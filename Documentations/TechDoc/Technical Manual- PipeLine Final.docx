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footer1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2869" w:rsidRDefault="00661274" w:rsidP="00DF2E71">
      <w:pPr>
        <w:ind w:left="-1440"/>
        <w:sectPr w:rsidR="00322869" w:rsidSect="00055D2E">
          <w:footerReference w:type="even" r:id="rId9"/>
          <w:footerReference w:type="default" r:id="rId10"/>
          <w:headerReference w:type="first" r:id="rId11"/>
          <w:footerReference w:type="first" r:id="rId12"/>
          <w:pgSz w:w="12240" w:h="15840" w:code="1"/>
          <w:pgMar w:top="1440" w:right="1440" w:bottom="1440" w:left="1440" w:header="720" w:footer="1680" w:gutter="0"/>
          <w:cols w:space="720"/>
          <w:titlePg/>
          <w:docGrid w:linePitch="360"/>
        </w:sectPr>
      </w:pPr>
      <w:bookmarkStart w:id="0" w:name="_Toc159326267"/>
      <w:bookmarkStart w:id="1" w:name="_Toc160443483"/>
      <w:bookmarkStart w:id="2" w:name="_Toc160443578"/>
      <w:bookmarkStart w:id="3" w:name="_Toc167691040"/>
      <w:bookmarkStart w:id="4" w:name="_Toc176852429"/>
      <w:bookmarkStart w:id="5" w:name="_Toc176852614"/>
      <w:bookmarkStart w:id="6" w:name="_Toc176853463"/>
      <w:bookmarkStart w:id="7" w:name="_Toc159326270"/>
      <w:bookmarkStart w:id="8" w:name="_Toc160443486"/>
      <w:bookmarkStart w:id="9" w:name="_Toc160443581"/>
      <w:bookmarkStart w:id="10" w:name="_Toc167691043"/>
      <w:bookmarkStart w:id="11" w:name="_Toc159326279"/>
      <w:bookmarkStart w:id="12" w:name="_Toc160443494"/>
      <w:bookmarkStart w:id="13" w:name="_Toc160443591"/>
      <w:bookmarkStart w:id="14" w:name="_Toc167691052"/>
      <w:bookmarkStart w:id="15" w:name="_Toc176852443"/>
      <w:bookmarkStart w:id="16" w:name="_Toc176852628"/>
      <w:bookmarkStart w:id="17" w:name="_Toc176853477"/>
      <w:bookmarkStart w:id="18" w:name="_Toc159326277"/>
      <w:bookmarkStart w:id="19" w:name="_Toc160443492"/>
      <w:bookmarkStart w:id="20" w:name="_Toc160443589"/>
      <w:bookmarkStart w:id="21" w:name="_Toc167691050"/>
      <w:bookmarkStart w:id="22" w:name="_Toc176852441"/>
      <w:bookmarkStart w:id="23" w:name="_Toc176852626"/>
      <w:bookmarkStart w:id="24" w:name="_Toc176853475"/>
      <w:bookmarkStart w:id="25" w:name="_Toc159326278"/>
      <w:bookmarkStart w:id="26" w:name="_Toc160443493"/>
      <w:bookmarkStart w:id="27" w:name="_Toc160443590"/>
      <w:bookmarkStart w:id="28" w:name="_Toc167691051"/>
      <w:bookmarkStart w:id="29" w:name="_Toc176852442"/>
      <w:bookmarkStart w:id="30" w:name="_Toc176852627"/>
      <w:bookmarkStart w:id="31" w:name="_Toc176853476"/>
      <w:bookmarkStart w:id="32" w:name="_Toc159326274"/>
      <w:bookmarkStart w:id="33" w:name="_Toc160443489"/>
      <w:bookmarkStart w:id="34" w:name="_Toc160443586"/>
      <w:bookmarkStart w:id="35" w:name="_Toc167691047"/>
      <w:bookmarkStart w:id="36" w:name="_Toc176852438"/>
      <w:bookmarkStart w:id="37" w:name="_Toc176852623"/>
      <w:bookmarkStart w:id="38" w:name="_Toc176853472"/>
      <w:bookmarkStart w:id="39" w:name="_Toc176852435"/>
      <w:bookmarkStart w:id="40" w:name="_Toc176852620"/>
      <w:bookmarkStart w:id="41" w:name="_Toc176853469"/>
      <w:bookmarkStart w:id="42" w:name="_Toc224720451"/>
      <w:r>
        <w:rPr>
          <w:noProof/>
        </w:rPr>
        <w:drawing>
          <wp:inline distT="0" distB="0" distL="0" distR="0" wp14:anchorId="49278C12" wp14:editId="0D35689B">
            <wp:extent cx="7776210" cy="5173980"/>
            <wp:effectExtent l="0" t="0" r="0" b="0"/>
            <wp:docPr id="6" name="Picture 1" descr="MarieT_Zimbabwe_DTT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eT_Zimbabwe_DTTU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76210" cy="5173980"/>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54FAC285" wp14:editId="33055BB5">
                <wp:simplePos x="0" y="0"/>
                <wp:positionH relativeFrom="column">
                  <wp:posOffset>-914400</wp:posOffset>
                </wp:positionH>
                <wp:positionV relativeFrom="paragraph">
                  <wp:posOffset>153035</wp:posOffset>
                </wp:positionV>
                <wp:extent cx="7837170" cy="2406650"/>
                <wp:effectExtent l="0" t="635" r="1905" b="2540"/>
                <wp:wrapTopAndBottom/>
                <wp:docPr id="7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7170" cy="2406650"/>
                        </a:xfrm>
                        <a:prstGeom prst="rect">
                          <a:avLst/>
                        </a:prstGeom>
                        <a:solidFill>
                          <a:srgbClr val="003D6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BF4" w:rsidRPr="00CF1E91" w:rsidRDefault="003C0BF4" w:rsidP="00D72085">
                            <w:pPr>
                              <w:pStyle w:val="DP-Covertitle"/>
                            </w:pPr>
                            <w:r>
                              <w:t>PipeLine 5.1</w:t>
                            </w:r>
                          </w:p>
                          <w:p w:rsidR="003C0BF4" w:rsidRPr="00D66161" w:rsidRDefault="003C0BF4" w:rsidP="00D72085">
                            <w:pPr>
                              <w:pStyle w:val="DP-CoverTitleSubhead1"/>
                            </w:pPr>
                            <w:r>
                              <w:t>Technical Documentation</w:t>
                            </w:r>
                          </w:p>
                        </w:txbxContent>
                      </wps:txbx>
                      <wps:bodyPr rot="0" vert="horz" wrap="square" lIns="54864"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1in;margin-top:12.05pt;width:617.1pt;height:18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" fillcolor="#003d6b" stroked="f">
                <v:textbox inset="4.32pt,,3.6pt">
                  <w:txbxContent>
                    <w:p w:rsidR="003C0BF4" w:rsidRPr="00CF1E91" w:rsidRDefault="003C0BF4" w:rsidP="00D72085">
                      <w:pPr>
                        <w:pStyle w:val="DP-Covertitle"/>
                      </w:pPr>
                      <w:r>
                        <w:t>PipeLine 5.1</w:t>
                      </w:r>
                    </w:p>
                    <w:p w:rsidR="003C0BF4" w:rsidRPr="00D66161" w:rsidRDefault="003C0BF4" w:rsidP="00D72085">
                      <w:pPr>
                        <w:pStyle w:val="DP-CoverTitleSubhead1"/>
                      </w:pPr>
                      <w:r>
                        <w:t>Technical Documentation</w:t>
                      </w:r>
                    </w:p>
                  </w:txbxContent>
                </v:textbox>
                <w10:wrap type="topAndBottom"/>
              </v:shape>
            </w:pict>
          </mc:Fallback>
        </mc:AlternateContent>
      </w:r>
    </w:p>
    <w:p w:rsidR="00322869" w:rsidRDefault="00322869">
      <w:pPr>
        <w:sectPr w:rsidR="00322869" w:rsidSect="00B404D3">
          <w:headerReference w:type="first" r:id="rId14"/>
          <w:footerReference w:type="first" r:id="rId15"/>
          <w:pgSz w:w="12240" w:h="15840" w:code="1"/>
          <w:pgMar w:top="1440" w:right="1440" w:bottom="1440" w:left="1440" w:header="720" w:footer="720" w:gutter="0"/>
          <w:cols w:space="720"/>
          <w:titlePg/>
          <w:docGrid w:linePitch="360"/>
        </w:sectPr>
      </w:pPr>
    </w:p>
    <w:p w:rsidR="00322869" w:rsidRPr="00B9558C" w:rsidRDefault="0091549C" w:rsidP="00C949B5">
      <w:pPr>
        <w:pStyle w:val="DP-TitlePageHead"/>
      </w:pPr>
      <w:r>
        <w:lastRenderedPageBreak/>
        <w:t>PipeLine 5.0</w:t>
      </w:r>
    </w:p>
    <w:p w:rsidR="00322869" w:rsidRPr="00B9558C" w:rsidRDefault="0091549C" w:rsidP="00B9558C">
      <w:pPr>
        <w:pStyle w:val="DP-TitlePageSubhead1"/>
      </w:pPr>
      <w:r>
        <w:t>Technical Documentation</w:t>
      </w:r>
    </w:p>
    <w:p w:rsidR="00322869" w:rsidRDefault="00322869" w:rsidP="00C949B5">
      <w:pPr>
        <w:pStyle w:val="DP-TitlePageSubhead1"/>
      </w:pPr>
    </w:p>
    <w:p w:rsidR="00322869" w:rsidRDefault="00322869" w:rsidP="00C949B5">
      <w:pPr>
        <w:pStyle w:val="DP-TitlePageSubhead1"/>
        <w:sectPr w:rsidR="00322869" w:rsidSect="00B404D3">
          <w:footerReference w:type="first" r:id="rId16"/>
          <w:pgSz w:w="12240" w:h="15840" w:code="1"/>
          <w:pgMar w:top="1440" w:right="1440" w:bottom="1440" w:left="1440" w:header="720" w:footer="720" w:gutter="0"/>
          <w:cols w:space="720"/>
          <w:titlePg/>
          <w:docGrid w:linePitch="360"/>
        </w:sectPr>
      </w:pPr>
    </w:p>
    <w:p w:rsidR="00322869" w:rsidRPr="004872AC" w:rsidRDefault="00322869" w:rsidP="002C6B34">
      <w:pPr>
        <w:pStyle w:val="DP-ROTHead"/>
      </w:pPr>
      <w:r w:rsidRPr="004872AC">
        <w:lastRenderedPageBreak/>
        <w:t>USAID | DELIVER PROJECT</w:t>
      </w:r>
      <w:r>
        <w:t>, Task Order 1</w:t>
      </w:r>
    </w:p>
    <w:p w:rsidR="00322869" w:rsidRPr="00F80320" w:rsidRDefault="00322869" w:rsidP="00F80320">
      <w:pPr>
        <w:pStyle w:val="DP-ROTlast"/>
      </w:pPr>
      <w:r w:rsidRPr="00F80320">
        <w:t xml:space="preserve">The USAID | DELIVER PROJECT, Task Order 1, is funded by the U.S. Agency for International Development under contract no. </w:t>
      </w:r>
      <w:proofErr w:type="gramStart"/>
      <w:r w:rsidRPr="00F80320">
        <w:t>GPO-</w:t>
      </w:r>
      <w:r>
        <w:t>I</w:t>
      </w:r>
      <w:r w:rsidRPr="00F80320">
        <w:t>-01-06-00007-00, beginning September 29, 2006.</w:t>
      </w:r>
      <w:proofErr w:type="gramEnd"/>
      <w:r w:rsidRPr="00F80320">
        <w:t xml:space="preserve"> Task Order 1 is implemented by John Snow, Inc., in collaboration with PATH</w:t>
      </w:r>
      <w:r>
        <w:t>;</w:t>
      </w:r>
      <w:r w:rsidRPr="00F80320">
        <w:t xml:space="preserve"> Crown Agents Consultancy, Inc.</w:t>
      </w:r>
      <w:r>
        <w:t>;</w:t>
      </w:r>
      <w:r w:rsidRPr="00F80320">
        <w:t xml:space="preserve"> Abt Associates</w:t>
      </w:r>
      <w:r>
        <w:t>;</w:t>
      </w:r>
      <w:r w:rsidRPr="00F80320">
        <w:t xml:space="preserve"> Fuel Logistics Group (Pty) Ltd.</w:t>
      </w:r>
      <w:r>
        <w:t>;</w:t>
      </w:r>
      <w:r w:rsidRPr="00F80320">
        <w:t xml:space="preserve"> UPS Supply Chain Solutions</w:t>
      </w:r>
      <w:r>
        <w:t>;</w:t>
      </w:r>
      <w:r w:rsidRPr="00F80320">
        <w:t xml:space="preserve"> The Manoff Group</w:t>
      </w:r>
      <w:r>
        <w:t>;</w:t>
      </w:r>
      <w:r w:rsidRPr="00F80320">
        <w:t xml:space="preserve"> and 3i Infotech. The project improves essential health commodity supply chains by strengthening logistics management information systems, streamlining distribution systems, identifying financial resources for procurement and supply chain operation</w:t>
      </w:r>
      <w:r>
        <w:t>s</w:t>
      </w:r>
      <w:r w:rsidRPr="00F80320">
        <w:t>, and enhancing forecasting and procurement planning. The project also encourages policymakers and donors to support logistics as a critical factor in the overall success of their health care mandates.</w:t>
      </w:r>
    </w:p>
    <w:p w:rsidR="00322869" w:rsidRPr="002C6B34" w:rsidRDefault="00322869" w:rsidP="002C6B34">
      <w:pPr>
        <w:pStyle w:val="DP-ROTHead"/>
      </w:pPr>
      <w:r w:rsidRPr="009B1C77">
        <w:t xml:space="preserve">Recommended Citation </w:t>
      </w:r>
    </w:p>
    <w:p w:rsidR="00322869" w:rsidRDefault="00635B45" w:rsidP="00B65D35">
      <w:pPr>
        <w:pStyle w:val="DP-ROT"/>
      </w:pPr>
      <w:r w:rsidRPr="00635B45">
        <w:t>Blankenship</w:t>
      </w:r>
      <w:r w:rsidR="00322869" w:rsidRPr="00635B45">
        <w:t xml:space="preserve">, </w:t>
      </w:r>
      <w:r w:rsidR="00DB3FD7">
        <w:t>Lisa</w:t>
      </w:r>
      <w:r w:rsidR="00322869" w:rsidRPr="00635B45">
        <w:t>. 20</w:t>
      </w:r>
      <w:r w:rsidRPr="00635B45">
        <w:t>1</w:t>
      </w:r>
      <w:r w:rsidR="00DB3FD7">
        <w:t>1</w:t>
      </w:r>
      <w:r w:rsidR="00322869" w:rsidRPr="00635B45">
        <w:t xml:space="preserve">. </w:t>
      </w:r>
      <w:r w:rsidRPr="00635B45">
        <w:rPr>
          <w:i/>
        </w:rPr>
        <w:t>PipeLine 5.0: Technical Documentation</w:t>
      </w:r>
      <w:r w:rsidR="00322869" w:rsidRPr="00635B45">
        <w:rPr>
          <w:i/>
        </w:rPr>
        <w:t>.</w:t>
      </w:r>
      <w:r w:rsidR="00322869" w:rsidRPr="00635B45">
        <w:t xml:space="preserve"> </w:t>
      </w:r>
      <w:smartTag w:uri="urn:schemas-microsoft-com:office:smarttags" w:element="place">
        <w:smartTag w:uri="urn:schemas-microsoft-com:office:smarttags" w:element="City">
          <w:smartTag w:uri="urn:schemas-microsoft-com:office:smarttags" w:element="City">
            <w:r w:rsidR="00322869" w:rsidRPr="00635B45">
              <w:t>Arlington</w:t>
            </w:r>
          </w:smartTag>
          <w:r w:rsidR="00322869" w:rsidRPr="00635B45">
            <w:t xml:space="preserve">, </w:t>
          </w:r>
          <w:smartTag w:uri="urn:schemas-microsoft-com:office:smarttags" w:element="State">
            <w:r w:rsidR="00322869" w:rsidRPr="00635B45">
              <w:t>Va.</w:t>
            </w:r>
          </w:smartTag>
        </w:smartTag>
      </w:smartTag>
      <w:r w:rsidR="00322869" w:rsidRPr="00635B45">
        <w:t>: USAID | DELIVER PROJECT, Task Order 1.</w:t>
      </w:r>
    </w:p>
    <w:p w:rsidR="00322869" w:rsidRPr="00785F8C" w:rsidRDefault="00322869" w:rsidP="00B65D35">
      <w:pPr>
        <w:pStyle w:val="DP-ROT"/>
      </w:pPr>
    </w:p>
    <w:p w:rsidR="00322869" w:rsidRPr="009B1C77" w:rsidRDefault="00322869" w:rsidP="002C6B34">
      <w:pPr>
        <w:pStyle w:val="DP-ROTHead"/>
      </w:pPr>
      <w:r w:rsidRPr="009B1C77">
        <w:t xml:space="preserve">Abstract </w:t>
      </w:r>
    </w:p>
    <w:p w:rsidR="00322869" w:rsidRDefault="00BE3C4D" w:rsidP="00BE3C4D">
      <w:pPr>
        <w:pStyle w:val="DP-ROTlast"/>
      </w:pPr>
      <w:r>
        <w:t>Develop</w:t>
      </w:r>
      <w:r w:rsidRPr="00537A2A">
        <w:t xml:space="preserve"> technical documentation for</w:t>
      </w:r>
      <w:r>
        <w:t xml:space="preserve"> PipeLine </w:t>
      </w:r>
      <w:r w:rsidRPr="00537A2A">
        <w:t xml:space="preserve">so that </w:t>
      </w:r>
      <w:r>
        <w:t>the</w:t>
      </w:r>
      <w:r w:rsidRPr="00537A2A">
        <w:t xml:space="preserve"> application</w:t>
      </w:r>
      <w:r>
        <w:t xml:space="preserve"> is</w:t>
      </w:r>
      <w:r w:rsidRPr="00537A2A">
        <w:t xml:space="preserve"> well understood </w:t>
      </w:r>
      <w:r>
        <w:t xml:space="preserve">by </w:t>
      </w:r>
      <w:r w:rsidRPr="00537A2A">
        <w:t>technical persons, easily maintainable</w:t>
      </w:r>
      <w:r>
        <w:t xml:space="preserve"> and transferrable.</w:t>
      </w:r>
      <w:r w:rsidRPr="00537A2A">
        <w:t xml:space="preserve">   </w:t>
      </w:r>
      <w:r>
        <w:t xml:space="preserve">This will ensure that this application’s software development life cycle (SDLC) be managed effectively in future. </w:t>
      </w:r>
      <w:r w:rsidRPr="00537A2A">
        <w:t xml:space="preserve">  </w:t>
      </w:r>
    </w:p>
    <w:p w:rsidR="00322869" w:rsidRDefault="00322869" w:rsidP="002C6B34"/>
    <w:p w:rsidR="00322869" w:rsidRDefault="00322869" w:rsidP="002C6B34">
      <w:pPr>
        <w:rPr>
          <w:rFonts w:ascii="Garamond" w:hAnsi="Garamond"/>
          <w:color w:val="211E1E"/>
          <w:sz w:val="20"/>
          <w:szCs w:val="20"/>
        </w:rPr>
      </w:pPr>
    </w:p>
    <w:p w:rsidR="00322869" w:rsidRDefault="00322869" w:rsidP="002C6B34"/>
    <w:p w:rsidR="00322869" w:rsidRDefault="00322869" w:rsidP="002C6B34">
      <w:pPr>
        <w:rPr>
          <w:sz w:val="20"/>
          <w:szCs w:val="20"/>
        </w:rPr>
      </w:pPr>
    </w:p>
    <w:p w:rsidR="00322869" w:rsidRDefault="00322869" w:rsidP="002C6B34">
      <w:pPr>
        <w:rPr>
          <w:sz w:val="20"/>
          <w:szCs w:val="20"/>
        </w:rPr>
      </w:pPr>
    </w:p>
    <w:p w:rsidR="00322869" w:rsidRPr="003328A1" w:rsidRDefault="00322869" w:rsidP="002C6B34">
      <w:pPr>
        <w:rPr>
          <w:sz w:val="20"/>
          <w:szCs w:val="20"/>
        </w:rPr>
      </w:pPr>
    </w:p>
    <w:p w:rsidR="00322869" w:rsidRDefault="00322869" w:rsidP="002C6B34"/>
    <w:p w:rsidR="00322869" w:rsidRDefault="00661274" w:rsidP="002C6B34">
      <w:pPr>
        <w:rPr>
          <w:rFonts w:ascii="Garamond" w:hAnsi="Garamond"/>
          <w:sz w:val="20"/>
          <w:szCs w:val="20"/>
        </w:rPr>
      </w:pPr>
      <w:r>
        <w:rPr>
          <w:noProof/>
        </w:rPr>
        <mc:AlternateContent>
          <mc:Choice Requires="wps">
            <w:drawing>
              <wp:anchor distT="0" distB="0" distL="114300" distR="114300" simplePos="0" relativeHeight="251651584" behindDoc="0" locked="0" layoutInCell="1" allowOverlap="1" wp14:anchorId="6F9BFE1A" wp14:editId="4E7012FF">
                <wp:simplePos x="0" y="0"/>
                <wp:positionH relativeFrom="column">
                  <wp:posOffset>-114300</wp:posOffset>
                </wp:positionH>
                <wp:positionV relativeFrom="paragraph">
                  <wp:posOffset>98425</wp:posOffset>
                </wp:positionV>
                <wp:extent cx="6057900" cy="914400"/>
                <wp:effectExtent l="0" t="3175" r="0" b="0"/>
                <wp:wrapNone/>
                <wp:docPr id="7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F80320" w:rsidRDefault="003C0BF4" w:rsidP="00F21261">
                            <w:pPr>
                              <w:autoSpaceDE w:val="0"/>
                              <w:autoSpaceDN w:val="0"/>
                              <w:adjustRightInd w:val="0"/>
                            </w:pPr>
                            <w:r w:rsidRPr="00F21261">
                              <w:t xml:space="preserve"> </w:t>
                            </w:r>
                            <w:r>
                              <w:rPr>
                                <w:rFonts w:ascii="GillSansStd" w:hAnsi="GillSansStd" w:cs="GillSansStd"/>
                                <w:sz w:val="20"/>
                                <w:szCs w:val="20"/>
                              </w:rPr>
                              <w:t>Cover Photo:  Woman enters shipment data in Zimbabwe, on November 16, 2009.</w:t>
                            </w:r>
                          </w:p>
                        </w:txbxContent>
                      </wps:txbx>
                      <wps:bodyPr rot="0" vert="horz" wrap="square" lIns="9271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margin-left:-9pt;margin-top:7.75pt;width:477pt;height:1in;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" filled="f" stroked="f">
                <v:textbox inset="7.3pt">
                  <w:txbxContent>
                    <w:p w:rsidR="003C0BF4" w:rsidRPr="00F80320" w:rsidRDefault="003C0BF4" w:rsidP="00F21261">
                      <w:pPr>
                        <w:autoSpaceDE w:val="0"/>
                        <w:autoSpaceDN w:val="0"/>
                        <w:adjustRightInd w:val="0"/>
                      </w:pPr>
                      <w:r w:rsidRPr="00F21261">
                        <w:t xml:space="preserve"> </w:t>
                      </w:r>
                      <w:r>
                        <w:rPr>
                          <w:rFonts w:ascii="GillSansStd" w:hAnsi="GillSansStd" w:cs="GillSansStd"/>
                          <w:sz w:val="20"/>
                          <w:szCs w:val="20"/>
                        </w:rPr>
                        <w:t>Cover Photo:  Woman enters shipment data in Zimbabwe, on November 16, 2009.</w:t>
                      </w:r>
                    </w:p>
                  </w:txbxContent>
                </v:textbox>
              </v:shape>
            </w:pict>
          </mc:Fallback>
        </mc:AlternateContent>
      </w: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Default="00BE3C4D" w:rsidP="002C6B34">
      <w:pPr>
        <w:rPr>
          <w:rFonts w:ascii="Garamond" w:hAnsi="Garamond"/>
          <w:sz w:val="20"/>
          <w:szCs w:val="20"/>
        </w:rPr>
      </w:pPr>
    </w:p>
    <w:p w:rsidR="00BE3C4D" w:rsidRPr="009B1C77" w:rsidRDefault="00BE3C4D" w:rsidP="002C6B34">
      <w:pPr>
        <w:rPr>
          <w:rFonts w:ascii="Garamond" w:hAnsi="Garamond"/>
          <w:sz w:val="20"/>
          <w:szCs w:val="20"/>
        </w:rPr>
      </w:pPr>
    </w:p>
    <w:p w:rsidR="00322869" w:rsidRPr="002C6B34" w:rsidRDefault="00322869" w:rsidP="002C6B34">
      <w:pPr>
        <w:pStyle w:val="DP-ROTaddressDeliver"/>
        <w:rPr>
          <w:b/>
        </w:rPr>
      </w:pPr>
      <w:r w:rsidRPr="002C6B34">
        <w:rPr>
          <w:b/>
        </w:rPr>
        <w:t>USAID | DELIVER PROJECT</w:t>
      </w:r>
    </w:p>
    <w:p w:rsidR="00322869" w:rsidRDefault="00322869" w:rsidP="002C6B34">
      <w:pPr>
        <w:pStyle w:val="DP-ROTaddressDeliver"/>
      </w:pPr>
      <w:r w:rsidRPr="009B1C77">
        <w:t>John Snow,</w:t>
      </w:r>
      <w:r>
        <w:t xml:space="preserve"> Inc.</w:t>
      </w:r>
    </w:p>
    <w:p w:rsidR="00322869" w:rsidRDefault="00322869" w:rsidP="002C6B34">
      <w:pPr>
        <w:pStyle w:val="DP-ROTaddressDeliver"/>
      </w:pPr>
      <w:smartTag w:uri="urn:schemas-microsoft-com:office:smarttags" w:element="Street">
        <w:smartTag w:uri="urn:schemas-microsoft-com:office:smarttags" w:element="address">
          <w:r>
            <w:t xml:space="preserve">1616 </w:t>
          </w:r>
          <w:r w:rsidRPr="009B1C77">
            <w:t>Fort Myer Drive</w:t>
          </w:r>
        </w:smartTag>
      </w:smartTag>
      <w:r>
        <w:t>, 11th Floor</w:t>
      </w:r>
    </w:p>
    <w:p w:rsidR="00322869" w:rsidRPr="000953CB" w:rsidRDefault="00322869" w:rsidP="002C6B34">
      <w:pPr>
        <w:pStyle w:val="DP-ROTaddressDeliver"/>
      </w:pPr>
      <w:smartTag w:uri="urn:schemas-microsoft-com:office:smarttags" w:element="place">
        <w:smartTag w:uri="urn:schemas-microsoft-com:office:smarttags" w:element="City">
          <w:smartTag w:uri="urn:schemas-microsoft-com:office:smarttags" w:element="City">
            <w:r w:rsidRPr="000953CB">
              <w:t>Arlington</w:t>
            </w:r>
          </w:smartTag>
          <w:r w:rsidRPr="000953CB">
            <w:t xml:space="preserve">, </w:t>
          </w:r>
          <w:smartTag w:uri="urn:schemas-microsoft-com:office:smarttags" w:element="State">
            <w:r w:rsidRPr="000953CB">
              <w:t>VA</w:t>
            </w:r>
          </w:smartTag>
          <w:r w:rsidRPr="000953CB">
            <w:t xml:space="preserve"> </w:t>
          </w:r>
          <w:smartTag w:uri="urn:schemas-microsoft-com:office:smarttags" w:element="PostalCode">
            <w:r w:rsidRPr="000953CB">
              <w:t>22209</w:t>
            </w:r>
          </w:smartTag>
          <w:r w:rsidRPr="000953CB">
            <w:t xml:space="preserve"> </w:t>
          </w:r>
          <w:smartTag w:uri="urn:schemas-microsoft-com:office:smarttags" w:element="country-region">
            <w:r w:rsidRPr="000953CB">
              <w:t>USA</w:t>
            </w:r>
          </w:smartTag>
        </w:smartTag>
      </w:smartTag>
    </w:p>
    <w:p w:rsidR="00322869" w:rsidRDefault="00322869" w:rsidP="002C6B34">
      <w:pPr>
        <w:pStyle w:val="DP-ROTaddressDeliver"/>
        <w:rPr>
          <w:lang w:val="fr-FR"/>
        </w:rPr>
      </w:pPr>
      <w:r>
        <w:rPr>
          <w:lang w:val="fr-FR"/>
        </w:rPr>
        <w:t>Phone: 703-528-7474</w:t>
      </w:r>
    </w:p>
    <w:p w:rsidR="00322869" w:rsidRDefault="00322869" w:rsidP="002C6B34">
      <w:pPr>
        <w:pStyle w:val="DP-ROTaddressDeliver"/>
        <w:rPr>
          <w:lang w:val="fr-FR"/>
        </w:rPr>
      </w:pPr>
      <w:r>
        <w:rPr>
          <w:lang w:val="fr-FR"/>
        </w:rPr>
        <w:t>Fax: 703-528-7480</w:t>
      </w:r>
    </w:p>
    <w:p w:rsidR="00322869" w:rsidRPr="0029303C" w:rsidRDefault="00322869" w:rsidP="00737E6A">
      <w:pPr>
        <w:pStyle w:val="DP-ROTaddressDeliver"/>
        <w:rPr>
          <w:lang w:val="fr-FR"/>
        </w:rPr>
      </w:pPr>
      <w:r w:rsidRPr="0029303C">
        <w:rPr>
          <w:lang w:val="fr-FR"/>
        </w:rPr>
        <w:t>Email: ask</w:t>
      </w:r>
      <w:hyperlink r:id="rId17" w:history="1">
        <w:r w:rsidRPr="0029303C">
          <w:rPr>
            <w:rStyle w:val="Hyperlink"/>
            <w:color w:val="auto"/>
            <w:u w:val="none"/>
            <w:lang w:val="fr-FR"/>
          </w:rPr>
          <w:t>deliver@jsi.com</w:t>
        </w:r>
      </w:hyperlink>
    </w:p>
    <w:p w:rsidR="00322869" w:rsidRPr="00737E6A" w:rsidRDefault="00322869" w:rsidP="00737E6A">
      <w:pPr>
        <w:pStyle w:val="DP-ROTaddressDeliver"/>
        <w:sectPr w:rsidR="00322869" w:rsidRPr="00737E6A" w:rsidSect="00B404D3">
          <w:footerReference w:type="first" r:id="rId18"/>
          <w:pgSz w:w="12240" w:h="15840" w:code="1"/>
          <w:pgMar w:top="1440" w:right="1440" w:bottom="1440" w:left="1440" w:header="720" w:footer="720" w:gutter="0"/>
          <w:cols w:space="720"/>
          <w:titlePg/>
          <w:docGrid w:linePitch="360"/>
        </w:sectPr>
      </w:pPr>
      <w:r w:rsidRPr="00737E6A">
        <w:t xml:space="preserve">Internet: </w:t>
      </w:r>
      <w:hyperlink r:id="rId19" w:history="1">
        <w:r w:rsidRPr="00737E6A">
          <w:rPr>
            <w:rStyle w:val="Hyperlink"/>
            <w:color w:val="auto"/>
            <w:u w:val="none"/>
          </w:rPr>
          <w:t>deliver.jsi.com</w:t>
        </w:r>
      </w:hyperlink>
    </w:p>
    <w:p w:rsidR="00322869" w:rsidRPr="00474C4B" w:rsidRDefault="00322869" w:rsidP="00474C4B">
      <w:pPr>
        <w:pStyle w:val="DP-TOCTitle"/>
      </w:pPr>
      <w:bookmarkStart w:id="43" w:name="_Toc159326266"/>
      <w:bookmarkStart w:id="44" w:name="_Toc160443482"/>
      <w:bookmarkStart w:id="45" w:name="_Toc160443577"/>
      <w:bookmarkStart w:id="46" w:name="_Toc167691039"/>
      <w:bookmarkStart w:id="47" w:name="_Toc176852428"/>
      <w:bookmarkStart w:id="48" w:name="_Toc176852613"/>
      <w:bookmarkStart w:id="49" w:name="_Toc176853462"/>
      <w:r w:rsidRPr="00474C4B">
        <w:lastRenderedPageBreak/>
        <w:t>C</w:t>
      </w:r>
      <w:r w:rsidRPr="00474C4B">
        <w:rPr>
          <w:caps w:val="0"/>
        </w:rPr>
        <w:t>ontents</w:t>
      </w:r>
      <w:bookmarkEnd w:id="43"/>
      <w:bookmarkEnd w:id="44"/>
      <w:bookmarkEnd w:id="45"/>
      <w:bookmarkEnd w:id="46"/>
      <w:bookmarkEnd w:id="47"/>
      <w:bookmarkEnd w:id="48"/>
      <w:bookmarkEnd w:id="49"/>
    </w:p>
    <w:p w:rsidR="00ED7752" w:rsidRDefault="002156F5">
      <w:pPr>
        <w:pStyle w:val="TOC1"/>
        <w:rPr>
          <w:rFonts w:asciiTheme="minorHAnsi" w:eastAsiaTheme="minorEastAsia" w:hAnsiTheme="minorHAnsi" w:cstheme="minorBidi"/>
        </w:rPr>
      </w:pPr>
      <w:r>
        <w:fldChar w:fldCharType="begin"/>
      </w:r>
      <w:r>
        <w:instrText xml:space="preserve"> TOC \h \z \t "DP-Cover Title Subhead2,1,DP-Appendix,1,DP-Heading A,2,DP-Heading B,3,DP-Heading C,4,DP-Heading D,5,DP-Heading C-after B,4,DP-Heading B-after A,3,DP-Heading D-after C,5,DP-Chapter Title,1,CM27 + 16 pt,3,DP-Heading E,6,DP-Heading F,7,DP-Heading G,8" </w:instrText>
      </w:r>
      <w:r>
        <w:fldChar w:fldCharType="separate"/>
      </w:r>
      <w:hyperlink w:anchor="_Toc293914878" w:history="1">
        <w:r w:rsidR="00ED7752" w:rsidRPr="00C0309D">
          <w:rPr>
            <w:rStyle w:val="Hyperlink"/>
          </w:rPr>
          <w:t>Acronyms</w:t>
        </w:r>
        <w:r w:rsidR="00ED7752">
          <w:rPr>
            <w:webHidden/>
          </w:rPr>
          <w:tab/>
        </w:r>
        <w:r w:rsidR="00ED7752">
          <w:rPr>
            <w:webHidden/>
          </w:rPr>
          <w:fldChar w:fldCharType="begin"/>
        </w:r>
        <w:r w:rsidR="00ED7752">
          <w:rPr>
            <w:webHidden/>
          </w:rPr>
          <w:instrText xml:space="preserve"> PAGEREF _Toc293914878 \h </w:instrText>
        </w:r>
        <w:r w:rsidR="00ED7752">
          <w:rPr>
            <w:webHidden/>
          </w:rPr>
        </w:r>
        <w:r w:rsidR="00ED7752">
          <w:rPr>
            <w:webHidden/>
          </w:rPr>
          <w:fldChar w:fldCharType="separate"/>
        </w:r>
        <w:r w:rsidR="00ED7752">
          <w:rPr>
            <w:webHidden/>
          </w:rPr>
          <w:t>xvii</w:t>
        </w:r>
        <w:r w:rsidR="00ED7752">
          <w:rPr>
            <w:webHidden/>
          </w:rPr>
          <w:fldChar w:fldCharType="end"/>
        </w:r>
      </w:hyperlink>
    </w:p>
    <w:p w:rsidR="00ED7752" w:rsidRDefault="00ED7752">
      <w:pPr>
        <w:pStyle w:val="TOC1"/>
        <w:rPr>
          <w:rFonts w:asciiTheme="minorHAnsi" w:eastAsiaTheme="minorEastAsia" w:hAnsiTheme="minorHAnsi" w:cstheme="minorBidi"/>
        </w:rPr>
      </w:pPr>
      <w:hyperlink w:anchor="_Toc293914879" w:history="1">
        <w:r w:rsidRPr="00C0309D">
          <w:rPr>
            <w:rStyle w:val="Hyperlink"/>
          </w:rPr>
          <w:t>Acknowledgments</w:t>
        </w:r>
        <w:r>
          <w:rPr>
            <w:webHidden/>
          </w:rPr>
          <w:tab/>
        </w:r>
        <w:r>
          <w:rPr>
            <w:webHidden/>
          </w:rPr>
          <w:fldChar w:fldCharType="begin"/>
        </w:r>
        <w:r>
          <w:rPr>
            <w:webHidden/>
          </w:rPr>
          <w:instrText xml:space="preserve"> PAGEREF _Toc293914879 \h </w:instrText>
        </w:r>
        <w:r>
          <w:rPr>
            <w:webHidden/>
          </w:rPr>
        </w:r>
        <w:r>
          <w:rPr>
            <w:webHidden/>
          </w:rPr>
          <w:fldChar w:fldCharType="separate"/>
        </w:r>
        <w:r>
          <w:rPr>
            <w:webHidden/>
          </w:rPr>
          <w:t>xix</w:t>
        </w:r>
        <w:r>
          <w:rPr>
            <w:webHidden/>
          </w:rPr>
          <w:fldChar w:fldCharType="end"/>
        </w:r>
      </w:hyperlink>
    </w:p>
    <w:p w:rsidR="00ED7752" w:rsidRDefault="00ED7752">
      <w:pPr>
        <w:pStyle w:val="TOC1"/>
        <w:rPr>
          <w:rFonts w:asciiTheme="minorHAnsi" w:eastAsiaTheme="minorEastAsia" w:hAnsiTheme="minorHAnsi" w:cstheme="minorBidi"/>
        </w:rPr>
      </w:pPr>
      <w:hyperlink w:anchor="_Toc293914880" w:history="1">
        <w:r w:rsidRPr="00C0309D">
          <w:rPr>
            <w:rStyle w:val="Hyperlink"/>
          </w:rPr>
          <w:t>Introduction</w:t>
        </w:r>
        <w:r>
          <w:rPr>
            <w:webHidden/>
          </w:rPr>
          <w:tab/>
        </w:r>
        <w:r>
          <w:rPr>
            <w:webHidden/>
          </w:rPr>
          <w:fldChar w:fldCharType="begin"/>
        </w:r>
        <w:r>
          <w:rPr>
            <w:webHidden/>
          </w:rPr>
          <w:instrText xml:space="preserve"> PAGEREF _Toc293914880 \h </w:instrText>
        </w:r>
        <w:r>
          <w:rPr>
            <w:webHidden/>
          </w:rPr>
        </w:r>
        <w:r>
          <w:rPr>
            <w:webHidden/>
          </w:rPr>
          <w:fldChar w:fldCharType="separate"/>
        </w:r>
        <w:r>
          <w:rPr>
            <w:webHidden/>
          </w:rPr>
          <w:t>21</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881" w:history="1">
        <w:r w:rsidRPr="00C0309D">
          <w:rPr>
            <w:rStyle w:val="Hyperlink"/>
          </w:rPr>
          <w:t>Overview</w:t>
        </w:r>
        <w:r>
          <w:rPr>
            <w:webHidden/>
          </w:rPr>
          <w:tab/>
        </w:r>
        <w:r>
          <w:rPr>
            <w:webHidden/>
          </w:rPr>
          <w:fldChar w:fldCharType="begin"/>
        </w:r>
        <w:r>
          <w:rPr>
            <w:webHidden/>
          </w:rPr>
          <w:instrText xml:space="preserve"> PAGEREF _Toc293914881 \h </w:instrText>
        </w:r>
        <w:r>
          <w:rPr>
            <w:webHidden/>
          </w:rPr>
        </w:r>
        <w:r>
          <w:rPr>
            <w:webHidden/>
          </w:rPr>
          <w:fldChar w:fldCharType="separate"/>
        </w:r>
        <w:r>
          <w:rPr>
            <w:webHidden/>
          </w:rPr>
          <w:t>21</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882" w:history="1">
        <w:r w:rsidRPr="00C0309D">
          <w:rPr>
            <w:rStyle w:val="Hyperlink"/>
            <w:noProof/>
          </w:rPr>
          <w:t>What PipeLine Can Do for You</w:t>
        </w:r>
        <w:r>
          <w:rPr>
            <w:noProof/>
            <w:webHidden/>
          </w:rPr>
          <w:tab/>
        </w:r>
        <w:r>
          <w:rPr>
            <w:noProof/>
            <w:webHidden/>
          </w:rPr>
          <w:fldChar w:fldCharType="begin"/>
        </w:r>
        <w:r>
          <w:rPr>
            <w:noProof/>
            <w:webHidden/>
          </w:rPr>
          <w:instrText xml:space="preserve"> PAGEREF _Toc293914882 \h </w:instrText>
        </w:r>
        <w:r>
          <w:rPr>
            <w:noProof/>
            <w:webHidden/>
          </w:rPr>
        </w:r>
        <w:r>
          <w:rPr>
            <w:noProof/>
            <w:webHidden/>
          </w:rPr>
          <w:fldChar w:fldCharType="separate"/>
        </w:r>
        <w:r>
          <w:rPr>
            <w:noProof/>
            <w:webHidden/>
          </w:rPr>
          <w:t>21</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883" w:history="1">
        <w:r w:rsidRPr="00C0309D">
          <w:rPr>
            <w:rStyle w:val="Hyperlink"/>
            <w:noProof/>
          </w:rPr>
          <w:t>Why Use PipeLine?</w:t>
        </w:r>
        <w:r>
          <w:rPr>
            <w:noProof/>
            <w:webHidden/>
          </w:rPr>
          <w:tab/>
        </w:r>
        <w:r>
          <w:rPr>
            <w:noProof/>
            <w:webHidden/>
          </w:rPr>
          <w:fldChar w:fldCharType="begin"/>
        </w:r>
        <w:r>
          <w:rPr>
            <w:noProof/>
            <w:webHidden/>
          </w:rPr>
          <w:instrText xml:space="preserve"> PAGEREF _Toc293914883 \h </w:instrText>
        </w:r>
        <w:r>
          <w:rPr>
            <w:noProof/>
            <w:webHidden/>
          </w:rPr>
        </w:r>
        <w:r>
          <w:rPr>
            <w:noProof/>
            <w:webHidden/>
          </w:rPr>
          <w:fldChar w:fldCharType="separate"/>
        </w:r>
        <w:r>
          <w:rPr>
            <w:noProof/>
            <w:webHidden/>
          </w:rPr>
          <w:t>22</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884" w:history="1">
        <w:r w:rsidRPr="00C0309D">
          <w:rPr>
            <w:rStyle w:val="Hyperlink"/>
            <w:noProof/>
          </w:rPr>
          <w:t>Who Should Use PipeLine?</w:t>
        </w:r>
        <w:r>
          <w:rPr>
            <w:noProof/>
            <w:webHidden/>
          </w:rPr>
          <w:tab/>
        </w:r>
        <w:r>
          <w:rPr>
            <w:noProof/>
            <w:webHidden/>
          </w:rPr>
          <w:fldChar w:fldCharType="begin"/>
        </w:r>
        <w:r>
          <w:rPr>
            <w:noProof/>
            <w:webHidden/>
          </w:rPr>
          <w:instrText xml:space="preserve"> PAGEREF _Toc293914884 \h </w:instrText>
        </w:r>
        <w:r>
          <w:rPr>
            <w:noProof/>
            <w:webHidden/>
          </w:rPr>
        </w:r>
        <w:r>
          <w:rPr>
            <w:noProof/>
            <w:webHidden/>
          </w:rPr>
          <w:fldChar w:fldCharType="separate"/>
        </w:r>
        <w:r>
          <w:rPr>
            <w:noProof/>
            <w:webHidden/>
          </w:rPr>
          <w:t>22</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885" w:history="1">
        <w:r w:rsidRPr="00C0309D">
          <w:rPr>
            <w:rStyle w:val="Hyperlink"/>
            <w:noProof/>
          </w:rPr>
          <w:t>PipeLine Software Functions</w:t>
        </w:r>
        <w:r>
          <w:rPr>
            <w:noProof/>
            <w:webHidden/>
          </w:rPr>
          <w:tab/>
        </w:r>
        <w:r>
          <w:rPr>
            <w:noProof/>
            <w:webHidden/>
          </w:rPr>
          <w:fldChar w:fldCharType="begin"/>
        </w:r>
        <w:r>
          <w:rPr>
            <w:noProof/>
            <w:webHidden/>
          </w:rPr>
          <w:instrText xml:space="preserve"> PAGEREF _Toc293914885 \h </w:instrText>
        </w:r>
        <w:r>
          <w:rPr>
            <w:noProof/>
            <w:webHidden/>
          </w:rPr>
        </w:r>
        <w:r>
          <w:rPr>
            <w:noProof/>
            <w:webHidden/>
          </w:rPr>
          <w:fldChar w:fldCharType="separate"/>
        </w:r>
        <w:r>
          <w:rPr>
            <w:noProof/>
            <w:webHidden/>
          </w:rPr>
          <w:t>23</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886" w:history="1">
        <w:r w:rsidRPr="00C0309D">
          <w:rPr>
            <w:rStyle w:val="Hyperlink"/>
            <w:noProof/>
          </w:rPr>
          <w:t>Pipeline Monitoring</w:t>
        </w:r>
        <w:r>
          <w:rPr>
            <w:noProof/>
            <w:webHidden/>
          </w:rPr>
          <w:tab/>
        </w:r>
        <w:r>
          <w:rPr>
            <w:noProof/>
            <w:webHidden/>
          </w:rPr>
          <w:fldChar w:fldCharType="begin"/>
        </w:r>
        <w:r>
          <w:rPr>
            <w:noProof/>
            <w:webHidden/>
          </w:rPr>
          <w:instrText xml:space="preserve"> PAGEREF _Toc293914886 \h </w:instrText>
        </w:r>
        <w:r>
          <w:rPr>
            <w:noProof/>
            <w:webHidden/>
          </w:rPr>
        </w:r>
        <w:r>
          <w:rPr>
            <w:noProof/>
            <w:webHidden/>
          </w:rPr>
          <w:fldChar w:fldCharType="separate"/>
        </w:r>
        <w:r>
          <w:rPr>
            <w:noProof/>
            <w:webHidden/>
          </w:rPr>
          <w:t>23</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887" w:history="1">
        <w:r w:rsidRPr="00C0309D">
          <w:rPr>
            <w:rStyle w:val="Hyperlink"/>
            <w:noProof/>
          </w:rPr>
          <w:t>Procurement Planning</w:t>
        </w:r>
        <w:r>
          <w:rPr>
            <w:noProof/>
            <w:webHidden/>
          </w:rPr>
          <w:tab/>
        </w:r>
        <w:r>
          <w:rPr>
            <w:noProof/>
            <w:webHidden/>
          </w:rPr>
          <w:fldChar w:fldCharType="begin"/>
        </w:r>
        <w:r>
          <w:rPr>
            <w:noProof/>
            <w:webHidden/>
          </w:rPr>
          <w:instrText xml:space="preserve"> PAGEREF _Toc293914887 \h </w:instrText>
        </w:r>
        <w:r>
          <w:rPr>
            <w:noProof/>
            <w:webHidden/>
          </w:rPr>
        </w:r>
        <w:r>
          <w:rPr>
            <w:noProof/>
            <w:webHidden/>
          </w:rPr>
          <w:fldChar w:fldCharType="separate"/>
        </w:r>
        <w:r>
          <w:rPr>
            <w:noProof/>
            <w:webHidden/>
          </w:rPr>
          <w:t>23</w:t>
        </w:r>
        <w:r>
          <w:rPr>
            <w:noProof/>
            <w:webHidden/>
          </w:rPr>
          <w:fldChar w:fldCharType="end"/>
        </w:r>
      </w:hyperlink>
    </w:p>
    <w:p w:rsidR="00ED7752" w:rsidRDefault="00ED7752">
      <w:pPr>
        <w:pStyle w:val="TOC2"/>
        <w:rPr>
          <w:rFonts w:asciiTheme="minorHAnsi" w:eastAsiaTheme="minorEastAsia" w:hAnsiTheme="minorHAnsi" w:cstheme="minorBidi"/>
          <w:szCs w:val="22"/>
        </w:rPr>
      </w:pPr>
      <w:hyperlink w:anchor="_Toc293914888" w:history="1">
        <w:r w:rsidRPr="00C0309D">
          <w:rPr>
            <w:rStyle w:val="Hyperlink"/>
          </w:rPr>
          <w:t>Technical Architecture</w:t>
        </w:r>
        <w:r>
          <w:rPr>
            <w:webHidden/>
          </w:rPr>
          <w:tab/>
        </w:r>
        <w:r>
          <w:rPr>
            <w:webHidden/>
          </w:rPr>
          <w:fldChar w:fldCharType="begin"/>
        </w:r>
        <w:r>
          <w:rPr>
            <w:webHidden/>
          </w:rPr>
          <w:instrText xml:space="preserve"> PAGEREF _Toc293914888 \h </w:instrText>
        </w:r>
        <w:r>
          <w:rPr>
            <w:webHidden/>
          </w:rPr>
        </w:r>
        <w:r>
          <w:rPr>
            <w:webHidden/>
          </w:rPr>
          <w:fldChar w:fldCharType="separate"/>
        </w:r>
        <w:r>
          <w:rPr>
            <w:webHidden/>
          </w:rPr>
          <w:t>24</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889" w:history="1">
        <w:r w:rsidRPr="00C0309D">
          <w:rPr>
            <w:rStyle w:val="Hyperlink"/>
          </w:rPr>
          <w:t>Process Flows</w:t>
        </w:r>
        <w:r>
          <w:rPr>
            <w:webHidden/>
          </w:rPr>
          <w:tab/>
        </w:r>
        <w:r>
          <w:rPr>
            <w:webHidden/>
          </w:rPr>
          <w:fldChar w:fldCharType="begin"/>
        </w:r>
        <w:r>
          <w:rPr>
            <w:webHidden/>
          </w:rPr>
          <w:instrText xml:space="preserve"> PAGEREF _Toc293914889 \h </w:instrText>
        </w:r>
        <w:r>
          <w:rPr>
            <w:webHidden/>
          </w:rPr>
        </w:r>
        <w:r>
          <w:rPr>
            <w:webHidden/>
          </w:rPr>
          <w:fldChar w:fldCharType="separate"/>
        </w:r>
        <w:r>
          <w:rPr>
            <w:webHidden/>
          </w:rPr>
          <w:t>25</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890" w:history="1">
        <w:r w:rsidRPr="00C0309D">
          <w:rPr>
            <w:rStyle w:val="Hyperlink"/>
          </w:rPr>
          <w:t>Appendices</w:t>
        </w:r>
        <w:r>
          <w:rPr>
            <w:webHidden/>
          </w:rPr>
          <w:tab/>
        </w:r>
        <w:r>
          <w:rPr>
            <w:webHidden/>
          </w:rPr>
          <w:fldChar w:fldCharType="begin"/>
        </w:r>
        <w:r>
          <w:rPr>
            <w:webHidden/>
          </w:rPr>
          <w:instrText xml:space="preserve"> PAGEREF _Toc293914890 \h </w:instrText>
        </w:r>
        <w:r>
          <w:rPr>
            <w:webHidden/>
          </w:rPr>
        </w:r>
        <w:r>
          <w:rPr>
            <w:webHidden/>
          </w:rPr>
          <w:fldChar w:fldCharType="separate"/>
        </w:r>
        <w:r>
          <w:rPr>
            <w:webHidden/>
          </w:rPr>
          <w:t>25</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891" w:history="1">
        <w:r w:rsidRPr="00C0309D">
          <w:rPr>
            <w:rStyle w:val="Hyperlink"/>
          </w:rPr>
          <w:t>The Reddick VBA (RVBA) Naming Conventions, Version 6.01</w:t>
        </w:r>
        <w:r>
          <w:rPr>
            <w:webHidden/>
          </w:rPr>
          <w:tab/>
        </w:r>
        <w:r>
          <w:rPr>
            <w:webHidden/>
          </w:rPr>
          <w:fldChar w:fldCharType="begin"/>
        </w:r>
        <w:r>
          <w:rPr>
            <w:webHidden/>
          </w:rPr>
          <w:instrText xml:space="preserve"> PAGEREF _Toc293914891 \h </w:instrText>
        </w:r>
        <w:r>
          <w:rPr>
            <w:webHidden/>
          </w:rPr>
        </w:r>
        <w:r>
          <w:rPr>
            <w:webHidden/>
          </w:rPr>
          <w:fldChar w:fldCharType="separate"/>
        </w:r>
        <w:r>
          <w:rPr>
            <w:webHidden/>
          </w:rPr>
          <w:t>25</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892" w:history="1">
        <w:r w:rsidRPr="00C0309D">
          <w:rPr>
            <w:rStyle w:val="Hyperlink"/>
          </w:rPr>
          <w:t>System Requirements</w:t>
        </w:r>
        <w:r>
          <w:rPr>
            <w:webHidden/>
          </w:rPr>
          <w:tab/>
        </w:r>
        <w:r>
          <w:rPr>
            <w:webHidden/>
          </w:rPr>
          <w:fldChar w:fldCharType="begin"/>
        </w:r>
        <w:r>
          <w:rPr>
            <w:webHidden/>
          </w:rPr>
          <w:instrText xml:space="preserve"> PAGEREF _Toc293914892 \h </w:instrText>
        </w:r>
        <w:r>
          <w:rPr>
            <w:webHidden/>
          </w:rPr>
        </w:r>
        <w:r>
          <w:rPr>
            <w:webHidden/>
          </w:rPr>
          <w:fldChar w:fldCharType="separate"/>
        </w:r>
        <w:r>
          <w:rPr>
            <w:webHidden/>
          </w:rPr>
          <w:t>26</w:t>
        </w:r>
        <w:r>
          <w:rPr>
            <w:webHidden/>
          </w:rPr>
          <w:fldChar w:fldCharType="end"/>
        </w:r>
      </w:hyperlink>
    </w:p>
    <w:p w:rsidR="00ED7752" w:rsidRDefault="00ED7752">
      <w:pPr>
        <w:pStyle w:val="TOC1"/>
        <w:rPr>
          <w:rFonts w:asciiTheme="minorHAnsi" w:eastAsiaTheme="minorEastAsia" w:hAnsiTheme="minorHAnsi" w:cstheme="minorBidi"/>
        </w:rPr>
      </w:pPr>
      <w:hyperlink w:anchor="_Toc293914893" w:history="1">
        <w:r w:rsidRPr="00C0309D">
          <w:rPr>
            <w:rStyle w:val="Hyperlink"/>
          </w:rPr>
          <w:t>Installation and Configuration</w:t>
        </w:r>
        <w:r>
          <w:rPr>
            <w:webHidden/>
          </w:rPr>
          <w:tab/>
        </w:r>
        <w:r>
          <w:rPr>
            <w:webHidden/>
          </w:rPr>
          <w:fldChar w:fldCharType="begin"/>
        </w:r>
        <w:r>
          <w:rPr>
            <w:webHidden/>
          </w:rPr>
          <w:instrText xml:space="preserve"> PAGEREF _Toc293914893 \h </w:instrText>
        </w:r>
        <w:r>
          <w:rPr>
            <w:webHidden/>
          </w:rPr>
        </w:r>
        <w:r>
          <w:rPr>
            <w:webHidden/>
          </w:rPr>
          <w:fldChar w:fldCharType="separate"/>
        </w:r>
        <w:r>
          <w:rPr>
            <w:webHidden/>
          </w:rPr>
          <w:t>27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894" w:history="1">
        <w:r w:rsidRPr="00C0309D">
          <w:rPr>
            <w:rStyle w:val="Hyperlink"/>
          </w:rPr>
          <w:t>Installation Instructions</w:t>
        </w:r>
        <w:r>
          <w:rPr>
            <w:webHidden/>
          </w:rPr>
          <w:tab/>
        </w:r>
        <w:r>
          <w:rPr>
            <w:webHidden/>
          </w:rPr>
          <w:fldChar w:fldCharType="begin"/>
        </w:r>
        <w:r>
          <w:rPr>
            <w:webHidden/>
          </w:rPr>
          <w:instrText xml:space="preserve"> PAGEREF _Toc293914894 \h </w:instrText>
        </w:r>
        <w:r>
          <w:rPr>
            <w:webHidden/>
          </w:rPr>
        </w:r>
        <w:r>
          <w:rPr>
            <w:webHidden/>
          </w:rPr>
          <w:fldChar w:fldCharType="separate"/>
        </w:r>
        <w:r>
          <w:rPr>
            <w:webHidden/>
          </w:rPr>
          <w:t>27</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895" w:history="1">
        <w:r w:rsidRPr="00C0309D">
          <w:rPr>
            <w:rStyle w:val="Hyperlink"/>
            <w:noProof/>
          </w:rPr>
          <w:t>How to Install PipeLine</w:t>
        </w:r>
        <w:r>
          <w:rPr>
            <w:noProof/>
            <w:webHidden/>
          </w:rPr>
          <w:tab/>
        </w:r>
        <w:r>
          <w:rPr>
            <w:noProof/>
            <w:webHidden/>
          </w:rPr>
          <w:fldChar w:fldCharType="begin"/>
        </w:r>
        <w:r>
          <w:rPr>
            <w:noProof/>
            <w:webHidden/>
          </w:rPr>
          <w:instrText xml:space="preserve"> PAGEREF _Toc293914895 \h </w:instrText>
        </w:r>
        <w:r>
          <w:rPr>
            <w:noProof/>
            <w:webHidden/>
          </w:rPr>
        </w:r>
        <w:r>
          <w:rPr>
            <w:noProof/>
            <w:webHidden/>
          </w:rPr>
          <w:fldChar w:fldCharType="separate"/>
        </w:r>
        <w:r>
          <w:rPr>
            <w:noProof/>
            <w:webHidden/>
          </w:rPr>
          <w:t>27</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896" w:history="1">
        <w:r w:rsidRPr="00C0309D">
          <w:rPr>
            <w:rStyle w:val="Hyperlink"/>
            <w:noProof/>
          </w:rPr>
          <w:t>Before You Begin</w:t>
        </w:r>
        <w:r>
          <w:rPr>
            <w:noProof/>
            <w:webHidden/>
          </w:rPr>
          <w:tab/>
        </w:r>
        <w:r>
          <w:rPr>
            <w:noProof/>
            <w:webHidden/>
          </w:rPr>
          <w:fldChar w:fldCharType="begin"/>
        </w:r>
        <w:r>
          <w:rPr>
            <w:noProof/>
            <w:webHidden/>
          </w:rPr>
          <w:instrText xml:space="preserve"> PAGEREF _Toc293914896 \h </w:instrText>
        </w:r>
        <w:r>
          <w:rPr>
            <w:noProof/>
            <w:webHidden/>
          </w:rPr>
        </w:r>
        <w:r>
          <w:rPr>
            <w:noProof/>
            <w:webHidden/>
          </w:rPr>
          <w:fldChar w:fldCharType="separate"/>
        </w:r>
        <w:r>
          <w:rPr>
            <w:noProof/>
            <w:webHidden/>
          </w:rPr>
          <w:t>27</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897" w:history="1">
        <w:r w:rsidRPr="00C0309D">
          <w:rPr>
            <w:rStyle w:val="Hyperlink"/>
            <w:noProof/>
          </w:rPr>
          <w:t>Installing PipeLine from a CD</w:t>
        </w:r>
        <w:r>
          <w:rPr>
            <w:noProof/>
            <w:webHidden/>
          </w:rPr>
          <w:tab/>
        </w:r>
        <w:r>
          <w:rPr>
            <w:noProof/>
            <w:webHidden/>
          </w:rPr>
          <w:fldChar w:fldCharType="begin"/>
        </w:r>
        <w:r>
          <w:rPr>
            <w:noProof/>
            <w:webHidden/>
          </w:rPr>
          <w:instrText xml:space="preserve"> PAGEREF _Toc293914897 \h </w:instrText>
        </w:r>
        <w:r>
          <w:rPr>
            <w:noProof/>
            <w:webHidden/>
          </w:rPr>
        </w:r>
        <w:r>
          <w:rPr>
            <w:noProof/>
            <w:webHidden/>
          </w:rPr>
          <w:fldChar w:fldCharType="separate"/>
        </w:r>
        <w:r>
          <w:rPr>
            <w:noProof/>
            <w:webHidden/>
          </w:rPr>
          <w:t>27</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898" w:history="1">
        <w:r w:rsidRPr="00C0309D">
          <w:rPr>
            <w:rStyle w:val="Hyperlink"/>
            <w:noProof/>
          </w:rPr>
          <w:t>Installing PipeLine from the Internet</w:t>
        </w:r>
        <w:r>
          <w:rPr>
            <w:noProof/>
            <w:webHidden/>
          </w:rPr>
          <w:tab/>
        </w:r>
        <w:r>
          <w:rPr>
            <w:noProof/>
            <w:webHidden/>
          </w:rPr>
          <w:fldChar w:fldCharType="begin"/>
        </w:r>
        <w:r>
          <w:rPr>
            <w:noProof/>
            <w:webHidden/>
          </w:rPr>
          <w:instrText xml:space="preserve"> PAGEREF _Toc293914898 \h </w:instrText>
        </w:r>
        <w:r>
          <w:rPr>
            <w:noProof/>
            <w:webHidden/>
          </w:rPr>
        </w:r>
        <w:r>
          <w:rPr>
            <w:noProof/>
            <w:webHidden/>
          </w:rPr>
          <w:fldChar w:fldCharType="separate"/>
        </w:r>
        <w:r>
          <w:rPr>
            <w:noProof/>
            <w:webHidden/>
          </w:rPr>
          <w:t>28</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899" w:history="1">
        <w:r w:rsidRPr="00C0309D">
          <w:rPr>
            <w:rStyle w:val="Hyperlink"/>
            <w:noProof/>
          </w:rPr>
          <w:t>How to Start PipeLine</w:t>
        </w:r>
        <w:r>
          <w:rPr>
            <w:noProof/>
            <w:webHidden/>
          </w:rPr>
          <w:tab/>
        </w:r>
        <w:r>
          <w:rPr>
            <w:noProof/>
            <w:webHidden/>
          </w:rPr>
          <w:fldChar w:fldCharType="begin"/>
        </w:r>
        <w:r>
          <w:rPr>
            <w:noProof/>
            <w:webHidden/>
          </w:rPr>
          <w:instrText xml:space="preserve"> PAGEREF _Toc293914899 \h </w:instrText>
        </w:r>
        <w:r>
          <w:rPr>
            <w:noProof/>
            <w:webHidden/>
          </w:rPr>
        </w:r>
        <w:r>
          <w:rPr>
            <w:noProof/>
            <w:webHidden/>
          </w:rPr>
          <w:fldChar w:fldCharType="separate"/>
        </w:r>
        <w:r>
          <w:rPr>
            <w:noProof/>
            <w:webHidden/>
          </w:rPr>
          <w:t>28</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00" w:history="1">
        <w:r w:rsidRPr="00C0309D">
          <w:rPr>
            <w:rStyle w:val="Hyperlink"/>
            <w:noProof/>
          </w:rPr>
          <w:t>Starting PipeLine from the Windows desktop</w:t>
        </w:r>
        <w:r>
          <w:rPr>
            <w:noProof/>
            <w:webHidden/>
          </w:rPr>
          <w:tab/>
        </w:r>
        <w:r>
          <w:rPr>
            <w:noProof/>
            <w:webHidden/>
          </w:rPr>
          <w:fldChar w:fldCharType="begin"/>
        </w:r>
        <w:r>
          <w:rPr>
            <w:noProof/>
            <w:webHidden/>
          </w:rPr>
          <w:instrText xml:space="preserve"> PAGEREF _Toc293914900 \h </w:instrText>
        </w:r>
        <w:r>
          <w:rPr>
            <w:noProof/>
            <w:webHidden/>
          </w:rPr>
        </w:r>
        <w:r>
          <w:rPr>
            <w:noProof/>
            <w:webHidden/>
          </w:rPr>
          <w:fldChar w:fldCharType="separate"/>
        </w:r>
        <w:r>
          <w:rPr>
            <w:noProof/>
            <w:webHidden/>
          </w:rPr>
          <w:t>28</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01" w:history="1">
        <w:r w:rsidRPr="00C0309D">
          <w:rPr>
            <w:rStyle w:val="Hyperlink"/>
            <w:noProof/>
          </w:rPr>
          <w:t>Starting PipeLine from the Windows taskbar</w:t>
        </w:r>
        <w:r>
          <w:rPr>
            <w:noProof/>
            <w:webHidden/>
          </w:rPr>
          <w:tab/>
        </w:r>
        <w:r>
          <w:rPr>
            <w:noProof/>
            <w:webHidden/>
          </w:rPr>
          <w:fldChar w:fldCharType="begin"/>
        </w:r>
        <w:r>
          <w:rPr>
            <w:noProof/>
            <w:webHidden/>
          </w:rPr>
          <w:instrText xml:space="preserve"> PAGEREF _Toc293914901 \h </w:instrText>
        </w:r>
        <w:r>
          <w:rPr>
            <w:noProof/>
            <w:webHidden/>
          </w:rPr>
        </w:r>
        <w:r>
          <w:rPr>
            <w:noProof/>
            <w:webHidden/>
          </w:rPr>
          <w:fldChar w:fldCharType="separate"/>
        </w:r>
        <w:r>
          <w:rPr>
            <w:noProof/>
            <w:webHidden/>
          </w:rPr>
          <w:t>28</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02" w:history="1">
        <w:r w:rsidRPr="00C0309D">
          <w:rPr>
            <w:rStyle w:val="Hyperlink"/>
            <w:noProof/>
          </w:rPr>
          <w:t>Reinstalling PipeLine</w:t>
        </w:r>
        <w:r>
          <w:rPr>
            <w:noProof/>
            <w:webHidden/>
          </w:rPr>
          <w:tab/>
        </w:r>
        <w:r>
          <w:rPr>
            <w:noProof/>
            <w:webHidden/>
          </w:rPr>
          <w:fldChar w:fldCharType="begin"/>
        </w:r>
        <w:r>
          <w:rPr>
            <w:noProof/>
            <w:webHidden/>
          </w:rPr>
          <w:instrText xml:space="preserve"> PAGEREF _Toc293914902 \h </w:instrText>
        </w:r>
        <w:r>
          <w:rPr>
            <w:noProof/>
            <w:webHidden/>
          </w:rPr>
        </w:r>
        <w:r>
          <w:rPr>
            <w:noProof/>
            <w:webHidden/>
          </w:rPr>
          <w:fldChar w:fldCharType="separate"/>
        </w:r>
        <w:r>
          <w:rPr>
            <w:noProof/>
            <w:webHidden/>
          </w:rPr>
          <w:t>28</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03" w:history="1">
        <w:r w:rsidRPr="00C0309D">
          <w:rPr>
            <w:rStyle w:val="Hyperlink"/>
            <w:noProof/>
          </w:rPr>
          <w:t>Converting Your Existing Data Files</w:t>
        </w:r>
        <w:r>
          <w:rPr>
            <w:noProof/>
            <w:webHidden/>
          </w:rPr>
          <w:tab/>
        </w:r>
        <w:r>
          <w:rPr>
            <w:noProof/>
            <w:webHidden/>
          </w:rPr>
          <w:fldChar w:fldCharType="begin"/>
        </w:r>
        <w:r>
          <w:rPr>
            <w:noProof/>
            <w:webHidden/>
          </w:rPr>
          <w:instrText xml:space="preserve"> PAGEREF _Toc293914903 \h </w:instrText>
        </w:r>
        <w:r>
          <w:rPr>
            <w:noProof/>
            <w:webHidden/>
          </w:rPr>
        </w:r>
        <w:r>
          <w:rPr>
            <w:noProof/>
            <w:webHidden/>
          </w:rPr>
          <w:fldChar w:fldCharType="separate"/>
        </w:r>
        <w:r>
          <w:rPr>
            <w:noProof/>
            <w:webHidden/>
          </w:rPr>
          <w:t>29</w:t>
        </w:r>
        <w:r>
          <w:rPr>
            <w:noProof/>
            <w:webHidden/>
          </w:rPr>
          <w:fldChar w:fldCharType="end"/>
        </w:r>
      </w:hyperlink>
    </w:p>
    <w:p w:rsidR="00ED7752" w:rsidRDefault="00ED7752">
      <w:pPr>
        <w:pStyle w:val="TOC2"/>
        <w:rPr>
          <w:rFonts w:asciiTheme="minorHAnsi" w:eastAsiaTheme="minorEastAsia" w:hAnsiTheme="minorHAnsi" w:cstheme="minorBidi"/>
          <w:szCs w:val="22"/>
        </w:rPr>
      </w:pPr>
      <w:hyperlink w:anchor="_Toc293914904" w:history="1">
        <w:r w:rsidRPr="00C0309D">
          <w:rPr>
            <w:rStyle w:val="Hyperlink"/>
          </w:rPr>
          <w:t>Run-time installation</w:t>
        </w:r>
        <w:r>
          <w:rPr>
            <w:webHidden/>
          </w:rPr>
          <w:tab/>
        </w:r>
        <w:r>
          <w:rPr>
            <w:webHidden/>
          </w:rPr>
          <w:fldChar w:fldCharType="begin"/>
        </w:r>
        <w:r>
          <w:rPr>
            <w:webHidden/>
          </w:rPr>
          <w:instrText xml:space="preserve"> PAGEREF _Toc293914904 \h </w:instrText>
        </w:r>
        <w:r>
          <w:rPr>
            <w:webHidden/>
          </w:rPr>
        </w:r>
        <w:r>
          <w:rPr>
            <w:webHidden/>
          </w:rPr>
          <w:fldChar w:fldCharType="separate"/>
        </w:r>
        <w:r>
          <w:rPr>
            <w:webHidden/>
          </w:rPr>
          <w:t>30</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05" w:history="1">
        <w:r w:rsidRPr="00C0309D">
          <w:rPr>
            <w:rStyle w:val="Hyperlink"/>
          </w:rPr>
          <w:t>Development environment installation</w:t>
        </w:r>
        <w:r>
          <w:rPr>
            <w:webHidden/>
          </w:rPr>
          <w:tab/>
        </w:r>
        <w:r>
          <w:rPr>
            <w:webHidden/>
          </w:rPr>
          <w:fldChar w:fldCharType="begin"/>
        </w:r>
        <w:r>
          <w:rPr>
            <w:webHidden/>
          </w:rPr>
          <w:instrText xml:space="preserve"> PAGEREF _Toc293914905 \h </w:instrText>
        </w:r>
        <w:r>
          <w:rPr>
            <w:webHidden/>
          </w:rPr>
        </w:r>
        <w:r>
          <w:rPr>
            <w:webHidden/>
          </w:rPr>
          <w:fldChar w:fldCharType="separate"/>
        </w:r>
        <w:r>
          <w:rPr>
            <w:webHidden/>
          </w:rPr>
          <w:t>32</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06" w:history="1">
        <w:r w:rsidRPr="00C0309D">
          <w:rPr>
            <w:rStyle w:val="Hyperlink"/>
          </w:rPr>
          <w:t>Build process</w:t>
        </w:r>
        <w:r>
          <w:rPr>
            <w:webHidden/>
          </w:rPr>
          <w:tab/>
        </w:r>
        <w:r>
          <w:rPr>
            <w:webHidden/>
          </w:rPr>
          <w:fldChar w:fldCharType="begin"/>
        </w:r>
        <w:r>
          <w:rPr>
            <w:webHidden/>
          </w:rPr>
          <w:instrText xml:space="preserve"> PAGEREF _Toc293914906 \h </w:instrText>
        </w:r>
        <w:r>
          <w:rPr>
            <w:webHidden/>
          </w:rPr>
        </w:r>
        <w:r>
          <w:rPr>
            <w:webHidden/>
          </w:rPr>
          <w:fldChar w:fldCharType="separate"/>
        </w:r>
        <w:r>
          <w:rPr>
            <w:webHidden/>
          </w:rPr>
          <w:t>33</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07" w:history="1">
        <w:r w:rsidRPr="00C0309D">
          <w:rPr>
            <w:rStyle w:val="Hyperlink"/>
          </w:rPr>
          <w:t>Installer</w:t>
        </w:r>
        <w:r>
          <w:rPr>
            <w:webHidden/>
          </w:rPr>
          <w:tab/>
        </w:r>
        <w:r>
          <w:rPr>
            <w:webHidden/>
          </w:rPr>
          <w:fldChar w:fldCharType="begin"/>
        </w:r>
        <w:r>
          <w:rPr>
            <w:webHidden/>
          </w:rPr>
          <w:instrText xml:space="preserve"> PAGEREF _Toc293914907 \h </w:instrText>
        </w:r>
        <w:r>
          <w:rPr>
            <w:webHidden/>
          </w:rPr>
        </w:r>
        <w:r>
          <w:rPr>
            <w:webHidden/>
          </w:rPr>
          <w:fldChar w:fldCharType="separate"/>
        </w:r>
        <w:r>
          <w:rPr>
            <w:webHidden/>
          </w:rPr>
          <w:t>33</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08" w:history="1">
        <w:r w:rsidRPr="00C0309D">
          <w:rPr>
            <w:rStyle w:val="Hyperlink"/>
            <w:noProof/>
          </w:rPr>
          <w:t>Mechanics for Creating the CD Installer</w:t>
        </w:r>
        <w:r>
          <w:rPr>
            <w:noProof/>
            <w:webHidden/>
          </w:rPr>
          <w:tab/>
        </w:r>
        <w:r>
          <w:rPr>
            <w:noProof/>
            <w:webHidden/>
          </w:rPr>
          <w:fldChar w:fldCharType="begin"/>
        </w:r>
        <w:r>
          <w:rPr>
            <w:noProof/>
            <w:webHidden/>
          </w:rPr>
          <w:instrText xml:space="preserve"> PAGEREF _Toc293914908 \h </w:instrText>
        </w:r>
        <w:r>
          <w:rPr>
            <w:noProof/>
            <w:webHidden/>
          </w:rPr>
        </w:r>
        <w:r>
          <w:rPr>
            <w:noProof/>
            <w:webHidden/>
          </w:rPr>
          <w:fldChar w:fldCharType="separate"/>
        </w:r>
        <w:r>
          <w:rPr>
            <w:noProof/>
            <w:webHidden/>
          </w:rPr>
          <w:t>33</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09" w:history="1">
        <w:r w:rsidRPr="00C0309D">
          <w:rPr>
            <w:rStyle w:val="Hyperlink"/>
            <w:noProof/>
          </w:rPr>
          <w:t>Create files with SageKey</w:t>
        </w:r>
        <w:r>
          <w:rPr>
            <w:noProof/>
            <w:webHidden/>
          </w:rPr>
          <w:tab/>
        </w:r>
        <w:r>
          <w:rPr>
            <w:noProof/>
            <w:webHidden/>
          </w:rPr>
          <w:fldChar w:fldCharType="begin"/>
        </w:r>
        <w:r>
          <w:rPr>
            <w:noProof/>
            <w:webHidden/>
          </w:rPr>
          <w:instrText xml:space="preserve"> PAGEREF _Toc293914909 \h </w:instrText>
        </w:r>
        <w:r>
          <w:rPr>
            <w:noProof/>
            <w:webHidden/>
          </w:rPr>
        </w:r>
        <w:r>
          <w:rPr>
            <w:noProof/>
            <w:webHidden/>
          </w:rPr>
          <w:fldChar w:fldCharType="separate"/>
        </w:r>
        <w:r>
          <w:rPr>
            <w:noProof/>
            <w:webHidden/>
          </w:rPr>
          <w:t>33</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4910" w:history="1">
        <w:r w:rsidRPr="00C0309D">
          <w:rPr>
            <w:rStyle w:val="Hyperlink"/>
            <w:noProof/>
          </w:rPr>
          <w:t>Enter Application Information</w:t>
        </w:r>
        <w:r>
          <w:rPr>
            <w:noProof/>
            <w:webHidden/>
          </w:rPr>
          <w:tab/>
        </w:r>
        <w:r>
          <w:rPr>
            <w:noProof/>
            <w:webHidden/>
          </w:rPr>
          <w:fldChar w:fldCharType="begin"/>
        </w:r>
        <w:r>
          <w:rPr>
            <w:noProof/>
            <w:webHidden/>
          </w:rPr>
          <w:instrText xml:space="preserve"> PAGEREF _Toc293914910 \h </w:instrText>
        </w:r>
        <w:r>
          <w:rPr>
            <w:noProof/>
            <w:webHidden/>
          </w:rPr>
        </w:r>
        <w:r>
          <w:rPr>
            <w:noProof/>
            <w:webHidden/>
          </w:rPr>
          <w:fldChar w:fldCharType="separate"/>
        </w:r>
        <w:r>
          <w:rPr>
            <w:noProof/>
            <w:webHidden/>
          </w:rPr>
          <w:t>33</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4911" w:history="1">
        <w:r w:rsidRPr="00C0309D">
          <w:rPr>
            <w:rStyle w:val="Hyperlink"/>
            <w:noProof/>
          </w:rPr>
          <w:t>Select Application Files</w:t>
        </w:r>
        <w:r>
          <w:rPr>
            <w:noProof/>
            <w:webHidden/>
          </w:rPr>
          <w:tab/>
        </w:r>
        <w:r>
          <w:rPr>
            <w:noProof/>
            <w:webHidden/>
          </w:rPr>
          <w:fldChar w:fldCharType="begin"/>
        </w:r>
        <w:r>
          <w:rPr>
            <w:noProof/>
            <w:webHidden/>
          </w:rPr>
          <w:instrText xml:space="preserve"> PAGEREF _Toc293914911 \h </w:instrText>
        </w:r>
        <w:r>
          <w:rPr>
            <w:noProof/>
            <w:webHidden/>
          </w:rPr>
        </w:r>
        <w:r>
          <w:rPr>
            <w:noProof/>
            <w:webHidden/>
          </w:rPr>
          <w:fldChar w:fldCharType="separate"/>
        </w:r>
        <w:r>
          <w:rPr>
            <w:noProof/>
            <w:webHidden/>
          </w:rPr>
          <w:t>34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12" w:history="1">
        <w:r w:rsidRPr="00C0309D">
          <w:rPr>
            <w:rStyle w:val="Hyperlink"/>
            <w:noProof/>
          </w:rPr>
          <w:t>Front-end Application</w:t>
        </w:r>
        <w:r>
          <w:rPr>
            <w:noProof/>
            <w:webHidden/>
          </w:rPr>
          <w:tab/>
        </w:r>
        <w:r>
          <w:rPr>
            <w:noProof/>
            <w:webHidden/>
          </w:rPr>
          <w:fldChar w:fldCharType="begin"/>
        </w:r>
        <w:r>
          <w:rPr>
            <w:noProof/>
            <w:webHidden/>
          </w:rPr>
          <w:instrText xml:space="preserve"> PAGEREF _Toc293914912 \h </w:instrText>
        </w:r>
        <w:r>
          <w:rPr>
            <w:noProof/>
            <w:webHidden/>
          </w:rPr>
        </w:r>
        <w:r>
          <w:rPr>
            <w:noProof/>
            <w:webHidden/>
          </w:rPr>
          <w:fldChar w:fldCharType="separate"/>
        </w:r>
        <w:r>
          <w:rPr>
            <w:noProof/>
            <w:webHidden/>
          </w:rPr>
          <w:t>35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13" w:history="1">
        <w:r w:rsidRPr="00C0309D">
          <w:rPr>
            <w:rStyle w:val="Hyperlink"/>
            <w:noProof/>
          </w:rPr>
          <w:t>Back-end Database</w:t>
        </w:r>
        <w:r>
          <w:rPr>
            <w:noProof/>
            <w:webHidden/>
          </w:rPr>
          <w:tab/>
        </w:r>
        <w:r>
          <w:rPr>
            <w:noProof/>
            <w:webHidden/>
          </w:rPr>
          <w:fldChar w:fldCharType="begin"/>
        </w:r>
        <w:r>
          <w:rPr>
            <w:noProof/>
            <w:webHidden/>
          </w:rPr>
          <w:instrText xml:space="preserve"> PAGEREF _Toc293914913 \h </w:instrText>
        </w:r>
        <w:r>
          <w:rPr>
            <w:noProof/>
            <w:webHidden/>
          </w:rPr>
        </w:r>
        <w:r>
          <w:rPr>
            <w:noProof/>
            <w:webHidden/>
          </w:rPr>
          <w:fldChar w:fldCharType="separate"/>
        </w:r>
        <w:r>
          <w:rPr>
            <w:noProof/>
            <w:webHidden/>
          </w:rPr>
          <w:t>35</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4914" w:history="1">
        <w:r w:rsidRPr="00C0309D">
          <w:rPr>
            <w:rStyle w:val="Hyperlink"/>
            <w:noProof/>
          </w:rPr>
          <w:t>Enter Extra Information</w:t>
        </w:r>
        <w:r>
          <w:rPr>
            <w:noProof/>
            <w:webHidden/>
          </w:rPr>
          <w:tab/>
        </w:r>
        <w:r>
          <w:rPr>
            <w:noProof/>
            <w:webHidden/>
          </w:rPr>
          <w:fldChar w:fldCharType="begin"/>
        </w:r>
        <w:r>
          <w:rPr>
            <w:noProof/>
            <w:webHidden/>
          </w:rPr>
          <w:instrText xml:space="preserve"> PAGEREF _Toc293914914 \h </w:instrText>
        </w:r>
        <w:r>
          <w:rPr>
            <w:noProof/>
            <w:webHidden/>
          </w:rPr>
        </w:r>
        <w:r>
          <w:rPr>
            <w:noProof/>
            <w:webHidden/>
          </w:rPr>
          <w:fldChar w:fldCharType="separate"/>
        </w:r>
        <w:r>
          <w:rPr>
            <w:noProof/>
            <w:webHidden/>
          </w:rPr>
          <w:t>35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15" w:history="1">
        <w:r w:rsidRPr="00C0309D">
          <w:rPr>
            <w:rStyle w:val="Hyperlink"/>
            <w:noProof/>
          </w:rPr>
          <w:t>Select Your Icon</w:t>
        </w:r>
        <w:r>
          <w:rPr>
            <w:noProof/>
            <w:webHidden/>
          </w:rPr>
          <w:tab/>
        </w:r>
        <w:r>
          <w:rPr>
            <w:noProof/>
            <w:webHidden/>
          </w:rPr>
          <w:fldChar w:fldCharType="begin"/>
        </w:r>
        <w:r>
          <w:rPr>
            <w:noProof/>
            <w:webHidden/>
          </w:rPr>
          <w:instrText xml:space="preserve"> PAGEREF _Toc293914915 \h </w:instrText>
        </w:r>
        <w:r>
          <w:rPr>
            <w:noProof/>
            <w:webHidden/>
          </w:rPr>
        </w:r>
        <w:r>
          <w:rPr>
            <w:noProof/>
            <w:webHidden/>
          </w:rPr>
          <w:fldChar w:fldCharType="separate"/>
        </w:r>
        <w:r>
          <w:rPr>
            <w:noProof/>
            <w:webHidden/>
          </w:rPr>
          <w:t>35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16" w:history="1">
        <w:r w:rsidRPr="00C0309D">
          <w:rPr>
            <w:rStyle w:val="Hyperlink"/>
            <w:noProof/>
          </w:rPr>
          <w:t>Select Shortcuts</w:t>
        </w:r>
        <w:r>
          <w:rPr>
            <w:noProof/>
            <w:webHidden/>
          </w:rPr>
          <w:tab/>
        </w:r>
        <w:r>
          <w:rPr>
            <w:noProof/>
            <w:webHidden/>
          </w:rPr>
          <w:fldChar w:fldCharType="begin"/>
        </w:r>
        <w:r>
          <w:rPr>
            <w:noProof/>
            <w:webHidden/>
          </w:rPr>
          <w:instrText xml:space="preserve"> PAGEREF _Toc293914916 \h </w:instrText>
        </w:r>
        <w:r>
          <w:rPr>
            <w:noProof/>
            <w:webHidden/>
          </w:rPr>
        </w:r>
        <w:r>
          <w:rPr>
            <w:noProof/>
            <w:webHidden/>
          </w:rPr>
          <w:fldChar w:fldCharType="separate"/>
        </w:r>
        <w:r>
          <w:rPr>
            <w:noProof/>
            <w:webHidden/>
          </w:rPr>
          <w:t>35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17" w:history="1">
        <w:r w:rsidRPr="00C0309D">
          <w:rPr>
            <w:rStyle w:val="Hyperlink"/>
            <w:noProof/>
          </w:rPr>
          <w:t>Store the StartAccess Command Line in the registry &amp; System.mdw</w:t>
        </w:r>
        <w:r>
          <w:rPr>
            <w:noProof/>
            <w:webHidden/>
          </w:rPr>
          <w:tab/>
        </w:r>
        <w:r>
          <w:rPr>
            <w:noProof/>
            <w:webHidden/>
          </w:rPr>
          <w:fldChar w:fldCharType="begin"/>
        </w:r>
        <w:r>
          <w:rPr>
            <w:noProof/>
            <w:webHidden/>
          </w:rPr>
          <w:instrText xml:space="preserve"> PAGEREF _Toc293914917 \h </w:instrText>
        </w:r>
        <w:r>
          <w:rPr>
            <w:noProof/>
            <w:webHidden/>
          </w:rPr>
        </w:r>
        <w:r>
          <w:rPr>
            <w:noProof/>
            <w:webHidden/>
          </w:rPr>
          <w:fldChar w:fldCharType="separate"/>
        </w:r>
        <w:r>
          <w:rPr>
            <w:noProof/>
            <w:webHidden/>
          </w:rPr>
          <w:t>35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18" w:history="1">
        <w:r w:rsidRPr="00C0309D">
          <w:rPr>
            <w:rStyle w:val="Hyperlink"/>
            <w:noProof/>
          </w:rPr>
          <w:t>Custom Help File</w:t>
        </w:r>
        <w:r>
          <w:rPr>
            <w:noProof/>
            <w:webHidden/>
          </w:rPr>
          <w:tab/>
        </w:r>
        <w:r>
          <w:rPr>
            <w:noProof/>
            <w:webHidden/>
          </w:rPr>
          <w:fldChar w:fldCharType="begin"/>
        </w:r>
        <w:r>
          <w:rPr>
            <w:noProof/>
            <w:webHidden/>
          </w:rPr>
          <w:instrText xml:space="preserve"> PAGEREF _Toc293914918 \h </w:instrText>
        </w:r>
        <w:r>
          <w:rPr>
            <w:noProof/>
            <w:webHidden/>
          </w:rPr>
        </w:r>
        <w:r>
          <w:rPr>
            <w:noProof/>
            <w:webHidden/>
          </w:rPr>
          <w:fldChar w:fldCharType="separate"/>
        </w:r>
        <w:r>
          <w:rPr>
            <w:noProof/>
            <w:webHidden/>
          </w:rPr>
          <w:t>35</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4919" w:history="1">
        <w:r w:rsidRPr="00C0309D">
          <w:rPr>
            <w:rStyle w:val="Hyperlink"/>
            <w:noProof/>
          </w:rPr>
          <w:t>Select Runtime Files</w:t>
        </w:r>
        <w:r>
          <w:rPr>
            <w:noProof/>
            <w:webHidden/>
          </w:rPr>
          <w:tab/>
        </w:r>
        <w:r>
          <w:rPr>
            <w:noProof/>
            <w:webHidden/>
          </w:rPr>
          <w:fldChar w:fldCharType="begin"/>
        </w:r>
        <w:r>
          <w:rPr>
            <w:noProof/>
            <w:webHidden/>
          </w:rPr>
          <w:instrText xml:space="preserve"> PAGEREF _Toc293914919 \h </w:instrText>
        </w:r>
        <w:r>
          <w:rPr>
            <w:noProof/>
            <w:webHidden/>
          </w:rPr>
        </w:r>
        <w:r>
          <w:rPr>
            <w:noProof/>
            <w:webHidden/>
          </w:rPr>
          <w:fldChar w:fldCharType="separate"/>
        </w:r>
        <w:r>
          <w:rPr>
            <w:noProof/>
            <w:webHidden/>
          </w:rPr>
          <w:t>35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20" w:history="1">
        <w:r w:rsidRPr="00C0309D">
          <w:rPr>
            <w:rStyle w:val="Hyperlink"/>
            <w:noProof/>
          </w:rPr>
          <w:t>Access Runtime Files:</w:t>
        </w:r>
        <w:r>
          <w:rPr>
            <w:noProof/>
            <w:webHidden/>
          </w:rPr>
          <w:tab/>
        </w:r>
        <w:r>
          <w:rPr>
            <w:noProof/>
            <w:webHidden/>
          </w:rPr>
          <w:fldChar w:fldCharType="begin"/>
        </w:r>
        <w:r>
          <w:rPr>
            <w:noProof/>
            <w:webHidden/>
          </w:rPr>
          <w:instrText xml:space="preserve"> PAGEREF _Toc293914920 \h </w:instrText>
        </w:r>
        <w:r>
          <w:rPr>
            <w:noProof/>
            <w:webHidden/>
          </w:rPr>
        </w:r>
        <w:r>
          <w:rPr>
            <w:noProof/>
            <w:webHidden/>
          </w:rPr>
          <w:fldChar w:fldCharType="separate"/>
        </w:r>
        <w:r>
          <w:rPr>
            <w:noProof/>
            <w:webHidden/>
          </w:rPr>
          <w:t>36</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21" w:history="1">
        <w:r w:rsidRPr="00C0309D">
          <w:rPr>
            <w:rStyle w:val="Hyperlink"/>
            <w:noProof/>
          </w:rPr>
          <w:t>Template File:</w:t>
        </w:r>
        <w:r>
          <w:rPr>
            <w:noProof/>
            <w:webHidden/>
          </w:rPr>
          <w:tab/>
        </w:r>
        <w:r>
          <w:rPr>
            <w:noProof/>
            <w:webHidden/>
          </w:rPr>
          <w:fldChar w:fldCharType="begin"/>
        </w:r>
        <w:r>
          <w:rPr>
            <w:noProof/>
            <w:webHidden/>
          </w:rPr>
          <w:instrText xml:space="preserve"> PAGEREF _Toc293914921 \h </w:instrText>
        </w:r>
        <w:r>
          <w:rPr>
            <w:noProof/>
            <w:webHidden/>
          </w:rPr>
        </w:r>
        <w:r>
          <w:rPr>
            <w:noProof/>
            <w:webHidden/>
          </w:rPr>
          <w:fldChar w:fldCharType="separate"/>
        </w:r>
        <w:r>
          <w:rPr>
            <w:noProof/>
            <w:webHidden/>
          </w:rPr>
          <w:t>36</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22" w:history="1">
        <w:r w:rsidRPr="00C0309D">
          <w:rPr>
            <w:rStyle w:val="Hyperlink"/>
            <w:noProof/>
          </w:rPr>
          <w:t>End User License Agreement file:</w:t>
        </w:r>
        <w:r>
          <w:rPr>
            <w:noProof/>
            <w:webHidden/>
          </w:rPr>
          <w:tab/>
        </w:r>
        <w:r>
          <w:rPr>
            <w:noProof/>
            <w:webHidden/>
          </w:rPr>
          <w:fldChar w:fldCharType="begin"/>
        </w:r>
        <w:r>
          <w:rPr>
            <w:noProof/>
            <w:webHidden/>
          </w:rPr>
          <w:instrText xml:space="preserve"> PAGEREF _Toc293914922 \h </w:instrText>
        </w:r>
        <w:r>
          <w:rPr>
            <w:noProof/>
            <w:webHidden/>
          </w:rPr>
        </w:r>
        <w:r>
          <w:rPr>
            <w:noProof/>
            <w:webHidden/>
          </w:rPr>
          <w:fldChar w:fldCharType="separate"/>
        </w:r>
        <w:r>
          <w:rPr>
            <w:noProof/>
            <w:webHidden/>
          </w:rPr>
          <w:t>36</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4923" w:history="1">
        <w:r w:rsidRPr="00C0309D">
          <w:rPr>
            <w:rStyle w:val="Hyperlink"/>
            <w:noProof/>
          </w:rPr>
          <w:t>Select Other Files</w:t>
        </w:r>
        <w:r>
          <w:rPr>
            <w:noProof/>
            <w:webHidden/>
          </w:rPr>
          <w:tab/>
        </w:r>
        <w:r>
          <w:rPr>
            <w:noProof/>
            <w:webHidden/>
          </w:rPr>
          <w:fldChar w:fldCharType="begin"/>
        </w:r>
        <w:r>
          <w:rPr>
            <w:noProof/>
            <w:webHidden/>
          </w:rPr>
          <w:instrText xml:space="preserve"> PAGEREF _Toc293914923 \h </w:instrText>
        </w:r>
        <w:r>
          <w:rPr>
            <w:noProof/>
            <w:webHidden/>
          </w:rPr>
        </w:r>
        <w:r>
          <w:rPr>
            <w:noProof/>
            <w:webHidden/>
          </w:rPr>
          <w:fldChar w:fldCharType="separate"/>
        </w:r>
        <w:r>
          <w:rPr>
            <w:noProof/>
            <w:webHidden/>
          </w:rPr>
          <w:t>36</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24" w:history="1">
        <w:r w:rsidRPr="00C0309D">
          <w:rPr>
            <w:rStyle w:val="Hyperlink"/>
            <w:noProof/>
          </w:rPr>
          <w:t>File Details</w:t>
        </w:r>
        <w:r>
          <w:rPr>
            <w:noProof/>
            <w:webHidden/>
          </w:rPr>
          <w:tab/>
        </w:r>
        <w:r>
          <w:rPr>
            <w:noProof/>
            <w:webHidden/>
          </w:rPr>
          <w:fldChar w:fldCharType="begin"/>
        </w:r>
        <w:r>
          <w:rPr>
            <w:noProof/>
            <w:webHidden/>
          </w:rPr>
          <w:instrText xml:space="preserve"> PAGEREF _Toc293914924 \h </w:instrText>
        </w:r>
        <w:r>
          <w:rPr>
            <w:noProof/>
            <w:webHidden/>
          </w:rPr>
        </w:r>
        <w:r>
          <w:rPr>
            <w:noProof/>
            <w:webHidden/>
          </w:rPr>
          <w:fldChar w:fldCharType="separate"/>
        </w:r>
        <w:r>
          <w:rPr>
            <w:noProof/>
            <w:webHidden/>
          </w:rPr>
          <w:t>37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25" w:history="1">
        <w:r w:rsidRPr="00C0309D">
          <w:rPr>
            <w:rStyle w:val="Hyperlink"/>
            <w:noProof/>
          </w:rPr>
          <w:t>Re-Scan</w:t>
        </w:r>
        <w:r>
          <w:rPr>
            <w:noProof/>
            <w:webHidden/>
          </w:rPr>
          <w:tab/>
        </w:r>
        <w:r>
          <w:rPr>
            <w:noProof/>
            <w:webHidden/>
          </w:rPr>
          <w:fldChar w:fldCharType="begin"/>
        </w:r>
        <w:r>
          <w:rPr>
            <w:noProof/>
            <w:webHidden/>
          </w:rPr>
          <w:instrText xml:space="preserve"> PAGEREF _Toc293914925 \h </w:instrText>
        </w:r>
        <w:r>
          <w:rPr>
            <w:noProof/>
            <w:webHidden/>
          </w:rPr>
        </w:r>
        <w:r>
          <w:rPr>
            <w:noProof/>
            <w:webHidden/>
          </w:rPr>
          <w:fldChar w:fldCharType="separate"/>
        </w:r>
        <w:r>
          <w:rPr>
            <w:noProof/>
            <w:webHidden/>
          </w:rPr>
          <w:t>38</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4926" w:history="1">
        <w:r w:rsidRPr="00C0309D">
          <w:rPr>
            <w:rStyle w:val="Hyperlink"/>
            <w:noProof/>
          </w:rPr>
          <w:t>Enter Registry Keys</w:t>
        </w:r>
        <w:r>
          <w:rPr>
            <w:noProof/>
            <w:webHidden/>
          </w:rPr>
          <w:tab/>
        </w:r>
        <w:r>
          <w:rPr>
            <w:noProof/>
            <w:webHidden/>
          </w:rPr>
          <w:fldChar w:fldCharType="begin"/>
        </w:r>
        <w:r>
          <w:rPr>
            <w:noProof/>
            <w:webHidden/>
          </w:rPr>
          <w:instrText xml:space="preserve"> PAGEREF _Toc293914926 \h </w:instrText>
        </w:r>
        <w:r>
          <w:rPr>
            <w:noProof/>
            <w:webHidden/>
          </w:rPr>
        </w:r>
        <w:r>
          <w:rPr>
            <w:noProof/>
            <w:webHidden/>
          </w:rPr>
          <w:fldChar w:fldCharType="separate"/>
        </w:r>
        <w:r>
          <w:rPr>
            <w:noProof/>
            <w:webHidden/>
          </w:rPr>
          <w:t>38</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4927" w:history="1">
        <w:r w:rsidRPr="00C0309D">
          <w:rPr>
            <w:rStyle w:val="Hyperlink"/>
            <w:noProof/>
          </w:rPr>
          <w:t>Design Welcome Dialog</w:t>
        </w:r>
        <w:r>
          <w:rPr>
            <w:noProof/>
            <w:webHidden/>
          </w:rPr>
          <w:tab/>
        </w:r>
        <w:r>
          <w:rPr>
            <w:noProof/>
            <w:webHidden/>
          </w:rPr>
          <w:fldChar w:fldCharType="begin"/>
        </w:r>
        <w:r>
          <w:rPr>
            <w:noProof/>
            <w:webHidden/>
          </w:rPr>
          <w:instrText xml:space="preserve"> PAGEREF _Toc293914927 \h </w:instrText>
        </w:r>
        <w:r>
          <w:rPr>
            <w:noProof/>
            <w:webHidden/>
          </w:rPr>
        </w:r>
        <w:r>
          <w:rPr>
            <w:noProof/>
            <w:webHidden/>
          </w:rPr>
          <w:fldChar w:fldCharType="separate"/>
        </w:r>
        <w:r>
          <w:rPr>
            <w:noProof/>
            <w:webHidden/>
          </w:rPr>
          <w:t>39</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4928" w:history="1">
        <w:r w:rsidRPr="00C0309D">
          <w:rPr>
            <w:rStyle w:val="Hyperlink"/>
            <w:noProof/>
          </w:rPr>
          <w:t>Select Merge Modules</w:t>
        </w:r>
        <w:r>
          <w:rPr>
            <w:noProof/>
            <w:webHidden/>
          </w:rPr>
          <w:tab/>
        </w:r>
        <w:r>
          <w:rPr>
            <w:noProof/>
            <w:webHidden/>
          </w:rPr>
          <w:fldChar w:fldCharType="begin"/>
        </w:r>
        <w:r>
          <w:rPr>
            <w:noProof/>
            <w:webHidden/>
          </w:rPr>
          <w:instrText xml:space="preserve"> PAGEREF _Toc293914928 \h </w:instrText>
        </w:r>
        <w:r>
          <w:rPr>
            <w:noProof/>
            <w:webHidden/>
          </w:rPr>
        </w:r>
        <w:r>
          <w:rPr>
            <w:noProof/>
            <w:webHidden/>
          </w:rPr>
          <w:fldChar w:fldCharType="separate"/>
        </w:r>
        <w:r>
          <w:rPr>
            <w:noProof/>
            <w:webHidden/>
          </w:rPr>
          <w:t>39</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4929" w:history="1">
        <w:r w:rsidRPr="00C0309D">
          <w:rPr>
            <w:rStyle w:val="Hyperlink"/>
            <w:noProof/>
          </w:rPr>
          <w:t>Enter Build Options</w:t>
        </w:r>
        <w:r>
          <w:rPr>
            <w:noProof/>
            <w:webHidden/>
          </w:rPr>
          <w:tab/>
        </w:r>
        <w:r>
          <w:rPr>
            <w:noProof/>
            <w:webHidden/>
          </w:rPr>
          <w:fldChar w:fldCharType="begin"/>
        </w:r>
        <w:r>
          <w:rPr>
            <w:noProof/>
            <w:webHidden/>
          </w:rPr>
          <w:instrText xml:space="preserve"> PAGEREF _Toc293914929 \h </w:instrText>
        </w:r>
        <w:r>
          <w:rPr>
            <w:noProof/>
            <w:webHidden/>
          </w:rPr>
        </w:r>
        <w:r>
          <w:rPr>
            <w:noProof/>
            <w:webHidden/>
          </w:rPr>
          <w:fldChar w:fldCharType="separate"/>
        </w:r>
        <w:r>
          <w:rPr>
            <w:noProof/>
            <w:webHidden/>
          </w:rPr>
          <w:t>40</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30" w:history="1">
        <w:r w:rsidRPr="00C0309D">
          <w:rPr>
            <w:rStyle w:val="Hyperlink"/>
            <w:noProof/>
          </w:rPr>
          <w:t>Build Location:</w:t>
        </w:r>
        <w:r>
          <w:rPr>
            <w:noProof/>
            <w:webHidden/>
          </w:rPr>
          <w:tab/>
        </w:r>
        <w:r>
          <w:rPr>
            <w:noProof/>
            <w:webHidden/>
          </w:rPr>
          <w:fldChar w:fldCharType="begin"/>
        </w:r>
        <w:r>
          <w:rPr>
            <w:noProof/>
            <w:webHidden/>
          </w:rPr>
          <w:instrText xml:space="preserve"> PAGEREF _Toc293914930 \h </w:instrText>
        </w:r>
        <w:r>
          <w:rPr>
            <w:noProof/>
            <w:webHidden/>
          </w:rPr>
        </w:r>
        <w:r>
          <w:rPr>
            <w:noProof/>
            <w:webHidden/>
          </w:rPr>
          <w:fldChar w:fldCharType="separate"/>
        </w:r>
        <w:r>
          <w:rPr>
            <w:noProof/>
            <w:webHidden/>
          </w:rPr>
          <w:t>41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31" w:history="1">
        <w:r w:rsidRPr="00C0309D">
          <w:rPr>
            <w:rStyle w:val="Hyperlink"/>
            <w:noProof/>
          </w:rPr>
          <w:t>Install File Name</w:t>
        </w:r>
        <w:r>
          <w:rPr>
            <w:noProof/>
            <w:webHidden/>
          </w:rPr>
          <w:tab/>
        </w:r>
        <w:r>
          <w:rPr>
            <w:noProof/>
            <w:webHidden/>
          </w:rPr>
          <w:fldChar w:fldCharType="begin"/>
        </w:r>
        <w:r>
          <w:rPr>
            <w:noProof/>
            <w:webHidden/>
          </w:rPr>
          <w:instrText xml:space="preserve"> PAGEREF _Toc293914931 \h </w:instrText>
        </w:r>
        <w:r>
          <w:rPr>
            <w:noProof/>
            <w:webHidden/>
          </w:rPr>
        </w:r>
        <w:r>
          <w:rPr>
            <w:noProof/>
            <w:webHidden/>
          </w:rPr>
          <w:fldChar w:fldCharType="separate"/>
        </w:r>
        <w:r>
          <w:rPr>
            <w:noProof/>
            <w:webHidden/>
          </w:rPr>
          <w:t>41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32" w:history="1">
        <w:r w:rsidRPr="00C0309D">
          <w:rPr>
            <w:rStyle w:val="Hyperlink"/>
            <w:noProof/>
          </w:rPr>
          <w:t>Installation Options</w:t>
        </w:r>
        <w:r>
          <w:rPr>
            <w:noProof/>
            <w:webHidden/>
          </w:rPr>
          <w:tab/>
        </w:r>
        <w:r>
          <w:rPr>
            <w:noProof/>
            <w:webHidden/>
          </w:rPr>
          <w:fldChar w:fldCharType="begin"/>
        </w:r>
        <w:r>
          <w:rPr>
            <w:noProof/>
            <w:webHidden/>
          </w:rPr>
          <w:instrText xml:space="preserve"> PAGEREF _Toc293914932 \h </w:instrText>
        </w:r>
        <w:r>
          <w:rPr>
            <w:noProof/>
            <w:webHidden/>
          </w:rPr>
        </w:r>
        <w:r>
          <w:rPr>
            <w:noProof/>
            <w:webHidden/>
          </w:rPr>
          <w:fldChar w:fldCharType="separate"/>
        </w:r>
        <w:r>
          <w:rPr>
            <w:noProof/>
            <w:webHidden/>
          </w:rPr>
          <w:t>41</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4933" w:history="1">
        <w:r w:rsidRPr="00C0309D">
          <w:rPr>
            <w:rStyle w:val="Hyperlink"/>
            <w:noProof/>
          </w:rPr>
          <w:t>All Files Visible</w:t>
        </w:r>
        <w:r>
          <w:rPr>
            <w:noProof/>
            <w:webHidden/>
          </w:rPr>
          <w:tab/>
        </w:r>
        <w:r>
          <w:rPr>
            <w:noProof/>
            <w:webHidden/>
          </w:rPr>
          <w:fldChar w:fldCharType="begin"/>
        </w:r>
        <w:r>
          <w:rPr>
            <w:noProof/>
            <w:webHidden/>
          </w:rPr>
          <w:instrText xml:space="preserve"> PAGEREF _Toc293914933 \h </w:instrText>
        </w:r>
        <w:r>
          <w:rPr>
            <w:noProof/>
            <w:webHidden/>
          </w:rPr>
        </w:r>
        <w:r>
          <w:rPr>
            <w:noProof/>
            <w:webHidden/>
          </w:rPr>
          <w:fldChar w:fldCharType="separate"/>
        </w:r>
        <w:r>
          <w:rPr>
            <w:noProof/>
            <w:webHidden/>
          </w:rPr>
          <w:t>41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34" w:history="1">
        <w:r w:rsidRPr="00C0309D">
          <w:rPr>
            <w:rStyle w:val="Hyperlink"/>
            <w:noProof/>
          </w:rPr>
          <w:t>Create</w:t>
        </w:r>
        <w:r>
          <w:rPr>
            <w:noProof/>
            <w:webHidden/>
          </w:rPr>
          <w:tab/>
        </w:r>
        <w:r>
          <w:rPr>
            <w:noProof/>
            <w:webHidden/>
          </w:rPr>
          <w:fldChar w:fldCharType="begin"/>
        </w:r>
        <w:r>
          <w:rPr>
            <w:noProof/>
            <w:webHidden/>
          </w:rPr>
          <w:instrText xml:space="preserve"> PAGEREF _Toc293914934 \h </w:instrText>
        </w:r>
        <w:r>
          <w:rPr>
            <w:noProof/>
            <w:webHidden/>
          </w:rPr>
        </w:r>
        <w:r>
          <w:rPr>
            <w:noProof/>
            <w:webHidden/>
          </w:rPr>
          <w:fldChar w:fldCharType="separate"/>
        </w:r>
        <w:r>
          <w:rPr>
            <w:noProof/>
            <w:webHidden/>
          </w:rPr>
          <w:t>41</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35" w:history="1">
        <w:r w:rsidRPr="00C0309D">
          <w:rPr>
            <w:rStyle w:val="Hyperlink"/>
            <w:noProof/>
          </w:rPr>
          <w:t>Create Interface with AutoRun Pro</w:t>
        </w:r>
        <w:r>
          <w:rPr>
            <w:noProof/>
            <w:webHidden/>
          </w:rPr>
          <w:tab/>
        </w:r>
        <w:r>
          <w:rPr>
            <w:noProof/>
            <w:webHidden/>
          </w:rPr>
          <w:fldChar w:fldCharType="begin"/>
        </w:r>
        <w:r>
          <w:rPr>
            <w:noProof/>
            <w:webHidden/>
          </w:rPr>
          <w:instrText xml:space="preserve"> PAGEREF _Toc293914935 \h </w:instrText>
        </w:r>
        <w:r>
          <w:rPr>
            <w:noProof/>
            <w:webHidden/>
          </w:rPr>
        </w:r>
        <w:r>
          <w:rPr>
            <w:noProof/>
            <w:webHidden/>
          </w:rPr>
          <w:fldChar w:fldCharType="separate"/>
        </w:r>
        <w:r>
          <w:rPr>
            <w:noProof/>
            <w:webHidden/>
          </w:rPr>
          <w:t>41</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4936" w:history="1">
        <w:r w:rsidRPr="00C0309D">
          <w:rPr>
            <w:rStyle w:val="Hyperlink"/>
            <w:noProof/>
          </w:rPr>
          <w:t>Download and Install the Application</w:t>
        </w:r>
        <w:r>
          <w:rPr>
            <w:noProof/>
            <w:webHidden/>
          </w:rPr>
          <w:tab/>
        </w:r>
        <w:r>
          <w:rPr>
            <w:noProof/>
            <w:webHidden/>
          </w:rPr>
          <w:fldChar w:fldCharType="begin"/>
        </w:r>
        <w:r>
          <w:rPr>
            <w:noProof/>
            <w:webHidden/>
          </w:rPr>
          <w:instrText xml:space="preserve"> PAGEREF _Toc293914936 \h </w:instrText>
        </w:r>
        <w:r>
          <w:rPr>
            <w:noProof/>
            <w:webHidden/>
          </w:rPr>
        </w:r>
        <w:r>
          <w:rPr>
            <w:noProof/>
            <w:webHidden/>
          </w:rPr>
          <w:fldChar w:fldCharType="separate"/>
        </w:r>
        <w:r>
          <w:rPr>
            <w:noProof/>
            <w:webHidden/>
          </w:rPr>
          <w:t>41</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4937" w:history="1">
        <w:r w:rsidRPr="00C0309D">
          <w:rPr>
            <w:rStyle w:val="Hyperlink"/>
            <w:noProof/>
          </w:rPr>
          <w:t>Create a New Project</w:t>
        </w:r>
        <w:r>
          <w:rPr>
            <w:noProof/>
            <w:webHidden/>
          </w:rPr>
          <w:tab/>
        </w:r>
        <w:r>
          <w:rPr>
            <w:noProof/>
            <w:webHidden/>
          </w:rPr>
          <w:fldChar w:fldCharType="begin"/>
        </w:r>
        <w:r>
          <w:rPr>
            <w:noProof/>
            <w:webHidden/>
          </w:rPr>
          <w:instrText xml:space="preserve"> PAGEREF _Toc293914937 \h </w:instrText>
        </w:r>
        <w:r>
          <w:rPr>
            <w:noProof/>
            <w:webHidden/>
          </w:rPr>
        </w:r>
        <w:r>
          <w:rPr>
            <w:noProof/>
            <w:webHidden/>
          </w:rPr>
          <w:fldChar w:fldCharType="separate"/>
        </w:r>
        <w:r>
          <w:rPr>
            <w:noProof/>
            <w:webHidden/>
          </w:rPr>
          <w:t>41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38" w:history="1">
        <w:r w:rsidRPr="00C0309D">
          <w:rPr>
            <w:rStyle w:val="Hyperlink"/>
            <w:noProof/>
          </w:rPr>
          <w:t>Start the Application</w:t>
        </w:r>
        <w:r>
          <w:rPr>
            <w:noProof/>
            <w:webHidden/>
          </w:rPr>
          <w:tab/>
        </w:r>
        <w:r>
          <w:rPr>
            <w:noProof/>
            <w:webHidden/>
          </w:rPr>
          <w:fldChar w:fldCharType="begin"/>
        </w:r>
        <w:r>
          <w:rPr>
            <w:noProof/>
            <w:webHidden/>
          </w:rPr>
          <w:instrText xml:space="preserve"> PAGEREF _Toc293914938 \h </w:instrText>
        </w:r>
        <w:r>
          <w:rPr>
            <w:noProof/>
            <w:webHidden/>
          </w:rPr>
        </w:r>
        <w:r>
          <w:rPr>
            <w:noProof/>
            <w:webHidden/>
          </w:rPr>
          <w:fldChar w:fldCharType="separate"/>
        </w:r>
        <w:r>
          <w:rPr>
            <w:noProof/>
            <w:webHidden/>
          </w:rPr>
          <w:t>41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39" w:history="1">
        <w:r w:rsidRPr="00C0309D">
          <w:rPr>
            <w:rStyle w:val="Hyperlink"/>
            <w:noProof/>
          </w:rPr>
          <w:t>Make New Project</w:t>
        </w:r>
        <w:r>
          <w:rPr>
            <w:noProof/>
            <w:webHidden/>
          </w:rPr>
          <w:tab/>
        </w:r>
        <w:r>
          <w:rPr>
            <w:noProof/>
            <w:webHidden/>
          </w:rPr>
          <w:fldChar w:fldCharType="begin"/>
        </w:r>
        <w:r>
          <w:rPr>
            <w:noProof/>
            <w:webHidden/>
          </w:rPr>
          <w:instrText xml:space="preserve"> PAGEREF _Toc293914939 \h </w:instrText>
        </w:r>
        <w:r>
          <w:rPr>
            <w:noProof/>
            <w:webHidden/>
          </w:rPr>
        </w:r>
        <w:r>
          <w:rPr>
            <w:noProof/>
            <w:webHidden/>
          </w:rPr>
          <w:fldChar w:fldCharType="separate"/>
        </w:r>
        <w:r>
          <w:rPr>
            <w:noProof/>
            <w:webHidden/>
          </w:rPr>
          <w:t>41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40" w:history="1">
        <w:r w:rsidRPr="00C0309D">
          <w:rPr>
            <w:rStyle w:val="Hyperlink"/>
            <w:noProof/>
          </w:rPr>
          <w:t>Customize the template</w:t>
        </w:r>
        <w:r>
          <w:rPr>
            <w:noProof/>
            <w:webHidden/>
          </w:rPr>
          <w:tab/>
        </w:r>
        <w:r>
          <w:rPr>
            <w:noProof/>
            <w:webHidden/>
          </w:rPr>
          <w:fldChar w:fldCharType="begin"/>
        </w:r>
        <w:r>
          <w:rPr>
            <w:noProof/>
            <w:webHidden/>
          </w:rPr>
          <w:instrText xml:space="preserve"> PAGEREF _Toc293914940 \h </w:instrText>
        </w:r>
        <w:r>
          <w:rPr>
            <w:noProof/>
            <w:webHidden/>
          </w:rPr>
        </w:r>
        <w:r>
          <w:rPr>
            <w:noProof/>
            <w:webHidden/>
          </w:rPr>
          <w:fldChar w:fldCharType="separate"/>
        </w:r>
        <w:r>
          <w:rPr>
            <w:noProof/>
            <w:webHidden/>
          </w:rPr>
          <w:t>44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41" w:history="1">
        <w:r w:rsidRPr="00C0309D">
          <w:rPr>
            <w:rStyle w:val="Hyperlink"/>
            <w:noProof/>
          </w:rPr>
          <w:t>Apply logo</w:t>
        </w:r>
        <w:r>
          <w:rPr>
            <w:noProof/>
            <w:webHidden/>
          </w:rPr>
          <w:tab/>
        </w:r>
        <w:r>
          <w:rPr>
            <w:noProof/>
            <w:webHidden/>
          </w:rPr>
          <w:fldChar w:fldCharType="begin"/>
        </w:r>
        <w:r>
          <w:rPr>
            <w:noProof/>
            <w:webHidden/>
          </w:rPr>
          <w:instrText xml:space="preserve"> PAGEREF _Toc293914941 \h </w:instrText>
        </w:r>
        <w:r>
          <w:rPr>
            <w:noProof/>
            <w:webHidden/>
          </w:rPr>
        </w:r>
        <w:r>
          <w:rPr>
            <w:noProof/>
            <w:webHidden/>
          </w:rPr>
          <w:fldChar w:fldCharType="separate"/>
        </w:r>
        <w:r>
          <w:rPr>
            <w:noProof/>
            <w:webHidden/>
          </w:rPr>
          <w:t>44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42" w:history="1">
        <w:r w:rsidRPr="00C0309D">
          <w:rPr>
            <w:rStyle w:val="Hyperlink"/>
            <w:noProof/>
          </w:rPr>
          <w:t>Place PipeLine media files in a folder</w:t>
        </w:r>
        <w:r>
          <w:rPr>
            <w:noProof/>
            <w:webHidden/>
          </w:rPr>
          <w:tab/>
        </w:r>
        <w:r>
          <w:rPr>
            <w:noProof/>
            <w:webHidden/>
          </w:rPr>
          <w:fldChar w:fldCharType="begin"/>
        </w:r>
        <w:r>
          <w:rPr>
            <w:noProof/>
            <w:webHidden/>
          </w:rPr>
          <w:instrText xml:space="preserve"> PAGEREF _Toc293914942 \h </w:instrText>
        </w:r>
        <w:r>
          <w:rPr>
            <w:noProof/>
            <w:webHidden/>
          </w:rPr>
        </w:r>
        <w:r>
          <w:rPr>
            <w:noProof/>
            <w:webHidden/>
          </w:rPr>
          <w:fldChar w:fldCharType="separate"/>
        </w:r>
        <w:r>
          <w:rPr>
            <w:noProof/>
            <w:webHidden/>
          </w:rPr>
          <w:t>45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43" w:history="1">
        <w:r w:rsidRPr="00C0309D">
          <w:rPr>
            <w:rStyle w:val="Hyperlink"/>
            <w:noProof/>
          </w:rPr>
          <w:t>Create menu choices</w:t>
        </w:r>
        <w:r>
          <w:rPr>
            <w:noProof/>
            <w:webHidden/>
          </w:rPr>
          <w:tab/>
        </w:r>
        <w:r>
          <w:rPr>
            <w:noProof/>
            <w:webHidden/>
          </w:rPr>
          <w:fldChar w:fldCharType="begin"/>
        </w:r>
        <w:r>
          <w:rPr>
            <w:noProof/>
            <w:webHidden/>
          </w:rPr>
          <w:instrText xml:space="preserve"> PAGEREF _Toc293914943 \h </w:instrText>
        </w:r>
        <w:r>
          <w:rPr>
            <w:noProof/>
            <w:webHidden/>
          </w:rPr>
        </w:r>
        <w:r>
          <w:rPr>
            <w:noProof/>
            <w:webHidden/>
          </w:rPr>
          <w:fldChar w:fldCharType="separate"/>
        </w:r>
        <w:r>
          <w:rPr>
            <w:noProof/>
            <w:webHidden/>
          </w:rPr>
          <w:t>45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44" w:history="1">
        <w:r w:rsidRPr="00C0309D">
          <w:rPr>
            <w:rStyle w:val="Hyperlink"/>
            <w:noProof/>
          </w:rPr>
          <w:t>Create menu options that calls the PipeLine installer to run</w:t>
        </w:r>
        <w:r>
          <w:rPr>
            <w:noProof/>
            <w:webHidden/>
          </w:rPr>
          <w:tab/>
        </w:r>
        <w:r>
          <w:rPr>
            <w:noProof/>
            <w:webHidden/>
          </w:rPr>
          <w:fldChar w:fldCharType="begin"/>
        </w:r>
        <w:r>
          <w:rPr>
            <w:noProof/>
            <w:webHidden/>
          </w:rPr>
          <w:instrText xml:space="preserve"> PAGEREF _Toc293914944 \h </w:instrText>
        </w:r>
        <w:r>
          <w:rPr>
            <w:noProof/>
            <w:webHidden/>
          </w:rPr>
        </w:r>
        <w:r>
          <w:rPr>
            <w:noProof/>
            <w:webHidden/>
          </w:rPr>
          <w:fldChar w:fldCharType="separate"/>
        </w:r>
        <w:r>
          <w:rPr>
            <w:noProof/>
            <w:webHidden/>
          </w:rPr>
          <w:t>46</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45" w:history="1">
        <w:r w:rsidRPr="00C0309D">
          <w:rPr>
            <w:rStyle w:val="Hyperlink"/>
            <w:noProof/>
          </w:rPr>
          <w:t>Create CD browse menu option</w:t>
        </w:r>
        <w:r>
          <w:rPr>
            <w:noProof/>
            <w:webHidden/>
          </w:rPr>
          <w:tab/>
        </w:r>
        <w:r>
          <w:rPr>
            <w:noProof/>
            <w:webHidden/>
          </w:rPr>
          <w:fldChar w:fldCharType="begin"/>
        </w:r>
        <w:r>
          <w:rPr>
            <w:noProof/>
            <w:webHidden/>
          </w:rPr>
          <w:instrText xml:space="preserve"> PAGEREF _Toc293914945 \h </w:instrText>
        </w:r>
        <w:r>
          <w:rPr>
            <w:noProof/>
            <w:webHidden/>
          </w:rPr>
        </w:r>
        <w:r>
          <w:rPr>
            <w:noProof/>
            <w:webHidden/>
          </w:rPr>
          <w:fldChar w:fldCharType="separate"/>
        </w:r>
        <w:r>
          <w:rPr>
            <w:noProof/>
            <w:webHidden/>
          </w:rPr>
          <w:t>49</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46" w:history="1">
        <w:r w:rsidRPr="00C0309D">
          <w:rPr>
            <w:rStyle w:val="Hyperlink"/>
            <w:noProof/>
          </w:rPr>
          <w:t>Create link to external website menu option</w:t>
        </w:r>
        <w:r>
          <w:rPr>
            <w:noProof/>
            <w:webHidden/>
          </w:rPr>
          <w:tab/>
        </w:r>
        <w:r>
          <w:rPr>
            <w:noProof/>
            <w:webHidden/>
          </w:rPr>
          <w:fldChar w:fldCharType="begin"/>
        </w:r>
        <w:r>
          <w:rPr>
            <w:noProof/>
            <w:webHidden/>
          </w:rPr>
          <w:instrText xml:space="preserve"> PAGEREF _Toc293914946 \h </w:instrText>
        </w:r>
        <w:r>
          <w:rPr>
            <w:noProof/>
            <w:webHidden/>
          </w:rPr>
        </w:r>
        <w:r>
          <w:rPr>
            <w:noProof/>
            <w:webHidden/>
          </w:rPr>
          <w:fldChar w:fldCharType="separate"/>
        </w:r>
        <w:r>
          <w:rPr>
            <w:noProof/>
            <w:webHidden/>
          </w:rPr>
          <w:t>50</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47" w:history="1">
        <w:r w:rsidRPr="00C0309D">
          <w:rPr>
            <w:rStyle w:val="Hyperlink"/>
            <w:noProof/>
          </w:rPr>
          <w:t>Create link to next page menu option</w:t>
        </w:r>
        <w:r>
          <w:rPr>
            <w:noProof/>
            <w:webHidden/>
          </w:rPr>
          <w:tab/>
        </w:r>
        <w:r>
          <w:rPr>
            <w:noProof/>
            <w:webHidden/>
          </w:rPr>
          <w:fldChar w:fldCharType="begin"/>
        </w:r>
        <w:r>
          <w:rPr>
            <w:noProof/>
            <w:webHidden/>
          </w:rPr>
          <w:instrText xml:space="preserve"> PAGEREF _Toc293914947 \h </w:instrText>
        </w:r>
        <w:r>
          <w:rPr>
            <w:noProof/>
            <w:webHidden/>
          </w:rPr>
        </w:r>
        <w:r>
          <w:rPr>
            <w:noProof/>
            <w:webHidden/>
          </w:rPr>
          <w:fldChar w:fldCharType="separate"/>
        </w:r>
        <w:r>
          <w:rPr>
            <w:noProof/>
            <w:webHidden/>
          </w:rPr>
          <w:t>51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48" w:history="1">
        <w:r w:rsidRPr="00C0309D">
          <w:rPr>
            <w:rStyle w:val="Hyperlink"/>
            <w:noProof/>
          </w:rPr>
          <w:t>Create second page</w:t>
        </w:r>
        <w:r>
          <w:rPr>
            <w:noProof/>
            <w:webHidden/>
          </w:rPr>
          <w:tab/>
        </w:r>
        <w:r>
          <w:rPr>
            <w:noProof/>
            <w:webHidden/>
          </w:rPr>
          <w:fldChar w:fldCharType="begin"/>
        </w:r>
        <w:r>
          <w:rPr>
            <w:noProof/>
            <w:webHidden/>
          </w:rPr>
          <w:instrText xml:space="preserve"> PAGEREF _Toc293914948 \h </w:instrText>
        </w:r>
        <w:r>
          <w:rPr>
            <w:noProof/>
            <w:webHidden/>
          </w:rPr>
        </w:r>
        <w:r>
          <w:rPr>
            <w:noProof/>
            <w:webHidden/>
          </w:rPr>
          <w:fldChar w:fldCharType="separate"/>
        </w:r>
        <w:r>
          <w:rPr>
            <w:noProof/>
            <w:webHidden/>
          </w:rPr>
          <w:t>52</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49" w:history="1">
        <w:r w:rsidRPr="00C0309D">
          <w:rPr>
            <w:rStyle w:val="Hyperlink"/>
            <w:noProof/>
          </w:rPr>
          <w:t>Create open PipeLine User Guide PDF file in Adobe Acrobat</w:t>
        </w:r>
        <w:r>
          <w:rPr>
            <w:noProof/>
            <w:webHidden/>
          </w:rPr>
          <w:tab/>
        </w:r>
        <w:r>
          <w:rPr>
            <w:noProof/>
            <w:webHidden/>
          </w:rPr>
          <w:fldChar w:fldCharType="begin"/>
        </w:r>
        <w:r>
          <w:rPr>
            <w:noProof/>
            <w:webHidden/>
          </w:rPr>
          <w:instrText xml:space="preserve"> PAGEREF _Toc293914949 \h </w:instrText>
        </w:r>
        <w:r>
          <w:rPr>
            <w:noProof/>
            <w:webHidden/>
          </w:rPr>
        </w:r>
        <w:r>
          <w:rPr>
            <w:noProof/>
            <w:webHidden/>
          </w:rPr>
          <w:fldChar w:fldCharType="separate"/>
        </w:r>
        <w:r>
          <w:rPr>
            <w:noProof/>
            <w:webHidden/>
          </w:rPr>
          <w:t>53</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4950" w:history="1">
        <w:r w:rsidRPr="00C0309D">
          <w:rPr>
            <w:rStyle w:val="Hyperlink"/>
            <w:noProof/>
          </w:rPr>
          <w:t>Create Return to Main Menu</w:t>
        </w:r>
        <w:r>
          <w:rPr>
            <w:noProof/>
            <w:webHidden/>
          </w:rPr>
          <w:tab/>
        </w:r>
        <w:r>
          <w:rPr>
            <w:noProof/>
            <w:webHidden/>
          </w:rPr>
          <w:fldChar w:fldCharType="begin"/>
        </w:r>
        <w:r>
          <w:rPr>
            <w:noProof/>
            <w:webHidden/>
          </w:rPr>
          <w:instrText xml:space="preserve"> PAGEREF _Toc293914950 \h </w:instrText>
        </w:r>
        <w:r>
          <w:rPr>
            <w:noProof/>
            <w:webHidden/>
          </w:rPr>
        </w:r>
        <w:r>
          <w:rPr>
            <w:noProof/>
            <w:webHidden/>
          </w:rPr>
          <w:fldChar w:fldCharType="separate"/>
        </w:r>
        <w:r>
          <w:rPr>
            <w:noProof/>
            <w:webHidden/>
          </w:rPr>
          <w:t>54</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51" w:history="1">
        <w:r w:rsidRPr="00C0309D">
          <w:rPr>
            <w:rStyle w:val="Hyperlink"/>
            <w:noProof/>
          </w:rPr>
          <w:t>Create Exit menu option</w:t>
        </w:r>
        <w:r>
          <w:rPr>
            <w:noProof/>
            <w:webHidden/>
          </w:rPr>
          <w:tab/>
        </w:r>
        <w:r>
          <w:rPr>
            <w:noProof/>
            <w:webHidden/>
          </w:rPr>
          <w:fldChar w:fldCharType="begin"/>
        </w:r>
        <w:r>
          <w:rPr>
            <w:noProof/>
            <w:webHidden/>
          </w:rPr>
          <w:instrText xml:space="preserve"> PAGEREF _Toc293914951 \h </w:instrText>
        </w:r>
        <w:r>
          <w:rPr>
            <w:noProof/>
            <w:webHidden/>
          </w:rPr>
        </w:r>
        <w:r>
          <w:rPr>
            <w:noProof/>
            <w:webHidden/>
          </w:rPr>
          <w:fldChar w:fldCharType="separate"/>
        </w:r>
        <w:r>
          <w:rPr>
            <w:noProof/>
            <w:webHidden/>
          </w:rPr>
          <w:t>55</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52" w:history="1">
        <w:r w:rsidRPr="00C0309D">
          <w:rPr>
            <w:rStyle w:val="Hyperlink"/>
            <w:noProof/>
          </w:rPr>
          <w:t>Build the Executable AutoRun program and create the master CD</w:t>
        </w:r>
        <w:r>
          <w:rPr>
            <w:noProof/>
            <w:webHidden/>
          </w:rPr>
          <w:tab/>
        </w:r>
        <w:r>
          <w:rPr>
            <w:noProof/>
            <w:webHidden/>
          </w:rPr>
          <w:fldChar w:fldCharType="begin"/>
        </w:r>
        <w:r>
          <w:rPr>
            <w:noProof/>
            <w:webHidden/>
          </w:rPr>
          <w:instrText xml:space="preserve"> PAGEREF _Toc293914952 \h </w:instrText>
        </w:r>
        <w:r>
          <w:rPr>
            <w:noProof/>
            <w:webHidden/>
          </w:rPr>
        </w:r>
        <w:r>
          <w:rPr>
            <w:noProof/>
            <w:webHidden/>
          </w:rPr>
          <w:fldChar w:fldCharType="separate"/>
        </w:r>
        <w:r>
          <w:rPr>
            <w:noProof/>
            <w:webHidden/>
          </w:rPr>
          <w:t>56</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53" w:history="1">
        <w:r w:rsidRPr="00C0309D">
          <w:rPr>
            <w:rStyle w:val="Hyperlink"/>
            <w:noProof/>
          </w:rPr>
          <w:t>Test the final master CD and make required number of CD copies</w:t>
        </w:r>
        <w:r>
          <w:rPr>
            <w:noProof/>
            <w:webHidden/>
          </w:rPr>
          <w:tab/>
        </w:r>
        <w:r>
          <w:rPr>
            <w:noProof/>
            <w:webHidden/>
          </w:rPr>
          <w:fldChar w:fldCharType="begin"/>
        </w:r>
        <w:r>
          <w:rPr>
            <w:noProof/>
            <w:webHidden/>
          </w:rPr>
          <w:instrText xml:space="preserve"> PAGEREF _Toc293914953 \h </w:instrText>
        </w:r>
        <w:r>
          <w:rPr>
            <w:noProof/>
            <w:webHidden/>
          </w:rPr>
        </w:r>
        <w:r>
          <w:rPr>
            <w:noProof/>
            <w:webHidden/>
          </w:rPr>
          <w:fldChar w:fldCharType="separate"/>
        </w:r>
        <w:r>
          <w:rPr>
            <w:noProof/>
            <w:webHidden/>
          </w:rPr>
          <w:t>57</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54" w:history="1">
        <w:r w:rsidRPr="00C0309D">
          <w:rPr>
            <w:rStyle w:val="Hyperlink"/>
            <w:noProof/>
          </w:rPr>
          <w:t>Create Web Installer</w:t>
        </w:r>
        <w:r>
          <w:rPr>
            <w:noProof/>
            <w:webHidden/>
          </w:rPr>
          <w:tab/>
        </w:r>
        <w:r>
          <w:rPr>
            <w:noProof/>
            <w:webHidden/>
          </w:rPr>
          <w:fldChar w:fldCharType="begin"/>
        </w:r>
        <w:r>
          <w:rPr>
            <w:noProof/>
            <w:webHidden/>
          </w:rPr>
          <w:instrText xml:space="preserve"> PAGEREF _Toc293914954 \h </w:instrText>
        </w:r>
        <w:r>
          <w:rPr>
            <w:noProof/>
            <w:webHidden/>
          </w:rPr>
        </w:r>
        <w:r>
          <w:rPr>
            <w:noProof/>
            <w:webHidden/>
          </w:rPr>
          <w:fldChar w:fldCharType="separate"/>
        </w:r>
        <w:r>
          <w:rPr>
            <w:noProof/>
            <w:webHidden/>
          </w:rPr>
          <w:t>58</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55" w:history="1">
        <w:r w:rsidRPr="00C0309D">
          <w:rPr>
            <w:rStyle w:val="Hyperlink"/>
            <w:noProof/>
          </w:rPr>
          <w:t>Web-download</w:t>
        </w:r>
        <w:r>
          <w:rPr>
            <w:noProof/>
            <w:webHidden/>
          </w:rPr>
          <w:tab/>
        </w:r>
        <w:r>
          <w:rPr>
            <w:noProof/>
            <w:webHidden/>
          </w:rPr>
          <w:fldChar w:fldCharType="begin"/>
        </w:r>
        <w:r>
          <w:rPr>
            <w:noProof/>
            <w:webHidden/>
          </w:rPr>
          <w:instrText xml:space="preserve"> PAGEREF _Toc293914955 \h </w:instrText>
        </w:r>
        <w:r>
          <w:rPr>
            <w:noProof/>
            <w:webHidden/>
          </w:rPr>
        </w:r>
        <w:r>
          <w:rPr>
            <w:noProof/>
            <w:webHidden/>
          </w:rPr>
          <w:fldChar w:fldCharType="separate"/>
        </w:r>
        <w:r>
          <w:rPr>
            <w:noProof/>
            <w:webHidden/>
          </w:rPr>
          <w:t>65</w:t>
        </w:r>
        <w:r>
          <w:rPr>
            <w:noProof/>
            <w:webHidden/>
          </w:rPr>
          <w:fldChar w:fldCharType="end"/>
        </w:r>
      </w:hyperlink>
    </w:p>
    <w:p w:rsidR="00ED7752" w:rsidRDefault="00ED7752">
      <w:pPr>
        <w:pStyle w:val="TOC1"/>
        <w:rPr>
          <w:rFonts w:asciiTheme="minorHAnsi" w:eastAsiaTheme="minorEastAsia" w:hAnsiTheme="minorHAnsi" w:cstheme="minorBidi"/>
        </w:rPr>
      </w:pPr>
      <w:hyperlink w:anchor="_Toc293914956" w:history="1">
        <w:r w:rsidRPr="00C0309D">
          <w:rPr>
            <w:rStyle w:val="Hyperlink"/>
          </w:rPr>
          <w:t>Application Design</w:t>
        </w:r>
        <w:r>
          <w:rPr>
            <w:webHidden/>
          </w:rPr>
          <w:tab/>
        </w:r>
        <w:r>
          <w:rPr>
            <w:webHidden/>
          </w:rPr>
          <w:fldChar w:fldCharType="begin"/>
        </w:r>
        <w:r>
          <w:rPr>
            <w:webHidden/>
          </w:rPr>
          <w:instrText xml:space="preserve"> PAGEREF _Toc293914956 \h </w:instrText>
        </w:r>
        <w:r>
          <w:rPr>
            <w:webHidden/>
          </w:rPr>
        </w:r>
        <w:r>
          <w:rPr>
            <w:webHidden/>
          </w:rPr>
          <w:fldChar w:fldCharType="separate"/>
        </w:r>
        <w:r>
          <w:rPr>
            <w:webHidden/>
          </w:rPr>
          <w:t>67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57" w:history="1">
        <w:r w:rsidRPr="00C0309D">
          <w:rPr>
            <w:rStyle w:val="Hyperlink"/>
          </w:rPr>
          <w:t>Overview</w:t>
        </w:r>
        <w:r>
          <w:rPr>
            <w:webHidden/>
          </w:rPr>
          <w:tab/>
        </w:r>
        <w:r>
          <w:rPr>
            <w:webHidden/>
          </w:rPr>
          <w:fldChar w:fldCharType="begin"/>
        </w:r>
        <w:r>
          <w:rPr>
            <w:webHidden/>
          </w:rPr>
          <w:instrText xml:space="preserve"> PAGEREF _Toc293914957 \h </w:instrText>
        </w:r>
        <w:r>
          <w:rPr>
            <w:webHidden/>
          </w:rPr>
        </w:r>
        <w:r>
          <w:rPr>
            <w:webHidden/>
          </w:rPr>
          <w:fldChar w:fldCharType="separate"/>
        </w:r>
        <w:r>
          <w:rPr>
            <w:webHidden/>
          </w:rPr>
          <w:t>67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58" w:history="1">
        <w:r w:rsidRPr="00C0309D">
          <w:rPr>
            <w:rStyle w:val="Hyperlink"/>
            <w:rFonts w:ascii="Arial" w:hAnsi="Arial"/>
          </w:rPr>
          <w:t>Split Database Architecture</w:t>
        </w:r>
        <w:r>
          <w:rPr>
            <w:webHidden/>
          </w:rPr>
          <w:tab/>
        </w:r>
        <w:r>
          <w:rPr>
            <w:webHidden/>
          </w:rPr>
          <w:fldChar w:fldCharType="begin"/>
        </w:r>
        <w:r>
          <w:rPr>
            <w:webHidden/>
          </w:rPr>
          <w:instrText xml:space="preserve"> PAGEREF _Toc293914958 \h </w:instrText>
        </w:r>
        <w:r>
          <w:rPr>
            <w:webHidden/>
          </w:rPr>
        </w:r>
        <w:r>
          <w:rPr>
            <w:webHidden/>
          </w:rPr>
          <w:fldChar w:fldCharType="separate"/>
        </w:r>
        <w:r>
          <w:rPr>
            <w:webHidden/>
          </w:rPr>
          <w:t>68</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59" w:history="1">
        <w:r w:rsidRPr="00C0309D">
          <w:rPr>
            <w:rStyle w:val="Hyperlink"/>
          </w:rPr>
          <w:t>Naming Conventions</w:t>
        </w:r>
        <w:r>
          <w:rPr>
            <w:webHidden/>
          </w:rPr>
          <w:tab/>
        </w:r>
        <w:r>
          <w:rPr>
            <w:webHidden/>
          </w:rPr>
          <w:fldChar w:fldCharType="begin"/>
        </w:r>
        <w:r>
          <w:rPr>
            <w:webHidden/>
          </w:rPr>
          <w:instrText xml:space="preserve"> PAGEREF _Toc293914959 \h </w:instrText>
        </w:r>
        <w:r>
          <w:rPr>
            <w:webHidden/>
          </w:rPr>
        </w:r>
        <w:r>
          <w:rPr>
            <w:webHidden/>
          </w:rPr>
          <w:fldChar w:fldCharType="separate"/>
        </w:r>
        <w:r>
          <w:rPr>
            <w:webHidden/>
          </w:rPr>
          <w:t>68</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60" w:history="1">
        <w:r w:rsidRPr="00C0309D">
          <w:rPr>
            <w:rStyle w:val="Hyperlink"/>
          </w:rPr>
          <w:t>Data Types</w:t>
        </w:r>
        <w:r>
          <w:rPr>
            <w:webHidden/>
          </w:rPr>
          <w:tab/>
        </w:r>
        <w:r>
          <w:rPr>
            <w:webHidden/>
          </w:rPr>
          <w:fldChar w:fldCharType="begin"/>
        </w:r>
        <w:r>
          <w:rPr>
            <w:webHidden/>
          </w:rPr>
          <w:instrText xml:space="preserve"> PAGEREF _Toc293914960 \h </w:instrText>
        </w:r>
        <w:r>
          <w:rPr>
            <w:webHidden/>
          </w:rPr>
        </w:r>
        <w:r>
          <w:rPr>
            <w:webHidden/>
          </w:rPr>
          <w:fldChar w:fldCharType="separate"/>
        </w:r>
        <w:r>
          <w:rPr>
            <w:webHidden/>
          </w:rPr>
          <w:t>69</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61" w:history="1">
        <w:r w:rsidRPr="00C0309D">
          <w:rPr>
            <w:rStyle w:val="Hyperlink"/>
          </w:rPr>
          <w:t>Graphical User Interface</w:t>
        </w:r>
        <w:r>
          <w:rPr>
            <w:webHidden/>
          </w:rPr>
          <w:tab/>
        </w:r>
        <w:r>
          <w:rPr>
            <w:webHidden/>
          </w:rPr>
          <w:fldChar w:fldCharType="begin"/>
        </w:r>
        <w:r>
          <w:rPr>
            <w:webHidden/>
          </w:rPr>
          <w:instrText xml:space="preserve"> PAGEREF _Toc293914961 \h </w:instrText>
        </w:r>
        <w:r>
          <w:rPr>
            <w:webHidden/>
          </w:rPr>
        </w:r>
        <w:r>
          <w:rPr>
            <w:webHidden/>
          </w:rPr>
          <w:fldChar w:fldCharType="separate"/>
        </w:r>
        <w:r>
          <w:rPr>
            <w:webHidden/>
          </w:rPr>
          <w:t>70</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62" w:history="1">
        <w:r w:rsidRPr="00C0309D">
          <w:rPr>
            <w:rStyle w:val="Hyperlink"/>
            <w:noProof/>
          </w:rPr>
          <w:t>Explorer-Style Navigation</w:t>
        </w:r>
        <w:r>
          <w:rPr>
            <w:noProof/>
            <w:webHidden/>
          </w:rPr>
          <w:tab/>
        </w:r>
        <w:r>
          <w:rPr>
            <w:noProof/>
            <w:webHidden/>
          </w:rPr>
          <w:fldChar w:fldCharType="begin"/>
        </w:r>
        <w:r>
          <w:rPr>
            <w:noProof/>
            <w:webHidden/>
          </w:rPr>
          <w:instrText xml:space="preserve"> PAGEREF _Toc293914962 \h </w:instrText>
        </w:r>
        <w:r>
          <w:rPr>
            <w:noProof/>
            <w:webHidden/>
          </w:rPr>
        </w:r>
        <w:r>
          <w:rPr>
            <w:noProof/>
            <w:webHidden/>
          </w:rPr>
          <w:fldChar w:fldCharType="separate"/>
        </w:r>
        <w:r>
          <w:rPr>
            <w:noProof/>
            <w:webHidden/>
          </w:rPr>
          <w:t>70</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63" w:history="1">
        <w:r w:rsidRPr="00C0309D">
          <w:rPr>
            <w:rStyle w:val="Hyperlink"/>
            <w:noProof/>
          </w:rPr>
          <w:t>Menu Bar Specification</w:t>
        </w:r>
        <w:r>
          <w:rPr>
            <w:noProof/>
            <w:webHidden/>
          </w:rPr>
          <w:tab/>
        </w:r>
        <w:r>
          <w:rPr>
            <w:noProof/>
            <w:webHidden/>
          </w:rPr>
          <w:fldChar w:fldCharType="begin"/>
        </w:r>
        <w:r>
          <w:rPr>
            <w:noProof/>
            <w:webHidden/>
          </w:rPr>
          <w:instrText xml:space="preserve"> PAGEREF _Toc293914963 \h </w:instrText>
        </w:r>
        <w:r>
          <w:rPr>
            <w:noProof/>
            <w:webHidden/>
          </w:rPr>
        </w:r>
        <w:r>
          <w:rPr>
            <w:noProof/>
            <w:webHidden/>
          </w:rPr>
          <w:fldChar w:fldCharType="separate"/>
        </w:r>
        <w:r>
          <w:rPr>
            <w:noProof/>
            <w:webHidden/>
          </w:rPr>
          <w:t>71</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64" w:history="1">
        <w:r w:rsidRPr="00C0309D">
          <w:rPr>
            <w:rStyle w:val="Hyperlink"/>
            <w:noProof/>
          </w:rPr>
          <w:t>Form Conventions</w:t>
        </w:r>
        <w:r>
          <w:rPr>
            <w:noProof/>
            <w:webHidden/>
          </w:rPr>
          <w:tab/>
        </w:r>
        <w:r>
          <w:rPr>
            <w:noProof/>
            <w:webHidden/>
          </w:rPr>
          <w:fldChar w:fldCharType="begin"/>
        </w:r>
        <w:r>
          <w:rPr>
            <w:noProof/>
            <w:webHidden/>
          </w:rPr>
          <w:instrText xml:space="preserve"> PAGEREF _Toc293914964 \h </w:instrText>
        </w:r>
        <w:r>
          <w:rPr>
            <w:noProof/>
            <w:webHidden/>
          </w:rPr>
        </w:r>
        <w:r>
          <w:rPr>
            <w:noProof/>
            <w:webHidden/>
          </w:rPr>
          <w:fldChar w:fldCharType="separate"/>
        </w:r>
        <w:r>
          <w:rPr>
            <w:noProof/>
            <w:webHidden/>
          </w:rPr>
          <w:t>72</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65" w:history="1">
        <w:r w:rsidRPr="00C0309D">
          <w:rPr>
            <w:rStyle w:val="Hyperlink"/>
            <w:noProof/>
          </w:rPr>
          <w:t>Control Use</w:t>
        </w:r>
        <w:r>
          <w:rPr>
            <w:noProof/>
            <w:webHidden/>
          </w:rPr>
          <w:tab/>
        </w:r>
        <w:r>
          <w:rPr>
            <w:noProof/>
            <w:webHidden/>
          </w:rPr>
          <w:fldChar w:fldCharType="begin"/>
        </w:r>
        <w:r>
          <w:rPr>
            <w:noProof/>
            <w:webHidden/>
          </w:rPr>
          <w:instrText xml:space="preserve"> PAGEREF _Toc293914965 \h </w:instrText>
        </w:r>
        <w:r>
          <w:rPr>
            <w:noProof/>
            <w:webHidden/>
          </w:rPr>
        </w:r>
        <w:r>
          <w:rPr>
            <w:noProof/>
            <w:webHidden/>
          </w:rPr>
          <w:fldChar w:fldCharType="separate"/>
        </w:r>
        <w:r>
          <w:rPr>
            <w:noProof/>
            <w:webHidden/>
          </w:rPr>
          <w:t>74</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66" w:history="1">
        <w:r w:rsidRPr="00C0309D">
          <w:rPr>
            <w:rStyle w:val="Hyperlink"/>
            <w:noProof/>
          </w:rPr>
          <w:t>Command Buttons</w:t>
        </w:r>
        <w:r>
          <w:rPr>
            <w:noProof/>
            <w:webHidden/>
          </w:rPr>
          <w:tab/>
        </w:r>
        <w:r>
          <w:rPr>
            <w:noProof/>
            <w:webHidden/>
          </w:rPr>
          <w:fldChar w:fldCharType="begin"/>
        </w:r>
        <w:r>
          <w:rPr>
            <w:noProof/>
            <w:webHidden/>
          </w:rPr>
          <w:instrText xml:space="preserve"> PAGEREF _Toc293914966 \h </w:instrText>
        </w:r>
        <w:r>
          <w:rPr>
            <w:noProof/>
            <w:webHidden/>
          </w:rPr>
        </w:r>
        <w:r>
          <w:rPr>
            <w:noProof/>
            <w:webHidden/>
          </w:rPr>
          <w:fldChar w:fldCharType="separate"/>
        </w:r>
        <w:r>
          <w:rPr>
            <w:noProof/>
            <w:webHidden/>
          </w:rPr>
          <w:t>74</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67" w:history="1">
        <w:r w:rsidRPr="00C0309D">
          <w:rPr>
            <w:rStyle w:val="Hyperlink"/>
            <w:noProof/>
          </w:rPr>
          <w:t>Report Conventions</w:t>
        </w:r>
        <w:r>
          <w:rPr>
            <w:noProof/>
            <w:webHidden/>
          </w:rPr>
          <w:tab/>
        </w:r>
        <w:r>
          <w:rPr>
            <w:noProof/>
            <w:webHidden/>
          </w:rPr>
          <w:fldChar w:fldCharType="begin"/>
        </w:r>
        <w:r>
          <w:rPr>
            <w:noProof/>
            <w:webHidden/>
          </w:rPr>
          <w:instrText xml:space="preserve"> PAGEREF _Toc293914967 \h </w:instrText>
        </w:r>
        <w:r>
          <w:rPr>
            <w:noProof/>
            <w:webHidden/>
          </w:rPr>
        </w:r>
        <w:r>
          <w:rPr>
            <w:noProof/>
            <w:webHidden/>
          </w:rPr>
          <w:fldChar w:fldCharType="separate"/>
        </w:r>
        <w:r>
          <w:rPr>
            <w:noProof/>
            <w:webHidden/>
          </w:rPr>
          <w:t>75</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4968" w:history="1">
        <w:r w:rsidRPr="00C0309D">
          <w:rPr>
            <w:rStyle w:val="Hyperlink"/>
            <w:noProof/>
          </w:rPr>
          <w:t>Report Layout</w:t>
        </w:r>
        <w:r>
          <w:rPr>
            <w:noProof/>
            <w:webHidden/>
          </w:rPr>
          <w:tab/>
        </w:r>
        <w:r>
          <w:rPr>
            <w:noProof/>
            <w:webHidden/>
          </w:rPr>
          <w:fldChar w:fldCharType="begin"/>
        </w:r>
        <w:r>
          <w:rPr>
            <w:noProof/>
            <w:webHidden/>
          </w:rPr>
          <w:instrText xml:space="preserve"> PAGEREF _Toc293914968 \h </w:instrText>
        </w:r>
        <w:r>
          <w:rPr>
            <w:noProof/>
            <w:webHidden/>
          </w:rPr>
        </w:r>
        <w:r>
          <w:rPr>
            <w:noProof/>
            <w:webHidden/>
          </w:rPr>
          <w:fldChar w:fldCharType="separate"/>
        </w:r>
        <w:r>
          <w:rPr>
            <w:noProof/>
            <w:webHidden/>
          </w:rPr>
          <w:t>75</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69" w:history="1">
        <w:r w:rsidRPr="00C0309D">
          <w:rPr>
            <w:rStyle w:val="Hyperlink"/>
            <w:noProof/>
          </w:rPr>
          <w:t>Icons</w:t>
        </w:r>
        <w:r>
          <w:rPr>
            <w:noProof/>
            <w:webHidden/>
          </w:rPr>
          <w:tab/>
        </w:r>
        <w:r>
          <w:rPr>
            <w:noProof/>
            <w:webHidden/>
          </w:rPr>
          <w:fldChar w:fldCharType="begin"/>
        </w:r>
        <w:r>
          <w:rPr>
            <w:noProof/>
            <w:webHidden/>
          </w:rPr>
          <w:instrText xml:space="preserve"> PAGEREF _Toc293914969 \h </w:instrText>
        </w:r>
        <w:r>
          <w:rPr>
            <w:noProof/>
            <w:webHidden/>
          </w:rPr>
        </w:r>
        <w:r>
          <w:rPr>
            <w:noProof/>
            <w:webHidden/>
          </w:rPr>
          <w:fldChar w:fldCharType="separate"/>
        </w:r>
        <w:r>
          <w:rPr>
            <w:noProof/>
            <w:webHidden/>
          </w:rPr>
          <w:t>76</w:t>
        </w:r>
        <w:r>
          <w:rPr>
            <w:noProof/>
            <w:webHidden/>
          </w:rPr>
          <w:fldChar w:fldCharType="end"/>
        </w:r>
      </w:hyperlink>
    </w:p>
    <w:p w:rsidR="00ED7752" w:rsidRDefault="00ED7752">
      <w:pPr>
        <w:pStyle w:val="TOC2"/>
        <w:rPr>
          <w:rFonts w:asciiTheme="minorHAnsi" w:eastAsiaTheme="minorEastAsia" w:hAnsiTheme="minorHAnsi" w:cstheme="minorBidi"/>
          <w:szCs w:val="22"/>
        </w:rPr>
      </w:pPr>
      <w:hyperlink w:anchor="_Toc293914970" w:history="1">
        <w:r w:rsidRPr="00C0309D">
          <w:rPr>
            <w:rStyle w:val="Hyperlink"/>
          </w:rPr>
          <w:t>VBA Coding Guidelines</w:t>
        </w:r>
        <w:r>
          <w:rPr>
            <w:webHidden/>
          </w:rPr>
          <w:tab/>
        </w:r>
        <w:r>
          <w:rPr>
            <w:webHidden/>
          </w:rPr>
          <w:fldChar w:fldCharType="begin"/>
        </w:r>
        <w:r>
          <w:rPr>
            <w:webHidden/>
          </w:rPr>
          <w:instrText xml:space="preserve"> PAGEREF _Toc293914970 \h </w:instrText>
        </w:r>
        <w:r>
          <w:rPr>
            <w:webHidden/>
          </w:rPr>
        </w:r>
        <w:r>
          <w:rPr>
            <w:webHidden/>
          </w:rPr>
          <w:fldChar w:fldCharType="separate"/>
        </w:r>
        <w:r>
          <w:rPr>
            <w:webHidden/>
          </w:rPr>
          <w:t>76</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71" w:history="1">
        <w:r w:rsidRPr="00C0309D">
          <w:rPr>
            <w:rStyle w:val="Hyperlink"/>
            <w:noProof/>
          </w:rPr>
          <w:t>Procedure/Function Declarations</w:t>
        </w:r>
        <w:r>
          <w:rPr>
            <w:noProof/>
            <w:webHidden/>
          </w:rPr>
          <w:tab/>
        </w:r>
        <w:r>
          <w:rPr>
            <w:noProof/>
            <w:webHidden/>
          </w:rPr>
          <w:fldChar w:fldCharType="begin"/>
        </w:r>
        <w:r>
          <w:rPr>
            <w:noProof/>
            <w:webHidden/>
          </w:rPr>
          <w:instrText xml:space="preserve"> PAGEREF _Toc293914971 \h </w:instrText>
        </w:r>
        <w:r>
          <w:rPr>
            <w:noProof/>
            <w:webHidden/>
          </w:rPr>
        </w:r>
        <w:r>
          <w:rPr>
            <w:noProof/>
            <w:webHidden/>
          </w:rPr>
          <w:fldChar w:fldCharType="separate"/>
        </w:r>
        <w:r>
          <w:rPr>
            <w:noProof/>
            <w:webHidden/>
          </w:rPr>
          <w:t>76</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72" w:history="1">
        <w:r w:rsidRPr="00C0309D">
          <w:rPr>
            <w:rStyle w:val="Hyperlink"/>
            <w:noProof/>
          </w:rPr>
          <w:t>Variable Declarations</w:t>
        </w:r>
        <w:r>
          <w:rPr>
            <w:noProof/>
            <w:webHidden/>
          </w:rPr>
          <w:tab/>
        </w:r>
        <w:r>
          <w:rPr>
            <w:noProof/>
            <w:webHidden/>
          </w:rPr>
          <w:fldChar w:fldCharType="begin"/>
        </w:r>
        <w:r>
          <w:rPr>
            <w:noProof/>
            <w:webHidden/>
          </w:rPr>
          <w:instrText xml:space="preserve"> PAGEREF _Toc293914972 \h </w:instrText>
        </w:r>
        <w:r>
          <w:rPr>
            <w:noProof/>
            <w:webHidden/>
          </w:rPr>
        </w:r>
        <w:r>
          <w:rPr>
            <w:noProof/>
            <w:webHidden/>
          </w:rPr>
          <w:fldChar w:fldCharType="separate"/>
        </w:r>
        <w:r>
          <w:rPr>
            <w:noProof/>
            <w:webHidden/>
          </w:rPr>
          <w:t>76</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73" w:history="1">
        <w:r w:rsidRPr="00C0309D">
          <w:rPr>
            <w:rStyle w:val="Hyperlink"/>
            <w:noProof/>
          </w:rPr>
          <w:t>Comments</w:t>
        </w:r>
        <w:r>
          <w:rPr>
            <w:noProof/>
            <w:webHidden/>
          </w:rPr>
          <w:tab/>
        </w:r>
        <w:r>
          <w:rPr>
            <w:noProof/>
            <w:webHidden/>
          </w:rPr>
          <w:fldChar w:fldCharType="begin"/>
        </w:r>
        <w:r>
          <w:rPr>
            <w:noProof/>
            <w:webHidden/>
          </w:rPr>
          <w:instrText xml:space="preserve"> PAGEREF _Toc293914973 \h </w:instrText>
        </w:r>
        <w:r>
          <w:rPr>
            <w:noProof/>
            <w:webHidden/>
          </w:rPr>
        </w:r>
        <w:r>
          <w:rPr>
            <w:noProof/>
            <w:webHidden/>
          </w:rPr>
          <w:fldChar w:fldCharType="separate"/>
        </w:r>
        <w:r>
          <w:rPr>
            <w:noProof/>
            <w:webHidden/>
          </w:rPr>
          <w:t>76</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74" w:history="1">
        <w:r w:rsidRPr="00C0309D">
          <w:rPr>
            <w:rStyle w:val="Hyperlink"/>
            <w:noProof/>
          </w:rPr>
          <w:t>White Space</w:t>
        </w:r>
        <w:r>
          <w:rPr>
            <w:noProof/>
            <w:webHidden/>
          </w:rPr>
          <w:tab/>
        </w:r>
        <w:r>
          <w:rPr>
            <w:noProof/>
            <w:webHidden/>
          </w:rPr>
          <w:fldChar w:fldCharType="begin"/>
        </w:r>
        <w:r>
          <w:rPr>
            <w:noProof/>
            <w:webHidden/>
          </w:rPr>
          <w:instrText xml:space="preserve"> PAGEREF _Toc293914974 \h </w:instrText>
        </w:r>
        <w:r>
          <w:rPr>
            <w:noProof/>
            <w:webHidden/>
          </w:rPr>
        </w:r>
        <w:r>
          <w:rPr>
            <w:noProof/>
            <w:webHidden/>
          </w:rPr>
          <w:fldChar w:fldCharType="separate"/>
        </w:r>
        <w:r>
          <w:rPr>
            <w:noProof/>
            <w:webHidden/>
          </w:rPr>
          <w:t>77</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75" w:history="1">
        <w:r w:rsidRPr="00C0309D">
          <w:rPr>
            <w:rStyle w:val="Hyperlink"/>
            <w:noProof/>
          </w:rPr>
          <w:t>Indentation</w:t>
        </w:r>
        <w:r>
          <w:rPr>
            <w:noProof/>
            <w:webHidden/>
          </w:rPr>
          <w:tab/>
        </w:r>
        <w:r>
          <w:rPr>
            <w:noProof/>
            <w:webHidden/>
          </w:rPr>
          <w:fldChar w:fldCharType="begin"/>
        </w:r>
        <w:r>
          <w:rPr>
            <w:noProof/>
            <w:webHidden/>
          </w:rPr>
          <w:instrText xml:space="preserve"> PAGEREF _Toc293914975 \h </w:instrText>
        </w:r>
        <w:r>
          <w:rPr>
            <w:noProof/>
            <w:webHidden/>
          </w:rPr>
        </w:r>
        <w:r>
          <w:rPr>
            <w:noProof/>
            <w:webHidden/>
          </w:rPr>
          <w:fldChar w:fldCharType="separate"/>
        </w:r>
        <w:r>
          <w:rPr>
            <w:noProof/>
            <w:webHidden/>
          </w:rPr>
          <w:t>77</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76" w:history="1">
        <w:r w:rsidRPr="00C0309D">
          <w:rPr>
            <w:rStyle w:val="Hyperlink"/>
            <w:noProof/>
          </w:rPr>
          <w:t>Global Variables</w:t>
        </w:r>
        <w:r>
          <w:rPr>
            <w:noProof/>
            <w:webHidden/>
          </w:rPr>
          <w:tab/>
        </w:r>
        <w:r>
          <w:rPr>
            <w:noProof/>
            <w:webHidden/>
          </w:rPr>
          <w:fldChar w:fldCharType="begin"/>
        </w:r>
        <w:r>
          <w:rPr>
            <w:noProof/>
            <w:webHidden/>
          </w:rPr>
          <w:instrText xml:space="preserve"> PAGEREF _Toc293914976 \h </w:instrText>
        </w:r>
        <w:r>
          <w:rPr>
            <w:noProof/>
            <w:webHidden/>
          </w:rPr>
        </w:r>
        <w:r>
          <w:rPr>
            <w:noProof/>
            <w:webHidden/>
          </w:rPr>
          <w:fldChar w:fldCharType="separate"/>
        </w:r>
        <w:r>
          <w:rPr>
            <w:noProof/>
            <w:webHidden/>
          </w:rPr>
          <w:t>77</w:t>
        </w:r>
        <w:r>
          <w:rPr>
            <w:noProof/>
            <w:webHidden/>
          </w:rPr>
          <w:fldChar w:fldCharType="end"/>
        </w:r>
      </w:hyperlink>
    </w:p>
    <w:p w:rsidR="00ED7752" w:rsidRDefault="00ED7752">
      <w:pPr>
        <w:pStyle w:val="TOC1"/>
        <w:rPr>
          <w:rFonts w:asciiTheme="minorHAnsi" w:eastAsiaTheme="minorEastAsia" w:hAnsiTheme="minorHAnsi" w:cstheme="minorBidi"/>
        </w:rPr>
      </w:pPr>
      <w:hyperlink w:anchor="_Toc293914977" w:history="1">
        <w:r w:rsidRPr="00C0309D">
          <w:rPr>
            <w:rStyle w:val="Hyperlink"/>
          </w:rPr>
          <w:t>Database Schema</w:t>
        </w:r>
        <w:r>
          <w:rPr>
            <w:webHidden/>
          </w:rPr>
          <w:tab/>
        </w:r>
        <w:r>
          <w:rPr>
            <w:webHidden/>
          </w:rPr>
          <w:fldChar w:fldCharType="begin"/>
        </w:r>
        <w:r>
          <w:rPr>
            <w:webHidden/>
          </w:rPr>
          <w:instrText xml:space="preserve"> PAGEREF _Toc293914977 \h </w:instrText>
        </w:r>
        <w:r>
          <w:rPr>
            <w:webHidden/>
          </w:rPr>
        </w:r>
        <w:r>
          <w:rPr>
            <w:webHidden/>
          </w:rPr>
          <w:fldChar w:fldCharType="separate"/>
        </w:r>
        <w:r>
          <w:rPr>
            <w:webHidden/>
          </w:rPr>
          <w:t>79</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78" w:history="1">
        <w:r w:rsidRPr="00C0309D">
          <w:rPr>
            <w:rStyle w:val="Hyperlink"/>
          </w:rPr>
          <w:t>Overview</w:t>
        </w:r>
        <w:r>
          <w:rPr>
            <w:webHidden/>
          </w:rPr>
          <w:tab/>
        </w:r>
        <w:r>
          <w:rPr>
            <w:webHidden/>
          </w:rPr>
          <w:fldChar w:fldCharType="begin"/>
        </w:r>
        <w:r>
          <w:rPr>
            <w:webHidden/>
          </w:rPr>
          <w:instrText xml:space="preserve"> PAGEREF _Toc293914978 \h </w:instrText>
        </w:r>
        <w:r>
          <w:rPr>
            <w:webHidden/>
          </w:rPr>
        </w:r>
        <w:r>
          <w:rPr>
            <w:webHidden/>
          </w:rPr>
          <w:fldChar w:fldCharType="separate"/>
        </w:r>
        <w:r>
          <w:rPr>
            <w:webHidden/>
          </w:rPr>
          <w:t>79</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79" w:history="1">
        <w:r w:rsidRPr="00C0309D">
          <w:rPr>
            <w:rStyle w:val="Hyperlink"/>
          </w:rPr>
          <w:t>Entity Relationship Diagrams</w:t>
        </w:r>
        <w:r>
          <w:rPr>
            <w:webHidden/>
          </w:rPr>
          <w:tab/>
        </w:r>
        <w:r>
          <w:rPr>
            <w:webHidden/>
          </w:rPr>
          <w:fldChar w:fldCharType="begin"/>
        </w:r>
        <w:r>
          <w:rPr>
            <w:webHidden/>
          </w:rPr>
          <w:instrText xml:space="preserve"> PAGEREF _Toc293914979 \h </w:instrText>
        </w:r>
        <w:r>
          <w:rPr>
            <w:webHidden/>
          </w:rPr>
        </w:r>
        <w:r>
          <w:rPr>
            <w:webHidden/>
          </w:rPr>
          <w:fldChar w:fldCharType="separate"/>
        </w:r>
        <w:r>
          <w:rPr>
            <w:webHidden/>
          </w:rPr>
          <w:t>80</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80" w:history="1">
        <w:r w:rsidRPr="00C0309D">
          <w:rPr>
            <w:rStyle w:val="Hyperlink"/>
          </w:rPr>
          <w:t>Table and Column Descriptions</w:t>
        </w:r>
        <w:r>
          <w:rPr>
            <w:webHidden/>
          </w:rPr>
          <w:tab/>
        </w:r>
        <w:r>
          <w:rPr>
            <w:webHidden/>
          </w:rPr>
          <w:fldChar w:fldCharType="begin"/>
        </w:r>
        <w:r>
          <w:rPr>
            <w:webHidden/>
          </w:rPr>
          <w:instrText xml:space="preserve"> PAGEREF _Toc293914980 \h </w:instrText>
        </w:r>
        <w:r>
          <w:rPr>
            <w:webHidden/>
          </w:rPr>
        </w:r>
        <w:r>
          <w:rPr>
            <w:webHidden/>
          </w:rPr>
          <w:fldChar w:fldCharType="separate"/>
        </w:r>
        <w:r>
          <w:rPr>
            <w:webHidden/>
          </w:rPr>
          <w:t>81</w:t>
        </w:r>
        <w:r>
          <w:rPr>
            <w:webHidden/>
          </w:rPr>
          <w:fldChar w:fldCharType="end"/>
        </w:r>
      </w:hyperlink>
    </w:p>
    <w:p w:rsidR="00ED7752" w:rsidRDefault="00ED7752">
      <w:pPr>
        <w:pStyle w:val="TOC1"/>
        <w:rPr>
          <w:rFonts w:asciiTheme="minorHAnsi" w:eastAsiaTheme="minorEastAsia" w:hAnsiTheme="minorHAnsi" w:cstheme="minorBidi"/>
        </w:rPr>
      </w:pPr>
      <w:hyperlink w:anchor="_Toc293914981" w:history="1">
        <w:r w:rsidRPr="00C0309D">
          <w:rPr>
            <w:rStyle w:val="Hyperlink"/>
          </w:rPr>
          <w:t>Program Units</w:t>
        </w:r>
        <w:r>
          <w:rPr>
            <w:webHidden/>
          </w:rPr>
          <w:tab/>
        </w:r>
        <w:r>
          <w:rPr>
            <w:webHidden/>
          </w:rPr>
          <w:fldChar w:fldCharType="begin"/>
        </w:r>
        <w:r>
          <w:rPr>
            <w:webHidden/>
          </w:rPr>
          <w:instrText xml:space="preserve"> PAGEREF _Toc293914981 \h </w:instrText>
        </w:r>
        <w:r>
          <w:rPr>
            <w:webHidden/>
          </w:rPr>
        </w:r>
        <w:r>
          <w:rPr>
            <w:webHidden/>
          </w:rPr>
          <w:fldChar w:fldCharType="separate"/>
        </w:r>
        <w:r>
          <w:rPr>
            <w:webHidden/>
          </w:rPr>
          <w:t>120</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82" w:history="1">
        <w:r w:rsidRPr="00C0309D">
          <w:rPr>
            <w:rStyle w:val="Hyperlink"/>
          </w:rPr>
          <w:t>Overview</w:t>
        </w:r>
        <w:r>
          <w:rPr>
            <w:webHidden/>
          </w:rPr>
          <w:tab/>
        </w:r>
        <w:r>
          <w:rPr>
            <w:webHidden/>
          </w:rPr>
          <w:fldChar w:fldCharType="begin"/>
        </w:r>
        <w:r>
          <w:rPr>
            <w:webHidden/>
          </w:rPr>
          <w:instrText xml:space="preserve"> PAGEREF _Toc293914982 \h </w:instrText>
        </w:r>
        <w:r>
          <w:rPr>
            <w:webHidden/>
          </w:rPr>
        </w:r>
        <w:r>
          <w:rPr>
            <w:webHidden/>
          </w:rPr>
          <w:fldChar w:fldCharType="separate"/>
        </w:r>
        <w:r>
          <w:rPr>
            <w:webHidden/>
          </w:rPr>
          <w:t>120</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83" w:history="1">
        <w:r w:rsidRPr="00C0309D">
          <w:rPr>
            <w:rStyle w:val="Hyperlink"/>
          </w:rPr>
          <w:t>Source Code CD content</w:t>
        </w:r>
        <w:r>
          <w:rPr>
            <w:webHidden/>
          </w:rPr>
          <w:tab/>
        </w:r>
        <w:r>
          <w:rPr>
            <w:webHidden/>
          </w:rPr>
          <w:fldChar w:fldCharType="begin"/>
        </w:r>
        <w:r>
          <w:rPr>
            <w:webHidden/>
          </w:rPr>
          <w:instrText xml:space="preserve"> PAGEREF _Toc293914983 \h </w:instrText>
        </w:r>
        <w:r>
          <w:rPr>
            <w:webHidden/>
          </w:rPr>
        </w:r>
        <w:r>
          <w:rPr>
            <w:webHidden/>
          </w:rPr>
          <w:fldChar w:fldCharType="separate"/>
        </w:r>
        <w:r>
          <w:rPr>
            <w:webHidden/>
          </w:rPr>
          <w:t>120</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84" w:history="1">
        <w:r w:rsidRPr="00C0309D">
          <w:rPr>
            <w:rStyle w:val="Hyperlink"/>
          </w:rPr>
          <w:t>Program name</w:t>
        </w:r>
        <w:r>
          <w:rPr>
            <w:webHidden/>
          </w:rPr>
          <w:tab/>
        </w:r>
        <w:r>
          <w:rPr>
            <w:webHidden/>
          </w:rPr>
          <w:fldChar w:fldCharType="begin"/>
        </w:r>
        <w:r>
          <w:rPr>
            <w:webHidden/>
          </w:rPr>
          <w:instrText xml:space="preserve"> PAGEREF _Toc293914984 \h </w:instrText>
        </w:r>
        <w:r>
          <w:rPr>
            <w:webHidden/>
          </w:rPr>
        </w:r>
        <w:r>
          <w:rPr>
            <w:webHidden/>
          </w:rPr>
          <w:fldChar w:fldCharType="separate"/>
        </w:r>
        <w:r>
          <w:rPr>
            <w:webHidden/>
          </w:rPr>
          <w:t>122</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85" w:history="1">
        <w:r w:rsidRPr="00C0309D">
          <w:rPr>
            <w:rStyle w:val="Hyperlink"/>
            <w:noProof/>
          </w:rPr>
          <w:t>Forms</w:t>
        </w:r>
        <w:r>
          <w:rPr>
            <w:noProof/>
            <w:webHidden/>
          </w:rPr>
          <w:tab/>
        </w:r>
        <w:r>
          <w:rPr>
            <w:noProof/>
            <w:webHidden/>
          </w:rPr>
          <w:fldChar w:fldCharType="begin"/>
        </w:r>
        <w:r>
          <w:rPr>
            <w:noProof/>
            <w:webHidden/>
          </w:rPr>
          <w:instrText xml:space="preserve"> PAGEREF _Toc293914985 \h </w:instrText>
        </w:r>
        <w:r>
          <w:rPr>
            <w:noProof/>
            <w:webHidden/>
          </w:rPr>
        </w:r>
        <w:r>
          <w:rPr>
            <w:noProof/>
            <w:webHidden/>
          </w:rPr>
          <w:fldChar w:fldCharType="separate"/>
        </w:r>
        <w:r>
          <w:rPr>
            <w:noProof/>
            <w:webHidden/>
          </w:rPr>
          <w:t>123</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86" w:history="1">
        <w:r w:rsidRPr="00C0309D">
          <w:rPr>
            <w:rStyle w:val="Hyperlink"/>
            <w:noProof/>
          </w:rPr>
          <w:t>Reports</w:t>
        </w:r>
        <w:r>
          <w:rPr>
            <w:noProof/>
            <w:webHidden/>
          </w:rPr>
          <w:tab/>
        </w:r>
        <w:r>
          <w:rPr>
            <w:noProof/>
            <w:webHidden/>
          </w:rPr>
          <w:fldChar w:fldCharType="begin"/>
        </w:r>
        <w:r>
          <w:rPr>
            <w:noProof/>
            <w:webHidden/>
          </w:rPr>
          <w:instrText xml:space="preserve"> PAGEREF _Toc293914986 \h </w:instrText>
        </w:r>
        <w:r>
          <w:rPr>
            <w:noProof/>
            <w:webHidden/>
          </w:rPr>
        </w:r>
        <w:r>
          <w:rPr>
            <w:noProof/>
            <w:webHidden/>
          </w:rPr>
          <w:fldChar w:fldCharType="separate"/>
        </w:r>
        <w:r>
          <w:rPr>
            <w:noProof/>
            <w:webHidden/>
          </w:rPr>
          <w:t>173</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4987" w:history="1">
        <w:r w:rsidRPr="00C0309D">
          <w:rPr>
            <w:rStyle w:val="Hyperlink"/>
            <w:noProof/>
          </w:rPr>
          <w:t>Modules</w:t>
        </w:r>
        <w:r>
          <w:rPr>
            <w:noProof/>
            <w:webHidden/>
          </w:rPr>
          <w:tab/>
        </w:r>
        <w:r>
          <w:rPr>
            <w:noProof/>
            <w:webHidden/>
          </w:rPr>
          <w:fldChar w:fldCharType="begin"/>
        </w:r>
        <w:r>
          <w:rPr>
            <w:noProof/>
            <w:webHidden/>
          </w:rPr>
          <w:instrText xml:space="preserve"> PAGEREF _Toc293914987 \h </w:instrText>
        </w:r>
        <w:r>
          <w:rPr>
            <w:noProof/>
            <w:webHidden/>
          </w:rPr>
        </w:r>
        <w:r>
          <w:rPr>
            <w:noProof/>
            <w:webHidden/>
          </w:rPr>
          <w:fldChar w:fldCharType="separate"/>
        </w:r>
        <w:r>
          <w:rPr>
            <w:noProof/>
            <w:webHidden/>
          </w:rPr>
          <w:t>190</w:t>
        </w:r>
        <w:r>
          <w:rPr>
            <w:noProof/>
            <w:webHidden/>
          </w:rPr>
          <w:fldChar w:fldCharType="end"/>
        </w:r>
      </w:hyperlink>
    </w:p>
    <w:p w:rsidR="00ED7752" w:rsidRDefault="00ED7752">
      <w:pPr>
        <w:pStyle w:val="TOC1"/>
        <w:rPr>
          <w:rFonts w:asciiTheme="minorHAnsi" w:eastAsiaTheme="minorEastAsia" w:hAnsiTheme="minorHAnsi" w:cstheme="minorBidi"/>
        </w:rPr>
      </w:pPr>
      <w:hyperlink w:anchor="_Toc293914988" w:history="1">
        <w:r w:rsidRPr="00C0309D">
          <w:rPr>
            <w:rStyle w:val="Hyperlink"/>
          </w:rPr>
          <w:t>Menu Structure</w:t>
        </w:r>
        <w:r>
          <w:rPr>
            <w:webHidden/>
          </w:rPr>
          <w:tab/>
        </w:r>
        <w:r>
          <w:rPr>
            <w:webHidden/>
          </w:rPr>
          <w:fldChar w:fldCharType="begin"/>
        </w:r>
        <w:r>
          <w:rPr>
            <w:webHidden/>
          </w:rPr>
          <w:instrText xml:space="preserve"> PAGEREF _Toc293914988 \h </w:instrText>
        </w:r>
        <w:r>
          <w:rPr>
            <w:webHidden/>
          </w:rPr>
        </w:r>
        <w:r>
          <w:rPr>
            <w:webHidden/>
          </w:rPr>
          <w:fldChar w:fldCharType="separate"/>
        </w:r>
        <w:r>
          <w:rPr>
            <w:webHidden/>
          </w:rPr>
          <w:t>217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89" w:history="1">
        <w:r w:rsidRPr="00C0309D">
          <w:rPr>
            <w:rStyle w:val="Hyperlink"/>
          </w:rPr>
          <w:t>Overview</w:t>
        </w:r>
        <w:r>
          <w:rPr>
            <w:webHidden/>
          </w:rPr>
          <w:tab/>
        </w:r>
        <w:r>
          <w:rPr>
            <w:webHidden/>
          </w:rPr>
          <w:fldChar w:fldCharType="begin"/>
        </w:r>
        <w:r>
          <w:rPr>
            <w:webHidden/>
          </w:rPr>
          <w:instrText xml:space="preserve"> PAGEREF _Toc293914989 \h </w:instrText>
        </w:r>
        <w:r>
          <w:rPr>
            <w:webHidden/>
          </w:rPr>
        </w:r>
        <w:r>
          <w:rPr>
            <w:webHidden/>
          </w:rPr>
          <w:fldChar w:fldCharType="separate"/>
        </w:r>
        <w:r>
          <w:rPr>
            <w:webHidden/>
          </w:rPr>
          <w:t>217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90" w:history="1">
        <w:r w:rsidRPr="00C0309D">
          <w:rPr>
            <w:rStyle w:val="Hyperlink"/>
          </w:rPr>
          <w:t>Program calls by Menu choices</w:t>
        </w:r>
        <w:r>
          <w:rPr>
            <w:webHidden/>
          </w:rPr>
          <w:tab/>
        </w:r>
        <w:r>
          <w:rPr>
            <w:webHidden/>
          </w:rPr>
          <w:fldChar w:fldCharType="begin"/>
        </w:r>
        <w:r>
          <w:rPr>
            <w:webHidden/>
          </w:rPr>
          <w:instrText xml:space="preserve"> PAGEREF _Toc293914990 \h </w:instrText>
        </w:r>
        <w:r>
          <w:rPr>
            <w:webHidden/>
          </w:rPr>
        </w:r>
        <w:r>
          <w:rPr>
            <w:webHidden/>
          </w:rPr>
          <w:fldChar w:fldCharType="separate"/>
        </w:r>
        <w:r>
          <w:rPr>
            <w:webHidden/>
          </w:rPr>
          <w:t>217</w:t>
        </w:r>
        <w:r>
          <w:rPr>
            <w:webHidden/>
          </w:rPr>
          <w:fldChar w:fldCharType="end"/>
        </w:r>
      </w:hyperlink>
    </w:p>
    <w:p w:rsidR="00ED7752" w:rsidRDefault="00ED7752">
      <w:pPr>
        <w:pStyle w:val="TOC1"/>
        <w:rPr>
          <w:rFonts w:asciiTheme="minorHAnsi" w:eastAsiaTheme="minorEastAsia" w:hAnsiTheme="minorHAnsi" w:cstheme="minorBidi"/>
        </w:rPr>
      </w:pPr>
      <w:hyperlink w:anchor="_Toc293914991" w:history="1">
        <w:r w:rsidRPr="00C0309D">
          <w:rPr>
            <w:rStyle w:val="Hyperlink"/>
          </w:rPr>
          <w:t>Archiving and Backup</w:t>
        </w:r>
        <w:r>
          <w:rPr>
            <w:webHidden/>
          </w:rPr>
          <w:tab/>
        </w:r>
        <w:r>
          <w:rPr>
            <w:webHidden/>
          </w:rPr>
          <w:fldChar w:fldCharType="begin"/>
        </w:r>
        <w:r>
          <w:rPr>
            <w:webHidden/>
          </w:rPr>
          <w:instrText xml:space="preserve"> PAGEREF _Toc293914991 \h </w:instrText>
        </w:r>
        <w:r>
          <w:rPr>
            <w:webHidden/>
          </w:rPr>
        </w:r>
        <w:r>
          <w:rPr>
            <w:webHidden/>
          </w:rPr>
          <w:fldChar w:fldCharType="separate"/>
        </w:r>
        <w:r>
          <w:rPr>
            <w:webHidden/>
          </w:rPr>
          <w:t>219</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92" w:history="1">
        <w:r w:rsidRPr="00C0309D">
          <w:rPr>
            <w:rStyle w:val="Hyperlink"/>
          </w:rPr>
          <w:t>Overview</w:t>
        </w:r>
        <w:r>
          <w:rPr>
            <w:webHidden/>
          </w:rPr>
          <w:tab/>
        </w:r>
        <w:r>
          <w:rPr>
            <w:webHidden/>
          </w:rPr>
          <w:fldChar w:fldCharType="begin"/>
        </w:r>
        <w:r>
          <w:rPr>
            <w:webHidden/>
          </w:rPr>
          <w:instrText xml:space="preserve"> PAGEREF _Toc293914992 \h </w:instrText>
        </w:r>
        <w:r>
          <w:rPr>
            <w:webHidden/>
          </w:rPr>
        </w:r>
        <w:r>
          <w:rPr>
            <w:webHidden/>
          </w:rPr>
          <w:fldChar w:fldCharType="separate"/>
        </w:r>
        <w:r>
          <w:rPr>
            <w:webHidden/>
          </w:rPr>
          <w:t>219</w:t>
        </w:r>
        <w:r>
          <w:rPr>
            <w:webHidden/>
          </w:rPr>
          <w:fldChar w:fldCharType="end"/>
        </w:r>
      </w:hyperlink>
    </w:p>
    <w:p w:rsidR="00ED7752" w:rsidRDefault="00ED7752">
      <w:pPr>
        <w:pStyle w:val="TOC1"/>
        <w:rPr>
          <w:rFonts w:asciiTheme="minorHAnsi" w:eastAsiaTheme="minorEastAsia" w:hAnsiTheme="minorHAnsi" w:cstheme="minorBidi"/>
        </w:rPr>
      </w:pPr>
      <w:hyperlink w:anchor="_Toc293914993" w:history="1">
        <w:r w:rsidRPr="00C0309D">
          <w:rPr>
            <w:rStyle w:val="Hyperlink"/>
          </w:rPr>
          <w:t>Interfaces with Other Systems</w:t>
        </w:r>
        <w:r>
          <w:rPr>
            <w:webHidden/>
          </w:rPr>
          <w:tab/>
        </w:r>
        <w:r>
          <w:rPr>
            <w:webHidden/>
          </w:rPr>
          <w:fldChar w:fldCharType="begin"/>
        </w:r>
        <w:r>
          <w:rPr>
            <w:webHidden/>
          </w:rPr>
          <w:instrText xml:space="preserve"> PAGEREF _Toc293914993 \h </w:instrText>
        </w:r>
        <w:r>
          <w:rPr>
            <w:webHidden/>
          </w:rPr>
        </w:r>
        <w:r>
          <w:rPr>
            <w:webHidden/>
          </w:rPr>
          <w:fldChar w:fldCharType="separate"/>
        </w:r>
        <w:r>
          <w:rPr>
            <w:webHidden/>
          </w:rPr>
          <w:t>221</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94" w:history="1">
        <w:r w:rsidRPr="00C0309D">
          <w:rPr>
            <w:rStyle w:val="Hyperlink"/>
          </w:rPr>
          <w:t>Overview</w:t>
        </w:r>
        <w:r>
          <w:rPr>
            <w:webHidden/>
          </w:rPr>
          <w:tab/>
        </w:r>
        <w:r>
          <w:rPr>
            <w:webHidden/>
          </w:rPr>
          <w:fldChar w:fldCharType="begin"/>
        </w:r>
        <w:r>
          <w:rPr>
            <w:webHidden/>
          </w:rPr>
          <w:instrText xml:space="preserve"> PAGEREF _Toc293914994 \h </w:instrText>
        </w:r>
        <w:r>
          <w:rPr>
            <w:webHidden/>
          </w:rPr>
        </w:r>
        <w:r>
          <w:rPr>
            <w:webHidden/>
          </w:rPr>
          <w:fldChar w:fldCharType="separate"/>
        </w:r>
        <w:r>
          <w:rPr>
            <w:webHidden/>
          </w:rPr>
          <w:t>221</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95" w:history="1">
        <w:r w:rsidRPr="00C0309D">
          <w:rPr>
            <w:rStyle w:val="Hyperlink"/>
          </w:rPr>
          <w:t>Generic systems (Export of all program data)</w:t>
        </w:r>
        <w:r>
          <w:rPr>
            <w:webHidden/>
          </w:rPr>
          <w:tab/>
        </w:r>
        <w:r>
          <w:rPr>
            <w:webHidden/>
          </w:rPr>
          <w:fldChar w:fldCharType="begin"/>
        </w:r>
        <w:r>
          <w:rPr>
            <w:webHidden/>
          </w:rPr>
          <w:instrText xml:space="preserve"> PAGEREF _Toc293914995 \h </w:instrText>
        </w:r>
        <w:r>
          <w:rPr>
            <w:webHidden/>
          </w:rPr>
        </w:r>
        <w:r>
          <w:rPr>
            <w:webHidden/>
          </w:rPr>
          <w:fldChar w:fldCharType="separate"/>
        </w:r>
        <w:r>
          <w:rPr>
            <w:webHidden/>
          </w:rPr>
          <w:t>221</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96" w:history="1">
        <w:r w:rsidRPr="00C0309D">
          <w:rPr>
            <w:rStyle w:val="Hyperlink"/>
          </w:rPr>
          <w:t>Other Pipeline Databases (import shipment data)</w:t>
        </w:r>
        <w:r>
          <w:rPr>
            <w:webHidden/>
          </w:rPr>
          <w:tab/>
        </w:r>
        <w:r>
          <w:rPr>
            <w:webHidden/>
          </w:rPr>
          <w:fldChar w:fldCharType="begin"/>
        </w:r>
        <w:r>
          <w:rPr>
            <w:webHidden/>
          </w:rPr>
          <w:instrText xml:space="preserve"> PAGEREF _Toc293914996 \h </w:instrText>
        </w:r>
        <w:r>
          <w:rPr>
            <w:webHidden/>
          </w:rPr>
        </w:r>
        <w:r>
          <w:rPr>
            <w:webHidden/>
          </w:rPr>
          <w:fldChar w:fldCharType="separate"/>
        </w:r>
        <w:r>
          <w:rPr>
            <w:webHidden/>
          </w:rPr>
          <w:t>223</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97" w:history="1">
        <w:r w:rsidRPr="00C0309D">
          <w:rPr>
            <w:rStyle w:val="Hyperlink"/>
          </w:rPr>
          <w:t>E-Catelog (Import product data)</w:t>
        </w:r>
        <w:r>
          <w:rPr>
            <w:webHidden/>
          </w:rPr>
          <w:tab/>
        </w:r>
        <w:r>
          <w:rPr>
            <w:webHidden/>
          </w:rPr>
          <w:fldChar w:fldCharType="begin"/>
        </w:r>
        <w:r>
          <w:rPr>
            <w:webHidden/>
          </w:rPr>
          <w:instrText xml:space="preserve"> PAGEREF _Toc293914997 \h </w:instrText>
        </w:r>
        <w:r>
          <w:rPr>
            <w:webHidden/>
          </w:rPr>
        </w:r>
        <w:r>
          <w:rPr>
            <w:webHidden/>
          </w:rPr>
          <w:fldChar w:fldCharType="separate"/>
        </w:r>
        <w:r>
          <w:rPr>
            <w:webHidden/>
          </w:rPr>
          <w:t>223</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98" w:history="1">
        <w:r w:rsidRPr="00C0309D">
          <w:rPr>
            <w:rStyle w:val="Hyperlink"/>
          </w:rPr>
          <w:t>Quantimed (import forecast consumption data)</w:t>
        </w:r>
        <w:r>
          <w:rPr>
            <w:webHidden/>
          </w:rPr>
          <w:tab/>
        </w:r>
        <w:r>
          <w:rPr>
            <w:webHidden/>
          </w:rPr>
          <w:fldChar w:fldCharType="begin"/>
        </w:r>
        <w:r>
          <w:rPr>
            <w:webHidden/>
          </w:rPr>
          <w:instrText xml:space="preserve"> PAGEREF _Toc293914998 \h </w:instrText>
        </w:r>
        <w:r>
          <w:rPr>
            <w:webHidden/>
          </w:rPr>
        </w:r>
        <w:r>
          <w:rPr>
            <w:webHidden/>
          </w:rPr>
          <w:fldChar w:fldCharType="separate"/>
        </w:r>
        <w:r>
          <w:rPr>
            <w:webHidden/>
          </w:rPr>
          <w:t>224</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4999" w:history="1">
        <w:r w:rsidRPr="00C0309D">
          <w:rPr>
            <w:rStyle w:val="Hyperlink"/>
          </w:rPr>
          <w:t>Supply Chain Manager (import actual consumption data)</w:t>
        </w:r>
        <w:r>
          <w:rPr>
            <w:webHidden/>
          </w:rPr>
          <w:tab/>
        </w:r>
        <w:r>
          <w:rPr>
            <w:webHidden/>
          </w:rPr>
          <w:fldChar w:fldCharType="begin"/>
        </w:r>
        <w:r>
          <w:rPr>
            <w:webHidden/>
          </w:rPr>
          <w:instrText xml:space="preserve"> PAGEREF _Toc293914999 \h </w:instrText>
        </w:r>
        <w:r>
          <w:rPr>
            <w:webHidden/>
          </w:rPr>
        </w:r>
        <w:r>
          <w:rPr>
            <w:webHidden/>
          </w:rPr>
          <w:fldChar w:fldCharType="separate"/>
        </w:r>
        <w:r>
          <w:rPr>
            <w:webHidden/>
          </w:rPr>
          <w:t>225</w:t>
        </w:r>
        <w:r>
          <w:rPr>
            <w:webHidden/>
          </w:rPr>
          <w:fldChar w:fldCharType="end"/>
        </w:r>
      </w:hyperlink>
    </w:p>
    <w:p w:rsidR="00ED7752" w:rsidRDefault="00ED7752">
      <w:pPr>
        <w:pStyle w:val="TOC1"/>
        <w:rPr>
          <w:rFonts w:asciiTheme="minorHAnsi" w:eastAsiaTheme="minorEastAsia" w:hAnsiTheme="minorHAnsi" w:cstheme="minorBidi"/>
        </w:rPr>
      </w:pPr>
      <w:hyperlink w:anchor="_Toc293915000" w:history="1">
        <w:r w:rsidRPr="00C0309D">
          <w:rPr>
            <w:rStyle w:val="Hyperlink"/>
          </w:rPr>
          <w:t>APPENDIX A:  UPGRADING DATA FILES</w:t>
        </w:r>
        <w:r>
          <w:rPr>
            <w:webHidden/>
          </w:rPr>
          <w:tab/>
        </w:r>
        <w:r>
          <w:rPr>
            <w:webHidden/>
          </w:rPr>
          <w:fldChar w:fldCharType="begin"/>
        </w:r>
        <w:r>
          <w:rPr>
            <w:webHidden/>
          </w:rPr>
          <w:instrText xml:space="preserve"> PAGEREF _Toc293915000 \h </w:instrText>
        </w:r>
        <w:r>
          <w:rPr>
            <w:webHidden/>
          </w:rPr>
        </w:r>
        <w:r>
          <w:rPr>
            <w:webHidden/>
          </w:rPr>
          <w:fldChar w:fldCharType="separate"/>
        </w:r>
        <w:r>
          <w:rPr>
            <w:webHidden/>
          </w:rPr>
          <w:t>227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01" w:history="1">
        <w:r w:rsidRPr="00C0309D">
          <w:rPr>
            <w:rStyle w:val="Hyperlink"/>
          </w:rPr>
          <w:t>Overview</w:t>
        </w:r>
        <w:r>
          <w:rPr>
            <w:webHidden/>
          </w:rPr>
          <w:tab/>
        </w:r>
        <w:r>
          <w:rPr>
            <w:webHidden/>
          </w:rPr>
          <w:fldChar w:fldCharType="begin"/>
        </w:r>
        <w:r>
          <w:rPr>
            <w:webHidden/>
          </w:rPr>
          <w:instrText xml:space="preserve"> PAGEREF _Toc293915001 \h </w:instrText>
        </w:r>
        <w:r>
          <w:rPr>
            <w:webHidden/>
          </w:rPr>
        </w:r>
        <w:r>
          <w:rPr>
            <w:webHidden/>
          </w:rPr>
          <w:fldChar w:fldCharType="separate"/>
        </w:r>
        <w:r>
          <w:rPr>
            <w:webHidden/>
          </w:rPr>
          <w:t>227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02" w:history="1">
        <w:r w:rsidRPr="00C0309D">
          <w:rPr>
            <w:rStyle w:val="Hyperlink"/>
          </w:rPr>
          <w:t>Version Numbering</w:t>
        </w:r>
        <w:r>
          <w:rPr>
            <w:webHidden/>
          </w:rPr>
          <w:tab/>
        </w:r>
        <w:r>
          <w:rPr>
            <w:webHidden/>
          </w:rPr>
          <w:fldChar w:fldCharType="begin"/>
        </w:r>
        <w:r>
          <w:rPr>
            <w:webHidden/>
          </w:rPr>
          <w:instrText xml:space="preserve"> PAGEREF _Toc293915002 \h </w:instrText>
        </w:r>
        <w:r>
          <w:rPr>
            <w:webHidden/>
          </w:rPr>
        </w:r>
        <w:r>
          <w:rPr>
            <w:webHidden/>
          </w:rPr>
          <w:fldChar w:fldCharType="separate"/>
        </w:r>
        <w:r>
          <w:rPr>
            <w:webHidden/>
          </w:rPr>
          <w:t>227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03" w:history="1">
        <w:r w:rsidRPr="00C0309D">
          <w:rPr>
            <w:rStyle w:val="Hyperlink"/>
          </w:rPr>
          <w:t>Upgrade Procedure</w:t>
        </w:r>
        <w:r>
          <w:rPr>
            <w:webHidden/>
          </w:rPr>
          <w:tab/>
        </w:r>
        <w:r>
          <w:rPr>
            <w:webHidden/>
          </w:rPr>
          <w:fldChar w:fldCharType="begin"/>
        </w:r>
        <w:r>
          <w:rPr>
            <w:webHidden/>
          </w:rPr>
          <w:instrText xml:space="preserve"> PAGEREF _Toc293915003 \h </w:instrText>
        </w:r>
        <w:r>
          <w:rPr>
            <w:webHidden/>
          </w:rPr>
        </w:r>
        <w:r>
          <w:rPr>
            <w:webHidden/>
          </w:rPr>
          <w:fldChar w:fldCharType="separate"/>
        </w:r>
        <w:r>
          <w:rPr>
            <w:webHidden/>
          </w:rPr>
          <w:t>227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04" w:history="1">
        <w:r w:rsidRPr="00C0309D">
          <w:rPr>
            <w:rStyle w:val="Hyperlink"/>
          </w:rPr>
          <w:t>SQL Statements Used</w:t>
        </w:r>
        <w:r>
          <w:rPr>
            <w:webHidden/>
          </w:rPr>
          <w:tab/>
        </w:r>
        <w:r>
          <w:rPr>
            <w:webHidden/>
          </w:rPr>
          <w:fldChar w:fldCharType="begin"/>
        </w:r>
        <w:r>
          <w:rPr>
            <w:webHidden/>
          </w:rPr>
          <w:instrText xml:space="preserve"> PAGEREF _Toc293915004 \h </w:instrText>
        </w:r>
        <w:r>
          <w:rPr>
            <w:webHidden/>
          </w:rPr>
        </w:r>
        <w:r>
          <w:rPr>
            <w:webHidden/>
          </w:rPr>
          <w:fldChar w:fldCharType="separate"/>
        </w:r>
        <w:r>
          <w:rPr>
            <w:webHidden/>
          </w:rPr>
          <w:t>227</w:t>
        </w:r>
        <w:r>
          <w:rPr>
            <w:webHidden/>
          </w:rPr>
          <w:fldChar w:fldCharType="end"/>
        </w:r>
      </w:hyperlink>
    </w:p>
    <w:p w:rsidR="00ED7752" w:rsidRDefault="00ED7752">
      <w:pPr>
        <w:pStyle w:val="TOC1"/>
        <w:rPr>
          <w:rFonts w:asciiTheme="minorHAnsi" w:eastAsiaTheme="minorEastAsia" w:hAnsiTheme="minorHAnsi" w:cstheme="minorBidi"/>
        </w:rPr>
      </w:pPr>
      <w:hyperlink w:anchor="_Toc293915005" w:history="1">
        <w:r w:rsidRPr="00C0309D">
          <w:rPr>
            <w:rStyle w:val="Hyperlink"/>
          </w:rPr>
          <w:t>APPENDIX B: PIPELINE SUMMARY</w:t>
        </w:r>
        <w:r>
          <w:rPr>
            <w:webHidden/>
          </w:rPr>
          <w:tab/>
        </w:r>
        <w:r>
          <w:rPr>
            <w:webHidden/>
          </w:rPr>
          <w:fldChar w:fldCharType="begin"/>
        </w:r>
        <w:r>
          <w:rPr>
            <w:webHidden/>
          </w:rPr>
          <w:instrText xml:space="preserve"> PAGEREF _Toc293915005 \h </w:instrText>
        </w:r>
        <w:r>
          <w:rPr>
            <w:webHidden/>
          </w:rPr>
        </w:r>
        <w:r>
          <w:rPr>
            <w:webHidden/>
          </w:rPr>
          <w:fldChar w:fldCharType="separate"/>
        </w:r>
        <w:r>
          <w:rPr>
            <w:webHidden/>
          </w:rPr>
          <w:t>229</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06" w:history="1">
        <w:r w:rsidRPr="00C0309D">
          <w:rPr>
            <w:rStyle w:val="Hyperlink"/>
          </w:rPr>
          <w:t>Overview</w:t>
        </w:r>
        <w:r>
          <w:rPr>
            <w:webHidden/>
          </w:rPr>
          <w:tab/>
        </w:r>
        <w:r>
          <w:rPr>
            <w:webHidden/>
          </w:rPr>
          <w:fldChar w:fldCharType="begin"/>
        </w:r>
        <w:r>
          <w:rPr>
            <w:webHidden/>
          </w:rPr>
          <w:instrText xml:space="preserve"> PAGEREF _Toc293915006 \h </w:instrText>
        </w:r>
        <w:r>
          <w:rPr>
            <w:webHidden/>
          </w:rPr>
        </w:r>
        <w:r>
          <w:rPr>
            <w:webHidden/>
          </w:rPr>
          <w:fldChar w:fldCharType="separate"/>
        </w:r>
        <w:r>
          <w:rPr>
            <w:webHidden/>
          </w:rPr>
          <w:t>229</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07" w:history="1">
        <w:r w:rsidRPr="00C0309D">
          <w:rPr>
            <w:rStyle w:val="Hyperlink"/>
          </w:rPr>
          <w:t>Access the PipeLine Summary Module</w:t>
        </w:r>
        <w:r>
          <w:rPr>
            <w:webHidden/>
          </w:rPr>
          <w:tab/>
        </w:r>
        <w:r>
          <w:rPr>
            <w:webHidden/>
          </w:rPr>
          <w:fldChar w:fldCharType="begin"/>
        </w:r>
        <w:r>
          <w:rPr>
            <w:webHidden/>
          </w:rPr>
          <w:instrText xml:space="preserve"> PAGEREF _Toc293915007 \h </w:instrText>
        </w:r>
        <w:r>
          <w:rPr>
            <w:webHidden/>
          </w:rPr>
        </w:r>
        <w:r>
          <w:rPr>
            <w:webHidden/>
          </w:rPr>
          <w:fldChar w:fldCharType="separate"/>
        </w:r>
        <w:r>
          <w:rPr>
            <w:webHidden/>
          </w:rPr>
          <w:t>229</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08" w:history="1">
        <w:r w:rsidRPr="00C0309D">
          <w:rPr>
            <w:rStyle w:val="Hyperlink"/>
            <w:noProof/>
          </w:rPr>
          <w:t>Selecting Programs</w:t>
        </w:r>
        <w:r>
          <w:rPr>
            <w:noProof/>
            <w:webHidden/>
          </w:rPr>
          <w:tab/>
        </w:r>
        <w:r>
          <w:rPr>
            <w:noProof/>
            <w:webHidden/>
          </w:rPr>
          <w:fldChar w:fldCharType="begin"/>
        </w:r>
        <w:r>
          <w:rPr>
            <w:noProof/>
            <w:webHidden/>
          </w:rPr>
          <w:instrText xml:space="preserve"> PAGEREF _Toc293915008 \h </w:instrText>
        </w:r>
        <w:r>
          <w:rPr>
            <w:noProof/>
            <w:webHidden/>
          </w:rPr>
        </w:r>
        <w:r>
          <w:rPr>
            <w:noProof/>
            <w:webHidden/>
          </w:rPr>
          <w:fldChar w:fldCharType="separate"/>
        </w:r>
        <w:r>
          <w:rPr>
            <w:noProof/>
            <w:webHidden/>
          </w:rPr>
          <w:t>229</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009" w:history="1">
        <w:r w:rsidRPr="00C0309D">
          <w:rPr>
            <w:rStyle w:val="Hyperlink"/>
            <w:noProof/>
          </w:rPr>
          <w:t>Adding Programs</w:t>
        </w:r>
        <w:r>
          <w:rPr>
            <w:noProof/>
            <w:webHidden/>
          </w:rPr>
          <w:tab/>
        </w:r>
        <w:r>
          <w:rPr>
            <w:noProof/>
            <w:webHidden/>
          </w:rPr>
          <w:fldChar w:fldCharType="begin"/>
        </w:r>
        <w:r>
          <w:rPr>
            <w:noProof/>
            <w:webHidden/>
          </w:rPr>
          <w:instrText xml:space="preserve"> PAGEREF _Toc293915009 \h </w:instrText>
        </w:r>
        <w:r>
          <w:rPr>
            <w:noProof/>
            <w:webHidden/>
          </w:rPr>
        </w:r>
        <w:r>
          <w:rPr>
            <w:noProof/>
            <w:webHidden/>
          </w:rPr>
          <w:fldChar w:fldCharType="separate"/>
        </w:r>
        <w:r>
          <w:rPr>
            <w:noProof/>
            <w:webHidden/>
          </w:rPr>
          <w:t>230</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10" w:history="1">
        <w:r w:rsidRPr="00C0309D">
          <w:rPr>
            <w:rStyle w:val="Hyperlink"/>
            <w:noProof/>
          </w:rPr>
          <w:t>Creating Reports and Graphs</w:t>
        </w:r>
        <w:r>
          <w:rPr>
            <w:noProof/>
            <w:webHidden/>
          </w:rPr>
          <w:tab/>
        </w:r>
        <w:r>
          <w:rPr>
            <w:noProof/>
            <w:webHidden/>
          </w:rPr>
          <w:fldChar w:fldCharType="begin"/>
        </w:r>
        <w:r>
          <w:rPr>
            <w:noProof/>
            <w:webHidden/>
          </w:rPr>
          <w:instrText xml:space="preserve"> PAGEREF _Toc293915010 \h </w:instrText>
        </w:r>
        <w:r>
          <w:rPr>
            <w:noProof/>
            <w:webHidden/>
          </w:rPr>
        </w:r>
        <w:r>
          <w:rPr>
            <w:noProof/>
            <w:webHidden/>
          </w:rPr>
          <w:fldChar w:fldCharType="separate"/>
        </w:r>
        <w:r>
          <w:rPr>
            <w:noProof/>
            <w:webHidden/>
          </w:rPr>
          <w:t>231</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011" w:history="1">
        <w:r w:rsidRPr="00C0309D">
          <w:rPr>
            <w:rStyle w:val="Hyperlink"/>
            <w:noProof/>
          </w:rPr>
          <w:t>Shipment Costs by Supplier Report</w:t>
        </w:r>
        <w:r>
          <w:rPr>
            <w:noProof/>
            <w:webHidden/>
          </w:rPr>
          <w:tab/>
        </w:r>
        <w:r>
          <w:rPr>
            <w:noProof/>
            <w:webHidden/>
          </w:rPr>
          <w:fldChar w:fldCharType="begin"/>
        </w:r>
        <w:r>
          <w:rPr>
            <w:noProof/>
            <w:webHidden/>
          </w:rPr>
          <w:instrText xml:space="preserve"> PAGEREF _Toc293915011 \h </w:instrText>
        </w:r>
        <w:r>
          <w:rPr>
            <w:noProof/>
            <w:webHidden/>
          </w:rPr>
        </w:r>
        <w:r>
          <w:rPr>
            <w:noProof/>
            <w:webHidden/>
          </w:rPr>
          <w:fldChar w:fldCharType="separate"/>
        </w:r>
        <w:r>
          <w:rPr>
            <w:noProof/>
            <w:webHidden/>
          </w:rPr>
          <w:t>231</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012" w:history="1">
        <w:r w:rsidRPr="00C0309D">
          <w:rPr>
            <w:rStyle w:val="Hyperlink"/>
            <w:noProof/>
          </w:rPr>
          <w:t>Shipment Order Report</w:t>
        </w:r>
        <w:r>
          <w:rPr>
            <w:noProof/>
            <w:webHidden/>
          </w:rPr>
          <w:tab/>
        </w:r>
        <w:r>
          <w:rPr>
            <w:noProof/>
            <w:webHidden/>
          </w:rPr>
          <w:fldChar w:fldCharType="begin"/>
        </w:r>
        <w:r>
          <w:rPr>
            <w:noProof/>
            <w:webHidden/>
          </w:rPr>
          <w:instrText xml:space="preserve"> PAGEREF _Toc293915012 \h </w:instrText>
        </w:r>
        <w:r>
          <w:rPr>
            <w:noProof/>
            <w:webHidden/>
          </w:rPr>
        </w:r>
        <w:r>
          <w:rPr>
            <w:noProof/>
            <w:webHidden/>
          </w:rPr>
          <w:fldChar w:fldCharType="separate"/>
        </w:r>
        <w:r>
          <w:rPr>
            <w:noProof/>
            <w:webHidden/>
          </w:rPr>
          <w:t>232</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013" w:history="1">
        <w:r w:rsidRPr="00C0309D">
          <w:rPr>
            <w:rStyle w:val="Hyperlink"/>
            <w:noProof/>
          </w:rPr>
          <w:t>Consumption Graph/Export</w:t>
        </w:r>
        <w:r>
          <w:rPr>
            <w:noProof/>
            <w:webHidden/>
          </w:rPr>
          <w:tab/>
        </w:r>
        <w:r>
          <w:rPr>
            <w:noProof/>
            <w:webHidden/>
          </w:rPr>
          <w:fldChar w:fldCharType="begin"/>
        </w:r>
        <w:r>
          <w:rPr>
            <w:noProof/>
            <w:webHidden/>
          </w:rPr>
          <w:instrText xml:space="preserve"> PAGEREF _Toc293915013 \h </w:instrText>
        </w:r>
        <w:r>
          <w:rPr>
            <w:noProof/>
            <w:webHidden/>
          </w:rPr>
        </w:r>
        <w:r>
          <w:rPr>
            <w:noProof/>
            <w:webHidden/>
          </w:rPr>
          <w:fldChar w:fldCharType="separate"/>
        </w:r>
        <w:r>
          <w:rPr>
            <w:noProof/>
            <w:webHidden/>
          </w:rPr>
          <w:t>233</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014" w:history="1">
        <w:r w:rsidRPr="00C0309D">
          <w:rPr>
            <w:rStyle w:val="Hyperlink"/>
            <w:noProof/>
          </w:rPr>
          <w:t>Graph Type</w:t>
        </w:r>
        <w:r>
          <w:rPr>
            <w:noProof/>
            <w:webHidden/>
          </w:rPr>
          <w:tab/>
        </w:r>
        <w:r>
          <w:rPr>
            <w:noProof/>
            <w:webHidden/>
          </w:rPr>
          <w:fldChar w:fldCharType="begin"/>
        </w:r>
        <w:r>
          <w:rPr>
            <w:noProof/>
            <w:webHidden/>
          </w:rPr>
          <w:instrText xml:space="preserve"> PAGEREF _Toc293915014 \h </w:instrText>
        </w:r>
        <w:r>
          <w:rPr>
            <w:noProof/>
            <w:webHidden/>
          </w:rPr>
        </w:r>
        <w:r>
          <w:rPr>
            <w:noProof/>
            <w:webHidden/>
          </w:rPr>
          <w:fldChar w:fldCharType="separate"/>
        </w:r>
        <w:r>
          <w:rPr>
            <w:noProof/>
            <w:webHidden/>
          </w:rPr>
          <w:t>234</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015" w:history="1">
        <w:r w:rsidRPr="00C0309D">
          <w:rPr>
            <w:rStyle w:val="Hyperlink"/>
            <w:noProof/>
          </w:rPr>
          <w:t>Exporting Summary Consumption Graph Data</w:t>
        </w:r>
        <w:r>
          <w:rPr>
            <w:noProof/>
            <w:webHidden/>
          </w:rPr>
          <w:tab/>
        </w:r>
        <w:r>
          <w:rPr>
            <w:noProof/>
            <w:webHidden/>
          </w:rPr>
          <w:fldChar w:fldCharType="begin"/>
        </w:r>
        <w:r>
          <w:rPr>
            <w:noProof/>
            <w:webHidden/>
          </w:rPr>
          <w:instrText xml:space="preserve"> PAGEREF _Toc293915015 \h </w:instrText>
        </w:r>
        <w:r>
          <w:rPr>
            <w:noProof/>
            <w:webHidden/>
          </w:rPr>
        </w:r>
        <w:r>
          <w:rPr>
            <w:noProof/>
            <w:webHidden/>
          </w:rPr>
          <w:fldChar w:fldCharType="separate"/>
        </w:r>
        <w:r>
          <w:rPr>
            <w:noProof/>
            <w:webHidden/>
          </w:rPr>
          <w:t>235</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016" w:history="1">
        <w:r w:rsidRPr="00C0309D">
          <w:rPr>
            <w:rStyle w:val="Hyperlink"/>
            <w:noProof/>
          </w:rPr>
          <w:t>Couple-Years of Protection (CYP) Graph</w:t>
        </w:r>
        <w:r>
          <w:rPr>
            <w:noProof/>
            <w:webHidden/>
          </w:rPr>
          <w:tab/>
        </w:r>
        <w:r>
          <w:rPr>
            <w:noProof/>
            <w:webHidden/>
          </w:rPr>
          <w:fldChar w:fldCharType="begin"/>
        </w:r>
        <w:r>
          <w:rPr>
            <w:noProof/>
            <w:webHidden/>
          </w:rPr>
          <w:instrText xml:space="preserve"> PAGEREF _Toc293915016 \h </w:instrText>
        </w:r>
        <w:r>
          <w:rPr>
            <w:noProof/>
            <w:webHidden/>
          </w:rPr>
        </w:r>
        <w:r>
          <w:rPr>
            <w:noProof/>
            <w:webHidden/>
          </w:rPr>
          <w:fldChar w:fldCharType="separate"/>
        </w:r>
        <w:r>
          <w:rPr>
            <w:noProof/>
            <w:webHidden/>
          </w:rPr>
          <w:t>236</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017" w:history="1">
        <w:r w:rsidRPr="00C0309D">
          <w:rPr>
            <w:rStyle w:val="Hyperlink"/>
            <w:noProof/>
          </w:rPr>
          <w:t>Creating the CYP Graph</w:t>
        </w:r>
        <w:r>
          <w:rPr>
            <w:noProof/>
            <w:webHidden/>
          </w:rPr>
          <w:tab/>
        </w:r>
        <w:r>
          <w:rPr>
            <w:noProof/>
            <w:webHidden/>
          </w:rPr>
          <w:fldChar w:fldCharType="begin"/>
        </w:r>
        <w:r>
          <w:rPr>
            <w:noProof/>
            <w:webHidden/>
          </w:rPr>
          <w:instrText xml:space="preserve"> PAGEREF _Toc293915017 \h </w:instrText>
        </w:r>
        <w:r>
          <w:rPr>
            <w:noProof/>
            <w:webHidden/>
          </w:rPr>
        </w:r>
        <w:r>
          <w:rPr>
            <w:noProof/>
            <w:webHidden/>
          </w:rPr>
          <w:fldChar w:fldCharType="separate"/>
        </w:r>
        <w:r>
          <w:rPr>
            <w:noProof/>
            <w:webHidden/>
          </w:rPr>
          <w:t>236</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018" w:history="1">
        <w:r w:rsidRPr="00C0309D">
          <w:rPr>
            <w:rStyle w:val="Hyperlink"/>
            <w:noProof/>
          </w:rPr>
          <w:t>Displaying the Summary CYP Graph</w:t>
        </w:r>
        <w:r>
          <w:rPr>
            <w:noProof/>
            <w:webHidden/>
          </w:rPr>
          <w:tab/>
        </w:r>
        <w:r>
          <w:rPr>
            <w:noProof/>
            <w:webHidden/>
          </w:rPr>
          <w:fldChar w:fldCharType="begin"/>
        </w:r>
        <w:r>
          <w:rPr>
            <w:noProof/>
            <w:webHidden/>
          </w:rPr>
          <w:instrText xml:space="preserve"> PAGEREF _Toc293915018 \h </w:instrText>
        </w:r>
        <w:r>
          <w:rPr>
            <w:noProof/>
            <w:webHidden/>
          </w:rPr>
        </w:r>
        <w:r>
          <w:rPr>
            <w:noProof/>
            <w:webHidden/>
          </w:rPr>
          <w:fldChar w:fldCharType="separate"/>
        </w:r>
        <w:r>
          <w:rPr>
            <w:noProof/>
            <w:webHidden/>
          </w:rPr>
          <w:t>237</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019" w:history="1">
        <w:r w:rsidRPr="00C0309D">
          <w:rPr>
            <w:rStyle w:val="Hyperlink"/>
            <w:noProof/>
          </w:rPr>
          <w:t>Exporting the CYP Graph</w:t>
        </w:r>
        <w:r>
          <w:rPr>
            <w:noProof/>
            <w:webHidden/>
          </w:rPr>
          <w:tab/>
        </w:r>
        <w:r>
          <w:rPr>
            <w:noProof/>
            <w:webHidden/>
          </w:rPr>
          <w:fldChar w:fldCharType="begin"/>
        </w:r>
        <w:r>
          <w:rPr>
            <w:noProof/>
            <w:webHidden/>
          </w:rPr>
          <w:instrText xml:space="preserve"> PAGEREF _Toc293915019 \h </w:instrText>
        </w:r>
        <w:r>
          <w:rPr>
            <w:noProof/>
            <w:webHidden/>
          </w:rPr>
        </w:r>
        <w:r>
          <w:rPr>
            <w:noProof/>
            <w:webHidden/>
          </w:rPr>
          <w:fldChar w:fldCharType="separate"/>
        </w:r>
        <w:r>
          <w:rPr>
            <w:noProof/>
            <w:webHidden/>
          </w:rPr>
          <w:t>238</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020" w:history="1">
        <w:r w:rsidRPr="00C0309D">
          <w:rPr>
            <w:rStyle w:val="Hyperlink"/>
            <w:noProof/>
          </w:rPr>
          <w:t>CYP Graph</w:t>
        </w:r>
        <w:r>
          <w:rPr>
            <w:noProof/>
            <w:webHidden/>
          </w:rPr>
          <w:tab/>
        </w:r>
        <w:r>
          <w:rPr>
            <w:noProof/>
            <w:webHidden/>
          </w:rPr>
          <w:fldChar w:fldCharType="begin"/>
        </w:r>
        <w:r>
          <w:rPr>
            <w:noProof/>
            <w:webHidden/>
          </w:rPr>
          <w:instrText xml:space="preserve"> PAGEREF _Toc293915020 \h </w:instrText>
        </w:r>
        <w:r>
          <w:rPr>
            <w:noProof/>
            <w:webHidden/>
          </w:rPr>
        </w:r>
        <w:r>
          <w:rPr>
            <w:noProof/>
            <w:webHidden/>
          </w:rPr>
          <w:fldChar w:fldCharType="separate"/>
        </w:r>
        <w:r>
          <w:rPr>
            <w:noProof/>
            <w:webHidden/>
          </w:rPr>
          <w:t>238</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021" w:history="1">
        <w:r w:rsidRPr="00C0309D">
          <w:rPr>
            <w:rStyle w:val="Hyperlink"/>
            <w:noProof/>
          </w:rPr>
          <w:t>FPPMES</w:t>
        </w:r>
        <w:r>
          <w:rPr>
            <w:noProof/>
            <w:webHidden/>
          </w:rPr>
          <w:tab/>
        </w:r>
        <w:r>
          <w:rPr>
            <w:noProof/>
            <w:webHidden/>
          </w:rPr>
          <w:fldChar w:fldCharType="begin"/>
        </w:r>
        <w:r>
          <w:rPr>
            <w:noProof/>
            <w:webHidden/>
          </w:rPr>
          <w:instrText xml:space="preserve"> PAGEREF _Toc293915021 \h </w:instrText>
        </w:r>
        <w:r>
          <w:rPr>
            <w:noProof/>
            <w:webHidden/>
          </w:rPr>
        </w:r>
        <w:r>
          <w:rPr>
            <w:noProof/>
            <w:webHidden/>
          </w:rPr>
          <w:fldChar w:fldCharType="separate"/>
        </w:r>
        <w:r>
          <w:rPr>
            <w:noProof/>
            <w:webHidden/>
          </w:rPr>
          <w:t>238</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022" w:history="1">
        <w:r w:rsidRPr="00C0309D">
          <w:rPr>
            <w:rStyle w:val="Hyperlink"/>
            <w:noProof/>
          </w:rPr>
          <w:t>Previewing and Printing a Report or Graph</w:t>
        </w:r>
        <w:r>
          <w:rPr>
            <w:noProof/>
            <w:webHidden/>
          </w:rPr>
          <w:tab/>
        </w:r>
        <w:r>
          <w:rPr>
            <w:noProof/>
            <w:webHidden/>
          </w:rPr>
          <w:fldChar w:fldCharType="begin"/>
        </w:r>
        <w:r>
          <w:rPr>
            <w:noProof/>
            <w:webHidden/>
          </w:rPr>
          <w:instrText xml:space="preserve"> PAGEREF _Toc293915022 \h </w:instrText>
        </w:r>
        <w:r>
          <w:rPr>
            <w:noProof/>
            <w:webHidden/>
          </w:rPr>
        </w:r>
        <w:r>
          <w:rPr>
            <w:noProof/>
            <w:webHidden/>
          </w:rPr>
          <w:fldChar w:fldCharType="separate"/>
        </w:r>
        <w:r>
          <w:rPr>
            <w:noProof/>
            <w:webHidden/>
          </w:rPr>
          <w:t>238</w:t>
        </w:r>
        <w:r>
          <w:rPr>
            <w:noProof/>
            <w:webHidden/>
          </w:rPr>
          <w:fldChar w:fldCharType="end"/>
        </w:r>
      </w:hyperlink>
    </w:p>
    <w:p w:rsidR="00ED7752" w:rsidRDefault="00ED7752">
      <w:pPr>
        <w:pStyle w:val="TOC1"/>
        <w:rPr>
          <w:rFonts w:asciiTheme="minorHAnsi" w:eastAsiaTheme="minorEastAsia" w:hAnsiTheme="minorHAnsi" w:cstheme="minorBidi"/>
        </w:rPr>
      </w:pPr>
      <w:hyperlink w:anchor="_Toc293915023" w:history="1">
        <w:r w:rsidRPr="00C0309D">
          <w:rPr>
            <w:rStyle w:val="Hyperlink"/>
          </w:rPr>
          <w:t>APPENDIX C:  THE REDDICK VBA (RVBA) NAMING CONVENTIONS, VERSION 6.01</w:t>
        </w:r>
        <w:r>
          <w:rPr>
            <w:webHidden/>
          </w:rPr>
          <w:tab/>
        </w:r>
        <w:r>
          <w:rPr>
            <w:webHidden/>
          </w:rPr>
          <w:fldChar w:fldCharType="begin"/>
        </w:r>
        <w:r>
          <w:rPr>
            <w:webHidden/>
          </w:rPr>
          <w:instrText xml:space="preserve"> PAGEREF _Toc293915023 \h </w:instrText>
        </w:r>
        <w:r>
          <w:rPr>
            <w:webHidden/>
          </w:rPr>
        </w:r>
        <w:r>
          <w:rPr>
            <w:webHidden/>
          </w:rPr>
          <w:fldChar w:fldCharType="separate"/>
        </w:r>
        <w:r>
          <w:rPr>
            <w:webHidden/>
          </w:rPr>
          <w:t>239</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24" w:history="1">
        <w:r w:rsidRPr="00C0309D">
          <w:rPr>
            <w:rStyle w:val="Hyperlink"/>
          </w:rPr>
          <w:t>Changes to the Conventions</w:t>
        </w:r>
        <w:r>
          <w:rPr>
            <w:webHidden/>
          </w:rPr>
          <w:tab/>
        </w:r>
        <w:r>
          <w:rPr>
            <w:webHidden/>
          </w:rPr>
          <w:fldChar w:fldCharType="begin"/>
        </w:r>
        <w:r>
          <w:rPr>
            <w:webHidden/>
          </w:rPr>
          <w:instrText xml:space="preserve"> PAGEREF _Toc293915024 \h </w:instrText>
        </w:r>
        <w:r>
          <w:rPr>
            <w:webHidden/>
          </w:rPr>
        </w:r>
        <w:r>
          <w:rPr>
            <w:webHidden/>
          </w:rPr>
          <w:fldChar w:fldCharType="separate"/>
        </w:r>
        <w:r>
          <w:rPr>
            <w:webHidden/>
          </w:rPr>
          <w:t>239</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25" w:history="1">
        <w:r w:rsidRPr="00C0309D">
          <w:rPr>
            <w:rStyle w:val="Hyperlink"/>
          </w:rPr>
          <w:t>An Introduction to Hungarian</w:t>
        </w:r>
        <w:r>
          <w:rPr>
            <w:webHidden/>
          </w:rPr>
          <w:tab/>
        </w:r>
        <w:r>
          <w:rPr>
            <w:webHidden/>
          </w:rPr>
          <w:fldChar w:fldCharType="begin"/>
        </w:r>
        <w:r>
          <w:rPr>
            <w:webHidden/>
          </w:rPr>
          <w:instrText xml:space="preserve"> PAGEREF _Toc293915025 \h </w:instrText>
        </w:r>
        <w:r>
          <w:rPr>
            <w:webHidden/>
          </w:rPr>
        </w:r>
        <w:r>
          <w:rPr>
            <w:webHidden/>
          </w:rPr>
          <w:fldChar w:fldCharType="separate"/>
        </w:r>
        <w:r>
          <w:rPr>
            <w:webHidden/>
          </w:rPr>
          <w:t>239</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26" w:history="1">
        <w:r w:rsidRPr="00C0309D">
          <w:rPr>
            <w:rStyle w:val="Hyperlink"/>
          </w:rPr>
          <w:t>Tags</w:t>
        </w:r>
        <w:r>
          <w:rPr>
            <w:webHidden/>
          </w:rPr>
          <w:tab/>
        </w:r>
        <w:r>
          <w:rPr>
            <w:webHidden/>
          </w:rPr>
          <w:fldChar w:fldCharType="begin"/>
        </w:r>
        <w:r>
          <w:rPr>
            <w:webHidden/>
          </w:rPr>
          <w:instrText xml:space="preserve"> PAGEREF _Toc293915026 \h </w:instrText>
        </w:r>
        <w:r>
          <w:rPr>
            <w:webHidden/>
          </w:rPr>
        </w:r>
        <w:r>
          <w:rPr>
            <w:webHidden/>
          </w:rPr>
          <w:fldChar w:fldCharType="separate"/>
        </w:r>
        <w:r>
          <w:rPr>
            <w:webHidden/>
          </w:rPr>
          <w:t>240</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27" w:history="1">
        <w:r w:rsidRPr="00C0309D">
          <w:rPr>
            <w:rStyle w:val="Hyperlink"/>
            <w:noProof/>
          </w:rPr>
          <w:t>V</w:t>
        </w:r>
        <w:r w:rsidRPr="00C0309D">
          <w:rPr>
            <w:rStyle w:val="Hyperlink"/>
            <w:noProof/>
            <w:spacing w:val="1"/>
          </w:rPr>
          <w:t>a</w:t>
        </w:r>
        <w:r w:rsidRPr="00C0309D">
          <w:rPr>
            <w:rStyle w:val="Hyperlink"/>
            <w:noProof/>
          </w:rPr>
          <w:t>ri</w:t>
        </w:r>
        <w:r w:rsidRPr="00C0309D">
          <w:rPr>
            <w:rStyle w:val="Hyperlink"/>
            <w:noProof/>
            <w:spacing w:val="1"/>
          </w:rPr>
          <w:t>a</w:t>
        </w:r>
        <w:r w:rsidRPr="00C0309D">
          <w:rPr>
            <w:rStyle w:val="Hyperlink"/>
            <w:noProof/>
            <w:spacing w:val="-3"/>
          </w:rPr>
          <w:t>b</w:t>
        </w:r>
        <w:r w:rsidRPr="00C0309D">
          <w:rPr>
            <w:rStyle w:val="Hyperlink"/>
            <w:noProof/>
            <w:spacing w:val="1"/>
          </w:rPr>
          <w:t>l</w:t>
        </w:r>
        <w:r w:rsidRPr="00C0309D">
          <w:rPr>
            <w:rStyle w:val="Hyperlink"/>
            <w:noProof/>
          </w:rPr>
          <w:t>e tags</w:t>
        </w:r>
        <w:r>
          <w:rPr>
            <w:noProof/>
            <w:webHidden/>
          </w:rPr>
          <w:tab/>
        </w:r>
        <w:r>
          <w:rPr>
            <w:noProof/>
            <w:webHidden/>
          </w:rPr>
          <w:fldChar w:fldCharType="begin"/>
        </w:r>
        <w:r>
          <w:rPr>
            <w:noProof/>
            <w:webHidden/>
          </w:rPr>
          <w:instrText xml:space="preserve"> PAGEREF _Toc293915027 \h </w:instrText>
        </w:r>
        <w:r>
          <w:rPr>
            <w:noProof/>
            <w:webHidden/>
          </w:rPr>
        </w:r>
        <w:r>
          <w:rPr>
            <w:noProof/>
            <w:webHidden/>
          </w:rPr>
          <w:fldChar w:fldCharType="separate"/>
        </w:r>
        <w:r>
          <w:rPr>
            <w:noProof/>
            <w:webHidden/>
          </w:rPr>
          <w:t>240</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28" w:history="1">
        <w:r w:rsidRPr="00C0309D">
          <w:rPr>
            <w:rStyle w:val="Hyperlink"/>
            <w:noProof/>
          </w:rPr>
          <w:t>Const</w:t>
        </w:r>
        <w:r w:rsidRPr="00C0309D">
          <w:rPr>
            <w:rStyle w:val="Hyperlink"/>
            <w:noProof/>
            <w:spacing w:val="-2"/>
          </w:rPr>
          <w:t>r</w:t>
        </w:r>
        <w:r w:rsidRPr="00C0309D">
          <w:rPr>
            <w:rStyle w:val="Hyperlink"/>
            <w:noProof/>
          </w:rPr>
          <w:t>uc</w:t>
        </w:r>
        <w:r w:rsidRPr="00C0309D">
          <w:rPr>
            <w:rStyle w:val="Hyperlink"/>
            <w:noProof/>
            <w:spacing w:val="-2"/>
          </w:rPr>
          <w:t>t</w:t>
        </w:r>
        <w:r w:rsidRPr="00C0309D">
          <w:rPr>
            <w:rStyle w:val="Hyperlink"/>
            <w:noProof/>
          </w:rPr>
          <w:t>ing P</w:t>
        </w:r>
        <w:r w:rsidRPr="00C0309D">
          <w:rPr>
            <w:rStyle w:val="Hyperlink"/>
            <w:noProof/>
            <w:spacing w:val="-2"/>
          </w:rPr>
          <w:t>r</w:t>
        </w:r>
        <w:r w:rsidRPr="00C0309D">
          <w:rPr>
            <w:rStyle w:val="Hyperlink"/>
            <w:noProof/>
          </w:rPr>
          <w:t>oper</w:t>
        </w:r>
        <w:r w:rsidRPr="00C0309D">
          <w:rPr>
            <w:rStyle w:val="Hyperlink"/>
            <w:noProof/>
            <w:spacing w:val="-2"/>
          </w:rPr>
          <w:t>t</w:t>
        </w:r>
        <w:r w:rsidRPr="00C0309D">
          <w:rPr>
            <w:rStyle w:val="Hyperlink"/>
            <w:noProof/>
          </w:rPr>
          <w:t>i</w:t>
        </w:r>
        <w:r w:rsidRPr="00C0309D">
          <w:rPr>
            <w:rStyle w:val="Hyperlink"/>
            <w:noProof/>
            <w:spacing w:val="-2"/>
          </w:rPr>
          <w:t>e</w:t>
        </w:r>
        <w:r w:rsidRPr="00C0309D">
          <w:rPr>
            <w:rStyle w:val="Hyperlink"/>
            <w:noProof/>
          </w:rPr>
          <w:t>s Na</w:t>
        </w:r>
        <w:r w:rsidRPr="00C0309D">
          <w:rPr>
            <w:rStyle w:val="Hyperlink"/>
            <w:noProof/>
            <w:spacing w:val="-3"/>
          </w:rPr>
          <w:t>m</w:t>
        </w:r>
        <w:r w:rsidRPr="00C0309D">
          <w:rPr>
            <w:rStyle w:val="Hyperlink"/>
            <w:noProof/>
          </w:rPr>
          <w:t>es</w:t>
        </w:r>
        <w:r>
          <w:rPr>
            <w:noProof/>
            <w:webHidden/>
          </w:rPr>
          <w:tab/>
        </w:r>
        <w:r>
          <w:rPr>
            <w:noProof/>
            <w:webHidden/>
          </w:rPr>
          <w:fldChar w:fldCharType="begin"/>
        </w:r>
        <w:r>
          <w:rPr>
            <w:noProof/>
            <w:webHidden/>
          </w:rPr>
          <w:instrText xml:space="preserve"> PAGEREF _Toc293915028 \h </w:instrText>
        </w:r>
        <w:r>
          <w:rPr>
            <w:noProof/>
            <w:webHidden/>
          </w:rPr>
        </w:r>
        <w:r>
          <w:rPr>
            <w:noProof/>
            <w:webHidden/>
          </w:rPr>
          <w:fldChar w:fldCharType="separate"/>
        </w:r>
        <w:r>
          <w:rPr>
            <w:noProof/>
            <w:webHidden/>
          </w:rPr>
          <w:t>241</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29" w:history="1">
        <w:r w:rsidRPr="00C0309D">
          <w:rPr>
            <w:rStyle w:val="Hyperlink"/>
            <w:noProof/>
          </w:rPr>
          <w:t>Collec</w:t>
        </w:r>
        <w:r w:rsidRPr="00C0309D">
          <w:rPr>
            <w:rStyle w:val="Hyperlink"/>
            <w:noProof/>
            <w:spacing w:val="-2"/>
          </w:rPr>
          <w:t>t</w:t>
        </w:r>
        <w:r w:rsidRPr="00C0309D">
          <w:rPr>
            <w:rStyle w:val="Hyperlink"/>
            <w:noProof/>
          </w:rPr>
          <w:t>ion</w:t>
        </w:r>
        <w:r w:rsidRPr="00C0309D">
          <w:rPr>
            <w:rStyle w:val="Hyperlink"/>
            <w:noProof/>
            <w:spacing w:val="-3"/>
          </w:rPr>
          <w:t xml:space="preserve"> </w:t>
        </w:r>
        <w:r w:rsidRPr="00C0309D">
          <w:rPr>
            <w:rStyle w:val="Hyperlink"/>
            <w:noProof/>
          </w:rPr>
          <w:t>Tags</w:t>
        </w:r>
        <w:r>
          <w:rPr>
            <w:noProof/>
            <w:webHidden/>
          </w:rPr>
          <w:tab/>
        </w:r>
        <w:r>
          <w:rPr>
            <w:noProof/>
            <w:webHidden/>
          </w:rPr>
          <w:fldChar w:fldCharType="begin"/>
        </w:r>
        <w:r>
          <w:rPr>
            <w:noProof/>
            <w:webHidden/>
          </w:rPr>
          <w:instrText xml:space="preserve"> PAGEREF _Toc293915029 \h </w:instrText>
        </w:r>
        <w:r>
          <w:rPr>
            <w:noProof/>
            <w:webHidden/>
          </w:rPr>
        </w:r>
        <w:r>
          <w:rPr>
            <w:noProof/>
            <w:webHidden/>
          </w:rPr>
          <w:fldChar w:fldCharType="separate"/>
        </w:r>
        <w:r>
          <w:rPr>
            <w:noProof/>
            <w:webHidden/>
          </w:rPr>
          <w:t>241</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30" w:history="1">
        <w:r w:rsidRPr="00C0309D">
          <w:rPr>
            <w:rStyle w:val="Hyperlink"/>
            <w:noProof/>
          </w:rPr>
          <w:t>Cons</w:t>
        </w:r>
        <w:r w:rsidRPr="00C0309D">
          <w:rPr>
            <w:rStyle w:val="Hyperlink"/>
            <w:noProof/>
            <w:spacing w:val="-2"/>
          </w:rPr>
          <w:t>t</w:t>
        </w:r>
        <w:r w:rsidRPr="00C0309D">
          <w:rPr>
            <w:rStyle w:val="Hyperlink"/>
            <w:noProof/>
            <w:spacing w:val="1"/>
          </w:rPr>
          <w:t>a</w:t>
        </w:r>
        <w:r w:rsidRPr="00C0309D">
          <w:rPr>
            <w:rStyle w:val="Hyperlink"/>
            <w:noProof/>
          </w:rPr>
          <w:t>n</w:t>
        </w:r>
        <w:r w:rsidRPr="00C0309D">
          <w:rPr>
            <w:rStyle w:val="Hyperlink"/>
            <w:noProof/>
            <w:spacing w:val="-2"/>
          </w:rPr>
          <w:t>t</w:t>
        </w:r>
        <w:r w:rsidRPr="00C0309D">
          <w:rPr>
            <w:rStyle w:val="Hyperlink"/>
            <w:noProof/>
          </w:rPr>
          <w:t>s</w:t>
        </w:r>
        <w:r>
          <w:rPr>
            <w:noProof/>
            <w:webHidden/>
          </w:rPr>
          <w:tab/>
        </w:r>
        <w:r>
          <w:rPr>
            <w:noProof/>
            <w:webHidden/>
          </w:rPr>
          <w:fldChar w:fldCharType="begin"/>
        </w:r>
        <w:r>
          <w:rPr>
            <w:noProof/>
            <w:webHidden/>
          </w:rPr>
          <w:instrText xml:space="preserve"> PAGEREF _Toc293915030 \h </w:instrText>
        </w:r>
        <w:r>
          <w:rPr>
            <w:noProof/>
            <w:webHidden/>
          </w:rPr>
        </w:r>
        <w:r>
          <w:rPr>
            <w:noProof/>
            <w:webHidden/>
          </w:rPr>
          <w:fldChar w:fldCharType="separate"/>
        </w:r>
        <w:r>
          <w:rPr>
            <w:noProof/>
            <w:webHidden/>
          </w:rPr>
          <w:t>242</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31" w:history="1">
        <w:r w:rsidRPr="00C0309D">
          <w:rPr>
            <w:rStyle w:val="Hyperlink"/>
            <w:noProof/>
          </w:rPr>
          <w:t>Menu</w:t>
        </w:r>
        <w:r w:rsidRPr="00C0309D">
          <w:rPr>
            <w:rStyle w:val="Hyperlink"/>
            <w:noProof/>
            <w:spacing w:val="-20"/>
          </w:rPr>
          <w:t xml:space="preserve"> </w:t>
        </w:r>
        <w:r w:rsidRPr="00C0309D">
          <w:rPr>
            <w:rStyle w:val="Hyperlink"/>
            <w:noProof/>
          </w:rPr>
          <w:t>Ite</w:t>
        </w:r>
        <w:r w:rsidRPr="00C0309D">
          <w:rPr>
            <w:rStyle w:val="Hyperlink"/>
            <w:noProof/>
            <w:spacing w:val="-3"/>
          </w:rPr>
          <w:t>m</w:t>
        </w:r>
        <w:r w:rsidRPr="00C0309D">
          <w:rPr>
            <w:rStyle w:val="Hyperlink"/>
            <w:noProof/>
          </w:rPr>
          <w:t>s</w:t>
        </w:r>
        <w:r>
          <w:rPr>
            <w:noProof/>
            <w:webHidden/>
          </w:rPr>
          <w:tab/>
        </w:r>
        <w:r>
          <w:rPr>
            <w:noProof/>
            <w:webHidden/>
          </w:rPr>
          <w:fldChar w:fldCharType="begin"/>
        </w:r>
        <w:r>
          <w:rPr>
            <w:noProof/>
            <w:webHidden/>
          </w:rPr>
          <w:instrText xml:space="preserve"> PAGEREF _Toc293915031 \h </w:instrText>
        </w:r>
        <w:r>
          <w:rPr>
            <w:noProof/>
            <w:webHidden/>
          </w:rPr>
        </w:r>
        <w:r>
          <w:rPr>
            <w:noProof/>
            <w:webHidden/>
          </w:rPr>
          <w:fldChar w:fldCharType="separate"/>
        </w:r>
        <w:r>
          <w:rPr>
            <w:noProof/>
            <w:webHidden/>
          </w:rPr>
          <w:t>242</w:t>
        </w:r>
        <w:r>
          <w:rPr>
            <w:noProof/>
            <w:webHidden/>
          </w:rPr>
          <w:fldChar w:fldCharType="end"/>
        </w:r>
      </w:hyperlink>
    </w:p>
    <w:p w:rsidR="00ED7752" w:rsidRDefault="00ED7752">
      <w:pPr>
        <w:pStyle w:val="TOC2"/>
        <w:rPr>
          <w:rFonts w:asciiTheme="minorHAnsi" w:eastAsiaTheme="minorEastAsia" w:hAnsiTheme="minorHAnsi" w:cstheme="minorBidi"/>
          <w:szCs w:val="22"/>
        </w:rPr>
      </w:pPr>
      <w:hyperlink w:anchor="_Toc293915032" w:history="1">
        <w:r w:rsidRPr="00C0309D">
          <w:rPr>
            <w:rStyle w:val="Hyperlink"/>
          </w:rPr>
          <w:t>Creating</w:t>
        </w:r>
        <w:r w:rsidRPr="00C0309D">
          <w:rPr>
            <w:rStyle w:val="Hyperlink"/>
            <w:spacing w:val="-10"/>
          </w:rPr>
          <w:t xml:space="preserve"> </w:t>
        </w:r>
        <w:r w:rsidRPr="00C0309D">
          <w:rPr>
            <w:rStyle w:val="Hyperlink"/>
          </w:rPr>
          <w:t>Data</w:t>
        </w:r>
        <w:r w:rsidRPr="00C0309D">
          <w:rPr>
            <w:rStyle w:val="Hyperlink"/>
            <w:spacing w:val="-4"/>
          </w:rPr>
          <w:t xml:space="preserve"> </w:t>
        </w:r>
        <w:r w:rsidRPr="00C0309D">
          <w:rPr>
            <w:rStyle w:val="Hyperlink"/>
          </w:rPr>
          <w:t>Types</w:t>
        </w:r>
        <w:r>
          <w:rPr>
            <w:webHidden/>
          </w:rPr>
          <w:tab/>
        </w:r>
        <w:r>
          <w:rPr>
            <w:webHidden/>
          </w:rPr>
          <w:fldChar w:fldCharType="begin"/>
        </w:r>
        <w:r>
          <w:rPr>
            <w:webHidden/>
          </w:rPr>
          <w:instrText xml:space="preserve"> PAGEREF _Toc293915032 \h </w:instrText>
        </w:r>
        <w:r>
          <w:rPr>
            <w:webHidden/>
          </w:rPr>
        </w:r>
        <w:r>
          <w:rPr>
            <w:webHidden/>
          </w:rPr>
          <w:fldChar w:fldCharType="separate"/>
        </w:r>
        <w:r>
          <w:rPr>
            <w:webHidden/>
          </w:rPr>
          <w:t>242</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33" w:history="1">
        <w:r w:rsidRPr="00C0309D">
          <w:rPr>
            <w:rStyle w:val="Hyperlink"/>
            <w:noProof/>
          </w:rPr>
          <w:t>Enu</w:t>
        </w:r>
        <w:r w:rsidRPr="00C0309D">
          <w:rPr>
            <w:rStyle w:val="Hyperlink"/>
            <w:noProof/>
            <w:spacing w:val="-3"/>
          </w:rPr>
          <w:t>m</w:t>
        </w:r>
        <w:r w:rsidRPr="00C0309D">
          <w:rPr>
            <w:rStyle w:val="Hyperlink"/>
            <w:noProof/>
          </w:rPr>
          <w:t>erated types</w:t>
        </w:r>
        <w:r>
          <w:rPr>
            <w:noProof/>
            <w:webHidden/>
          </w:rPr>
          <w:tab/>
        </w:r>
        <w:r>
          <w:rPr>
            <w:noProof/>
            <w:webHidden/>
          </w:rPr>
          <w:fldChar w:fldCharType="begin"/>
        </w:r>
        <w:r>
          <w:rPr>
            <w:noProof/>
            <w:webHidden/>
          </w:rPr>
          <w:instrText xml:space="preserve"> PAGEREF _Toc293915033 \h </w:instrText>
        </w:r>
        <w:r>
          <w:rPr>
            <w:noProof/>
            <w:webHidden/>
          </w:rPr>
        </w:r>
        <w:r>
          <w:rPr>
            <w:noProof/>
            <w:webHidden/>
          </w:rPr>
          <w:fldChar w:fldCharType="separate"/>
        </w:r>
        <w:r>
          <w:rPr>
            <w:noProof/>
            <w:webHidden/>
          </w:rPr>
          <w:t>242</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34" w:history="1">
        <w:r w:rsidRPr="00C0309D">
          <w:rPr>
            <w:rStyle w:val="Hyperlink"/>
            <w:noProof/>
          </w:rPr>
          <w:t>Tags</w:t>
        </w:r>
        <w:r w:rsidRPr="00C0309D">
          <w:rPr>
            <w:rStyle w:val="Hyperlink"/>
            <w:noProof/>
            <w:spacing w:val="-20"/>
          </w:rPr>
          <w:t xml:space="preserve"> </w:t>
        </w:r>
        <w:r w:rsidRPr="00C0309D">
          <w:rPr>
            <w:rStyle w:val="Hyperlink"/>
            <w:noProof/>
            <w:spacing w:val="-2"/>
          </w:rPr>
          <w:t>f</w:t>
        </w:r>
        <w:r w:rsidRPr="00C0309D">
          <w:rPr>
            <w:rStyle w:val="Hyperlink"/>
            <w:noProof/>
            <w:spacing w:val="1"/>
          </w:rPr>
          <w:t>o</w:t>
        </w:r>
        <w:r w:rsidRPr="00C0309D">
          <w:rPr>
            <w:rStyle w:val="Hyperlink"/>
            <w:noProof/>
          </w:rPr>
          <w:t xml:space="preserve">r </w:t>
        </w:r>
        <w:r w:rsidRPr="00C0309D">
          <w:rPr>
            <w:rStyle w:val="Hyperlink"/>
            <w:noProof/>
            <w:spacing w:val="-2"/>
          </w:rPr>
          <w:t>c</w:t>
        </w:r>
        <w:r w:rsidRPr="00C0309D">
          <w:rPr>
            <w:rStyle w:val="Hyperlink"/>
            <w:noProof/>
            <w:spacing w:val="1"/>
          </w:rPr>
          <w:t>l</w:t>
        </w:r>
        <w:r w:rsidRPr="00C0309D">
          <w:rPr>
            <w:rStyle w:val="Hyperlink"/>
            <w:noProof/>
          </w:rPr>
          <w:t>asses</w:t>
        </w:r>
        <w:r w:rsidRPr="00C0309D">
          <w:rPr>
            <w:rStyle w:val="Hyperlink"/>
            <w:noProof/>
            <w:spacing w:val="-3"/>
          </w:rPr>
          <w:t xml:space="preserve"> </w:t>
        </w:r>
        <w:r w:rsidRPr="00C0309D">
          <w:rPr>
            <w:rStyle w:val="Hyperlink"/>
            <w:noProof/>
          </w:rPr>
          <w:t>and user-d</w:t>
        </w:r>
        <w:r w:rsidRPr="00C0309D">
          <w:rPr>
            <w:rStyle w:val="Hyperlink"/>
            <w:noProof/>
            <w:spacing w:val="-2"/>
          </w:rPr>
          <w:t>e</w:t>
        </w:r>
        <w:r w:rsidRPr="00C0309D">
          <w:rPr>
            <w:rStyle w:val="Hyperlink"/>
            <w:noProof/>
          </w:rPr>
          <w:t>fin</w:t>
        </w:r>
        <w:r w:rsidRPr="00C0309D">
          <w:rPr>
            <w:rStyle w:val="Hyperlink"/>
            <w:noProof/>
            <w:spacing w:val="-2"/>
          </w:rPr>
          <w:t>e</w:t>
        </w:r>
        <w:r w:rsidRPr="00C0309D">
          <w:rPr>
            <w:rStyle w:val="Hyperlink"/>
            <w:noProof/>
          </w:rPr>
          <w:t>d ty</w:t>
        </w:r>
        <w:r w:rsidRPr="00C0309D">
          <w:rPr>
            <w:rStyle w:val="Hyperlink"/>
            <w:noProof/>
            <w:spacing w:val="-3"/>
          </w:rPr>
          <w:t>p</w:t>
        </w:r>
        <w:r w:rsidRPr="00C0309D">
          <w:rPr>
            <w:rStyle w:val="Hyperlink"/>
            <w:noProof/>
          </w:rPr>
          <w:t>es</w:t>
        </w:r>
        <w:r>
          <w:rPr>
            <w:noProof/>
            <w:webHidden/>
          </w:rPr>
          <w:tab/>
        </w:r>
        <w:r>
          <w:rPr>
            <w:noProof/>
            <w:webHidden/>
          </w:rPr>
          <w:fldChar w:fldCharType="begin"/>
        </w:r>
        <w:r>
          <w:rPr>
            <w:noProof/>
            <w:webHidden/>
          </w:rPr>
          <w:instrText xml:space="preserve"> PAGEREF _Toc293915034 \h </w:instrText>
        </w:r>
        <w:r>
          <w:rPr>
            <w:noProof/>
            <w:webHidden/>
          </w:rPr>
        </w:r>
        <w:r>
          <w:rPr>
            <w:noProof/>
            <w:webHidden/>
          </w:rPr>
          <w:fldChar w:fldCharType="separate"/>
        </w:r>
        <w:r>
          <w:rPr>
            <w:noProof/>
            <w:webHidden/>
          </w:rPr>
          <w:t>243</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35" w:history="1">
        <w:r w:rsidRPr="00C0309D">
          <w:rPr>
            <w:rStyle w:val="Hyperlink"/>
            <w:noProof/>
          </w:rPr>
          <w:t>Poly</w:t>
        </w:r>
        <w:r w:rsidRPr="00C0309D">
          <w:rPr>
            <w:rStyle w:val="Hyperlink"/>
            <w:noProof/>
            <w:spacing w:val="-3"/>
          </w:rPr>
          <w:t>m</w:t>
        </w:r>
        <w:r w:rsidRPr="00C0309D">
          <w:rPr>
            <w:rStyle w:val="Hyperlink"/>
            <w:noProof/>
            <w:spacing w:val="1"/>
          </w:rPr>
          <w:t>o</w:t>
        </w:r>
        <w:r w:rsidRPr="00C0309D">
          <w:rPr>
            <w:rStyle w:val="Hyperlink"/>
            <w:noProof/>
          </w:rPr>
          <w:t>rphism</w:t>
        </w:r>
        <w:r>
          <w:rPr>
            <w:noProof/>
            <w:webHidden/>
          </w:rPr>
          <w:tab/>
        </w:r>
        <w:r>
          <w:rPr>
            <w:noProof/>
            <w:webHidden/>
          </w:rPr>
          <w:fldChar w:fldCharType="begin"/>
        </w:r>
        <w:r>
          <w:rPr>
            <w:noProof/>
            <w:webHidden/>
          </w:rPr>
          <w:instrText xml:space="preserve"> PAGEREF _Toc293915035 \h </w:instrText>
        </w:r>
        <w:r>
          <w:rPr>
            <w:noProof/>
            <w:webHidden/>
          </w:rPr>
        </w:r>
        <w:r>
          <w:rPr>
            <w:noProof/>
            <w:webHidden/>
          </w:rPr>
          <w:fldChar w:fldCharType="separate"/>
        </w:r>
        <w:r>
          <w:rPr>
            <w:noProof/>
            <w:webHidden/>
          </w:rPr>
          <w:t>243</w:t>
        </w:r>
        <w:r>
          <w:rPr>
            <w:noProof/>
            <w:webHidden/>
          </w:rPr>
          <w:fldChar w:fldCharType="end"/>
        </w:r>
      </w:hyperlink>
    </w:p>
    <w:p w:rsidR="00ED7752" w:rsidRDefault="00ED7752">
      <w:pPr>
        <w:pStyle w:val="TOC2"/>
        <w:rPr>
          <w:rFonts w:asciiTheme="minorHAnsi" w:eastAsiaTheme="minorEastAsia" w:hAnsiTheme="minorHAnsi" w:cstheme="minorBidi"/>
          <w:szCs w:val="22"/>
        </w:rPr>
      </w:pPr>
      <w:hyperlink w:anchor="_Toc293915036" w:history="1">
        <w:r w:rsidRPr="00C0309D">
          <w:rPr>
            <w:rStyle w:val="Hyperlink"/>
          </w:rPr>
          <w:t>Construct</w:t>
        </w:r>
        <w:r w:rsidRPr="00C0309D">
          <w:rPr>
            <w:rStyle w:val="Hyperlink"/>
            <w:spacing w:val="3"/>
          </w:rPr>
          <w:t>i</w:t>
        </w:r>
        <w:r w:rsidRPr="00C0309D">
          <w:rPr>
            <w:rStyle w:val="Hyperlink"/>
          </w:rPr>
          <w:t>ng</w:t>
        </w:r>
        <w:r w:rsidRPr="00C0309D">
          <w:rPr>
            <w:rStyle w:val="Hyperlink"/>
            <w:spacing w:val="-16"/>
          </w:rPr>
          <w:t xml:space="preserve"> </w:t>
        </w:r>
        <w:r w:rsidRPr="00C0309D">
          <w:rPr>
            <w:rStyle w:val="Hyperlink"/>
          </w:rPr>
          <w:t>Proce</w:t>
        </w:r>
        <w:r w:rsidRPr="00C0309D">
          <w:rPr>
            <w:rStyle w:val="Hyperlink"/>
            <w:spacing w:val="3"/>
          </w:rPr>
          <w:t>d</w:t>
        </w:r>
        <w:r w:rsidRPr="00C0309D">
          <w:rPr>
            <w:rStyle w:val="Hyperlink"/>
          </w:rPr>
          <w:t>ures</w:t>
        </w:r>
        <w:r>
          <w:rPr>
            <w:webHidden/>
          </w:rPr>
          <w:tab/>
        </w:r>
        <w:r>
          <w:rPr>
            <w:webHidden/>
          </w:rPr>
          <w:fldChar w:fldCharType="begin"/>
        </w:r>
        <w:r>
          <w:rPr>
            <w:webHidden/>
          </w:rPr>
          <w:instrText xml:space="preserve"> PAGEREF _Toc293915036 \h </w:instrText>
        </w:r>
        <w:r>
          <w:rPr>
            <w:webHidden/>
          </w:rPr>
        </w:r>
        <w:r>
          <w:rPr>
            <w:webHidden/>
          </w:rPr>
          <w:fldChar w:fldCharType="separate"/>
        </w:r>
        <w:r>
          <w:rPr>
            <w:webHidden/>
          </w:rPr>
          <w:t>244</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37" w:history="1">
        <w:r w:rsidRPr="00C0309D">
          <w:rPr>
            <w:rStyle w:val="Hyperlink"/>
            <w:noProof/>
          </w:rPr>
          <w:t>Const</w:t>
        </w:r>
        <w:r w:rsidRPr="00C0309D">
          <w:rPr>
            <w:rStyle w:val="Hyperlink"/>
            <w:noProof/>
            <w:spacing w:val="-2"/>
          </w:rPr>
          <w:t>r</w:t>
        </w:r>
        <w:r w:rsidRPr="00C0309D">
          <w:rPr>
            <w:rStyle w:val="Hyperlink"/>
            <w:noProof/>
          </w:rPr>
          <w:t>uc</w:t>
        </w:r>
        <w:r w:rsidRPr="00C0309D">
          <w:rPr>
            <w:rStyle w:val="Hyperlink"/>
            <w:noProof/>
            <w:spacing w:val="-2"/>
          </w:rPr>
          <w:t>t</w:t>
        </w:r>
        <w:r w:rsidRPr="00C0309D">
          <w:rPr>
            <w:rStyle w:val="Hyperlink"/>
            <w:noProof/>
          </w:rPr>
          <w:t>ing P</w:t>
        </w:r>
        <w:r w:rsidRPr="00C0309D">
          <w:rPr>
            <w:rStyle w:val="Hyperlink"/>
            <w:noProof/>
            <w:spacing w:val="-2"/>
          </w:rPr>
          <w:t>r</w:t>
        </w:r>
        <w:r w:rsidRPr="00C0309D">
          <w:rPr>
            <w:rStyle w:val="Hyperlink"/>
            <w:noProof/>
          </w:rPr>
          <w:t>oced</w:t>
        </w:r>
        <w:r w:rsidRPr="00C0309D">
          <w:rPr>
            <w:rStyle w:val="Hyperlink"/>
            <w:noProof/>
            <w:spacing w:val="-3"/>
          </w:rPr>
          <w:t>u</w:t>
        </w:r>
        <w:r w:rsidRPr="00C0309D">
          <w:rPr>
            <w:rStyle w:val="Hyperlink"/>
            <w:noProof/>
          </w:rPr>
          <w:t>re Na</w:t>
        </w:r>
        <w:r w:rsidRPr="00C0309D">
          <w:rPr>
            <w:rStyle w:val="Hyperlink"/>
            <w:noProof/>
            <w:spacing w:val="-3"/>
          </w:rPr>
          <w:t>m</w:t>
        </w:r>
        <w:r w:rsidRPr="00C0309D">
          <w:rPr>
            <w:rStyle w:val="Hyperlink"/>
            <w:noProof/>
          </w:rPr>
          <w:t>es</w:t>
        </w:r>
        <w:r>
          <w:rPr>
            <w:noProof/>
            <w:webHidden/>
          </w:rPr>
          <w:tab/>
        </w:r>
        <w:r>
          <w:rPr>
            <w:noProof/>
            <w:webHidden/>
          </w:rPr>
          <w:fldChar w:fldCharType="begin"/>
        </w:r>
        <w:r>
          <w:rPr>
            <w:noProof/>
            <w:webHidden/>
          </w:rPr>
          <w:instrText xml:space="preserve"> PAGEREF _Toc293915037 \h </w:instrText>
        </w:r>
        <w:r>
          <w:rPr>
            <w:noProof/>
            <w:webHidden/>
          </w:rPr>
        </w:r>
        <w:r>
          <w:rPr>
            <w:noProof/>
            <w:webHidden/>
          </w:rPr>
          <w:fldChar w:fldCharType="separate"/>
        </w:r>
        <w:r>
          <w:rPr>
            <w:noProof/>
            <w:webHidden/>
          </w:rPr>
          <w:t>244</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38" w:history="1">
        <w:r w:rsidRPr="00C0309D">
          <w:rPr>
            <w:rStyle w:val="Hyperlink"/>
            <w:noProof/>
          </w:rPr>
          <w:t>Na</w:t>
        </w:r>
        <w:r w:rsidRPr="00C0309D">
          <w:rPr>
            <w:rStyle w:val="Hyperlink"/>
            <w:noProof/>
            <w:spacing w:val="-3"/>
          </w:rPr>
          <w:t>m</w:t>
        </w:r>
        <w:r w:rsidRPr="00C0309D">
          <w:rPr>
            <w:rStyle w:val="Hyperlink"/>
            <w:noProof/>
            <w:spacing w:val="1"/>
          </w:rPr>
          <w:t>i</w:t>
        </w:r>
        <w:r w:rsidRPr="00C0309D">
          <w:rPr>
            <w:rStyle w:val="Hyperlink"/>
            <w:noProof/>
          </w:rPr>
          <w:t>ng Pa</w:t>
        </w:r>
        <w:r w:rsidRPr="00C0309D">
          <w:rPr>
            <w:rStyle w:val="Hyperlink"/>
            <w:noProof/>
            <w:spacing w:val="-2"/>
          </w:rPr>
          <w:t>r</w:t>
        </w:r>
        <w:r w:rsidRPr="00C0309D">
          <w:rPr>
            <w:rStyle w:val="Hyperlink"/>
            <w:noProof/>
            <w:spacing w:val="1"/>
          </w:rPr>
          <w:t>a</w:t>
        </w:r>
        <w:r w:rsidRPr="00C0309D">
          <w:rPr>
            <w:rStyle w:val="Hyperlink"/>
            <w:noProof/>
            <w:spacing w:val="-3"/>
          </w:rPr>
          <w:t>m</w:t>
        </w:r>
        <w:r w:rsidRPr="00C0309D">
          <w:rPr>
            <w:rStyle w:val="Hyperlink"/>
            <w:noProof/>
          </w:rPr>
          <w:t>eters</w:t>
        </w:r>
        <w:r>
          <w:rPr>
            <w:noProof/>
            <w:webHidden/>
          </w:rPr>
          <w:tab/>
        </w:r>
        <w:r>
          <w:rPr>
            <w:noProof/>
            <w:webHidden/>
          </w:rPr>
          <w:fldChar w:fldCharType="begin"/>
        </w:r>
        <w:r>
          <w:rPr>
            <w:noProof/>
            <w:webHidden/>
          </w:rPr>
          <w:instrText xml:space="preserve"> PAGEREF _Toc293915038 \h </w:instrText>
        </w:r>
        <w:r>
          <w:rPr>
            <w:noProof/>
            <w:webHidden/>
          </w:rPr>
        </w:r>
        <w:r>
          <w:rPr>
            <w:noProof/>
            <w:webHidden/>
          </w:rPr>
          <w:fldChar w:fldCharType="separate"/>
        </w:r>
        <w:r>
          <w:rPr>
            <w:noProof/>
            <w:webHidden/>
          </w:rPr>
          <w:t>244</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39" w:history="1">
        <w:r w:rsidRPr="00C0309D">
          <w:rPr>
            <w:rStyle w:val="Hyperlink"/>
            <w:noProof/>
          </w:rPr>
          <w:t>Na</w:t>
        </w:r>
        <w:r w:rsidRPr="00C0309D">
          <w:rPr>
            <w:rStyle w:val="Hyperlink"/>
            <w:noProof/>
            <w:spacing w:val="-3"/>
          </w:rPr>
          <w:t>m</w:t>
        </w:r>
        <w:r w:rsidRPr="00C0309D">
          <w:rPr>
            <w:rStyle w:val="Hyperlink"/>
            <w:noProof/>
            <w:spacing w:val="1"/>
          </w:rPr>
          <w:t>i</w:t>
        </w:r>
        <w:r w:rsidRPr="00C0309D">
          <w:rPr>
            <w:rStyle w:val="Hyperlink"/>
            <w:noProof/>
          </w:rPr>
          <w:t>ng La</w:t>
        </w:r>
        <w:r w:rsidRPr="00C0309D">
          <w:rPr>
            <w:rStyle w:val="Hyperlink"/>
            <w:noProof/>
            <w:spacing w:val="-3"/>
          </w:rPr>
          <w:t>b</w:t>
        </w:r>
        <w:r w:rsidRPr="00C0309D">
          <w:rPr>
            <w:rStyle w:val="Hyperlink"/>
            <w:noProof/>
          </w:rPr>
          <w:t>els</w:t>
        </w:r>
        <w:r>
          <w:rPr>
            <w:noProof/>
            <w:webHidden/>
          </w:rPr>
          <w:tab/>
        </w:r>
        <w:r>
          <w:rPr>
            <w:noProof/>
            <w:webHidden/>
          </w:rPr>
          <w:fldChar w:fldCharType="begin"/>
        </w:r>
        <w:r>
          <w:rPr>
            <w:noProof/>
            <w:webHidden/>
          </w:rPr>
          <w:instrText xml:space="preserve"> PAGEREF _Toc293915039 \h </w:instrText>
        </w:r>
        <w:r>
          <w:rPr>
            <w:noProof/>
            <w:webHidden/>
          </w:rPr>
        </w:r>
        <w:r>
          <w:rPr>
            <w:noProof/>
            <w:webHidden/>
          </w:rPr>
          <w:fldChar w:fldCharType="separate"/>
        </w:r>
        <w:r>
          <w:rPr>
            <w:noProof/>
            <w:webHidden/>
          </w:rPr>
          <w:t>244</w:t>
        </w:r>
        <w:r>
          <w:rPr>
            <w:noProof/>
            <w:webHidden/>
          </w:rPr>
          <w:fldChar w:fldCharType="end"/>
        </w:r>
      </w:hyperlink>
    </w:p>
    <w:p w:rsidR="00ED7752" w:rsidRDefault="00ED7752">
      <w:pPr>
        <w:pStyle w:val="TOC2"/>
        <w:rPr>
          <w:rFonts w:asciiTheme="minorHAnsi" w:eastAsiaTheme="minorEastAsia" w:hAnsiTheme="minorHAnsi" w:cstheme="minorBidi"/>
          <w:szCs w:val="22"/>
        </w:rPr>
      </w:pPr>
      <w:hyperlink w:anchor="_Toc293915040" w:history="1">
        <w:r w:rsidRPr="00C0309D">
          <w:rPr>
            <w:rStyle w:val="Hyperlink"/>
          </w:rPr>
          <w:t>Prefixes</w:t>
        </w:r>
        <w:r>
          <w:rPr>
            <w:webHidden/>
          </w:rPr>
          <w:tab/>
        </w:r>
        <w:r>
          <w:rPr>
            <w:webHidden/>
          </w:rPr>
          <w:fldChar w:fldCharType="begin"/>
        </w:r>
        <w:r>
          <w:rPr>
            <w:webHidden/>
          </w:rPr>
          <w:instrText xml:space="preserve"> PAGEREF _Toc293915040 \h </w:instrText>
        </w:r>
        <w:r>
          <w:rPr>
            <w:webHidden/>
          </w:rPr>
        </w:r>
        <w:r>
          <w:rPr>
            <w:webHidden/>
          </w:rPr>
          <w:fldChar w:fldCharType="separate"/>
        </w:r>
        <w:r>
          <w:rPr>
            <w:webHidden/>
          </w:rPr>
          <w:t>244</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41" w:history="1">
        <w:r w:rsidRPr="00C0309D">
          <w:rPr>
            <w:rStyle w:val="Hyperlink"/>
            <w:noProof/>
          </w:rPr>
          <w:t>Arrays</w:t>
        </w:r>
        <w:r w:rsidRPr="00C0309D">
          <w:rPr>
            <w:rStyle w:val="Hyperlink"/>
            <w:noProof/>
            <w:spacing w:val="-23"/>
          </w:rPr>
          <w:t xml:space="preserve"> </w:t>
        </w:r>
        <w:r w:rsidRPr="00C0309D">
          <w:rPr>
            <w:rStyle w:val="Hyperlink"/>
            <w:noProof/>
          </w:rPr>
          <w:t>of Obje</w:t>
        </w:r>
        <w:r w:rsidRPr="00C0309D">
          <w:rPr>
            <w:rStyle w:val="Hyperlink"/>
            <w:noProof/>
            <w:spacing w:val="-2"/>
          </w:rPr>
          <w:t>c</w:t>
        </w:r>
        <w:r w:rsidRPr="00C0309D">
          <w:rPr>
            <w:rStyle w:val="Hyperlink"/>
            <w:noProof/>
          </w:rPr>
          <w:t>ts Pre</w:t>
        </w:r>
        <w:r w:rsidRPr="00C0309D">
          <w:rPr>
            <w:rStyle w:val="Hyperlink"/>
            <w:noProof/>
            <w:spacing w:val="-2"/>
          </w:rPr>
          <w:t>f</w:t>
        </w:r>
        <w:r w:rsidRPr="00C0309D">
          <w:rPr>
            <w:rStyle w:val="Hyperlink"/>
            <w:noProof/>
          </w:rPr>
          <w:t>ix</w:t>
        </w:r>
        <w:r>
          <w:rPr>
            <w:noProof/>
            <w:webHidden/>
          </w:rPr>
          <w:tab/>
        </w:r>
        <w:r>
          <w:rPr>
            <w:noProof/>
            <w:webHidden/>
          </w:rPr>
          <w:fldChar w:fldCharType="begin"/>
        </w:r>
        <w:r>
          <w:rPr>
            <w:noProof/>
            <w:webHidden/>
          </w:rPr>
          <w:instrText xml:space="preserve"> PAGEREF _Toc293915041 \h </w:instrText>
        </w:r>
        <w:r>
          <w:rPr>
            <w:noProof/>
            <w:webHidden/>
          </w:rPr>
        </w:r>
        <w:r>
          <w:rPr>
            <w:noProof/>
            <w:webHidden/>
          </w:rPr>
          <w:fldChar w:fldCharType="separate"/>
        </w:r>
        <w:r>
          <w:rPr>
            <w:noProof/>
            <w:webHidden/>
          </w:rPr>
          <w:t>244</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42" w:history="1">
        <w:r w:rsidRPr="00C0309D">
          <w:rPr>
            <w:rStyle w:val="Hyperlink"/>
            <w:noProof/>
          </w:rPr>
          <w:t>Ind</w:t>
        </w:r>
        <w:r w:rsidRPr="00C0309D">
          <w:rPr>
            <w:rStyle w:val="Hyperlink"/>
            <w:noProof/>
            <w:spacing w:val="-2"/>
          </w:rPr>
          <w:t>e</w:t>
        </w:r>
        <w:r w:rsidRPr="00C0309D">
          <w:rPr>
            <w:rStyle w:val="Hyperlink"/>
            <w:noProof/>
          </w:rPr>
          <w:t>x Prefix</w:t>
        </w:r>
        <w:r>
          <w:rPr>
            <w:noProof/>
            <w:webHidden/>
          </w:rPr>
          <w:tab/>
        </w:r>
        <w:r>
          <w:rPr>
            <w:noProof/>
            <w:webHidden/>
          </w:rPr>
          <w:fldChar w:fldCharType="begin"/>
        </w:r>
        <w:r>
          <w:rPr>
            <w:noProof/>
            <w:webHidden/>
          </w:rPr>
          <w:instrText xml:space="preserve"> PAGEREF _Toc293915042 \h </w:instrText>
        </w:r>
        <w:r>
          <w:rPr>
            <w:noProof/>
            <w:webHidden/>
          </w:rPr>
        </w:r>
        <w:r>
          <w:rPr>
            <w:noProof/>
            <w:webHidden/>
          </w:rPr>
          <w:fldChar w:fldCharType="separate"/>
        </w:r>
        <w:r>
          <w:rPr>
            <w:noProof/>
            <w:webHidden/>
          </w:rPr>
          <w:t>245</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43" w:history="1">
        <w:r w:rsidRPr="00C0309D">
          <w:rPr>
            <w:rStyle w:val="Hyperlink"/>
            <w:noProof/>
          </w:rPr>
          <w:t>Prefixes</w:t>
        </w:r>
        <w:r w:rsidRPr="00C0309D">
          <w:rPr>
            <w:rStyle w:val="Hyperlink"/>
            <w:noProof/>
            <w:spacing w:val="-20"/>
          </w:rPr>
          <w:t xml:space="preserve"> </w:t>
        </w:r>
        <w:r w:rsidRPr="00C0309D">
          <w:rPr>
            <w:rStyle w:val="Hyperlink"/>
            <w:noProof/>
            <w:spacing w:val="-2"/>
          </w:rPr>
          <w:t>f</w:t>
        </w:r>
        <w:r w:rsidRPr="00C0309D">
          <w:rPr>
            <w:rStyle w:val="Hyperlink"/>
            <w:noProof/>
            <w:spacing w:val="1"/>
          </w:rPr>
          <w:t>o</w:t>
        </w:r>
        <w:r w:rsidRPr="00C0309D">
          <w:rPr>
            <w:rStyle w:val="Hyperlink"/>
            <w:noProof/>
          </w:rPr>
          <w:t>r S</w:t>
        </w:r>
        <w:r w:rsidRPr="00C0309D">
          <w:rPr>
            <w:rStyle w:val="Hyperlink"/>
            <w:noProof/>
            <w:spacing w:val="-2"/>
          </w:rPr>
          <w:t>c</w:t>
        </w:r>
        <w:r w:rsidRPr="00C0309D">
          <w:rPr>
            <w:rStyle w:val="Hyperlink"/>
            <w:noProof/>
          </w:rPr>
          <w:t>ope</w:t>
        </w:r>
        <w:r w:rsidRPr="00C0309D">
          <w:rPr>
            <w:rStyle w:val="Hyperlink"/>
            <w:noProof/>
            <w:spacing w:val="-3"/>
          </w:rPr>
          <w:t xml:space="preserve"> </w:t>
        </w:r>
        <w:r w:rsidRPr="00C0309D">
          <w:rPr>
            <w:rStyle w:val="Hyperlink"/>
            <w:noProof/>
          </w:rPr>
          <w:t xml:space="preserve">and </w:t>
        </w:r>
        <w:r w:rsidRPr="00C0309D">
          <w:rPr>
            <w:rStyle w:val="Hyperlink"/>
            <w:noProof/>
            <w:spacing w:val="-3"/>
          </w:rPr>
          <w:t>L</w:t>
        </w:r>
        <w:r w:rsidRPr="00C0309D">
          <w:rPr>
            <w:rStyle w:val="Hyperlink"/>
            <w:noProof/>
            <w:spacing w:val="1"/>
          </w:rPr>
          <w:t>i</w:t>
        </w:r>
        <w:r w:rsidRPr="00C0309D">
          <w:rPr>
            <w:rStyle w:val="Hyperlink"/>
            <w:noProof/>
          </w:rPr>
          <w:t>fe</w:t>
        </w:r>
        <w:r w:rsidRPr="00C0309D">
          <w:rPr>
            <w:rStyle w:val="Hyperlink"/>
            <w:noProof/>
            <w:spacing w:val="-2"/>
          </w:rPr>
          <w:t>t</w:t>
        </w:r>
        <w:r w:rsidRPr="00C0309D">
          <w:rPr>
            <w:rStyle w:val="Hyperlink"/>
            <w:noProof/>
          </w:rPr>
          <w:t>i</w:t>
        </w:r>
        <w:r w:rsidRPr="00C0309D">
          <w:rPr>
            <w:rStyle w:val="Hyperlink"/>
            <w:noProof/>
            <w:spacing w:val="-3"/>
          </w:rPr>
          <w:t>m</w:t>
        </w:r>
        <w:r w:rsidRPr="00C0309D">
          <w:rPr>
            <w:rStyle w:val="Hyperlink"/>
            <w:noProof/>
          </w:rPr>
          <w:t>e</w:t>
        </w:r>
        <w:r>
          <w:rPr>
            <w:noProof/>
            <w:webHidden/>
          </w:rPr>
          <w:tab/>
        </w:r>
        <w:r>
          <w:rPr>
            <w:noProof/>
            <w:webHidden/>
          </w:rPr>
          <w:fldChar w:fldCharType="begin"/>
        </w:r>
        <w:r>
          <w:rPr>
            <w:noProof/>
            <w:webHidden/>
          </w:rPr>
          <w:instrText xml:space="preserve"> PAGEREF _Toc293915043 \h </w:instrText>
        </w:r>
        <w:r>
          <w:rPr>
            <w:noProof/>
            <w:webHidden/>
          </w:rPr>
        </w:r>
        <w:r>
          <w:rPr>
            <w:noProof/>
            <w:webHidden/>
          </w:rPr>
          <w:fldChar w:fldCharType="separate"/>
        </w:r>
        <w:r>
          <w:rPr>
            <w:noProof/>
            <w:webHidden/>
          </w:rPr>
          <w:t>245</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44" w:history="1">
        <w:r w:rsidRPr="00C0309D">
          <w:rPr>
            <w:rStyle w:val="Hyperlink"/>
            <w:noProof/>
          </w:rPr>
          <w:t>Other</w:t>
        </w:r>
        <w:r w:rsidRPr="00C0309D">
          <w:rPr>
            <w:rStyle w:val="Hyperlink"/>
            <w:noProof/>
            <w:spacing w:val="-20"/>
          </w:rPr>
          <w:t xml:space="preserve"> </w:t>
        </w:r>
        <w:r w:rsidRPr="00C0309D">
          <w:rPr>
            <w:rStyle w:val="Hyperlink"/>
            <w:noProof/>
          </w:rPr>
          <w:t>Pre</w:t>
        </w:r>
        <w:r w:rsidRPr="00C0309D">
          <w:rPr>
            <w:rStyle w:val="Hyperlink"/>
            <w:noProof/>
            <w:spacing w:val="-2"/>
          </w:rPr>
          <w:t>f</w:t>
        </w:r>
        <w:r w:rsidRPr="00C0309D">
          <w:rPr>
            <w:rStyle w:val="Hyperlink"/>
            <w:noProof/>
          </w:rPr>
          <w:t>ixes</w:t>
        </w:r>
        <w:r>
          <w:rPr>
            <w:noProof/>
            <w:webHidden/>
          </w:rPr>
          <w:tab/>
        </w:r>
        <w:r>
          <w:rPr>
            <w:noProof/>
            <w:webHidden/>
          </w:rPr>
          <w:fldChar w:fldCharType="begin"/>
        </w:r>
        <w:r>
          <w:rPr>
            <w:noProof/>
            <w:webHidden/>
          </w:rPr>
          <w:instrText xml:space="preserve"> PAGEREF _Toc293915044 \h </w:instrText>
        </w:r>
        <w:r>
          <w:rPr>
            <w:noProof/>
            <w:webHidden/>
          </w:rPr>
        </w:r>
        <w:r>
          <w:rPr>
            <w:noProof/>
            <w:webHidden/>
          </w:rPr>
          <w:fldChar w:fldCharType="separate"/>
        </w:r>
        <w:r>
          <w:rPr>
            <w:noProof/>
            <w:webHidden/>
          </w:rPr>
          <w:t>245</w:t>
        </w:r>
        <w:r>
          <w:rPr>
            <w:noProof/>
            <w:webHidden/>
          </w:rPr>
          <w:fldChar w:fldCharType="end"/>
        </w:r>
      </w:hyperlink>
    </w:p>
    <w:p w:rsidR="00ED7752" w:rsidRDefault="00ED7752">
      <w:pPr>
        <w:pStyle w:val="TOC2"/>
        <w:rPr>
          <w:rFonts w:asciiTheme="minorHAnsi" w:eastAsiaTheme="minorEastAsia" w:hAnsiTheme="minorHAnsi" w:cstheme="minorBidi"/>
          <w:szCs w:val="22"/>
        </w:rPr>
      </w:pPr>
      <w:hyperlink w:anchor="_Toc293915045" w:history="1">
        <w:r w:rsidRPr="00C0309D">
          <w:rPr>
            <w:rStyle w:val="Hyperlink"/>
          </w:rPr>
          <w:t>Suffi</w:t>
        </w:r>
        <w:r w:rsidRPr="00C0309D">
          <w:rPr>
            <w:rStyle w:val="Hyperlink"/>
            <w:spacing w:val="1"/>
          </w:rPr>
          <w:t>x</w:t>
        </w:r>
        <w:r w:rsidRPr="00C0309D">
          <w:rPr>
            <w:rStyle w:val="Hyperlink"/>
          </w:rPr>
          <w:t>es</w:t>
        </w:r>
        <w:r>
          <w:rPr>
            <w:webHidden/>
          </w:rPr>
          <w:tab/>
        </w:r>
        <w:r>
          <w:rPr>
            <w:webHidden/>
          </w:rPr>
          <w:fldChar w:fldCharType="begin"/>
        </w:r>
        <w:r>
          <w:rPr>
            <w:webHidden/>
          </w:rPr>
          <w:instrText xml:space="preserve"> PAGEREF _Toc293915045 \h </w:instrText>
        </w:r>
        <w:r>
          <w:rPr>
            <w:webHidden/>
          </w:rPr>
        </w:r>
        <w:r>
          <w:rPr>
            <w:webHidden/>
          </w:rPr>
          <w:fldChar w:fldCharType="separate"/>
        </w:r>
        <w:r>
          <w:rPr>
            <w:webHidden/>
          </w:rPr>
          <w:t>246</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46" w:history="1">
        <w:r w:rsidRPr="00C0309D">
          <w:rPr>
            <w:rStyle w:val="Hyperlink"/>
            <w:w w:val="99"/>
          </w:rPr>
          <w:t>File</w:t>
        </w:r>
        <w:r w:rsidRPr="00C0309D">
          <w:rPr>
            <w:rStyle w:val="Hyperlink"/>
            <w:spacing w:val="-30"/>
            <w:w w:val="99"/>
          </w:rPr>
          <w:t xml:space="preserve"> </w:t>
        </w:r>
        <w:r w:rsidRPr="00C0309D">
          <w:rPr>
            <w:rStyle w:val="Hyperlink"/>
          </w:rPr>
          <w:t>N</w:t>
        </w:r>
        <w:r w:rsidRPr="00C0309D">
          <w:rPr>
            <w:rStyle w:val="Hyperlink"/>
            <w:spacing w:val="4"/>
          </w:rPr>
          <w:t>a</w:t>
        </w:r>
        <w:r w:rsidRPr="00C0309D">
          <w:rPr>
            <w:rStyle w:val="Hyperlink"/>
            <w:spacing w:val="-2"/>
          </w:rPr>
          <w:t>m</w:t>
        </w:r>
        <w:r w:rsidRPr="00C0309D">
          <w:rPr>
            <w:rStyle w:val="Hyperlink"/>
          </w:rPr>
          <w:t>es</w:t>
        </w:r>
        <w:r>
          <w:rPr>
            <w:webHidden/>
          </w:rPr>
          <w:tab/>
        </w:r>
        <w:r>
          <w:rPr>
            <w:webHidden/>
          </w:rPr>
          <w:fldChar w:fldCharType="begin"/>
        </w:r>
        <w:r>
          <w:rPr>
            <w:webHidden/>
          </w:rPr>
          <w:instrText xml:space="preserve"> PAGEREF _Toc293915046 \h </w:instrText>
        </w:r>
        <w:r>
          <w:rPr>
            <w:webHidden/>
          </w:rPr>
        </w:r>
        <w:r>
          <w:rPr>
            <w:webHidden/>
          </w:rPr>
          <w:fldChar w:fldCharType="separate"/>
        </w:r>
        <w:r>
          <w:rPr>
            <w:webHidden/>
          </w:rPr>
          <w:t>246</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47" w:history="1">
        <w:r w:rsidRPr="00C0309D">
          <w:rPr>
            <w:rStyle w:val="Hyperlink"/>
            <w:w w:val="99"/>
          </w:rPr>
          <w:t>Host</w:t>
        </w:r>
        <w:r w:rsidRPr="00C0309D">
          <w:rPr>
            <w:rStyle w:val="Hyperlink"/>
            <w:spacing w:val="-29"/>
            <w:w w:val="99"/>
          </w:rPr>
          <w:t xml:space="preserve"> </w:t>
        </w:r>
        <w:r w:rsidRPr="00C0309D">
          <w:rPr>
            <w:rStyle w:val="Hyperlink"/>
          </w:rPr>
          <w:t>A</w:t>
        </w:r>
        <w:r w:rsidRPr="00C0309D">
          <w:rPr>
            <w:rStyle w:val="Hyperlink"/>
            <w:spacing w:val="3"/>
          </w:rPr>
          <w:t>p</w:t>
        </w:r>
        <w:r w:rsidRPr="00C0309D">
          <w:rPr>
            <w:rStyle w:val="Hyperlink"/>
          </w:rPr>
          <w:t>plication</w:t>
        </w:r>
        <w:r w:rsidRPr="00C0309D">
          <w:rPr>
            <w:rStyle w:val="Hyperlink"/>
            <w:spacing w:val="-6"/>
          </w:rPr>
          <w:t xml:space="preserve"> </w:t>
        </w:r>
        <w:r w:rsidRPr="00C0309D">
          <w:rPr>
            <w:rStyle w:val="Hyperlink"/>
          </w:rPr>
          <w:t>and</w:t>
        </w:r>
        <w:r w:rsidRPr="00C0309D">
          <w:rPr>
            <w:rStyle w:val="Hyperlink"/>
            <w:spacing w:val="-1"/>
          </w:rPr>
          <w:t xml:space="preserve"> </w:t>
        </w:r>
        <w:r w:rsidRPr="00C0309D">
          <w:rPr>
            <w:rStyle w:val="Hyperlink"/>
          </w:rPr>
          <w:t>C</w:t>
        </w:r>
        <w:r w:rsidRPr="00C0309D">
          <w:rPr>
            <w:rStyle w:val="Hyperlink"/>
            <w:spacing w:val="4"/>
          </w:rPr>
          <w:t>o</w:t>
        </w:r>
        <w:r w:rsidRPr="00C0309D">
          <w:rPr>
            <w:rStyle w:val="Hyperlink"/>
            <w:spacing w:val="-2"/>
          </w:rPr>
          <w:t>m</w:t>
        </w:r>
        <w:r w:rsidRPr="00C0309D">
          <w:rPr>
            <w:rStyle w:val="Hyperlink"/>
          </w:rPr>
          <w:t>ponent</w:t>
        </w:r>
        <w:r w:rsidRPr="00C0309D">
          <w:rPr>
            <w:rStyle w:val="Hyperlink"/>
            <w:spacing w:val="-1"/>
          </w:rPr>
          <w:t xml:space="preserve"> </w:t>
        </w:r>
        <w:r w:rsidRPr="00C0309D">
          <w:rPr>
            <w:rStyle w:val="Hyperlink"/>
          </w:rPr>
          <w:t>Extensions</w:t>
        </w:r>
        <w:r w:rsidRPr="00C0309D">
          <w:rPr>
            <w:rStyle w:val="Hyperlink"/>
            <w:spacing w:val="-9"/>
          </w:rPr>
          <w:t xml:space="preserve"> </w:t>
        </w:r>
        <w:r w:rsidRPr="00C0309D">
          <w:rPr>
            <w:rStyle w:val="Hyperlink"/>
          </w:rPr>
          <w:t>to the Conventions</w:t>
        </w:r>
        <w:r>
          <w:rPr>
            <w:webHidden/>
          </w:rPr>
          <w:tab/>
        </w:r>
        <w:r>
          <w:rPr>
            <w:webHidden/>
          </w:rPr>
          <w:fldChar w:fldCharType="begin"/>
        </w:r>
        <w:r>
          <w:rPr>
            <w:webHidden/>
          </w:rPr>
          <w:instrText xml:space="preserve"> PAGEREF _Toc293915047 \h </w:instrText>
        </w:r>
        <w:r>
          <w:rPr>
            <w:webHidden/>
          </w:rPr>
        </w:r>
        <w:r>
          <w:rPr>
            <w:webHidden/>
          </w:rPr>
          <w:fldChar w:fldCharType="separate"/>
        </w:r>
        <w:r>
          <w:rPr>
            <w:webHidden/>
          </w:rPr>
          <w:t>246</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48" w:history="1">
        <w:r w:rsidRPr="00C0309D">
          <w:rPr>
            <w:rStyle w:val="Hyperlink"/>
            <w:noProof/>
          </w:rPr>
          <w:t>Access</w:t>
        </w:r>
        <w:r w:rsidRPr="00C0309D">
          <w:rPr>
            <w:rStyle w:val="Hyperlink"/>
            <w:noProof/>
            <w:spacing w:val="-20"/>
          </w:rPr>
          <w:t xml:space="preserve"> </w:t>
        </w:r>
        <w:r w:rsidRPr="00C0309D">
          <w:rPr>
            <w:rStyle w:val="Hyperlink"/>
            <w:noProof/>
          </w:rPr>
          <w:t>2000, Version 9</w:t>
        </w:r>
        <w:r w:rsidRPr="00C0309D">
          <w:rPr>
            <w:rStyle w:val="Hyperlink"/>
            <w:noProof/>
            <w:spacing w:val="-3"/>
          </w:rPr>
          <w:t>.</w:t>
        </w:r>
        <w:r w:rsidRPr="00C0309D">
          <w:rPr>
            <w:rStyle w:val="Hyperlink"/>
            <w:noProof/>
          </w:rPr>
          <w:t>0 Obj</w:t>
        </w:r>
        <w:r w:rsidRPr="00C0309D">
          <w:rPr>
            <w:rStyle w:val="Hyperlink"/>
            <w:noProof/>
            <w:spacing w:val="-2"/>
          </w:rPr>
          <w:t>e</w:t>
        </w:r>
        <w:r w:rsidRPr="00C0309D">
          <w:rPr>
            <w:rStyle w:val="Hyperlink"/>
            <w:noProof/>
          </w:rPr>
          <w:t>cts</w:t>
        </w:r>
        <w:r>
          <w:rPr>
            <w:noProof/>
            <w:webHidden/>
          </w:rPr>
          <w:tab/>
        </w:r>
        <w:r>
          <w:rPr>
            <w:noProof/>
            <w:webHidden/>
          </w:rPr>
          <w:fldChar w:fldCharType="begin"/>
        </w:r>
        <w:r>
          <w:rPr>
            <w:noProof/>
            <w:webHidden/>
          </w:rPr>
          <w:instrText xml:space="preserve"> PAGEREF _Toc293915048 \h </w:instrText>
        </w:r>
        <w:r>
          <w:rPr>
            <w:noProof/>
            <w:webHidden/>
          </w:rPr>
        </w:r>
        <w:r>
          <w:rPr>
            <w:noProof/>
            <w:webHidden/>
          </w:rPr>
          <w:fldChar w:fldCharType="separate"/>
        </w:r>
        <w:r>
          <w:rPr>
            <w:noProof/>
            <w:webHidden/>
          </w:rPr>
          <w:t>246</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49" w:history="1">
        <w:r w:rsidRPr="00C0309D">
          <w:rPr>
            <w:rStyle w:val="Hyperlink"/>
            <w:noProof/>
          </w:rPr>
          <w:t>DAO</w:t>
        </w:r>
        <w:r w:rsidRPr="00C0309D">
          <w:rPr>
            <w:rStyle w:val="Hyperlink"/>
            <w:noProof/>
            <w:spacing w:val="-20"/>
          </w:rPr>
          <w:t xml:space="preserve"> </w:t>
        </w:r>
        <w:r w:rsidRPr="00C0309D">
          <w:rPr>
            <w:rStyle w:val="Hyperlink"/>
            <w:noProof/>
          </w:rPr>
          <w:t>3.6 Obje</w:t>
        </w:r>
        <w:r w:rsidRPr="00C0309D">
          <w:rPr>
            <w:rStyle w:val="Hyperlink"/>
            <w:noProof/>
            <w:spacing w:val="-2"/>
          </w:rPr>
          <w:t>c</w:t>
        </w:r>
        <w:r w:rsidRPr="00C0309D">
          <w:rPr>
            <w:rStyle w:val="Hyperlink"/>
            <w:noProof/>
          </w:rPr>
          <w:t>ts</w:t>
        </w:r>
        <w:r>
          <w:rPr>
            <w:noProof/>
            <w:webHidden/>
          </w:rPr>
          <w:tab/>
        </w:r>
        <w:r>
          <w:rPr>
            <w:noProof/>
            <w:webHidden/>
          </w:rPr>
          <w:fldChar w:fldCharType="begin"/>
        </w:r>
        <w:r>
          <w:rPr>
            <w:noProof/>
            <w:webHidden/>
          </w:rPr>
          <w:instrText xml:space="preserve"> PAGEREF _Toc293915049 \h </w:instrText>
        </w:r>
        <w:r>
          <w:rPr>
            <w:noProof/>
            <w:webHidden/>
          </w:rPr>
        </w:r>
        <w:r>
          <w:rPr>
            <w:noProof/>
            <w:webHidden/>
          </w:rPr>
          <w:fldChar w:fldCharType="separate"/>
        </w:r>
        <w:r>
          <w:rPr>
            <w:noProof/>
            <w:webHidden/>
          </w:rPr>
          <w:t>248</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50" w:history="1">
        <w:r w:rsidRPr="00C0309D">
          <w:rPr>
            <w:rStyle w:val="Hyperlink"/>
            <w:noProof/>
          </w:rPr>
          <w:t>Vis</w:t>
        </w:r>
        <w:r w:rsidRPr="00C0309D">
          <w:rPr>
            <w:rStyle w:val="Hyperlink"/>
            <w:noProof/>
            <w:spacing w:val="-3"/>
          </w:rPr>
          <w:t>u</w:t>
        </w:r>
        <w:r w:rsidRPr="00C0309D">
          <w:rPr>
            <w:rStyle w:val="Hyperlink"/>
            <w:noProof/>
          </w:rPr>
          <w:t xml:space="preserve">al </w:t>
        </w:r>
        <w:r w:rsidRPr="00C0309D">
          <w:rPr>
            <w:rStyle w:val="Hyperlink"/>
            <w:noProof/>
            <w:spacing w:val="-3"/>
          </w:rPr>
          <w:t>B</w:t>
        </w:r>
        <w:r w:rsidRPr="00C0309D">
          <w:rPr>
            <w:rStyle w:val="Hyperlink"/>
            <w:noProof/>
            <w:spacing w:val="-1"/>
          </w:rPr>
          <w:t>a</w:t>
        </w:r>
        <w:r w:rsidRPr="00C0309D">
          <w:rPr>
            <w:rStyle w:val="Hyperlink"/>
            <w:noProof/>
          </w:rPr>
          <w:t>sic</w:t>
        </w:r>
        <w:r w:rsidRPr="00C0309D">
          <w:rPr>
            <w:rStyle w:val="Hyperlink"/>
            <w:noProof/>
            <w:spacing w:val="-2"/>
          </w:rPr>
          <w:t xml:space="preserve"> </w:t>
        </w:r>
        <w:r w:rsidRPr="00C0309D">
          <w:rPr>
            <w:rStyle w:val="Hyperlink"/>
            <w:noProof/>
          </w:rPr>
          <w:t xml:space="preserve">6.0 </w:t>
        </w:r>
        <w:r w:rsidRPr="00C0309D">
          <w:rPr>
            <w:rStyle w:val="Hyperlink"/>
            <w:noProof/>
            <w:spacing w:val="-3"/>
          </w:rPr>
          <w:t>O</w:t>
        </w:r>
        <w:r w:rsidRPr="00C0309D">
          <w:rPr>
            <w:rStyle w:val="Hyperlink"/>
            <w:noProof/>
          </w:rPr>
          <w:t>bjec</w:t>
        </w:r>
        <w:r w:rsidRPr="00C0309D">
          <w:rPr>
            <w:rStyle w:val="Hyperlink"/>
            <w:noProof/>
            <w:spacing w:val="-2"/>
          </w:rPr>
          <w:t>t</w:t>
        </w:r>
        <w:r w:rsidRPr="00C0309D">
          <w:rPr>
            <w:rStyle w:val="Hyperlink"/>
            <w:noProof/>
          </w:rPr>
          <w:t>s</w:t>
        </w:r>
        <w:r>
          <w:rPr>
            <w:noProof/>
            <w:webHidden/>
          </w:rPr>
          <w:tab/>
        </w:r>
        <w:r>
          <w:rPr>
            <w:noProof/>
            <w:webHidden/>
          </w:rPr>
          <w:fldChar w:fldCharType="begin"/>
        </w:r>
        <w:r>
          <w:rPr>
            <w:noProof/>
            <w:webHidden/>
          </w:rPr>
          <w:instrText xml:space="preserve"> PAGEREF _Toc293915050 \h </w:instrText>
        </w:r>
        <w:r>
          <w:rPr>
            <w:noProof/>
            <w:webHidden/>
          </w:rPr>
        </w:r>
        <w:r>
          <w:rPr>
            <w:noProof/>
            <w:webHidden/>
          </w:rPr>
          <w:fldChar w:fldCharType="separate"/>
        </w:r>
        <w:r>
          <w:rPr>
            <w:noProof/>
            <w:webHidden/>
          </w:rPr>
          <w:t>251</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51" w:history="1">
        <w:r w:rsidRPr="00C0309D">
          <w:rPr>
            <w:rStyle w:val="Hyperlink"/>
            <w:noProof/>
          </w:rPr>
          <w:t>Mic</w:t>
        </w:r>
        <w:r w:rsidRPr="00C0309D">
          <w:rPr>
            <w:rStyle w:val="Hyperlink"/>
            <w:noProof/>
            <w:spacing w:val="-2"/>
          </w:rPr>
          <w:t>r</w:t>
        </w:r>
        <w:r w:rsidRPr="00C0309D">
          <w:rPr>
            <w:rStyle w:val="Hyperlink"/>
            <w:noProof/>
          </w:rPr>
          <w:t>osoft Ac</w:t>
        </w:r>
        <w:r w:rsidRPr="00C0309D">
          <w:rPr>
            <w:rStyle w:val="Hyperlink"/>
            <w:noProof/>
            <w:spacing w:val="-2"/>
          </w:rPr>
          <w:t>t</w:t>
        </w:r>
        <w:r w:rsidRPr="00C0309D">
          <w:rPr>
            <w:rStyle w:val="Hyperlink"/>
            <w:noProof/>
          </w:rPr>
          <w:t>iveX Data O</w:t>
        </w:r>
        <w:r w:rsidRPr="00C0309D">
          <w:rPr>
            <w:rStyle w:val="Hyperlink"/>
            <w:noProof/>
            <w:spacing w:val="-3"/>
          </w:rPr>
          <w:t>b</w:t>
        </w:r>
        <w:r w:rsidRPr="00C0309D">
          <w:rPr>
            <w:rStyle w:val="Hyperlink"/>
            <w:noProof/>
          </w:rPr>
          <w:t>jec</w:t>
        </w:r>
        <w:r w:rsidRPr="00C0309D">
          <w:rPr>
            <w:rStyle w:val="Hyperlink"/>
            <w:noProof/>
            <w:spacing w:val="-2"/>
          </w:rPr>
          <w:t>t</w:t>
        </w:r>
        <w:r w:rsidRPr="00C0309D">
          <w:rPr>
            <w:rStyle w:val="Hyperlink"/>
            <w:noProof/>
          </w:rPr>
          <w:t>s 2</w:t>
        </w:r>
        <w:r w:rsidRPr="00C0309D">
          <w:rPr>
            <w:rStyle w:val="Hyperlink"/>
            <w:noProof/>
            <w:spacing w:val="-3"/>
          </w:rPr>
          <w:t>.</w:t>
        </w:r>
        <w:r w:rsidRPr="00C0309D">
          <w:rPr>
            <w:rStyle w:val="Hyperlink"/>
            <w:noProof/>
          </w:rPr>
          <w:t>1 Tags</w:t>
        </w:r>
        <w:r>
          <w:rPr>
            <w:noProof/>
            <w:webHidden/>
          </w:rPr>
          <w:tab/>
        </w:r>
        <w:r>
          <w:rPr>
            <w:noProof/>
            <w:webHidden/>
          </w:rPr>
          <w:fldChar w:fldCharType="begin"/>
        </w:r>
        <w:r>
          <w:rPr>
            <w:noProof/>
            <w:webHidden/>
          </w:rPr>
          <w:instrText xml:space="preserve"> PAGEREF _Toc293915051 \h </w:instrText>
        </w:r>
        <w:r>
          <w:rPr>
            <w:noProof/>
            <w:webHidden/>
          </w:rPr>
        </w:r>
        <w:r>
          <w:rPr>
            <w:noProof/>
            <w:webHidden/>
          </w:rPr>
          <w:fldChar w:fldCharType="separate"/>
        </w:r>
        <w:r>
          <w:rPr>
            <w:noProof/>
            <w:webHidden/>
          </w:rPr>
          <w:t>252</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52" w:history="1">
        <w:r w:rsidRPr="00C0309D">
          <w:rPr>
            <w:rStyle w:val="Hyperlink"/>
            <w:noProof/>
          </w:rPr>
          <w:t>Mic</w:t>
        </w:r>
        <w:r w:rsidRPr="00C0309D">
          <w:rPr>
            <w:rStyle w:val="Hyperlink"/>
            <w:noProof/>
            <w:spacing w:val="-2"/>
          </w:rPr>
          <w:t>r</w:t>
        </w:r>
        <w:r w:rsidRPr="00C0309D">
          <w:rPr>
            <w:rStyle w:val="Hyperlink"/>
            <w:noProof/>
          </w:rPr>
          <w:t>osoft ADO Ext.</w:t>
        </w:r>
        <w:r w:rsidRPr="00C0309D">
          <w:rPr>
            <w:rStyle w:val="Hyperlink"/>
            <w:noProof/>
            <w:spacing w:val="-3"/>
          </w:rPr>
          <w:t xml:space="preserve"> </w:t>
        </w:r>
        <w:r w:rsidRPr="00C0309D">
          <w:rPr>
            <w:rStyle w:val="Hyperlink"/>
            <w:noProof/>
          </w:rPr>
          <w:t xml:space="preserve">2.1 </w:t>
        </w:r>
        <w:r w:rsidRPr="00C0309D">
          <w:rPr>
            <w:rStyle w:val="Hyperlink"/>
            <w:noProof/>
            <w:spacing w:val="-2"/>
          </w:rPr>
          <w:t>f</w:t>
        </w:r>
        <w:r w:rsidRPr="00C0309D">
          <w:rPr>
            <w:rStyle w:val="Hyperlink"/>
            <w:noProof/>
            <w:spacing w:val="1"/>
          </w:rPr>
          <w:t>o</w:t>
        </w:r>
        <w:r w:rsidRPr="00C0309D">
          <w:rPr>
            <w:rStyle w:val="Hyperlink"/>
            <w:noProof/>
          </w:rPr>
          <w:t xml:space="preserve">r DDL and </w:t>
        </w:r>
        <w:r w:rsidRPr="00C0309D">
          <w:rPr>
            <w:rStyle w:val="Hyperlink"/>
            <w:noProof/>
            <w:spacing w:val="-3"/>
          </w:rPr>
          <w:t>S</w:t>
        </w:r>
        <w:r w:rsidRPr="00C0309D">
          <w:rPr>
            <w:rStyle w:val="Hyperlink"/>
            <w:noProof/>
          </w:rPr>
          <w:t>ecu</w:t>
        </w:r>
        <w:r w:rsidRPr="00C0309D">
          <w:rPr>
            <w:rStyle w:val="Hyperlink"/>
            <w:noProof/>
            <w:spacing w:val="-2"/>
          </w:rPr>
          <w:t>r</w:t>
        </w:r>
        <w:r w:rsidRPr="00C0309D">
          <w:rPr>
            <w:rStyle w:val="Hyperlink"/>
            <w:noProof/>
          </w:rPr>
          <w:t xml:space="preserve">ity (ADOX) </w:t>
        </w:r>
        <w:r w:rsidRPr="00C0309D">
          <w:rPr>
            <w:rStyle w:val="Hyperlink"/>
            <w:noProof/>
            <w:spacing w:val="-3"/>
          </w:rPr>
          <w:t>T</w:t>
        </w:r>
        <w:r w:rsidRPr="00C0309D">
          <w:rPr>
            <w:rStyle w:val="Hyperlink"/>
            <w:noProof/>
            <w:spacing w:val="1"/>
          </w:rPr>
          <w:t>a</w:t>
        </w:r>
        <w:r w:rsidRPr="00C0309D">
          <w:rPr>
            <w:rStyle w:val="Hyperlink"/>
            <w:noProof/>
          </w:rPr>
          <w:t>gs</w:t>
        </w:r>
        <w:r>
          <w:rPr>
            <w:noProof/>
            <w:webHidden/>
          </w:rPr>
          <w:tab/>
        </w:r>
        <w:r>
          <w:rPr>
            <w:noProof/>
            <w:webHidden/>
          </w:rPr>
          <w:fldChar w:fldCharType="begin"/>
        </w:r>
        <w:r>
          <w:rPr>
            <w:noProof/>
            <w:webHidden/>
          </w:rPr>
          <w:instrText xml:space="preserve"> PAGEREF _Toc293915052 \h </w:instrText>
        </w:r>
        <w:r>
          <w:rPr>
            <w:noProof/>
            <w:webHidden/>
          </w:rPr>
        </w:r>
        <w:r>
          <w:rPr>
            <w:noProof/>
            <w:webHidden/>
          </w:rPr>
          <w:fldChar w:fldCharType="separate"/>
        </w:r>
        <w:r>
          <w:rPr>
            <w:noProof/>
            <w:webHidden/>
          </w:rPr>
          <w:t>252</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53" w:history="1">
        <w:r w:rsidRPr="00C0309D">
          <w:rPr>
            <w:rStyle w:val="Hyperlink"/>
            <w:noProof/>
          </w:rPr>
          <w:t>Mic</w:t>
        </w:r>
        <w:r w:rsidRPr="00C0309D">
          <w:rPr>
            <w:rStyle w:val="Hyperlink"/>
            <w:noProof/>
            <w:spacing w:val="-2"/>
          </w:rPr>
          <w:t>r</w:t>
        </w:r>
        <w:r w:rsidRPr="00C0309D">
          <w:rPr>
            <w:rStyle w:val="Hyperlink"/>
            <w:noProof/>
          </w:rPr>
          <w:t>osoft</w:t>
        </w:r>
        <w:r w:rsidRPr="00C0309D">
          <w:rPr>
            <w:rStyle w:val="Hyperlink"/>
            <w:noProof/>
            <w:spacing w:val="-3"/>
          </w:rPr>
          <w:t xml:space="preserve"> </w:t>
        </w:r>
        <w:r w:rsidRPr="00C0309D">
          <w:rPr>
            <w:rStyle w:val="Hyperlink"/>
            <w:noProof/>
          </w:rPr>
          <w:t>Jet and Repli</w:t>
        </w:r>
        <w:r w:rsidRPr="00C0309D">
          <w:rPr>
            <w:rStyle w:val="Hyperlink"/>
            <w:noProof/>
            <w:spacing w:val="-2"/>
          </w:rPr>
          <w:t>c</w:t>
        </w:r>
        <w:r w:rsidRPr="00C0309D">
          <w:rPr>
            <w:rStyle w:val="Hyperlink"/>
            <w:noProof/>
          </w:rPr>
          <w:t>ation Ob</w:t>
        </w:r>
        <w:r w:rsidRPr="00C0309D">
          <w:rPr>
            <w:rStyle w:val="Hyperlink"/>
            <w:noProof/>
            <w:spacing w:val="-2"/>
          </w:rPr>
          <w:t>j</w:t>
        </w:r>
        <w:r w:rsidRPr="00C0309D">
          <w:rPr>
            <w:rStyle w:val="Hyperlink"/>
            <w:noProof/>
          </w:rPr>
          <w:t>ec</w:t>
        </w:r>
        <w:r w:rsidRPr="00C0309D">
          <w:rPr>
            <w:rStyle w:val="Hyperlink"/>
            <w:noProof/>
            <w:spacing w:val="-2"/>
          </w:rPr>
          <w:t>t</w:t>
        </w:r>
        <w:r w:rsidRPr="00C0309D">
          <w:rPr>
            <w:rStyle w:val="Hyperlink"/>
            <w:noProof/>
          </w:rPr>
          <w:t>s 2.1</w:t>
        </w:r>
        <w:r>
          <w:rPr>
            <w:noProof/>
            <w:webHidden/>
          </w:rPr>
          <w:tab/>
        </w:r>
        <w:r>
          <w:rPr>
            <w:noProof/>
            <w:webHidden/>
          </w:rPr>
          <w:fldChar w:fldCharType="begin"/>
        </w:r>
        <w:r>
          <w:rPr>
            <w:noProof/>
            <w:webHidden/>
          </w:rPr>
          <w:instrText xml:space="preserve"> PAGEREF _Toc293915053 \h </w:instrText>
        </w:r>
        <w:r>
          <w:rPr>
            <w:noProof/>
            <w:webHidden/>
          </w:rPr>
        </w:r>
        <w:r>
          <w:rPr>
            <w:noProof/>
            <w:webHidden/>
          </w:rPr>
          <w:fldChar w:fldCharType="separate"/>
        </w:r>
        <w:r>
          <w:rPr>
            <w:noProof/>
            <w:webHidden/>
          </w:rPr>
          <w:t>253</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54" w:history="1">
        <w:r w:rsidRPr="00C0309D">
          <w:rPr>
            <w:rStyle w:val="Hyperlink"/>
            <w:noProof/>
          </w:rPr>
          <w:t xml:space="preserve">Microsoft SQL </w:t>
        </w:r>
        <w:r w:rsidRPr="00C0309D">
          <w:rPr>
            <w:rStyle w:val="Hyperlink"/>
            <w:noProof/>
            <w:spacing w:val="-3"/>
          </w:rPr>
          <w:t>S</w:t>
        </w:r>
        <w:r w:rsidRPr="00C0309D">
          <w:rPr>
            <w:rStyle w:val="Hyperlink"/>
            <w:noProof/>
          </w:rPr>
          <w:t>erv</w:t>
        </w:r>
        <w:r w:rsidRPr="00C0309D">
          <w:rPr>
            <w:rStyle w:val="Hyperlink"/>
            <w:noProof/>
            <w:spacing w:val="-2"/>
          </w:rPr>
          <w:t>e</w:t>
        </w:r>
        <w:r w:rsidRPr="00C0309D">
          <w:rPr>
            <w:rStyle w:val="Hyperlink"/>
            <w:noProof/>
          </w:rPr>
          <w:t>r and Mic</w:t>
        </w:r>
        <w:r w:rsidRPr="00C0309D">
          <w:rPr>
            <w:rStyle w:val="Hyperlink"/>
            <w:noProof/>
            <w:spacing w:val="-2"/>
          </w:rPr>
          <w:t>r</w:t>
        </w:r>
        <w:r w:rsidRPr="00C0309D">
          <w:rPr>
            <w:rStyle w:val="Hyperlink"/>
            <w:noProof/>
          </w:rPr>
          <w:t>oso</w:t>
        </w:r>
        <w:r w:rsidRPr="00C0309D">
          <w:rPr>
            <w:rStyle w:val="Hyperlink"/>
            <w:noProof/>
            <w:spacing w:val="-2"/>
          </w:rPr>
          <w:t>f</w:t>
        </w:r>
        <w:r w:rsidRPr="00C0309D">
          <w:rPr>
            <w:rStyle w:val="Hyperlink"/>
            <w:noProof/>
          </w:rPr>
          <w:t>t Da</w:t>
        </w:r>
        <w:r w:rsidRPr="00C0309D">
          <w:rPr>
            <w:rStyle w:val="Hyperlink"/>
            <w:noProof/>
            <w:spacing w:val="-2"/>
          </w:rPr>
          <w:t>t</w:t>
        </w:r>
        <w:r w:rsidRPr="00C0309D">
          <w:rPr>
            <w:rStyle w:val="Hyperlink"/>
            <w:noProof/>
          </w:rPr>
          <w:t>a</w:t>
        </w:r>
        <w:r w:rsidRPr="00C0309D">
          <w:rPr>
            <w:rStyle w:val="Hyperlink"/>
            <w:noProof/>
            <w:spacing w:val="1"/>
          </w:rPr>
          <w:t xml:space="preserve"> </w:t>
        </w:r>
        <w:r w:rsidRPr="00C0309D">
          <w:rPr>
            <w:rStyle w:val="Hyperlink"/>
            <w:noProof/>
          </w:rPr>
          <w:t>Engine (MSDE) O</w:t>
        </w:r>
        <w:r w:rsidRPr="00C0309D">
          <w:rPr>
            <w:rStyle w:val="Hyperlink"/>
            <w:noProof/>
            <w:spacing w:val="-3"/>
          </w:rPr>
          <w:t>b</w:t>
        </w:r>
        <w:r w:rsidRPr="00C0309D">
          <w:rPr>
            <w:rStyle w:val="Hyperlink"/>
            <w:noProof/>
          </w:rPr>
          <w:t>jec</w:t>
        </w:r>
        <w:r w:rsidRPr="00C0309D">
          <w:rPr>
            <w:rStyle w:val="Hyperlink"/>
            <w:noProof/>
            <w:spacing w:val="-2"/>
          </w:rPr>
          <w:t>t</w:t>
        </w:r>
        <w:r w:rsidRPr="00C0309D">
          <w:rPr>
            <w:rStyle w:val="Hyperlink"/>
            <w:noProof/>
          </w:rPr>
          <w:t>s</w:t>
        </w:r>
        <w:r>
          <w:rPr>
            <w:noProof/>
            <w:webHidden/>
          </w:rPr>
          <w:tab/>
        </w:r>
        <w:r>
          <w:rPr>
            <w:noProof/>
            <w:webHidden/>
          </w:rPr>
          <w:fldChar w:fldCharType="begin"/>
        </w:r>
        <w:r>
          <w:rPr>
            <w:noProof/>
            <w:webHidden/>
          </w:rPr>
          <w:instrText xml:space="preserve"> PAGEREF _Toc293915054 \h </w:instrText>
        </w:r>
        <w:r>
          <w:rPr>
            <w:noProof/>
            <w:webHidden/>
          </w:rPr>
        </w:r>
        <w:r>
          <w:rPr>
            <w:noProof/>
            <w:webHidden/>
          </w:rPr>
          <w:fldChar w:fldCharType="separate"/>
        </w:r>
        <w:r>
          <w:rPr>
            <w:noProof/>
            <w:webHidden/>
          </w:rPr>
          <w:t>253</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55" w:history="1">
        <w:r w:rsidRPr="00C0309D">
          <w:rPr>
            <w:rStyle w:val="Hyperlink"/>
            <w:noProof/>
          </w:rPr>
          <w:t>Mic</w:t>
        </w:r>
        <w:r w:rsidRPr="00C0309D">
          <w:rPr>
            <w:rStyle w:val="Hyperlink"/>
            <w:noProof/>
            <w:spacing w:val="-2"/>
          </w:rPr>
          <w:t>r</w:t>
        </w:r>
        <w:r w:rsidRPr="00C0309D">
          <w:rPr>
            <w:rStyle w:val="Hyperlink"/>
            <w:noProof/>
          </w:rPr>
          <w:t>osoft Co</w:t>
        </w:r>
        <w:r w:rsidRPr="00C0309D">
          <w:rPr>
            <w:rStyle w:val="Hyperlink"/>
            <w:noProof/>
            <w:spacing w:val="-3"/>
          </w:rPr>
          <w:t>mm</w:t>
        </w:r>
        <w:r w:rsidRPr="00C0309D">
          <w:rPr>
            <w:rStyle w:val="Hyperlink"/>
            <w:noProof/>
            <w:spacing w:val="1"/>
          </w:rPr>
          <w:t>o</w:t>
        </w:r>
        <w:r w:rsidRPr="00C0309D">
          <w:rPr>
            <w:rStyle w:val="Hyperlink"/>
            <w:noProof/>
          </w:rPr>
          <w:t>n Control Obje</w:t>
        </w:r>
        <w:r w:rsidRPr="00C0309D">
          <w:rPr>
            <w:rStyle w:val="Hyperlink"/>
            <w:noProof/>
            <w:spacing w:val="-2"/>
          </w:rPr>
          <w:t>c</w:t>
        </w:r>
        <w:r w:rsidRPr="00C0309D">
          <w:rPr>
            <w:rStyle w:val="Hyperlink"/>
            <w:noProof/>
          </w:rPr>
          <w:t>ts</w:t>
        </w:r>
        <w:r>
          <w:rPr>
            <w:noProof/>
            <w:webHidden/>
          </w:rPr>
          <w:tab/>
        </w:r>
        <w:r>
          <w:rPr>
            <w:noProof/>
            <w:webHidden/>
          </w:rPr>
          <w:fldChar w:fldCharType="begin"/>
        </w:r>
        <w:r>
          <w:rPr>
            <w:noProof/>
            <w:webHidden/>
          </w:rPr>
          <w:instrText xml:space="preserve"> PAGEREF _Toc293915055 \h </w:instrText>
        </w:r>
        <w:r>
          <w:rPr>
            <w:noProof/>
            <w:webHidden/>
          </w:rPr>
        </w:r>
        <w:r>
          <w:rPr>
            <w:noProof/>
            <w:webHidden/>
          </w:rPr>
          <w:fldChar w:fldCharType="separate"/>
        </w:r>
        <w:r>
          <w:rPr>
            <w:noProof/>
            <w:webHidden/>
          </w:rPr>
          <w:t>254</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56" w:history="1">
        <w:r w:rsidRPr="00C0309D">
          <w:rPr>
            <w:rStyle w:val="Hyperlink"/>
            <w:noProof/>
          </w:rPr>
          <w:t>Other</w:t>
        </w:r>
        <w:r w:rsidRPr="00C0309D">
          <w:rPr>
            <w:rStyle w:val="Hyperlink"/>
            <w:noProof/>
            <w:spacing w:val="-20"/>
          </w:rPr>
          <w:t xml:space="preserve"> </w:t>
        </w:r>
        <w:r w:rsidRPr="00C0309D">
          <w:rPr>
            <w:rStyle w:val="Hyperlink"/>
            <w:noProof/>
          </w:rPr>
          <w:t>Cus</w:t>
        </w:r>
        <w:r w:rsidRPr="00C0309D">
          <w:rPr>
            <w:rStyle w:val="Hyperlink"/>
            <w:noProof/>
            <w:spacing w:val="-2"/>
          </w:rPr>
          <w:t>t</w:t>
        </w:r>
        <w:r w:rsidRPr="00C0309D">
          <w:rPr>
            <w:rStyle w:val="Hyperlink"/>
            <w:noProof/>
          </w:rPr>
          <w:t>om</w:t>
        </w:r>
        <w:r w:rsidRPr="00C0309D">
          <w:rPr>
            <w:rStyle w:val="Hyperlink"/>
            <w:noProof/>
            <w:spacing w:val="-3"/>
          </w:rPr>
          <w:t xml:space="preserve"> </w:t>
        </w:r>
        <w:r w:rsidRPr="00C0309D">
          <w:rPr>
            <w:rStyle w:val="Hyperlink"/>
            <w:noProof/>
          </w:rPr>
          <w:t>Controls</w:t>
        </w:r>
        <w:r w:rsidRPr="00C0309D">
          <w:rPr>
            <w:rStyle w:val="Hyperlink"/>
            <w:noProof/>
            <w:spacing w:val="-2"/>
          </w:rPr>
          <w:t xml:space="preserve"> </w:t>
        </w:r>
        <w:r w:rsidRPr="00C0309D">
          <w:rPr>
            <w:rStyle w:val="Hyperlink"/>
            <w:noProof/>
          </w:rPr>
          <w:t>and Ob</w:t>
        </w:r>
        <w:r w:rsidRPr="00C0309D">
          <w:rPr>
            <w:rStyle w:val="Hyperlink"/>
            <w:noProof/>
            <w:spacing w:val="-2"/>
          </w:rPr>
          <w:t>j</w:t>
        </w:r>
        <w:r w:rsidRPr="00C0309D">
          <w:rPr>
            <w:rStyle w:val="Hyperlink"/>
            <w:noProof/>
          </w:rPr>
          <w:t>ec</w:t>
        </w:r>
        <w:r w:rsidRPr="00C0309D">
          <w:rPr>
            <w:rStyle w:val="Hyperlink"/>
            <w:noProof/>
            <w:spacing w:val="-2"/>
          </w:rPr>
          <w:t>t</w:t>
        </w:r>
        <w:r w:rsidRPr="00C0309D">
          <w:rPr>
            <w:rStyle w:val="Hyperlink"/>
            <w:noProof/>
          </w:rPr>
          <w:t>s</w:t>
        </w:r>
        <w:r>
          <w:rPr>
            <w:noProof/>
            <w:webHidden/>
          </w:rPr>
          <w:tab/>
        </w:r>
        <w:r>
          <w:rPr>
            <w:noProof/>
            <w:webHidden/>
          </w:rPr>
          <w:fldChar w:fldCharType="begin"/>
        </w:r>
        <w:r>
          <w:rPr>
            <w:noProof/>
            <w:webHidden/>
          </w:rPr>
          <w:instrText xml:space="preserve"> PAGEREF _Toc293915056 \h </w:instrText>
        </w:r>
        <w:r>
          <w:rPr>
            <w:noProof/>
            <w:webHidden/>
          </w:rPr>
        </w:r>
        <w:r>
          <w:rPr>
            <w:noProof/>
            <w:webHidden/>
          </w:rPr>
          <w:fldChar w:fldCharType="separate"/>
        </w:r>
        <w:r>
          <w:rPr>
            <w:noProof/>
            <w:webHidden/>
          </w:rPr>
          <w:t>255</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57" w:history="1">
        <w:r w:rsidRPr="00C0309D">
          <w:rPr>
            <w:rStyle w:val="Hyperlink"/>
            <w:noProof/>
          </w:rPr>
          <w:t>S</w:t>
        </w:r>
        <w:r w:rsidRPr="00C0309D">
          <w:rPr>
            <w:rStyle w:val="Hyperlink"/>
            <w:noProof/>
            <w:spacing w:val="3"/>
          </w:rPr>
          <w:t>u</w:t>
        </w:r>
        <w:r w:rsidRPr="00C0309D">
          <w:rPr>
            <w:rStyle w:val="Hyperlink"/>
            <w:noProof/>
            <w:spacing w:val="-2"/>
          </w:rPr>
          <w:t>mm</w:t>
        </w:r>
        <w:r w:rsidRPr="00C0309D">
          <w:rPr>
            <w:rStyle w:val="Hyperlink"/>
            <w:noProof/>
            <w:spacing w:val="1"/>
          </w:rPr>
          <w:t>a</w:t>
        </w:r>
        <w:r w:rsidRPr="00C0309D">
          <w:rPr>
            <w:rStyle w:val="Hyperlink"/>
            <w:noProof/>
          </w:rPr>
          <w:t>ry</w:t>
        </w:r>
        <w:r>
          <w:rPr>
            <w:noProof/>
            <w:webHidden/>
          </w:rPr>
          <w:tab/>
        </w:r>
        <w:r>
          <w:rPr>
            <w:noProof/>
            <w:webHidden/>
          </w:rPr>
          <w:fldChar w:fldCharType="begin"/>
        </w:r>
        <w:r>
          <w:rPr>
            <w:noProof/>
            <w:webHidden/>
          </w:rPr>
          <w:instrText xml:space="preserve"> PAGEREF _Toc293915057 \h </w:instrText>
        </w:r>
        <w:r>
          <w:rPr>
            <w:noProof/>
            <w:webHidden/>
          </w:rPr>
        </w:r>
        <w:r>
          <w:rPr>
            <w:noProof/>
            <w:webHidden/>
          </w:rPr>
          <w:fldChar w:fldCharType="separate"/>
        </w:r>
        <w:r>
          <w:rPr>
            <w:noProof/>
            <w:webHidden/>
          </w:rPr>
          <w:t>256</w:t>
        </w:r>
        <w:r>
          <w:rPr>
            <w:noProof/>
            <w:webHidden/>
          </w:rPr>
          <w:fldChar w:fldCharType="end"/>
        </w:r>
      </w:hyperlink>
    </w:p>
    <w:p w:rsidR="00ED7752" w:rsidRDefault="00ED7752">
      <w:pPr>
        <w:pStyle w:val="TOC1"/>
        <w:rPr>
          <w:rFonts w:asciiTheme="minorHAnsi" w:eastAsiaTheme="minorEastAsia" w:hAnsiTheme="minorHAnsi" w:cstheme="minorBidi"/>
        </w:rPr>
      </w:pPr>
      <w:hyperlink w:anchor="_Toc293915058" w:history="1">
        <w:r w:rsidRPr="00C0309D">
          <w:rPr>
            <w:rStyle w:val="Hyperlink"/>
          </w:rPr>
          <w:t>APPENDIX D:  THE REDDICK VBA (RVBA) CODING CONVENTIONS (VERSION 0.90)</w:t>
        </w:r>
        <w:r>
          <w:rPr>
            <w:webHidden/>
          </w:rPr>
          <w:tab/>
        </w:r>
        <w:r>
          <w:rPr>
            <w:webHidden/>
          </w:rPr>
          <w:fldChar w:fldCharType="begin"/>
        </w:r>
        <w:r>
          <w:rPr>
            <w:webHidden/>
          </w:rPr>
          <w:instrText xml:space="preserve"> PAGEREF _Toc293915058 \h </w:instrText>
        </w:r>
        <w:r>
          <w:rPr>
            <w:webHidden/>
          </w:rPr>
        </w:r>
        <w:r>
          <w:rPr>
            <w:webHidden/>
          </w:rPr>
          <w:fldChar w:fldCharType="separate"/>
        </w:r>
        <w:r>
          <w:rPr>
            <w:webHidden/>
          </w:rPr>
          <w:t>257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59" w:history="1">
        <w:r w:rsidRPr="00C0309D">
          <w:rPr>
            <w:rStyle w:val="Hyperlink"/>
          </w:rPr>
          <w:t>Arrays</w:t>
        </w:r>
        <w:r>
          <w:rPr>
            <w:webHidden/>
          </w:rPr>
          <w:tab/>
        </w:r>
        <w:r>
          <w:rPr>
            <w:webHidden/>
          </w:rPr>
          <w:fldChar w:fldCharType="begin"/>
        </w:r>
        <w:r>
          <w:rPr>
            <w:webHidden/>
          </w:rPr>
          <w:instrText xml:space="preserve"> PAGEREF _Toc293915059 \h </w:instrText>
        </w:r>
        <w:r>
          <w:rPr>
            <w:webHidden/>
          </w:rPr>
        </w:r>
        <w:r>
          <w:rPr>
            <w:webHidden/>
          </w:rPr>
          <w:fldChar w:fldCharType="separate"/>
        </w:r>
        <w:r>
          <w:rPr>
            <w:webHidden/>
          </w:rPr>
          <w:t>257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60" w:history="1">
        <w:r w:rsidRPr="00C0309D">
          <w:rPr>
            <w:rStyle w:val="Hyperlink"/>
          </w:rPr>
          <w:t>Assertions</w:t>
        </w:r>
        <w:r>
          <w:rPr>
            <w:webHidden/>
          </w:rPr>
          <w:tab/>
        </w:r>
        <w:r>
          <w:rPr>
            <w:webHidden/>
          </w:rPr>
          <w:fldChar w:fldCharType="begin"/>
        </w:r>
        <w:r>
          <w:rPr>
            <w:webHidden/>
          </w:rPr>
          <w:instrText xml:space="preserve"> PAGEREF _Toc293915060 \h </w:instrText>
        </w:r>
        <w:r>
          <w:rPr>
            <w:webHidden/>
          </w:rPr>
        </w:r>
        <w:r>
          <w:rPr>
            <w:webHidden/>
          </w:rPr>
          <w:fldChar w:fldCharType="separate"/>
        </w:r>
        <w:r>
          <w:rPr>
            <w:webHidden/>
          </w:rPr>
          <w:t>258</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61" w:history="1">
        <w:r w:rsidRPr="00C0309D">
          <w:rPr>
            <w:rStyle w:val="Hyperlink"/>
          </w:rPr>
          <w:t>Comments</w:t>
        </w:r>
        <w:r>
          <w:rPr>
            <w:webHidden/>
          </w:rPr>
          <w:tab/>
        </w:r>
        <w:r>
          <w:rPr>
            <w:webHidden/>
          </w:rPr>
          <w:fldChar w:fldCharType="begin"/>
        </w:r>
        <w:r>
          <w:rPr>
            <w:webHidden/>
          </w:rPr>
          <w:instrText xml:space="preserve"> PAGEREF _Toc293915061 \h </w:instrText>
        </w:r>
        <w:r>
          <w:rPr>
            <w:webHidden/>
          </w:rPr>
        </w:r>
        <w:r>
          <w:rPr>
            <w:webHidden/>
          </w:rPr>
          <w:fldChar w:fldCharType="separate"/>
        </w:r>
        <w:r>
          <w:rPr>
            <w:webHidden/>
          </w:rPr>
          <w:t>259</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62" w:history="1">
        <w:r w:rsidRPr="00C0309D">
          <w:rPr>
            <w:rStyle w:val="Hyperlink"/>
          </w:rPr>
          <w:t>Constants</w:t>
        </w:r>
        <w:r>
          <w:rPr>
            <w:webHidden/>
          </w:rPr>
          <w:tab/>
        </w:r>
        <w:r>
          <w:rPr>
            <w:webHidden/>
          </w:rPr>
          <w:fldChar w:fldCharType="begin"/>
        </w:r>
        <w:r>
          <w:rPr>
            <w:webHidden/>
          </w:rPr>
          <w:instrText xml:space="preserve"> PAGEREF _Toc293915062 \h </w:instrText>
        </w:r>
        <w:r>
          <w:rPr>
            <w:webHidden/>
          </w:rPr>
        </w:r>
        <w:r>
          <w:rPr>
            <w:webHidden/>
          </w:rPr>
          <w:fldChar w:fldCharType="separate"/>
        </w:r>
        <w:r>
          <w:rPr>
            <w:webHidden/>
          </w:rPr>
          <w:t>260</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63" w:history="1">
        <w:r w:rsidRPr="00C0309D">
          <w:rPr>
            <w:rStyle w:val="Hyperlink"/>
          </w:rPr>
          <w:t>Date Functions and Date Variables</w:t>
        </w:r>
        <w:r>
          <w:rPr>
            <w:webHidden/>
          </w:rPr>
          <w:tab/>
        </w:r>
        <w:r>
          <w:rPr>
            <w:webHidden/>
          </w:rPr>
          <w:fldChar w:fldCharType="begin"/>
        </w:r>
        <w:r>
          <w:rPr>
            <w:webHidden/>
          </w:rPr>
          <w:instrText xml:space="preserve"> PAGEREF _Toc293915063 \h </w:instrText>
        </w:r>
        <w:r>
          <w:rPr>
            <w:webHidden/>
          </w:rPr>
        </w:r>
        <w:r>
          <w:rPr>
            <w:webHidden/>
          </w:rPr>
          <w:fldChar w:fldCharType="separate"/>
        </w:r>
        <w:r>
          <w:rPr>
            <w:webHidden/>
          </w:rPr>
          <w:t>261</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64" w:history="1">
        <w:r w:rsidRPr="00C0309D">
          <w:rPr>
            <w:rStyle w:val="Hyperlink"/>
          </w:rPr>
          <w:t>Default Properties</w:t>
        </w:r>
        <w:r>
          <w:rPr>
            <w:webHidden/>
          </w:rPr>
          <w:tab/>
        </w:r>
        <w:r>
          <w:rPr>
            <w:webHidden/>
          </w:rPr>
          <w:fldChar w:fldCharType="begin"/>
        </w:r>
        <w:r>
          <w:rPr>
            <w:webHidden/>
          </w:rPr>
          <w:instrText xml:space="preserve"> PAGEREF _Toc293915064 \h </w:instrText>
        </w:r>
        <w:r>
          <w:rPr>
            <w:webHidden/>
          </w:rPr>
        </w:r>
        <w:r>
          <w:rPr>
            <w:webHidden/>
          </w:rPr>
          <w:fldChar w:fldCharType="separate"/>
        </w:r>
        <w:r>
          <w:rPr>
            <w:webHidden/>
          </w:rPr>
          <w:t>261</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65" w:history="1">
        <w:r w:rsidRPr="00C0309D">
          <w:rPr>
            <w:rStyle w:val="Hyperlink"/>
          </w:rPr>
          <w:t>Deprecated Features</w:t>
        </w:r>
        <w:r>
          <w:rPr>
            <w:webHidden/>
          </w:rPr>
          <w:tab/>
        </w:r>
        <w:r>
          <w:rPr>
            <w:webHidden/>
          </w:rPr>
          <w:fldChar w:fldCharType="begin"/>
        </w:r>
        <w:r>
          <w:rPr>
            <w:webHidden/>
          </w:rPr>
          <w:instrText xml:space="preserve"> PAGEREF _Toc293915065 \h </w:instrText>
        </w:r>
        <w:r>
          <w:rPr>
            <w:webHidden/>
          </w:rPr>
        </w:r>
        <w:r>
          <w:rPr>
            <w:webHidden/>
          </w:rPr>
          <w:fldChar w:fldCharType="separate"/>
        </w:r>
        <w:r>
          <w:rPr>
            <w:webHidden/>
          </w:rPr>
          <w:t>261</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66" w:history="1">
        <w:r w:rsidRPr="00C0309D">
          <w:rPr>
            <w:rStyle w:val="Hyperlink"/>
          </w:rPr>
          <w:t>Disambiguation</w:t>
        </w:r>
        <w:r>
          <w:rPr>
            <w:webHidden/>
          </w:rPr>
          <w:tab/>
        </w:r>
        <w:r>
          <w:rPr>
            <w:webHidden/>
          </w:rPr>
          <w:fldChar w:fldCharType="begin"/>
        </w:r>
        <w:r>
          <w:rPr>
            <w:webHidden/>
          </w:rPr>
          <w:instrText xml:space="preserve"> PAGEREF _Toc293915066 \h </w:instrText>
        </w:r>
        <w:r>
          <w:rPr>
            <w:webHidden/>
          </w:rPr>
        </w:r>
        <w:r>
          <w:rPr>
            <w:webHidden/>
          </w:rPr>
          <w:fldChar w:fldCharType="separate"/>
        </w:r>
        <w:r>
          <w:rPr>
            <w:webHidden/>
          </w:rPr>
          <w:t>262</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67" w:history="1">
        <w:r w:rsidRPr="00C0309D">
          <w:rPr>
            <w:rStyle w:val="Hyperlink"/>
          </w:rPr>
          <w:t>DLL Base Address [VB6]</w:t>
        </w:r>
        <w:r>
          <w:rPr>
            <w:webHidden/>
          </w:rPr>
          <w:tab/>
        </w:r>
        <w:r>
          <w:rPr>
            <w:webHidden/>
          </w:rPr>
          <w:fldChar w:fldCharType="begin"/>
        </w:r>
        <w:r>
          <w:rPr>
            <w:webHidden/>
          </w:rPr>
          <w:instrText xml:space="preserve"> PAGEREF _Toc293915067 \h </w:instrText>
        </w:r>
        <w:r>
          <w:rPr>
            <w:webHidden/>
          </w:rPr>
        </w:r>
        <w:r>
          <w:rPr>
            <w:webHidden/>
          </w:rPr>
          <w:fldChar w:fldCharType="separate"/>
        </w:r>
        <w:r>
          <w:rPr>
            <w:webHidden/>
          </w:rPr>
          <w:t>262</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68" w:history="1">
        <w:r w:rsidRPr="00C0309D">
          <w:rPr>
            <w:rStyle w:val="Hyperlink"/>
          </w:rPr>
          <w:t>Dollar Sign ($) Functions</w:t>
        </w:r>
        <w:r>
          <w:rPr>
            <w:webHidden/>
          </w:rPr>
          <w:tab/>
        </w:r>
        <w:r>
          <w:rPr>
            <w:webHidden/>
          </w:rPr>
          <w:fldChar w:fldCharType="begin"/>
        </w:r>
        <w:r>
          <w:rPr>
            <w:webHidden/>
          </w:rPr>
          <w:instrText xml:space="preserve"> PAGEREF _Toc293915068 \h </w:instrText>
        </w:r>
        <w:r>
          <w:rPr>
            <w:webHidden/>
          </w:rPr>
        </w:r>
        <w:r>
          <w:rPr>
            <w:webHidden/>
          </w:rPr>
          <w:fldChar w:fldCharType="separate"/>
        </w:r>
        <w:r>
          <w:rPr>
            <w:webHidden/>
          </w:rPr>
          <w:t>263</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69" w:history="1">
        <w:r w:rsidRPr="00C0309D">
          <w:rPr>
            <w:rStyle w:val="Hyperlink"/>
          </w:rPr>
          <w:t>Error Handling</w:t>
        </w:r>
        <w:r>
          <w:rPr>
            <w:webHidden/>
          </w:rPr>
          <w:tab/>
        </w:r>
        <w:r>
          <w:rPr>
            <w:webHidden/>
          </w:rPr>
          <w:fldChar w:fldCharType="begin"/>
        </w:r>
        <w:r>
          <w:rPr>
            <w:webHidden/>
          </w:rPr>
          <w:instrText xml:space="preserve"> PAGEREF _Toc293915069 \h </w:instrText>
        </w:r>
        <w:r>
          <w:rPr>
            <w:webHidden/>
          </w:rPr>
        </w:r>
        <w:r>
          <w:rPr>
            <w:webHidden/>
          </w:rPr>
          <w:fldChar w:fldCharType="separate"/>
        </w:r>
        <w:r>
          <w:rPr>
            <w:webHidden/>
          </w:rPr>
          <w:t>263</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70" w:history="1">
        <w:r w:rsidRPr="00C0309D">
          <w:rPr>
            <w:rStyle w:val="Hyperlink"/>
          </w:rPr>
          <w:t>Exiting a Procedure</w:t>
        </w:r>
        <w:r>
          <w:rPr>
            <w:webHidden/>
          </w:rPr>
          <w:tab/>
        </w:r>
        <w:r>
          <w:rPr>
            <w:webHidden/>
          </w:rPr>
          <w:fldChar w:fldCharType="begin"/>
        </w:r>
        <w:r>
          <w:rPr>
            <w:webHidden/>
          </w:rPr>
          <w:instrText xml:space="preserve"> PAGEREF _Toc293915070 \h </w:instrText>
        </w:r>
        <w:r>
          <w:rPr>
            <w:webHidden/>
          </w:rPr>
        </w:r>
        <w:r>
          <w:rPr>
            <w:webHidden/>
          </w:rPr>
          <w:fldChar w:fldCharType="separate"/>
        </w:r>
        <w:r>
          <w:rPr>
            <w:webHidden/>
          </w:rPr>
          <w:t>264</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71" w:history="1">
        <w:r w:rsidRPr="00C0309D">
          <w:rPr>
            <w:rStyle w:val="Hyperlink"/>
          </w:rPr>
          <w:t>For/Next and For Each/Next Loops</w:t>
        </w:r>
        <w:r>
          <w:rPr>
            <w:webHidden/>
          </w:rPr>
          <w:tab/>
        </w:r>
        <w:r>
          <w:rPr>
            <w:webHidden/>
          </w:rPr>
          <w:fldChar w:fldCharType="begin"/>
        </w:r>
        <w:r>
          <w:rPr>
            <w:webHidden/>
          </w:rPr>
          <w:instrText xml:space="preserve"> PAGEREF _Toc293915071 \h </w:instrText>
        </w:r>
        <w:r>
          <w:rPr>
            <w:webHidden/>
          </w:rPr>
        </w:r>
        <w:r>
          <w:rPr>
            <w:webHidden/>
          </w:rPr>
          <w:fldChar w:fldCharType="separate"/>
        </w:r>
        <w:r>
          <w:rPr>
            <w:webHidden/>
          </w:rPr>
          <w:t>265</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72" w:history="1">
        <w:r w:rsidRPr="00C0309D">
          <w:rPr>
            <w:rStyle w:val="Hyperlink"/>
          </w:rPr>
          <w:t>GoTo Statements</w:t>
        </w:r>
        <w:r>
          <w:rPr>
            <w:webHidden/>
          </w:rPr>
          <w:tab/>
        </w:r>
        <w:r>
          <w:rPr>
            <w:webHidden/>
          </w:rPr>
          <w:fldChar w:fldCharType="begin"/>
        </w:r>
        <w:r>
          <w:rPr>
            <w:webHidden/>
          </w:rPr>
          <w:instrText xml:space="preserve"> PAGEREF _Toc293915072 \h </w:instrText>
        </w:r>
        <w:r>
          <w:rPr>
            <w:webHidden/>
          </w:rPr>
        </w:r>
        <w:r>
          <w:rPr>
            <w:webHidden/>
          </w:rPr>
          <w:fldChar w:fldCharType="separate"/>
        </w:r>
        <w:r>
          <w:rPr>
            <w:webHidden/>
          </w:rPr>
          <w:t>265</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73" w:history="1">
        <w:r w:rsidRPr="00C0309D">
          <w:rPr>
            <w:rStyle w:val="Hyperlink"/>
          </w:rPr>
          <w:t>Headers</w:t>
        </w:r>
        <w:r>
          <w:rPr>
            <w:webHidden/>
          </w:rPr>
          <w:tab/>
        </w:r>
        <w:r>
          <w:rPr>
            <w:webHidden/>
          </w:rPr>
          <w:fldChar w:fldCharType="begin"/>
        </w:r>
        <w:r>
          <w:rPr>
            <w:webHidden/>
          </w:rPr>
          <w:instrText xml:space="preserve"> PAGEREF _Toc293915073 \h </w:instrText>
        </w:r>
        <w:r>
          <w:rPr>
            <w:webHidden/>
          </w:rPr>
        </w:r>
        <w:r>
          <w:rPr>
            <w:webHidden/>
          </w:rPr>
          <w:fldChar w:fldCharType="separate"/>
        </w:r>
        <w:r>
          <w:rPr>
            <w:webHidden/>
          </w:rPr>
          <w:t>265</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74" w:history="1">
        <w:r w:rsidRPr="00C0309D">
          <w:rPr>
            <w:rStyle w:val="Hyperlink"/>
          </w:rPr>
          <w:t>Indenting</w:t>
        </w:r>
        <w:r>
          <w:rPr>
            <w:webHidden/>
          </w:rPr>
          <w:tab/>
        </w:r>
        <w:r>
          <w:rPr>
            <w:webHidden/>
          </w:rPr>
          <w:fldChar w:fldCharType="begin"/>
        </w:r>
        <w:r>
          <w:rPr>
            <w:webHidden/>
          </w:rPr>
          <w:instrText xml:space="preserve"> PAGEREF _Toc293915074 \h </w:instrText>
        </w:r>
        <w:r>
          <w:rPr>
            <w:webHidden/>
          </w:rPr>
        </w:r>
        <w:r>
          <w:rPr>
            <w:webHidden/>
          </w:rPr>
          <w:fldChar w:fldCharType="separate"/>
        </w:r>
        <w:r>
          <w:rPr>
            <w:webHidden/>
          </w:rPr>
          <w:t>266</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75" w:history="1">
        <w:r w:rsidRPr="00C0309D">
          <w:rPr>
            <w:rStyle w:val="Hyperlink"/>
          </w:rPr>
          <w:t>Instantiation</w:t>
        </w:r>
        <w:r>
          <w:rPr>
            <w:webHidden/>
          </w:rPr>
          <w:tab/>
        </w:r>
        <w:r>
          <w:rPr>
            <w:webHidden/>
          </w:rPr>
          <w:fldChar w:fldCharType="begin"/>
        </w:r>
        <w:r>
          <w:rPr>
            <w:webHidden/>
          </w:rPr>
          <w:instrText xml:space="preserve"> PAGEREF _Toc293915075 \h </w:instrText>
        </w:r>
        <w:r>
          <w:rPr>
            <w:webHidden/>
          </w:rPr>
        </w:r>
        <w:r>
          <w:rPr>
            <w:webHidden/>
          </w:rPr>
          <w:fldChar w:fldCharType="separate"/>
        </w:r>
        <w:r>
          <w:rPr>
            <w:webHidden/>
          </w:rPr>
          <w:t>267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76" w:history="1">
        <w:r w:rsidRPr="00C0309D">
          <w:rPr>
            <w:rStyle w:val="Hyperlink"/>
          </w:rPr>
          <w:t>Labels</w:t>
        </w:r>
        <w:r>
          <w:rPr>
            <w:webHidden/>
          </w:rPr>
          <w:tab/>
        </w:r>
        <w:r>
          <w:rPr>
            <w:webHidden/>
          </w:rPr>
          <w:fldChar w:fldCharType="begin"/>
        </w:r>
        <w:r>
          <w:rPr>
            <w:webHidden/>
          </w:rPr>
          <w:instrText xml:space="preserve"> PAGEREF _Toc293915076 \h </w:instrText>
        </w:r>
        <w:r>
          <w:rPr>
            <w:webHidden/>
          </w:rPr>
        </w:r>
        <w:r>
          <w:rPr>
            <w:webHidden/>
          </w:rPr>
          <w:fldChar w:fldCharType="separate"/>
        </w:r>
        <w:r>
          <w:rPr>
            <w:webHidden/>
          </w:rPr>
          <w:t>267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77" w:history="1">
        <w:r w:rsidRPr="00C0309D">
          <w:rPr>
            <w:rStyle w:val="Hyperlink"/>
          </w:rPr>
          <w:t>Long Lines of Code</w:t>
        </w:r>
        <w:r>
          <w:rPr>
            <w:webHidden/>
          </w:rPr>
          <w:tab/>
        </w:r>
        <w:r>
          <w:rPr>
            <w:webHidden/>
          </w:rPr>
          <w:fldChar w:fldCharType="begin"/>
        </w:r>
        <w:r>
          <w:rPr>
            <w:webHidden/>
          </w:rPr>
          <w:instrText xml:space="preserve"> PAGEREF _Toc293915077 \h </w:instrText>
        </w:r>
        <w:r>
          <w:rPr>
            <w:webHidden/>
          </w:rPr>
        </w:r>
        <w:r>
          <w:rPr>
            <w:webHidden/>
          </w:rPr>
          <w:fldChar w:fldCharType="separate"/>
        </w:r>
        <w:r>
          <w:rPr>
            <w:webHidden/>
          </w:rPr>
          <w:t>267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78" w:history="1">
        <w:r w:rsidRPr="00C0309D">
          <w:rPr>
            <w:rStyle w:val="Hyperlink"/>
          </w:rPr>
          <w:t>Nothing</w:t>
        </w:r>
        <w:r>
          <w:rPr>
            <w:webHidden/>
          </w:rPr>
          <w:tab/>
        </w:r>
        <w:r>
          <w:rPr>
            <w:webHidden/>
          </w:rPr>
          <w:fldChar w:fldCharType="begin"/>
        </w:r>
        <w:r>
          <w:rPr>
            <w:webHidden/>
          </w:rPr>
          <w:instrText xml:space="preserve"> PAGEREF _Toc293915078 \h </w:instrText>
        </w:r>
        <w:r>
          <w:rPr>
            <w:webHidden/>
          </w:rPr>
        </w:r>
        <w:r>
          <w:rPr>
            <w:webHidden/>
          </w:rPr>
          <w:fldChar w:fldCharType="separate"/>
        </w:r>
        <w:r>
          <w:rPr>
            <w:webHidden/>
          </w:rPr>
          <w:t>268</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79" w:history="1">
        <w:r w:rsidRPr="00C0309D">
          <w:rPr>
            <w:rStyle w:val="Hyperlink"/>
          </w:rPr>
          <w:t>Parameters to a Procedure</w:t>
        </w:r>
        <w:r>
          <w:rPr>
            <w:webHidden/>
          </w:rPr>
          <w:tab/>
        </w:r>
        <w:r>
          <w:rPr>
            <w:webHidden/>
          </w:rPr>
          <w:fldChar w:fldCharType="begin"/>
        </w:r>
        <w:r>
          <w:rPr>
            <w:webHidden/>
          </w:rPr>
          <w:instrText xml:space="preserve"> PAGEREF _Toc293915079 \h </w:instrText>
        </w:r>
        <w:r>
          <w:rPr>
            <w:webHidden/>
          </w:rPr>
        </w:r>
        <w:r>
          <w:rPr>
            <w:webHidden/>
          </w:rPr>
          <w:fldChar w:fldCharType="separate"/>
        </w:r>
        <w:r>
          <w:rPr>
            <w:webHidden/>
          </w:rPr>
          <w:t>269</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80" w:history="1">
        <w:r w:rsidRPr="00C0309D">
          <w:rPr>
            <w:rStyle w:val="Hyperlink"/>
          </w:rPr>
          <w:t>Parentheses</w:t>
        </w:r>
        <w:r>
          <w:rPr>
            <w:webHidden/>
          </w:rPr>
          <w:tab/>
        </w:r>
        <w:r>
          <w:rPr>
            <w:webHidden/>
          </w:rPr>
          <w:fldChar w:fldCharType="begin"/>
        </w:r>
        <w:r>
          <w:rPr>
            <w:webHidden/>
          </w:rPr>
          <w:instrText xml:space="preserve"> PAGEREF _Toc293915080 \h </w:instrText>
        </w:r>
        <w:r>
          <w:rPr>
            <w:webHidden/>
          </w:rPr>
        </w:r>
        <w:r>
          <w:rPr>
            <w:webHidden/>
          </w:rPr>
          <w:fldChar w:fldCharType="separate"/>
        </w:r>
        <w:r>
          <w:rPr>
            <w:webHidden/>
          </w:rPr>
          <w:t>270</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81" w:history="1">
        <w:r w:rsidRPr="00C0309D">
          <w:rPr>
            <w:rStyle w:val="Hyperlink"/>
          </w:rPr>
          <w:t>Procedure Scope</w:t>
        </w:r>
        <w:r>
          <w:rPr>
            <w:webHidden/>
          </w:rPr>
          <w:tab/>
        </w:r>
        <w:r>
          <w:rPr>
            <w:webHidden/>
          </w:rPr>
          <w:fldChar w:fldCharType="begin"/>
        </w:r>
        <w:r>
          <w:rPr>
            <w:webHidden/>
          </w:rPr>
          <w:instrText xml:space="preserve"> PAGEREF _Toc293915081 \h </w:instrText>
        </w:r>
        <w:r>
          <w:rPr>
            <w:webHidden/>
          </w:rPr>
        </w:r>
        <w:r>
          <w:rPr>
            <w:webHidden/>
          </w:rPr>
          <w:fldChar w:fldCharType="separate"/>
        </w:r>
        <w:r>
          <w:rPr>
            <w:webHidden/>
          </w:rPr>
          <w:t>270</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82" w:history="1">
        <w:r w:rsidRPr="00C0309D">
          <w:rPr>
            <w:rStyle w:val="Hyperlink"/>
          </w:rPr>
          <w:t>Project Properties [VB6]</w:t>
        </w:r>
        <w:r>
          <w:rPr>
            <w:webHidden/>
          </w:rPr>
          <w:tab/>
        </w:r>
        <w:r>
          <w:rPr>
            <w:webHidden/>
          </w:rPr>
          <w:fldChar w:fldCharType="begin"/>
        </w:r>
        <w:r>
          <w:rPr>
            <w:webHidden/>
          </w:rPr>
          <w:instrText xml:space="preserve"> PAGEREF _Toc293915082 \h </w:instrText>
        </w:r>
        <w:r>
          <w:rPr>
            <w:webHidden/>
          </w:rPr>
        </w:r>
        <w:r>
          <w:rPr>
            <w:webHidden/>
          </w:rPr>
          <w:fldChar w:fldCharType="separate"/>
        </w:r>
        <w:r>
          <w:rPr>
            <w:webHidden/>
          </w:rPr>
          <w:t>270</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83" w:history="1">
        <w:r w:rsidRPr="00C0309D">
          <w:rPr>
            <w:rStyle w:val="Hyperlink"/>
          </w:rPr>
          <w:t>Raising Errors</w:t>
        </w:r>
        <w:r>
          <w:rPr>
            <w:webHidden/>
          </w:rPr>
          <w:tab/>
        </w:r>
        <w:r>
          <w:rPr>
            <w:webHidden/>
          </w:rPr>
          <w:fldChar w:fldCharType="begin"/>
        </w:r>
        <w:r>
          <w:rPr>
            <w:webHidden/>
          </w:rPr>
          <w:instrText xml:space="preserve"> PAGEREF _Toc293915083 \h </w:instrText>
        </w:r>
        <w:r>
          <w:rPr>
            <w:webHidden/>
          </w:rPr>
        </w:r>
        <w:r>
          <w:rPr>
            <w:webHidden/>
          </w:rPr>
          <w:fldChar w:fldCharType="separate"/>
        </w:r>
        <w:r>
          <w:rPr>
            <w:webHidden/>
          </w:rPr>
          <w:t>271</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84" w:history="1">
        <w:r w:rsidRPr="00C0309D">
          <w:rPr>
            <w:rStyle w:val="Hyperlink"/>
          </w:rPr>
          <w:t>Select/End Select Blocks</w:t>
        </w:r>
        <w:r>
          <w:rPr>
            <w:webHidden/>
          </w:rPr>
          <w:tab/>
        </w:r>
        <w:r>
          <w:rPr>
            <w:webHidden/>
          </w:rPr>
          <w:fldChar w:fldCharType="begin"/>
        </w:r>
        <w:r>
          <w:rPr>
            <w:webHidden/>
          </w:rPr>
          <w:instrText xml:space="preserve"> PAGEREF _Toc293915084 \h </w:instrText>
        </w:r>
        <w:r>
          <w:rPr>
            <w:webHidden/>
          </w:rPr>
        </w:r>
        <w:r>
          <w:rPr>
            <w:webHidden/>
          </w:rPr>
          <w:fldChar w:fldCharType="separate"/>
        </w:r>
        <w:r>
          <w:rPr>
            <w:webHidden/>
          </w:rPr>
          <w:t>272</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85" w:history="1">
        <w:r w:rsidRPr="00C0309D">
          <w:rPr>
            <w:rStyle w:val="Hyperlink"/>
          </w:rPr>
          <w:t>Source Code Control [VB6]</w:t>
        </w:r>
        <w:r>
          <w:rPr>
            <w:webHidden/>
          </w:rPr>
          <w:tab/>
        </w:r>
        <w:r>
          <w:rPr>
            <w:webHidden/>
          </w:rPr>
          <w:fldChar w:fldCharType="begin"/>
        </w:r>
        <w:r>
          <w:rPr>
            <w:webHidden/>
          </w:rPr>
          <w:instrText xml:space="preserve"> PAGEREF _Toc293915085 \h </w:instrText>
        </w:r>
        <w:r>
          <w:rPr>
            <w:webHidden/>
          </w:rPr>
        </w:r>
        <w:r>
          <w:rPr>
            <w:webHidden/>
          </w:rPr>
          <w:fldChar w:fldCharType="separate"/>
        </w:r>
        <w:r>
          <w:rPr>
            <w:webHidden/>
          </w:rPr>
          <w:t>272</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86" w:history="1">
        <w:r w:rsidRPr="00C0309D">
          <w:rPr>
            <w:rStyle w:val="Hyperlink"/>
          </w:rPr>
          <w:t>Type Conversion</w:t>
        </w:r>
        <w:r>
          <w:rPr>
            <w:webHidden/>
          </w:rPr>
          <w:tab/>
        </w:r>
        <w:r>
          <w:rPr>
            <w:webHidden/>
          </w:rPr>
          <w:fldChar w:fldCharType="begin"/>
        </w:r>
        <w:r>
          <w:rPr>
            <w:webHidden/>
          </w:rPr>
          <w:instrText xml:space="preserve"> PAGEREF _Toc293915086 \h </w:instrText>
        </w:r>
        <w:r>
          <w:rPr>
            <w:webHidden/>
          </w:rPr>
        </w:r>
        <w:r>
          <w:rPr>
            <w:webHidden/>
          </w:rPr>
          <w:fldChar w:fldCharType="separate"/>
        </w:r>
        <w:r>
          <w:rPr>
            <w:webHidden/>
          </w:rPr>
          <w:t>273</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87" w:history="1">
        <w:r w:rsidRPr="00C0309D">
          <w:rPr>
            <w:rStyle w:val="Hyperlink"/>
          </w:rPr>
          <w:t>Variable Declaration</w:t>
        </w:r>
        <w:r>
          <w:rPr>
            <w:webHidden/>
          </w:rPr>
          <w:tab/>
        </w:r>
        <w:r>
          <w:rPr>
            <w:webHidden/>
          </w:rPr>
          <w:fldChar w:fldCharType="begin"/>
        </w:r>
        <w:r>
          <w:rPr>
            <w:webHidden/>
          </w:rPr>
          <w:instrText xml:space="preserve"> PAGEREF _Toc293915087 \h </w:instrText>
        </w:r>
        <w:r>
          <w:rPr>
            <w:webHidden/>
          </w:rPr>
        </w:r>
        <w:r>
          <w:rPr>
            <w:webHidden/>
          </w:rPr>
          <w:fldChar w:fldCharType="separate"/>
        </w:r>
        <w:r>
          <w:rPr>
            <w:webHidden/>
          </w:rPr>
          <w:t>273</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88" w:history="1">
        <w:r w:rsidRPr="00C0309D">
          <w:rPr>
            <w:rStyle w:val="Hyperlink"/>
          </w:rPr>
          <w:t>Variable Initialization</w:t>
        </w:r>
        <w:r>
          <w:rPr>
            <w:webHidden/>
          </w:rPr>
          <w:tab/>
        </w:r>
        <w:r>
          <w:rPr>
            <w:webHidden/>
          </w:rPr>
          <w:fldChar w:fldCharType="begin"/>
        </w:r>
        <w:r>
          <w:rPr>
            <w:webHidden/>
          </w:rPr>
          <w:instrText xml:space="preserve"> PAGEREF _Toc293915088 \h </w:instrText>
        </w:r>
        <w:r>
          <w:rPr>
            <w:webHidden/>
          </w:rPr>
        </w:r>
        <w:r>
          <w:rPr>
            <w:webHidden/>
          </w:rPr>
          <w:fldChar w:fldCharType="separate"/>
        </w:r>
        <w:r>
          <w:rPr>
            <w:webHidden/>
          </w:rPr>
          <w:t>274</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89" w:history="1">
        <w:r w:rsidRPr="00C0309D">
          <w:rPr>
            <w:rStyle w:val="Hyperlink"/>
          </w:rPr>
          <w:t>Variables Scope and Lifetime</w:t>
        </w:r>
        <w:r>
          <w:rPr>
            <w:webHidden/>
          </w:rPr>
          <w:tab/>
        </w:r>
        <w:r>
          <w:rPr>
            <w:webHidden/>
          </w:rPr>
          <w:fldChar w:fldCharType="begin"/>
        </w:r>
        <w:r>
          <w:rPr>
            <w:webHidden/>
          </w:rPr>
          <w:instrText xml:space="preserve"> PAGEREF _Toc293915089 \h </w:instrText>
        </w:r>
        <w:r>
          <w:rPr>
            <w:webHidden/>
          </w:rPr>
        </w:r>
        <w:r>
          <w:rPr>
            <w:webHidden/>
          </w:rPr>
          <w:fldChar w:fldCharType="separate"/>
        </w:r>
        <w:r>
          <w:rPr>
            <w:webHidden/>
          </w:rPr>
          <w:t>274</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90" w:history="1">
        <w:r w:rsidRPr="00C0309D">
          <w:rPr>
            <w:rStyle w:val="Hyperlink"/>
          </w:rPr>
          <w:t>Version Compatibility [VB6]</w:t>
        </w:r>
        <w:r>
          <w:rPr>
            <w:webHidden/>
          </w:rPr>
          <w:tab/>
        </w:r>
        <w:r>
          <w:rPr>
            <w:webHidden/>
          </w:rPr>
          <w:fldChar w:fldCharType="begin"/>
        </w:r>
        <w:r>
          <w:rPr>
            <w:webHidden/>
          </w:rPr>
          <w:instrText xml:space="preserve"> PAGEREF _Toc293915090 \h </w:instrText>
        </w:r>
        <w:r>
          <w:rPr>
            <w:webHidden/>
          </w:rPr>
        </w:r>
        <w:r>
          <w:rPr>
            <w:webHidden/>
          </w:rPr>
          <w:fldChar w:fldCharType="separate"/>
        </w:r>
        <w:r>
          <w:rPr>
            <w:webHidden/>
          </w:rPr>
          <w:t>274</w:t>
        </w:r>
        <w:r>
          <w:rPr>
            <w:webHidden/>
          </w:rPr>
          <w:fldChar w:fldCharType="end"/>
        </w:r>
      </w:hyperlink>
    </w:p>
    <w:p w:rsidR="00ED7752" w:rsidRDefault="00ED7752">
      <w:pPr>
        <w:pStyle w:val="TOC1"/>
        <w:rPr>
          <w:rFonts w:asciiTheme="minorHAnsi" w:eastAsiaTheme="minorEastAsia" w:hAnsiTheme="minorHAnsi" w:cstheme="minorBidi"/>
        </w:rPr>
      </w:pPr>
      <w:hyperlink w:anchor="_Toc293915091" w:history="1">
        <w:r w:rsidRPr="00C0309D">
          <w:rPr>
            <w:rStyle w:val="Hyperlink"/>
          </w:rPr>
          <w:t>APPENDIX E:  MICROSOFT APPLICATION USER INTERFACE GUIDELINES</w:t>
        </w:r>
        <w:r>
          <w:rPr>
            <w:webHidden/>
          </w:rPr>
          <w:tab/>
        </w:r>
        <w:r>
          <w:rPr>
            <w:webHidden/>
          </w:rPr>
          <w:fldChar w:fldCharType="begin"/>
        </w:r>
        <w:r>
          <w:rPr>
            <w:webHidden/>
          </w:rPr>
          <w:instrText xml:space="preserve"> PAGEREF _Toc293915091 \h </w:instrText>
        </w:r>
        <w:r>
          <w:rPr>
            <w:webHidden/>
          </w:rPr>
        </w:r>
        <w:r>
          <w:rPr>
            <w:webHidden/>
          </w:rPr>
          <w:fldChar w:fldCharType="separate"/>
        </w:r>
        <w:r>
          <w:rPr>
            <w:webHidden/>
          </w:rPr>
          <w:t>277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92" w:history="1">
        <w:r w:rsidRPr="00C0309D">
          <w:rPr>
            <w:rStyle w:val="Hyperlink"/>
          </w:rPr>
          <w:t>Intro</w:t>
        </w:r>
        <w:r>
          <w:rPr>
            <w:webHidden/>
          </w:rPr>
          <w:tab/>
        </w:r>
        <w:r>
          <w:rPr>
            <w:webHidden/>
          </w:rPr>
          <w:fldChar w:fldCharType="begin"/>
        </w:r>
        <w:r>
          <w:rPr>
            <w:webHidden/>
          </w:rPr>
          <w:instrText xml:space="preserve"> PAGEREF _Toc293915092 \h </w:instrText>
        </w:r>
        <w:r>
          <w:rPr>
            <w:webHidden/>
          </w:rPr>
        </w:r>
        <w:r>
          <w:rPr>
            <w:webHidden/>
          </w:rPr>
          <w:fldChar w:fldCharType="separate"/>
        </w:r>
        <w:r>
          <w:rPr>
            <w:webHidden/>
          </w:rPr>
          <w:t>277</w:t>
        </w:r>
        <w:r>
          <w:rPr>
            <w:webHidden/>
          </w:rPr>
          <w:fldChar w:fldCharType="end"/>
        </w:r>
      </w:hyperlink>
    </w:p>
    <w:p w:rsidR="00ED7752" w:rsidRDefault="00ED7752">
      <w:pPr>
        <w:pStyle w:val="TOC2"/>
        <w:rPr>
          <w:rFonts w:asciiTheme="minorHAnsi" w:eastAsiaTheme="minorEastAsia" w:hAnsiTheme="minorHAnsi" w:cstheme="minorBidi"/>
          <w:szCs w:val="22"/>
        </w:rPr>
      </w:pPr>
      <w:hyperlink w:anchor="_Toc293915093" w:history="1">
        <w:r w:rsidRPr="00C0309D">
          <w:rPr>
            <w:rStyle w:val="Hyperlink"/>
          </w:rPr>
          <w:t>General Properties</w:t>
        </w:r>
        <w:r>
          <w:rPr>
            <w:webHidden/>
          </w:rPr>
          <w:tab/>
        </w:r>
        <w:r>
          <w:rPr>
            <w:webHidden/>
          </w:rPr>
          <w:fldChar w:fldCharType="begin"/>
        </w:r>
        <w:r>
          <w:rPr>
            <w:webHidden/>
          </w:rPr>
          <w:instrText xml:space="preserve"> PAGEREF _Toc293915093 \h </w:instrText>
        </w:r>
        <w:r>
          <w:rPr>
            <w:webHidden/>
          </w:rPr>
        </w:r>
        <w:r>
          <w:rPr>
            <w:webHidden/>
          </w:rPr>
          <w:fldChar w:fldCharType="separate"/>
        </w:r>
        <w:r>
          <w:rPr>
            <w:webHidden/>
          </w:rPr>
          <w:t>277</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094" w:history="1">
        <w:r w:rsidRPr="00C0309D">
          <w:rPr>
            <w:rStyle w:val="Hyperlink"/>
            <w:noProof/>
          </w:rPr>
          <w:t>Fonts</w:t>
        </w:r>
        <w:r>
          <w:rPr>
            <w:noProof/>
            <w:webHidden/>
          </w:rPr>
          <w:tab/>
        </w:r>
        <w:r>
          <w:rPr>
            <w:noProof/>
            <w:webHidden/>
          </w:rPr>
          <w:fldChar w:fldCharType="begin"/>
        </w:r>
        <w:r>
          <w:rPr>
            <w:noProof/>
            <w:webHidden/>
          </w:rPr>
          <w:instrText xml:space="preserve"> PAGEREF _Toc293915094 \h </w:instrText>
        </w:r>
        <w:r>
          <w:rPr>
            <w:noProof/>
            <w:webHidden/>
          </w:rPr>
        </w:r>
        <w:r>
          <w:rPr>
            <w:noProof/>
            <w:webHidden/>
          </w:rPr>
          <w:fldChar w:fldCharType="separate"/>
        </w:r>
        <w:r>
          <w:rPr>
            <w:noProof/>
            <w:webHidden/>
          </w:rPr>
          <w:t>277</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095" w:history="1">
        <w:r w:rsidRPr="00C0309D">
          <w:rPr>
            <w:rStyle w:val="Hyperlink"/>
            <w:noProof/>
          </w:rPr>
          <w:t>Face</w:t>
        </w:r>
        <w:r>
          <w:rPr>
            <w:noProof/>
            <w:webHidden/>
          </w:rPr>
          <w:tab/>
        </w:r>
        <w:r>
          <w:rPr>
            <w:noProof/>
            <w:webHidden/>
          </w:rPr>
          <w:fldChar w:fldCharType="begin"/>
        </w:r>
        <w:r>
          <w:rPr>
            <w:noProof/>
            <w:webHidden/>
          </w:rPr>
          <w:instrText xml:space="preserve"> PAGEREF _Toc293915095 \h </w:instrText>
        </w:r>
        <w:r>
          <w:rPr>
            <w:noProof/>
            <w:webHidden/>
          </w:rPr>
        </w:r>
        <w:r>
          <w:rPr>
            <w:noProof/>
            <w:webHidden/>
          </w:rPr>
          <w:fldChar w:fldCharType="separate"/>
        </w:r>
        <w:r>
          <w:rPr>
            <w:noProof/>
            <w:webHidden/>
          </w:rPr>
          <w:t>277</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096" w:history="1">
        <w:r w:rsidRPr="00C0309D">
          <w:rPr>
            <w:rStyle w:val="Hyperlink"/>
            <w:noProof/>
          </w:rPr>
          <w:t>Size</w:t>
        </w:r>
        <w:r>
          <w:rPr>
            <w:noProof/>
            <w:webHidden/>
          </w:rPr>
          <w:tab/>
        </w:r>
        <w:r>
          <w:rPr>
            <w:noProof/>
            <w:webHidden/>
          </w:rPr>
          <w:fldChar w:fldCharType="begin"/>
        </w:r>
        <w:r>
          <w:rPr>
            <w:noProof/>
            <w:webHidden/>
          </w:rPr>
          <w:instrText xml:space="preserve"> PAGEREF _Toc293915096 \h </w:instrText>
        </w:r>
        <w:r>
          <w:rPr>
            <w:noProof/>
            <w:webHidden/>
          </w:rPr>
        </w:r>
        <w:r>
          <w:rPr>
            <w:noProof/>
            <w:webHidden/>
          </w:rPr>
          <w:fldChar w:fldCharType="separate"/>
        </w:r>
        <w:r>
          <w:rPr>
            <w:noProof/>
            <w:webHidden/>
          </w:rPr>
          <w:t>277</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097" w:history="1">
        <w:r w:rsidRPr="00C0309D">
          <w:rPr>
            <w:rStyle w:val="Hyperlink"/>
            <w:noProof/>
          </w:rPr>
          <w:t>Text</w:t>
        </w:r>
        <w:r>
          <w:rPr>
            <w:noProof/>
            <w:webHidden/>
          </w:rPr>
          <w:tab/>
        </w:r>
        <w:r>
          <w:rPr>
            <w:noProof/>
            <w:webHidden/>
          </w:rPr>
          <w:fldChar w:fldCharType="begin"/>
        </w:r>
        <w:r>
          <w:rPr>
            <w:noProof/>
            <w:webHidden/>
          </w:rPr>
          <w:instrText xml:space="preserve"> PAGEREF _Toc293915097 \h </w:instrText>
        </w:r>
        <w:r>
          <w:rPr>
            <w:noProof/>
            <w:webHidden/>
          </w:rPr>
        </w:r>
        <w:r>
          <w:rPr>
            <w:noProof/>
            <w:webHidden/>
          </w:rPr>
          <w:fldChar w:fldCharType="separate"/>
        </w:r>
        <w:r>
          <w:rPr>
            <w:noProof/>
            <w:webHidden/>
          </w:rPr>
          <w:t>277</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098" w:history="1">
        <w:r w:rsidRPr="00C0309D">
          <w:rPr>
            <w:rStyle w:val="Hyperlink"/>
            <w:noProof/>
          </w:rPr>
          <w:t>Customer/Client</w:t>
        </w:r>
        <w:r>
          <w:rPr>
            <w:noProof/>
            <w:webHidden/>
          </w:rPr>
          <w:tab/>
        </w:r>
        <w:r>
          <w:rPr>
            <w:noProof/>
            <w:webHidden/>
          </w:rPr>
          <w:fldChar w:fldCharType="begin"/>
        </w:r>
        <w:r>
          <w:rPr>
            <w:noProof/>
            <w:webHidden/>
          </w:rPr>
          <w:instrText xml:space="preserve"> PAGEREF _Toc293915098 \h </w:instrText>
        </w:r>
        <w:r>
          <w:rPr>
            <w:noProof/>
            <w:webHidden/>
          </w:rPr>
        </w:r>
        <w:r>
          <w:rPr>
            <w:noProof/>
            <w:webHidden/>
          </w:rPr>
          <w:fldChar w:fldCharType="separate"/>
        </w:r>
        <w:r>
          <w:rPr>
            <w:noProof/>
            <w:webHidden/>
          </w:rPr>
          <w:t>277</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099" w:history="1">
        <w:r w:rsidRPr="00C0309D">
          <w:rPr>
            <w:rStyle w:val="Hyperlink"/>
            <w:noProof/>
          </w:rPr>
          <w:t>Page Title</w:t>
        </w:r>
        <w:r>
          <w:rPr>
            <w:noProof/>
            <w:webHidden/>
          </w:rPr>
          <w:tab/>
        </w:r>
        <w:r>
          <w:rPr>
            <w:noProof/>
            <w:webHidden/>
          </w:rPr>
          <w:fldChar w:fldCharType="begin"/>
        </w:r>
        <w:r>
          <w:rPr>
            <w:noProof/>
            <w:webHidden/>
          </w:rPr>
          <w:instrText xml:space="preserve"> PAGEREF _Toc293915099 \h </w:instrText>
        </w:r>
        <w:r>
          <w:rPr>
            <w:noProof/>
            <w:webHidden/>
          </w:rPr>
        </w:r>
        <w:r>
          <w:rPr>
            <w:noProof/>
            <w:webHidden/>
          </w:rPr>
          <w:fldChar w:fldCharType="separate"/>
        </w:r>
        <w:r>
          <w:rPr>
            <w:noProof/>
            <w:webHidden/>
          </w:rPr>
          <w:t>277</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00" w:history="1">
        <w:r w:rsidRPr="00C0309D">
          <w:rPr>
            <w:rStyle w:val="Hyperlink"/>
            <w:noProof/>
          </w:rPr>
          <w:t>Type</w:t>
        </w:r>
        <w:r>
          <w:rPr>
            <w:noProof/>
            <w:webHidden/>
          </w:rPr>
          <w:tab/>
        </w:r>
        <w:r>
          <w:rPr>
            <w:noProof/>
            <w:webHidden/>
          </w:rPr>
          <w:fldChar w:fldCharType="begin"/>
        </w:r>
        <w:r>
          <w:rPr>
            <w:noProof/>
            <w:webHidden/>
          </w:rPr>
          <w:instrText xml:space="preserve"> PAGEREF _Toc293915100 \h </w:instrText>
        </w:r>
        <w:r>
          <w:rPr>
            <w:noProof/>
            <w:webHidden/>
          </w:rPr>
        </w:r>
        <w:r>
          <w:rPr>
            <w:noProof/>
            <w:webHidden/>
          </w:rPr>
          <w:fldChar w:fldCharType="separate"/>
        </w:r>
        <w:r>
          <w:rPr>
            <w:noProof/>
            <w:webHidden/>
          </w:rPr>
          <w:t>277</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01" w:history="1">
        <w:r w:rsidRPr="00C0309D">
          <w:rPr>
            <w:rStyle w:val="Hyperlink"/>
            <w:noProof/>
          </w:rPr>
          <w:t>Color</w:t>
        </w:r>
        <w:r>
          <w:rPr>
            <w:noProof/>
            <w:webHidden/>
          </w:rPr>
          <w:tab/>
        </w:r>
        <w:r>
          <w:rPr>
            <w:noProof/>
            <w:webHidden/>
          </w:rPr>
          <w:fldChar w:fldCharType="begin"/>
        </w:r>
        <w:r>
          <w:rPr>
            <w:noProof/>
            <w:webHidden/>
          </w:rPr>
          <w:instrText xml:space="preserve"> PAGEREF _Toc293915101 \h </w:instrText>
        </w:r>
        <w:r>
          <w:rPr>
            <w:noProof/>
            <w:webHidden/>
          </w:rPr>
        </w:r>
        <w:r>
          <w:rPr>
            <w:noProof/>
            <w:webHidden/>
          </w:rPr>
          <w:fldChar w:fldCharType="separate"/>
        </w:r>
        <w:r>
          <w:rPr>
            <w:noProof/>
            <w:webHidden/>
          </w:rPr>
          <w:t>277</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02" w:history="1">
        <w:r w:rsidRPr="00C0309D">
          <w:rPr>
            <w:rStyle w:val="Hyperlink"/>
            <w:noProof/>
          </w:rPr>
          <w:t>Background Color</w:t>
        </w:r>
        <w:r>
          <w:rPr>
            <w:noProof/>
            <w:webHidden/>
          </w:rPr>
          <w:tab/>
        </w:r>
        <w:r>
          <w:rPr>
            <w:noProof/>
            <w:webHidden/>
          </w:rPr>
          <w:fldChar w:fldCharType="begin"/>
        </w:r>
        <w:r>
          <w:rPr>
            <w:noProof/>
            <w:webHidden/>
          </w:rPr>
          <w:instrText xml:space="preserve"> PAGEREF _Toc293915102 \h </w:instrText>
        </w:r>
        <w:r>
          <w:rPr>
            <w:noProof/>
            <w:webHidden/>
          </w:rPr>
        </w:r>
        <w:r>
          <w:rPr>
            <w:noProof/>
            <w:webHidden/>
          </w:rPr>
          <w:fldChar w:fldCharType="separate"/>
        </w:r>
        <w:r>
          <w:rPr>
            <w:noProof/>
            <w:webHidden/>
          </w:rPr>
          <w:t>277</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03" w:history="1">
        <w:r w:rsidRPr="00C0309D">
          <w:rPr>
            <w:rStyle w:val="Hyperlink"/>
            <w:noProof/>
          </w:rPr>
          <w:t>Case</w:t>
        </w:r>
        <w:r>
          <w:rPr>
            <w:noProof/>
            <w:webHidden/>
          </w:rPr>
          <w:tab/>
        </w:r>
        <w:r>
          <w:rPr>
            <w:noProof/>
            <w:webHidden/>
          </w:rPr>
          <w:fldChar w:fldCharType="begin"/>
        </w:r>
        <w:r>
          <w:rPr>
            <w:noProof/>
            <w:webHidden/>
          </w:rPr>
          <w:instrText xml:space="preserve"> PAGEREF _Toc293915103 \h </w:instrText>
        </w:r>
        <w:r>
          <w:rPr>
            <w:noProof/>
            <w:webHidden/>
          </w:rPr>
        </w:r>
        <w:r>
          <w:rPr>
            <w:noProof/>
            <w:webHidden/>
          </w:rPr>
          <w:fldChar w:fldCharType="separate"/>
        </w:r>
        <w:r>
          <w:rPr>
            <w:noProof/>
            <w:webHidden/>
          </w:rPr>
          <w:t>278</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104" w:history="1">
        <w:r w:rsidRPr="00C0309D">
          <w:rPr>
            <w:rStyle w:val="Hyperlink"/>
            <w:noProof/>
          </w:rPr>
          <w:t>Color</w:t>
        </w:r>
        <w:r>
          <w:rPr>
            <w:noProof/>
            <w:webHidden/>
          </w:rPr>
          <w:tab/>
        </w:r>
        <w:r>
          <w:rPr>
            <w:noProof/>
            <w:webHidden/>
          </w:rPr>
          <w:fldChar w:fldCharType="begin"/>
        </w:r>
        <w:r>
          <w:rPr>
            <w:noProof/>
            <w:webHidden/>
          </w:rPr>
          <w:instrText xml:space="preserve"> PAGEREF _Toc293915104 \h </w:instrText>
        </w:r>
        <w:r>
          <w:rPr>
            <w:noProof/>
            <w:webHidden/>
          </w:rPr>
        </w:r>
        <w:r>
          <w:rPr>
            <w:noProof/>
            <w:webHidden/>
          </w:rPr>
          <w:fldChar w:fldCharType="separate"/>
        </w:r>
        <w:r>
          <w:rPr>
            <w:noProof/>
            <w:webHidden/>
          </w:rPr>
          <w:t>278</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05" w:history="1">
        <w:r w:rsidRPr="00C0309D">
          <w:rPr>
            <w:rStyle w:val="Hyperlink"/>
            <w:noProof/>
          </w:rPr>
          <w:t>Palette</w:t>
        </w:r>
        <w:r>
          <w:rPr>
            <w:noProof/>
            <w:webHidden/>
          </w:rPr>
          <w:tab/>
        </w:r>
        <w:r>
          <w:rPr>
            <w:noProof/>
            <w:webHidden/>
          </w:rPr>
          <w:fldChar w:fldCharType="begin"/>
        </w:r>
        <w:r>
          <w:rPr>
            <w:noProof/>
            <w:webHidden/>
          </w:rPr>
          <w:instrText xml:space="preserve"> PAGEREF _Toc293915105 \h </w:instrText>
        </w:r>
        <w:r>
          <w:rPr>
            <w:noProof/>
            <w:webHidden/>
          </w:rPr>
        </w:r>
        <w:r>
          <w:rPr>
            <w:noProof/>
            <w:webHidden/>
          </w:rPr>
          <w:fldChar w:fldCharType="separate"/>
        </w:r>
        <w:r>
          <w:rPr>
            <w:noProof/>
            <w:webHidden/>
          </w:rPr>
          <w:t>278</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06" w:history="1">
        <w:r w:rsidRPr="00C0309D">
          <w:rPr>
            <w:rStyle w:val="Hyperlink"/>
            <w:noProof/>
          </w:rPr>
          <w:t>Text</w:t>
        </w:r>
        <w:r>
          <w:rPr>
            <w:noProof/>
            <w:webHidden/>
          </w:rPr>
          <w:tab/>
        </w:r>
        <w:r>
          <w:rPr>
            <w:noProof/>
            <w:webHidden/>
          </w:rPr>
          <w:fldChar w:fldCharType="begin"/>
        </w:r>
        <w:r>
          <w:rPr>
            <w:noProof/>
            <w:webHidden/>
          </w:rPr>
          <w:instrText xml:space="preserve"> PAGEREF _Toc293915106 \h </w:instrText>
        </w:r>
        <w:r>
          <w:rPr>
            <w:noProof/>
            <w:webHidden/>
          </w:rPr>
        </w:r>
        <w:r>
          <w:rPr>
            <w:noProof/>
            <w:webHidden/>
          </w:rPr>
          <w:fldChar w:fldCharType="separate"/>
        </w:r>
        <w:r>
          <w:rPr>
            <w:noProof/>
            <w:webHidden/>
          </w:rPr>
          <w:t>278</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107" w:history="1">
        <w:r w:rsidRPr="00C0309D">
          <w:rPr>
            <w:rStyle w:val="Hyperlink"/>
            <w:noProof/>
          </w:rPr>
          <w:t>Dimensions</w:t>
        </w:r>
        <w:r>
          <w:rPr>
            <w:noProof/>
            <w:webHidden/>
          </w:rPr>
          <w:tab/>
        </w:r>
        <w:r>
          <w:rPr>
            <w:noProof/>
            <w:webHidden/>
          </w:rPr>
          <w:fldChar w:fldCharType="begin"/>
        </w:r>
        <w:r>
          <w:rPr>
            <w:noProof/>
            <w:webHidden/>
          </w:rPr>
          <w:instrText xml:space="preserve"> PAGEREF _Toc293915107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08" w:history="1">
        <w:r w:rsidRPr="00C0309D">
          <w:rPr>
            <w:rStyle w:val="Hyperlink"/>
            <w:noProof/>
          </w:rPr>
          <w:t>Screen</w:t>
        </w:r>
        <w:r>
          <w:rPr>
            <w:noProof/>
            <w:webHidden/>
          </w:rPr>
          <w:tab/>
        </w:r>
        <w:r>
          <w:rPr>
            <w:noProof/>
            <w:webHidden/>
          </w:rPr>
          <w:fldChar w:fldCharType="begin"/>
        </w:r>
        <w:r>
          <w:rPr>
            <w:noProof/>
            <w:webHidden/>
          </w:rPr>
          <w:instrText xml:space="preserve"> PAGEREF _Toc293915108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09" w:history="1">
        <w:r w:rsidRPr="00C0309D">
          <w:rPr>
            <w:rStyle w:val="Hyperlink"/>
            <w:noProof/>
          </w:rPr>
          <w:t>Height</w:t>
        </w:r>
        <w:r>
          <w:rPr>
            <w:noProof/>
            <w:webHidden/>
          </w:rPr>
          <w:tab/>
        </w:r>
        <w:r>
          <w:rPr>
            <w:noProof/>
            <w:webHidden/>
          </w:rPr>
          <w:fldChar w:fldCharType="begin"/>
        </w:r>
        <w:r>
          <w:rPr>
            <w:noProof/>
            <w:webHidden/>
          </w:rPr>
          <w:instrText xml:space="preserve"> PAGEREF _Toc293915109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10" w:history="1">
        <w:r w:rsidRPr="00C0309D">
          <w:rPr>
            <w:rStyle w:val="Hyperlink"/>
            <w:noProof/>
          </w:rPr>
          <w:t>Width</w:t>
        </w:r>
        <w:r>
          <w:rPr>
            <w:noProof/>
            <w:webHidden/>
          </w:rPr>
          <w:tab/>
        </w:r>
        <w:r>
          <w:rPr>
            <w:noProof/>
            <w:webHidden/>
          </w:rPr>
          <w:fldChar w:fldCharType="begin"/>
        </w:r>
        <w:r>
          <w:rPr>
            <w:noProof/>
            <w:webHidden/>
          </w:rPr>
          <w:instrText xml:space="preserve"> PAGEREF _Toc293915110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11" w:history="1">
        <w:r w:rsidRPr="00C0309D">
          <w:rPr>
            <w:rStyle w:val="Hyperlink"/>
            <w:noProof/>
          </w:rPr>
          <w:t>Regions</w:t>
        </w:r>
        <w:r>
          <w:rPr>
            <w:noProof/>
            <w:webHidden/>
          </w:rPr>
          <w:tab/>
        </w:r>
        <w:r>
          <w:rPr>
            <w:noProof/>
            <w:webHidden/>
          </w:rPr>
          <w:fldChar w:fldCharType="begin"/>
        </w:r>
        <w:r>
          <w:rPr>
            <w:noProof/>
            <w:webHidden/>
          </w:rPr>
          <w:instrText xml:space="preserve"> PAGEREF _Toc293915111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12" w:history="1">
        <w:r w:rsidRPr="00C0309D">
          <w:rPr>
            <w:rStyle w:val="Hyperlink"/>
            <w:noProof/>
          </w:rPr>
          <w:t>Header &amp; Primary Navigation</w:t>
        </w:r>
        <w:r>
          <w:rPr>
            <w:noProof/>
            <w:webHidden/>
          </w:rPr>
          <w:tab/>
        </w:r>
        <w:r>
          <w:rPr>
            <w:noProof/>
            <w:webHidden/>
          </w:rPr>
          <w:fldChar w:fldCharType="begin"/>
        </w:r>
        <w:r>
          <w:rPr>
            <w:noProof/>
            <w:webHidden/>
          </w:rPr>
          <w:instrText xml:space="preserve"> PAGEREF _Toc293915112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13" w:history="1">
        <w:r w:rsidRPr="00C0309D">
          <w:rPr>
            <w:rStyle w:val="Hyperlink"/>
            <w:noProof/>
          </w:rPr>
          <w:t>Secondary Navigation</w:t>
        </w:r>
        <w:r>
          <w:rPr>
            <w:noProof/>
            <w:webHidden/>
          </w:rPr>
          <w:tab/>
        </w:r>
        <w:r>
          <w:rPr>
            <w:noProof/>
            <w:webHidden/>
          </w:rPr>
          <w:fldChar w:fldCharType="begin"/>
        </w:r>
        <w:r>
          <w:rPr>
            <w:noProof/>
            <w:webHidden/>
          </w:rPr>
          <w:instrText xml:space="preserve"> PAGEREF _Toc293915113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14" w:history="1">
        <w:r w:rsidRPr="00C0309D">
          <w:rPr>
            <w:rStyle w:val="Hyperlink"/>
            <w:noProof/>
          </w:rPr>
          <w:t>Content</w:t>
        </w:r>
        <w:r>
          <w:rPr>
            <w:noProof/>
            <w:webHidden/>
          </w:rPr>
          <w:tab/>
        </w:r>
        <w:r>
          <w:rPr>
            <w:noProof/>
            <w:webHidden/>
          </w:rPr>
          <w:fldChar w:fldCharType="begin"/>
        </w:r>
        <w:r>
          <w:rPr>
            <w:noProof/>
            <w:webHidden/>
          </w:rPr>
          <w:instrText xml:space="preserve"> PAGEREF _Toc293915114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15" w:history="1">
        <w:r w:rsidRPr="00C0309D">
          <w:rPr>
            <w:rStyle w:val="Hyperlink"/>
            <w:noProof/>
          </w:rPr>
          <w:t>Footer</w:t>
        </w:r>
        <w:r>
          <w:rPr>
            <w:noProof/>
            <w:webHidden/>
          </w:rPr>
          <w:tab/>
        </w:r>
        <w:r>
          <w:rPr>
            <w:noProof/>
            <w:webHidden/>
          </w:rPr>
          <w:fldChar w:fldCharType="begin"/>
        </w:r>
        <w:r>
          <w:rPr>
            <w:noProof/>
            <w:webHidden/>
          </w:rPr>
          <w:instrText xml:space="preserve"> PAGEREF _Toc293915115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16" w:history="1">
        <w:r w:rsidRPr="00C0309D">
          <w:rPr>
            <w:rStyle w:val="Hyperlink"/>
            <w:noProof/>
          </w:rPr>
          <w:t>Controls</w:t>
        </w:r>
        <w:r>
          <w:rPr>
            <w:noProof/>
            <w:webHidden/>
          </w:rPr>
          <w:tab/>
        </w:r>
        <w:r>
          <w:rPr>
            <w:noProof/>
            <w:webHidden/>
          </w:rPr>
          <w:fldChar w:fldCharType="begin"/>
        </w:r>
        <w:r>
          <w:rPr>
            <w:noProof/>
            <w:webHidden/>
          </w:rPr>
          <w:instrText xml:space="preserve"> PAGEREF _Toc293915116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17" w:history="1">
        <w:r w:rsidRPr="00C0309D">
          <w:rPr>
            <w:rStyle w:val="Hyperlink"/>
            <w:noProof/>
          </w:rPr>
          <w:t>Buttons</w:t>
        </w:r>
        <w:r>
          <w:rPr>
            <w:noProof/>
            <w:webHidden/>
          </w:rPr>
          <w:tab/>
        </w:r>
        <w:r>
          <w:rPr>
            <w:noProof/>
            <w:webHidden/>
          </w:rPr>
          <w:fldChar w:fldCharType="begin"/>
        </w:r>
        <w:r>
          <w:rPr>
            <w:noProof/>
            <w:webHidden/>
          </w:rPr>
          <w:instrText xml:space="preserve"> PAGEREF _Toc293915117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18" w:history="1">
        <w:r w:rsidRPr="00C0309D">
          <w:rPr>
            <w:rStyle w:val="Hyperlink"/>
            <w:noProof/>
          </w:rPr>
          <w:t>Text Boxes</w:t>
        </w:r>
        <w:r>
          <w:rPr>
            <w:noProof/>
            <w:webHidden/>
          </w:rPr>
          <w:tab/>
        </w:r>
        <w:r>
          <w:rPr>
            <w:noProof/>
            <w:webHidden/>
          </w:rPr>
          <w:fldChar w:fldCharType="begin"/>
        </w:r>
        <w:r>
          <w:rPr>
            <w:noProof/>
            <w:webHidden/>
          </w:rPr>
          <w:instrText xml:space="preserve"> PAGEREF _Toc293915118 \h </w:instrText>
        </w:r>
        <w:r>
          <w:rPr>
            <w:noProof/>
            <w:webHidden/>
          </w:rPr>
        </w:r>
        <w:r>
          <w:rPr>
            <w:noProof/>
            <w:webHidden/>
          </w:rPr>
          <w:fldChar w:fldCharType="separate"/>
        </w:r>
        <w:r>
          <w:rPr>
            <w:noProof/>
            <w:webHidden/>
          </w:rPr>
          <w:t>279</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19" w:history="1">
        <w:r w:rsidRPr="00C0309D">
          <w:rPr>
            <w:rStyle w:val="Hyperlink"/>
            <w:noProof/>
          </w:rPr>
          <w:t>List Boxes</w:t>
        </w:r>
        <w:r>
          <w:rPr>
            <w:noProof/>
            <w:webHidden/>
          </w:rPr>
          <w:tab/>
        </w:r>
        <w:r>
          <w:rPr>
            <w:noProof/>
            <w:webHidden/>
          </w:rPr>
          <w:fldChar w:fldCharType="begin"/>
        </w:r>
        <w:r>
          <w:rPr>
            <w:noProof/>
            <w:webHidden/>
          </w:rPr>
          <w:instrText xml:space="preserve"> PAGEREF _Toc293915119 \h </w:instrText>
        </w:r>
        <w:r>
          <w:rPr>
            <w:noProof/>
            <w:webHidden/>
          </w:rPr>
        </w:r>
        <w:r>
          <w:rPr>
            <w:noProof/>
            <w:webHidden/>
          </w:rPr>
          <w:fldChar w:fldCharType="separate"/>
        </w:r>
        <w:r>
          <w:rPr>
            <w:noProof/>
            <w:webHidden/>
          </w:rPr>
          <w:t>280</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120" w:history="1">
        <w:r w:rsidRPr="00C0309D">
          <w:rPr>
            <w:rStyle w:val="Hyperlink"/>
            <w:noProof/>
          </w:rPr>
          <w:t>Flow</w:t>
        </w:r>
        <w:r>
          <w:rPr>
            <w:noProof/>
            <w:webHidden/>
          </w:rPr>
          <w:tab/>
        </w:r>
        <w:r>
          <w:rPr>
            <w:noProof/>
            <w:webHidden/>
          </w:rPr>
          <w:fldChar w:fldCharType="begin"/>
        </w:r>
        <w:r>
          <w:rPr>
            <w:noProof/>
            <w:webHidden/>
          </w:rPr>
          <w:instrText xml:space="preserve"> PAGEREF _Toc293915120 \h </w:instrText>
        </w:r>
        <w:r>
          <w:rPr>
            <w:noProof/>
            <w:webHidden/>
          </w:rPr>
        </w:r>
        <w:r>
          <w:rPr>
            <w:noProof/>
            <w:webHidden/>
          </w:rPr>
          <w:fldChar w:fldCharType="separate"/>
        </w:r>
        <w:r>
          <w:rPr>
            <w:noProof/>
            <w:webHidden/>
          </w:rPr>
          <w:t>280</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121" w:history="1">
        <w:r w:rsidRPr="00C0309D">
          <w:rPr>
            <w:rStyle w:val="Hyperlink"/>
            <w:noProof/>
          </w:rPr>
          <w:t>Usability</w:t>
        </w:r>
        <w:r>
          <w:rPr>
            <w:noProof/>
            <w:webHidden/>
          </w:rPr>
          <w:tab/>
        </w:r>
        <w:r>
          <w:rPr>
            <w:noProof/>
            <w:webHidden/>
          </w:rPr>
          <w:fldChar w:fldCharType="begin"/>
        </w:r>
        <w:r>
          <w:rPr>
            <w:noProof/>
            <w:webHidden/>
          </w:rPr>
          <w:instrText xml:space="preserve"> PAGEREF _Toc293915121 \h </w:instrText>
        </w:r>
        <w:r>
          <w:rPr>
            <w:noProof/>
            <w:webHidden/>
          </w:rPr>
        </w:r>
        <w:r>
          <w:rPr>
            <w:noProof/>
            <w:webHidden/>
          </w:rPr>
          <w:fldChar w:fldCharType="separate"/>
        </w:r>
        <w:r>
          <w:rPr>
            <w:noProof/>
            <w:webHidden/>
          </w:rPr>
          <w:t>280</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22" w:history="1">
        <w:r w:rsidRPr="00C0309D">
          <w:rPr>
            <w:rStyle w:val="Hyperlink"/>
            <w:noProof/>
          </w:rPr>
          <w:t>Keyboard vs. Mouse</w:t>
        </w:r>
        <w:r>
          <w:rPr>
            <w:noProof/>
            <w:webHidden/>
          </w:rPr>
          <w:tab/>
        </w:r>
        <w:r>
          <w:rPr>
            <w:noProof/>
            <w:webHidden/>
          </w:rPr>
          <w:fldChar w:fldCharType="begin"/>
        </w:r>
        <w:r>
          <w:rPr>
            <w:noProof/>
            <w:webHidden/>
          </w:rPr>
          <w:instrText xml:space="preserve"> PAGEREF _Toc293915122 \h </w:instrText>
        </w:r>
        <w:r>
          <w:rPr>
            <w:noProof/>
            <w:webHidden/>
          </w:rPr>
        </w:r>
        <w:r>
          <w:rPr>
            <w:noProof/>
            <w:webHidden/>
          </w:rPr>
          <w:fldChar w:fldCharType="separate"/>
        </w:r>
        <w:r>
          <w:rPr>
            <w:noProof/>
            <w:webHidden/>
          </w:rPr>
          <w:t>280</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23" w:history="1">
        <w:r w:rsidRPr="00C0309D">
          <w:rPr>
            <w:rStyle w:val="Hyperlink"/>
            <w:noProof/>
          </w:rPr>
          <w:t>Section 508</w:t>
        </w:r>
        <w:r>
          <w:rPr>
            <w:noProof/>
            <w:webHidden/>
          </w:rPr>
          <w:tab/>
        </w:r>
        <w:r>
          <w:rPr>
            <w:noProof/>
            <w:webHidden/>
          </w:rPr>
          <w:fldChar w:fldCharType="begin"/>
        </w:r>
        <w:r>
          <w:rPr>
            <w:noProof/>
            <w:webHidden/>
          </w:rPr>
          <w:instrText xml:space="preserve"> PAGEREF _Toc293915123 \h </w:instrText>
        </w:r>
        <w:r>
          <w:rPr>
            <w:noProof/>
            <w:webHidden/>
          </w:rPr>
        </w:r>
        <w:r>
          <w:rPr>
            <w:noProof/>
            <w:webHidden/>
          </w:rPr>
          <w:fldChar w:fldCharType="separate"/>
        </w:r>
        <w:r>
          <w:rPr>
            <w:noProof/>
            <w:webHidden/>
          </w:rPr>
          <w:t>280</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24" w:history="1">
        <w:r w:rsidRPr="00C0309D">
          <w:rPr>
            <w:rStyle w:val="Hyperlink"/>
            <w:noProof/>
          </w:rPr>
          <w:t>Performance</w:t>
        </w:r>
        <w:r>
          <w:rPr>
            <w:noProof/>
            <w:webHidden/>
          </w:rPr>
          <w:tab/>
        </w:r>
        <w:r>
          <w:rPr>
            <w:noProof/>
            <w:webHidden/>
          </w:rPr>
          <w:fldChar w:fldCharType="begin"/>
        </w:r>
        <w:r>
          <w:rPr>
            <w:noProof/>
            <w:webHidden/>
          </w:rPr>
          <w:instrText xml:space="preserve"> PAGEREF _Toc293915124 \h </w:instrText>
        </w:r>
        <w:r>
          <w:rPr>
            <w:noProof/>
            <w:webHidden/>
          </w:rPr>
        </w:r>
        <w:r>
          <w:rPr>
            <w:noProof/>
            <w:webHidden/>
          </w:rPr>
          <w:fldChar w:fldCharType="separate"/>
        </w:r>
        <w:r>
          <w:rPr>
            <w:noProof/>
            <w:webHidden/>
          </w:rPr>
          <w:t>280</w:t>
        </w:r>
        <w:r>
          <w:rPr>
            <w:noProof/>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125" w:history="1">
        <w:r w:rsidRPr="00C0309D">
          <w:rPr>
            <w:rStyle w:val="Hyperlink"/>
            <w:noProof/>
          </w:rPr>
          <w:t>Internationalization</w:t>
        </w:r>
        <w:r>
          <w:rPr>
            <w:noProof/>
            <w:webHidden/>
          </w:rPr>
          <w:tab/>
        </w:r>
        <w:r>
          <w:rPr>
            <w:noProof/>
            <w:webHidden/>
          </w:rPr>
          <w:fldChar w:fldCharType="begin"/>
        </w:r>
        <w:r>
          <w:rPr>
            <w:noProof/>
            <w:webHidden/>
          </w:rPr>
          <w:instrText xml:space="preserve"> PAGEREF _Toc293915125 \h </w:instrText>
        </w:r>
        <w:r>
          <w:rPr>
            <w:noProof/>
            <w:webHidden/>
          </w:rPr>
        </w:r>
        <w:r>
          <w:rPr>
            <w:noProof/>
            <w:webHidden/>
          </w:rPr>
          <w:fldChar w:fldCharType="separate"/>
        </w:r>
        <w:r>
          <w:rPr>
            <w:noProof/>
            <w:webHidden/>
          </w:rPr>
          <w:t>280</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26" w:history="1">
        <w:r w:rsidRPr="00C0309D">
          <w:rPr>
            <w:rStyle w:val="Hyperlink"/>
            <w:noProof/>
          </w:rPr>
          <w:t>Multi-Language support</w:t>
        </w:r>
        <w:r>
          <w:rPr>
            <w:noProof/>
            <w:webHidden/>
          </w:rPr>
          <w:tab/>
        </w:r>
        <w:r>
          <w:rPr>
            <w:noProof/>
            <w:webHidden/>
          </w:rPr>
          <w:fldChar w:fldCharType="begin"/>
        </w:r>
        <w:r>
          <w:rPr>
            <w:noProof/>
            <w:webHidden/>
          </w:rPr>
          <w:instrText xml:space="preserve"> PAGEREF _Toc293915126 \h </w:instrText>
        </w:r>
        <w:r>
          <w:rPr>
            <w:noProof/>
            <w:webHidden/>
          </w:rPr>
        </w:r>
        <w:r>
          <w:rPr>
            <w:noProof/>
            <w:webHidden/>
          </w:rPr>
          <w:fldChar w:fldCharType="separate"/>
        </w:r>
        <w:r>
          <w:rPr>
            <w:noProof/>
            <w:webHidden/>
          </w:rPr>
          <w:t>280</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27" w:history="1">
        <w:r w:rsidRPr="00C0309D">
          <w:rPr>
            <w:rStyle w:val="Hyperlink"/>
            <w:noProof/>
          </w:rPr>
          <w:t>Date &amp; Time</w:t>
        </w:r>
        <w:r>
          <w:rPr>
            <w:noProof/>
            <w:webHidden/>
          </w:rPr>
          <w:tab/>
        </w:r>
        <w:r>
          <w:rPr>
            <w:noProof/>
            <w:webHidden/>
          </w:rPr>
          <w:fldChar w:fldCharType="begin"/>
        </w:r>
        <w:r>
          <w:rPr>
            <w:noProof/>
            <w:webHidden/>
          </w:rPr>
          <w:instrText xml:space="preserve"> PAGEREF _Toc293915127 \h </w:instrText>
        </w:r>
        <w:r>
          <w:rPr>
            <w:noProof/>
            <w:webHidden/>
          </w:rPr>
        </w:r>
        <w:r>
          <w:rPr>
            <w:noProof/>
            <w:webHidden/>
          </w:rPr>
          <w:fldChar w:fldCharType="separate"/>
        </w:r>
        <w:r>
          <w:rPr>
            <w:noProof/>
            <w:webHidden/>
          </w:rPr>
          <w:t>280</w:t>
        </w:r>
        <w:r>
          <w:rPr>
            <w:noProof/>
            <w:webHidden/>
          </w:rPr>
          <w:fldChar w:fldCharType="end"/>
        </w:r>
      </w:hyperlink>
    </w:p>
    <w:p w:rsidR="00ED7752" w:rsidRDefault="00ED7752">
      <w:pPr>
        <w:pStyle w:val="TOC2"/>
        <w:rPr>
          <w:rFonts w:asciiTheme="minorHAnsi" w:eastAsiaTheme="minorEastAsia" w:hAnsiTheme="minorHAnsi" w:cstheme="minorBidi"/>
          <w:szCs w:val="22"/>
        </w:rPr>
      </w:pPr>
      <w:hyperlink w:anchor="_Toc293915128" w:history="1">
        <w:r w:rsidRPr="00C0309D">
          <w:rPr>
            <w:rStyle w:val="Hyperlink"/>
          </w:rPr>
          <w:t>Applications</w:t>
        </w:r>
        <w:r>
          <w:rPr>
            <w:webHidden/>
          </w:rPr>
          <w:tab/>
        </w:r>
        <w:r>
          <w:rPr>
            <w:webHidden/>
          </w:rPr>
          <w:fldChar w:fldCharType="begin"/>
        </w:r>
        <w:r>
          <w:rPr>
            <w:webHidden/>
          </w:rPr>
          <w:instrText xml:space="preserve"> PAGEREF _Toc293915128 \h </w:instrText>
        </w:r>
        <w:r>
          <w:rPr>
            <w:webHidden/>
          </w:rPr>
        </w:r>
        <w:r>
          <w:rPr>
            <w:webHidden/>
          </w:rPr>
          <w:fldChar w:fldCharType="separate"/>
        </w:r>
        <w:r>
          <w:rPr>
            <w:webHidden/>
          </w:rPr>
          <w:t>280</w:t>
        </w:r>
        <w:r>
          <w:rPr>
            <w:webHidden/>
          </w:rPr>
          <w:fldChar w:fldCharType="end"/>
        </w:r>
      </w:hyperlink>
    </w:p>
    <w:p w:rsidR="00ED7752" w:rsidRDefault="00ED7752">
      <w:pPr>
        <w:pStyle w:val="TOC3"/>
        <w:tabs>
          <w:tab w:val="right" w:leader="dot" w:pos="9350"/>
        </w:tabs>
        <w:rPr>
          <w:rFonts w:asciiTheme="minorHAnsi" w:eastAsiaTheme="minorEastAsia" w:hAnsiTheme="minorHAnsi" w:cstheme="minorBidi"/>
          <w:noProof/>
          <w:sz w:val="22"/>
          <w:szCs w:val="22"/>
        </w:rPr>
      </w:pPr>
      <w:hyperlink w:anchor="_Toc293915129" w:history="1">
        <w:r w:rsidRPr="00C0309D">
          <w:rPr>
            <w:rStyle w:val="Hyperlink"/>
            <w:noProof/>
          </w:rPr>
          <w:t>Desktop</w:t>
        </w:r>
        <w:r>
          <w:rPr>
            <w:noProof/>
            <w:webHidden/>
          </w:rPr>
          <w:tab/>
        </w:r>
        <w:r>
          <w:rPr>
            <w:noProof/>
            <w:webHidden/>
          </w:rPr>
          <w:fldChar w:fldCharType="begin"/>
        </w:r>
        <w:r>
          <w:rPr>
            <w:noProof/>
            <w:webHidden/>
          </w:rPr>
          <w:instrText xml:space="preserve"> PAGEREF _Toc293915129 \h </w:instrText>
        </w:r>
        <w:r>
          <w:rPr>
            <w:noProof/>
            <w:webHidden/>
          </w:rPr>
        </w:r>
        <w:r>
          <w:rPr>
            <w:noProof/>
            <w:webHidden/>
          </w:rPr>
          <w:fldChar w:fldCharType="separate"/>
        </w:r>
        <w:r>
          <w:rPr>
            <w:noProof/>
            <w:webHidden/>
          </w:rPr>
          <w:t>280</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30" w:history="1">
        <w:r w:rsidRPr="00C0309D">
          <w:rPr>
            <w:rStyle w:val="Hyperlink"/>
            <w:noProof/>
          </w:rPr>
          <w:t>Page</w:t>
        </w:r>
        <w:r>
          <w:rPr>
            <w:noProof/>
            <w:webHidden/>
          </w:rPr>
          <w:tab/>
        </w:r>
        <w:r>
          <w:rPr>
            <w:noProof/>
            <w:webHidden/>
          </w:rPr>
          <w:fldChar w:fldCharType="begin"/>
        </w:r>
        <w:r>
          <w:rPr>
            <w:noProof/>
            <w:webHidden/>
          </w:rPr>
          <w:instrText xml:space="preserve"> PAGEREF _Toc293915130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31" w:history="1">
        <w:r w:rsidRPr="00C0309D">
          <w:rPr>
            <w:rStyle w:val="Hyperlink"/>
            <w:noProof/>
          </w:rPr>
          <w:t>Splash Screen</w:t>
        </w:r>
        <w:r>
          <w:rPr>
            <w:noProof/>
            <w:webHidden/>
          </w:rPr>
          <w:tab/>
        </w:r>
        <w:r>
          <w:rPr>
            <w:noProof/>
            <w:webHidden/>
          </w:rPr>
          <w:fldChar w:fldCharType="begin"/>
        </w:r>
        <w:r>
          <w:rPr>
            <w:noProof/>
            <w:webHidden/>
          </w:rPr>
          <w:instrText xml:space="preserve"> PAGEREF _Toc293915131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32" w:history="1">
        <w:r w:rsidRPr="00C0309D">
          <w:rPr>
            <w:rStyle w:val="Hyperlink"/>
            <w:noProof/>
          </w:rPr>
          <w:t>Framework</w:t>
        </w:r>
        <w:r>
          <w:rPr>
            <w:noProof/>
            <w:webHidden/>
          </w:rPr>
          <w:tab/>
        </w:r>
        <w:r>
          <w:rPr>
            <w:noProof/>
            <w:webHidden/>
          </w:rPr>
          <w:fldChar w:fldCharType="begin"/>
        </w:r>
        <w:r>
          <w:rPr>
            <w:noProof/>
            <w:webHidden/>
          </w:rPr>
          <w:instrText xml:space="preserve"> PAGEREF _Toc293915132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33" w:history="1">
        <w:r w:rsidRPr="00C0309D">
          <w:rPr>
            <w:rStyle w:val="Hyperlink"/>
            <w:noProof/>
          </w:rPr>
          <w:t>Title Bar</w:t>
        </w:r>
        <w:r>
          <w:rPr>
            <w:noProof/>
            <w:webHidden/>
          </w:rPr>
          <w:tab/>
        </w:r>
        <w:r>
          <w:rPr>
            <w:noProof/>
            <w:webHidden/>
          </w:rPr>
          <w:fldChar w:fldCharType="begin"/>
        </w:r>
        <w:r>
          <w:rPr>
            <w:noProof/>
            <w:webHidden/>
          </w:rPr>
          <w:instrText xml:space="preserve"> PAGEREF _Toc293915133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34" w:history="1">
        <w:r w:rsidRPr="00C0309D">
          <w:rPr>
            <w:rStyle w:val="Hyperlink"/>
            <w:noProof/>
          </w:rPr>
          <w:t>Font</w:t>
        </w:r>
        <w:r>
          <w:rPr>
            <w:noProof/>
            <w:webHidden/>
          </w:rPr>
          <w:tab/>
        </w:r>
        <w:r>
          <w:rPr>
            <w:noProof/>
            <w:webHidden/>
          </w:rPr>
          <w:fldChar w:fldCharType="begin"/>
        </w:r>
        <w:r>
          <w:rPr>
            <w:noProof/>
            <w:webHidden/>
          </w:rPr>
          <w:instrText xml:space="preserve"> PAGEREF _Toc293915134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35" w:history="1">
        <w:r w:rsidRPr="00C0309D">
          <w:rPr>
            <w:rStyle w:val="Hyperlink"/>
            <w:noProof/>
          </w:rPr>
          <w:t>Color</w:t>
        </w:r>
        <w:r>
          <w:rPr>
            <w:noProof/>
            <w:webHidden/>
          </w:rPr>
          <w:tab/>
        </w:r>
        <w:r>
          <w:rPr>
            <w:noProof/>
            <w:webHidden/>
          </w:rPr>
          <w:fldChar w:fldCharType="begin"/>
        </w:r>
        <w:r>
          <w:rPr>
            <w:noProof/>
            <w:webHidden/>
          </w:rPr>
          <w:instrText xml:space="preserve"> PAGEREF _Toc293915135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36" w:history="1">
        <w:r w:rsidRPr="00C0309D">
          <w:rPr>
            <w:rStyle w:val="Hyperlink"/>
            <w:noProof/>
          </w:rPr>
          <w:t>Content</w:t>
        </w:r>
        <w:r>
          <w:rPr>
            <w:noProof/>
            <w:webHidden/>
          </w:rPr>
          <w:tab/>
        </w:r>
        <w:r>
          <w:rPr>
            <w:noProof/>
            <w:webHidden/>
          </w:rPr>
          <w:fldChar w:fldCharType="begin"/>
        </w:r>
        <w:r>
          <w:rPr>
            <w:noProof/>
            <w:webHidden/>
          </w:rPr>
          <w:instrText xml:space="preserve"> PAGEREF _Toc293915136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37" w:history="1">
        <w:r w:rsidRPr="00C0309D">
          <w:rPr>
            <w:rStyle w:val="Hyperlink"/>
            <w:noProof/>
          </w:rPr>
          <w:t>Case</w:t>
        </w:r>
        <w:r>
          <w:rPr>
            <w:noProof/>
            <w:webHidden/>
          </w:rPr>
          <w:tab/>
        </w:r>
        <w:r>
          <w:rPr>
            <w:noProof/>
            <w:webHidden/>
          </w:rPr>
          <w:fldChar w:fldCharType="begin"/>
        </w:r>
        <w:r>
          <w:rPr>
            <w:noProof/>
            <w:webHidden/>
          </w:rPr>
          <w:instrText xml:space="preserve"> PAGEREF _Toc293915137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38" w:history="1">
        <w:r w:rsidRPr="00C0309D">
          <w:rPr>
            <w:rStyle w:val="Hyperlink"/>
            <w:noProof/>
          </w:rPr>
          <w:t>Menu Bar</w:t>
        </w:r>
        <w:r>
          <w:rPr>
            <w:noProof/>
            <w:webHidden/>
          </w:rPr>
          <w:tab/>
        </w:r>
        <w:r>
          <w:rPr>
            <w:noProof/>
            <w:webHidden/>
          </w:rPr>
          <w:fldChar w:fldCharType="begin"/>
        </w:r>
        <w:r>
          <w:rPr>
            <w:noProof/>
            <w:webHidden/>
          </w:rPr>
          <w:instrText xml:space="preserve"> PAGEREF _Toc293915138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39" w:history="1">
        <w:r w:rsidRPr="00C0309D">
          <w:rPr>
            <w:rStyle w:val="Hyperlink"/>
            <w:noProof/>
          </w:rPr>
          <w:t>Tool Bars</w:t>
        </w:r>
        <w:r>
          <w:rPr>
            <w:noProof/>
            <w:webHidden/>
          </w:rPr>
          <w:tab/>
        </w:r>
        <w:r>
          <w:rPr>
            <w:noProof/>
            <w:webHidden/>
          </w:rPr>
          <w:fldChar w:fldCharType="begin"/>
        </w:r>
        <w:r>
          <w:rPr>
            <w:noProof/>
            <w:webHidden/>
          </w:rPr>
          <w:instrText xml:space="preserve"> PAGEREF _Toc293915139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40" w:history="1">
        <w:r w:rsidRPr="00C0309D">
          <w:rPr>
            <w:rStyle w:val="Hyperlink"/>
            <w:noProof/>
          </w:rPr>
          <w:t>Icon Size</w:t>
        </w:r>
        <w:r>
          <w:rPr>
            <w:noProof/>
            <w:webHidden/>
          </w:rPr>
          <w:tab/>
        </w:r>
        <w:r>
          <w:rPr>
            <w:noProof/>
            <w:webHidden/>
          </w:rPr>
          <w:fldChar w:fldCharType="begin"/>
        </w:r>
        <w:r>
          <w:rPr>
            <w:noProof/>
            <w:webHidden/>
          </w:rPr>
          <w:instrText xml:space="preserve"> PAGEREF _Toc293915140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41" w:history="1">
        <w:r w:rsidRPr="00C0309D">
          <w:rPr>
            <w:rStyle w:val="Hyperlink"/>
            <w:noProof/>
          </w:rPr>
          <w:t>Spacing</w:t>
        </w:r>
        <w:r>
          <w:rPr>
            <w:noProof/>
            <w:webHidden/>
          </w:rPr>
          <w:tab/>
        </w:r>
        <w:r>
          <w:rPr>
            <w:noProof/>
            <w:webHidden/>
          </w:rPr>
          <w:fldChar w:fldCharType="begin"/>
        </w:r>
        <w:r>
          <w:rPr>
            <w:noProof/>
            <w:webHidden/>
          </w:rPr>
          <w:instrText xml:space="preserve"> PAGEREF _Toc293915141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42" w:history="1">
        <w:r w:rsidRPr="00C0309D">
          <w:rPr>
            <w:rStyle w:val="Hyperlink"/>
            <w:noProof/>
          </w:rPr>
          <w:t>Status Bar</w:t>
        </w:r>
        <w:r>
          <w:rPr>
            <w:noProof/>
            <w:webHidden/>
          </w:rPr>
          <w:tab/>
        </w:r>
        <w:r>
          <w:rPr>
            <w:noProof/>
            <w:webHidden/>
          </w:rPr>
          <w:fldChar w:fldCharType="begin"/>
        </w:r>
        <w:r>
          <w:rPr>
            <w:noProof/>
            <w:webHidden/>
          </w:rPr>
          <w:instrText xml:space="preserve"> PAGEREF _Toc293915142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43" w:history="1">
        <w:r w:rsidRPr="00C0309D">
          <w:rPr>
            <w:rStyle w:val="Hyperlink"/>
            <w:noProof/>
          </w:rPr>
          <w:t>Sizing</w:t>
        </w:r>
        <w:r>
          <w:rPr>
            <w:noProof/>
            <w:webHidden/>
          </w:rPr>
          <w:tab/>
        </w:r>
        <w:r>
          <w:rPr>
            <w:noProof/>
            <w:webHidden/>
          </w:rPr>
          <w:fldChar w:fldCharType="begin"/>
        </w:r>
        <w:r>
          <w:rPr>
            <w:noProof/>
            <w:webHidden/>
          </w:rPr>
          <w:instrText xml:space="preserve"> PAGEREF _Toc293915143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44" w:history="1">
        <w:r w:rsidRPr="00C0309D">
          <w:rPr>
            <w:rStyle w:val="Hyperlink"/>
            <w:noProof/>
          </w:rPr>
          <w:t>Layout</w:t>
        </w:r>
        <w:r>
          <w:rPr>
            <w:noProof/>
            <w:webHidden/>
          </w:rPr>
          <w:tab/>
        </w:r>
        <w:r>
          <w:rPr>
            <w:noProof/>
            <w:webHidden/>
          </w:rPr>
          <w:fldChar w:fldCharType="begin"/>
        </w:r>
        <w:r>
          <w:rPr>
            <w:noProof/>
            <w:webHidden/>
          </w:rPr>
          <w:instrText xml:space="preserve"> PAGEREF _Toc293915144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45" w:history="1">
        <w:r w:rsidRPr="00C0309D">
          <w:rPr>
            <w:rStyle w:val="Hyperlink"/>
            <w:noProof/>
          </w:rPr>
          <w:t>General</w:t>
        </w:r>
        <w:r>
          <w:rPr>
            <w:noProof/>
            <w:webHidden/>
          </w:rPr>
          <w:tab/>
        </w:r>
        <w:r>
          <w:rPr>
            <w:noProof/>
            <w:webHidden/>
          </w:rPr>
          <w:fldChar w:fldCharType="begin"/>
        </w:r>
        <w:r>
          <w:rPr>
            <w:noProof/>
            <w:webHidden/>
          </w:rPr>
          <w:instrText xml:space="preserve"> PAGEREF _Toc293915145 \h </w:instrText>
        </w:r>
        <w:r>
          <w:rPr>
            <w:noProof/>
            <w:webHidden/>
          </w:rPr>
        </w:r>
        <w:r>
          <w:rPr>
            <w:noProof/>
            <w:webHidden/>
          </w:rPr>
          <w:fldChar w:fldCharType="separate"/>
        </w:r>
        <w:r>
          <w:rPr>
            <w:noProof/>
            <w:webHidden/>
          </w:rPr>
          <w:t>281</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46" w:history="1">
        <w:r w:rsidRPr="00C0309D">
          <w:rPr>
            <w:rStyle w:val="Hyperlink"/>
            <w:noProof/>
          </w:rPr>
          <w:t>Size</w:t>
        </w:r>
        <w:r>
          <w:rPr>
            <w:noProof/>
            <w:webHidden/>
          </w:rPr>
          <w:tab/>
        </w:r>
        <w:r>
          <w:rPr>
            <w:noProof/>
            <w:webHidden/>
          </w:rPr>
          <w:fldChar w:fldCharType="begin"/>
        </w:r>
        <w:r>
          <w:rPr>
            <w:noProof/>
            <w:webHidden/>
          </w:rPr>
          <w:instrText xml:space="preserve"> PAGEREF _Toc293915146 \h </w:instrText>
        </w:r>
        <w:r>
          <w:rPr>
            <w:noProof/>
            <w:webHidden/>
          </w:rPr>
        </w:r>
        <w:r>
          <w:rPr>
            <w:noProof/>
            <w:webHidden/>
          </w:rPr>
          <w:fldChar w:fldCharType="separate"/>
        </w:r>
        <w:r>
          <w:rPr>
            <w:noProof/>
            <w:webHidden/>
          </w:rPr>
          <w:t>282</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47" w:history="1">
        <w:r w:rsidRPr="00C0309D">
          <w:rPr>
            <w:rStyle w:val="Hyperlink"/>
            <w:noProof/>
          </w:rPr>
          <w:t>Font</w:t>
        </w:r>
        <w:r>
          <w:rPr>
            <w:noProof/>
            <w:webHidden/>
          </w:rPr>
          <w:tab/>
        </w:r>
        <w:r>
          <w:rPr>
            <w:noProof/>
            <w:webHidden/>
          </w:rPr>
          <w:fldChar w:fldCharType="begin"/>
        </w:r>
        <w:r>
          <w:rPr>
            <w:noProof/>
            <w:webHidden/>
          </w:rPr>
          <w:instrText xml:space="preserve"> PAGEREF _Toc293915147 \h </w:instrText>
        </w:r>
        <w:r>
          <w:rPr>
            <w:noProof/>
            <w:webHidden/>
          </w:rPr>
        </w:r>
        <w:r>
          <w:rPr>
            <w:noProof/>
            <w:webHidden/>
          </w:rPr>
          <w:fldChar w:fldCharType="separate"/>
        </w:r>
        <w:r>
          <w:rPr>
            <w:noProof/>
            <w:webHidden/>
          </w:rPr>
          <w:t>282</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48" w:history="1">
        <w:r w:rsidRPr="00C0309D">
          <w:rPr>
            <w:rStyle w:val="Hyperlink"/>
            <w:noProof/>
          </w:rPr>
          <w:t>Color</w:t>
        </w:r>
        <w:r>
          <w:rPr>
            <w:noProof/>
            <w:webHidden/>
          </w:rPr>
          <w:tab/>
        </w:r>
        <w:r>
          <w:rPr>
            <w:noProof/>
            <w:webHidden/>
          </w:rPr>
          <w:fldChar w:fldCharType="begin"/>
        </w:r>
        <w:r>
          <w:rPr>
            <w:noProof/>
            <w:webHidden/>
          </w:rPr>
          <w:instrText xml:space="preserve"> PAGEREF _Toc293915148 \h </w:instrText>
        </w:r>
        <w:r>
          <w:rPr>
            <w:noProof/>
            <w:webHidden/>
          </w:rPr>
        </w:r>
        <w:r>
          <w:rPr>
            <w:noProof/>
            <w:webHidden/>
          </w:rPr>
          <w:fldChar w:fldCharType="separate"/>
        </w:r>
        <w:r>
          <w:rPr>
            <w:noProof/>
            <w:webHidden/>
          </w:rPr>
          <w:t>282</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49" w:history="1">
        <w:r w:rsidRPr="00C0309D">
          <w:rPr>
            <w:rStyle w:val="Hyperlink"/>
            <w:noProof/>
          </w:rPr>
          <w:t>Graphics</w:t>
        </w:r>
        <w:r>
          <w:rPr>
            <w:noProof/>
            <w:webHidden/>
          </w:rPr>
          <w:tab/>
        </w:r>
        <w:r>
          <w:rPr>
            <w:noProof/>
            <w:webHidden/>
          </w:rPr>
          <w:fldChar w:fldCharType="begin"/>
        </w:r>
        <w:r>
          <w:rPr>
            <w:noProof/>
            <w:webHidden/>
          </w:rPr>
          <w:instrText xml:space="preserve"> PAGEREF _Toc293915149 \h </w:instrText>
        </w:r>
        <w:r>
          <w:rPr>
            <w:noProof/>
            <w:webHidden/>
          </w:rPr>
        </w:r>
        <w:r>
          <w:rPr>
            <w:noProof/>
            <w:webHidden/>
          </w:rPr>
          <w:fldChar w:fldCharType="separate"/>
        </w:r>
        <w:r>
          <w:rPr>
            <w:noProof/>
            <w:webHidden/>
          </w:rPr>
          <w:t>282</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50" w:history="1">
        <w:r w:rsidRPr="00C0309D">
          <w:rPr>
            <w:rStyle w:val="Hyperlink"/>
            <w:noProof/>
          </w:rPr>
          <w:t>Splash Screen</w:t>
        </w:r>
        <w:r>
          <w:rPr>
            <w:noProof/>
            <w:webHidden/>
          </w:rPr>
          <w:tab/>
        </w:r>
        <w:r>
          <w:rPr>
            <w:noProof/>
            <w:webHidden/>
          </w:rPr>
          <w:fldChar w:fldCharType="begin"/>
        </w:r>
        <w:r>
          <w:rPr>
            <w:noProof/>
            <w:webHidden/>
          </w:rPr>
          <w:instrText xml:space="preserve"> PAGEREF _Toc293915150 \h </w:instrText>
        </w:r>
        <w:r>
          <w:rPr>
            <w:noProof/>
            <w:webHidden/>
          </w:rPr>
        </w:r>
        <w:r>
          <w:rPr>
            <w:noProof/>
            <w:webHidden/>
          </w:rPr>
          <w:fldChar w:fldCharType="separate"/>
        </w:r>
        <w:r>
          <w:rPr>
            <w:noProof/>
            <w:webHidden/>
          </w:rPr>
          <w:t>282</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51" w:history="1">
        <w:r w:rsidRPr="00C0309D">
          <w:rPr>
            <w:rStyle w:val="Hyperlink"/>
            <w:noProof/>
          </w:rPr>
          <w:t>About</w:t>
        </w:r>
        <w:r>
          <w:rPr>
            <w:noProof/>
            <w:webHidden/>
          </w:rPr>
          <w:tab/>
        </w:r>
        <w:r>
          <w:rPr>
            <w:noProof/>
            <w:webHidden/>
          </w:rPr>
          <w:fldChar w:fldCharType="begin"/>
        </w:r>
        <w:r>
          <w:rPr>
            <w:noProof/>
            <w:webHidden/>
          </w:rPr>
          <w:instrText xml:space="preserve"> PAGEREF _Toc293915151 \h </w:instrText>
        </w:r>
        <w:r>
          <w:rPr>
            <w:noProof/>
            <w:webHidden/>
          </w:rPr>
        </w:r>
        <w:r>
          <w:rPr>
            <w:noProof/>
            <w:webHidden/>
          </w:rPr>
          <w:fldChar w:fldCharType="separate"/>
        </w:r>
        <w:r>
          <w:rPr>
            <w:noProof/>
            <w:webHidden/>
          </w:rPr>
          <w:t>282</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52" w:history="1">
        <w:r w:rsidRPr="00C0309D">
          <w:rPr>
            <w:rStyle w:val="Hyperlink"/>
            <w:noProof/>
          </w:rPr>
          <w:t>Regions</w:t>
        </w:r>
        <w:r>
          <w:rPr>
            <w:noProof/>
            <w:webHidden/>
          </w:rPr>
          <w:tab/>
        </w:r>
        <w:r>
          <w:rPr>
            <w:noProof/>
            <w:webHidden/>
          </w:rPr>
          <w:fldChar w:fldCharType="begin"/>
        </w:r>
        <w:r>
          <w:rPr>
            <w:noProof/>
            <w:webHidden/>
          </w:rPr>
          <w:instrText xml:space="preserve"> PAGEREF _Toc293915152 \h </w:instrText>
        </w:r>
        <w:r>
          <w:rPr>
            <w:noProof/>
            <w:webHidden/>
          </w:rPr>
        </w:r>
        <w:r>
          <w:rPr>
            <w:noProof/>
            <w:webHidden/>
          </w:rPr>
          <w:fldChar w:fldCharType="separate"/>
        </w:r>
        <w:r>
          <w:rPr>
            <w:noProof/>
            <w:webHidden/>
          </w:rPr>
          <w:t>282</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53" w:history="1">
        <w:r w:rsidRPr="00C0309D">
          <w:rPr>
            <w:rStyle w:val="Hyperlink"/>
            <w:noProof/>
          </w:rPr>
          <w:t>Tree View</w:t>
        </w:r>
        <w:r>
          <w:rPr>
            <w:noProof/>
            <w:webHidden/>
          </w:rPr>
          <w:tab/>
        </w:r>
        <w:r>
          <w:rPr>
            <w:noProof/>
            <w:webHidden/>
          </w:rPr>
          <w:fldChar w:fldCharType="begin"/>
        </w:r>
        <w:r>
          <w:rPr>
            <w:noProof/>
            <w:webHidden/>
          </w:rPr>
          <w:instrText xml:space="preserve"> PAGEREF _Toc293915153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54" w:history="1">
        <w:r w:rsidRPr="00C0309D">
          <w:rPr>
            <w:rStyle w:val="Hyperlink"/>
            <w:noProof/>
          </w:rPr>
          <w:t>Icons</w:t>
        </w:r>
        <w:r>
          <w:rPr>
            <w:noProof/>
            <w:webHidden/>
          </w:rPr>
          <w:tab/>
        </w:r>
        <w:r>
          <w:rPr>
            <w:noProof/>
            <w:webHidden/>
          </w:rPr>
          <w:fldChar w:fldCharType="begin"/>
        </w:r>
        <w:r>
          <w:rPr>
            <w:noProof/>
            <w:webHidden/>
          </w:rPr>
          <w:instrText xml:space="preserve"> PAGEREF _Toc293915154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155" w:history="1">
        <w:r w:rsidRPr="00C0309D">
          <w:rPr>
            <w:rStyle w:val="Hyperlink"/>
            <w:noProof/>
          </w:rPr>
          <w:t>Form</w:t>
        </w:r>
        <w:r>
          <w:rPr>
            <w:noProof/>
            <w:webHidden/>
          </w:rPr>
          <w:tab/>
        </w:r>
        <w:r>
          <w:rPr>
            <w:noProof/>
            <w:webHidden/>
          </w:rPr>
          <w:fldChar w:fldCharType="begin"/>
        </w:r>
        <w:r>
          <w:rPr>
            <w:noProof/>
            <w:webHidden/>
          </w:rPr>
          <w:instrText xml:space="preserve"> PAGEREF _Toc293915155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156" w:history="1">
        <w:r w:rsidRPr="00C0309D">
          <w:rPr>
            <w:rStyle w:val="Hyperlink"/>
            <w:noProof/>
          </w:rPr>
          <w:t>Report</w:t>
        </w:r>
        <w:r>
          <w:rPr>
            <w:noProof/>
            <w:webHidden/>
          </w:rPr>
          <w:tab/>
        </w:r>
        <w:r>
          <w:rPr>
            <w:noProof/>
            <w:webHidden/>
          </w:rPr>
          <w:fldChar w:fldCharType="begin"/>
        </w:r>
        <w:r>
          <w:rPr>
            <w:noProof/>
            <w:webHidden/>
          </w:rPr>
          <w:instrText xml:space="preserve"> PAGEREF _Toc293915156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157" w:history="1">
        <w:r w:rsidRPr="00C0309D">
          <w:rPr>
            <w:rStyle w:val="Hyperlink"/>
            <w:noProof/>
          </w:rPr>
          <w:t>Question</w:t>
        </w:r>
        <w:r>
          <w:rPr>
            <w:noProof/>
            <w:webHidden/>
          </w:rPr>
          <w:tab/>
        </w:r>
        <w:r>
          <w:rPr>
            <w:noProof/>
            <w:webHidden/>
          </w:rPr>
          <w:fldChar w:fldCharType="begin"/>
        </w:r>
        <w:r>
          <w:rPr>
            <w:noProof/>
            <w:webHidden/>
          </w:rPr>
          <w:instrText xml:space="preserve"> PAGEREF _Toc293915157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158" w:history="1">
        <w:r w:rsidRPr="00C0309D">
          <w:rPr>
            <w:rStyle w:val="Hyperlink"/>
            <w:noProof/>
          </w:rPr>
          <w:t>Configuration</w:t>
        </w:r>
        <w:r>
          <w:rPr>
            <w:noProof/>
            <w:webHidden/>
          </w:rPr>
          <w:tab/>
        </w:r>
        <w:r>
          <w:rPr>
            <w:noProof/>
            <w:webHidden/>
          </w:rPr>
          <w:fldChar w:fldCharType="begin"/>
        </w:r>
        <w:r>
          <w:rPr>
            <w:noProof/>
            <w:webHidden/>
          </w:rPr>
          <w:instrText xml:space="preserve"> PAGEREF _Toc293915158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159" w:history="1">
        <w:r w:rsidRPr="00C0309D">
          <w:rPr>
            <w:rStyle w:val="Hyperlink"/>
            <w:noProof/>
          </w:rPr>
          <w:t>Group/Section</w:t>
        </w:r>
        <w:r>
          <w:rPr>
            <w:noProof/>
            <w:webHidden/>
          </w:rPr>
          <w:tab/>
        </w:r>
        <w:r>
          <w:rPr>
            <w:noProof/>
            <w:webHidden/>
          </w:rPr>
          <w:fldChar w:fldCharType="begin"/>
        </w:r>
        <w:r>
          <w:rPr>
            <w:noProof/>
            <w:webHidden/>
          </w:rPr>
          <w:instrText xml:space="preserve"> PAGEREF _Toc293915159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60" w:history="1">
        <w:r w:rsidRPr="00C0309D">
          <w:rPr>
            <w:rStyle w:val="Hyperlink"/>
            <w:noProof/>
          </w:rPr>
          <w:t>Forms</w:t>
        </w:r>
        <w:r>
          <w:rPr>
            <w:noProof/>
            <w:webHidden/>
          </w:rPr>
          <w:tab/>
        </w:r>
        <w:r>
          <w:rPr>
            <w:noProof/>
            <w:webHidden/>
          </w:rPr>
          <w:fldChar w:fldCharType="begin"/>
        </w:r>
        <w:r>
          <w:rPr>
            <w:noProof/>
            <w:webHidden/>
          </w:rPr>
          <w:instrText xml:space="preserve"> PAGEREF _Toc293915160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61" w:history="1">
        <w:r w:rsidRPr="00C0309D">
          <w:rPr>
            <w:rStyle w:val="Hyperlink"/>
            <w:noProof/>
          </w:rPr>
          <w:t>Layout</w:t>
        </w:r>
        <w:r>
          <w:rPr>
            <w:noProof/>
            <w:webHidden/>
          </w:rPr>
          <w:tab/>
        </w:r>
        <w:r>
          <w:rPr>
            <w:noProof/>
            <w:webHidden/>
          </w:rPr>
          <w:fldChar w:fldCharType="begin"/>
        </w:r>
        <w:r>
          <w:rPr>
            <w:noProof/>
            <w:webHidden/>
          </w:rPr>
          <w:instrText xml:space="preserve"> PAGEREF _Toc293915161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62" w:history="1">
        <w:r w:rsidRPr="00C0309D">
          <w:rPr>
            <w:rStyle w:val="Hyperlink"/>
            <w:noProof/>
          </w:rPr>
          <w:t>Logos</w:t>
        </w:r>
        <w:r>
          <w:rPr>
            <w:noProof/>
            <w:webHidden/>
          </w:rPr>
          <w:tab/>
        </w:r>
        <w:r>
          <w:rPr>
            <w:noProof/>
            <w:webHidden/>
          </w:rPr>
          <w:fldChar w:fldCharType="begin"/>
        </w:r>
        <w:r>
          <w:rPr>
            <w:noProof/>
            <w:webHidden/>
          </w:rPr>
          <w:instrText xml:space="preserve"> PAGEREF _Toc293915162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63" w:history="1">
        <w:r w:rsidRPr="00C0309D">
          <w:rPr>
            <w:rStyle w:val="Hyperlink"/>
            <w:noProof/>
          </w:rPr>
          <w:t>Style (Special Effect)</w:t>
        </w:r>
        <w:r>
          <w:rPr>
            <w:noProof/>
            <w:webHidden/>
          </w:rPr>
          <w:tab/>
        </w:r>
        <w:r>
          <w:rPr>
            <w:noProof/>
            <w:webHidden/>
          </w:rPr>
          <w:fldChar w:fldCharType="begin"/>
        </w:r>
        <w:r>
          <w:rPr>
            <w:noProof/>
            <w:webHidden/>
          </w:rPr>
          <w:instrText xml:space="preserve"> PAGEREF _Toc293915163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64" w:history="1">
        <w:r w:rsidRPr="00C0309D">
          <w:rPr>
            <w:rStyle w:val="Hyperlink"/>
            <w:noProof/>
          </w:rPr>
          <w:t>Elements</w:t>
        </w:r>
        <w:r>
          <w:rPr>
            <w:noProof/>
            <w:webHidden/>
          </w:rPr>
          <w:tab/>
        </w:r>
        <w:r>
          <w:rPr>
            <w:noProof/>
            <w:webHidden/>
          </w:rPr>
          <w:fldChar w:fldCharType="begin"/>
        </w:r>
        <w:r>
          <w:rPr>
            <w:noProof/>
            <w:webHidden/>
          </w:rPr>
          <w:instrText xml:space="preserve"> PAGEREF _Toc293915164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165" w:history="1">
        <w:r w:rsidRPr="00C0309D">
          <w:rPr>
            <w:rStyle w:val="Hyperlink"/>
            <w:noProof/>
          </w:rPr>
          <w:t>Title Bar</w:t>
        </w:r>
        <w:r>
          <w:rPr>
            <w:noProof/>
            <w:webHidden/>
          </w:rPr>
          <w:tab/>
        </w:r>
        <w:r>
          <w:rPr>
            <w:noProof/>
            <w:webHidden/>
          </w:rPr>
          <w:fldChar w:fldCharType="begin"/>
        </w:r>
        <w:r>
          <w:rPr>
            <w:noProof/>
            <w:webHidden/>
          </w:rPr>
          <w:instrText xml:space="preserve"> PAGEREF _Toc293915165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166" w:history="1">
        <w:r w:rsidRPr="00C0309D">
          <w:rPr>
            <w:rStyle w:val="Hyperlink"/>
            <w:noProof/>
          </w:rPr>
          <w:t>Title</w:t>
        </w:r>
        <w:r>
          <w:rPr>
            <w:noProof/>
            <w:webHidden/>
          </w:rPr>
          <w:tab/>
        </w:r>
        <w:r>
          <w:rPr>
            <w:noProof/>
            <w:webHidden/>
          </w:rPr>
          <w:fldChar w:fldCharType="begin"/>
        </w:r>
        <w:r>
          <w:rPr>
            <w:noProof/>
            <w:webHidden/>
          </w:rPr>
          <w:instrText xml:space="preserve"> PAGEREF _Toc293915166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167" w:history="1">
        <w:r w:rsidRPr="00C0309D">
          <w:rPr>
            <w:rStyle w:val="Hyperlink"/>
            <w:noProof/>
          </w:rPr>
          <w:t>Menu Bar</w:t>
        </w:r>
        <w:r>
          <w:rPr>
            <w:noProof/>
            <w:webHidden/>
          </w:rPr>
          <w:tab/>
        </w:r>
        <w:r>
          <w:rPr>
            <w:noProof/>
            <w:webHidden/>
          </w:rPr>
          <w:fldChar w:fldCharType="begin"/>
        </w:r>
        <w:r>
          <w:rPr>
            <w:noProof/>
            <w:webHidden/>
          </w:rPr>
          <w:instrText xml:space="preserve"> PAGEREF _Toc293915167 \h </w:instrText>
        </w:r>
        <w:r>
          <w:rPr>
            <w:noProof/>
            <w:webHidden/>
          </w:rPr>
        </w:r>
        <w:r>
          <w:rPr>
            <w:noProof/>
            <w:webHidden/>
          </w:rPr>
          <w:fldChar w:fldCharType="separate"/>
        </w:r>
        <w:r>
          <w:rPr>
            <w:noProof/>
            <w:webHidden/>
          </w:rPr>
          <w:t>283</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168" w:history="1">
        <w:r w:rsidRPr="00C0309D">
          <w:rPr>
            <w:rStyle w:val="Hyperlink"/>
            <w:noProof/>
          </w:rPr>
          <w:t>Tool Bar</w:t>
        </w:r>
        <w:r>
          <w:rPr>
            <w:noProof/>
            <w:webHidden/>
          </w:rPr>
          <w:tab/>
        </w:r>
        <w:r>
          <w:rPr>
            <w:noProof/>
            <w:webHidden/>
          </w:rPr>
          <w:fldChar w:fldCharType="begin"/>
        </w:r>
        <w:r>
          <w:rPr>
            <w:noProof/>
            <w:webHidden/>
          </w:rPr>
          <w:instrText xml:space="preserve"> PAGEREF _Toc293915168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169" w:history="1">
        <w:r w:rsidRPr="00C0309D">
          <w:rPr>
            <w:rStyle w:val="Hyperlink"/>
            <w:noProof/>
          </w:rPr>
          <w:t>Labels</w:t>
        </w:r>
        <w:r>
          <w:rPr>
            <w:noProof/>
            <w:webHidden/>
          </w:rPr>
          <w:tab/>
        </w:r>
        <w:r>
          <w:rPr>
            <w:noProof/>
            <w:webHidden/>
          </w:rPr>
          <w:fldChar w:fldCharType="begin"/>
        </w:r>
        <w:r>
          <w:rPr>
            <w:noProof/>
            <w:webHidden/>
          </w:rPr>
          <w:instrText xml:space="preserve"> PAGEREF _Toc293915169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70" w:history="1">
        <w:r w:rsidRPr="00C0309D">
          <w:rPr>
            <w:rStyle w:val="Hyperlink"/>
            <w:noProof/>
          </w:rPr>
          <w:t>Pop Up Dialogs</w:t>
        </w:r>
        <w:r>
          <w:rPr>
            <w:noProof/>
            <w:webHidden/>
          </w:rPr>
          <w:tab/>
        </w:r>
        <w:r>
          <w:rPr>
            <w:noProof/>
            <w:webHidden/>
          </w:rPr>
          <w:fldChar w:fldCharType="begin"/>
        </w:r>
        <w:r>
          <w:rPr>
            <w:noProof/>
            <w:webHidden/>
          </w:rPr>
          <w:instrText xml:space="preserve"> PAGEREF _Toc293915170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71" w:history="1">
        <w:r w:rsidRPr="00C0309D">
          <w:rPr>
            <w:rStyle w:val="Hyperlink"/>
            <w:noProof/>
          </w:rPr>
          <w:t>Modal</w:t>
        </w:r>
        <w:r>
          <w:rPr>
            <w:noProof/>
            <w:webHidden/>
          </w:rPr>
          <w:tab/>
        </w:r>
        <w:r>
          <w:rPr>
            <w:noProof/>
            <w:webHidden/>
          </w:rPr>
          <w:fldChar w:fldCharType="begin"/>
        </w:r>
        <w:r>
          <w:rPr>
            <w:noProof/>
            <w:webHidden/>
          </w:rPr>
          <w:instrText xml:space="preserve"> PAGEREF _Toc293915171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72" w:history="1">
        <w:r w:rsidRPr="00C0309D">
          <w:rPr>
            <w:rStyle w:val="Hyperlink"/>
            <w:noProof/>
          </w:rPr>
          <w:t>When to use</w:t>
        </w:r>
        <w:r>
          <w:rPr>
            <w:noProof/>
            <w:webHidden/>
          </w:rPr>
          <w:tab/>
        </w:r>
        <w:r>
          <w:rPr>
            <w:noProof/>
            <w:webHidden/>
          </w:rPr>
          <w:fldChar w:fldCharType="begin"/>
        </w:r>
        <w:r>
          <w:rPr>
            <w:noProof/>
            <w:webHidden/>
          </w:rPr>
          <w:instrText xml:space="preserve"> PAGEREF _Toc293915172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73" w:history="1">
        <w:r w:rsidRPr="00C0309D">
          <w:rPr>
            <w:rStyle w:val="Hyperlink"/>
            <w:noProof/>
          </w:rPr>
          <w:t>Buttons</w:t>
        </w:r>
        <w:r>
          <w:rPr>
            <w:noProof/>
            <w:webHidden/>
          </w:rPr>
          <w:tab/>
        </w:r>
        <w:r>
          <w:rPr>
            <w:noProof/>
            <w:webHidden/>
          </w:rPr>
          <w:fldChar w:fldCharType="begin"/>
        </w:r>
        <w:r>
          <w:rPr>
            <w:noProof/>
            <w:webHidden/>
          </w:rPr>
          <w:instrText xml:space="preserve"> PAGEREF _Toc293915173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74" w:history="1">
        <w:r w:rsidRPr="00C0309D">
          <w:rPr>
            <w:rStyle w:val="Hyperlink"/>
            <w:noProof/>
          </w:rPr>
          <w:t>Modeless</w:t>
        </w:r>
        <w:r>
          <w:rPr>
            <w:noProof/>
            <w:webHidden/>
          </w:rPr>
          <w:tab/>
        </w:r>
        <w:r>
          <w:rPr>
            <w:noProof/>
            <w:webHidden/>
          </w:rPr>
          <w:fldChar w:fldCharType="begin"/>
        </w:r>
        <w:r>
          <w:rPr>
            <w:noProof/>
            <w:webHidden/>
          </w:rPr>
          <w:instrText xml:space="preserve"> PAGEREF _Toc293915174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75" w:history="1">
        <w:r w:rsidRPr="00C0309D">
          <w:rPr>
            <w:rStyle w:val="Hyperlink"/>
            <w:noProof/>
          </w:rPr>
          <w:t>When to use</w:t>
        </w:r>
        <w:r>
          <w:rPr>
            <w:noProof/>
            <w:webHidden/>
          </w:rPr>
          <w:tab/>
        </w:r>
        <w:r>
          <w:rPr>
            <w:noProof/>
            <w:webHidden/>
          </w:rPr>
          <w:fldChar w:fldCharType="begin"/>
        </w:r>
        <w:r>
          <w:rPr>
            <w:noProof/>
            <w:webHidden/>
          </w:rPr>
          <w:instrText xml:space="preserve"> PAGEREF _Toc293915175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76" w:history="1">
        <w:r w:rsidRPr="00C0309D">
          <w:rPr>
            <w:rStyle w:val="Hyperlink"/>
            <w:noProof/>
          </w:rPr>
          <w:t>Buttons</w:t>
        </w:r>
        <w:r>
          <w:rPr>
            <w:noProof/>
            <w:webHidden/>
          </w:rPr>
          <w:tab/>
        </w:r>
        <w:r>
          <w:rPr>
            <w:noProof/>
            <w:webHidden/>
          </w:rPr>
          <w:fldChar w:fldCharType="begin"/>
        </w:r>
        <w:r>
          <w:rPr>
            <w:noProof/>
            <w:webHidden/>
          </w:rPr>
          <w:instrText xml:space="preserve"> PAGEREF _Toc293915176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77" w:history="1">
        <w:r w:rsidRPr="00C0309D">
          <w:rPr>
            <w:rStyle w:val="Hyperlink"/>
            <w:noProof/>
          </w:rPr>
          <w:t>Tabbed</w:t>
        </w:r>
        <w:r>
          <w:rPr>
            <w:noProof/>
            <w:webHidden/>
          </w:rPr>
          <w:tab/>
        </w:r>
        <w:r>
          <w:rPr>
            <w:noProof/>
            <w:webHidden/>
          </w:rPr>
          <w:fldChar w:fldCharType="begin"/>
        </w:r>
        <w:r>
          <w:rPr>
            <w:noProof/>
            <w:webHidden/>
          </w:rPr>
          <w:instrText xml:space="preserve"> PAGEREF _Toc293915177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78" w:history="1">
        <w:r w:rsidRPr="00C0309D">
          <w:rPr>
            <w:rStyle w:val="Hyperlink"/>
            <w:noProof/>
          </w:rPr>
          <w:t>When to use</w:t>
        </w:r>
        <w:r>
          <w:rPr>
            <w:noProof/>
            <w:webHidden/>
          </w:rPr>
          <w:tab/>
        </w:r>
        <w:r>
          <w:rPr>
            <w:noProof/>
            <w:webHidden/>
          </w:rPr>
          <w:fldChar w:fldCharType="begin"/>
        </w:r>
        <w:r>
          <w:rPr>
            <w:noProof/>
            <w:webHidden/>
          </w:rPr>
          <w:instrText xml:space="preserve"> PAGEREF _Toc293915178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79" w:history="1">
        <w:r w:rsidRPr="00C0309D">
          <w:rPr>
            <w:rStyle w:val="Hyperlink"/>
            <w:noProof/>
          </w:rPr>
          <w:t>Layout</w:t>
        </w:r>
        <w:r>
          <w:rPr>
            <w:noProof/>
            <w:webHidden/>
          </w:rPr>
          <w:tab/>
        </w:r>
        <w:r>
          <w:rPr>
            <w:noProof/>
            <w:webHidden/>
          </w:rPr>
          <w:fldChar w:fldCharType="begin"/>
        </w:r>
        <w:r>
          <w:rPr>
            <w:noProof/>
            <w:webHidden/>
          </w:rPr>
          <w:instrText xml:space="preserve"> PAGEREF _Toc293915179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80" w:history="1">
        <w:r w:rsidRPr="00C0309D">
          <w:rPr>
            <w:rStyle w:val="Hyperlink"/>
            <w:noProof/>
          </w:rPr>
          <w:t>Buttons</w:t>
        </w:r>
        <w:r>
          <w:rPr>
            <w:noProof/>
            <w:webHidden/>
          </w:rPr>
          <w:tab/>
        </w:r>
        <w:r>
          <w:rPr>
            <w:noProof/>
            <w:webHidden/>
          </w:rPr>
          <w:fldChar w:fldCharType="begin"/>
        </w:r>
        <w:r>
          <w:rPr>
            <w:noProof/>
            <w:webHidden/>
          </w:rPr>
          <w:instrText xml:space="preserve"> PAGEREF _Toc293915180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81" w:history="1">
        <w:r w:rsidRPr="00C0309D">
          <w:rPr>
            <w:rStyle w:val="Hyperlink"/>
            <w:noProof/>
          </w:rPr>
          <w:t>Elements</w:t>
        </w:r>
        <w:r>
          <w:rPr>
            <w:noProof/>
            <w:webHidden/>
          </w:rPr>
          <w:tab/>
        </w:r>
        <w:r>
          <w:rPr>
            <w:noProof/>
            <w:webHidden/>
          </w:rPr>
          <w:fldChar w:fldCharType="begin"/>
        </w:r>
        <w:r>
          <w:rPr>
            <w:noProof/>
            <w:webHidden/>
          </w:rPr>
          <w:instrText xml:space="preserve"> PAGEREF _Toc293915181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82" w:history="1">
        <w:r w:rsidRPr="00C0309D">
          <w:rPr>
            <w:rStyle w:val="Hyperlink"/>
            <w:noProof/>
          </w:rPr>
          <w:t>Title Bar</w:t>
        </w:r>
        <w:r>
          <w:rPr>
            <w:noProof/>
            <w:webHidden/>
          </w:rPr>
          <w:tab/>
        </w:r>
        <w:r>
          <w:rPr>
            <w:noProof/>
            <w:webHidden/>
          </w:rPr>
          <w:fldChar w:fldCharType="begin"/>
        </w:r>
        <w:r>
          <w:rPr>
            <w:noProof/>
            <w:webHidden/>
          </w:rPr>
          <w:instrText xml:space="preserve"> PAGEREF _Toc293915182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83" w:history="1">
        <w:r w:rsidRPr="00C0309D">
          <w:rPr>
            <w:rStyle w:val="Hyperlink"/>
            <w:noProof/>
          </w:rPr>
          <w:t>Title</w:t>
        </w:r>
        <w:r>
          <w:rPr>
            <w:noProof/>
            <w:webHidden/>
          </w:rPr>
          <w:tab/>
        </w:r>
        <w:r>
          <w:rPr>
            <w:noProof/>
            <w:webHidden/>
          </w:rPr>
          <w:fldChar w:fldCharType="begin"/>
        </w:r>
        <w:r>
          <w:rPr>
            <w:noProof/>
            <w:webHidden/>
          </w:rPr>
          <w:instrText xml:space="preserve"> PAGEREF _Toc293915183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84" w:history="1">
        <w:r w:rsidRPr="00C0309D">
          <w:rPr>
            <w:rStyle w:val="Hyperlink"/>
            <w:noProof/>
          </w:rPr>
          <w:t>Menu Bar</w:t>
        </w:r>
        <w:r>
          <w:rPr>
            <w:noProof/>
            <w:webHidden/>
          </w:rPr>
          <w:tab/>
        </w:r>
        <w:r>
          <w:rPr>
            <w:noProof/>
            <w:webHidden/>
          </w:rPr>
          <w:fldChar w:fldCharType="begin"/>
        </w:r>
        <w:r>
          <w:rPr>
            <w:noProof/>
            <w:webHidden/>
          </w:rPr>
          <w:instrText xml:space="preserve"> PAGEREF _Toc293915184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85" w:history="1">
        <w:r w:rsidRPr="00C0309D">
          <w:rPr>
            <w:rStyle w:val="Hyperlink"/>
            <w:noProof/>
          </w:rPr>
          <w:t>Tool Bar</w:t>
        </w:r>
        <w:r>
          <w:rPr>
            <w:noProof/>
            <w:webHidden/>
          </w:rPr>
          <w:tab/>
        </w:r>
        <w:r>
          <w:rPr>
            <w:noProof/>
            <w:webHidden/>
          </w:rPr>
          <w:fldChar w:fldCharType="begin"/>
        </w:r>
        <w:r>
          <w:rPr>
            <w:noProof/>
            <w:webHidden/>
          </w:rPr>
          <w:instrText xml:space="preserve"> PAGEREF _Toc293915185 \h </w:instrText>
        </w:r>
        <w:r>
          <w:rPr>
            <w:noProof/>
            <w:webHidden/>
          </w:rPr>
        </w:r>
        <w:r>
          <w:rPr>
            <w:noProof/>
            <w:webHidden/>
          </w:rPr>
          <w:fldChar w:fldCharType="separate"/>
        </w:r>
        <w:r>
          <w:rPr>
            <w:noProof/>
            <w:webHidden/>
          </w:rPr>
          <w:t>284</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86" w:history="1">
        <w:r w:rsidRPr="00C0309D">
          <w:rPr>
            <w:rStyle w:val="Hyperlink"/>
            <w:noProof/>
          </w:rPr>
          <w:t>Labels</w:t>
        </w:r>
        <w:r>
          <w:rPr>
            <w:noProof/>
            <w:webHidden/>
          </w:rPr>
          <w:tab/>
        </w:r>
        <w:r>
          <w:rPr>
            <w:noProof/>
            <w:webHidden/>
          </w:rPr>
          <w:fldChar w:fldCharType="begin"/>
        </w:r>
        <w:r>
          <w:rPr>
            <w:noProof/>
            <w:webHidden/>
          </w:rPr>
          <w:instrText xml:space="preserve"> PAGEREF _Toc293915186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87" w:history="1">
        <w:r w:rsidRPr="00C0309D">
          <w:rPr>
            <w:rStyle w:val="Hyperlink"/>
            <w:noProof/>
          </w:rPr>
          <w:t>Style (Special Effect)</w:t>
        </w:r>
        <w:r>
          <w:rPr>
            <w:noProof/>
            <w:webHidden/>
          </w:rPr>
          <w:tab/>
        </w:r>
        <w:r>
          <w:rPr>
            <w:noProof/>
            <w:webHidden/>
          </w:rPr>
          <w:fldChar w:fldCharType="begin"/>
        </w:r>
        <w:r>
          <w:rPr>
            <w:noProof/>
            <w:webHidden/>
          </w:rPr>
          <w:instrText xml:space="preserve"> PAGEREF _Toc293915187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88" w:history="1">
        <w:r w:rsidRPr="00C0309D">
          <w:rPr>
            <w:rStyle w:val="Hyperlink"/>
            <w:noProof/>
          </w:rPr>
          <w:t>Reports</w:t>
        </w:r>
        <w:r>
          <w:rPr>
            <w:noProof/>
            <w:webHidden/>
          </w:rPr>
          <w:tab/>
        </w:r>
        <w:r>
          <w:rPr>
            <w:noProof/>
            <w:webHidden/>
          </w:rPr>
          <w:fldChar w:fldCharType="begin"/>
        </w:r>
        <w:r>
          <w:rPr>
            <w:noProof/>
            <w:webHidden/>
          </w:rPr>
          <w:instrText xml:space="preserve"> PAGEREF _Toc293915188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89" w:history="1">
        <w:r w:rsidRPr="00C0309D">
          <w:rPr>
            <w:rStyle w:val="Hyperlink"/>
            <w:noProof/>
          </w:rPr>
          <w:t>Size</w:t>
        </w:r>
        <w:r>
          <w:rPr>
            <w:noProof/>
            <w:webHidden/>
          </w:rPr>
          <w:tab/>
        </w:r>
        <w:r>
          <w:rPr>
            <w:noProof/>
            <w:webHidden/>
          </w:rPr>
          <w:fldChar w:fldCharType="begin"/>
        </w:r>
        <w:r>
          <w:rPr>
            <w:noProof/>
            <w:webHidden/>
          </w:rPr>
          <w:instrText xml:space="preserve"> PAGEREF _Toc293915189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90" w:history="1">
        <w:r w:rsidRPr="00C0309D">
          <w:rPr>
            <w:rStyle w:val="Hyperlink"/>
            <w:noProof/>
          </w:rPr>
          <w:t>DP-Body textFormat</w:t>
        </w:r>
        <w:r>
          <w:rPr>
            <w:noProof/>
            <w:webHidden/>
          </w:rPr>
          <w:tab/>
        </w:r>
        <w:r>
          <w:rPr>
            <w:noProof/>
            <w:webHidden/>
          </w:rPr>
          <w:fldChar w:fldCharType="begin"/>
        </w:r>
        <w:r>
          <w:rPr>
            <w:noProof/>
            <w:webHidden/>
          </w:rPr>
          <w:instrText xml:space="preserve"> PAGEREF _Toc293915190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91" w:history="1">
        <w:r w:rsidRPr="00C0309D">
          <w:rPr>
            <w:rStyle w:val="Hyperlink"/>
            <w:noProof/>
          </w:rPr>
          <w:t>Paper Size</w:t>
        </w:r>
        <w:r>
          <w:rPr>
            <w:noProof/>
            <w:webHidden/>
          </w:rPr>
          <w:tab/>
        </w:r>
        <w:r>
          <w:rPr>
            <w:noProof/>
            <w:webHidden/>
          </w:rPr>
          <w:fldChar w:fldCharType="begin"/>
        </w:r>
        <w:r>
          <w:rPr>
            <w:noProof/>
            <w:webHidden/>
          </w:rPr>
          <w:instrText xml:space="preserve"> PAGEREF _Toc293915191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92" w:history="1">
        <w:r w:rsidRPr="00C0309D">
          <w:rPr>
            <w:rStyle w:val="Hyperlink"/>
            <w:noProof/>
          </w:rPr>
          <w:t>DP-Body textMargins</w:t>
        </w:r>
        <w:r>
          <w:rPr>
            <w:noProof/>
            <w:webHidden/>
          </w:rPr>
          <w:tab/>
        </w:r>
        <w:r>
          <w:rPr>
            <w:noProof/>
            <w:webHidden/>
          </w:rPr>
          <w:fldChar w:fldCharType="begin"/>
        </w:r>
        <w:r>
          <w:rPr>
            <w:noProof/>
            <w:webHidden/>
          </w:rPr>
          <w:instrText xml:space="preserve"> PAGEREF _Toc293915192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93" w:history="1">
        <w:r w:rsidRPr="00C0309D">
          <w:rPr>
            <w:rStyle w:val="Hyperlink"/>
            <w:noProof/>
          </w:rPr>
          <w:t>DP-Body textLayout</w:t>
        </w:r>
        <w:r>
          <w:rPr>
            <w:noProof/>
            <w:webHidden/>
          </w:rPr>
          <w:tab/>
        </w:r>
        <w:r>
          <w:rPr>
            <w:noProof/>
            <w:webHidden/>
          </w:rPr>
          <w:fldChar w:fldCharType="begin"/>
        </w:r>
        <w:r>
          <w:rPr>
            <w:noProof/>
            <w:webHidden/>
          </w:rPr>
          <w:instrText xml:space="preserve"> PAGEREF _Toc293915193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4"/>
        <w:tabs>
          <w:tab w:val="right" w:leader="dot" w:pos="9350"/>
        </w:tabs>
        <w:rPr>
          <w:rFonts w:asciiTheme="minorHAnsi" w:eastAsiaTheme="minorEastAsia" w:hAnsiTheme="minorHAnsi" w:cstheme="minorBidi"/>
          <w:noProof/>
          <w:sz w:val="22"/>
          <w:szCs w:val="22"/>
        </w:rPr>
      </w:pPr>
      <w:hyperlink w:anchor="_Toc293915194" w:history="1">
        <w:r w:rsidRPr="00C0309D">
          <w:rPr>
            <w:rStyle w:val="Hyperlink"/>
            <w:noProof/>
          </w:rPr>
          <w:t>Controls</w:t>
        </w:r>
        <w:r>
          <w:rPr>
            <w:noProof/>
            <w:webHidden/>
          </w:rPr>
          <w:tab/>
        </w:r>
        <w:r>
          <w:rPr>
            <w:noProof/>
            <w:webHidden/>
          </w:rPr>
          <w:fldChar w:fldCharType="begin"/>
        </w:r>
        <w:r>
          <w:rPr>
            <w:noProof/>
            <w:webHidden/>
          </w:rPr>
          <w:instrText xml:space="preserve"> PAGEREF _Toc293915194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195" w:history="1">
        <w:r w:rsidRPr="00C0309D">
          <w:rPr>
            <w:rStyle w:val="Hyperlink"/>
            <w:noProof/>
          </w:rPr>
          <w:t>DP-Body textGeneral</w:t>
        </w:r>
        <w:r>
          <w:rPr>
            <w:noProof/>
            <w:webHidden/>
          </w:rPr>
          <w:tab/>
        </w:r>
        <w:r>
          <w:rPr>
            <w:noProof/>
            <w:webHidden/>
          </w:rPr>
          <w:fldChar w:fldCharType="begin"/>
        </w:r>
        <w:r>
          <w:rPr>
            <w:noProof/>
            <w:webHidden/>
          </w:rPr>
          <w:instrText xml:space="preserve"> PAGEREF _Toc293915195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96" w:history="1">
        <w:r w:rsidRPr="00C0309D">
          <w:rPr>
            <w:rStyle w:val="Hyperlink"/>
            <w:noProof/>
          </w:rPr>
          <w:t>Dialog Base Units</w:t>
        </w:r>
        <w:r>
          <w:rPr>
            <w:noProof/>
            <w:webHidden/>
          </w:rPr>
          <w:tab/>
        </w:r>
        <w:r>
          <w:rPr>
            <w:noProof/>
            <w:webHidden/>
          </w:rPr>
          <w:fldChar w:fldCharType="begin"/>
        </w:r>
        <w:r>
          <w:rPr>
            <w:noProof/>
            <w:webHidden/>
          </w:rPr>
          <w:instrText xml:space="preserve"> PAGEREF _Toc293915196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97" w:history="1">
        <w:r w:rsidRPr="00C0309D">
          <w:rPr>
            <w:rStyle w:val="Hyperlink"/>
            <w:noProof/>
          </w:rPr>
          <w:t>DP-Body textSize</w:t>
        </w:r>
        <w:r>
          <w:rPr>
            <w:noProof/>
            <w:webHidden/>
          </w:rPr>
          <w:tab/>
        </w:r>
        <w:r>
          <w:rPr>
            <w:noProof/>
            <w:webHidden/>
          </w:rPr>
          <w:fldChar w:fldCharType="begin"/>
        </w:r>
        <w:r>
          <w:rPr>
            <w:noProof/>
            <w:webHidden/>
          </w:rPr>
          <w:instrText xml:space="preserve"> PAGEREF _Toc293915197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198" w:history="1">
        <w:r w:rsidRPr="00C0309D">
          <w:rPr>
            <w:rStyle w:val="Hyperlink"/>
            <w:noProof/>
          </w:rPr>
          <w:t>DP-Body textExamples:</w:t>
        </w:r>
        <w:r>
          <w:rPr>
            <w:noProof/>
            <w:webHidden/>
          </w:rPr>
          <w:tab/>
        </w:r>
        <w:r>
          <w:rPr>
            <w:noProof/>
            <w:webHidden/>
          </w:rPr>
          <w:fldChar w:fldCharType="begin"/>
        </w:r>
        <w:r>
          <w:rPr>
            <w:noProof/>
            <w:webHidden/>
          </w:rPr>
          <w:instrText xml:space="preserve"> PAGEREF _Toc293915198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199" w:history="1">
        <w:r w:rsidRPr="00C0309D">
          <w:rPr>
            <w:rStyle w:val="Hyperlink"/>
            <w:noProof/>
          </w:rPr>
          <w:t>DP-Body textSpacing</w:t>
        </w:r>
        <w:r>
          <w:rPr>
            <w:noProof/>
            <w:webHidden/>
          </w:rPr>
          <w:tab/>
        </w:r>
        <w:r>
          <w:rPr>
            <w:noProof/>
            <w:webHidden/>
          </w:rPr>
          <w:fldChar w:fldCharType="begin"/>
        </w:r>
        <w:r>
          <w:rPr>
            <w:noProof/>
            <w:webHidden/>
          </w:rPr>
          <w:instrText xml:space="preserve"> PAGEREF _Toc293915199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00" w:history="1">
        <w:r w:rsidRPr="00C0309D">
          <w:rPr>
            <w:rStyle w:val="Hyperlink"/>
            <w:noProof/>
          </w:rPr>
          <w:t>DP-Body textControls</w:t>
        </w:r>
        <w:r>
          <w:rPr>
            <w:noProof/>
            <w:webHidden/>
          </w:rPr>
          <w:tab/>
        </w:r>
        <w:r>
          <w:rPr>
            <w:noProof/>
            <w:webHidden/>
          </w:rPr>
          <w:fldChar w:fldCharType="begin"/>
        </w:r>
        <w:r>
          <w:rPr>
            <w:noProof/>
            <w:webHidden/>
          </w:rPr>
          <w:instrText xml:space="preserve"> PAGEREF _Toc293915200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01" w:history="1">
        <w:r w:rsidRPr="00C0309D">
          <w:rPr>
            <w:rStyle w:val="Hyperlink"/>
            <w:noProof/>
          </w:rPr>
          <w:t>Dialogs</w:t>
        </w:r>
        <w:r>
          <w:rPr>
            <w:noProof/>
            <w:webHidden/>
          </w:rPr>
          <w:tab/>
        </w:r>
        <w:r>
          <w:rPr>
            <w:noProof/>
            <w:webHidden/>
          </w:rPr>
          <w:fldChar w:fldCharType="begin"/>
        </w:r>
        <w:r>
          <w:rPr>
            <w:noProof/>
            <w:webHidden/>
          </w:rPr>
          <w:instrText xml:space="preserve"> PAGEREF _Toc293915201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02" w:history="1">
        <w:r w:rsidRPr="00C0309D">
          <w:rPr>
            <w:rStyle w:val="Hyperlink"/>
            <w:noProof/>
          </w:rPr>
          <w:t>Paragraphs</w:t>
        </w:r>
        <w:r>
          <w:rPr>
            <w:noProof/>
            <w:webHidden/>
          </w:rPr>
          <w:tab/>
        </w:r>
        <w:r>
          <w:rPr>
            <w:noProof/>
            <w:webHidden/>
          </w:rPr>
          <w:fldChar w:fldCharType="begin"/>
        </w:r>
        <w:r>
          <w:rPr>
            <w:noProof/>
            <w:webHidden/>
          </w:rPr>
          <w:instrText xml:space="preserve"> PAGEREF _Toc293915202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03" w:history="1">
        <w:r w:rsidRPr="00C0309D">
          <w:rPr>
            <w:rStyle w:val="Hyperlink"/>
            <w:noProof/>
          </w:rPr>
          <w:t>Text Labels</w:t>
        </w:r>
        <w:r>
          <w:rPr>
            <w:noProof/>
            <w:webHidden/>
          </w:rPr>
          <w:tab/>
        </w:r>
        <w:r>
          <w:rPr>
            <w:noProof/>
            <w:webHidden/>
          </w:rPr>
          <w:fldChar w:fldCharType="begin"/>
        </w:r>
        <w:r>
          <w:rPr>
            <w:noProof/>
            <w:webHidden/>
          </w:rPr>
          <w:instrText xml:space="preserve"> PAGEREF _Toc293915203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04" w:history="1">
        <w:r w:rsidRPr="00C0309D">
          <w:rPr>
            <w:rStyle w:val="Hyperlink"/>
            <w:noProof/>
          </w:rPr>
          <w:t>Group Boxes</w:t>
        </w:r>
        <w:r>
          <w:rPr>
            <w:noProof/>
            <w:webHidden/>
          </w:rPr>
          <w:tab/>
        </w:r>
        <w:r>
          <w:rPr>
            <w:noProof/>
            <w:webHidden/>
          </w:rPr>
          <w:fldChar w:fldCharType="begin"/>
        </w:r>
        <w:r>
          <w:rPr>
            <w:noProof/>
            <w:webHidden/>
          </w:rPr>
          <w:instrText xml:space="preserve"> PAGEREF _Toc293915204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05" w:history="1">
        <w:r w:rsidRPr="00C0309D">
          <w:rPr>
            <w:rStyle w:val="Hyperlink"/>
            <w:noProof/>
          </w:rPr>
          <w:t>Buttons</w:t>
        </w:r>
        <w:r>
          <w:rPr>
            <w:noProof/>
            <w:webHidden/>
          </w:rPr>
          <w:tab/>
        </w:r>
        <w:r>
          <w:rPr>
            <w:noProof/>
            <w:webHidden/>
          </w:rPr>
          <w:fldChar w:fldCharType="begin"/>
        </w:r>
        <w:r>
          <w:rPr>
            <w:noProof/>
            <w:webHidden/>
          </w:rPr>
          <w:instrText xml:space="preserve"> PAGEREF _Toc293915205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06" w:history="1">
        <w:r w:rsidRPr="00C0309D">
          <w:rPr>
            <w:rStyle w:val="Hyperlink"/>
            <w:noProof/>
          </w:rPr>
          <w:t>Grouping</w:t>
        </w:r>
        <w:r>
          <w:rPr>
            <w:noProof/>
            <w:webHidden/>
          </w:rPr>
          <w:tab/>
        </w:r>
        <w:r>
          <w:rPr>
            <w:noProof/>
            <w:webHidden/>
          </w:rPr>
          <w:fldChar w:fldCharType="begin"/>
        </w:r>
        <w:r>
          <w:rPr>
            <w:noProof/>
            <w:webHidden/>
          </w:rPr>
          <w:instrText xml:space="preserve"> PAGEREF _Toc293915206 \h </w:instrText>
        </w:r>
        <w:r>
          <w:rPr>
            <w:noProof/>
            <w:webHidden/>
          </w:rPr>
        </w:r>
        <w:r>
          <w:rPr>
            <w:noProof/>
            <w:webHidden/>
          </w:rPr>
          <w:fldChar w:fldCharType="separate"/>
        </w:r>
        <w:r>
          <w:rPr>
            <w:noProof/>
            <w:webHidden/>
          </w:rPr>
          <w:t>285</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07" w:history="1">
        <w:r w:rsidRPr="00C0309D">
          <w:rPr>
            <w:rStyle w:val="Hyperlink"/>
            <w:noProof/>
          </w:rPr>
          <w:t>Color</w:t>
        </w:r>
        <w:r>
          <w:rPr>
            <w:noProof/>
            <w:webHidden/>
          </w:rPr>
          <w:tab/>
        </w:r>
        <w:r>
          <w:rPr>
            <w:noProof/>
            <w:webHidden/>
          </w:rPr>
          <w:fldChar w:fldCharType="begin"/>
        </w:r>
        <w:r>
          <w:rPr>
            <w:noProof/>
            <w:webHidden/>
          </w:rPr>
          <w:instrText xml:space="preserve"> PAGEREF _Toc293915207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08" w:history="1">
        <w:r w:rsidRPr="00C0309D">
          <w:rPr>
            <w:rStyle w:val="Hyperlink"/>
            <w:noProof/>
          </w:rPr>
          <w:t>Other considerations</w:t>
        </w:r>
        <w:r>
          <w:rPr>
            <w:noProof/>
            <w:webHidden/>
          </w:rPr>
          <w:tab/>
        </w:r>
        <w:r>
          <w:rPr>
            <w:noProof/>
            <w:webHidden/>
          </w:rPr>
          <w:fldChar w:fldCharType="begin"/>
        </w:r>
        <w:r>
          <w:rPr>
            <w:noProof/>
            <w:webHidden/>
          </w:rPr>
          <w:instrText xml:space="preserve"> PAGEREF _Toc293915208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09" w:history="1">
        <w:r w:rsidRPr="00C0309D">
          <w:rPr>
            <w:rStyle w:val="Hyperlink"/>
            <w:noProof/>
          </w:rPr>
          <w:t>Alignment</w:t>
        </w:r>
        <w:r>
          <w:rPr>
            <w:noProof/>
            <w:webHidden/>
          </w:rPr>
          <w:tab/>
        </w:r>
        <w:r>
          <w:rPr>
            <w:noProof/>
            <w:webHidden/>
          </w:rPr>
          <w:fldChar w:fldCharType="begin"/>
        </w:r>
        <w:r>
          <w:rPr>
            <w:noProof/>
            <w:webHidden/>
          </w:rPr>
          <w:instrText xml:space="preserve"> PAGEREF _Toc293915209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210" w:history="1">
        <w:r w:rsidRPr="00C0309D">
          <w:rPr>
            <w:rStyle w:val="Hyperlink"/>
            <w:noProof/>
          </w:rPr>
          <w:t>Text box</w:t>
        </w:r>
        <w:r>
          <w:rPr>
            <w:noProof/>
            <w:webHidden/>
          </w:rPr>
          <w:tab/>
        </w:r>
        <w:r>
          <w:rPr>
            <w:noProof/>
            <w:webHidden/>
          </w:rPr>
          <w:fldChar w:fldCharType="begin"/>
        </w:r>
        <w:r>
          <w:rPr>
            <w:noProof/>
            <w:webHidden/>
          </w:rPr>
          <w:instrText xml:space="preserve"> PAGEREF _Toc293915210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11" w:history="1">
        <w:r w:rsidRPr="00C0309D">
          <w:rPr>
            <w:rStyle w:val="Hyperlink"/>
            <w:noProof/>
          </w:rPr>
          <w:t>Layout</w:t>
        </w:r>
        <w:r>
          <w:rPr>
            <w:noProof/>
            <w:webHidden/>
          </w:rPr>
          <w:tab/>
        </w:r>
        <w:r>
          <w:rPr>
            <w:noProof/>
            <w:webHidden/>
          </w:rPr>
          <w:fldChar w:fldCharType="begin"/>
        </w:r>
        <w:r>
          <w:rPr>
            <w:noProof/>
            <w:webHidden/>
          </w:rPr>
          <w:instrText xml:space="preserve"> PAGEREF _Toc293915211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12" w:history="1">
        <w:r w:rsidRPr="00C0309D">
          <w:rPr>
            <w:rStyle w:val="Hyperlink"/>
            <w:noProof/>
          </w:rPr>
          <w:t>Unlocked</w:t>
        </w:r>
        <w:r>
          <w:rPr>
            <w:noProof/>
            <w:webHidden/>
          </w:rPr>
          <w:tab/>
        </w:r>
        <w:r>
          <w:rPr>
            <w:noProof/>
            <w:webHidden/>
          </w:rPr>
          <w:fldChar w:fldCharType="begin"/>
        </w:r>
        <w:r>
          <w:rPr>
            <w:noProof/>
            <w:webHidden/>
          </w:rPr>
          <w:instrText xml:space="preserve"> PAGEREF _Toc293915212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13" w:history="1">
        <w:r w:rsidRPr="00C0309D">
          <w:rPr>
            <w:rStyle w:val="Hyperlink"/>
            <w:noProof/>
          </w:rPr>
          <w:t>Font</w:t>
        </w:r>
        <w:r>
          <w:rPr>
            <w:noProof/>
            <w:webHidden/>
          </w:rPr>
          <w:tab/>
        </w:r>
        <w:r>
          <w:rPr>
            <w:noProof/>
            <w:webHidden/>
          </w:rPr>
          <w:fldChar w:fldCharType="begin"/>
        </w:r>
        <w:r>
          <w:rPr>
            <w:noProof/>
            <w:webHidden/>
          </w:rPr>
          <w:instrText xml:space="preserve"> PAGEREF _Toc293915213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14" w:history="1">
        <w:r w:rsidRPr="00C0309D">
          <w:rPr>
            <w:rStyle w:val="Hyperlink"/>
            <w:noProof/>
          </w:rPr>
          <w:t>Color</w:t>
        </w:r>
        <w:r>
          <w:rPr>
            <w:noProof/>
            <w:webHidden/>
          </w:rPr>
          <w:tab/>
        </w:r>
        <w:r>
          <w:rPr>
            <w:noProof/>
            <w:webHidden/>
          </w:rPr>
          <w:fldChar w:fldCharType="begin"/>
        </w:r>
        <w:r>
          <w:rPr>
            <w:noProof/>
            <w:webHidden/>
          </w:rPr>
          <w:instrText xml:space="preserve"> PAGEREF _Toc293915214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215" w:history="1">
        <w:r w:rsidRPr="00C0309D">
          <w:rPr>
            <w:rStyle w:val="Hyperlink"/>
            <w:noProof/>
          </w:rPr>
          <w:t>Text</w:t>
        </w:r>
        <w:r>
          <w:rPr>
            <w:noProof/>
            <w:webHidden/>
          </w:rPr>
          <w:tab/>
        </w:r>
        <w:r>
          <w:rPr>
            <w:noProof/>
            <w:webHidden/>
          </w:rPr>
          <w:fldChar w:fldCharType="begin"/>
        </w:r>
        <w:r>
          <w:rPr>
            <w:noProof/>
            <w:webHidden/>
          </w:rPr>
          <w:instrText xml:space="preserve"> PAGEREF _Toc293915215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216" w:history="1">
        <w:r w:rsidRPr="00C0309D">
          <w:rPr>
            <w:rStyle w:val="Hyperlink"/>
            <w:noProof/>
          </w:rPr>
          <w:t>Background</w:t>
        </w:r>
        <w:r>
          <w:rPr>
            <w:noProof/>
            <w:webHidden/>
          </w:rPr>
          <w:tab/>
        </w:r>
        <w:r>
          <w:rPr>
            <w:noProof/>
            <w:webHidden/>
          </w:rPr>
          <w:fldChar w:fldCharType="begin"/>
        </w:r>
        <w:r>
          <w:rPr>
            <w:noProof/>
            <w:webHidden/>
          </w:rPr>
          <w:instrText xml:space="preserve"> PAGEREF _Toc293915216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17" w:history="1">
        <w:r w:rsidRPr="00C0309D">
          <w:rPr>
            <w:rStyle w:val="Hyperlink"/>
            <w:noProof/>
          </w:rPr>
          <w:t>Size</w:t>
        </w:r>
        <w:r>
          <w:rPr>
            <w:noProof/>
            <w:webHidden/>
          </w:rPr>
          <w:tab/>
        </w:r>
        <w:r>
          <w:rPr>
            <w:noProof/>
            <w:webHidden/>
          </w:rPr>
          <w:fldChar w:fldCharType="begin"/>
        </w:r>
        <w:r>
          <w:rPr>
            <w:noProof/>
            <w:webHidden/>
          </w:rPr>
          <w:instrText xml:space="preserve"> PAGEREF _Toc293915217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18" w:history="1">
        <w:r w:rsidRPr="00C0309D">
          <w:rPr>
            <w:rStyle w:val="Hyperlink"/>
            <w:noProof/>
          </w:rPr>
          <w:t>Locked</w:t>
        </w:r>
        <w:r>
          <w:rPr>
            <w:noProof/>
            <w:webHidden/>
          </w:rPr>
          <w:tab/>
        </w:r>
        <w:r>
          <w:rPr>
            <w:noProof/>
            <w:webHidden/>
          </w:rPr>
          <w:fldChar w:fldCharType="begin"/>
        </w:r>
        <w:r>
          <w:rPr>
            <w:noProof/>
            <w:webHidden/>
          </w:rPr>
          <w:instrText xml:space="preserve"> PAGEREF _Toc293915218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19" w:history="1">
        <w:r w:rsidRPr="00C0309D">
          <w:rPr>
            <w:rStyle w:val="Hyperlink"/>
            <w:noProof/>
          </w:rPr>
          <w:t>Font</w:t>
        </w:r>
        <w:r>
          <w:rPr>
            <w:noProof/>
            <w:webHidden/>
          </w:rPr>
          <w:tab/>
        </w:r>
        <w:r>
          <w:rPr>
            <w:noProof/>
            <w:webHidden/>
          </w:rPr>
          <w:fldChar w:fldCharType="begin"/>
        </w:r>
        <w:r>
          <w:rPr>
            <w:noProof/>
            <w:webHidden/>
          </w:rPr>
          <w:instrText xml:space="preserve"> PAGEREF _Toc293915219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20" w:history="1">
        <w:r w:rsidRPr="00C0309D">
          <w:rPr>
            <w:rStyle w:val="Hyperlink"/>
            <w:noProof/>
          </w:rPr>
          <w:t>Color</w:t>
        </w:r>
        <w:r>
          <w:rPr>
            <w:noProof/>
            <w:webHidden/>
          </w:rPr>
          <w:tab/>
        </w:r>
        <w:r>
          <w:rPr>
            <w:noProof/>
            <w:webHidden/>
          </w:rPr>
          <w:fldChar w:fldCharType="begin"/>
        </w:r>
        <w:r>
          <w:rPr>
            <w:noProof/>
            <w:webHidden/>
          </w:rPr>
          <w:instrText xml:space="preserve"> PAGEREF _Toc293915220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221" w:history="1">
        <w:r w:rsidRPr="00C0309D">
          <w:rPr>
            <w:rStyle w:val="Hyperlink"/>
            <w:noProof/>
          </w:rPr>
          <w:t>Text</w:t>
        </w:r>
        <w:r>
          <w:rPr>
            <w:noProof/>
            <w:webHidden/>
          </w:rPr>
          <w:tab/>
        </w:r>
        <w:r>
          <w:rPr>
            <w:noProof/>
            <w:webHidden/>
          </w:rPr>
          <w:fldChar w:fldCharType="begin"/>
        </w:r>
        <w:r>
          <w:rPr>
            <w:noProof/>
            <w:webHidden/>
          </w:rPr>
          <w:instrText xml:space="preserve"> PAGEREF _Toc293915221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8"/>
        <w:tabs>
          <w:tab w:val="right" w:leader="dot" w:pos="9350"/>
        </w:tabs>
        <w:rPr>
          <w:rFonts w:asciiTheme="minorHAnsi" w:eastAsiaTheme="minorEastAsia" w:hAnsiTheme="minorHAnsi" w:cstheme="minorBidi"/>
          <w:noProof/>
          <w:sz w:val="22"/>
          <w:szCs w:val="22"/>
        </w:rPr>
      </w:pPr>
      <w:hyperlink w:anchor="_Toc293915222" w:history="1">
        <w:r w:rsidRPr="00C0309D">
          <w:rPr>
            <w:rStyle w:val="Hyperlink"/>
            <w:noProof/>
          </w:rPr>
          <w:t>Background</w:t>
        </w:r>
        <w:r>
          <w:rPr>
            <w:noProof/>
            <w:webHidden/>
          </w:rPr>
          <w:tab/>
        </w:r>
        <w:r>
          <w:rPr>
            <w:noProof/>
            <w:webHidden/>
          </w:rPr>
          <w:fldChar w:fldCharType="begin"/>
        </w:r>
        <w:r>
          <w:rPr>
            <w:noProof/>
            <w:webHidden/>
          </w:rPr>
          <w:instrText xml:space="preserve"> PAGEREF _Toc293915222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23" w:history="1">
        <w:r w:rsidRPr="00C0309D">
          <w:rPr>
            <w:rStyle w:val="Hyperlink"/>
            <w:noProof/>
          </w:rPr>
          <w:t>Size</w:t>
        </w:r>
        <w:r>
          <w:rPr>
            <w:noProof/>
            <w:webHidden/>
          </w:rPr>
          <w:tab/>
        </w:r>
        <w:r>
          <w:rPr>
            <w:noProof/>
            <w:webHidden/>
          </w:rPr>
          <w:fldChar w:fldCharType="begin"/>
        </w:r>
        <w:r>
          <w:rPr>
            <w:noProof/>
            <w:webHidden/>
          </w:rPr>
          <w:instrText xml:space="preserve"> PAGEREF _Toc293915223 \h </w:instrText>
        </w:r>
        <w:r>
          <w:rPr>
            <w:noProof/>
            <w:webHidden/>
          </w:rPr>
        </w:r>
        <w:r>
          <w:rPr>
            <w:noProof/>
            <w:webHidden/>
          </w:rPr>
          <w:fldChar w:fldCharType="separate"/>
        </w:r>
        <w:r>
          <w:rPr>
            <w:noProof/>
            <w:webHidden/>
          </w:rPr>
          <w:t>286</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224" w:history="1">
        <w:r w:rsidRPr="00C0309D">
          <w:rPr>
            <w:rStyle w:val="Hyperlink"/>
            <w:noProof/>
          </w:rPr>
          <w:t>List box</w:t>
        </w:r>
        <w:r>
          <w:rPr>
            <w:noProof/>
            <w:webHidden/>
          </w:rPr>
          <w:tab/>
        </w:r>
        <w:r>
          <w:rPr>
            <w:noProof/>
            <w:webHidden/>
          </w:rPr>
          <w:fldChar w:fldCharType="begin"/>
        </w:r>
        <w:r>
          <w:rPr>
            <w:noProof/>
            <w:webHidden/>
          </w:rPr>
          <w:instrText xml:space="preserve"> PAGEREF _Toc293915224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25" w:history="1">
        <w:r w:rsidRPr="00C0309D">
          <w:rPr>
            <w:rStyle w:val="Hyperlink"/>
            <w:noProof/>
          </w:rPr>
          <w:t>Font</w:t>
        </w:r>
        <w:r>
          <w:rPr>
            <w:noProof/>
            <w:webHidden/>
          </w:rPr>
          <w:tab/>
        </w:r>
        <w:r>
          <w:rPr>
            <w:noProof/>
            <w:webHidden/>
          </w:rPr>
          <w:fldChar w:fldCharType="begin"/>
        </w:r>
        <w:r>
          <w:rPr>
            <w:noProof/>
            <w:webHidden/>
          </w:rPr>
          <w:instrText xml:space="preserve"> PAGEREF _Toc293915225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26" w:history="1">
        <w:r w:rsidRPr="00C0309D">
          <w:rPr>
            <w:rStyle w:val="Hyperlink"/>
            <w:noProof/>
          </w:rPr>
          <w:t>Color</w:t>
        </w:r>
        <w:r>
          <w:rPr>
            <w:noProof/>
            <w:webHidden/>
          </w:rPr>
          <w:tab/>
        </w:r>
        <w:r>
          <w:rPr>
            <w:noProof/>
            <w:webHidden/>
          </w:rPr>
          <w:fldChar w:fldCharType="begin"/>
        </w:r>
        <w:r>
          <w:rPr>
            <w:noProof/>
            <w:webHidden/>
          </w:rPr>
          <w:instrText xml:space="preserve"> PAGEREF _Toc293915226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27" w:history="1">
        <w:r w:rsidRPr="00C0309D">
          <w:rPr>
            <w:rStyle w:val="Hyperlink"/>
            <w:noProof/>
          </w:rPr>
          <w:t>Size</w:t>
        </w:r>
        <w:r>
          <w:rPr>
            <w:noProof/>
            <w:webHidden/>
          </w:rPr>
          <w:tab/>
        </w:r>
        <w:r>
          <w:rPr>
            <w:noProof/>
            <w:webHidden/>
          </w:rPr>
          <w:fldChar w:fldCharType="begin"/>
        </w:r>
        <w:r>
          <w:rPr>
            <w:noProof/>
            <w:webHidden/>
          </w:rPr>
          <w:instrText xml:space="preserve"> PAGEREF _Toc293915227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228" w:history="1">
        <w:r w:rsidRPr="00C0309D">
          <w:rPr>
            <w:rStyle w:val="Hyperlink"/>
            <w:noProof/>
          </w:rPr>
          <w:t>Combo box</w:t>
        </w:r>
        <w:r>
          <w:rPr>
            <w:noProof/>
            <w:webHidden/>
          </w:rPr>
          <w:tab/>
        </w:r>
        <w:r>
          <w:rPr>
            <w:noProof/>
            <w:webHidden/>
          </w:rPr>
          <w:fldChar w:fldCharType="begin"/>
        </w:r>
        <w:r>
          <w:rPr>
            <w:noProof/>
            <w:webHidden/>
          </w:rPr>
          <w:instrText xml:space="preserve"> PAGEREF _Toc293915228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29" w:history="1">
        <w:r w:rsidRPr="00C0309D">
          <w:rPr>
            <w:rStyle w:val="Hyperlink"/>
            <w:noProof/>
          </w:rPr>
          <w:t>Font</w:t>
        </w:r>
        <w:r>
          <w:rPr>
            <w:noProof/>
            <w:webHidden/>
          </w:rPr>
          <w:tab/>
        </w:r>
        <w:r>
          <w:rPr>
            <w:noProof/>
            <w:webHidden/>
          </w:rPr>
          <w:fldChar w:fldCharType="begin"/>
        </w:r>
        <w:r>
          <w:rPr>
            <w:noProof/>
            <w:webHidden/>
          </w:rPr>
          <w:instrText xml:space="preserve"> PAGEREF _Toc293915229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30" w:history="1">
        <w:r w:rsidRPr="00C0309D">
          <w:rPr>
            <w:rStyle w:val="Hyperlink"/>
            <w:noProof/>
          </w:rPr>
          <w:t>Color</w:t>
        </w:r>
        <w:r>
          <w:rPr>
            <w:noProof/>
            <w:webHidden/>
          </w:rPr>
          <w:tab/>
        </w:r>
        <w:r>
          <w:rPr>
            <w:noProof/>
            <w:webHidden/>
          </w:rPr>
          <w:fldChar w:fldCharType="begin"/>
        </w:r>
        <w:r>
          <w:rPr>
            <w:noProof/>
            <w:webHidden/>
          </w:rPr>
          <w:instrText xml:space="preserve"> PAGEREF _Toc293915230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31" w:history="1">
        <w:r w:rsidRPr="00C0309D">
          <w:rPr>
            <w:rStyle w:val="Hyperlink"/>
            <w:noProof/>
          </w:rPr>
          <w:t>Size</w:t>
        </w:r>
        <w:r>
          <w:rPr>
            <w:noProof/>
            <w:webHidden/>
          </w:rPr>
          <w:tab/>
        </w:r>
        <w:r>
          <w:rPr>
            <w:noProof/>
            <w:webHidden/>
          </w:rPr>
          <w:fldChar w:fldCharType="begin"/>
        </w:r>
        <w:r>
          <w:rPr>
            <w:noProof/>
            <w:webHidden/>
          </w:rPr>
          <w:instrText xml:space="preserve"> PAGEREF _Toc293915231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232" w:history="1">
        <w:r w:rsidRPr="00C0309D">
          <w:rPr>
            <w:rStyle w:val="Hyperlink"/>
            <w:noProof/>
          </w:rPr>
          <w:t>Radio buttons</w:t>
        </w:r>
        <w:r>
          <w:rPr>
            <w:noProof/>
            <w:webHidden/>
          </w:rPr>
          <w:tab/>
        </w:r>
        <w:r>
          <w:rPr>
            <w:noProof/>
            <w:webHidden/>
          </w:rPr>
          <w:fldChar w:fldCharType="begin"/>
        </w:r>
        <w:r>
          <w:rPr>
            <w:noProof/>
            <w:webHidden/>
          </w:rPr>
          <w:instrText xml:space="preserve"> PAGEREF _Toc293915232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33" w:history="1">
        <w:r w:rsidRPr="00C0309D">
          <w:rPr>
            <w:rStyle w:val="Hyperlink"/>
            <w:noProof/>
          </w:rPr>
          <w:t>When to use</w:t>
        </w:r>
        <w:r>
          <w:rPr>
            <w:noProof/>
            <w:webHidden/>
          </w:rPr>
          <w:tab/>
        </w:r>
        <w:r>
          <w:rPr>
            <w:noProof/>
            <w:webHidden/>
          </w:rPr>
          <w:fldChar w:fldCharType="begin"/>
        </w:r>
        <w:r>
          <w:rPr>
            <w:noProof/>
            <w:webHidden/>
          </w:rPr>
          <w:instrText xml:space="preserve"> PAGEREF _Toc293915233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34" w:history="1">
        <w:r w:rsidRPr="00C0309D">
          <w:rPr>
            <w:rStyle w:val="Hyperlink"/>
            <w:noProof/>
          </w:rPr>
          <w:t>Colors</w:t>
        </w:r>
        <w:r>
          <w:rPr>
            <w:noProof/>
            <w:webHidden/>
          </w:rPr>
          <w:tab/>
        </w:r>
        <w:r>
          <w:rPr>
            <w:noProof/>
            <w:webHidden/>
          </w:rPr>
          <w:fldChar w:fldCharType="begin"/>
        </w:r>
        <w:r>
          <w:rPr>
            <w:noProof/>
            <w:webHidden/>
          </w:rPr>
          <w:instrText xml:space="preserve"> PAGEREF _Toc293915234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35" w:history="1">
        <w:r w:rsidRPr="00C0309D">
          <w:rPr>
            <w:rStyle w:val="Hyperlink"/>
            <w:noProof/>
          </w:rPr>
          <w:t>Size</w:t>
        </w:r>
        <w:r>
          <w:rPr>
            <w:noProof/>
            <w:webHidden/>
          </w:rPr>
          <w:tab/>
        </w:r>
        <w:r>
          <w:rPr>
            <w:noProof/>
            <w:webHidden/>
          </w:rPr>
          <w:fldChar w:fldCharType="begin"/>
        </w:r>
        <w:r>
          <w:rPr>
            <w:noProof/>
            <w:webHidden/>
          </w:rPr>
          <w:instrText xml:space="preserve"> PAGEREF _Toc293915235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36" w:history="1">
        <w:r w:rsidRPr="00C0309D">
          <w:rPr>
            <w:rStyle w:val="Hyperlink"/>
            <w:noProof/>
          </w:rPr>
          <w:t>Arrangement</w:t>
        </w:r>
        <w:r>
          <w:rPr>
            <w:noProof/>
            <w:webHidden/>
          </w:rPr>
          <w:tab/>
        </w:r>
        <w:r>
          <w:rPr>
            <w:noProof/>
            <w:webHidden/>
          </w:rPr>
          <w:fldChar w:fldCharType="begin"/>
        </w:r>
        <w:r>
          <w:rPr>
            <w:noProof/>
            <w:webHidden/>
          </w:rPr>
          <w:instrText xml:space="preserve"> PAGEREF _Toc293915236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237" w:history="1">
        <w:r w:rsidRPr="00C0309D">
          <w:rPr>
            <w:rStyle w:val="Hyperlink"/>
            <w:noProof/>
          </w:rPr>
          <w:t>Check boxes</w:t>
        </w:r>
        <w:r>
          <w:rPr>
            <w:noProof/>
            <w:webHidden/>
          </w:rPr>
          <w:tab/>
        </w:r>
        <w:r>
          <w:rPr>
            <w:noProof/>
            <w:webHidden/>
          </w:rPr>
          <w:fldChar w:fldCharType="begin"/>
        </w:r>
        <w:r>
          <w:rPr>
            <w:noProof/>
            <w:webHidden/>
          </w:rPr>
          <w:instrText xml:space="preserve"> PAGEREF _Toc293915237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38" w:history="1">
        <w:r w:rsidRPr="00C0309D">
          <w:rPr>
            <w:rStyle w:val="Hyperlink"/>
            <w:noProof/>
          </w:rPr>
          <w:t>When to use</w:t>
        </w:r>
        <w:r>
          <w:rPr>
            <w:noProof/>
            <w:webHidden/>
          </w:rPr>
          <w:tab/>
        </w:r>
        <w:r>
          <w:rPr>
            <w:noProof/>
            <w:webHidden/>
          </w:rPr>
          <w:fldChar w:fldCharType="begin"/>
        </w:r>
        <w:r>
          <w:rPr>
            <w:noProof/>
            <w:webHidden/>
          </w:rPr>
          <w:instrText xml:space="preserve"> PAGEREF _Toc293915238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39" w:history="1">
        <w:r w:rsidRPr="00C0309D">
          <w:rPr>
            <w:rStyle w:val="Hyperlink"/>
            <w:noProof/>
          </w:rPr>
          <w:t>Colors</w:t>
        </w:r>
        <w:r>
          <w:rPr>
            <w:noProof/>
            <w:webHidden/>
          </w:rPr>
          <w:tab/>
        </w:r>
        <w:r>
          <w:rPr>
            <w:noProof/>
            <w:webHidden/>
          </w:rPr>
          <w:fldChar w:fldCharType="begin"/>
        </w:r>
        <w:r>
          <w:rPr>
            <w:noProof/>
            <w:webHidden/>
          </w:rPr>
          <w:instrText xml:space="preserve"> PAGEREF _Toc293915239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40" w:history="1">
        <w:r w:rsidRPr="00C0309D">
          <w:rPr>
            <w:rStyle w:val="Hyperlink"/>
            <w:noProof/>
          </w:rPr>
          <w:t>Size</w:t>
        </w:r>
        <w:r>
          <w:rPr>
            <w:noProof/>
            <w:webHidden/>
          </w:rPr>
          <w:tab/>
        </w:r>
        <w:r>
          <w:rPr>
            <w:noProof/>
            <w:webHidden/>
          </w:rPr>
          <w:fldChar w:fldCharType="begin"/>
        </w:r>
        <w:r>
          <w:rPr>
            <w:noProof/>
            <w:webHidden/>
          </w:rPr>
          <w:instrText xml:space="preserve"> PAGEREF _Toc293915240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41" w:history="1">
        <w:r w:rsidRPr="00C0309D">
          <w:rPr>
            <w:rStyle w:val="Hyperlink"/>
            <w:noProof/>
          </w:rPr>
          <w:t>Arrangement</w:t>
        </w:r>
        <w:r>
          <w:rPr>
            <w:noProof/>
            <w:webHidden/>
          </w:rPr>
          <w:tab/>
        </w:r>
        <w:r>
          <w:rPr>
            <w:noProof/>
            <w:webHidden/>
          </w:rPr>
          <w:fldChar w:fldCharType="begin"/>
        </w:r>
        <w:r>
          <w:rPr>
            <w:noProof/>
            <w:webHidden/>
          </w:rPr>
          <w:instrText xml:space="preserve"> PAGEREF _Toc293915241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5"/>
        <w:tabs>
          <w:tab w:val="right" w:leader="dot" w:pos="9350"/>
        </w:tabs>
        <w:rPr>
          <w:rFonts w:asciiTheme="minorHAnsi" w:eastAsiaTheme="minorEastAsia" w:hAnsiTheme="minorHAnsi" w:cstheme="minorBidi"/>
          <w:noProof/>
          <w:sz w:val="22"/>
          <w:szCs w:val="22"/>
        </w:rPr>
      </w:pPr>
      <w:hyperlink w:anchor="_Toc293915242" w:history="1">
        <w:r w:rsidRPr="00C0309D">
          <w:rPr>
            <w:rStyle w:val="Hyperlink"/>
            <w:noProof/>
          </w:rPr>
          <w:t>Command Buttons</w:t>
        </w:r>
        <w:r>
          <w:rPr>
            <w:noProof/>
            <w:webHidden/>
          </w:rPr>
          <w:tab/>
        </w:r>
        <w:r>
          <w:rPr>
            <w:noProof/>
            <w:webHidden/>
          </w:rPr>
          <w:fldChar w:fldCharType="begin"/>
        </w:r>
        <w:r>
          <w:rPr>
            <w:noProof/>
            <w:webHidden/>
          </w:rPr>
          <w:instrText xml:space="preserve"> PAGEREF _Toc293915242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43" w:history="1">
        <w:r w:rsidRPr="00C0309D">
          <w:rPr>
            <w:rStyle w:val="Hyperlink"/>
            <w:noProof/>
          </w:rPr>
          <w:t>Size</w:t>
        </w:r>
        <w:r>
          <w:rPr>
            <w:noProof/>
            <w:webHidden/>
          </w:rPr>
          <w:tab/>
        </w:r>
        <w:r>
          <w:rPr>
            <w:noProof/>
            <w:webHidden/>
          </w:rPr>
          <w:fldChar w:fldCharType="begin"/>
        </w:r>
        <w:r>
          <w:rPr>
            <w:noProof/>
            <w:webHidden/>
          </w:rPr>
          <w:instrText xml:space="preserve"> PAGEREF _Toc293915243 \h </w:instrText>
        </w:r>
        <w:r>
          <w:rPr>
            <w:noProof/>
            <w:webHidden/>
          </w:rPr>
        </w:r>
        <w:r>
          <w:rPr>
            <w:noProof/>
            <w:webHidden/>
          </w:rPr>
          <w:fldChar w:fldCharType="separate"/>
        </w:r>
        <w:r>
          <w:rPr>
            <w:noProof/>
            <w:webHidden/>
          </w:rPr>
          <w:t>287</w:t>
        </w:r>
        <w:r>
          <w:rPr>
            <w:noProof/>
            <w:webHidden/>
          </w:rPr>
          <w:fldChar w:fldCharType="end"/>
        </w:r>
      </w:hyperlink>
    </w:p>
    <w:p w:rsidR="00ED7752" w:rsidRDefault="00ED7752">
      <w:pPr>
        <w:pStyle w:val="TOC6"/>
        <w:tabs>
          <w:tab w:val="right" w:leader="dot" w:pos="9350"/>
        </w:tabs>
        <w:rPr>
          <w:rFonts w:asciiTheme="minorHAnsi" w:eastAsiaTheme="minorEastAsia" w:hAnsiTheme="minorHAnsi" w:cstheme="minorBidi"/>
          <w:noProof/>
          <w:sz w:val="22"/>
          <w:szCs w:val="22"/>
        </w:rPr>
      </w:pPr>
      <w:hyperlink w:anchor="_Toc293915244" w:history="1">
        <w:r w:rsidRPr="00C0309D">
          <w:rPr>
            <w:rStyle w:val="Hyperlink"/>
            <w:noProof/>
          </w:rPr>
          <w:t>Behavior</w:t>
        </w:r>
        <w:r>
          <w:rPr>
            <w:noProof/>
            <w:webHidden/>
          </w:rPr>
          <w:tab/>
        </w:r>
        <w:r>
          <w:rPr>
            <w:noProof/>
            <w:webHidden/>
          </w:rPr>
          <w:fldChar w:fldCharType="begin"/>
        </w:r>
        <w:r>
          <w:rPr>
            <w:noProof/>
            <w:webHidden/>
          </w:rPr>
          <w:instrText xml:space="preserve"> PAGEREF _Toc293915244 \h </w:instrText>
        </w:r>
        <w:r>
          <w:rPr>
            <w:noProof/>
            <w:webHidden/>
          </w:rPr>
        </w:r>
        <w:r>
          <w:rPr>
            <w:noProof/>
            <w:webHidden/>
          </w:rPr>
          <w:fldChar w:fldCharType="separate"/>
        </w:r>
        <w:r>
          <w:rPr>
            <w:noProof/>
            <w:webHidden/>
          </w:rPr>
          <w:t>288</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45" w:history="1">
        <w:r w:rsidRPr="00C0309D">
          <w:rPr>
            <w:rStyle w:val="Hyperlink"/>
            <w:noProof/>
          </w:rPr>
          <w:t>Ok</w:t>
        </w:r>
        <w:r>
          <w:rPr>
            <w:noProof/>
            <w:webHidden/>
          </w:rPr>
          <w:tab/>
        </w:r>
        <w:r>
          <w:rPr>
            <w:noProof/>
            <w:webHidden/>
          </w:rPr>
          <w:fldChar w:fldCharType="begin"/>
        </w:r>
        <w:r>
          <w:rPr>
            <w:noProof/>
            <w:webHidden/>
          </w:rPr>
          <w:instrText xml:space="preserve"> PAGEREF _Toc293915245 \h </w:instrText>
        </w:r>
        <w:r>
          <w:rPr>
            <w:noProof/>
            <w:webHidden/>
          </w:rPr>
        </w:r>
        <w:r>
          <w:rPr>
            <w:noProof/>
            <w:webHidden/>
          </w:rPr>
          <w:fldChar w:fldCharType="separate"/>
        </w:r>
        <w:r>
          <w:rPr>
            <w:noProof/>
            <w:webHidden/>
          </w:rPr>
          <w:t>288</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46" w:history="1">
        <w:r w:rsidRPr="00C0309D">
          <w:rPr>
            <w:rStyle w:val="Hyperlink"/>
            <w:noProof/>
          </w:rPr>
          <w:t>Cancel</w:t>
        </w:r>
        <w:r>
          <w:rPr>
            <w:noProof/>
            <w:webHidden/>
          </w:rPr>
          <w:tab/>
        </w:r>
        <w:r>
          <w:rPr>
            <w:noProof/>
            <w:webHidden/>
          </w:rPr>
          <w:fldChar w:fldCharType="begin"/>
        </w:r>
        <w:r>
          <w:rPr>
            <w:noProof/>
            <w:webHidden/>
          </w:rPr>
          <w:instrText xml:space="preserve"> PAGEREF _Toc293915246 \h </w:instrText>
        </w:r>
        <w:r>
          <w:rPr>
            <w:noProof/>
            <w:webHidden/>
          </w:rPr>
        </w:r>
        <w:r>
          <w:rPr>
            <w:noProof/>
            <w:webHidden/>
          </w:rPr>
          <w:fldChar w:fldCharType="separate"/>
        </w:r>
        <w:r>
          <w:rPr>
            <w:noProof/>
            <w:webHidden/>
          </w:rPr>
          <w:t>288</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47" w:history="1">
        <w:r w:rsidRPr="00C0309D">
          <w:rPr>
            <w:rStyle w:val="Hyperlink"/>
            <w:noProof/>
          </w:rPr>
          <w:t>Apply</w:t>
        </w:r>
        <w:r>
          <w:rPr>
            <w:noProof/>
            <w:webHidden/>
          </w:rPr>
          <w:tab/>
        </w:r>
        <w:r>
          <w:rPr>
            <w:noProof/>
            <w:webHidden/>
          </w:rPr>
          <w:fldChar w:fldCharType="begin"/>
        </w:r>
        <w:r>
          <w:rPr>
            <w:noProof/>
            <w:webHidden/>
          </w:rPr>
          <w:instrText xml:space="preserve"> PAGEREF _Toc293915247 \h </w:instrText>
        </w:r>
        <w:r>
          <w:rPr>
            <w:noProof/>
            <w:webHidden/>
          </w:rPr>
        </w:r>
        <w:r>
          <w:rPr>
            <w:noProof/>
            <w:webHidden/>
          </w:rPr>
          <w:fldChar w:fldCharType="separate"/>
        </w:r>
        <w:r>
          <w:rPr>
            <w:noProof/>
            <w:webHidden/>
          </w:rPr>
          <w:t>288</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48" w:history="1">
        <w:r w:rsidRPr="00C0309D">
          <w:rPr>
            <w:rStyle w:val="Hyperlink"/>
            <w:noProof/>
          </w:rPr>
          <w:t>Clear</w:t>
        </w:r>
        <w:r>
          <w:rPr>
            <w:noProof/>
            <w:webHidden/>
          </w:rPr>
          <w:tab/>
        </w:r>
        <w:r>
          <w:rPr>
            <w:noProof/>
            <w:webHidden/>
          </w:rPr>
          <w:fldChar w:fldCharType="begin"/>
        </w:r>
        <w:r>
          <w:rPr>
            <w:noProof/>
            <w:webHidden/>
          </w:rPr>
          <w:instrText xml:space="preserve"> PAGEREF _Toc293915248 \h </w:instrText>
        </w:r>
        <w:r>
          <w:rPr>
            <w:noProof/>
            <w:webHidden/>
          </w:rPr>
        </w:r>
        <w:r>
          <w:rPr>
            <w:noProof/>
            <w:webHidden/>
          </w:rPr>
          <w:fldChar w:fldCharType="separate"/>
        </w:r>
        <w:r>
          <w:rPr>
            <w:noProof/>
            <w:webHidden/>
          </w:rPr>
          <w:t>288</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49" w:history="1">
        <w:r w:rsidRPr="00C0309D">
          <w:rPr>
            <w:rStyle w:val="Hyperlink"/>
            <w:noProof/>
          </w:rPr>
          <w:t>Next</w:t>
        </w:r>
        <w:r>
          <w:rPr>
            <w:noProof/>
            <w:webHidden/>
          </w:rPr>
          <w:tab/>
        </w:r>
        <w:r>
          <w:rPr>
            <w:noProof/>
            <w:webHidden/>
          </w:rPr>
          <w:fldChar w:fldCharType="begin"/>
        </w:r>
        <w:r>
          <w:rPr>
            <w:noProof/>
            <w:webHidden/>
          </w:rPr>
          <w:instrText xml:space="preserve"> PAGEREF _Toc293915249 \h </w:instrText>
        </w:r>
        <w:r>
          <w:rPr>
            <w:noProof/>
            <w:webHidden/>
          </w:rPr>
        </w:r>
        <w:r>
          <w:rPr>
            <w:noProof/>
            <w:webHidden/>
          </w:rPr>
          <w:fldChar w:fldCharType="separate"/>
        </w:r>
        <w:r>
          <w:rPr>
            <w:noProof/>
            <w:webHidden/>
          </w:rPr>
          <w:t>288</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50" w:history="1">
        <w:r w:rsidRPr="00C0309D">
          <w:rPr>
            <w:rStyle w:val="Hyperlink"/>
            <w:noProof/>
          </w:rPr>
          <w:t>Previous</w:t>
        </w:r>
        <w:r>
          <w:rPr>
            <w:noProof/>
            <w:webHidden/>
          </w:rPr>
          <w:tab/>
        </w:r>
        <w:r>
          <w:rPr>
            <w:noProof/>
            <w:webHidden/>
          </w:rPr>
          <w:fldChar w:fldCharType="begin"/>
        </w:r>
        <w:r>
          <w:rPr>
            <w:noProof/>
            <w:webHidden/>
          </w:rPr>
          <w:instrText xml:space="preserve"> PAGEREF _Toc293915250 \h </w:instrText>
        </w:r>
        <w:r>
          <w:rPr>
            <w:noProof/>
            <w:webHidden/>
          </w:rPr>
        </w:r>
        <w:r>
          <w:rPr>
            <w:noProof/>
            <w:webHidden/>
          </w:rPr>
          <w:fldChar w:fldCharType="separate"/>
        </w:r>
        <w:r>
          <w:rPr>
            <w:noProof/>
            <w:webHidden/>
          </w:rPr>
          <w:t>288</w:t>
        </w:r>
        <w:r>
          <w:rPr>
            <w:noProof/>
            <w:webHidden/>
          </w:rPr>
          <w:fldChar w:fldCharType="end"/>
        </w:r>
      </w:hyperlink>
    </w:p>
    <w:p w:rsidR="00ED7752" w:rsidRDefault="00ED7752">
      <w:pPr>
        <w:pStyle w:val="TOC7"/>
        <w:tabs>
          <w:tab w:val="right" w:leader="dot" w:pos="9350"/>
        </w:tabs>
        <w:rPr>
          <w:rFonts w:asciiTheme="minorHAnsi" w:eastAsiaTheme="minorEastAsia" w:hAnsiTheme="minorHAnsi" w:cstheme="minorBidi"/>
          <w:noProof/>
          <w:sz w:val="22"/>
          <w:szCs w:val="22"/>
        </w:rPr>
      </w:pPr>
      <w:hyperlink w:anchor="_Toc293915251" w:history="1">
        <w:r w:rsidRPr="00C0309D">
          <w:rPr>
            <w:rStyle w:val="Hyperlink"/>
            <w:noProof/>
          </w:rPr>
          <w:t>Help</w:t>
        </w:r>
        <w:r>
          <w:rPr>
            <w:noProof/>
            <w:webHidden/>
          </w:rPr>
          <w:tab/>
        </w:r>
        <w:r>
          <w:rPr>
            <w:noProof/>
            <w:webHidden/>
          </w:rPr>
          <w:fldChar w:fldCharType="begin"/>
        </w:r>
        <w:r>
          <w:rPr>
            <w:noProof/>
            <w:webHidden/>
          </w:rPr>
          <w:instrText xml:space="preserve"> PAGEREF _Toc293915251 \h </w:instrText>
        </w:r>
        <w:r>
          <w:rPr>
            <w:noProof/>
            <w:webHidden/>
          </w:rPr>
        </w:r>
        <w:r>
          <w:rPr>
            <w:noProof/>
            <w:webHidden/>
          </w:rPr>
          <w:fldChar w:fldCharType="separate"/>
        </w:r>
        <w:r>
          <w:rPr>
            <w:noProof/>
            <w:webHidden/>
          </w:rPr>
          <w:t>288</w:t>
        </w:r>
        <w:r>
          <w:rPr>
            <w:noProof/>
            <w:webHidden/>
          </w:rPr>
          <w:fldChar w:fldCharType="end"/>
        </w:r>
      </w:hyperlink>
    </w:p>
    <w:p w:rsidR="00ED7752" w:rsidRDefault="002156F5" w:rsidP="00F1345A">
      <w:pPr>
        <w:pStyle w:val="TOC1"/>
      </w:pPr>
      <w:r>
        <w:fldChar w:fldCharType="end"/>
      </w:r>
      <w:r w:rsidR="00957EAE">
        <w:t>Figures</w:t>
      </w:r>
      <w:r w:rsidR="00957EAE">
        <w:fldChar w:fldCharType="begin"/>
      </w:r>
      <w:r w:rsidR="00957EAE">
        <w:instrText xml:space="preserve"> TOC \h \z \t "DP-Figure Title" \c </w:instrText>
      </w:r>
      <w:r w:rsidR="00957EAE">
        <w:fldChar w:fldCharType="separate"/>
      </w:r>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52" w:history="1">
        <w:r w:rsidRPr="006864AC">
          <w:rPr>
            <w:rStyle w:val="Hyperlink"/>
            <w:noProof/>
          </w:rPr>
          <w:t>Figure 1 - PipeLine Process Flow</w:t>
        </w:r>
        <w:r>
          <w:rPr>
            <w:noProof/>
            <w:webHidden/>
          </w:rPr>
          <w:tab/>
        </w:r>
        <w:r>
          <w:rPr>
            <w:noProof/>
            <w:webHidden/>
          </w:rPr>
          <w:fldChar w:fldCharType="begin"/>
        </w:r>
        <w:r>
          <w:rPr>
            <w:noProof/>
            <w:webHidden/>
          </w:rPr>
          <w:instrText xml:space="preserve"> PAGEREF _Toc293915252 \h </w:instrText>
        </w:r>
        <w:r>
          <w:rPr>
            <w:noProof/>
            <w:webHidden/>
          </w:rPr>
        </w:r>
        <w:r>
          <w:rPr>
            <w:noProof/>
            <w:webHidden/>
          </w:rPr>
          <w:fldChar w:fldCharType="separate"/>
        </w:r>
        <w:r>
          <w:rPr>
            <w:noProof/>
            <w:webHidden/>
          </w:rPr>
          <w:t>25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53" w:history="1">
        <w:r w:rsidRPr="006864AC">
          <w:rPr>
            <w:rStyle w:val="Hyperlink"/>
            <w:noProof/>
          </w:rPr>
          <w:t>Figure 2 - PipeLine References</w:t>
        </w:r>
        <w:r>
          <w:rPr>
            <w:noProof/>
            <w:webHidden/>
          </w:rPr>
          <w:tab/>
        </w:r>
        <w:r>
          <w:rPr>
            <w:noProof/>
            <w:webHidden/>
          </w:rPr>
          <w:fldChar w:fldCharType="begin"/>
        </w:r>
        <w:r>
          <w:rPr>
            <w:noProof/>
            <w:webHidden/>
          </w:rPr>
          <w:instrText xml:space="preserve"> PAGEREF _Toc293915253 \h </w:instrText>
        </w:r>
        <w:r>
          <w:rPr>
            <w:noProof/>
            <w:webHidden/>
          </w:rPr>
        </w:r>
        <w:r>
          <w:rPr>
            <w:noProof/>
            <w:webHidden/>
          </w:rPr>
          <w:fldChar w:fldCharType="separate"/>
        </w:r>
        <w:r>
          <w:rPr>
            <w:noProof/>
            <w:webHidden/>
          </w:rPr>
          <w:t>33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54" w:history="1">
        <w:r w:rsidRPr="006864AC">
          <w:rPr>
            <w:rStyle w:val="Hyperlink"/>
            <w:noProof/>
          </w:rPr>
          <w:t>Figure 3 - Application Information</w:t>
        </w:r>
        <w:r>
          <w:rPr>
            <w:noProof/>
            <w:webHidden/>
          </w:rPr>
          <w:tab/>
        </w:r>
        <w:r>
          <w:rPr>
            <w:noProof/>
            <w:webHidden/>
          </w:rPr>
          <w:fldChar w:fldCharType="begin"/>
        </w:r>
        <w:r>
          <w:rPr>
            <w:noProof/>
            <w:webHidden/>
          </w:rPr>
          <w:instrText xml:space="preserve"> PAGEREF _Toc293915254 \h </w:instrText>
        </w:r>
        <w:r>
          <w:rPr>
            <w:noProof/>
            <w:webHidden/>
          </w:rPr>
        </w:r>
        <w:r>
          <w:rPr>
            <w:noProof/>
            <w:webHidden/>
          </w:rPr>
          <w:fldChar w:fldCharType="separate"/>
        </w:r>
        <w:r>
          <w:rPr>
            <w:noProof/>
            <w:webHidden/>
          </w:rPr>
          <w:t>34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55" w:history="1">
        <w:r w:rsidRPr="006864AC">
          <w:rPr>
            <w:rStyle w:val="Hyperlink"/>
            <w:noProof/>
          </w:rPr>
          <w:t>Figure 4 - Application Files</w:t>
        </w:r>
        <w:r>
          <w:rPr>
            <w:noProof/>
            <w:webHidden/>
          </w:rPr>
          <w:tab/>
        </w:r>
        <w:r>
          <w:rPr>
            <w:noProof/>
            <w:webHidden/>
          </w:rPr>
          <w:fldChar w:fldCharType="begin"/>
        </w:r>
        <w:r>
          <w:rPr>
            <w:noProof/>
            <w:webHidden/>
          </w:rPr>
          <w:instrText xml:space="preserve"> PAGEREF _Toc293915255 \h </w:instrText>
        </w:r>
        <w:r>
          <w:rPr>
            <w:noProof/>
            <w:webHidden/>
          </w:rPr>
        </w:r>
        <w:r>
          <w:rPr>
            <w:noProof/>
            <w:webHidden/>
          </w:rPr>
          <w:fldChar w:fldCharType="separate"/>
        </w:r>
        <w:r>
          <w:rPr>
            <w:noProof/>
            <w:webHidden/>
          </w:rPr>
          <w:t>34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56" w:history="1">
        <w:r w:rsidRPr="006864AC">
          <w:rPr>
            <w:rStyle w:val="Hyperlink"/>
            <w:noProof/>
          </w:rPr>
          <w:t>Figure 5 - Extra Information</w:t>
        </w:r>
        <w:r>
          <w:rPr>
            <w:noProof/>
            <w:webHidden/>
          </w:rPr>
          <w:tab/>
        </w:r>
        <w:r>
          <w:rPr>
            <w:noProof/>
            <w:webHidden/>
          </w:rPr>
          <w:fldChar w:fldCharType="begin"/>
        </w:r>
        <w:r>
          <w:rPr>
            <w:noProof/>
            <w:webHidden/>
          </w:rPr>
          <w:instrText xml:space="preserve"> PAGEREF _Toc293915256 \h </w:instrText>
        </w:r>
        <w:r>
          <w:rPr>
            <w:noProof/>
            <w:webHidden/>
          </w:rPr>
        </w:r>
        <w:r>
          <w:rPr>
            <w:noProof/>
            <w:webHidden/>
          </w:rPr>
          <w:fldChar w:fldCharType="separate"/>
        </w:r>
        <w:r>
          <w:rPr>
            <w:noProof/>
            <w:webHidden/>
          </w:rPr>
          <w:t>35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57" w:history="1">
        <w:r w:rsidRPr="006864AC">
          <w:rPr>
            <w:rStyle w:val="Hyperlink"/>
            <w:noProof/>
          </w:rPr>
          <w:t>Figure 6 - Runtime Files</w:t>
        </w:r>
        <w:r>
          <w:rPr>
            <w:noProof/>
            <w:webHidden/>
          </w:rPr>
          <w:tab/>
        </w:r>
        <w:r>
          <w:rPr>
            <w:noProof/>
            <w:webHidden/>
          </w:rPr>
          <w:fldChar w:fldCharType="begin"/>
        </w:r>
        <w:r>
          <w:rPr>
            <w:noProof/>
            <w:webHidden/>
          </w:rPr>
          <w:instrText xml:space="preserve"> PAGEREF _Toc293915257 \h </w:instrText>
        </w:r>
        <w:r>
          <w:rPr>
            <w:noProof/>
            <w:webHidden/>
          </w:rPr>
        </w:r>
        <w:r>
          <w:rPr>
            <w:noProof/>
            <w:webHidden/>
          </w:rPr>
          <w:fldChar w:fldCharType="separate"/>
        </w:r>
        <w:r>
          <w:rPr>
            <w:noProof/>
            <w:webHidden/>
          </w:rPr>
          <w:t>36</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58" w:history="1">
        <w:r w:rsidRPr="006864AC">
          <w:rPr>
            <w:rStyle w:val="Hyperlink"/>
            <w:noProof/>
          </w:rPr>
          <w:t>Figure 7 - Support Files</w:t>
        </w:r>
        <w:r>
          <w:rPr>
            <w:noProof/>
            <w:webHidden/>
          </w:rPr>
          <w:tab/>
        </w:r>
        <w:r>
          <w:rPr>
            <w:noProof/>
            <w:webHidden/>
          </w:rPr>
          <w:fldChar w:fldCharType="begin"/>
        </w:r>
        <w:r>
          <w:rPr>
            <w:noProof/>
            <w:webHidden/>
          </w:rPr>
          <w:instrText xml:space="preserve"> PAGEREF _Toc293915258 \h </w:instrText>
        </w:r>
        <w:r>
          <w:rPr>
            <w:noProof/>
            <w:webHidden/>
          </w:rPr>
        </w:r>
        <w:r>
          <w:rPr>
            <w:noProof/>
            <w:webHidden/>
          </w:rPr>
          <w:fldChar w:fldCharType="separate"/>
        </w:r>
        <w:r>
          <w:rPr>
            <w:noProof/>
            <w:webHidden/>
          </w:rPr>
          <w:t>37</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59" w:history="1">
        <w:r w:rsidRPr="006864AC">
          <w:rPr>
            <w:rStyle w:val="Hyperlink"/>
            <w:noProof/>
          </w:rPr>
          <w:t>Figure 8 - Additional Registry Keys</w:t>
        </w:r>
        <w:r>
          <w:rPr>
            <w:noProof/>
            <w:webHidden/>
          </w:rPr>
          <w:tab/>
        </w:r>
        <w:r>
          <w:rPr>
            <w:noProof/>
            <w:webHidden/>
          </w:rPr>
          <w:fldChar w:fldCharType="begin"/>
        </w:r>
        <w:r>
          <w:rPr>
            <w:noProof/>
            <w:webHidden/>
          </w:rPr>
          <w:instrText xml:space="preserve"> PAGEREF _Toc293915259 \h </w:instrText>
        </w:r>
        <w:r>
          <w:rPr>
            <w:noProof/>
            <w:webHidden/>
          </w:rPr>
        </w:r>
        <w:r>
          <w:rPr>
            <w:noProof/>
            <w:webHidden/>
          </w:rPr>
          <w:fldChar w:fldCharType="separate"/>
        </w:r>
        <w:r>
          <w:rPr>
            <w:noProof/>
            <w:webHidden/>
          </w:rPr>
          <w:t>38</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60" w:history="1">
        <w:r w:rsidRPr="006864AC">
          <w:rPr>
            <w:rStyle w:val="Hyperlink"/>
            <w:noProof/>
          </w:rPr>
          <w:t>Figure 9 - Welcome Dialog</w:t>
        </w:r>
        <w:r>
          <w:rPr>
            <w:noProof/>
            <w:webHidden/>
          </w:rPr>
          <w:tab/>
        </w:r>
        <w:r>
          <w:rPr>
            <w:noProof/>
            <w:webHidden/>
          </w:rPr>
          <w:fldChar w:fldCharType="begin"/>
        </w:r>
        <w:r>
          <w:rPr>
            <w:noProof/>
            <w:webHidden/>
          </w:rPr>
          <w:instrText xml:space="preserve"> PAGEREF _Toc293915260 \h </w:instrText>
        </w:r>
        <w:r>
          <w:rPr>
            <w:noProof/>
            <w:webHidden/>
          </w:rPr>
        </w:r>
        <w:r>
          <w:rPr>
            <w:noProof/>
            <w:webHidden/>
          </w:rPr>
          <w:fldChar w:fldCharType="separate"/>
        </w:r>
        <w:r>
          <w:rPr>
            <w:noProof/>
            <w:webHidden/>
          </w:rPr>
          <w:t>39</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61" w:history="1">
        <w:r w:rsidRPr="006864AC">
          <w:rPr>
            <w:rStyle w:val="Hyperlink"/>
            <w:noProof/>
          </w:rPr>
          <w:t>Figure 10 - Merge Modules</w:t>
        </w:r>
        <w:r>
          <w:rPr>
            <w:noProof/>
            <w:webHidden/>
          </w:rPr>
          <w:tab/>
        </w:r>
        <w:r>
          <w:rPr>
            <w:noProof/>
            <w:webHidden/>
          </w:rPr>
          <w:fldChar w:fldCharType="begin"/>
        </w:r>
        <w:r>
          <w:rPr>
            <w:noProof/>
            <w:webHidden/>
          </w:rPr>
          <w:instrText xml:space="preserve"> PAGEREF _Toc293915261 \h </w:instrText>
        </w:r>
        <w:r>
          <w:rPr>
            <w:noProof/>
            <w:webHidden/>
          </w:rPr>
        </w:r>
        <w:r>
          <w:rPr>
            <w:noProof/>
            <w:webHidden/>
          </w:rPr>
          <w:fldChar w:fldCharType="separate"/>
        </w:r>
        <w:r>
          <w:rPr>
            <w:noProof/>
            <w:webHidden/>
          </w:rPr>
          <w:t>40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62" w:history="1">
        <w:r w:rsidRPr="006864AC">
          <w:rPr>
            <w:rStyle w:val="Hyperlink"/>
            <w:noProof/>
          </w:rPr>
          <w:t>Figure 11 - Build Options</w:t>
        </w:r>
        <w:r>
          <w:rPr>
            <w:noProof/>
            <w:webHidden/>
          </w:rPr>
          <w:tab/>
        </w:r>
        <w:r>
          <w:rPr>
            <w:noProof/>
            <w:webHidden/>
          </w:rPr>
          <w:fldChar w:fldCharType="begin"/>
        </w:r>
        <w:r>
          <w:rPr>
            <w:noProof/>
            <w:webHidden/>
          </w:rPr>
          <w:instrText xml:space="preserve"> PAGEREF _Toc293915262 \h </w:instrText>
        </w:r>
        <w:r>
          <w:rPr>
            <w:noProof/>
            <w:webHidden/>
          </w:rPr>
        </w:r>
        <w:r>
          <w:rPr>
            <w:noProof/>
            <w:webHidden/>
          </w:rPr>
          <w:fldChar w:fldCharType="separate"/>
        </w:r>
        <w:r>
          <w:rPr>
            <w:noProof/>
            <w:webHidden/>
          </w:rPr>
          <w:t>40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63" w:history="1">
        <w:r w:rsidRPr="006864AC">
          <w:rPr>
            <w:rStyle w:val="Hyperlink"/>
            <w:noProof/>
          </w:rPr>
          <w:t>Figure 12 - File Dropdown Menu</w:t>
        </w:r>
        <w:r>
          <w:rPr>
            <w:noProof/>
            <w:webHidden/>
          </w:rPr>
          <w:tab/>
        </w:r>
        <w:r>
          <w:rPr>
            <w:noProof/>
            <w:webHidden/>
          </w:rPr>
          <w:fldChar w:fldCharType="begin"/>
        </w:r>
        <w:r>
          <w:rPr>
            <w:noProof/>
            <w:webHidden/>
          </w:rPr>
          <w:instrText xml:space="preserve"> PAGEREF _Toc293915263 \h </w:instrText>
        </w:r>
        <w:r>
          <w:rPr>
            <w:noProof/>
            <w:webHidden/>
          </w:rPr>
        </w:r>
        <w:r>
          <w:rPr>
            <w:noProof/>
            <w:webHidden/>
          </w:rPr>
          <w:fldChar w:fldCharType="separate"/>
        </w:r>
        <w:r>
          <w:rPr>
            <w:noProof/>
            <w:webHidden/>
          </w:rPr>
          <w:t>42</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64" w:history="1">
        <w:r w:rsidRPr="006864AC">
          <w:rPr>
            <w:rStyle w:val="Hyperlink"/>
            <w:noProof/>
          </w:rPr>
          <w:t>Figure 13 - Project Options</w:t>
        </w:r>
        <w:r>
          <w:rPr>
            <w:noProof/>
            <w:webHidden/>
          </w:rPr>
          <w:tab/>
        </w:r>
        <w:r>
          <w:rPr>
            <w:noProof/>
            <w:webHidden/>
          </w:rPr>
          <w:fldChar w:fldCharType="begin"/>
        </w:r>
        <w:r>
          <w:rPr>
            <w:noProof/>
            <w:webHidden/>
          </w:rPr>
          <w:instrText xml:space="preserve"> PAGEREF _Toc293915264 \h </w:instrText>
        </w:r>
        <w:r>
          <w:rPr>
            <w:noProof/>
            <w:webHidden/>
          </w:rPr>
        </w:r>
        <w:r>
          <w:rPr>
            <w:noProof/>
            <w:webHidden/>
          </w:rPr>
          <w:fldChar w:fldCharType="separate"/>
        </w:r>
        <w:r>
          <w:rPr>
            <w:noProof/>
            <w:webHidden/>
          </w:rPr>
          <w:t>42</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65" w:history="1">
        <w:r w:rsidRPr="006864AC">
          <w:rPr>
            <w:rStyle w:val="Hyperlink"/>
            <w:noProof/>
          </w:rPr>
          <w:t>Figure 14 – Main Page</w:t>
        </w:r>
        <w:r>
          <w:rPr>
            <w:noProof/>
            <w:webHidden/>
          </w:rPr>
          <w:tab/>
        </w:r>
        <w:r>
          <w:rPr>
            <w:noProof/>
            <w:webHidden/>
          </w:rPr>
          <w:fldChar w:fldCharType="begin"/>
        </w:r>
        <w:r>
          <w:rPr>
            <w:noProof/>
            <w:webHidden/>
          </w:rPr>
          <w:instrText xml:space="preserve"> PAGEREF _Toc293915265 \h </w:instrText>
        </w:r>
        <w:r>
          <w:rPr>
            <w:noProof/>
            <w:webHidden/>
          </w:rPr>
        </w:r>
        <w:r>
          <w:rPr>
            <w:noProof/>
            <w:webHidden/>
          </w:rPr>
          <w:fldChar w:fldCharType="separate"/>
        </w:r>
        <w:r>
          <w:rPr>
            <w:noProof/>
            <w:webHidden/>
          </w:rPr>
          <w:t>43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66" w:history="1">
        <w:r w:rsidRPr="006864AC">
          <w:rPr>
            <w:rStyle w:val="Hyperlink"/>
            <w:noProof/>
          </w:rPr>
          <w:t>Figure 15 – Page Templates</w:t>
        </w:r>
        <w:r>
          <w:rPr>
            <w:noProof/>
            <w:webHidden/>
          </w:rPr>
          <w:tab/>
        </w:r>
        <w:r>
          <w:rPr>
            <w:noProof/>
            <w:webHidden/>
          </w:rPr>
          <w:fldChar w:fldCharType="begin"/>
        </w:r>
        <w:r>
          <w:rPr>
            <w:noProof/>
            <w:webHidden/>
          </w:rPr>
          <w:instrText xml:space="preserve"> PAGEREF _Toc293915266 \h </w:instrText>
        </w:r>
        <w:r>
          <w:rPr>
            <w:noProof/>
            <w:webHidden/>
          </w:rPr>
        </w:r>
        <w:r>
          <w:rPr>
            <w:noProof/>
            <w:webHidden/>
          </w:rPr>
          <w:fldChar w:fldCharType="separate"/>
        </w:r>
        <w:r>
          <w:rPr>
            <w:noProof/>
            <w:webHidden/>
          </w:rPr>
          <w:t>43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67" w:history="1">
        <w:r w:rsidRPr="006864AC">
          <w:rPr>
            <w:rStyle w:val="Hyperlink"/>
            <w:noProof/>
          </w:rPr>
          <w:t>Figure 16 - Properties Window</w:t>
        </w:r>
        <w:r>
          <w:rPr>
            <w:noProof/>
            <w:webHidden/>
          </w:rPr>
          <w:tab/>
        </w:r>
        <w:r>
          <w:rPr>
            <w:noProof/>
            <w:webHidden/>
          </w:rPr>
          <w:fldChar w:fldCharType="begin"/>
        </w:r>
        <w:r>
          <w:rPr>
            <w:noProof/>
            <w:webHidden/>
          </w:rPr>
          <w:instrText xml:space="preserve"> PAGEREF _Toc293915267 \h </w:instrText>
        </w:r>
        <w:r>
          <w:rPr>
            <w:noProof/>
            <w:webHidden/>
          </w:rPr>
        </w:r>
        <w:r>
          <w:rPr>
            <w:noProof/>
            <w:webHidden/>
          </w:rPr>
          <w:fldChar w:fldCharType="separate"/>
        </w:r>
        <w:r>
          <w:rPr>
            <w:noProof/>
            <w:webHidden/>
          </w:rPr>
          <w:t>44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68" w:history="1">
        <w:r w:rsidRPr="006864AC">
          <w:rPr>
            <w:rStyle w:val="Hyperlink"/>
            <w:noProof/>
          </w:rPr>
          <w:t>Figure 17 - Image Editor</w:t>
        </w:r>
        <w:r>
          <w:rPr>
            <w:noProof/>
            <w:webHidden/>
          </w:rPr>
          <w:tab/>
        </w:r>
        <w:r>
          <w:rPr>
            <w:noProof/>
            <w:webHidden/>
          </w:rPr>
          <w:fldChar w:fldCharType="begin"/>
        </w:r>
        <w:r>
          <w:rPr>
            <w:noProof/>
            <w:webHidden/>
          </w:rPr>
          <w:instrText xml:space="preserve"> PAGEREF _Toc293915268 \h </w:instrText>
        </w:r>
        <w:r>
          <w:rPr>
            <w:noProof/>
            <w:webHidden/>
          </w:rPr>
        </w:r>
        <w:r>
          <w:rPr>
            <w:noProof/>
            <w:webHidden/>
          </w:rPr>
          <w:fldChar w:fldCharType="separate"/>
        </w:r>
        <w:r>
          <w:rPr>
            <w:noProof/>
            <w:webHidden/>
          </w:rPr>
          <w:t>45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69" w:history="1">
        <w:r w:rsidRPr="006864AC">
          <w:rPr>
            <w:rStyle w:val="Hyperlink"/>
            <w:noProof/>
          </w:rPr>
          <w:t>Figure 18 - PipeLine Files</w:t>
        </w:r>
        <w:r>
          <w:rPr>
            <w:noProof/>
            <w:webHidden/>
          </w:rPr>
          <w:tab/>
        </w:r>
        <w:r>
          <w:rPr>
            <w:noProof/>
            <w:webHidden/>
          </w:rPr>
          <w:fldChar w:fldCharType="begin"/>
        </w:r>
        <w:r>
          <w:rPr>
            <w:noProof/>
            <w:webHidden/>
          </w:rPr>
          <w:instrText xml:space="preserve"> PAGEREF _Toc293915269 \h </w:instrText>
        </w:r>
        <w:r>
          <w:rPr>
            <w:noProof/>
            <w:webHidden/>
          </w:rPr>
        </w:r>
        <w:r>
          <w:rPr>
            <w:noProof/>
            <w:webHidden/>
          </w:rPr>
          <w:fldChar w:fldCharType="separate"/>
        </w:r>
        <w:r>
          <w:rPr>
            <w:noProof/>
            <w:webHidden/>
          </w:rPr>
          <w:t>45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70" w:history="1">
        <w:r w:rsidRPr="006864AC">
          <w:rPr>
            <w:rStyle w:val="Hyperlink"/>
            <w:noProof/>
          </w:rPr>
          <w:t>Figure 19 - Visual Layout</w:t>
        </w:r>
        <w:r>
          <w:rPr>
            <w:noProof/>
            <w:webHidden/>
          </w:rPr>
          <w:tab/>
        </w:r>
        <w:r>
          <w:rPr>
            <w:noProof/>
            <w:webHidden/>
          </w:rPr>
          <w:fldChar w:fldCharType="begin"/>
        </w:r>
        <w:r>
          <w:rPr>
            <w:noProof/>
            <w:webHidden/>
          </w:rPr>
          <w:instrText xml:space="preserve"> PAGEREF _Toc293915270 \h </w:instrText>
        </w:r>
        <w:r>
          <w:rPr>
            <w:noProof/>
            <w:webHidden/>
          </w:rPr>
        </w:r>
        <w:r>
          <w:rPr>
            <w:noProof/>
            <w:webHidden/>
          </w:rPr>
          <w:fldChar w:fldCharType="separate"/>
        </w:r>
        <w:r>
          <w:rPr>
            <w:noProof/>
            <w:webHidden/>
          </w:rPr>
          <w:t>46</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71" w:history="1">
        <w:r w:rsidRPr="006864AC">
          <w:rPr>
            <w:rStyle w:val="Hyperlink"/>
            <w:noProof/>
          </w:rPr>
          <w:t>Figure 20 - Main Menu Properties</w:t>
        </w:r>
        <w:r>
          <w:rPr>
            <w:noProof/>
            <w:webHidden/>
          </w:rPr>
          <w:tab/>
        </w:r>
        <w:r>
          <w:rPr>
            <w:noProof/>
            <w:webHidden/>
          </w:rPr>
          <w:fldChar w:fldCharType="begin"/>
        </w:r>
        <w:r>
          <w:rPr>
            <w:noProof/>
            <w:webHidden/>
          </w:rPr>
          <w:instrText xml:space="preserve"> PAGEREF _Toc293915271 \h </w:instrText>
        </w:r>
        <w:r>
          <w:rPr>
            <w:noProof/>
            <w:webHidden/>
          </w:rPr>
        </w:r>
        <w:r>
          <w:rPr>
            <w:noProof/>
            <w:webHidden/>
          </w:rPr>
          <w:fldChar w:fldCharType="separate"/>
        </w:r>
        <w:r>
          <w:rPr>
            <w:noProof/>
            <w:webHidden/>
          </w:rPr>
          <w:t>47</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72" w:history="1">
        <w:r w:rsidRPr="006864AC">
          <w:rPr>
            <w:rStyle w:val="Hyperlink"/>
            <w:noProof/>
          </w:rPr>
          <w:t>Figure 21 - OnClick Actions</w:t>
        </w:r>
        <w:r>
          <w:rPr>
            <w:noProof/>
            <w:webHidden/>
          </w:rPr>
          <w:tab/>
        </w:r>
        <w:r>
          <w:rPr>
            <w:noProof/>
            <w:webHidden/>
          </w:rPr>
          <w:fldChar w:fldCharType="begin"/>
        </w:r>
        <w:r>
          <w:rPr>
            <w:noProof/>
            <w:webHidden/>
          </w:rPr>
          <w:instrText xml:space="preserve"> PAGEREF _Toc293915272 \h </w:instrText>
        </w:r>
        <w:r>
          <w:rPr>
            <w:noProof/>
            <w:webHidden/>
          </w:rPr>
        </w:r>
        <w:r>
          <w:rPr>
            <w:noProof/>
            <w:webHidden/>
          </w:rPr>
          <w:fldChar w:fldCharType="separate"/>
        </w:r>
        <w:r>
          <w:rPr>
            <w:noProof/>
            <w:webHidden/>
          </w:rPr>
          <w:t>48</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73" w:history="1">
        <w:r w:rsidRPr="006864AC">
          <w:rPr>
            <w:rStyle w:val="Hyperlink"/>
            <w:noProof/>
          </w:rPr>
          <w:t>Figure 22 - File Selection Window</w:t>
        </w:r>
        <w:r>
          <w:rPr>
            <w:noProof/>
            <w:webHidden/>
          </w:rPr>
          <w:tab/>
        </w:r>
        <w:r>
          <w:rPr>
            <w:noProof/>
            <w:webHidden/>
          </w:rPr>
          <w:fldChar w:fldCharType="begin"/>
        </w:r>
        <w:r>
          <w:rPr>
            <w:noProof/>
            <w:webHidden/>
          </w:rPr>
          <w:instrText xml:space="preserve"> PAGEREF _Toc293915273 \h </w:instrText>
        </w:r>
        <w:r>
          <w:rPr>
            <w:noProof/>
            <w:webHidden/>
          </w:rPr>
        </w:r>
        <w:r>
          <w:rPr>
            <w:noProof/>
            <w:webHidden/>
          </w:rPr>
          <w:fldChar w:fldCharType="separate"/>
        </w:r>
        <w:r>
          <w:rPr>
            <w:noProof/>
            <w:webHidden/>
          </w:rPr>
          <w:t>48</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74" w:history="1">
        <w:r w:rsidRPr="006864AC">
          <w:rPr>
            <w:rStyle w:val="Hyperlink"/>
            <w:noProof/>
          </w:rPr>
          <w:t>Figure 23 – Available OnClick Events</w:t>
        </w:r>
        <w:r>
          <w:rPr>
            <w:noProof/>
            <w:webHidden/>
          </w:rPr>
          <w:tab/>
        </w:r>
        <w:r>
          <w:rPr>
            <w:noProof/>
            <w:webHidden/>
          </w:rPr>
          <w:fldChar w:fldCharType="begin"/>
        </w:r>
        <w:r>
          <w:rPr>
            <w:noProof/>
            <w:webHidden/>
          </w:rPr>
          <w:instrText xml:space="preserve"> PAGEREF _Toc293915274 \h </w:instrText>
        </w:r>
        <w:r>
          <w:rPr>
            <w:noProof/>
            <w:webHidden/>
          </w:rPr>
        </w:r>
        <w:r>
          <w:rPr>
            <w:noProof/>
            <w:webHidden/>
          </w:rPr>
          <w:fldChar w:fldCharType="separate"/>
        </w:r>
        <w:r>
          <w:rPr>
            <w:noProof/>
            <w:webHidden/>
          </w:rPr>
          <w:t>49</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75" w:history="1">
        <w:r w:rsidRPr="006864AC">
          <w:rPr>
            <w:rStyle w:val="Hyperlink"/>
            <w:noProof/>
          </w:rPr>
          <w:t>Figure 24 – Browse CD OnClick Action</w:t>
        </w:r>
        <w:r>
          <w:rPr>
            <w:noProof/>
            <w:webHidden/>
          </w:rPr>
          <w:tab/>
        </w:r>
        <w:r>
          <w:rPr>
            <w:noProof/>
            <w:webHidden/>
          </w:rPr>
          <w:fldChar w:fldCharType="begin"/>
        </w:r>
        <w:r>
          <w:rPr>
            <w:noProof/>
            <w:webHidden/>
          </w:rPr>
          <w:instrText xml:space="preserve"> PAGEREF _Toc293915275 \h </w:instrText>
        </w:r>
        <w:r>
          <w:rPr>
            <w:noProof/>
            <w:webHidden/>
          </w:rPr>
        </w:r>
        <w:r>
          <w:rPr>
            <w:noProof/>
            <w:webHidden/>
          </w:rPr>
          <w:fldChar w:fldCharType="separate"/>
        </w:r>
        <w:r>
          <w:rPr>
            <w:noProof/>
            <w:webHidden/>
          </w:rPr>
          <w:t>50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76" w:history="1">
        <w:r w:rsidRPr="006864AC">
          <w:rPr>
            <w:rStyle w:val="Hyperlink"/>
            <w:noProof/>
          </w:rPr>
          <w:t>Figure 25 - USAID|DELIVER PROJECT Website OnClick Action</w:t>
        </w:r>
        <w:r>
          <w:rPr>
            <w:noProof/>
            <w:webHidden/>
          </w:rPr>
          <w:tab/>
        </w:r>
        <w:r>
          <w:rPr>
            <w:noProof/>
            <w:webHidden/>
          </w:rPr>
          <w:fldChar w:fldCharType="begin"/>
        </w:r>
        <w:r>
          <w:rPr>
            <w:noProof/>
            <w:webHidden/>
          </w:rPr>
          <w:instrText xml:space="preserve"> PAGEREF _Toc293915276 \h </w:instrText>
        </w:r>
        <w:r>
          <w:rPr>
            <w:noProof/>
            <w:webHidden/>
          </w:rPr>
        </w:r>
        <w:r>
          <w:rPr>
            <w:noProof/>
            <w:webHidden/>
          </w:rPr>
          <w:fldChar w:fldCharType="separate"/>
        </w:r>
        <w:r>
          <w:rPr>
            <w:noProof/>
            <w:webHidden/>
          </w:rPr>
          <w:t>51</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77" w:history="1">
        <w:r w:rsidRPr="006864AC">
          <w:rPr>
            <w:rStyle w:val="Hyperlink"/>
            <w:noProof/>
          </w:rPr>
          <w:t>Figure 26 - Documentation OnClick Action</w:t>
        </w:r>
        <w:r>
          <w:rPr>
            <w:noProof/>
            <w:webHidden/>
          </w:rPr>
          <w:tab/>
        </w:r>
        <w:r>
          <w:rPr>
            <w:noProof/>
            <w:webHidden/>
          </w:rPr>
          <w:fldChar w:fldCharType="begin"/>
        </w:r>
        <w:r>
          <w:rPr>
            <w:noProof/>
            <w:webHidden/>
          </w:rPr>
          <w:instrText xml:space="preserve"> PAGEREF _Toc293915277 \h </w:instrText>
        </w:r>
        <w:r>
          <w:rPr>
            <w:noProof/>
            <w:webHidden/>
          </w:rPr>
        </w:r>
        <w:r>
          <w:rPr>
            <w:noProof/>
            <w:webHidden/>
          </w:rPr>
          <w:fldChar w:fldCharType="separate"/>
        </w:r>
        <w:r>
          <w:rPr>
            <w:noProof/>
            <w:webHidden/>
          </w:rPr>
          <w:t>52</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78" w:history="1">
        <w:r w:rsidRPr="006864AC">
          <w:rPr>
            <w:rStyle w:val="Hyperlink"/>
            <w:noProof/>
          </w:rPr>
          <w:t>Figure 27 - Duplicate Page</w:t>
        </w:r>
        <w:r>
          <w:rPr>
            <w:noProof/>
            <w:webHidden/>
          </w:rPr>
          <w:tab/>
        </w:r>
        <w:r>
          <w:rPr>
            <w:noProof/>
            <w:webHidden/>
          </w:rPr>
          <w:fldChar w:fldCharType="begin"/>
        </w:r>
        <w:r>
          <w:rPr>
            <w:noProof/>
            <w:webHidden/>
          </w:rPr>
          <w:instrText xml:space="preserve"> PAGEREF _Toc293915278 \h </w:instrText>
        </w:r>
        <w:r>
          <w:rPr>
            <w:noProof/>
            <w:webHidden/>
          </w:rPr>
        </w:r>
        <w:r>
          <w:rPr>
            <w:noProof/>
            <w:webHidden/>
          </w:rPr>
          <w:fldChar w:fldCharType="separate"/>
        </w:r>
        <w:r>
          <w:rPr>
            <w:noProof/>
            <w:webHidden/>
          </w:rPr>
          <w:t>53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79" w:history="1">
        <w:r w:rsidRPr="006864AC">
          <w:rPr>
            <w:rStyle w:val="Hyperlink"/>
            <w:noProof/>
          </w:rPr>
          <w:t>Figure 28 - User Guide OnClick Action</w:t>
        </w:r>
        <w:r>
          <w:rPr>
            <w:noProof/>
            <w:webHidden/>
          </w:rPr>
          <w:tab/>
        </w:r>
        <w:r>
          <w:rPr>
            <w:noProof/>
            <w:webHidden/>
          </w:rPr>
          <w:fldChar w:fldCharType="begin"/>
        </w:r>
        <w:r>
          <w:rPr>
            <w:noProof/>
            <w:webHidden/>
          </w:rPr>
          <w:instrText xml:space="preserve"> PAGEREF _Toc293915279 \h </w:instrText>
        </w:r>
        <w:r>
          <w:rPr>
            <w:noProof/>
            <w:webHidden/>
          </w:rPr>
        </w:r>
        <w:r>
          <w:rPr>
            <w:noProof/>
            <w:webHidden/>
          </w:rPr>
          <w:fldChar w:fldCharType="separate"/>
        </w:r>
        <w:r>
          <w:rPr>
            <w:noProof/>
            <w:webHidden/>
          </w:rPr>
          <w:t>54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80" w:history="1">
        <w:r w:rsidRPr="006864AC">
          <w:rPr>
            <w:rStyle w:val="Hyperlink"/>
            <w:noProof/>
          </w:rPr>
          <w:t>Figure 29 - Return to Main Menu OnClick Action</w:t>
        </w:r>
        <w:r>
          <w:rPr>
            <w:noProof/>
            <w:webHidden/>
          </w:rPr>
          <w:tab/>
        </w:r>
        <w:r>
          <w:rPr>
            <w:noProof/>
            <w:webHidden/>
          </w:rPr>
          <w:fldChar w:fldCharType="begin"/>
        </w:r>
        <w:r>
          <w:rPr>
            <w:noProof/>
            <w:webHidden/>
          </w:rPr>
          <w:instrText xml:space="preserve"> PAGEREF _Toc293915280 \h </w:instrText>
        </w:r>
        <w:r>
          <w:rPr>
            <w:noProof/>
            <w:webHidden/>
          </w:rPr>
        </w:r>
        <w:r>
          <w:rPr>
            <w:noProof/>
            <w:webHidden/>
          </w:rPr>
          <w:fldChar w:fldCharType="separate"/>
        </w:r>
        <w:r>
          <w:rPr>
            <w:noProof/>
            <w:webHidden/>
          </w:rPr>
          <w:t>55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81" w:history="1">
        <w:r w:rsidRPr="006864AC">
          <w:rPr>
            <w:rStyle w:val="Hyperlink"/>
            <w:noProof/>
          </w:rPr>
          <w:t>Figure 30 - Exit OnClick Action</w:t>
        </w:r>
        <w:r>
          <w:rPr>
            <w:noProof/>
            <w:webHidden/>
          </w:rPr>
          <w:tab/>
        </w:r>
        <w:r>
          <w:rPr>
            <w:noProof/>
            <w:webHidden/>
          </w:rPr>
          <w:fldChar w:fldCharType="begin"/>
        </w:r>
        <w:r>
          <w:rPr>
            <w:noProof/>
            <w:webHidden/>
          </w:rPr>
          <w:instrText xml:space="preserve"> PAGEREF _Toc293915281 \h </w:instrText>
        </w:r>
        <w:r>
          <w:rPr>
            <w:noProof/>
            <w:webHidden/>
          </w:rPr>
        </w:r>
        <w:r>
          <w:rPr>
            <w:noProof/>
            <w:webHidden/>
          </w:rPr>
          <w:fldChar w:fldCharType="separate"/>
        </w:r>
        <w:r>
          <w:rPr>
            <w:noProof/>
            <w:webHidden/>
          </w:rPr>
          <w:t>56</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82" w:history="1">
        <w:r w:rsidRPr="006864AC">
          <w:rPr>
            <w:rStyle w:val="Hyperlink"/>
            <w:noProof/>
          </w:rPr>
          <w:t>Figure 31 - File Dropdown Menu</w:t>
        </w:r>
        <w:r>
          <w:rPr>
            <w:noProof/>
            <w:webHidden/>
          </w:rPr>
          <w:tab/>
        </w:r>
        <w:r>
          <w:rPr>
            <w:noProof/>
            <w:webHidden/>
          </w:rPr>
          <w:fldChar w:fldCharType="begin"/>
        </w:r>
        <w:r>
          <w:rPr>
            <w:noProof/>
            <w:webHidden/>
          </w:rPr>
          <w:instrText xml:space="preserve"> PAGEREF _Toc293915282 \h </w:instrText>
        </w:r>
        <w:r>
          <w:rPr>
            <w:noProof/>
            <w:webHidden/>
          </w:rPr>
        </w:r>
        <w:r>
          <w:rPr>
            <w:noProof/>
            <w:webHidden/>
          </w:rPr>
          <w:fldChar w:fldCharType="separate"/>
        </w:r>
        <w:r>
          <w:rPr>
            <w:noProof/>
            <w:webHidden/>
          </w:rPr>
          <w:t>56</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83" w:history="1">
        <w:r w:rsidRPr="006864AC">
          <w:rPr>
            <w:rStyle w:val="Hyperlink"/>
            <w:noProof/>
          </w:rPr>
          <w:t>Figure 32 - Publish Project</w:t>
        </w:r>
        <w:r>
          <w:rPr>
            <w:noProof/>
            <w:webHidden/>
          </w:rPr>
          <w:tab/>
        </w:r>
        <w:r>
          <w:rPr>
            <w:noProof/>
            <w:webHidden/>
          </w:rPr>
          <w:fldChar w:fldCharType="begin"/>
        </w:r>
        <w:r>
          <w:rPr>
            <w:noProof/>
            <w:webHidden/>
          </w:rPr>
          <w:instrText xml:space="preserve"> PAGEREF _Toc293915283 \h </w:instrText>
        </w:r>
        <w:r>
          <w:rPr>
            <w:noProof/>
            <w:webHidden/>
          </w:rPr>
        </w:r>
        <w:r>
          <w:rPr>
            <w:noProof/>
            <w:webHidden/>
          </w:rPr>
          <w:fldChar w:fldCharType="separate"/>
        </w:r>
        <w:r>
          <w:rPr>
            <w:noProof/>
            <w:webHidden/>
          </w:rPr>
          <w:t>57</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84" w:history="1">
        <w:r w:rsidRPr="006864AC">
          <w:rPr>
            <w:rStyle w:val="Hyperlink"/>
            <w:noProof/>
          </w:rPr>
          <w:t>Figure 33 - Executable File Information</w:t>
        </w:r>
        <w:r>
          <w:rPr>
            <w:noProof/>
            <w:webHidden/>
          </w:rPr>
          <w:tab/>
        </w:r>
        <w:r>
          <w:rPr>
            <w:noProof/>
            <w:webHidden/>
          </w:rPr>
          <w:fldChar w:fldCharType="begin"/>
        </w:r>
        <w:r>
          <w:rPr>
            <w:noProof/>
            <w:webHidden/>
          </w:rPr>
          <w:instrText xml:space="preserve"> PAGEREF _Toc293915284 \h </w:instrText>
        </w:r>
        <w:r>
          <w:rPr>
            <w:noProof/>
            <w:webHidden/>
          </w:rPr>
        </w:r>
        <w:r>
          <w:rPr>
            <w:noProof/>
            <w:webHidden/>
          </w:rPr>
          <w:fldChar w:fldCharType="separate"/>
        </w:r>
        <w:r>
          <w:rPr>
            <w:noProof/>
            <w:webHidden/>
          </w:rPr>
          <w:t>57</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85" w:history="1">
        <w:r w:rsidRPr="006864AC">
          <w:rPr>
            <w:rStyle w:val="Hyperlink"/>
            <w:noProof/>
          </w:rPr>
          <w:t>Figure 34 - Final Auto-run CD</w:t>
        </w:r>
        <w:r>
          <w:rPr>
            <w:noProof/>
            <w:webHidden/>
          </w:rPr>
          <w:tab/>
        </w:r>
        <w:r>
          <w:rPr>
            <w:noProof/>
            <w:webHidden/>
          </w:rPr>
          <w:fldChar w:fldCharType="begin"/>
        </w:r>
        <w:r>
          <w:rPr>
            <w:noProof/>
            <w:webHidden/>
          </w:rPr>
          <w:instrText xml:space="preserve"> PAGEREF _Toc293915285 \h </w:instrText>
        </w:r>
        <w:r>
          <w:rPr>
            <w:noProof/>
            <w:webHidden/>
          </w:rPr>
        </w:r>
        <w:r>
          <w:rPr>
            <w:noProof/>
            <w:webHidden/>
          </w:rPr>
          <w:fldChar w:fldCharType="separate"/>
        </w:r>
        <w:r>
          <w:rPr>
            <w:noProof/>
            <w:webHidden/>
          </w:rPr>
          <w:t>58</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86" w:history="1">
        <w:r w:rsidRPr="006864AC">
          <w:rPr>
            <w:rStyle w:val="Hyperlink"/>
            <w:noProof/>
          </w:rPr>
          <w:t>Figure 35 - WinZip Self Extractor Welcome Window</w:t>
        </w:r>
        <w:r>
          <w:rPr>
            <w:noProof/>
            <w:webHidden/>
          </w:rPr>
          <w:tab/>
        </w:r>
        <w:r>
          <w:rPr>
            <w:noProof/>
            <w:webHidden/>
          </w:rPr>
          <w:fldChar w:fldCharType="begin"/>
        </w:r>
        <w:r>
          <w:rPr>
            <w:noProof/>
            <w:webHidden/>
          </w:rPr>
          <w:instrText xml:space="preserve"> PAGEREF _Toc293915286 \h </w:instrText>
        </w:r>
        <w:r>
          <w:rPr>
            <w:noProof/>
            <w:webHidden/>
          </w:rPr>
        </w:r>
        <w:r>
          <w:rPr>
            <w:noProof/>
            <w:webHidden/>
          </w:rPr>
          <w:fldChar w:fldCharType="separate"/>
        </w:r>
        <w:r>
          <w:rPr>
            <w:noProof/>
            <w:webHidden/>
          </w:rPr>
          <w:t>59</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87" w:history="1">
        <w:r w:rsidRPr="006864AC">
          <w:rPr>
            <w:rStyle w:val="Hyperlink"/>
            <w:noProof/>
          </w:rPr>
          <w:t>Figure 36 - WinZip Self Extractor Select Type Window</w:t>
        </w:r>
        <w:r>
          <w:rPr>
            <w:noProof/>
            <w:webHidden/>
          </w:rPr>
          <w:tab/>
        </w:r>
        <w:r>
          <w:rPr>
            <w:noProof/>
            <w:webHidden/>
          </w:rPr>
          <w:fldChar w:fldCharType="begin"/>
        </w:r>
        <w:r>
          <w:rPr>
            <w:noProof/>
            <w:webHidden/>
          </w:rPr>
          <w:instrText xml:space="preserve"> PAGEREF _Toc293915287 \h </w:instrText>
        </w:r>
        <w:r>
          <w:rPr>
            <w:noProof/>
            <w:webHidden/>
          </w:rPr>
        </w:r>
        <w:r>
          <w:rPr>
            <w:noProof/>
            <w:webHidden/>
          </w:rPr>
          <w:fldChar w:fldCharType="separate"/>
        </w:r>
        <w:r>
          <w:rPr>
            <w:noProof/>
            <w:webHidden/>
          </w:rPr>
          <w:t>59</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88" w:history="1">
        <w:r w:rsidRPr="006864AC">
          <w:rPr>
            <w:rStyle w:val="Hyperlink"/>
            <w:noProof/>
          </w:rPr>
          <w:t>Figure 37 - WinZip Self Extractor Span Options Window</w:t>
        </w:r>
        <w:r>
          <w:rPr>
            <w:noProof/>
            <w:webHidden/>
          </w:rPr>
          <w:tab/>
        </w:r>
        <w:r>
          <w:rPr>
            <w:noProof/>
            <w:webHidden/>
          </w:rPr>
          <w:fldChar w:fldCharType="begin"/>
        </w:r>
        <w:r>
          <w:rPr>
            <w:noProof/>
            <w:webHidden/>
          </w:rPr>
          <w:instrText xml:space="preserve"> PAGEREF _Toc293915288 \h </w:instrText>
        </w:r>
        <w:r>
          <w:rPr>
            <w:noProof/>
            <w:webHidden/>
          </w:rPr>
        </w:r>
        <w:r>
          <w:rPr>
            <w:noProof/>
            <w:webHidden/>
          </w:rPr>
          <w:fldChar w:fldCharType="separate"/>
        </w:r>
        <w:r>
          <w:rPr>
            <w:noProof/>
            <w:webHidden/>
          </w:rPr>
          <w:t>60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89" w:history="1">
        <w:r w:rsidRPr="006864AC">
          <w:rPr>
            <w:rStyle w:val="Hyperlink"/>
            <w:noProof/>
          </w:rPr>
          <w:t>Figure 38 - WinZip Self Extractor File Selection Window</w:t>
        </w:r>
        <w:r>
          <w:rPr>
            <w:noProof/>
            <w:webHidden/>
          </w:rPr>
          <w:tab/>
        </w:r>
        <w:r>
          <w:rPr>
            <w:noProof/>
            <w:webHidden/>
          </w:rPr>
          <w:fldChar w:fldCharType="begin"/>
        </w:r>
        <w:r>
          <w:rPr>
            <w:noProof/>
            <w:webHidden/>
          </w:rPr>
          <w:instrText xml:space="preserve"> PAGEREF _Toc293915289 \h </w:instrText>
        </w:r>
        <w:r>
          <w:rPr>
            <w:noProof/>
            <w:webHidden/>
          </w:rPr>
        </w:r>
        <w:r>
          <w:rPr>
            <w:noProof/>
            <w:webHidden/>
          </w:rPr>
          <w:fldChar w:fldCharType="separate"/>
        </w:r>
        <w:r>
          <w:rPr>
            <w:noProof/>
            <w:webHidden/>
          </w:rPr>
          <w:t>60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90" w:history="1">
        <w:r w:rsidRPr="006864AC">
          <w:rPr>
            <w:rStyle w:val="Hyperlink"/>
            <w:noProof/>
          </w:rPr>
          <w:t>Figure 39 - WinZip Self Extractor Password Notification</w:t>
        </w:r>
        <w:r>
          <w:rPr>
            <w:noProof/>
            <w:webHidden/>
          </w:rPr>
          <w:tab/>
        </w:r>
        <w:r>
          <w:rPr>
            <w:noProof/>
            <w:webHidden/>
          </w:rPr>
          <w:fldChar w:fldCharType="begin"/>
        </w:r>
        <w:r>
          <w:rPr>
            <w:noProof/>
            <w:webHidden/>
          </w:rPr>
          <w:instrText xml:space="preserve"> PAGEREF _Toc293915290 \h </w:instrText>
        </w:r>
        <w:r>
          <w:rPr>
            <w:noProof/>
            <w:webHidden/>
          </w:rPr>
        </w:r>
        <w:r>
          <w:rPr>
            <w:noProof/>
            <w:webHidden/>
          </w:rPr>
          <w:fldChar w:fldCharType="separate"/>
        </w:r>
        <w:r>
          <w:rPr>
            <w:noProof/>
            <w:webHidden/>
          </w:rPr>
          <w:t>61</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91" w:history="1">
        <w:r w:rsidRPr="006864AC">
          <w:rPr>
            <w:rStyle w:val="Hyperlink"/>
            <w:noProof/>
          </w:rPr>
          <w:t>Figure 40 - WinZip Self Extractor Message Text Option Window</w:t>
        </w:r>
        <w:r>
          <w:rPr>
            <w:noProof/>
            <w:webHidden/>
          </w:rPr>
          <w:tab/>
        </w:r>
        <w:r>
          <w:rPr>
            <w:noProof/>
            <w:webHidden/>
          </w:rPr>
          <w:fldChar w:fldCharType="begin"/>
        </w:r>
        <w:r>
          <w:rPr>
            <w:noProof/>
            <w:webHidden/>
          </w:rPr>
          <w:instrText xml:space="preserve"> PAGEREF _Toc293915291 \h </w:instrText>
        </w:r>
        <w:r>
          <w:rPr>
            <w:noProof/>
            <w:webHidden/>
          </w:rPr>
        </w:r>
        <w:r>
          <w:rPr>
            <w:noProof/>
            <w:webHidden/>
          </w:rPr>
          <w:fldChar w:fldCharType="separate"/>
        </w:r>
        <w:r>
          <w:rPr>
            <w:noProof/>
            <w:webHidden/>
          </w:rPr>
          <w:t>61</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92" w:history="1">
        <w:r w:rsidRPr="006864AC">
          <w:rPr>
            <w:rStyle w:val="Hyperlink"/>
            <w:noProof/>
          </w:rPr>
          <w:t>Figure 41 - WinZip Self Extractor "Unzip To" Option Window</w:t>
        </w:r>
        <w:r>
          <w:rPr>
            <w:noProof/>
            <w:webHidden/>
          </w:rPr>
          <w:tab/>
        </w:r>
        <w:r>
          <w:rPr>
            <w:noProof/>
            <w:webHidden/>
          </w:rPr>
          <w:fldChar w:fldCharType="begin"/>
        </w:r>
        <w:r>
          <w:rPr>
            <w:noProof/>
            <w:webHidden/>
          </w:rPr>
          <w:instrText xml:space="preserve"> PAGEREF _Toc293915292 \h </w:instrText>
        </w:r>
        <w:r>
          <w:rPr>
            <w:noProof/>
            <w:webHidden/>
          </w:rPr>
        </w:r>
        <w:r>
          <w:rPr>
            <w:noProof/>
            <w:webHidden/>
          </w:rPr>
          <w:fldChar w:fldCharType="separate"/>
        </w:r>
        <w:r>
          <w:rPr>
            <w:noProof/>
            <w:webHidden/>
          </w:rPr>
          <w:t>62</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93" w:history="1">
        <w:r w:rsidRPr="006864AC">
          <w:rPr>
            <w:rStyle w:val="Hyperlink"/>
            <w:noProof/>
          </w:rPr>
          <w:t>Figure 42 - WinZip Self Extractor Command Options Window</w:t>
        </w:r>
        <w:r>
          <w:rPr>
            <w:noProof/>
            <w:webHidden/>
          </w:rPr>
          <w:tab/>
        </w:r>
        <w:r>
          <w:rPr>
            <w:noProof/>
            <w:webHidden/>
          </w:rPr>
          <w:fldChar w:fldCharType="begin"/>
        </w:r>
        <w:r>
          <w:rPr>
            <w:noProof/>
            <w:webHidden/>
          </w:rPr>
          <w:instrText xml:space="preserve"> PAGEREF _Toc293915293 \h </w:instrText>
        </w:r>
        <w:r>
          <w:rPr>
            <w:noProof/>
            <w:webHidden/>
          </w:rPr>
        </w:r>
        <w:r>
          <w:rPr>
            <w:noProof/>
            <w:webHidden/>
          </w:rPr>
          <w:fldChar w:fldCharType="separate"/>
        </w:r>
        <w:r>
          <w:rPr>
            <w:noProof/>
            <w:webHidden/>
          </w:rPr>
          <w:t>62</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94" w:history="1">
        <w:r w:rsidRPr="006864AC">
          <w:rPr>
            <w:rStyle w:val="Hyperlink"/>
            <w:noProof/>
          </w:rPr>
          <w:t>Figure 43 - WinZip Self Extractor About Box Options Window</w:t>
        </w:r>
        <w:r>
          <w:rPr>
            <w:noProof/>
            <w:webHidden/>
          </w:rPr>
          <w:tab/>
        </w:r>
        <w:r>
          <w:rPr>
            <w:noProof/>
            <w:webHidden/>
          </w:rPr>
          <w:fldChar w:fldCharType="begin"/>
        </w:r>
        <w:r>
          <w:rPr>
            <w:noProof/>
            <w:webHidden/>
          </w:rPr>
          <w:instrText xml:space="preserve"> PAGEREF _Toc293915294 \h </w:instrText>
        </w:r>
        <w:r>
          <w:rPr>
            <w:noProof/>
            <w:webHidden/>
          </w:rPr>
        </w:r>
        <w:r>
          <w:rPr>
            <w:noProof/>
            <w:webHidden/>
          </w:rPr>
          <w:fldChar w:fldCharType="separate"/>
        </w:r>
        <w:r>
          <w:rPr>
            <w:noProof/>
            <w:webHidden/>
          </w:rPr>
          <w:t>63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95" w:history="1">
        <w:r w:rsidRPr="006864AC">
          <w:rPr>
            <w:rStyle w:val="Hyperlink"/>
            <w:noProof/>
          </w:rPr>
          <w:t>Figure 44 - WinZip Self Extractor Icon Selection Window</w:t>
        </w:r>
        <w:r>
          <w:rPr>
            <w:noProof/>
            <w:webHidden/>
          </w:rPr>
          <w:tab/>
        </w:r>
        <w:r>
          <w:rPr>
            <w:noProof/>
            <w:webHidden/>
          </w:rPr>
          <w:fldChar w:fldCharType="begin"/>
        </w:r>
        <w:r>
          <w:rPr>
            <w:noProof/>
            <w:webHidden/>
          </w:rPr>
          <w:instrText xml:space="preserve"> PAGEREF _Toc293915295 \h </w:instrText>
        </w:r>
        <w:r>
          <w:rPr>
            <w:noProof/>
            <w:webHidden/>
          </w:rPr>
        </w:r>
        <w:r>
          <w:rPr>
            <w:noProof/>
            <w:webHidden/>
          </w:rPr>
          <w:fldChar w:fldCharType="separate"/>
        </w:r>
        <w:r>
          <w:rPr>
            <w:noProof/>
            <w:webHidden/>
          </w:rPr>
          <w:t>63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96" w:history="1">
        <w:r w:rsidRPr="006864AC">
          <w:rPr>
            <w:rStyle w:val="Hyperlink"/>
            <w:noProof/>
          </w:rPr>
          <w:t>Figure 45 - WinZip Self Extractor Miscellaneous Options Window</w:t>
        </w:r>
        <w:r>
          <w:rPr>
            <w:noProof/>
            <w:webHidden/>
          </w:rPr>
          <w:tab/>
        </w:r>
        <w:r>
          <w:rPr>
            <w:noProof/>
            <w:webHidden/>
          </w:rPr>
          <w:fldChar w:fldCharType="begin"/>
        </w:r>
        <w:r>
          <w:rPr>
            <w:noProof/>
            <w:webHidden/>
          </w:rPr>
          <w:instrText xml:space="preserve"> PAGEREF _Toc293915296 \h </w:instrText>
        </w:r>
        <w:r>
          <w:rPr>
            <w:noProof/>
            <w:webHidden/>
          </w:rPr>
        </w:r>
        <w:r>
          <w:rPr>
            <w:noProof/>
            <w:webHidden/>
          </w:rPr>
          <w:fldChar w:fldCharType="separate"/>
        </w:r>
        <w:r>
          <w:rPr>
            <w:noProof/>
            <w:webHidden/>
          </w:rPr>
          <w:t>64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97" w:history="1">
        <w:r w:rsidRPr="006864AC">
          <w:rPr>
            <w:rStyle w:val="Hyperlink"/>
            <w:noProof/>
          </w:rPr>
          <w:t>Figure 46 - WinZip Self Extractor Ready to Create Window</w:t>
        </w:r>
        <w:r>
          <w:rPr>
            <w:noProof/>
            <w:webHidden/>
          </w:rPr>
          <w:tab/>
        </w:r>
        <w:r>
          <w:rPr>
            <w:noProof/>
            <w:webHidden/>
          </w:rPr>
          <w:fldChar w:fldCharType="begin"/>
        </w:r>
        <w:r>
          <w:rPr>
            <w:noProof/>
            <w:webHidden/>
          </w:rPr>
          <w:instrText xml:space="preserve"> PAGEREF _Toc293915297 \h </w:instrText>
        </w:r>
        <w:r>
          <w:rPr>
            <w:noProof/>
            <w:webHidden/>
          </w:rPr>
        </w:r>
        <w:r>
          <w:rPr>
            <w:noProof/>
            <w:webHidden/>
          </w:rPr>
          <w:fldChar w:fldCharType="separate"/>
        </w:r>
        <w:r>
          <w:rPr>
            <w:noProof/>
            <w:webHidden/>
          </w:rPr>
          <w:t>64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98" w:history="1">
        <w:r w:rsidRPr="006864AC">
          <w:rPr>
            <w:rStyle w:val="Hyperlink"/>
            <w:noProof/>
          </w:rPr>
          <w:t>Figure 47 - WinZip Self Extractor Test Window</w:t>
        </w:r>
        <w:r>
          <w:rPr>
            <w:noProof/>
            <w:webHidden/>
          </w:rPr>
          <w:tab/>
        </w:r>
        <w:r>
          <w:rPr>
            <w:noProof/>
            <w:webHidden/>
          </w:rPr>
          <w:fldChar w:fldCharType="begin"/>
        </w:r>
        <w:r>
          <w:rPr>
            <w:noProof/>
            <w:webHidden/>
          </w:rPr>
          <w:instrText xml:space="preserve"> PAGEREF _Toc293915298 \h </w:instrText>
        </w:r>
        <w:r>
          <w:rPr>
            <w:noProof/>
            <w:webHidden/>
          </w:rPr>
        </w:r>
        <w:r>
          <w:rPr>
            <w:noProof/>
            <w:webHidden/>
          </w:rPr>
          <w:fldChar w:fldCharType="separate"/>
        </w:r>
        <w:r>
          <w:rPr>
            <w:noProof/>
            <w:webHidden/>
          </w:rPr>
          <w:t>65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299" w:history="1">
        <w:r w:rsidRPr="006864AC">
          <w:rPr>
            <w:rStyle w:val="Hyperlink"/>
            <w:noProof/>
          </w:rPr>
          <w:t>Figure 48 – Sample Menu</w:t>
        </w:r>
        <w:r>
          <w:rPr>
            <w:noProof/>
            <w:webHidden/>
          </w:rPr>
          <w:tab/>
        </w:r>
        <w:r>
          <w:rPr>
            <w:noProof/>
            <w:webHidden/>
          </w:rPr>
          <w:fldChar w:fldCharType="begin"/>
        </w:r>
        <w:r>
          <w:rPr>
            <w:noProof/>
            <w:webHidden/>
          </w:rPr>
          <w:instrText xml:space="preserve"> PAGEREF _Toc293915299 \h </w:instrText>
        </w:r>
        <w:r>
          <w:rPr>
            <w:noProof/>
            <w:webHidden/>
          </w:rPr>
        </w:r>
        <w:r>
          <w:rPr>
            <w:noProof/>
            <w:webHidden/>
          </w:rPr>
          <w:fldChar w:fldCharType="separate"/>
        </w:r>
        <w:r>
          <w:rPr>
            <w:noProof/>
            <w:webHidden/>
          </w:rPr>
          <w:t>71</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00" w:history="1">
        <w:r w:rsidRPr="006864AC">
          <w:rPr>
            <w:rStyle w:val="Hyperlink"/>
            <w:noProof/>
          </w:rPr>
          <w:t>Figure 49 – Sample Detail Form</w:t>
        </w:r>
        <w:r>
          <w:rPr>
            <w:noProof/>
            <w:webHidden/>
          </w:rPr>
          <w:tab/>
        </w:r>
        <w:r>
          <w:rPr>
            <w:noProof/>
            <w:webHidden/>
          </w:rPr>
          <w:fldChar w:fldCharType="begin"/>
        </w:r>
        <w:r>
          <w:rPr>
            <w:noProof/>
            <w:webHidden/>
          </w:rPr>
          <w:instrText xml:space="preserve"> PAGEREF _Toc293915300 \h </w:instrText>
        </w:r>
        <w:r>
          <w:rPr>
            <w:noProof/>
            <w:webHidden/>
          </w:rPr>
        </w:r>
        <w:r>
          <w:rPr>
            <w:noProof/>
            <w:webHidden/>
          </w:rPr>
          <w:fldChar w:fldCharType="separate"/>
        </w:r>
        <w:r>
          <w:rPr>
            <w:noProof/>
            <w:webHidden/>
          </w:rPr>
          <w:t>72</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01" w:history="1">
        <w:r w:rsidRPr="006864AC">
          <w:rPr>
            <w:rStyle w:val="Hyperlink"/>
            <w:noProof/>
          </w:rPr>
          <w:t>Figure 50 - ERD Diagram</w:t>
        </w:r>
        <w:r>
          <w:rPr>
            <w:noProof/>
            <w:webHidden/>
          </w:rPr>
          <w:tab/>
        </w:r>
        <w:r>
          <w:rPr>
            <w:noProof/>
            <w:webHidden/>
          </w:rPr>
          <w:fldChar w:fldCharType="begin"/>
        </w:r>
        <w:r>
          <w:rPr>
            <w:noProof/>
            <w:webHidden/>
          </w:rPr>
          <w:instrText xml:space="preserve"> PAGEREF _Toc293915301 \h </w:instrText>
        </w:r>
        <w:r>
          <w:rPr>
            <w:noProof/>
            <w:webHidden/>
          </w:rPr>
        </w:r>
        <w:r>
          <w:rPr>
            <w:noProof/>
            <w:webHidden/>
          </w:rPr>
          <w:fldChar w:fldCharType="separate"/>
        </w:r>
        <w:r>
          <w:rPr>
            <w:noProof/>
            <w:webHidden/>
          </w:rPr>
          <w:t>80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02" w:history="1">
        <w:r w:rsidRPr="006864AC">
          <w:rPr>
            <w:rStyle w:val="Hyperlink"/>
            <w:noProof/>
          </w:rPr>
          <w:t>Figure 51 - xml Export file schema diagram</w:t>
        </w:r>
        <w:r>
          <w:rPr>
            <w:noProof/>
            <w:webHidden/>
          </w:rPr>
          <w:tab/>
        </w:r>
        <w:r>
          <w:rPr>
            <w:noProof/>
            <w:webHidden/>
          </w:rPr>
          <w:fldChar w:fldCharType="begin"/>
        </w:r>
        <w:r>
          <w:rPr>
            <w:noProof/>
            <w:webHidden/>
          </w:rPr>
          <w:instrText xml:space="preserve"> PAGEREF _Toc293915302 \h </w:instrText>
        </w:r>
        <w:r>
          <w:rPr>
            <w:noProof/>
            <w:webHidden/>
          </w:rPr>
        </w:r>
        <w:r>
          <w:rPr>
            <w:noProof/>
            <w:webHidden/>
          </w:rPr>
          <w:fldChar w:fldCharType="separate"/>
        </w:r>
        <w:r>
          <w:rPr>
            <w:noProof/>
            <w:webHidden/>
          </w:rPr>
          <w:t>221</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03" w:history="1">
        <w:r w:rsidRPr="006864AC">
          <w:rPr>
            <w:rStyle w:val="Hyperlink"/>
            <w:noProof/>
          </w:rPr>
          <w:t>Figure 52 - xml Export file schema diagram</w:t>
        </w:r>
        <w:r>
          <w:rPr>
            <w:noProof/>
            <w:webHidden/>
          </w:rPr>
          <w:tab/>
        </w:r>
        <w:r>
          <w:rPr>
            <w:noProof/>
            <w:webHidden/>
          </w:rPr>
          <w:fldChar w:fldCharType="begin"/>
        </w:r>
        <w:r>
          <w:rPr>
            <w:noProof/>
            <w:webHidden/>
          </w:rPr>
          <w:instrText xml:space="preserve"> PAGEREF _Toc293915303 \h </w:instrText>
        </w:r>
        <w:r>
          <w:rPr>
            <w:noProof/>
            <w:webHidden/>
          </w:rPr>
        </w:r>
        <w:r>
          <w:rPr>
            <w:noProof/>
            <w:webHidden/>
          </w:rPr>
          <w:fldChar w:fldCharType="separate"/>
        </w:r>
        <w:r>
          <w:rPr>
            <w:noProof/>
            <w:webHidden/>
          </w:rPr>
          <w:t>222</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04" w:history="1">
        <w:r w:rsidRPr="006864AC">
          <w:rPr>
            <w:rStyle w:val="Hyperlink"/>
            <w:noProof/>
          </w:rPr>
          <w:t>Figure 53 - xml Export file schema diagram</w:t>
        </w:r>
        <w:r>
          <w:rPr>
            <w:noProof/>
            <w:webHidden/>
          </w:rPr>
          <w:tab/>
        </w:r>
        <w:r>
          <w:rPr>
            <w:noProof/>
            <w:webHidden/>
          </w:rPr>
          <w:fldChar w:fldCharType="begin"/>
        </w:r>
        <w:r>
          <w:rPr>
            <w:noProof/>
            <w:webHidden/>
          </w:rPr>
          <w:instrText xml:space="preserve"> PAGEREF _Toc293915304 \h </w:instrText>
        </w:r>
        <w:r>
          <w:rPr>
            <w:noProof/>
            <w:webHidden/>
          </w:rPr>
        </w:r>
        <w:r>
          <w:rPr>
            <w:noProof/>
            <w:webHidden/>
          </w:rPr>
          <w:fldChar w:fldCharType="separate"/>
        </w:r>
        <w:r>
          <w:rPr>
            <w:noProof/>
            <w:webHidden/>
          </w:rPr>
          <w:t>223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05" w:history="1">
        <w:r w:rsidRPr="006864AC">
          <w:rPr>
            <w:rStyle w:val="Hyperlink"/>
            <w:noProof/>
          </w:rPr>
          <w:t>Figure 54 - xml Export file schema diagram</w:t>
        </w:r>
        <w:r>
          <w:rPr>
            <w:noProof/>
            <w:webHidden/>
          </w:rPr>
          <w:tab/>
        </w:r>
        <w:r>
          <w:rPr>
            <w:noProof/>
            <w:webHidden/>
          </w:rPr>
          <w:fldChar w:fldCharType="begin"/>
        </w:r>
        <w:r>
          <w:rPr>
            <w:noProof/>
            <w:webHidden/>
          </w:rPr>
          <w:instrText xml:space="preserve"> PAGEREF _Toc293915305 \h </w:instrText>
        </w:r>
        <w:r>
          <w:rPr>
            <w:noProof/>
            <w:webHidden/>
          </w:rPr>
        </w:r>
        <w:r>
          <w:rPr>
            <w:noProof/>
            <w:webHidden/>
          </w:rPr>
          <w:fldChar w:fldCharType="separate"/>
        </w:r>
        <w:r>
          <w:rPr>
            <w:noProof/>
            <w:webHidden/>
          </w:rPr>
          <w:t>224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06" w:history="1">
        <w:r w:rsidRPr="006864AC">
          <w:rPr>
            <w:rStyle w:val="Hyperlink"/>
            <w:noProof/>
          </w:rPr>
          <w:t>Figure 55 - xml Export file schema diagram</w:t>
        </w:r>
        <w:r>
          <w:rPr>
            <w:noProof/>
            <w:webHidden/>
          </w:rPr>
          <w:tab/>
        </w:r>
        <w:r>
          <w:rPr>
            <w:noProof/>
            <w:webHidden/>
          </w:rPr>
          <w:fldChar w:fldCharType="begin"/>
        </w:r>
        <w:r>
          <w:rPr>
            <w:noProof/>
            <w:webHidden/>
          </w:rPr>
          <w:instrText xml:space="preserve"> PAGEREF _Toc293915306 \h </w:instrText>
        </w:r>
        <w:r>
          <w:rPr>
            <w:noProof/>
            <w:webHidden/>
          </w:rPr>
        </w:r>
        <w:r>
          <w:rPr>
            <w:noProof/>
            <w:webHidden/>
          </w:rPr>
          <w:fldChar w:fldCharType="separate"/>
        </w:r>
        <w:r>
          <w:rPr>
            <w:noProof/>
            <w:webHidden/>
          </w:rPr>
          <w:t>225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07" w:history="1">
        <w:r w:rsidRPr="006864AC">
          <w:rPr>
            <w:rStyle w:val="Hyperlink"/>
            <w:noProof/>
          </w:rPr>
          <w:t>Figure 56: xml Export file schema diagram</w:t>
        </w:r>
        <w:r>
          <w:rPr>
            <w:noProof/>
            <w:webHidden/>
          </w:rPr>
          <w:tab/>
        </w:r>
        <w:r>
          <w:rPr>
            <w:noProof/>
            <w:webHidden/>
          </w:rPr>
          <w:fldChar w:fldCharType="begin"/>
        </w:r>
        <w:r>
          <w:rPr>
            <w:noProof/>
            <w:webHidden/>
          </w:rPr>
          <w:instrText xml:space="preserve"> PAGEREF _Toc293915307 \h </w:instrText>
        </w:r>
        <w:r>
          <w:rPr>
            <w:noProof/>
            <w:webHidden/>
          </w:rPr>
        </w:r>
        <w:r>
          <w:rPr>
            <w:noProof/>
            <w:webHidden/>
          </w:rPr>
          <w:fldChar w:fldCharType="separate"/>
        </w:r>
        <w:r>
          <w:rPr>
            <w:noProof/>
            <w:webHidden/>
          </w:rPr>
          <w:t>226</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08" w:history="1">
        <w:r w:rsidRPr="006864AC">
          <w:rPr>
            <w:rStyle w:val="Hyperlink"/>
            <w:noProof/>
          </w:rPr>
          <w:t>Figure 57 - Select Program</w:t>
        </w:r>
        <w:r>
          <w:rPr>
            <w:noProof/>
            <w:webHidden/>
          </w:rPr>
          <w:tab/>
        </w:r>
        <w:r>
          <w:rPr>
            <w:noProof/>
            <w:webHidden/>
          </w:rPr>
          <w:fldChar w:fldCharType="begin"/>
        </w:r>
        <w:r>
          <w:rPr>
            <w:noProof/>
            <w:webHidden/>
          </w:rPr>
          <w:instrText xml:space="preserve"> PAGEREF _Toc293915308 \h </w:instrText>
        </w:r>
        <w:r>
          <w:rPr>
            <w:noProof/>
            <w:webHidden/>
          </w:rPr>
        </w:r>
        <w:r>
          <w:rPr>
            <w:noProof/>
            <w:webHidden/>
          </w:rPr>
          <w:fldChar w:fldCharType="separate"/>
        </w:r>
        <w:r>
          <w:rPr>
            <w:noProof/>
            <w:webHidden/>
          </w:rPr>
          <w:t>230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09" w:history="1">
        <w:r w:rsidRPr="006864AC">
          <w:rPr>
            <w:rStyle w:val="Hyperlink"/>
            <w:noProof/>
          </w:rPr>
          <w:t>Figure 58 - Enter Program ID window</w:t>
        </w:r>
        <w:r>
          <w:rPr>
            <w:noProof/>
            <w:webHidden/>
          </w:rPr>
          <w:tab/>
        </w:r>
        <w:r>
          <w:rPr>
            <w:noProof/>
            <w:webHidden/>
          </w:rPr>
          <w:fldChar w:fldCharType="begin"/>
        </w:r>
        <w:r>
          <w:rPr>
            <w:noProof/>
            <w:webHidden/>
          </w:rPr>
          <w:instrText xml:space="preserve"> PAGEREF _Toc293915309 \h </w:instrText>
        </w:r>
        <w:r>
          <w:rPr>
            <w:noProof/>
            <w:webHidden/>
          </w:rPr>
        </w:r>
        <w:r>
          <w:rPr>
            <w:noProof/>
            <w:webHidden/>
          </w:rPr>
          <w:fldChar w:fldCharType="separate"/>
        </w:r>
        <w:r>
          <w:rPr>
            <w:noProof/>
            <w:webHidden/>
          </w:rPr>
          <w:t>230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10" w:history="1">
        <w:r w:rsidRPr="006864AC">
          <w:rPr>
            <w:rStyle w:val="Hyperlink"/>
            <w:noProof/>
          </w:rPr>
          <w:t>Figure 59 - — PipeLine Summary Shipment Costs by Supplier screen</w:t>
        </w:r>
        <w:r>
          <w:rPr>
            <w:noProof/>
            <w:webHidden/>
          </w:rPr>
          <w:tab/>
        </w:r>
        <w:r>
          <w:rPr>
            <w:noProof/>
            <w:webHidden/>
          </w:rPr>
          <w:fldChar w:fldCharType="begin"/>
        </w:r>
        <w:r>
          <w:rPr>
            <w:noProof/>
            <w:webHidden/>
          </w:rPr>
          <w:instrText xml:space="preserve"> PAGEREF _Toc293915310 \h </w:instrText>
        </w:r>
        <w:r>
          <w:rPr>
            <w:noProof/>
            <w:webHidden/>
          </w:rPr>
        </w:r>
        <w:r>
          <w:rPr>
            <w:noProof/>
            <w:webHidden/>
          </w:rPr>
          <w:fldChar w:fldCharType="separate"/>
        </w:r>
        <w:r>
          <w:rPr>
            <w:noProof/>
            <w:webHidden/>
          </w:rPr>
          <w:t>232</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11" w:history="1">
        <w:r w:rsidRPr="006864AC">
          <w:rPr>
            <w:rStyle w:val="Hyperlink"/>
            <w:noProof/>
          </w:rPr>
          <w:t>Figure 60 - PipeLine Summary Shipment Order Report screen</w:t>
        </w:r>
        <w:r>
          <w:rPr>
            <w:noProof/>
            <w:webHidden/>
          </w:rPr>
          <w:tab/>
        </w:r>
        <w:r>
          <w:rPr>
            <w:noProof/>
            <w:webHidden/>
          </w:rPr>
          <w:fldChar w:fldCharType="begin"/>
        </w:r>
        <w:r>
          <w:rPr>
            <w:noProof/>
            <w:webHidden/>
          </w:rPr>
          <w:instrText xml:space="preserve"> PAGEREF _Toc293915311 \h </w:instrText>
        </w:r>
        <w:r>
          <w:rPr>
            <w:noProof/>
            <w:webHidden/>
          </w:rPr>
        </w:r>
        <w:r>
          <w:rPr>
            <w:noProof/>
            <w:webHidden/>
          </w:rPr>
          <w:fldChar w:fldCharType="separate"/>
        </w:r>
        <w:r>
          <w:rPr>
            <w:noProof/>
            <w:webHidden/>
          </w:rPr>
          <w:t>233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12" w:history="1">
        <w:r w:rsidRPr="006864AC">
          <w:rPr>
            <w:rStyle w:val="Hyperlink"/>
            <w:noProof/>
          </w:rPr>
          <w:t>Figure 61 - PipeLine Summary Consumption Graph screen</w:t>
        </w:r>
        <w:r>
          <w:rPr>
            <w:noProof/>
            <w:webHidden/>
          </w:rPr>
          <w:tab/>
        </w:r>
        <w:r>
          <w:rPr>
            <w:noProof/>
            <w:webHidden/>
          </w:rPr>
          <w:fldChar w:fldCharType="begin"/>
        </w:r>
        <w:r>
          <w:rPr>
            <w:noProof/>
            <w:webHidden/>
          </w:rPr>
          <w:instrText xml:space="preserve"> PAGEREF _Toc293915312 \h </w:instrText>
        </w:r>
        <w:r>
          <w:rPr>
            <w:noProof/>
            <w:webHidden/>
          </w:rPr>
        </w:r>
        <w:r>
          <w:rPr>
            <w:noProof/>
            <w:webHidden/>
          </w:rPr>
          <w:fldChar w:fldCharType="separate"/>
        </w:r>
        <w:r>
          <w:rPr>
            <w:noProof/>
            <w:webHidden/>
          </w:rPr>
          <w:t>234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13" w:history="1">
        <w:r w:rsidRPr="006864AC">
          <w:rPr>
            <w:rStyle w:val="Hyperlink"/>
            <w:noProof/>
          </w:rPr>
          <w:t>Figure 62 - Graph options</w:t>
        </w:r>
        <w:r>
          <w:rPr>
            <w:noProof/>
            <w:webHidden/>
          </w:rPr>
          <w:tab/>
        </w:r>
        <w:r>
          <w:rPr>
            <w:noProof/>
            <w:webHidden/>
          </w:rPr>
          <w:fldChar w:fldCharType="begin"/>
        </w:r>
        <w:r>
          <w:rPr>
            <w:noProof/>
            <w:webHidden/>
          </w:rPr>
          <w:instrText xml:space="preserve"> PAGEREF _Toc293915313 \h </w:instrText>
        </w:r>
        <w:r>
          <w:rPr>
            <w:noProof/>
            <w:webHidden/>
          </w:rPr>
        </w:r>
        <w:r>
          <w:rPr>
            <w:noProof/>
            <w:webHidden/>
          </w:rPr>
          <w:fldChar w:fldCharType="separate"/>
        </w:r>
        <w:r>
          <w:rPr>
            <w:noProof/>
            <w:webHidden/>
          </w:rPr>
          <w:t>234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14" w:history="1">
        <w:r w:rsidRPr="006864AC">
          <w:rPr>
            <w:rStyle w:val="Hyperlink"/>
            <w:noProof/>
          </w:rPr>
          <w:t>Figure 63 - Forecast options</w:t>
        </w:r>
        <w:r>
          <w:rPr>
            <w:noProof/>
            <w:webHidden/>
          </w:rPr>
          <w:tab/>
        </w:r>
        <w:r>
          <w:rPr>
            <w:noProof/>
            <w:webHidden/>
          </w:rPr>
          <w:fldChar w:fldCharType="begin"/>
        </w:r>
        <w:r>
          <w:rPr>
            <w:noProof/>
            <w:webHidden/>
          </w:rPr>
          <w:instrText xml:space="preserve"> PAGEREF _Toc293915314 \h </w:instrText>
        </w:r>
        <w:r>
          <w:rPr>
            <w:noProof/>
            <w:webHidden/>
          </w:rPr>
        </w:r>
        <w:r>
          <w:rPr>
            <w:noProof/>
            <w:webHidden/>
          </w:rPr>
          <w:fldChar w:fldCharType="separate"/>
        </w:r>
        <w:r>
          <w:rPr>
            <w:noProof/>
            <w:webHidden/>
          </w:rPr>
          <w:t>235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15" w:history="1">
        <w:r w:rsidRPr="006864AC">
          <w:rPr>
            <w:rStyle w:val="Hyperlink"/>
            <w:noProof/>
          </w:rPr>
          <w:t>Figure 64 - Output window</w:t>
        </w:r>
        <w:r>
          <w:rPr>
            <w:noProof/>
            <w:webHidden/>
          </w:rPr>
          <w:tab/>
        </w:r>
        <w:r>
          <w:rPr>
            <w:noProof/>
            <w:webHidden/>
          </w:rPr>
          <w:fldChar w:fldCharType="begin"/>
        </w:r>
        <w:r>
          <w:rPr>
            <w:noProof/>
            <w:webHidden/>
          </w:rPr>
          <w:instrText xml:space="preserve"> PAGEREF _Toc293915315 \h </w:instrText>
        </w:r>
        <w:r>
          <w:rPr>
            <w:noProof/>
            <w:webHidden/>
          </w:rPr>
        </w:r>
        <w:r>
          <w:rPr>
            <w:noProof/>
            <w:webHidden/>
          </w:rPr>
          <w:fldChar w:fldCharType="separate"/>
        </w:r>
        <w:r>
          <w:rPr>
            <w:noProof/>
            <w:webHidden/>
          </w:rPr>
          <w:t>235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16" w:history="1">
        <w:r w:rsidRPr="006864AC">
          <w:rPr>
            <w:rStyle w:val="Hyperlink"/>
            <w:noProof/>
          </w:rPr>
          <w:t>Figure 65 - PipeLine Summary CYP graph screen</w:t>
        </w:r>
        <w:r>
          <w:rPr>
            <w:noProof/>
            <w:webHidden/>
          </w:rPr>
          <w:tab/>
        </w:r>
        <w:r>
          <w:rPr>
            <w:noProof/>
            <w:webHidden/>
          </w:rPr>
          <w:fldChar w:fldCharType="begin"/>
        </w:r>
        <w:r>
          <w:rPr>
            <w:noProof/>
            <w:webHidden/>
          </w:rPr>
          <w:instrText xml:space="preserve"> PAGEREF _Toc293915316 \h </w:instrText>
        </w:r>
        <w:r>
          <w:rPr>
            <w:noProof/>
            <w:webHidden/>
          </w:rPr>
        </w:r>
        <w:r>
          <w:rPr>
            <w:noProof/>
            <w:webHidden/>
          </w:rPr>
          <w:fldChar w:fldCharType="separate"/>
        </w:r>
        <w:r>
          <w:rPr>
            <w:noProof/>
            <w:webHidden/>
          </w:rPr>
          <w:t>236</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17" w:history="1">
        <w:r w:rsidRPr="006864AC">
          <w:rPr>
            <w:rStyle w:val="Hyperlink"/>
            <w:noProof/>
          </w:rPr>
          <w:t>Figure 66 - Graph type selection</w:t>
        </w:r>
        <w:r>
          <w:rPr>
            <w:noProof/>
            <w:webHidden/>
          </w:rPr>
          <w:tab/>
        </w:r>
        <w:r>
          <w:rPr>
            <w:noProof/>
            <w:webHidden/>
          </w:rPr>
          <w:fldChar w:fldCharType="begin"/>
        </w:r>
        <w:r>
          <w:rPr>
            <w:noProof/>
            <w:webHidden/>
          </w:rPr>
          <w:instrText xml:space="preserve"> PAGEREF _Toc293915317 \h </w:instrText>
        </w:r>
        <w:r>
          <w:rPr>
            <w:noProof/>
            <w:webHidden/>
          </w:rPr>
        </w:r>
        <w:r>
          <w:rPr>
            <w:noProof/>
            <w:webHidden/>
          </w:rPr>
          <w:fldChar w:fldCharType="separate"/>
        </w:r>
        <w:r>
          <w:rPr>
            <w:noProof/>
            <w:webHidden/>
          </w:rPr>
          <w:t>237</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18" w:history="1">
        <w:r w:rsidRPr="006864AC">
          <w:rPr>
            <w:rStyle w:val="Hyperlink"/>
            <w:noProof/>
          </w:rPr>
          <w:t>Figure 67 - CYP Graph display</w:t>
        </w:r>
        <w:r>
          <w:rPr>
            <w:noProof/>
            <w:webHidden/>
          </w:rPr>
          <w:tab/>
        </w:r>
        <w:r>
          <w:rPr>
            <w:noProof/>
            <w:webHidden/>
          </w:rPr>
          <w:fldChar w:fldCharType="begin"/>
        </w:r>
        <w:r>
          <w:rPr>
            <w:noProof/>
            <w:webHidden/>
          </w:rPr>
          <w:instrText xml:space="preserve"> PAGEREF _Toc293915318 \h </w:instrText>
        </w:r>
        <w:r>
          <w:rPr>
            <w:noProof/>
            <w:webHidden/>
          </w:rPr>
        </w:r>
        <w:r>
          <w:rPr>
            <w:noProof/>
            <w:webHidden/>
          </w:rPr>
          <w:fldChar w:fldCharType="separate"/>
        </w:r>
        <w:r>
          <w:rPr>
            <w:noProof/>
            <w:webHidden/>
          </w:rPr>
          <w:t>237</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19" w:history="1">
        <w:r w:rsidRPr="006864AC">
          <w:rPr>
            <w:rStyle w:val="Hyperlink"/>
            <w:noProof/>
          </w:rPr>
          <w:t>Figure 69 - Export CYP Data Window</w:t>
        </w:r>
        <w:r>
          <w:rPr>
            <w:noProof/>
            <w:webHidden/>
          </w:rPr>
          <w:tab/>
        </w:r>
        <w:r>
          <w:rPr>
            <w:noProof/>
            <w:webHidden/>
          </w:rPr>
          <w:fldChar w:fldCharType="begin"/>
        </w:r>
        <w:r>
          <w:rPr>
            <w:noProof/>
            <w:webHidden/>
          </w:rPr>
          <w:instrText xml:space="preserve"> PAGEREF _Toc293915319 \h </w:instrText>
        </w:r>
        <w:r>
          <w:rPr>
            <w:noProof/>
            <w:webHidden/>
          </w:rPr>
        </w:r>
        <w:r>
          <w:rPr>
            <w:noProof/>
            <w:webHidden/>
          </w:rPr>
          <w:fldChar w:fldCharType="separate"/>
        </w:r>
        <w:r>
          <w:rPr>
            <w:noProof/>
            <w:webHidden/>
          </w:rPr>
          <w:t>238</w:t>
        </w:r>
        <w:r>
          <w:rPr>
            <w:noProof/>
            <w:webHidden/>
          </w:rPr>
          <w:fldChar w:fldCharType="end"/>
        </w:r>
      </w:hyperlink>
    </w:p>
    <w:p w:rsidR="00957EAE" w:rsidRDefault="00957EAE" w:rsidP="00957EAE">
      <w:pPr>
        <w:pStyle w:val="DP-TOCHeader"/>
      </w:pPr>
      <w:r>
        <w:fldChar w:fldCharType="end"/>
      </w:r>
      <w:r>
        <w:t>Tables</w:t>
      </w:r>
    </w:p>
    <w:p w:rsidR="00ED7752" w:rsidRDefault="00957EAE">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\t "DP-Table Title" \c </w:instrText>
      </w:r>
      <w:r>
        <w:fldChar w:fldCharType="separate"/>
      </w:r>
      <w:hyperlink w:anchor="_Toc293915320" w:history="1">
        <w:r w:rsidR="00ED7752" w:rsidRPr="00651C20">
          <w:rPr>
            <w:rStyle w:val="Hyperlink"/>
            <w:noProof/>
          </w:rPr>
          <w:t>Table 1 - List of Appendices</w:t>
        </w:r>
        <w:r w:rsidR="00ED7752">
          <w:rPr>
            <w:noProof/>
            <w:webHidden/>
          </w:rPr>
          <w:tab/>
        </w:r>
        <w:r w:rsidR="00ED7752">
          <w:rPr>
            <w:noProof/>
            <w:webHidden/>
          </w:rPr>
          <w:fldChar w:fldCharType="begin"/>
        </w:r>
        <w:r w:rsidR="00ED7752">
          <w:rPr>
            <w:noProof/>
            <w:webHidden/>
          </w:rPr>
          <w:instrText xml:space="preserve"> PAGEREF _Toc293915320 \h </w:instrText>
        </w:r>
        <w:r w:rsidR="00ED7752">
          <w:rPr>
            <w:noProof/>
            <w:webHidden/>
          </w:rPr>
        </w:r>
        <w:r w:rsidR="00ED7752">
          <w:rPr>
            <w:noProof/>
            <w:webHidden/>
          </w:rPr>
          <w:fldChar w:fldCharType="separate"/>
        </w:r>
        <w:r w:rsidR="00ED7752">
          <w:rPr>
            <w:noProof/>
            <w:webHidden/>
          </w:rPr>
          <w:t>25</w:t>
        </w:r>
        <w:r w:rsidR="00ED7752">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21" w:history="1">
        <w:r w:rsidRPr="00651C20">
          <w:rPr>
            <w:rStyle w:val="Hyperlink"/>
            <w:noProof/>
          </w:rPr>
          <w:t>Table 2 - Hardware and Software Requirements</w:t>
        </w:r>
        <w:r>
          <w:rPr>
            <w:noProof/>
            <w:webHidden/>
          </w:rPr>
          <w:tab/>
        </w:r>
        <w:r>
          <w:rPr>
            <w:noProof/>
            <w:webHidden/>
          </w:rPr>
          <w:fldChar w:fldCharType="begin"/>
        </w:r>
        <w:r>
          <w:rPr>
            <w:noProof/>
            <w:webHidden/>
          </w:rPr>
          <w:instrText xml:space="preserve"> PAGEREF _Toc293915321 \h </w:instrText>
        </w:r>
        <w:r>
          <w:rPr>
            <w:noProof/>
            <w:webHidden/>
          </w:rPr>
        </w:r>
        <w:r>
          <w:rPr>
            <w:noProof/>
            <w:webHidden/>
          </w:rPr>
          <w:fldChar w:fldCharType="separate"/>
        </w:r>
        <w:r>
          <w:rPr>
            <w:noProof/>
            <w:webHidden/>
          </w:rPr>
          <w:t>26</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22" w:history="1">
        <w:r w:rsidRPr="00651C20">
          <w:rPr>
            <w:rStyle w:val="Hyperlink"/>
            <w:noProof/>
          </w:rPr>
          <w:t>Table 3 - Installation Locations and Purpose</w:t>
        </w:r>
        <w:r>
          <w:rPr>
            <w:noProof/>
            <w:webHidden/>
          </w:rPr>
          <w:tab/>
        </w:r>
        <w:r>
          <w:rPr>
            <w:noProof/>
            <w:webHidden/>
          </w:rPr>
          <w:fldChar w:fldCharType="begin"/>
        </w:r>
        <w:r>
          <w:rPr>
            <w:noProof/>
            <w:webHidden/>
          </w:rPr>
          <w:instrText xml:space="preserve"> PAGEREF _Toc293915322 \h </w:instrText>
        </w:r>
        <w:r>
          <w:rPr>
            <w:noProof/>
            <w:webHidden/>
          </w:rPr>
        </w:r>
        <w:r>
          <w:rPr>
            <w:noProof/>
            <w:webHidden/>
          </w:rPr>
          <w:fldChar w:fldCharType="separate"/>
        </w:r>
        <w:r>
          <w:rPr>
            <w:noProof/>
            <w:webHidden/>
          </w:rPr>
          <w:t>30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23" w:history="1">
        <w:r w:rsidRPr="00651C20">
          <w:rPr>
            <w:rStyle w:val="Hyperlink"/>
            <w:noProof/>
          </w:rPr>
          <w:t>Table 4 - Recommended Software Tools</w:t>
        </w:r>
        <w:r>
          <w:rPr>
            <w:noProof/>
            <w:webHidden/>
          </w:rPr>
          <w:tab/>
        </w:r>
        <w:r>
          <w:rPr>
            <w:noProof/>
            <w:webHidden/>
          </w:rPr>
          <w:fldChar w:fldCharType="begin"/>
        </w:r>
        <w:r>
          <w:rPr>
            <w:noProof/>
            <w:webHidden/>
          </w:rPr>
          <w:instrText xml:space="preserve"> PAGEREF _Toc293915323 \h </w:instrText>
        </w:r>
        <w:r>
          <w:rPr>
            <w:noProof/>
            <w:webHidden/>
          </w:rPr>
        </w:r>
        <w:r>
          <w:rPr>
            <w:noProof/>
            <w:webHidden/>
          </w:rPr>
          <w:fldChar w:fldCharType="separate"/>
        </w:r>
        <w:r>
          <w:rPr>
            <w:noProof/>
            <w:webHidden/>
          </w:rPr>
          <w:t>32</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24" w:history="1">
        <w:r w:rsidRPr="00651C20">
          <w:rPr>
            <w:rStyle w:val="Hyperlink"/>
            <w:noProof/>
          </w:rPr>
          <w:t>Table 5 – Prefixes for Access Database Window Objects</w:t>
        </w:r>
        <w:r>
          <w:rPr>
            <w:noProof/>
            <w:webHidden/>
          </w:rPr>
          <w:tab/>
        </w:r>
        <w:r>
          <w:rPr>
            <w:noProof/>
            <w:webHidden/>
          </w:rPr>
          <w:fldChar w:fldCharType="begin"/>
        </w:r>
        <w:r>
          <w:rPr>
            <w:noProof/>
            <w:webHidden/>
          </w:rPr>
          <w:instrText xml:space="preserve"> PAGEREF _Toc293915324 \h </w:instrText>
        </w:r>
        <w:r>
          <w:rPr>
            <w:noProof/>
            <w:webHidden/>
          </w:rPr>
        </w:r>
        <w:r>
          <w:rPr>
            <w:noProof/>
            <w:webHidden/>
          </w:rPr>
          <w:fldChar w:fldCharType="separate"/>
        </w:r>
        <w:r>
          <w:rPr>
            <w:noProof/>
            <w:webHidden/>
          </w:rPr>
          <w:t>68</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25" w:history="1">
        <w:r w:rsidRPr="00651C20">
          <w:rPr>
            <w:rStyle w:val="Hyperlink"/>
            <w:noProof/>
          </w:rPr>
          <w:t>Table 6 – Access Object Variable Prefixes</w:t>
        </w:r>
        <w:r>
          <w:rPr>
            <w:noProof/>
            <w:webHidden/>
          </w:rPr>
          <w:tab/>
        </w:r>
        <w:r>
          <w:rPr>
            <w:noProof/>
            <w:webHidden/>
          </w:rPr>
          <w:fldChar w:fldCharType="begin"/>
        </w:r>
        <w:r>
          <w:rPr>
            <w:noProof/>
            <w:webHidden/>
          </w:rPr>
          <w:instrText xml:space="preserve"> PAGEREF _Toc293915325 \h </w:instrText>
        </w:r>
        <w:r>
          <w:rPr>
            <w:noProof/>
            <w:webHidden/>
          </w:rPr>
        </w:r>
        <w:r>
          <w:rPr>
            <w:noProof/>
            <w:webHidden/>
          </w:rPr>
          <w:fldChar w:fldCharType="separate"/>
        </w:r>
        <w:r>
          <w:rPr>
            <w:noProof/>
            <w:webHidden/>
          </w:rPr>
          <w:t>69</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26" w:history="1">
        <w:r w:rsidRPr="00651C20">
          <w:rPr>
            <w:rStyle w:val="Hyperlink"/>
            <w:noProof/>
          </w:rPr>
          <w:t>Table 7 – Field Name Conventions</w:t>
        </w:r>
        <w:r>
          <w:rPr>
            <w:noProof/>
            <w:webHidden/>
          </w:rPr>
          <w:tab/>
        </w:r>
        <w:r>
          <w:rPr>
            <w:noProof/>
            <w:webHidden/>
          </w:rPr>
          <w:fldChar w:fldCharType="begin"/>
        </w:r>
        <w:r>
          <w:rPr>
            <w:noProof/>
            <w:webHidden/>
          </w:rPr>
          <w:instrText xml:space="preserve"> PAGEREF _Toc293915326 \h </w:instrText>
        </w:r>
        <w:r>
          <w:rPr>
            <w:noProof/>
            <w:webHidden/>
          </w:rPr>
        </w:r>
        <w:r>
          <w:rPr>
            <w:noProof/>
            <w:webHidden/>
          </w:rPr>
          <w:fldChar w:fldCharType="separate"/>
        </w:r>
        <w:r>
          <w:rPr>
            <w:noProof/>
            <w:webHidden/>
          </w:rPr>
          <w:t>69</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27" w:history="1">
        <w:r w:rsidRPr="00651C20">
          <w:rPr>
            <w:rStyle w:val="Hyperlink"/>
            <w:noProof/>
          </w:rPr>
          <w:t>Table 8 – Data Types</w:t>
        </w:r>
        <w:r>
          <w:rPr>
            <w:noProof/>
            <w:webHidden/>
          </w:rPr>
          <w:tab/>
        </w:r>
        <w:r>
          <w:rPr>
            <w:noProof/>
            <w:webHidden/>
          </w:rPr>
          <w:fldChar w:fldCharType="begin"/>
        </w:r>
        <w:r>
          <w:rPr>
            <w:noProof/>
            <w:webHidden/>
          </w:rPr>
          <w:instrText xml:space="preserve"> PAGEREF _Toc293915327 \h </w:instrText>
        </w:r>
        <w:r>
          <w:rPr>
            <w:noProof/>
            <w:webHidden/>
          </w:rPr>
        </w:r>
        <w:r>
          <w:rPr>
            <w:noProof/>
            <w:webHidden/>
          </w:rPr>
          <w:fldChar w:fldCharType="separate"/>
        </w:r>
        <w:r>
          <w:rPr>
            <w:noProof/>
            <w:webHidden/>
          </w:rPr>
          <w:t>70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28" w:history="1">
        <w:r w:rsidRPr="00651C20">
          <w:rPr>
            <w:rStyle w:val="Hyperlink"/>
            <w:noProof/>
          </w:rPr>
          <w:t>Table 9 – Menu Element Specification Table</w:t>
        </w:r>
        <w:r>
          <w:rPr>
            <w:noProof/>
            <w:webHidden/>
          </w:rPr>
          <w:tab/>
        </w:r>
        <w:r>
          <w:rPr>
            <w:noProof/>
            <w:webHidden/>
          </w:rPr>
          <w:fldChar w:fldCharType="begin"/>
        </w:r>
        <w:r>
          <w:rPr>
            <w:noProof/>
            <w:webHidden/>
          </w:rPr>
          <w:instrText xml:space="preserve"> PAGEREF _Toc293915328 \h </w:instrText>
        </w:r>
        <w:r>
          <w:rPr>
            <w:noProof/>
            <w:webHidden/>
          </w:rPr>
        </w:r>
        <w:r>
          <w:rPr>
            <w:noProof/>
            <w:webHidden/>
          </w:rPr>
          <w:fldChar w:fldCharType="separate"/>
        </w:r>
        <w:r>
          <w:rPr>
            <w:noProof/>
            <w:webHidden/>
          </w:rPr>
          <w:t>71</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29" w:history="1">
        <w:r w:rsidRPr="00651C20">
          <w:rPr>
            <w:rStyle w:val="Hyperlink"/>
            <w:noProof/>
          </w:rPr>
          <w:t>Table 10 – Standard functionality of Switchboard Strip Menus</w:t>
        </w:r>
        <w:r>
          <w:rPr>
            <w:noProof/>
            <w:webHidden/>
          </w:rPr>
          <w:tab/>
        </w:r>
        <w:r>
          <w:rPr>
            <w:noProof/>
            <w:webHidden/>
          </w:rPr>
          <w:fldChar w:fldCharType="begin"/>
        </w:r>
        <w:r>
          <w:rPr>
            <w:noProof/>
            <w:webHidden/>
          </w:rPr>
          <w:instrText xml:space="preserve"> PAGEREF _Toc293915329 \h </w:instrText>
        </w:r>
        <w:r>
          <w:rPr>
            <w:noProof/>
            <w:webHidden/>
          </w:rPr>
        </w:r>
        <w:r>
          <w:rPr>
            <w:noProof/>
            <w:webHidden/>
          </w:rPr>
          <w:fldChar w:fldCharType="separate"/>
        </w:r>
        <w:r>
          <w:rPr>
            <w:noProof/>
            <w:webHidden/>
          </w:rPr>
          <w:t>71</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30" w:history="1">
        <w:r w:rsidRPr="00651C20">
          <w:rPr>
            <w:rStyle w:val="Hyperlink"/>
            <w:noProof/>
          </w:rPr>
          <w:t>Table 11 - Element Styles</w:t>
        </w:r>
        <w:r>
          <w:rPr>
            <w:noProof/>
            <w:webHidden/>
          </w:rPr>
          <w:tab/>
        </w:r>
        <w:r>
          <w:rPr>
            <w:noProof/>
            <w:webHidden/>
          </w:rPr>
          <w:fldChar w:fldCharType="begin"/>
        </w:r>
        <w:r>
          <w:rPr>
            <w:noProof/>
            <w:webHidden/>
          </w:rPr>
          <w:instrText xml:space="preserve"> PAGEREF _Toc293915330 \h </w:instrText>
        </w:r>
        <w:r>
          <w:rPr>
            <w:noProof/>
            <w:webHidden/>
          </w:rPr>
        </w:r>
        <w:r>
          <w:rPr>
            <w:noProof/>
            <w:webHidden/>
          </w:rPr>
          <w:fldChar w:fldCharType="separate"/>
        </w:r>
        <w:r>
          <w:rPr>
            <w:noProof/>
            <w:webHidden/>
          </w:rPr>
          <w:t>73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31" w:history="1">
        <w:r w:rsidRPr="00651C20">
          <w:rPr>
            <w:rStyle w:val="Hyperlink"/>
            <w:noProof/>
          </w:rPr>
          <w:t>Table 12 – Control rules</w:t>
        </w:r>
        <w:r>
          <w:rPr>
            <w:noProof/>
            <w:webHidden/>
          </w:rPr>
          <w:tab/>
        </w:r>
        <w:r>
          <w:rPr>
            <w:noProof/>
            <w:webHidden/>
          </w:rPr>
          <w:fldChar w:fldCharType="begin"/>
        </w:r>
        <w:r>
          <w:rPr>
            <w:noProof/>
            <w:webHidden/>
          </w:rPr>
          <w:instrText xml:space="preserve"> PAGEREF _Toc293915331 \h </w:instrText>
        </w:r>
        <w:r>
          <w:rPr>
            <w:noProof/>
            <w:webHidden/>
          </w:rPr>
        </w:r>
        <w:r>
          <w:rPr>
            <w:noProof/>
            <w:webHidden/>
          </w:rPr>
          <w:fldChar w:fldCharType="separate"/>
        </w:r>
        <w:r>
          <w:rPr>
            <w:noProof/>
            <w:webHidden/>
          </w:rPr>
          <w:t>74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32" w:history="1">
        <w:r w:rsidRPr="00651C20">
          <w:rPr>
            <w:rStyle w:val="Hyperlink"/>
            <w:noProof/>
          </w:rPr>
          <w:t>Table 13 – Functionality of standard buttons</w:t>
        </w:r>
        <w:r>
          <w:rPr>
            <w:noProof/>
            <w:webHidden/>
          </w:rPr>
          <w:tab/>
        </w:r>
        <w:r>
          <w:rPr>
            <w:noProof/>
            <w:webHidden/>
          </w:rPr>
          <w:fldChar w:fldCharType="begin"/>
        </w:r>
        <w:r>
          <w:rPr>
            <w:noProof/>
            <w:webHidden/>
          </w:rPr>
          <w:instrText xml:space="preserve"> PAGEREF _Toc293915332 \h </w:instrText>
        </w:r>
        <w:r>
          <w:rPr>
            <w:noProof/>
            <w:webHidden/>
          </w:rPr>
        </w:r>
        <w:r>
          <w:rPr>
            <w:noProof/>
            <w:webHidden/>
          </w:rPr>
          <w:fldChar w:fldCharType="separate"/>
        </w:r>
        <w:r>
          <w:rPr>
            <w:noProof/>
            <w:webHidden/>
          </w:rPr>
          <w:t>74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33" w:history="1">
        <w:r w:rsidRPr="00651C20">
          <w:rPr>
            <w:rStyle w:val="Hyperlink"/>
            <w:noProof/>
          </w:rPr>
          <w:t>Table 14 – Report Checklist</w:t>
        </w:r>
        <w:r>
          <w:rPr>
            <w:noProof/>
            <w:webHidden/>
          </w:rPr>
          <w:tab/>
        </w:r>
        <w:r>
          <w:rPr>
            <w:noProof/>
            <w:webHidden/>
          </w:rPr>
          <w:fldChar w:fldCharType="begin"/>
        </w:r>
        <w:r>
          <w:rPr>
            <w:noProof/>
            <w:webHidden/>
          </w:rPr>
          <w:instrText xml:space="preserve"> PAGEREF _Toc293915333 \h </w:instrText>
        </w:r>
        <w:r>
          <w:rPr>
            <w:noProof/>
            <w:webHidden/>
          </w:rPr>
        </w:r>
        <w:r>
          <w:rPr>
            <w:noProof/>
            <w:webHidden/>
          </w:rPr>
          <w:fldChar w:fldCharType="separate"/>
        </w:r>
        <w:r>
          <w:rPr>
            <w:noProof/>
            <w:webHidden/>
          </w:rPr>
          <w:t>75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34" w:history="1">
        <w:r w:rsidRPr="00651C20">
          <w:rPr>
            <w:rStyle w:val="Hyperlink"/>
            <w:noProof/>
          </w:rPr>
          <w:t>Table 15 - List of Tables</w:t>
        </w:r>
        <w:r>
          <w:rPr>
            <w:noProof/>
            <w:webHidden/>
          </w:rPr>
          <w:tab/>
        </w:r>
        <w:r>
          <w:rPr>
            <w:noProof/>
            <w:webHidden/>
          </w:rPr>
          <w:fldChar w:fldCharType="begin"/>
        </w:r>
        <w:r>
          <w:rPr>
            <w:noProof/>
            <w:webHidden/>
          </w:rPr>
          <w:instrText xml:space="preserve"> PAGEREF _Toc293915334 \h </w:instrText>
        </w:r>
        <w:r>
          <w:rPr>
            <w:noProof/>
            <w:webHidden/>
          </w:rPr>
        </w:r>
        <w:r>
          <w:rPr>
            <w:noProof/>
            <w:webHidden/>
          </w:rPr>
          <w:fldChar w:fldCharType="separate"/>
        </w:r>
        <w:r>
          <w:rPr>
            <w:noProof/>
            <w:webHidden/>
          </w:rPr>
          <w:t>81</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35" w:history="1">
        <w:r w:rsidRPr="00651C20">
          <w:rPr>
            <w:rStyle w:val="Hyperlink"/>
            <w:noProof/>
          </w:rPr>
          <w:t>Table 16 - Source Code CD Content</w:t>
        </w:r>
        <w:r>
          <w:rPr>
            <w:noProof/>
            <w:webHidden/>
          </w:rPr>
          <w:tab/>
        </w:r>
        <w:r>
          <w:rPr>
            <w:noProof/>
            <w:webHidden/>
          </w:rPr>
          <w:fldChar w:fldCharType="begin"/>
        </w:r>
        <w:r>
          <w:rPr>
            <w:noProof/>
            <w:webHidden/>
          </w:rPr>
          <w:instrText xml:space="preserve"> PAGEREF _Toc293915335 \h </w:instrText>
        </w:r>
        <w:r>
          <w:rPr>
            <w:noProof/>
            <w:webHidden/>
          </w:rPr>
        </w:r>
        <w:r>
          <w:rPr>
            <w:noProof/>
            <w:webHidden/>
          </w:rPr>
          <w:fldChar w:fldCharType="separate"/>
        </w:r>
        <w:r>
          <w:rPr>
            <w:noProof/>
            <w:webHidden/>
          </w:rPr>
          <w:t>120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36" w:history="1">
        <w:r w:rsidRPr="00651C20">
          <w:rPr>
            <w:rStyle w:val="Hyperlink"/>
            <w:noProof/>
          </w:rPr>
          <w:t>Table 17 - List of Forms</w:t>
        </w:r>
        <w:r>
          <w:rPr>
            <w:noProof/>
            <w:webHidden/>
          </w:rPr>
          <w:tab/>
        </w:r>
        <w:r>
          <w:rPr>
            <w:noProof/>
            <w:webHidden/>
          </w:rPr>
          <w:fldChar w:fldCharType="begin"/>
        </w:r>
        <w:r>
          <w:rPr>
            <w:noProof/>
            <w:webHidden/>
          </w:rPr>
          <w:instrText xml:space="preserve"> PAGEREF _Toc293915336 \h </w:instrText>
        </w:r>
        <w:r>
          <w:rPr>
            <w:noProof/>
            <w:webHidden/>
          </w:rPr>
        </w:r>
        <w:r>
          <w:rPr>
            <w:noProof/>
            <w:webHidden/>
          </w:rPr>
          <w:fldChar w:fldCharType="separate"/>
        </w:r>
        <w:r>
          <w:rPr>
            <w:noProof/>
            <w:webHidden/>
          </w:rPr>
          <w:t>123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37" w:history="1">
        <w:r w:rsidRPr="00651C20">
          <w:rPr>
            <w:rStyle w:val="Hyperlink"/>
            <w:noProof/>
          </w:rPr>
          <w:t>Table 18 - List of Reports</w:t>
        </w:r>
        <w:r>
          <w:rPr>
            <w:noProof/>
            <w:webHidden/>
          </w:rPr>
          <w:tab/>
        </w:r>
        <w:r>
          <w:rPr>
            <w:noProof/>
            <w:webHidden/>
          </w:rPr>
          <w:fldChar w:fldCharType="begin"/>
        </w:r>
        <w:r>
          <w:rPr>
            <w:noProof/>
            <w:webHidden/>
          </w:rPr>
          <w:instrText xml:space="preserve"> PAGEREF _Toc293915337 \h </w:instrText>
        </w:r>
        <w:r>
          <w:rPr>
            <w:noProof/>
            <w:webHidden/>
          </w:rPr>
        </w:r>
        <w:r>
          <w:rPr>
            <w:noProof/>
            <w:webHidden/>
          </w:rPr>
          <w:fldChar w:fldCharType="separate"/>
        </w:r>
        <w:r>
          <w:rPr>
            <w:noProof/>
            <w:webHidden/>
          </w:rPr>
          <w:t>173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38" w:history="1">
        <w:r w:rsidRPr="00651C20">
          <w:rPr>
            <w:rStyle w:val="Hyperlink"/>
            <w:noProof/>
          </w:rPr>
          <w:t>Table 19 - List of Modules</w:t>
        </w:r>
        <w:r>
          <w:rPr>
            <w:noProof/>
            <w:webHidden/>
          </w:rPr>
          <w:tab/>
        </w:r>
        <w:r>
          <w:rPr>
            <w:noProof/>
            <w:webHidden/>
          </w:rPr>
          <w:fldChar w:fldCharType="begin"/>
        </w:r>
        <w:r>
          <w:rPr>
            <w:noProof/>
            <w:webHidden/>
          </w:rPr>
          <w:instrText xml:space="preserve"> PAGEREF _Toc293915338 \h </w:instrText>
        </w:r>
        <w:r>
          <w:rPr>
            <w:noProof/>
            <w:webHidden/>
          </w:rPr>
        </w:r>
        <w:r>
          <w:rPr>
            <w:noProof/>
            <w:webHidden/>
          </w:rPr>
          <w:fldChar w:fldCharType="separate"/>
        </w:r>
        <w:r>
          <w:rPr>
            <w:noProof/>
            <w:webHidden/>
          </w:rPr>
          <w:t>190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39" w:history="1">
        <w:r w:rsidRPr="00651C20">
          <w:rPr>
            <w:rStyle w:val="Hyperlink"/>
            <w:noProof/>
          </w:rPr>
          <w:t>Table 20 - Program Calls by Menu Choices</w:t>
        </w:r>
        <w:r>
          <w:rPr>
            <w:noProof/>
            <w:webHidden/>
          </w:rPr>
          <w:tab/>
        </w:r>
        <w:r>
          <w:rPr>
            <w:noProof/>
            <w:webHidden/>
          </w:rPr>
          <w:fldChar w:fldCharType="begin"/>
        </w:r>
        <w:r>
          <w:rPr>
            <w:noProof/>
            <w:webHidden/>
          </w:rPr>
          <w:instrText xml:space="preserve"> PAGEREF _Toc293915339 \h </w:instrText>
        </w:r>
        <w:r>
          <w:rPr>
            <w:noProof/>
            <w:webHidden/>
          </w:rPr>
        </w:r>
        <w:r>
          <w:rPr>
            <w:noProof/>
            <w:webHidden/>
          </w:rPr>
          <w:fldChar w:fldCharType="separate"/>
        </w:r>
        <w:r>
          <w:rPr>
            <w:noProof/>
            <w:webHidden/>
          </w:rPr>
          <w:t>217</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40" w:history="1">
        <w:r w:rsidRPr="00651C20">
          <w:rPr>
            <w:rStyle w:val="Hyperlink"/>
            <w:noProof/>
          </w:rPr>
          <w:t>Table 21 - Tables for VBA Variables</w:t>
        </w:r>
        <w:r>
          <w:rPr>
            <w:noProof/>
            <w:webHidden/>
          </w:rPr>
          <w:tab/>
        </w:r>
        <w:r>
          <w:rPr>
            <w:noProof/>
            <w:webHidden/>
          </w:rPr>
          <w:fldChar w:fldCharType="begin"/>
        </w:r>
        <w:r>
          <w:rPr>
            <w:noProof/>
            <w:webHidden/>
          </w:rPr>
          <w:instrText xml:space="preserve"> PAGEREF _Toc293915340 \h </w:instrText>
        </w:r>
        <w:r>
          <w:rPr>
            <w:noProof/>
            <w:webHidden/>
          </w:rPr>
        </w:r>
        <w:r>
          <w:rPr>
            <w:noProof/>
            <w:webHidden/>
          </w:rPr>
          <w:fldChar w:fldCharType="separate"/>
        </w:r>
        <w:r>
          <w:rPr>
            <w:noProof/>
            <w:webHidden/>
          </w:rPr>
          <w:t>241</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41" w:history="1">
        <w:r w:rsidRPr="00651C20">
          <w:rPr>
            <w:rStyle w:val="Hyperlink"/>
            <w:noProof/>
          </w:rPr>
          <w:t>Table 22 - Scope prefixes</w:t>
        </w:r>
        <w:r>
          <w:rPr>
            <w:noProof/>
            <w:webHidden/>
          </w:rPr>
          <w:tab/>
        </w:r>
        <w:r>
          <w:rPr>
            <w:noProof/>
            <w:webHidden/>
          </w:rPr>
          <w:fldChar w:fldCharType="begin"/>
        </w:r>
        <w:r>
          <w:rPr>
            <w:noProof/>
            <w:webHidden/>
          </w:rPr>
          <w:instrText xml:space="preserve"> PAGEREF _Toc293915341 \h </w:instrText>
        </w:r>
        <w:r>
          <w:rPr>
            <w:noProof/>
            <w:webHidden/>
          </w:rPr>
        </w:r>
        <w:r>
          <w:rPr>
            <w:noProof/>
            <w:webHidden/>
          </w:rPr>
          <w:fldChar w:fldCharType="separate"/>
        </w:r>
        <w:r>
          <w:rPr>
            <w:noProof/>
            <w:webHidden/>
          </w:rPr>
          <w:t>245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42" w:history="1">
        <w:r w:rsidRPr="00651C20">
          <w:rPr>
            <w:rStyle w:val="Hyperlink"/>
            <w:noProof/>
          </w:rPr>
          <w:t>Table 23 - Other commonly-used prefixes</w:t>
        </w:r>
        <w:r>
          <w:rPr>
            <w:noProof/>
            <w:webHidden/>
          </w:rPr>
          <w:tab/>
        </w:r>
        <w:r>
          <w:rPr>
            <w:noProof/>
            <w:webHidden/>
          </w:rPr>
          <w:fldChar w:fldCharType="begin"/>
        </w:r>
        <w:r>
          <w:rPr>
            <w:noProof/>
            <w:webHidden/>
          </w:rPr>
          <w:instrText xml:space="preserve"> PAGEREF _Toc293915342 \h </w:instrText>
        </w:r>
        <w:r>
          <w:rPr>
            <w:noProof/>
            <w:webHidden/>
          </w:rPr>
        </w:r>
        <w:r>
          <w:rPr>
            <w:noProof/>
            <w:webHidden/>
          </w:rPr>
          <w:fldChar w:fldCharType="separate"/>
        </w:r>
        <w:r>
          <w:rPr>
            <w:noProof/>
            <w:webHidden/>
          </w:rPr>
          <w:t>245</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43" w:history="1">
        <w:r w:rsidRPr="00651C20">
          <w:rPr>
            <w:rStyle w:val="Hyperlink"/>
            <w:noProof/>
          </w:rPr>
          <w:t>Table 24 - Commonly-used suffixes</w:t>
        </w:r>
        <w:r>
          <w:rPr>
            <w:noProof/>
            <w:webHidden/>
          </w:rPr>
          <w:tab/>
        </w:r>
        <w:r>
          <w:rPr>
            <w:noProof/>
            <w:webHidden/>
          </w:rPr>
          <w:fldChar w:fldCharType="begin"/>
        </w:r>
        <w:r>
          <w:rPr>
            <w:noProof/>
            <w:webHidden/>
          </w:rPr>
          <w:instrText xml:space="preserve"> PAGEREF _Toc293915343 \h </w:instrText>
        </w:r>
        <w:r>
          <w:rPr>
            <w:noProof/>
            <w:webHidden/>
          </w:rPr>
        </w:r>
        <w:r>
          <w:rPr>
            <w:noProof/>
            <w:webHidden/>
          </w:rPr>
          <w:fldChar w:fldCharType="separate"/>
        </w:r>
        <w:r>
          <w:rPr>
            <w:noProof/>
            <w:webHidden/>
          </w:rPr>
          <w:t>246</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44" w:history="1">
        <w:r w:rsidRPr="00651C20">
          <w:rPr>
            <w:rStyle w:val="Hyperlink"/>
            <w:noProof/>
          </w:rPr>
          <w:t>Table 25 - Access object variable tags</w:t>
        </w:r>
        <w:r>
          <w:rPr>
            <w:noProof/>
            <w:webHidden/>
          </w:rPr>
          <w:tab/>
        </w:r>
        <w:r>
          <w:rPr>
            <w:noProof/>
            <w:webHidden/>
          </w:rPr>
          <w:fldChar w:fldCharType="begin"/>
        </w:r>
        <w:r>
          <w:rPr>
            <w:noProof/>
            <w:webHidden/>
          </w:rPr>
          <w:instrText xml:space="preserve"> PAGEREF _Toc293915344 \h </w:instrText>
        </w:r>
        <w:r>
          <w:rPr>
            <w:noProof/>
            <w:webHidden/>
          </w:rPr>
        </w:r>
        <w:r>
          <w:rPr>
            <w:noProof/>
            <w:webHidden/>
          </w:rPr>
          <w:fldChar w:fldCharType="separate"/>
        </w:r>
        <w:r>
          <w:rPr>
            <w:noProof/>
            <w:webHidden/>
          </w:rPr>
          <w:t>247</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45" w:history="1">
        <w:r w:rsidRPr="00651C20">
          <w:rPr>
            <w:rStyle w:val="Hyperlink"/>
            <w:noProof/>
          </w:rPr>
          <w:t>Table 26 - DAO object tags</w:t>
        </w:r>
        <w:r>
          <w:rPr>
            <w:noProof/>
            <w:webHidden/>
          </w:rPr>
          <w:tab/>
        </w:r>
        <w:r>
          <w:rPr>
            <w:noProof/>
            <w:webHidden/>
          </w:rPr>
          <w:fldChar w:fldCharType="begin"/>
        </w:r>
        <w:r>
          <w:rPr>
            <w:noProof/>
            <w:webHidden/>
          </w:rPr>
          <w:instrText xml:space="preserve"> PAGEREF _Toc293915345 \h </w:instrText>
        </w:r>
        <w:r>
          <w:rPr>
            <w:noProof/>
            <w:webHidden/>
          </w:rPr>
        </w:r>
        <w:r>
          <w:rPr>
            <w:noProof/>
            <w:webHidden/>
          </w:rPr>
          <w:fldChar w:fldCharType="separate"/>
        </w:r>
        <w:r>
          <w:rPr>
            <w:noProof/>
            <w:webHidden/>
          </w:rPr>
          <w:t>248</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46" w:history="1">
        <w:r w:rsidRPr="00651C20">
          <w:rPr>
            <w:rStyle w:val="Hyperlink"/>
            <w:noProof/>
          </w:rPr>
          <w:t xml:space="preserve">Table 27 - </w:t>
        </w:r>
        <w:r w:rsidRPr="00651C20">
          <w:rPr>
            <w:rStyle w:val="Hyperlink"/>
            <w:rFonts w:ascii="Arial Narrow" w:hAnsi="Arial Narrow"/>
            <w:noProof/>
          </w:rPr>
          <w:t>Access Database Explorer object tags</w:t>
        </w:r>
        <w:r>
          <w:rPr>
            <w:noProof/>
            <w:webHidden/>
          </w:rPr>
          <w:tab/>
        </w:r>
        <w:r>
          <w:rPr>
            <w:noProof/>
            <w:webHidden/>
          </w:rPr>
          <w:fldChar w:fldCharType="begin"/>
        </w:r>
        <w:r>
          <w:rPr>
            <w:noProof/>
            <w:webHidden/>
          </w:rPr>
          <w:instrText xml:space="preserve"> PAGEREF _Toc293915346 \h </w:instrText>
        </w:r>
        <w:r>
          <w:rPr>
            <w:noProof/>
            <w:webHidden/>
          </w:rPr>
        </w:r>
        <w:r>
          <w:rPr>
            <w:noProof/>
            <w:webHidden/>
          </w:rPr>
          <w:fldChar w:fldCharType="separate"/>
        </w:r>
        <w:r>
          <w:rPr>
            <w:noProof/>
            <w:webHidden/>
          </w:rPr>
          <w:t>249</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47" w:history="1">
        <w:r w:rsidRPr="00651C20">
          <w:rPr>
            <w:rStyle w:val="Hyperlink"/>
            <w:noProof/>
          </w:rPr>
          <w:t>Table 28 - Specific object tags and suffixes for Access Database Explorer objects</w:t>
        </w:r>
        <w:r>
          <w:rPr>
            <w:noProof/>
            <w:webHidden/>
          </w:rPr>
          <w:tab/>
        </w:r>
        <w:r>
          <w:rPr>
            <w:noProof/>
            <w:webHidden/>
          </w:rPr>
          <w:fldChar w:fldCharType="begin"/>
        </w:r>
        <w:r>
          <w:rPr>
            <w:noProof/>
            <w:webHidden/>
          </w:rPr>
          <w:instrText xml:space="preserve"> PAGEREF _Toc293915347 \h </w:instrText>
        </w:r>
        <w:r>
          <w:rPr>
            <w:noProof/>
            <w:webHidden/>
          </w:rPr>
        </w:r>
        <w:r>
          <w:rPr>
            <w:noProof/>
            <w:webHidden/>
          </w:rPr>
          <w:fldChar w:fldCharType="separate"/>
        </w:r>
        <w:r>
          <w:rPr>
            <w:noProof/>
            <w:webHidden/>
          </w:rPr>
          <w:t>249</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48" w:history="1">
        <w:r w:rsidRPr="00651C20">
          <w:rPr>
            <w:rStyle w:val="Hyperlink"/>
            <w:noProof/>
          </w:rPr>
          <w:t>Table 29 - Field tags (if you decide to use them)</w:t>
        </w:r>
        <w:r>
          <w:rPr>
            <w:noProof/>
            <w:webHidden/>
          </w:rPr>
          <w:tab/>
        </w:r>
        <w:r>
          <w:rPr>
            <w:noProof/>
            <w:webHidden/>
          </w:rPr>
          <w:fldChar w:fldCharType="begin"/>
        </w:r>
        <w:r>
          <w:rPr>
            <w:noProof/>
            <w:webHidden/>
          </w:rPr>
          <w:instrText xml:space="preserve"> PAGEREF _Toc293915348 \h </w:instrText>
        </w:r>
        <w:r>
          <w:rPr>
            <w:noProof/>
            <w:webHidden/>
          </w:rPr>
        </w:r>
        <w:r>
          <w:rPr>
            <w:noProof/>
            <w:webHidden/>
          </w:rPr>
          <w:fldChar w:fldCharType="separate"/>
        </w:r>
        <w:r>
          <w:rPr>
            <w:noProof/>
            <w:webHidden/>
          </w:rPr>
          <w:t>250</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49" w:history="1">
        <w:r w:rsidRPr="00651C20">
          <w:rPr>
            <w:rStyle w:val="Hyperlink"/>
            <w:noProof/>
          </w:rPr>
          <w:t>Table 30 - Visual Basic 6.0 object tags</w:t>
        </w:r>
        <w:r>
          <w:rPr>
            <w:noProof/>
            <w:webHidden/>
          </w:rPr>
          <w:tab/>
        </w:r>
        <w:r>
          <w:rPr>
            <w:noProof/>
            <w:webHidden/>
          </w:rPr>
          <w:fldChar w:fldCharType="begin"/>
        </w:r>
        <w:r>
          <w:rPr>
            <w:noProof/>
            <w:webHidden/>
          </w:rPr>
          <w:instrText xml:space="preserve"> PAGEREF _Toc293915349 \h </w:instrText>
        </w:r>
        <w:r>
          <w:rPr>
            <w:noProof/>
            <w:webHidden/>
          </w:rPr>
        </w:r>
        <w:r>
          <w:rPr>
            <w:noProof/>
            <w:webHidden/>
          </w:rPr>
          <w:fldChar w:fldCharType="separate"/>
        </w:r>
        <w:r>
          <w:rPr>
            <w:noProof/>
            <w:webHidden/>
          </w:rPr>
          <w:t>251</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50" w:history="1">
        <w:r w:rsidRPr="00651C20">
          <w:rPr>
            <w:rStyle w:val="Hyperlink"/>
            <w:noProof/>
          </w:rPr>
          <w:t>Table 31 - ADO 2.1 Object tags</w:t>
        </w:r>
        <w:r>
          <w:rPr>
            <w:noProof/>
            <w:webHidden/>
          </w:rPr>
          <w:tab/>
        </w:r>
        <w:r>
          <w:rPr>
            <w:noProof/>
            <w:webHidden/>
          </w:rPr>
          <w:fldChar w:fldCharType="begin"/>
        </w:r>
        <w:r>
          <w:rPr>
            <w:noProof/>
            <w:webHidden/>
          </w:rPr>
          <w:instrText xml:space="preserve"> PAGEREF _Toc293915350 \h </w:instrText>
        </w:r>
        <w:r>
          <w:rPr>
            <w:noProof/>
            <w:webHidden/>
          </w:rPr>
        </w:r>
        <w:r>
          <w:rPr>
            <w:noProof/>
            <w:webHidden/>
          </w:rPr>
          <w:fldChar w:fldCharType="separate"/>
        </w:r>
        <w:r>
          <w:rPr>
            <w:noProof/>
            <w:webHidden/>
          </w:rPr>
          <w:t>252</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51" w:history="1">
        <w:r w:rsidRPr="00651C20">
          <w:rPr>
            <w:rStyle w:val="Hyperlink"/>
            <w:noProof/>
          </w:rPr>
          <w:t>Table 32 - ADOX Object tags</w:t>
        </w:r>
        <w:r>
          <w:rPr>
            <w:noProof/>
            <w:webHidden/>
          </w:rPr>
          <w:tab/>
        </w:r>
        <w:r>
          <w:rPr>
            <w:noProof/>
            <w:webHidden/>
          </w:rPr>
          <w:fldChar w:fldCharType="begin"/>
        </w:r>
        <w:r>
          <w:rPr>
            <w:noProof/>
            <w:webHidden/>
          </w:rPr>
          <w:instrText xml:space="preserve"> PAGEREF _Toc293915351 \h </w:instrText>
        </w:r>
        <w:r>
          <w:rPr>
            <w:noProof/>
            <w:webHidden/>
          </w:rPr>
        </w:r>
        <w:r>
          <w:rPr>
            <w:noProof/>
            <w:webHidden/>
          </w:rPr>
          <w:fldChar w:fldCharType="separate"/>
        </w:r>
        <w:r>
          <w:rPr>
            <w:noProof/>
            <w:webHidden/>
          </w:rPr>
          <w:t>253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52" w:history="1">
        <w:r w:rsidRPr="00651C20">
          <w:rPr>
            <w:rStyle w:val="Hyperlink"/>
            <w:noProof/>
          </w:rPr>
          <w:t>Table 33 - JRO object tags</w:t>
        </w:r>
        <w:r>
          <w:rPr>
            <w:noProof/>
            <w:webHidden/>
          </w:rPr>
          <w:tab/>
        </w:r>
        <w:r>
          <w:rPr>
            <w:noProof/>
            <w:webHidden/>
          </w:rPr>
          <w:fldChar w:fldCharType="begin"/>
        </w:r>
        <w:r>
          <w:rPr>
            <w:noProof/>
            <w:webHidden/>
          </w:rPr>
          <w:instrText xml:space="preserve"> PAGEREF _Toc293915352 \h </w:instrText>
        </w:r>
        <w:r>
          <w:rPr>
            <w:noProof/>
            <w:webHidden/>
          </w:rPr>
        </w:r>
        <w:r>
          <w:rPr>
            <w:noProof/>
            <w:webHidden/>
          </w:rPr>
          <w:fldChar w:fldCharType="separate"/>
        </w:r>
        <w:r>
          <w:rPr>
            <w:noProof/>
            <w:webHidden/>
          </w:rPr>
          <w:t>253</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53" w:history="1">
        <w:r w:rsidRPr="00651C20">
          <w:rPr>
            <w:rStyle w:val="Hyperlink"/>
            <w:noProof/>
          </w:rPr>
          <w:t>Table 34 - SQL Server/MSDE object tags</w:t>
        </w:r>
        <w:r>
          <w:rPr>
            <w:noProof/>
            <w:webHidden/>
          </w:rPr>
          <w:tab/>
        </w:r>
        <w:r>
          <w:rPr>
            <w:noProof/>
            <w:webHidden/>
          </w:rPr>
          <w:fldChar w:fldCharType="begin"/>
        </w:r>
        <w:r>
          <w:rPr>
            <w:noProof/>
            <w:webHidden/>
          </w:rPr>
          <w:instrText xml:space="preserve"> PAGEREF _Toc293915353 \h </w:instrText>
        </w:r>
        <w:r>
          <w:rPr>
            <w:noProof/>
            <w:webHidden/>
          </w:rPr>
        </w:r>
        <w:r>
          <w:rPr>
            <w:noProof/>
            <w:webHidden/>
          </w:rPr>
          <w:fldChar w:fldCharType="separate"/>
        </w:r>
        <w:r>
          <w:rPr>
            <w:noProof/>
            <w:webHidden/>
          </w:rPr>
          <w:t>254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54" w:history="1">
        <w:r w:rsidRPr="00651C20">
          <w:rPr>
            <w:rStyle w:val="Hyperlink"/>
            <w:noProof/>
          </w:rPr>
          <w:t>Table 35 - Microsoft Common Control Object tags</w:t>
        </w:r>
        <w:r>
          <w:rPr>
            <w:noProof/>
            <w:webHidden/>
          </w:rPr>
          <w:tab/>
        </w:r>
        <w:r>
          <w:rPr>
            <w:noProof/>
            <w:webHidden/>
          </w:rPr>
          <w:fldChar w:fldCharType="begin"/>
        </w:r>
        <w:r>
          <w:rPr>
            <w:noProof/>
            <w:webHidden/>
          </w:rPr>
          <w:instrText xml:space="preserve"> PAGEREF _Toc293915354 \h </w:instrText>
        </w:r>
        <w:r>
          <w:rPr>
            <w:noProof/>
            <w:webHidden/>
          </w:rPr>
        </w:r>
        <w:r>
          <w:rPr>
            <w:noProof/>
            <w:webHidden/>
          </w:rPr>
          <w:fldChar w:fldCharType="separate"/>
        </w:r>
        <w:r>
          <w:rPr>
            <w:noProof/>
            <w:webHidden/>
          </w:rPr>
          <w:t>254</w:t>
        </w:r>
        <w:r>
          <w:rPr>
            <w:noProof/>
            <w:webHidden/>
          </w:rPr>
          <w:fldChar w:fldCharType="end"/>
        </w:r>
      </w:hyperlink>
    </w:p>
    <w:p w:rsidR="00ED7752" w:rsidRDefault="00ED7752">
      <w:pPr>
        <w:pStyle w:val="TableofFigures"/>
        <w:tabs>
          <w:tab w:val="right" w:leader="dot" w:pos="9350"/>
        </w:tabs>
        <w:rPr>
          <w:rFonts w:asciiTheme="minorHAnsi" w:eastAsiaTheme="minorEastAsia" w:hAnsiTheme="minorHAnsi" w:cstheme="minorBidi"/>
          <w:noProof/>
          <w:sz w:val="22"/>
          <w:szCs w:val="22"/>
        </w:rPr>
      </w:pPr>
      <w:hyperlink w:anchor="_Toc293915355" w:history="1">
        <w:r w:rsidRPr="00651C20">
          <w:rPr>
            <w:rStyle w:val="Hyperlink"/>
            <w:noProof/>
          </w:rPr>
          <w:t>Table 36 - Tags for commonly-used custom controls</w:t>
        </w:r>
        <w:r>
          <w:rPr>
            <w:noProof/>
            <w:webHidden/>
          </w:rPr>
          <w:tab/>
        </w:r>
        <w:r>
          <w:rPr>
            <w:noProof/>
            <w:webHidden/>
          </w:rPr>
          <w:fldChar w:fldCharType="begin"/>
        </w:r>
        <w:r>
          <w:rPr>
            <w:noProof/>
            <w:webHidden/>
          </w:rPr>
          <w:instrText xml:space="preserve"> PAGEREF _Toc293915355 \h </w:instrText>
        </w:r>
        <w:r>
          <w:rPr>
            <w:noProof/>
            <w:webHidden/>
          </w:rPr>
        </w:r>
        <w:r>
          <w:rPr>
            <w:noProof/>
            <w:webHidden/>
          </w:rPr>
          <w:fldChar w:fldCharType="separate"/>
        </w:r>
        <w:r>
          <w:rPr>
            <w:noProof/>
            <w:webHidden/>
          </w:rPr>
          <w:t>255</w:t>
        </w:r>
        <w:r>
          <w:rPr>
            <w:noProof/>
            <w:webHidden/>
          </w:rPr>
          <w:fldChar w:fldCharType="end"/>
        </w:r>
      </w:hyperlink>
    </w:p>
    <w:p w:rsidR="003C0BF4" w:rsidRDefault="00957EAE">
      <w:pPr>
        <w:rPr>
          <w:rFonts w:ascii="Gill Sans Std" w:hAnsi="Gill Sans Std"/>
          <w:noProof/>
          <w:sz w:val="22"/>
          <w:szCs w:val="22"/>
        </w:rPr>
      </w:pPr>
      <w:r>
        <w:fldChar w:fldCharType="end"/>
      </w:r>
      <w:r w:rsidR="00322869">
        <w:br w:type="page"/>
      </w:r>
    </w:p>
    <w:p w:rsidR="00322869" w:rsidRDefault="00322869" w:rsidP="00826822">
      <w:pPr>
        <w:pStyle w:val="TOC1"/>
      </w:pPr>
    </w:p>
    <w:bookmarkEnd w:id="0"/>
    <w:bookmarkEnd w:id="1"/>
    <w:bookmarkEnd w:id="2"/>
    <w:bookmarkEnd w:id="3"/>
    <w:bookmarkEnd w:id="4"/>
    <w:bookmarkEnd w:id="5"/>
    <w:bookmarkEnd w:id="6"/>
    <w:p w:rsidR="00322869" w:rsidRDefault="00322869" w:rsidP="00227140">
      <w:pPr>
        <w:pStyle w:val="ChapterTitle"/>
        <w:sectPr w:rsidR="00322869" w:rsidSect="00707EAE">
          <w:footerReference w:type="even" r:id="rId20"/>
          <w:footerReference w:type="first" r:id="rId21"/>
          <w:pgSz w:w="12240" w:h="15840" w:code="1"/>
          <w:pgMar w:top="1440" w:right="1440" w:bottom="1440" w:left="1440" w:header="720" w:footer="720" w:gutter="0"/>
          <w:pgNumType w:fmt="lowerRoman" w:start="3"/>
          <w:cols w:space="720"/>
          <w:titlePg/>
          <w:docGrid w:linePitch="360"/>
        </w:sectPr>
      </w:pPr>
    </w:p>
    <w:p w:rsidR="00322869" w:rsidRDefault="00322869" w:rsidP="00B9558C">
      <w:pPr>
        <w:pStyle w:val="DP-ChapterTitle"/>
      </w:pPr>
      <w:bookmarkStart w:id="50" w:name="_Toc160443484"/>
      <w:bookmarkStart w:id="51" w:name="_Toc160443579"/>
      <w:bookmarkStart w:id="52" w:name="_Toc167691041"/>
      <w:bookmarkStart w:id="53" w:name="_Toc176852430"/>
      <w:bookmarkStart w:id="54" w:name="_Toc176852615"/>
      <w:bookmarkStart w:id="55" w:name="_Toc176853464"/>
      <w:bookmarkStart w:id="56" w:name="_Toc234825527"/>
      <w:bookmarkStart w:id="57" w:name="_Toc234827322"/>
      <w:bookmarkStart w:id="58" w:name="_Toc280884882"/>
      <w:bookmarkStart w:id="59" w:name="_Toc280887092"/>
      <w:bookmarkStart w:id="60" w:name="_Toc281207535"/>
      <w:bookmarkStart w:id="61" w:name="_Toc281207998"/>
      <w:bookmarkStart w:id="62" w:name="_Toc282608517"/>
      <w:bookmarkStart w:id="63" w:name="_Toc293914878"/>
      <w:r>
        <w:lastRenderedPageBreak/>
        <w:t>Acronyms</w:t>
      </w:r>
      <w:bookmarkEnd w:id="50"/>
      <w:bookmarkEnd w:id="51"/>
      <w:bookmarkEnd w:id="52"/>
      <w:bookmarkEnd w:id="53"/>
      <w:bookmarkEnd w:id="54"/>
      <w:bookmarkEnd w:id="55"/>
      <w:bookmarkEnd w:id="56"/>
      <w:bookmarkEnd w:id="57"/>
      <w:bookmarkEnd w:id="58"/>
      <w:bookmarkEnd w:id="59"/>
      <w:bookmarkEnd w:id="60"/>
      <w:bookmarkEnd w:id="61"/>
      <w:bookmarkEnd w:id="62"/>
      <w:bookmarkEnd w:id="63"/>
    </w:p>
    <w:p w:rsidR="002B349A" w:rsidRDefault="002B349A" w:rsidP="002B349A">
      <w:pPr>
        <w:pStyle w:val="DP-Acronyms"/>
      </w:pPr>
      <w:r>
        <w:t xml:space="preserve">ADO </w:t>
      </w:r>
      <w:r>
        <w:tab/>
        <w:t>ActiveX Data Object</w:t>
      </w:r>
    </w:p>
    <w:p w:rsidR="002B349A" w:rsidRDefault="002B349A" w:rsidP="002B349A">
      <w:pPr>
        <w:pStyle w:val="DP-Acronyms"/>
      </w:pPr>
      <w:r>
        <w:t xml:space="preserve">AIDS </w:t>
      </w:r>
      <w:r>
        <w:tab/>
        <w:t>Acquired Immune Deficiency Syndrome</w:t>
      </w:r>
    </w:p>
    <w:p w:rsidR="002B349A" w:rsidRDefault="002B349A" w:rsidP="002B349A">
      <w:pPr>
        <w:pStyle w:val="DP-Acronyms"/>
      </w:pPr>
      <w:r>
        <w:t xml:space="preserve">DLL  </w:t>
      </w:r>
      <w:r>
        <w:tab/>
        <w:t>Dynamic Link Library</w:t>
      </w:r>
    </w:p>
    <w:p w:rsidR="002B349A" w:rsidRDefault="002B349A" w:rsidP="002B349A">
      <w:pPr>
        <w:pStyle w:val="DP-Acronyms"/>
      </w:pPr>
      <w:r>
        <w:t xml:space="preserve">ERD </w:t>
      </w:r>
      <w:r>
        <w:tab/>
        <w:t>Entity Relationship Diagram</w:t>
      </w:r>
    </w:p>
    <w:p w:rsidR="002B349A" w:rsidRDefault="002B349A" w:rsidP="002B349A">
      <w:pPr>
        <w:pStyle w:val="DP-Acronyms"/>
      </w:pPr>
      <w:r>
        <w:t xml:space="preserve">FK   </w:t>
      </w:r>
      <w:r>
        <w:tab/>
        <w:t>Foreign Key</w:t>
      </w:r>
    </w:p>
    <w:p w:rsidR="002B349A" w:rsidRDefault="002B349A" w:rsidP="002B349A">
      <w:pPr>
        <w:pStyle w:val="DP-Acronyms"/>
      </w:pPr>
      <w:r>
        <w:t xml:space="preserve">NGO </w:t>
      </w:r>
      <w:r>
        <w:tab/>
        <w:t>Non-Governmental Organization</w:t>
      </w:r>
    </w:p>
    <w:p w:rsidR="002B349A" w:rsidRDefault="002B349A" w:rsidP="002B349A">
      <w:pPr>
        <w:pStyle w:val="DP-Acronyms"/>
      </w:pPr>
      <w:r>
        <w:t xml:space="preserve">PK   </w:t>
      </w:r>
      <w:r>
        <w:tab/>
        <w:t>Primary Key</w:t>
      </w:r>
    </w:p>
    <w:p w:rsidR="002B349A" w:rsidRDefault="002B349A" w:rsidP="002B349A">
      <w:pPr>
        <w:pStyle w:val="DP-Acronyms"/>
      </w:pPr>
      <w:r>
        <w:t xml:space="preserve">SCMgr </w:t>
      </w:r>
      <w:r>
        <w:tab/>
        <w:t>Supply Chain Manager</w:t>
      </w:r>
    </w:p>
    <w:p w:rsidR="002B349A" w:rsidRDefault="002B349A" w:rsidP="002B349A">
      <w:pPr>
        <w:pStyle w:val="DP-Acronyms"/>
      </w:pPr>
      <w:r>
        <w:t xml:space="preserve">SDG  </w:t>
      </w:r>
      <w:r>
        <w:tab/>
        <w:t>Software Development Group</w:t>
      </w:r>
    </w:p>
    <w:p w:rsidR="002B349A" w:rsidRDefault="002B349A" w:rsidP="002B349A">
      <w:pPr>
        <w:pStyle w:val="DP-Acronyms"/>
      </w:pPr>
      <w:r>
        <w:t>USAID</w:t>
      </w:r>
      <w:r>
        <w:tab/>
      </w:r>
      <w:smartTag w:uri="urn:schemas-microsoft-com:office:smarttags" w:element="place">
        <w:smartTag w:uri="urn:schemas-microsoft-com:office:smarttags" w:element="country-region">
          <w:r>
            <w:t>U.S.</w:t>
          </w:r>
        </w:smartTag>
      </w:smartTag>
      <w:r>
        <w:t xml:space="preserve"> Agency for International Development</w:t>
      </w:r>
    </w:p>
    <w:p w:rsidR="002B349A" w:rsidRDefault="002B349A" w:rsidP="002B349A">
      <w:pPr>
        <w:pStyle w:val="DP-Acronyms"/>
      </w:pPr>
      <w:r>
        <w:t xml:space="preserve">VB    </w:t>
      </w:r>
      <w:r>
        <w:tab/>
        <w:t>Visual Basic</w:t>
      </w:r>
    </w:p>
    <w:p w:rsidR="002B349A" w:rsidRDefault="002B349A" w:rsidP="002B349A">
      <w:pPr>
        <w:pStyle w:val="DP-Acronyms"/>
      </w:pPr>
      <w:r>
        <w:t xml:space="preserve">VBA  </w:t>
      </w:r>
      <w:r>
        <w:tab/>
        <w:t>Visual Basic for Applications</w:t>
      </w:r>
    </w:p>
    <w:p w:rsidR="00322869" w:rsidRDefault="00322869" w:rsidP="00CC58F7">
      <w:pPr>
        <w:pStyle w:val="DP-Acronyms"/>
      </w:pPr>
    </w:p>
    <w:p w:rsidR="003C0BF4" w:rsidRDefault="00322869">
      <w:pPr>
        <w:rPr>
          <w:rFonts w:ascii="Garamond" w:hAnsi="Garamond"/>
          <w:szCs w:val="22"/>
        </w:rPr>
      </w:pPr>
      <w:r>
        <w:br w:type="page"/>
      </w:r>
      <w:r w:rsidR="003C0BF4">
        <w:lastRenderedPageBreak/>
        <w:br w:type="page"/>
      </w:r>
    </w:p>
    <w:p w:rsidR="00322869" w:rsidRDefault="00322869" w:rsidP="00B12B5A">
      <w:pPr>
        <w:pStyle w:val="DP-Acronyms"/>
        <w:sectPr w:rsidR="00322869" w:rsidSect="00365B6F">
          <w:footerReference w:type="even" r:id="rId22"/>
          <w:footerReference w:type="first" r:id="rId23"/>
          <w:pgSz w:w="12240" w:h="15840" w:code="1"/>
          <w:pgMar w:top="1440" w:right="1440" w:bottom="1440" w:left="1440" w:header="720" w:footer="720" w:gutter="0"/>
          <w:pgNumType w:fmt="lowerRoman"/>
          <w:cols w:space="720"/>
          <w:titlePg/>
          <w:docGrid w:linePitch="360"/>
        </w:sectPr>
      </w:pPr>
    </w:p>
    <w:p w:rsidR="00322869" w:rsidRDefault="00322869" w:rsidP="00B9558C">
      <w:pPr>
        <w:pStyle w:val="DP-ChapterTitle"/>
      </w:pPr>
      <w:bookmarkStart w:id="64" w:name="_Toc160443485"/>
      <w:bookmarkStart w:id="65" w:name="_Toc160443580"/>
      <w:bookmarkStart w:id="66" w:name="_Toc167691042"/>
      <w:bookmarkStart w:id="67" w:name="_Toc176852431"/>
      <w:bookmarkStart w:id="68" w:name="_Toc176852616"/>
      <w:bookmarkStart w:id="69" w:name="_Toc176853465"/>
      <w:bookmarkStart w:id="70" w:name="_Toc234825528"/>
      <w:bookmarkStart w:id="71" w:name="_Toc234827323"/>
      <w:bookmarkStart w:id="72" w:name="_Toc280884883"/>
      <w:bookmarkStart w:id="73" w:name="_Toc280887093"/>
      <w:bookmarkStart w:id="74" w:name="_Toc281207536"/>
      <w:bookmarkStart w:id="75" w:name="_Toc281207999"/>
      <w:bookmarkStart w:id="76" w:name="_Toc282608518"/>
      <w:bookmarkStart w:id="77" w:name="_Toc293914879"/>
      <w:r>
        <w:lastRenderedPageBreak/>
        <w:t>Acknowledgments</w:t>
      </w:r>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2B349A" w:rsidRDefault="002B349A" w:rsidP="002B349A">
      <w:pPr>
        <w:pStyle w:val="DP-Bodytext"/>
      </w:pPr>
      <w:r>
        <w:t xml:space="preserve">The author would like to thank Jeffrey Leiner, Muhammad Ahmed, Ashraf Islam, Trisha Long, and Joy </w:t>
      </w:r>
      <w:r>
        <w:rPr>
          <w:rFonts w:cs="Garamond"/>
          <w:lang w:val="fr-FR"/>
        </w:rPr>
        <w:t xml:space="preserve">Kamunyori </w:t>
      </w:r>
      <w:r>
        <w:t xml:space="preserve">for their helpful suggestions and expert reviews of this document and the developers who worked on PipeLine and took the time to actually document the code making this effort easier (Muhammad Ahmed, Lisa Blankenship, Jeff Leiner, and Mike Tracy). </w:t>
      </w:r>
    </w:p>
    <w:p w:rsidR="002B349A" w:rsidRDefault="002B349A" w:rsidP="002B349A">
      <w:pPr>
        <w:pStyle w:val="DP-Bodytext"/>
        <w:rPr>
          <w:rFonts w:ascii="Microsoft Sans Serif" w:hAnsi="Microsoft Sans Serif" w:cs="Microsoft Sans Serif"/>
          <w:sz w:val="20"/>
          <w:szCs w:val="20"/>
        </w:rPr>
      </w:pPr>
      <w:r>
        <w:t>The author would also like to Acknowledge USAID for funding this effort and those from FPLM and DELIVER projects over the years who championed PipeLine development such as Trisha Long, Karen Ampeh, John Durgavich and the countless others who contributed in so many ways.</w:t>
      </w:r>
    </w:p>
    <w:p w:rsidR="00322869" w:rsidRPr="000953CB" w:rsidRDefault="00322869" w:rsidP="00A156F9">
      <w:pPr>
        <w:pStyle w:val="DP-Bodytext"/>
        <w:rPr>
          <w:lang w:val="fr-FR"/>
        </w:rPr>
      </w:pPr>
      <w:r w:rsidRPr="000953CB">
        <w:rPr>
          <w:lang w:val="fr-FR"/>
        </w:rPr>
        <w:br w:type="page"/>
      </w:r>
    </w:p>
    <w:bookmarkEnd w:id="7"/>
    <w:bookmarkEnd w:id="8"/>
    <w:bookmarkEnd w:id="9"/>
    <w:bookmarkEnd w:id="10"/>
    <w:p w:rsidR="003C0BF4" w:rsidRDefault="003C0BF4">
      <w:pPr>
        <w:rPr>
          <w:rFonts w:ascii="Garamond" w:hAnsi="Garamond"/>
          <w:lang w:val="fr-FR"/>
        </w:rPr>
      </w:pPr>
      <w:r>
        <w:rPr>
          <w:lang w:val="fr-FR"/>
        </w:rPr>
        <w:lastRenderedPageBreak/>
        <w:br w:type="page"/>
      </w:r>
    </w:p>
    <w:p w:rsidR="00322869" w:rsidRPr="000953CB" w:rsidRDefault="00322869" w:rsidP="00EB1663">
      <w:pPr>
        <w:pStyle w:val="DP-Bodytext"/>
        <w:rPr>
          <w:lang w:val="fr-FR"/>
        </w:rPr>
        <w:sectPr w:rsidR="00322869" w:rsidRPr="000953CB" w:rsidSect="00365B6F">
          <w:pgSz w:w="12240" w:h="15840" w:code="1"/>
          <w:pgMar w:top="1440" w:right="1440" w:bottom="1440" w:left="1440" w:header="720" w:footer="720" w:gutter="0"/>
          <w:pgNumType w:fmt="lowerRoman"/>
          <w:cols w:space="720"/>
          <w:titlePg/>
          <w:docGrid w:linePitch="360"/>
        </w:sectPr>
      </w:pPr>
    </w:p>
    <w:p w:rsidR="00322869" w:rsidRDefault="0091549C" w:rsidP="00F93391">
      <w:pPr>
        <w:pStyle w:val="DP-ChapterTitle"/>
      </w:pPr>
      <w:bookmarkStart w:id="78" w:name="_Toc280884885"/>
      <w:bookmarkStart w:id="79" w:name="_Toc280887095"/>
      <w:bookmarkStart w:id="80" w:name="_Toc281207538"/>
      <w:bookmarkStart w:id="81" w:name="_Toc281208001"/>
      <w:bookmarkStart w:id="82" w:name="_Toc282608520"/>
      <w:bookmarkStart w:id="83" w:name="_Toc293914880"/>
      <w:r>
        <w:lastRenderedPageBreak/>
        <w:t>Introduction</w:t>
      </w:r>
      <w:bookmarkEnd w:id="78"/>
      <w:bookmarkEnd w:id="79"/>
      <w:bookmarkEnd w:id="80"/>
      <w:bookmarkEnd w:id="81"/>
      <w:bookmarkEnd w:id="82"/>
      <w:bookmarkEnd w:id="83"/>
    </w:p>
    <w:p w:rsidR="00322869" w:rsidRPr="00146668" w:rsidRDefault="0017485C" w:rsidP="00146668">
      <w:pPr>
        <w:pStyle w:val="DP-HeadingA"/>
      </w:pPr>
      <w:bookmarkStart w:id="84" w:name="_Toc280884886"/>
      <w:bookmarkStart w:id="85" w:name="_Toc280887096"/>
      <w:bookmarkStart w:id="86" w:name="_Toc281207539"/>
      <w:bookmarkStart w:id="87" w:name="_Toc281208002"/>
      <w:bookmarkStart w:id="88" w:name="_Toc282608521"/>
      <w:bookmarkStart w:id="89" w:name="_Toc293914881"/>
      <w:r w:rsidRPr="00146668">
        <w:t>Overview</w:t>
      </w:r>
      <w:bookmarkEnd w:id="84"/>
      <w:bookmarkEnd w:id="85"/>
      <w:bookmarkEnd w:id="86"/>
      <w:bookmarkEnd w:id="87"/>
      <w:bookmarkEnd w:id="88"/>
      <w:bookmarkEnd w:id="89"/>
    </w:p>
    <w:p w:rsidR="0017485C" w:rsidRDefault="0017485C" w:rsidP="0017485C">
      <w:pPr>
        <w:pStyle w:val="DP-Bodytext"/>
      </w:pPr>
      <w:r>
        <w:t>The Pipeline Monitoring and Procurement Planning System (PipeLine), a software tool, was designed to help program managers monitor the status of their product pipelines and product procurement plans. PipeLine provides information needed to initiate and follow-up actions to ensure the regular and consistent stock of products at the program or national level. Consistency of stock is the first step in meeting the basic objective of any logistics system, which is to provide—</w:t>
      </w:r>
    </w:p>
    <w:p w:rsidR="0017485C" w:rsidRDefault="0017485C" w:rsidP="00951D08">
      <w:pPr>
        <w:pStyle w:val="DP-1Bullet"/>
        <w:tabs>
          <w:tab w:val="clear" w:pos="360"/>
        </w:tabs>
        <w:ind w:left="720"/>
      </w:pPr>
      <w:r>
        <w:t xml:space="preserve">the </w:t>
      </w:r>
      <w:r>
        <w:rPr>
          <w:rFonts w:ascii="TimesNewRoman,Italic" w:hAnsi="TimesNewRoman,Italic" w:cs="TimesNewRoman,Italic"/>
          <w:i/>
          <w:iCs/>
        </w:rPr>
        <w:t xml:space="preserve">right </w:t>
      </w:r>
      <w:r>
        <w:t>quantities</w:t>
      </w:r>
    </w:p>
    <w:p w:rsidR="0017485C" w:rsidRDefault="0017485C" w:rsidP="00951D08">
      <w:pPr>
        <w:pStyle w:val="DP-1Bullet"/>
        <w:tabs>
          <w:tab w:val="clear" w:pos="360"/>
        </w:tabs>
        <w:ind w:left="720"/>
      </w:pPr>
      <w:r>
        <w:t xml:space="preserve">of the </w:t>
      </w:r>
      <w:r>
        <w:rPr>
          <w:rFonts w:ascii="TimesNewRoman,Italic" w:hAnsi="TimesNewRoman,Italic" w:cs="TimesNewRoman,Italic"/>
          <w:i/>
          <w:iCs/>
        </w:rPr>
        <w:t xml:space="preserve">right </w:t>
      </w:r>
      <w:r>
        <w:t>commodities</w:t>
      </w:r>
    </w:p>
    <w:p w:rsidR="0017485C" w:rsidRDefault="0017485C" w:rsidP="00951D08">
      <w:pPr>
        <w:pStyle w:val="DP-1Bullet"/>
        <w:tabs>
          <w:tab w:val="clear" w:pos="360"/>
        </w:tabs>
        <w:ind w:left="720"/>
      </w:pPr>
      <w:r>
        <w:t xml:space="preserve">in the </w:t>
      </w:r>
      <w:r>
        <w:rPr>
          <w:rFonts w:ascii="TimesNewRoman,Italic" w:hAnsi="TimesNewRoman,Italic" w:cs="TimesNewRoman,Italic"/>
          <w:i/>
          <w:iCs/>
        </w:rPr>
        <w:t xml:space="preserve">right </w:t>
      </w:r>
      <w:r>
        <w:t>condition</w:t>
      </w:r>
    </w:p>
    <w:p w:rsidR="0017485C" w:rsidRDefault="0017485C" w:rsidP="00951D08">
      <w:pPr>
        <w:pStyle w:val="DP-1Bullet"/>
        <w:tabs>
          <w:tab w:val="clear" w:pos="360"/>
        </w:tabs>
        <w:ind w:left="720"/>
      </w:pPr>
      <w:r>
        <w:t xml:space="preserve">in the </w:t>
      </w:r>
      <w:r>
        <w:rPr>
          <w:rFonts w:ascii="TimesNewRoman,Italic" w:hAnsi="TimesNewRoman,Italic" w:cs="TimesNewRoman,Italic"/>
          <w:i/>
          <w:iCs/>
        </w:rPr>
        <w:t xml:space="preserve">right </w:t>
      </w:r>
      <w:r>
        <w:t>place</w:t>
      </w:r>
    </w:p>
    <w:p w:rsidR="0017485C" w:rsidRDefault="0017485C" w:rsidP="00951D08">
      <w:pPr>
        <w:pStyle w:val="DP-1Bullet"/>
        <w:tabs>
          <w:tab w:val="clear" w:pos="360"/>
        </w:tabs>
        <w:ind w:left="720"/>
      </w:pPr>
      <w:r>
        <w:t xml:space="preserve">at the </w:t>
      </w:r>
      <w:r>
        <w:rPr>
          <w:rFonts w:ascii="TimesNewRoman,Italic" w:hAnsi="TimesNewRoman,Italic" w:cs="TimesNewRoman,Italic"/>
          <w:i/>
          <w:iCs/>
        </w:rPr>
        <w:t xml:space="preserve">right </w:t>
      </w:r>
      <w:r>
        <w:t>time</w:t>
      </w:r>
    </w:p>
    <w:p w:rsidR="0017485C" w:rsidRDefault="0017485C" w:rsidP="00951D08">
      <w:pPr>
        <w:pStyle w:val="DP-1Bulletlast"/>
        <w:tabs>
          <w:tab w:val="clear" w:pos="360"/>
        </w:tabs>
        <w:ind w:left="720"/>
      </w:pPr>
      <w:proofErr w:type="gramStart"/>
      <w:r>
        <w:t>for</w:t>
      </w:r>
      <w:proofErr w:type="gramEnd"/>
      <w:r>
        <w:t xml:space="preserve"> the </w:t>
      </w:r>
      <w:r>
        <w:rPr>
          <w:rFonts w:ascii="TimesNewRoman,Italic" w:hAnsi="TimesNewRoman,Italic" w:cs="TimesNewRoman,Italic"/>
          <w:i/>
          <w:iCs/>
        </w:rPr>
        <w:t xml:space="preserve">right </w:t>
      </w:r>
      <w:r>
        <w:t>cost.</w:t>
      </w:r>
    </w:p>
    <w:p w:rsidR="00322869" w:rsidRDefault="0017485C" w:rsidP="0017485C">
      <w:pPr>
        <w:pStyle w:val="DP-Bodytextlast"/>
      </w:pPr>
      <w:r>
        <w:t xml:space="preserve">These are the </w:t>
      </w:r>
      <w:r>
        <w:rPr>
          <w:rFonts w:ascii="TimesNewRoman,Italic" w:hAnsi="TimesNewRoman,Italic" w:cs="TimesNewRoman,Italic"/>
          <w:i/>
          <w:iCs/>
        </w:rPr>
        <w:t xml:space="preserve">six rights </w:t>
      </w:r>
      <w:r>
        <w:t>of logistics management.</w:t>
      </w:r>
    </w:p>
    <w:p w:rsidR="00322869" w:rsidRPr="00E87744" w:rsidRDefault="0017485C" w:rsidP="00DF2BBB">
      <w:pPr>
        <w:pStyle w:val="DP-HeadingB"/>
      </w:pPr>
      <w:bookmarkStart w:id="90" w:name="_Toc280884887"/>
      <w:bookmarkStart w:id="91" w:name="_Toc280887097"/>
      <w:bookmarkStart w:id="92" w:name="_Toc281207540"/>
      <w:bookmarkStart w:id="93" w:name="_Toc281208003"/>
      <w:bookmarkStart w:id="94" w:name="_Toc282608522"/>
      <w:bookmarkStart w:id="95" w:name="_Toc293914882"/>
      <w:r w:rsidRPr="00E87744">
        <w:t>What PipeLine Can Do for You</w:t>
      </w:r>
      <w:bookmarkEnd w:id="90"/>
      <w:bookmarkEnd w:id="91"/>
      <w:bookmarkEnd w:id="92"/>
      <w:bookmarkEnd w:id="93"/>
      <w:bookmarkEnd w:id="94"/>
      <w:bookmarkEnd w:id="95"/>
    </w:p>
    <w:p w:rsidR="0017485C" w:rsidRDefault="0017485C" w:rsidP="0017485C">
      <w:pPr>
        <w:pStyle w:val="DP-Bodytext"/>
      </w:pPr>
      <w:r>
        <w:t xml:space="preserve">PipeLine helps you achieve the </w:t>
      </w:r>
      <w:r>
        <w:rPr>
          <w:rFonts w:ascii="TimesNewRoman,Italic" w:hAnsi="TimesNewRoman,Italic" w:cs="TimesNewRoman,Italic"/>
          <w:i/>
          <w:iCs/>
        </w:rPr>
        <w:t xml:space="preserve">right </w:t>
      </w:r>
      <w:r>
        <w:t xml:space="preserve">quantities at the </w:t>
      </w:r>
      <w:r>
        <w:rPr>
          <w:rFonts w:ascii="TimesNewRoman,Italic" w:hAnsi="TimesNewRoman,Italic" w:cs="TimesNewRoman,Italic"/>
          <w:i/>
          <w:iCs/>
        </w:rPr>
        <w:t xml:space="preserve">right </w:t>
      </w:r>
      <w:r>
        <w:t>time.</w:t>
      </w:r>
    </w:p>
    <w:p w:rsidR="0017485C" w:rsidRDefault="0017485C" w:rsidP="0017485C">
      <w:pPr>
        <w:pStyle w:val="DP-Bodytext"/>
      </w:pPr>
      <w:r>
        <w:t>For each product, PipeLine monitors—</w:t>
      </w:r>
    </w:p>
    <w:p w:rsidR="0017485C" w:rsidRDefault="0017485C" w:rsidP="009F22A1">
      <w:pPr>
        <w:pStyle w:val="DP-NumberList"/>
        <w:numPr>
          <w:ilvl w:val="0"/>
          <w:numId w:val="17"/>
        </w:numPr>
      </w:pPr>
      <w:r>
        <w:t xml:space="preserve">Total quantities </w:t>
      </w:r>
      <w:r>
        <w:rPr>
          <w:rFonts w:ascii="TimesNewRoman,Italic" w:hAnsi="TimesNewRoman,Italic" w:cs="TimesNewRoman,Italic"/>
          <w:i/>
          <w:iCs/>
        </w:rPr>
        <w:t xml:space="preserve">consumed </w:t>
      </w:r>
      <w:r>
        <w:t>(i.e., amounts dispensed to users or sold to clients)</w:t>
      </w:r>
    </w:p>
    <w:p w:rsidR="0017485C" w:rsidRDefault="0017485C" w:rsidP="009F22A1">
      <w:pPr>
        <w:pStyle w:val="DP-NumberList"/>
        <w:numPr>
          <w:ilvl w:val="0"/>
          <w:numId w:val="17"/>
        </w:numPr>
      </w:pPr>
      <w:r>
        <w:rPr>
          <w:rFonts w:ascii="TimesNewRoman,Italic" w:hAnsi="TimesNewRoman,Italic" w:cs="TimesNewRoman,Italic"/>
          <w:i/>
          <w:iCs/>
        </w:rPr>
        <w:t xml:space="preserve">Shipments </w:t>
      </w:r>
      <w:r>
        <w:t>of new products (planned, ordered, shipped, or received) into your program</w:t>
      </w:r>
    </w:p>
    <w:p w:rsidR="0017485C" w:rsidRDefault="0017485C" w:rsidP="009F22A1">
      <w:pPr>
        <w:pStyle w:val="DP-NumberList"/>
        <w:numPr>
          <w:ilvl w:val="0"/>
          <w:numId w:val="17"/>
        </w:numPr>
      </w:pPr>
      <w:r>
        <w:t>and the values of your products</w:t>
      </w:r>
    </w:p>
    <w:p w:rsidR="0017485C" w:rsidRDefault="0017485C" w:rsidP="009F22A1">
      <w:pPr>
        <w:pStyle w:val="DP-NumberList"/>
        <w:numPr>
          <w:ilvl w:val="0"/>
          <w:numId w:val="17"/>
        </w:numPr>
      </w:pPr>
      <w:r>
        <w:rPr>
          <w:rFonts w:ascii="TimesNewRoman,Italic" w:hAnsi="TimesNewRoman,Italic" w:cs="TimesNewRoman,Italic"/>
          <w:i/>
          <w:iCs/>
        </w:rPr>
        <w:t xml:space="preserve">Inventory levels </w:t>
      </w:r>
      <w:r>
        <w:t>for each product in your program's logistics system (desired and actual)</w:t>
      </w:r>
    </w:p>
    <w:p w:rsidR="0017485C" w:rsidRDefault="0017485C" w:rsidP="009F22A1">
      <w:pPr>
        <w:pStyle w:val="DP-NumberListlast"/>
        <w:numPr>
          <w:ilvl w:val="0"/>
          <w:numId w:val="17"/>
        </w:numPr>
      </w:pPr>
      <w:r>
        <w:rPr>
          <w:rFonts w:ascii="TimesNewRoman,Italic" w:hAnsi="TimesNewRoman,Italic" w:cs="TimesNewRoman,Italic"/>
          <w:i/>
          <w:iCs/>
        </w:rPr>
        <w:t xml:space="preserve">Inventory level changes </w:t>
      </w:r>
      <w:r>
        <w:t>(e.g., product losses or transfers out of or into your program)</w:t>
      </w:r>
    </w:p>
    <w:p w:rsidR="0017485C" w:rsidRDefault="0017485C" w:rsidP="0017485C">
      <w:pPr>
        <w:pStyle w:val="DP-Bodytext"/>
      </w:pPr>
      <w:r>
        <w:t xml:space="preserve">With these data and an understanding of the </w:t>
      </w:r>
      <w:r>
        <w:rPr>
          <w:rFonts w:ascii="TimesNewRoman,Italic" w:hAnsi="TimesNewRoman,Italic" w:cs="TimesNewRoman,Italic"/>
          <w:i/>
          <w:iCs/>
        </w:rPr>
        <w:t xml:space="preserve">lead time </w:t>
      </w:r>
      <w:r>
        <w:t>required for each step in the procurement</w:t>
      </w:r>
      <w:r w:rsidR="00DF3DE8">
        <w:t xml:space="preserve"> </w:t>
      </w:r>
      <w:r>
        <w:t>process, PipeLine can—</w:t>
      </w:r>
    </w:p>
    <w:p w:rsidR="0017485C" w:rsidRPr="00665731" w:rsidRDefault="0017485C" w:rsidP="009F22A1">
      <w:pPr>
        <w:pStyle w:val="DP-NumberList"/>
        <w:numPr>
          <w:ilvl w:val="0"/>
          <w:numId w:val="16"/>
        </w:numPr>
      </w:pPr>
      <w:r w:rsidRPr="00665731">
        <w:t>Show what actions you need to take for procurement planning and management, and when these actions should be taken.</w:t>
      </w:r>
    </w:p>
    <w:p w:rsidR="0017485C" w:rsidRDefault="0017485C" w:rsidP="009F22A1">
      <w:pPr>
        <w:pStyle w:val="DP-NumberList"/>
        <w:numPr>
          <w:ilvl w:val="0"/>
          <w:numId w:val="16"/>
        </w:numPr>
      </w:pPr>
      <w:r>
        <w:t xml:space="preserve">Identify impending problems (i.e., surpluses, shortfalls, or stockouts) </w:t>
      </w:r>
      <w:r>
        <w:rPr>
          <w:rFonts w:ascii="TimesNewRoman,Italic" w:hAnsi="TimesNewRoman,Italic" w:cs="TimesNewRoman,Italic"/>
          <w:i/>
          <w:iCs/>
        </w:rPr>
        <w:t xml:space="preserve">before </w:t>
      </w:r>
      <w:r>
        <w:t>they occur.</w:t>
      </w:r>
    </w:p>
    <w:p w:rsidR="0017485C" w:rsidRDefault="0017485C" w:rsidP="009F22A1">
      <w:pPr>
        <w:pStyle w:val="DP-NumberList"/>
        <w:numPr>
          <w:ilvl w:val="0"/>
          <w:numId w:val="16"/>
        </w:numPr>
      </w:pPr>
      <w:r>
        <w:t>Calculate procurement quantities needed to keep your pipeline in balance.</w:t>
      </w:r>
    </w:p>
    <w:p w:rsidR="0017485C" w:rsidRDefault="0017485C" w:rsidP="009F22A1">
      <w:pPr>
        <w:pStyle w:val="DP-NumberListlast"/>
        <w:numPr>
          <w:ilvl w:val="0"/>
          <w:numId w:val="16"/>
        </w:numPr>
      </w:pPr>
      <w:r>
        <w:t>Calculate the estimated value of shipments or maintain the actual value (if known).</w:t>
      </w:r>
    </w:p>
    <w:p w:rsidR="0017485C" w:rsidRDefault="0017485C" w:rsidP="0017485C">
      <w:pPr>
        <w:pStyle w:val="DP-Bodytext"/>
      </w:pPr>
      <w:r>
        <w:lastRenderedPageBreak/>
        <w:t xml:space="preserve">You can use this information with program policymakers, product suppliers, and donors to provide a rational basis for planning future product needs. </w:t>
      </w:r>
    </w:p>
    <w:p w:rsidR="0017485C" w:rsidRDefault="0017485C" w:rsidP="0017485C">
      <w:pPr>
        <w:pStyle w:val="DP-Bodytext"/>
      </w:pPr>
      <w:r>
        <w:t xml:space="preserve">PipeLine is </w:t>
      </w:r>
      <w:r>
        <w:rPr>
          <w:rFonts w:ascii="TimesNewRoman,Italic" w:hAnsi="TimesNewRoman,Italic" w:cs="TimesNewRoman,Italic"/>
          <w:i/>
          <w:iCs/>
        </w:rPr>
        <w:t xml:space="preserve">not </w:t>
      </w:r>
      <w:r>
        <w:t xml:space="preserve">the answer to every logistics question. It helps monitor the </w:t>
      </w:r>
      <w:r>
        <w:rPr>
          <w:rFonts w:ascii="TimesNewRoman,Italic" w:hAnsi="TimesNewRoman,Italic" w:cs="TimesNewRoman,Italic"/>
          <w:i/>
          <w:iCs/>
        </w:rPr>
        <w:t xml:space="preserve">aggregate </w:t>
      </w:r>
      <w:r>
        <w:t>quantity of each product entering and leaving your program's distribution system (preferably using data from a logistics management information system [LMIS]).</w:t>
      </w:r>
    </w:p>
    <w:p w:rsidR="0017485C" w:rsidRPr="00A34D72" w:rsidRDefault="0017485C" w:rsidP="0017485C">
      <w:pPr>
        <w:pStyle w:val="DP-Bodytext"/>
        <w:rPr>
          <w:rStyle w:val="DP-BodytextlastChar"/>
        </w:rPr>
      </w:pPr>
      <w:r>
        <w:t>PipeLine's utility is enhanced if your program has a well-</w:t>
      </w:r>
      <w:proofErr w:type="gramStart"/>
      <w:r>
        <w:t>functioning  LMIS</w:t>
      </w:r>
      <w:proofErr w:type="gramEnd"/>
      <w:r>
        <w:t xml:space="preserve"> and forecasting procedures. Even without these underlying systems, use PipeLine with whatever data are available. By beginning a rational and systematic product monitoring and planning process, </w:t>
      </w:r>
      <w:r w:rsidRPr="00A34D72">
        <w:rPr>
          <w:rStyle w:val="DP-BodytextlastChar"/>
        </w:rPr>
        <w:t>you take the first step toward ensuring consistent stock levels.</w:t>
      </w:r>
    </w:p>
    <w:p w:rsidR="00DF3DE8" w:rsidRPr="00E87744" w:rsidRDefault="00DF3DE8" w:rsidP="00DF3DE8">
      <w:pPr>
        <w:pStyle w:val="DP-HeadingB"/>
      </w:pPr>
      <w:bookmarkStart w:id="96" w:name="_Toc280884888"/>
      <w:bookmarkStart w:id="97" w:name="_Toc280887098"/>
      <w:bookmarkStart w:id="98" w:name="_Toc281207541"/>
      <w:bookmarkStart w:id="99" w:name="_Toc281208004"/>
      <w:bookmarkStart w:id="100" w:name="_Toc282608523"/>
      <w:bookmarkStart w:id="101" w:name="_Toc293914883"/>
      <w:r w:rsidRPr="00E87744">
        <w:t>Why Use PipeLine?</w:t>
      </w:r>
      <w:bookmarkEnd w:id="96"/>
      <w:bookmarkEnd w:id="97"/>
      <w:bookmarkEnd w:id="98"/>
      <w:bookmarkEnd w:id="99"/>
      <w:bookmarkEnd w:id="100"/>
      <w:bookmarkEnd w:id="101"/>
    </w:p>
    <w:p w:rsidR="00DF3DE8" w:rsidRDefault="00DF3DE8" w:rsidP="00DF3DE8">
      <w:pPr>
        <w:pStyle w:val="DP-Bodytext"/>
      </w:pPr>
      <w:r>
        <w:t>Ensuring adequate supplies of commodities is difficult for most programs. As a program manager, you face a complex procurement planning environment, characterized by—</w:t>
      </w:r>
    </w:p>
    <w:p w:rsidR="00DF3DE8" w:rsidRPr="00D5666F" w:rsidRDefault="00DF3DE8" w:rsidP="009F22A1">
      <w:pPr>
        <w:pStyle w:val="DP-NumberList"/>
        <w:numPr>
          <w:ilvl w:val="0"/>
          <w:numId w:val="15"/>
        </w:numPr>
      </w:pPr>
      <w:r>
        <w:t>Multiple suppliers of many products (local and private suppliers, bilateral and multilateral donors, etc.), each with its own products, lead times, costs, information needs, and bureaucratic constraints</w:t>
      </w:r>
    </w:p>
    <w:p w:rsidR="00DF3DE8" w:rsidRPr="00665731" w:rsidRDefault="00DF3DE8" w:rsidP="009F22A1">
      <w:pPr>
        <w:pStyle w:val="DP-NumberList"/>
        <w:numPr>
          <w:ilvl w:val="0"/>
          <w:numId w:val="15"/>
        </w:numPr>
      </w:pPr>
      <w:r w:rsidRPr="00665731">
        <w:t>Proliferation of service delivery points, in many cases in an integrated service delivery setting, and/or with multiple service delivery organizations served by a single logistics system</w:t>
      </w:r>
    </w:p>
    <w:p w:rsidR="00DF3DE8" w:rsidRPr="00665731" w:rsidRDefault="00DF3DE8" w:rsidP="009F22A1">
      <w:pPr>
        <w:pStyle w:val="DP-NumberList"/>
        <w:numPr>
          <w:ilvl w:val="0"/>
          <w:numId w:val="15"/>
        </w:numPr>
      </w:pPr>
      <w:r>
        <w:t xml:space="preserve">Increasing volume (and costs) of commodities, which must be managed and moved </w:t>
      </w:r>
      <w:r w:rsidRPr="00665731">
        <w:t>through complex distribution channels</w:t>
      </w:r>
    </w:p>
    <w:p w:rsidR="00DF3DE8" w:rsidRPr="00DF3DE8" w:rsidRDefault="00DF3DE8" w:rsidP="009F22A1">
      <w:pPr>
        <w:pStyle w:val="DP-NumberList"/>
        <w:numPr>
          <w:ilvl w:val="0"/>
          <w:numId w:val="15"/>
        </w:numPr>
        <w:rPr>
          <w:rStyle w:val="DP-NumberListlastChar"/>
        </w:rPr>
      </w:pPr>
      <w:r w:rsidRPr="00665731">
        <w:t xml:space="preserve">Increasing emphasis on accountability, cost-effectiveness, and sustainability from donors who </w:t>
      </w:r>
      <w:r w:rsidRPr="00DF3DE8">
        <w:rPr>
          <w:rStyle w:val="DP-NumberListlastChar"/>
        </w:rPr>
        <w:t>fund product procurement and from policymakers.</w:t>
      </w:r>
    </w:p>
    <w:p w:rsidR="00DF3DE8" w:rsidRDefault="00DF3DE8" w:rsidP="00DF3DE8">
      <w:pPr>
        <w:pStyle w:val="DP-Bodytext"/>
      </w:pPr>
      <w:r>
        <w:t xml:space="preserve">You need to monitor the quantity and timing of multiple products entering your logistics system from multiple suppliers. Because procurement lead times may be long—years, in many cases— you need to take action months or years before commodities are needed to receive them on time. </w:t>
      </w:r>
    </w:p>
    <w:p w:rsidR="00DF3DE8" w:rsidRPr="00A34D72" w:rsidRDefault="00DF3DE8" w:rsidP="00DF3DE8">
      <w:pPr>
        <w:pStyle w:val="DP-Bodytext"/>
        <w:rPr>
          <w:rStyle w:val="DP-BodytextlastChar"/>
        </w:rPr>
      </w:pPr>
      <w:r>
        <w:t xml:space="preserve">You may need to negotiate with many different suppliers and donors to obtain the quantities you require. Such negotiations are best accomplished when specific data on product requirements are available. You must know when you will stock out of each product, how much must be procured to meet future needs, and when you should receive it. To prevent overordering, you must also know what quantities would exceed your storage capacity or risk </w:t>
      </w:r>
      <w:r w:rsidRPr="00A34D72">
        <w:rPr>
          <w:rStyle w:val="DP-BodytextlastChar"/>
        </w:rPr>
        <w:t>wastage due to expiry. PipeLine can provide this information.</w:t>
      </w:r>
    </w:p>
    <w:p w:rsidR="00DF3DE8" w:rsidRPr="00E87744" w:rsidRDefault="00DF3DE8" w:rsidP="00DF3DE8">
      <w:pPr>
        <w:pStyle w:val="DP-HeadingB"/>
      </w:pPr>
      <w:bookmarkStart w:id="102" w:name="_Toc280884889"/>
      <w:bookmarkStart w:id="103" w:name="_Toc280887099"/>
      <w:bookmarkStart w:id="104" w:name="_Toc281207542"/>
      <w:bookmarkStart w:id="105" w:name="_Toc281208005"/>
      <w:bookmarkStart w:id="106" w:name="_Toc282608524"/>
      <w:bookmarkStart w:id="107" w:name="_Toc293914884"/>
      <w:r w:rsidRPr="00E87744">
        <w:t>Who Should Use PipeLine?</w:t>
      </w:r>
      <w:bookmarkEnd w:id="102"/>
      <w:bookmarkEnd w:id="103"/>
      <w:bookmarkEnd w:id="104"/>
      <w:bookmarkEnd w:id="105"/>
      <w:bookmarkEnd w:id="106"/>
      <w:bookmarkEnd w:id="107"/>
    </w:p>
    <w:p w:rsidR="00DF3DE8" w:rsidRDefault="00DF3DE8" w:rsidP="00DF3DE8">
      <w:pPr>
        <w:pStyle w:val="DP-Bodytext"/>
      </w:pPr>
      <w:r>
        <w:t xml:space="preserve">In a multi-product, multi-supplier environment, procurement planning and pipeline monitoring functions cannot be donor driven. It is increasingly necessary that local program managers be empowered to do their own forecasting, pipeline monitoring, and procurement planning; they must also take charge of coordinating the activities of donors and local suppliers, as well as those of their own logistics management staff. Donor </w:t>
      </w:r>
      <w:proofErr w:type="gramStart"/>
      <w:r>
        <w:t>staff often have</w:t>
      </w:r>
      <w:proofErr w:type="gramEnd"/>
      <w:r>
        <w:t xml:space="preserve"> other priorities and little time to devote to the details of logistics management. Commercial suppliers have interests that may or may not correspond to the interests of your organization.</w:t>
      </w:r>
    </w:p>
    <w:p w:rsidR="00DF3DE8" w:rsidRDefault="00DF3DE8" w:rsidP="00DF3DE8">
      <w:pPr>
        <w:pStyle w:val="DP-Bodytext"/>
      </w:pPr>
      <w:r>
        <w:lastRenderedPageBreak/>
        <w:t>If you are the logistics manager or program manager for your organization, you should manage your own pipeline. PipeLine can help.</w:t>
      </w:r>
    </w:p>
    <w:p w:rsidR="00DF3DE8" w:rsidRDefault="00DF3DE8" w:rsidP="00DF3DE8">
      <w:pPr>
        <w:pStyle w:val="DP-Bodytext"/>
      </w:pPr>
      <w:r>
        <w:t>While your managers and decision makers will be the primary users of PipeLine, the system can provide information to—</w:t>
      </w:r>
    </w:p>
    <w:p w:rsidR="00DF3DE8" w:rsidRDefault="00DF3DE8" w:rsidP="00951D08">
      <w:pPr>
        <w:pStyle w:val="DP-Bodytext"/>
        <w:ind w:left="360"/>
      </w:pPr>
      <w:proofErr w:type="gramStart"/>
      <w:r w:rsidRPr="00D5666F">
        <w:rPr>
          <w:b/>
        </w:rPr>
        <w:t>Suppliers of commodities</w:t>
      </w:r>
      <w:r>
        <w:rPr>
          <w:b/>
        </w:rPr>
        <w:br/>
      </w:r>
      <w:r>
        <w:t>PipeLine provides</w:t>
      </w:r>
      <w:proofErr w:type="gramEnd"/>
      <w:r>
        <w:t xml:space="preserve"> reports on the current status and the cost of pending shipments from aspecific supplier, which that supplier can use to monitor product flow.</w:t>
      </w:r>
    </w:p>
    <w:p w:rsidR="00DF3DE8" w:rsidRDefault="00DF3DE8" w:rsidP="00951D08">
      <w:pPr>
        <w:pStyle w:val="DP-Bodytext"/>
        <w:ind w:left="360"/>
      </w:pPr>
      <w:r w:rsidRPr="00D5666F">
        <w:rPr>
          <w:b/>
        </w:rPr>
        <w:t>Purchasers/donors of commodities</w:t>
      </w:r>
      <w:r>
        <w:rPr>
          <w:b/>
        </w:rPr>
        <w:br/>
      </w:r>
      <w:r>
        <w:t>Staff who finance the purchase of commodities can use PipeLine reports and graphs to understand the current pipeline status and future requirements.</w:t>
      </w:r>
    </w:p>
    <w:p w:rsidR="00DF3DE8" w:rsidRPr="00DF3DE8" w:rsidRDefault="00DF3DE8" w:rsidP="00951D08">
      <w:pPr>
        <w:pStyle w:val="DP-Bodytext"/>
        <w:ind w:left="360"/>
        <w:rPr>
          <w:rStyle w:val="DP-BodytextlastChar"/>
        </w:rPr>
      </w:pPr>
      <w:r w:rsidRPr="00D5666F">
        <w:rPr>
          <w:b/>
        </w:rPr>
        <w:t>Host-country policymakers</w:t>
      </w:r>
      <w:r>
        <w:rPr>
          <w:b/>
        </w:rPr>
        <w:br/>
      </w:r>
      <w:r>
        <w:t xml:space="preserve">PipeLine reports and graphs can be used to help policymakers understand issues with the levels of </w:t>
      </w:r>
      <w:r w:rsidRPr="00DF3DE8">
        <w:rPr>
          <w:rStyle w:val="DP-BodytextlastChar"/>
        </w:rPr>
        <w:t>particular commodities and the implications of different decisions on the availability of the product.</w:t>
      </w:r>
    </w:p>
    <w:p w:rsidR="00DF3DE8" w:rsidRPr="00E87744" w:rsidRDefault="00DF3DE8" w:rsidP="00DF3DE8">
      <w:pPr>
        <w:pStyle w:val="DP-HeadingB"/>
      </w:pPr>
      <w:bookmarkStart w:id="108" w:name="_Toc280884890"/>
      <w:bookmarkStart w:id="109" w:name="_Toc280887100"/>
      <w:bookmarkStart w:id="110" w:name="_Toc281207543"/>
      <w:bookmarkStart w:id="111" w:name="_Toc281208006"/>
      <w:bookmarkStart w:id="112" w:name="_Toc282608525"/>
      <w:bookmarkStart w:id="113" w:name="_Toc293914885"/>
      <w:r w:rsidRPr="00E87744">
        <w:t>PipeLine Software Functions</w:t>
      </w:r>
      <w:bookmarkEnd w:id="108"/>
      <w:bookmarkEnd w:id="109"/>
      <w:bookmarkEnd w:id="110"/>
      <w:bookmarkEnd w:id="111"/>
      <w:bookmarkEnd w:id="112"/>
      <w:bookmarkEnd w:id="113"/>
    </w:p>
    <w:p w:rsidR="00DF3DE8" w:rsidRPr="008A3A48" w:rsidRDefault="00DF3DE8" w:rsidP="00DF3DE8">
      <w:pPr>
        <w:pStyle w:val="DP-Bodytext"/>
        <w:rPr>
          <w:rStyle w:val="DP-BodytextlastChar"/>
        </w:rPr>
      </w:pPr>
      <w:r>
        <w:t xml:space="preserve">PipeLine can help you with pipeline monitoring and procurement planning functions, as </w:t>
      </w:r>
      <w:r w:rsidRPr="008A3A48">
        <w:rPr>
          <w:rStyle w:val="DP-BodytextlastChar"/>
        </w:rPr>
        <w:t>explained below.</w:t>
      </w:r>
    </w:p>
    <w:p w:rsidR="00DF3DE8" w:rsidRPr="00D5666F" w:rsidRDefault="00DF3DE8" w:rsidP="00DF3DE8">
      <w:pPr>
        <w:pStyle w:val="DP-HeadingC"/>
      </w:pPr>
      <w:bookmarkStart w:id="114" w:name="_Toc280884891"/>
      <w:bookmarkStart w:id="115" w:name="_Toc280887101"/>
      <w:bookmarkStart w:id="116" w:name="_Toc281207544"/>
      <w:bookmarkStart w:id="117" w:name="_Toc281208007"/>
      <w:bookmarkStart w:id="118" w:name="_Toc282608526"/>
      <w:bookmarkStart w:id="119" w:name="_Toc293914886"/>
      <w:r w:rsidRPr="00D5666F">
        <w:t>Pipeline Monitoring</w:t>
      </w:r>
      <w:bookmarkEnd w:id="114"/>
      <w:bookmarkEnd w:id="115"/>
      <w:bookmarkEnd w:id="116"/>
      <w:bookmarkEnd w:id="117"/>
      <w:bookmarkEnd w:id="118"/>
      <w:bookmarkEnd w:id="119"/>
    </w:p>
    <w:p w:rsidR="00DF3DE8" w:rsidRDefault="00DF3DE8" w:rsidP="00DF3DE8">
      <w:pPr>
        <w:pStyle w:val="DP-Bodytext"/>
      </w:pPr>
      <w:r>
        <w:t>Pipeline monitoring functions include—</w:t>
      </w:r>
    </w:p>
    <w:p w:rsidR="00DF3DE8" w:rsidRPr="00C83F33" w:rsidRDefault="00DF3DE8" w:rsidP="00951D08">
      <w:pPr>
        <w:pStyle w:val="DP-1Bullet"/>
        <w:tabs>
          <w:tab w:val="clear" w:pos="360"/>
        </w:tabs>
        <w:ind w:left="720"/>
      </w:pPr>
      <w:r w:rsidRPr="00C83F33">
        <w:t>Monitoring stock balances, in terms of quantities and months of stock on hand in the entire program (aggregate of stock at all levels)</w:t>
      </w:r>
    </w:p>
    <w:p w:rsidR="00DF3DE8" w:rsidRDefault="00DF3DE8" w:rsidP="00951D08">
      <w:pPr>
        <w:pStyle w:val="DP-1Bullet"/>
        <w:tabs>
          <w:tab w:val="clear" w:pos="360"/>
        </w:tabs>
        <w:ind w:left="720"/>
      </w:pPr>
      <w:r>
        <w:t>Comparing stock balances to maximum and minimum stock policies</w:t>
      </w:r>
    </w:p>
    <w:p w:rsidR="00DF3DE8" w:rsidRPr="00C83F33" w:rsidRDefault="00DF3DE8" w:rsidP="00951D08">
      <w:pPr>
        <w:pStyle w:val="DP-1Bullet"/>
        <w:tabs>
          <w:tab w:val="clear" w:pos="360"/>
        </w:tabs>
        <w:ind w:left="720"/>
      </w:pPr>
      <w:r w:rsidRPr="00C83F33">
        <w:t>Automating the identification of pipeline problems (quantities needed, stockouts, balances below minimum or above maximum)</w:t>
      </w:r>
    </w:p>
    <w:p w:rsidR="00DF3DE8" w:rsidRDefault="00DF3DE8" w:rsidP="00951D08">
      <w:pPr>
        <w:pStyle w:val="DP-1Bulletlast"/>
        <w:tabs>
          <w:tab w:val="clear" w:pos="360"/>
        </w:tabs>
        <w:ind w:left="720"/>
      </w:pPr>
      <w:r>
        <w:t>Providing couple-years of protection (CYP) conversion graphs.</w:t>
      </w:r>
    </w:p>
    <w:p w:rsidR="00DF3DE8" w:rsidRDefault="00DF3DE8" w:rsidP="00DF3DE8">
      <w:pPr>
        <w:pStyle w:val="DP-HeadingC"/>
      </w:pPr>
      <w:bookmarkStart w:id="120" w:name="_Toc280884892"/>
      <w:bookmarkStart w:id="121" w:name="_Toc280887102"/>
      <w:bookmarkStart w:id="122" w:name="_Toc281207545"/>
      <w:bookmarkStart w:id="123" w:name="_Toc281208008"/>
      <w:bookmarkStart w:id="124" w:name="_Toc282608527"/>
      <w:bookmarkStart w:id="125" w:name="_Toc293914887"/>
      <w:r>
        <w:t>Procurement Planning</w:t>
      </w:r>
      <w:bookmarkEnd w:id="120"/>
      <w:bookmarkEnd w:id="121"/>
      <w:bookmarkEnd w:id="122"/>
      <w:bookmarkEnd w:id="123"/>
      <w:bookmarkEnd w:id="124"/>
      <w:bookmarkEnd w:id="125"/>
    </w:p>
    <w:p w:rsidR="00DF3DE8" w:rsidRDefault="00DF3DE8" w:rsidP="00DF3DE8">
      <w:pPr>
        <w:pStyle w:val="DP-Bodytext"/>
      </w:pPr>
      <w:r>
        <w:t>Procurement planning functions include—</w:t>
      </w:r>
    </w:p>
    <w:p w:rsidR="00DF3DE8" w:rsidRDefault="00DF3DE8" w:rsidP="00951D08">
      <w:pPr>
        <w:pStyle w:val="DP-1Bullet"/>
        <w:tabs>
          <w:tab w:val="clear" w:pos="360"/>
        </w:tabs>
        <w:ind w:left="720"/>
      </w:pPr>
      <w:r>
        <w:t>Calculation of shortfalls/surpluses and quantities needed to maintain the program’s desired stock levels</w:t>
      </w:r>
    </w:p>
    <w:p w:rsidR="00DF3DE8" w:rsidRDefault="00DF3DE8" w:rsidP="00951D08">
      <w:pPr>
        <w:pStyle w:val="DP-1Bullet"/>
        <w:tabs>
          <w:tab w:val="clear" w:pos="360"/>
        </w:tabs>
        <w:ind w:left="720"/>
      </w:pPr>
      <w:r>
        <w:t>Automated calculation and tracking of pending pipeline actions, based on lead times (shipments to plan, order, ship, and receive)</w:t>
      </w:r>
    </w:p>
    <w:p w:rsidR="00DF3DE8" w:rsidRPr="00C83F33" w:rsidRDefault="00DF3DE8" w:rsidP="00951D08">
      <w:pPr>
        <w:pStyle w:val="DP-1Bullet"/>
        <w:tabs>
          <w:tab w:val="clear" w:pos="360"/>
        </w:tabs>
        <w:ind w:left="720"/>
      </w:pPr>
      <w:r w:rsidRPr="00C83F33">
        <w:t>Application of USAID’s contraceptive procurement tables (CPT) format for the computation of calendar year quantities required and the generation of data for USAID’s planning requirements</w:t>
      </w:r>
    </w:p>
    <w:p w:rsidR="00DF3DE8" w:rsidRDefault="00DF3DE8" w:rsidP="00951D08">
      <w:pPr>
        <w:pStyle w:val="DP-1Bullet"/>
        <w:tabs>
          <w:tab w:val="clear" w:pos="360"/>
        </w:tabs>
        <w:ind w:left="720"/>
      </w:pPr>
      <w:r>
        <w:t>Calculation of estimated costs of shipments and freight</w:t>
      </w:r>
    </w:p>
    <w:p w:rsidR="00DF3DE8" w:rsidRDefault="00DF3DE8" w:rsidP="00951D08">
      <w:pPr>
        <w:pStyle w:val="DP-1Bullet"/>
        <w:tabs>
          <w:tab w:val="clear" w:pos="360"/>
        </w:tabs>
        <w:ind w:left="720"/>
      </w:pPr>
      <w:r>
        <w:t>Comparison of alternative procurement scenarios and analysis</w:t>
      </w:r>
    </w:p>
    <w:p w:rsidR="00E87744" w:rsidRDefault="00DF3DE8" w:rsidP="00951D08">
      <w:pPr>
        <w:pStyle w:val="DP-1Bullet"/>
        <w:tabs>
          <w:tab w:val="clear" w:pos="360"/>
        </w:tabs>
        <w:ind w:left="720"/>
        <w:rPr>
          <w:rStyle w:val="DP-1BulletlastChar"/>
        </w:rPr>
      </w:pPr>
      <w:r w:rsidRPr="00E87744">
        <w:rPr>
          <w:rStyle w:val="DP-1BulletlastChar"/>
        </w:rPr>
        <w:lastRenderedPageBreak/>
        <w:t>Alternative unit of measure calculation displays products in Basic Units. Basic Units are used to quantify patient or consumer needs and usually refers to tablets, capsules, or milliliters, rather than packs or bottles.</w:t>
      </w:r>
    </w:p>
    <w:p w:rsidR="00E87744" w:rsidRDefault="00E87744" w:rsidP="00E87744">
      <w:pPr>
        <w:pStyle w:val="DP-HeadingA"/>
      </w:pPr>
      <w:bookmarkStart w:id="126" w:name="_Toc272102766"/>
      <w:bookmarkStart w:id="127" w:name="_Toc280884893"/>
      <w:bookmarkStart w:id="128" w:name="_Toc280887103"/>
      <w:bookmarkStart w:id="129" w:name="_Toc281207546"/>
      <w:bookmarkStart w:id="130" w:name="_Toc281208009"/>
      <w:bookmarkStart w:id="131" w:name="_Toc282608528"/>
      <w:bookmarkStart w:id="132" w:name="_Toc234825532"/>
      <w:bookmarkStart w:id="133" w:name="_Toc234825975"/>
      <w:bookmarkStart w:id="134" w:name="_Toc234827327"/>
      <w:bookmarkStart w:id="135" w:name="_Toc293914888"/>
      <w:r>
        <w:t>Technical Architecture</w:t>
      </w:r>
      <w:bookmarkEnd w:id="126"/>
      <w:bookmarkEnd w:id="127"/>
      <w:bookmarkEnd w:id="128"/>
      <w:bookmarkEnd w:id="129"/>
      <w:bookmarkEnd w:id="130"/>
      <w:bookmarkEnd w:id="131"/>
      <w:bookmarkEnd w:id="135"/>
    </w:p>
    <w:p w:rsidR="00E87744" w:rsidRDefault="00E87744" w:rsidP="00E87744">
      <w:pPr>
        <w:pStyle w:val="DP-Bodytext"/>
      </w:pPr>
      <w:bookmarkStart w:id="136" w:name="_Toc528044238"/>
      <w:r w:rsidRPr="00F861E3">
        <w:t xml:space="preserve">The </w:t>
      </w:r>
      <w:r>
        <w:t>PipeLine software is developed using following programming language, tools and techniques:</w:t>
      </w:r>
    </w:p>
    <w:p w:rsidR="00E87744" w:rsidRDefault="00E87744" w:rsidP="00951D08">
      <w:pPr>
        <w:pStyle w:val="DP-1Bullet"/>
        <w:tabs>
          <w:tab w:val="clear" w:pos="360"/>
        </w:tabs>
        <w:ind w:left="720"/>
      </w:pPr>
      <w:r>
        <w:t>Microsoft Access 2003 and 2000. The front end database is based on Access 2003 and the back-end database is based on Access 2000.</w:t>
      </w:r>
    </w:p>
    <w:p w:rsidR="00E87744" w:rsidRDefault="00E87744" w:rsidP="00951D08">
      <w:pPr>
        <w:pStyle w:val="DP-1Bullet"/>
        <w:tabs>
          <w:tab w:val="clear" w:pos="360"/>
        </w:tabs>
        <w:ind w:left="720"/>
      </w:pPr>
      <w:r>
        <w:t>On-line help was developed using Robohelp X5</w:t>
      </w:r>
    </w:p>
    <w:p w:rsidR="00E87744" w:rsidRDefault="00E87744" w:rsidP="00951D08">
      <w:pPr>
        <w:pStyle w:val="DP-1Bullet"/>
        <w:tabs>
          <w:tab w:val="clear" w:pos="360"/>
        </w:tabs>
        <w:ind w:left="720"/>
      </w:pPr>
      <w:r>
        <w:t>Automated installable version was created using InstallShield 12 and SageKey for Access 2003 version 2.0.9</w:t>
      </w:r>
    </w:p>
    <w:p w:rsidR="00E87744" w:rsidRDefault="00E87744" w:rsidP="00951D08">
      <w:pPr>
        <w:pStyle w:val="DP-1Bullet"/>
        <w:tabs>
          <w:tab w:val="clear" w:pos="360"/>
        </w:tabs>
        <w:ind w:left="720"/>
      </w:pPr>
      <w:r>
        <w:t>Data export/import interface between Supply Chain Manager and PipeLine is build using XML 1.1</w:t>
      </w:r>
    </w:p>
    <w:p w:rsidR="00E87744" w:rsidRDefault="00E87744" w:rsidP="00951D08">
      <w:pPr>
        <w:pStyle w:val="DP-1Bullet"/>
        <w:tabs>
          <w:tab w:val="clear" w:pos="360"/>
        </w:tabs>
        <w:ind w:left="720"/>
      </w:pPr>
      <w:r>
        <w:t xml:space="preserve">CD auto-run was build using </w:t>
      </w:r>
      <w:r w:rsidRPr="00DE6C2C">
        <w:t>AutoRun Pro Enterprise II</w:t>
      </w:r>
    </w:p>
    <w:p w:rsidR="00E87744" w:rsidRDefault="00E87744" w:rsidP="00951D08">
      <w:pPr>
        <w:pStyle w:val="DP-1Bullet"/>
        <w:tabs>
          <w:tab w:val="clear" w:pos="360"/>
        </w:tabs>
        <w:ind w:left="720"/>
      </w:pPr>
      <w:r>
        <w:t>User Guide and Technical documentation was developed using combination of Microsoft Visio, Powerpoint and  Word</w:t>
      </w:r>
    </w:p>
    <w:p w:rsidR="00E87744" w:rsidRDefault="00E87744" w:rsidP="00951D08">
      <w:pPr>
        <w:pStyle w:val="DP-1Bullet"/>
        <w:tabs>
          <w:tab w:val="clear" w:pos="360"/>
        </w:tabs>
        <w:ind w:left="720"/>
      </w:pPr>
      <w:r>
        <w:t>For source control, Microsoft Visual Source Safe was used.</w:t>
      </w:r>
    </w:p>
    <w:p w:rsidR="00E87744" w:rsidRDefault="00E87744" w:rsidP="008A3A48">
      <w:pPr>
        <w:pStyle w:val="DP-1Bulletlast"/>
        <w:tabs>
          <w:tab w:val="clear" w:pos="360"/>
          <w:tab w:val="num" w:pos="720"/>
        </w:tabs>
        <w:ind w:left="720"/>
      </w:pPr>
      <w:r>
        <w:t>For bug tracking and issue tracking, open source bugzilla application was used.</w:t>
      </w:r>
    </w:p>
    <w:p w:rsidR="00214674" w:rsidRDefault="00214674">
      <w:pPr>
        <w:rPr>
          <w:rFonts w:ascii="Gill Sans Std" w:hAnsi="Gill Sans Std"/>
          <w:b/>
          <w:sz w:val="32"/>
          <w:szCs w:val="32"/>
        </w:rPr>
      </w:pPr>
      <w:bookmarkStart w:id="137" w:name="_Toc280884894"/>
      <w:bookmarkStart w:id="138" w:name="_Toc280887104"/>
      <w:bookmarkStart w:id="139" w:name="_Toc281207547"/>
      <w:bookmarkStart w:id="140" w:name="_Toc281208010"/>
      <w:bookmarkStart w:id="141" w:name="_Toc282608529"/>
      <w:r>
        <w:br w:type="page"/>
      </w:r>
    </w:p>
    <w:p w:rsidR="008A3A48" w:rsidRDefault="003C7812" w:rsidP="008A3A48">
      <w:pPr>
        <w:pStyle w:val="DP-HeadingA"/>
      </w:pPr>
      <w:bookmarkStart w:id="142" w:name="_Toc293914889"/>
      <w:r>
        <w:lastRenderedPageBreak/>
        <w:t>Process Flows</w:t>
      </w:r>
      <w:bookmarkEnd w:id="137"/>
      <w:bookmarkEnd w:id="138"/>
      <w:bookmarkEnd w:id="139"/>
      <w:bookmarkEnd w:id="140"/>
      <w:bookmarkEnd w:id="141"/>
      <w:bookmarkEnd w:id="142"/>
      <w:r w:rsidR="00826822" w:rsidRPr="00826822">
        <w:t xml:space="preserve"> </w:t>
      </w:r>
    </w:p>
    <w:p w:rsidR="00826822" w:rsidRPr="004851A8" w:rsidRDefault="00826822" w:rsidP="00826822">
      <w:pPr>
        <w:pStyle w:val="DP-FigureTitle"/>
      </w:pPr>
      <w:bookmarkStart w:id="143" w:name="_Toc293915252"/>
      <w:r>
        <w:t xml:space="preserve">Figure </w:t>
      </w:r>
      <w:fldSimple w:instr=" SEQ Figure \* ARABIC ">
        <w:r w:rsidR="008978FC">
          <w:rPr>
            <w:noProof/>
          </w:rPr>
          <w:t>1</w:t>
        </w:r>
      </w:fldSimple>
      <w:r>
        <w:t xml:space="preserve"> - PipeLine Process Flow</w:t>
      </w:r>
      <w:bookmarkEnd w:id="143"/>
    </w:p>
    <w:p w:rsidR="002041F9" w:rsidRDefault="00951D08" w:rsidP="008A3A48">
      <w:pPr>
        <w:pStyle w:val="DP-Bodytextlast"/>
      </w:pPr>
      <w:bookmarkStart w:id="144" w:name="_GoBack"/>
      <w:r w:rsidRPr="004851A8">
        <w:rPr>
          <w:noProof/>
        </w:rPr>
        <mc:AlternateContent>
          <mc:Choice Requires="wpc">
            <w:drawing>
              <wp:inline distT="0" distB="0" distL="0" distR="0" wp14:anchorId="3C959B86" wp14:editId="527C4A2E">
                <wp:extent cx="6126480" cy="4455795"/>
                <wp:effectExtent l="19050" t="19050" r="45720" b="40005"/>
                <wp:docPr id="71"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2" name="Group 34"/>
                        <wpg:cNvGrpSpPr>
                          <a:grpSpLocks noChangeAspect="1"/>
                        </wpg:cNvGrpSpPr>
                        <wpg:grpSpPr bwMode="auto">
                          <a:xfrm>
                            <a:off x="0" y="0"/>
                            <a:ext cx="6124575" cy="4457700"/>
                            <a:chOff x="1539" y="822"/>
                            <a:chExt cx="2682" cy="2681"/>
                          </a:xfrm>
                        </wpg:grpSpPr>
                        <wps:wsp>
                          <wps:cNvPr id="53" name="AutoShape 35"/>
                          <wps:cNvSpPr>
                            <a:spLocks noChangeAspect="1" noChangeArrowheads="1" noTextEdit="1"/>
                          </wps:cNvSpPr>
                          <wps:spPr bwMode="auto">
                            <a:xfrm>
                              <a:off x="1539" y="822"/>
                              <a:ext cx="2682" cy="2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AutoShape 36"/>
                          <wps:cNvSpPr>
                            <a:spLocks noChangeArrowheads="1" noTextEdit="1"/>
                          </wps:cNvSpPr>
                          <wps:spPr bwMode="auto">
                            <a:xfrm>
                              <a:off x="2439" y="939"/>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55" name="AutoShape 37"/>
                          <wps:cNvSpPr>
                            <a:spLocks noChangeArrowheads="1" noTextEdit="1"/>
                          </wps:cNvSpPr>
                          <wps:spPr bwMode="auto">
                            <a:xfrm rot="2700000">
                              <a:off x="2993" y="1168"/>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56" name="AutoShape 38"/>
                          <wps:cNvSpPr>
                            <a:spLocks noChangeArrowheads="1" noTextEdit="1"/>
                          </wps:cNvSpPr>
                          <wps:spPr bwMode="auto">
                            <a:xfrm rot="5400000">
                              <a:off x="3223" y="1722"/>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57" name="AutoShape 39"/>
                          <wps:cNvSpPr>
                            <a:spLocks noChangeArrowheads="1" noTextEdit="1"/>
                          </wps:cNvSpPr>
                          <wps:spPr bwMode="auto">
                            <a:xfrm rot="8100000">
                              <a:off x="2994" y="2276"/>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58" name="AutoShape 40"/>
                          <wps:cNvSpPr>
                            <a:spLocks noChangeArrowheads="1" noTextEdit="1"/>
                          </wps:cNvSpPr>
                          <wps:spPr bwMode="auto">
                            <a:xfrm rot="10800000">
                              <a:off x="2440" y="2506"/>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59" name="AutoShape 41"/>
                          <wps:cNvSpPr>
                            <a:spLocks noChangeArrowheads="1" noTextEdit="1"/>
                          </wps:cNvSpPr>
                          <wps:spPr bwMode="auto">
                            <a:xfrm rot="13500000">
                              <a:off x="1885" y="2277"/>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60" name="AutoShape 42"/>
                          <wps:cNvSpPr>
                            <a:spLocks noChangeArrowheads="1" noTextEdit="1"/>
                          </wps:cNvSpPr>
                          <wps:spPr bwMode="auto">
                            <a:xfrm rot="16200000">
                              <a:off x="1655" y="1723"/>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61" name="AutoShape 43"/>
                          <wps:cNvSpPr>
                            <a:spLocks noChangeArrowheads="1" noTextEdit="1"/>
                          </wps:cNvSpPr>
                          <wps:spPr bwMode="auto">
                            <a:xfrm rot="18900000">
                              <a:off x="1884" y="1168"/>
                              <a:ext cx="882" cy="882"/>
                            </a:xfrm>
                            <a:custGeom>
                              <a:avLst/>
                              <a:gdLst>
                                <a:gd name="G0" fmla="+- -5636096 0 0"/>
                                <a:gd name="G1" fmla="+- -6881280 0 0"/>
                                <a:gd name="G2" fmla="+- -5636096 0 -6881280"/>
                                <a:gd name="G3" fmla="+- 10800 0 0"/>
                                <a:gd name="G4" fmla="+- 0 0 -5636096"/>
                                <a:gd name="T0" fmla="*/ 360 256 1"/>
                                <a:gd name="T1" fmla="*/ 0 256 1"/>
                                <a:gd name="G5" fmla="+- G2 T0 T1"/>
                                <a:gd name="G6" fmla="?: G2 G2 G5"/>
                                <a:gd name="G7" fmla="+- 0 0 G6"/>
                                <a:gd name="G8" fmla="+- 7200 0 0"/>
                                <a:gd name="G9" fmla="+- 0 0 -6881280"/>
                                <a:gd name="G10" fmla="+- 7200 0 2700"/>
                                <a:gd name="G11" fmla="cos G10 -5636096"/>
                                <a:gd name="G12" fmla="sin G10 -5636096"/>
                                <a:gd name="G13" fmla="cos 13500 -5636096"/>
                                <a:gd name="G14" fmla="sin 13500 -5636096"/>
                                <a:gd name="G15" fmla="+- G11 10800 0"/>
                                <a:gd name="G16" fmla="+- G12 10800 0"/>
                                <a:gd name="G17" fmla="+- G13 10800 0"/>
                                <a:gd name="G18" fmla="+- G14 10800 0"/>
                                <a:gd name="G19" fmla="*/ 7200 1 2"/>
                                <a:gd name="G20" fmla="+- G19 5400 0"/>
                                <a:gd name="G21" fmla="cos G20 -5636096"/>
                                <a:gd name="G22" fmla="sin G20 -5636096"/>
                                <a:gd name="G23" fmla="+- G21 10800 0"/>
                                <a:gd name="G24" fmla="+- G12 G23 G22"/>
                                <a:gd name="G25" fmla="+- G22 G23 G11"/>
                                <a:gd name="G26" fmla="cos 10800 -5636096"/>
                                <a:gd name="G27" fmla="sin 10800 -5636096"/>
                                <a:gd name="G28" fmla="cos 7200 -5636096"/>
                                <a:gd name="G29" fmla="sin 7200 -5636096"/>
                                <a:gd name="G30" fmla="+- G26 10800 0"/>
                                <a:gd name="G31" fmla="+- G27 10800 0"/>
                                <a:gd name="G32" fmla="+- G28 10800 0"/>
                                <a:gd name="G33" fmla="+- G29 10800 0"/>
                                <a:gd name="G34" fmla="+- G19 5400 0"/>
                                <a:gd name="G35" fmla="cos G34 -6881280"/>
                                <a:gd name="G36" fmla="sin G34 -6881280"/>
                                <a:gd name="G37" fmla="+/ -6881280 -5636096 2"/>
                                <a:gd name="T2" fmla="*/ 180 256 1"/>
                                <a:gd name="T3" fmla="*/ 0 256 1"/>
                                <a:gd name="G38" fmla="+- G37 T2 T3"/>
                                <a:gd name="G39" fmla="?: G2 G37 G38"/>
                                <a:gd name="G40" fmla="cos 10800 G39"/>
                                <a:gd name="G41" fmla="sin 10800 G39"/>
                                <a:gd name="G42" fmla="cos 7200 G39"/>
                                <a:gd name="G43" fmla="sin 7200 G39"/>
                                <a:gd name="G44" fmla="+- G40 10800 0"/>
                                <a:gd name="G45" fmla="+- G41 10800 0"/>
                                <a:gd name="G46" fmla="+- G42 10800 0"/>
                                <a:gd name="G47" fmla="+- G43 10800 0"/>
                                <a:gd name="G48" fmla="+- G35 10800 0"/>
                                <a:gd name="G49" fmla="+- G36 10800 0"/>
                                <a:gd name="T4" fmla="*/ 9764 w 21600"/>
                                <a:gd name="T5" fmla="*/ 49 h 21600"/>
                                <a:gd name="T6" fmla="*/ 8470 w 21600"/>
                                <a:gd name="T7" fmla="*/ 2106 h 21600"/>
                                <a:gd name="T8" fmla="*/ 10109 w 21600"/>
                                <a:gd name="T9" fmla="*/ 3633 h 21600"/>
                                <a:gd name="T10" fmla="*/ 11741 w 21600"/>
                                <a:gd name="T11" fmla="*/ -2668 h 21600"/>
                                <a:gd name="T12" fmla="*/ 15916 w 21600"/>
                                <a:gd name="T13" fmla="*/ 2135 h 21600"/>
                                <a:gd name="T14" fmla="*/ 11113 w 21600"/>
                                <a:gd name="T15" fmla="*/ 6310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11302" y="3617"/>
                                  </a:moveTo>
                                  <a:cubicBezTo>
                                    <a:pt x="11135" y="3605"/>
                                    <a:pt x="10967" y="3600"/>
                                    <a:pt x="10800" y="3600"/>
                                  </a:cubicBezTo>
                                  <a:cubicBezTo>
                                    <a:pt x="10170" y="3599"/>
                                    <a:pt x="9544" y="3682"/>
                                    <a:pt x="8936" y="3845"/>
                                  </a:cubicBezTo>
                                  <a:lnTo>
                                    <a:pt x="8004" y="368"/>
                                  </a:lnTo>
                                  <a:cubicBezTo>
                                    <a:pt x="8916" y="123"/>
                                    <a:pt x="9856" y="-1"/>
                                    <a:pt x="10800" y="0"/>
                                  </a:cubicBezTo>
                                  <a:cubicBezTo>
                                    <a:pt x="11051" y="0"/>
                                    <a:pt x="11302" y="8"/>
                                    <a:pt x="11553" y="26"/>
                                  </a:cubicBezTo>
                                  <a:lnTo>
                                    <a:pt x="11741" y="-2668"/>
                                  </a:lnTo>
                                  <a:lnTo>
                                    <a:pt x="15916" y="2135"/>
                                  </a:lnTo>
                                  <a:lnTo>
                                    <a:pt x="11113" y="6310"/>
                                  </a:lnTo>
                                  <a:lnTo>
                                    <a:pt x="11302" y="3617"/>
                                  </a:lnTo>
                                  <a:close/>
                                </a:path>
                              </a:pathLst>
                            </a:custGeom>
                            <a:solidFill>
                              <a:srgbClr val="BBE0E3"/>
                            </a:solidFill>
                            <a:ln w="9525">
                              <a:solidFill>
                                <a:srgbClr val="000000"/>
                              </a:solidFill>
                              <a:miter lim="800000"/>
                              <a:headEnd/>
                              <a:tailEnd/>
                            </a:ln>
                          </wps:spPr>
                          <wps:bodyPr rot="0" vert="horz" wrap="square" lIns="0" tIns="0" rIns="0" bIns="0" anchor="ctr" anchorCtr="0" upright="1">
                            <a:noAutofit/>
                          </wps:bodyPr>
                        </wps:wsp>
                        <wps:wsp>
                          <wps:cNvPr id="62" name="Rectangle 44"/>
                          <wps:cNvSpPr>
                            <a:spLocks noChangeArrowheads="1"/>
                          </wps:cNvSpPr>
                          <wps:spPr bwMode="auto">
                            <a:xfrm>
                              <a:off x="3128" y="913"/>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 xml:space="preserve">Update </w:t>
                                </w:r>
                              </w:p>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Background</w:t>
                                </w:r>
                                <w:r w:rsidRPr="005B6074">
                                  <w:rPr>
                                    <w:rFonts w:ascii="Arial" w:cs="Arial"/>
                                    <w:b/>
                                    <w:bCs/>
                                    <w:color w:val="000000"/>
                                    <w:sz w:val="17"/>
                                  </w:rPr>
                                  <w:br/>
                                  <w:t>Data</w:t>
                                </w:r>
                              </w:p>
                            </w:txbxContent>
                          </wps:txbx>
                          <wps:bodyPr rot="0" vert="horz" wrap="square" lIns="0" tIns="0" rIns="0" bIns="0" anchor="ctr" anchorCtr="0" upright="1">
                            <a:noAutofit/>
                          </wps:bodyPr>
                        </wps:wsp>
                        <wps:wsp>
                          <wps:cNvPr id="63" name="Rectangle 45"/>
                          <wps:cNvSpPr>
                            <a:spLocks noChangeArrowheads="1"/>
                          </wps:cNvSpPr>
                          <wps:spPr bwMode="auto">
                            <a:xfrm>
                              <a:off x="3661" y="1533"/>
                              <a:ext cx="469" cy="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Imports</w:t>
                                </w:r>
                              </w:p>
                              <w:p w:rsidR="003C0BF4" w:rsidRPr="005B6074" w:rsidRDefault="003C0BF4" w:rsidP="00951D08">
                                <w:pPr>
                                  <w:autoSpaceDE w:val="0"/>
                                  <w:autoSpaceDN w:val="0"/>
                                  <w:adjustRightInd w:val="0"/>
                                  <w:jc w:val="center"/>
                                  <w:rPr>
                                    <w:rFonts w:ascii="Arial" w:cs="Arial"/>
                                    <w:color w:val="000000"/>
                                    <w:sz w:val="17"/>
                                  </w:rPr>
                                </w:pPr>
                                <w:r w:rsidRPr="005B6074">
                                  <w:rPr>
                                    <w:rFonts w:ascii="Arial" w:cs="Arial"/>
                                    <w:color w:val="000000"/>
                                    <w:sz w:val="17"/>
                                  </w:rPr>
                                  <w:t>(i.e. Product</w:t>
                                </w:r>
                                <w:r w:rsidRPr="005B6074">
                                  <w:rPr>
                                    <w:rFonts w:ascii="Arial" w:cs="Arial"/>
                                    <w:color w:val="000000"/>
                                    <w:sz w:val="17"/>
                                  </w:rPr>
                                  <w:br/>
                                  <w:t>Catalog from</w:t>
                                </w:r>
                                <w:r w:rsidRPr="005B6074">
                                  <w:rPr>
                                    <w:rFonts w:ascii="Arial" w:cs="Arial"/>
                                    <w:color w:val="000000"/>
                                    <w:sz w:val="17"/>
                                  </w:rPr>
                                  <w:br/>
                                  <w:t>ORION, Shipment,</w:t>
                                </w:r>
                                <w:r w:rsidRPr="005B6074">
                                  <w:rPr>
                                    <w:rFonts w:ascii="Arial" w:cs="Arial"/>
                                    <w:color w:val="000000"/>
                                    <w:sz w:val="17"/>
                                  </w:rPr>
                                  <w:br/>
                                  <w:t>and Consumption</w:t>
                                </w:r>
                                <w:r w:rsidRPr="005B6074">
                                  <w:rPr>
                                    <w:rFonts w:ascii="Arial" w:cs="Arial"/>
                                    <w:color w:val="000000"/>
                                    <w:sz w:val="17"/>
                                  </w:rPr>
                                  <w:br/>
                                  <w:t>Data)</w:t>
                                </w:r>
                                <w:r w:rsidRPr="005B6074">
                                  <w:rPr>
                                    <w:rFonts w:ascii="Arial" w:cs="Arial"/>
                                    <w:color w:val="000000"/>
                                    <w:sz w:val="17"/>
                                  </w:rPr>
                                  <w:br/>
                                </w:r>
                              </w:p>
                            </w:txbxContent>
                          </wps:txbx>
                          <wps:bodyPr rot="0" vert="horz" wrap="square" lIns="0" tIns="0" rIns="0" bIns="0" anchor="ctr" anchorCtr="0" upright="1">
                            <a:noAutofit/>
                          </wps:bodyPr>
                        </wps:wsp>
                        <wps:wsp>
                          <wps:cNvPr id="64" name="Rectangle 46"/>
                          <wps:cNvSpPr>
                            <a:spLocks noChangeArrowheads="1"/>
                          </wps:cNvSpPr>
                          <wps:spPr bwMode="auto">
                            <a:xfrm>
                              <a:off x="3129" y="3030"/>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w:t>
                                </w:r>
                                <w:r w:rsidRPr="005B6074">
                                  <w:rPr>
                                    <w:rFonts w:ascii="Arial" w:cs="Arial"/>
                                    <w:b/>
                                    <w:bCs/>
                                    <w:color w:val="000000"/>
                                    <w:sz w:val="17"/>
                                  </w:rPr>
                                  <w:br/>
                                  <w:t>Shipment Data</w:t>
                                </w:r>
                              </w:p>
                              <w:p w:rsidR="003C0BF4" w:rsidRPr="005B6074" w:rsidRDefault="003C0BF4" w:rsidP="00951D08">
                                <w:pPr>
                                  <w:autoSpaceDE w:val="0"/>
                                  <w:autoSpaceDN w:val="0"/>
                                  <w:adjustRightInd w:val="0"/>
                                  <w:jc w:val="center"/>
                                  <w:rPr>
                                    <w:rFonts w:ascii="Arial" w:cs="Arial"/>
                                    <w:b/>
                                    <w:bCs/>
                                    <w:color w:val="000000"/>
                                    <w:sz w:val="17"/>
                                  </w:rPr>
                                </w:pPr>
                              </w:p>
                            </w:txbxContent>
                          </wps:txbx>
                          <wps:bodyPr rot="0" vert="horz" wrap="square" lIns="0" tIns="0" rIns="0" bIns="0" anchor="ctr" anchorCtr="0" upright="1">
                            <a:noAutofit/>
                          </wps:bodyPr>
                        </wps:wsp>
                        <wps:wsp>
                          <wps:cNvPr id="65" name="Rectangle 47"/>
                          <wps:cNvSpPr>
                            <a:spLocks noChangeArrowheads="1"/>
                          </wps:cNvSpPr>
                          <wps:spPr bwMode="auto">
                            <a:xfrm>
                              <a:off x="2253" y="3030"/>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Update/Import</w:t>
                                </w:r>
                                <w:r w:rsidRPr="005B6074">
                                  <w:rPr>
                                    <w:rFonts w:ascii="Arial" w:cs="Arial"/>
                                    <w:b/>
                                    <w:bCs/>
                                    <w:color w:val="000000"/>
                                    <w:sz w:val="17"/>
                                  </w:rPr>
                                  <w:br/>
                                  <w:t>Consumption Data</w:t>
                                </w:r>
                              </w:p>
                            </w:txbxContent>
                          </wps:txbx>
                          <wps:bodyPr rot="0" vert="horz" wrap="square" lIns="0" tIns="0" rIns="0" bIns="0" anchor="ctr" anchorCtr="0" upright="1">
                            <a:noAutofit/>
                          </wps:bodyPr>
                        </wps:wsp>
                        <wps:wsp>
                          <wps:cNvPr id="66" name="Rectangle 48"/>
                          <wps:cNvSpPr>
                            <a:spLocks noChangeArrowheads="1"/>
                          </wps:cNvSpPr>
                          <wps:spPr bwMode="auto">
                            <a:xfrm>
                              <a:off x="1633" y="2411"/>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Forecast</w:t>
                                </w:r>
                              </w:p>
                            </w:txbxContent>
                          </wps:txbx>
                          <wps:bodyPr rot="0" vert="horz" wrap="square" lIns="0" tIns="0" rIns="0" bIns="0" anchor="ctr" anchorCtr="0" upright="1">
                            <a:noAutofit/>
                          </wps:bodyPr>
                        </wps:wsp>
                        <wps:wsp>
                          <wps:cNvPr id="67" name="Rectangle 49"/>
                          <wps:cNvSpPr>
                            <a:spLocks noChangeArrowheads="1"/>
                          </wps:cNvSpPr>
                          <wps:spPr bwMode="auto">
                            <a:xfrm>
                              <a:off x="1632" y="1535"/>
                              <a:ext cx="432" cy="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 xml:space="preserve">Balance </w:t>
                                </w:r>
                                <w:proofErr w:type="gramStart"/>
                                <w:r w:rsidRPr="005B6074">
                                  <w:rPr>
                                    <w:rFonts w:ascii="Arial" w:cs="Arial"/>
                                    <w:b/>
                                    <w:bCs/>
                                    <w:color w:val="000000"/>
                                    <w:sz w:val="17"/>
                                  </w:rPr>
                                  <w:t>PipeLine</w:t>
                                </w:r>
                                <w:proofErr w:type="gramEnd"/>
                                <w:r w:rsidRPr="005B6074">
                                  <w:rPr>
                                    <w:rFonts w:ascii="Arial" w:cs="Arial"/>
                                    <w:b/>
                                    <w:bCs/>
                                    <w:color w:val="000000"/>
                                    <w:sz w:val="17"/>
                                  </w:rPr>
                                  <w:br/>
                                </w:r>
                                <w:r w:rsidRPr="005B6074">
                                  <w:rPr>
                                    <w:rFonts w:ascii="Arial" w:cs="Arial"/>
                                    <w:color w:val="000000"/>
                                    <w:sz w:val="17"/>
                                  </w:rPr>
                                  <w:t>(i.e. adjust shipment schedules</w:t>
                                </w:r>
                                <w:r w:rsidR="00455BF2">
                                  <w:rPr>
                                    <w:rFonts w:ascii="Arial" w:cs="Arial"/>
                                    <w:color w:val="000000"/>
                                    <w:sz w:val="17"/>
                                  </w:rPr>
                                  <w:t xml:space="preserve"> </w:t>
                                </w:r>
                                <w:r w:rsidRPr="005B6074">
                                  <w:rPr>
                                    <w:rFonts w:ascii="Arial" w:cs="Arial"/>
                                    <w:color w:val="000000"/>
                                    <w:sz w:val="17"/>
                                  </w:rPr>
                                  <w:t>as needed)</w:t>
                                </w:r>
                              </w:p>
                            </w:txbxContent>
                          </wps:txbx>
                          <wps:bodyPr rot="0" vert="horz" wrap="square" lIns="0" tIns="0" rIns="0" bIns="0" anchor="ctr" anchorCtr="0" upright="1">
                            <a:noAutofit/>
                          </wps:bodyPr>
                        </wps:wsp>
                        <wps:wsp>
                          <wps:cNvPr id="68" name="Rectangle 50"/>
                          <wps:cNvSpPr>
                            <a:spLocks noChangeArrowheads="1"/>
                          </wps:cNvSpPr>
                          <wps:spPr bwMode="auto">
                            <a:xfrm>
                              <a:off x="2251" y="915"/>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Reports</w:t>
                                </w:r>
                              </w:p>
                            </w:txbxContent>
                          </wps:txbx>
                          <wps:bodyPr rot="0" vert="horz" wrap="square" lIns="0" tIns="0" rIns="0" bIns="0" anchor="ctr" anchorCtr="0" upright="1">
                            <a:noAutofit/>
                          </wps:bodyPr>
                        </wps:wsp>
                        <wps:wsp>
                          <wps:cNvPr id="69" name="Rectangle 51"/>
                          <wps:cNvSpPr>
                            <a:spLocks noChangeArrowheads="1"/>
                          </wps:cNvSpPr>
                          <wps:spPr bwMode="auto">
                            <a:xfrm>
                              <a:off x="3749" y="2410"/>
                              <a:ext cx="381"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 Stock Data</w:t>
                                </w:r>
                              </w:p>
                            </w:txbxContent>
                          </wps:txbx>
                          <wps:bodyPr rot="0" vert="horz" wrap="square" lIns="0" tIns="0" rIns="0" bIns="0" anchor="ctr" anchorCtr="0" upright="1">
                            <a:noAutofit/>
                          </wps:bodyPr>
                        </wps:wsp>
                      </wpg:wgp>
                      <wps:wsp>
                        <wps:cNvPr id="70" name="Text Box 52"/>
                        <wps:cNvSpPr txBox="1">
                          <a:spLocks noChangeArrowheads="1"/>
                        </wps:cNvSpPr>
                        <wps:spPr bwMode="auto">
                          <a:xfrm>
                            <a:off x="1597720" y="2007549"/>
                            <a:ext cx="2913770" cy="3293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5B6074" w:rsidRDefault="003C0BF4" w:rsidP="00951D08">
                              <w:pPr>
                                <w:autoSpaceDE w:val="0"/>
                                <w:autoSpaceDN w:val="0"/>
                                <w:adjustRightInd w:val="0"/>
                                <w:jc w:val="center"/>
                                <w:rPr>
                                  <w:rFonts w:ascii="Arial" w:cs="Arial"/>
                                  <w:b/>
                                  <w:bCs/>
                                  <w:color w:val="000000"/>
                                  <w:sz w:val="35"/>
                                  <w:szCs w:val="48"/>
                                </w:rPr>
                              </w:pPr>
                              <w:r w:rsidRPr="005B6074">
                                <w:rPr>
                                  <w:rFonts w:ascii="Arial" w:cs="Arial"/>
                                  <w:b/>
                                  <w:bCs/>
                                  <w:color w:val="000000"/>
                                  <w:sz w:val="35"/>
                                  <w:szCs w:val="48"/>
                                </w:rPr>
                                <w:t>PIPELINE PROCESS</w:t>
                              </w:r>
                            </w:p>
                          </w:txbxContent>
                        </wps:txbx>
                        <wps:bodyPr rot="0" vert="horz" wrap="square" lIns="65837" tIns="32918" rIns="65837" bIns="32918" anchor="t" anchorCtr="0" upright="1">
                          <a:noAutofit/>
                        </wps:bodyPr>
                      </wps:wsp>
                    </wpc:wpc>
                  </a:graphicData>
                </a:graphic>
              </wp:inline>
            </w:drawing>
          </mc:Choice>
          <mc:Fallback>
            <w:pict>
              <v:group id="Canvas 32" o:spid="_x0000_s1028" editas="canvas" style="width:482.4pt;height:350.85pt;mso-position-horizontal-relative:char;mso-position-vertical-relative:line" coordsize="61264,4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&#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1264;height:44557;visibility:visible;mso-wrap-style:square">
                  <v:fill o:detectmouseclick="t"/>
                  <v:path o:connecttype="none"/>
                </v:shape>
                <v:group id="Group 34" o:spid="_x0000_s1030" style="position:absolute;width:61245;height:44577" coordorigin="1539,822" coordsize="2682,2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o:lock v:ext="edit" aspectratio="t"/>
                  <v:rect id="AutoShape 35" o:spid="_x0000_s1031" style="position:absolute;left:1539;top:822;width:2682;height:26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QqMQA&#10;AADbAAAADwAAAGRycy9kb3ducmV2LnhtbESPQWvCQBSE7wX/w/IEL6IbLRVJXUUEMUhBjNbzI/ua&#10;hGbfxuyapP++WxB6HGbmG2a16U0lWmpcaVnBbBqBIM6sLjlXcL3sJ0sQziNrrCyTgh9ysFkPXlYY&#10;a9vxmdrU5yJA2MWooPC+jqV0WUEG3dTWxMH7so1BH2STS91gF+CmkvMoWkiDJYeFAmvaFZR9pw+j&#10;oMtO7e3ycZCn8S2xfE/uu/TzqNRo2G/fQXjq/X/42U60grd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00KjEAAAA2wAAAA8AAAAAAAAAAAAAAAAAmAIAAGRycy9k&#10;b3ducmV2LnhtbFBLBQYAAAAABAAEAPUAAACJAwAAAAA=&#10;" filled="f" stroked="f">
                    <o:lock v:ext="edit" aspectratio="t" text="t"/>
                  </v:rect>
                  <v:shape id="AutoShape 36" o:spid="_x0000_s1032" style="position:absolute;left:2439;top:939;width:882;height:882;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9nUMIA&#10;AADbAAAADwAAAGRycy9kb3ducmV2LnhtbESPQWsCMRSE74L/IbxCb5ptsWJXs8tSEHrwUm09Pzav&#10;m8XNy5pEjf++KRR6HGbmG2ZTJzuIK/nQO1bwNC9AELdO99wp+DxsZysQISJrHByTgjsFqKvpZIOl&#10;djf+oOs+diJDOJSowMQ4llKG1pDFMHcjcfa+nbcYs/Sd1B5vGW4H+VwUS2mx57xgcKQ3Q+1pf7EK&#10;ermilI5fu23TvS4uR4/YmLNSjw+pWYOIlOJ/+K/9rhW8LOD3S/4Bsv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H2dQwgAAANsAAAAPAAAAAAAAAAAAAAAAAJgCAABkcnMvZG93&#10;bnJldi54bWxQSwUGAAAAAAQABAD1AAAAhw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37" o:spid="_x0000_s1033" style="position:absolute;left:2993;top:1168;width:882;height:882;rotation:45;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C0Z8UA&#10;AADbAAAADwAAAGRycy9kb3ducmV2LnhtbESPQWvCQBSE74X+h+UJvdWNhZQSXUVbAoUgrVHx+sg+&#10;k2j2bchuk/jv3UKhx2FmvmEWq9E0oqfO1ZYVzKYRCOLC6ppLBYd9+vwGwnlkjY1lUnAjB6vl48MC&#10;E20H3lGf+1IECLsEFVTet4mUrqjIoJvaljh4Z9sZ9EF2pdQdDgFuGvkSRa/SYM1hocKW3isqrvmP&#10;UbDf1GmzK/n4cT6Z7JJ96X77vVXqaTKu5yA8jf4//Nf+1AriGH6/hB8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LRnxQAAANsAAAAPAAAAAAAAAAAAAAAAAJgCAABkcnMv&#10;ZG93bnJldi54bWxQSwUGAAAAAAQABAD1AAAAig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38" o:spid="_x0000_s1034" style="position:absolute;left:3223;top:1722;width:882;height:882;rotation:90;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JmsQA&#10;AADbAAAADwAAAGRycy9kb3ducmV2LnhtbESPUWvCMBSF34X9h3CFvWlqYSLVKGVjY/gwtPoD7pq7&#10;pqy5KUm03X79MhB8PJxzvsPZ7EbbiSv50DpWsJhnIIhrp1tuFJxPr7MViBCRNXaOScEPBdhtHyYb&#10;LLQb+EjXKjYiQTgUqMDE2BdShtqQxTB3PXHyvpy3GJP0jdQehwS3ncyzbCkttpwWDPb0bKj+ri5W&#10;waf+fSv3F+M57z7KQ3sY8pd9qdTjdCzXICKN8R6+td+1gqcl/H9JP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EiZrEAAAA2wAAAA8AAAAAAAAAAAAAAAAAmAIAAGRycy9k&#10;b3ducmV2LnhtbFBLBQYAAAAABAAEAPUAAACJAw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39" o:spid="_x0000_s1035" style="position:absolute;left:2994;top:2276;width:882;height:882;rotation:135;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PfsMA&#10;AADbAAAADwAAAGRycy9kb3ducmV2LnhtbESPzW7CMBCE75V4B2uRuDUOlfqjgEFQqRW3tikPsMRL&#10;EhGvU9sk5u1xJSSOo5n5RrNcR9OJgZxvLSuYZzkI4srqlmsF+9+PxzcQPiBr7CyTggt5WK8mD0ss&#10;tB35h4Yy1CJB2BeooAmhL6T0VUMGfWZ74uQdrTMYknS11A7HBDedfMrzF2mw5bTQYE/vDVWn8mwU&#10;fNIl2m049LsvV3V/8fjN53aj1GwaNwsQgWK4h2/tnVbw/Ar/X9IP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PfsMAAADbAAAADwAAAAAAAAAAAAAAAACYAgAAZHJzL2Rv&#10;d25yZXYueG1sUEsFBgAAAAAEAAQA9QAAAIgDA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40" o:spid="_x0000_s1036" style="position:absolute;left:2440;top:2506;width:882;height:882;rotation:180;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pBecIA&#10;AADbAAAADwAAAGRycy9kb3ducmV2LnhtbERPXWvCMBR9F/Yfwh34NlOF6dYZZXMURFCw3fZ8ae6a&#10;suamNNFWf715GPh4ON/L9WAbcabO144VTCcJCOLS6ZorBV9F9vQCwgdkjY1jUnAhD+vVw2iJqXY9&#10;H+mch0rEEPYpKjAhtKmUvjRk0U9cSxy5X9dZDBF2ldQd9jHcNnKWJHNpsebYYLCljaHyLz9ZBfn3&#10;dfGp+4w+bPV6mO5M8bPPCqXGj8P7G4hAQ7iL/91breA5jo1f4g+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kF5wgAAANsAAAAPAAAAAAAAAAAAAAAAAJgCAABkcnMvZG93&#10;bnJldi54bWxQSwUGAAAAAAQABAD1AAAAhw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41" o:spid="_x0000_s1037" style="position:absolute;left:1885;top:2277;width:882;height:882;rotation:-135;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883cIA&#10;AADbAAAADwAAAGRycy9kb3ducmV2LnhtbESPT4vCMBTE78J+h/AWvGm64opbjSIVsVf/3d82z6Zs&#10;81KaaOt++s2C4HGYmd8wy3Vva3Gn1leOFXyMExDEhdMVlwrOp91oDsIHZI21Y1LwIA/r1dtgial2&#10;HR/ofgyliBD2KSowITSplL4wZNGPXUMcvatrLYYo21LqFrsIt7WcJMlMWqw4LhhsKDNU/BxvVkGz&#10;tZPHbiq33W92+a73Jt9nl1yp4Xu/WYAI1IdX+NnOtYLPL/j/En+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zzdwgAAANsAAAAPAAAAAAAAAAAAAAAAAJgCAABkcnMvZG93&#10;bnJldi54bWxQSwUGAAAAAAQABAD1AAAAhw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42" o:spid="_x0000_s1038" style="position:absolute;left:1655;top:1723;width:882;height:882;rotation:-90;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XrBb8A&#10;AADbAAAADwAAAGRycy9kb3ducmV2LnhtbERPTYvCMBC9L/gfwgje1lSFItUoIggu4mF1Wa9DMzbF&#10;ZlKTrK3/fnMQPD7e93Ld20Y8yIfasYLJOANBXDpdc6Xg57z7nIMIEVlj45gUPCnAejX4WGKhXcff&#10;9DjFSqQQDgUqMDG2hZShNGQxjF1LnLir8xZjgr6S2mOXwm0jp1mWS4s1pwaDLW0NlbfTn1Ugu+Z+&#10;yKmaTS7t18HoXzf1x71So2G/WYCI1Me3+OXeawV5Wp++pB8g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pesFvwAAANsAAAAPAAAAAAAAAAAAAAAAAJgCAABkcnMvZG93bnJl&#10;di54bWxQSwUGAAAAAAQABAD1AAAAhA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shape id="AutoShape 43" o:spid="_x0000_s1039" style="position:absolute;left:1884;top:1168;width:882;height:882;rotation:-45;visibility:visible;mso-wrap-style:square;v-text-anchor:middle"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fCsUA&#10;AADbAAAADwAAAGRycy9kb3ducmV2LnhtbESPQWvCQBSE74L/YXmCN92oIBpdRQRFLBRrFeztkX1N&#10;gtm3MbsmaX99t1DocZiZb5jlujWFqKlyuWUFo2EEgjixOudUweV9N5iBcB5ZY2GZFHyRg/Wq21li&#10;rG3Db1SffSoChF2MCjLvy1hKl2Rk0A1tSRy8T1sZ9EFWqdQVNgFuCjmOoqk0mHNYyLCkbUbJ/fw0&#10;CuYf/HiJmvl3fq1fy8Mk2R9vp7FS/V67WYDw1Pr/8F/7oBVMR/D7JfwA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B8KxQAAANsAAAAPAAAAAAAAAAAAAAAAAJgCAABkcnMv&#10;ZG93bnJldi54bWxQSwUGAAAAAAQABAD1AAAAigMAAAAA&#10;" path="m11302,3617v-167,-12,-335,-17,-502,-17c10170,3599,9544,3682,8936,3845l8004,368c8916,123,9856,-1,10800,v251,,502,8,753,26l11741,-2668r4175,4803l11113,6310r189,-2693xe" fillcolor="#bbe0e3">
                    <v:stroke joinstyle="miter"/>
                    <v:path o:connecttype="custom" o:connectlocs="399,2;346,86;413,148;479,-109;650,87;454,258" o:connectangles="0,0,0,0,0,0" textboxrect="3159,3159,18441,18441"/>
                    <o:lock v:ext="edit" text="t"/>
                  </v:shape>
                  <v:rect id="Rectangle 44" o:spid="_x0000_s1040" style="position:absolute;left:3128;top:913;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DJsQA&#10;AADbAAAADwAAAGRycy9kb3ducmV2LnhtbESPzW7CMBCE75X6DtZW4oKKAwcgKQYh/sINQXvpbRUv&#10;TtR4HcUGwttjJKQeRzPzjWa26GwtrtT6yrGC4SABQVw4XbFR8PO9/ZyC8AFZY+2YFNzJw2L+/jbD&#10;TLsbH+l6CkZECPsMFZQhNJmUvijJoh+4hjh6Z9daDFG2RuoWbxFuazlKkrG0WHFcKLGhVUnF3+li&#10;FUzWyz4dft05bNJdmptjvktNrlTvo1t+gQjUhf/wq73XCsYjeH6JP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TAybEAAAA2wAAAA8AAAAAAAAAAAAAAAAAmAIAAGRycy9k&#10;b3ducmV2LnhtbFBLBQYAAAAABAAEAPUAAACJAw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 xml:space="preserve">Update </w:t>
                          </w:r>
                        </w:p>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Background</w:t>
                          </w:r>
                          <w:r w:rsidRPr="005B6074">
                            <w:rPr>
                              <w:rFonts w:ascii="Arial" w:cs="Arial"/>
                              <w:b/>
                              <w:bCs/>
                              <w:color w:val="000000"/>
                              <w:sz w:val="17"/>
                            </w:rPr>
                            <w:br/>
                            <w:t>Data</w:t>
                          </w:r>
                        </w:p>
                      </w:txbxContent>
                    </v:textbox>
                  </v:rect>
                  <v:rect id="Rectangle 45" o:spid="_x0000_s1041" style="position:absolute;left:3661;top:1533;width:469;height: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vcUA&#10;AADbAAAADwAAAGRycy9kb3ducmV2LnhtbESPQWvCQBSE74X+h+UVvJS6sQU1MRsRq6a3ou2lt0f2&#10;uQlm34bsqum/d4VCj8PMfMPky8G24kK9bxwrmIwTEMSV0w0bBd9f25c5CB+QNbaOScEveVgWjw85&#10;ZtpdeU+XQzAiQthnqKAOocuk9FVNFv3YdcTRO7reYoiyN1L3eI1w28rXJJlKiw3HhRo7WtdUnQ5n&#10;q2D2vnqmzx93DJt0l5ZmX+5SUyo1ehpWCxCBhvAf/mt/aAXTN7h/iT9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6a9xQAAANsAAAAPAAAAAAAAAAAAAAAAAJgCAABkcnMv&#10;ZG93bnJldi54bWxQSwUGAAAAAAQABAD1AAAAigM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Imports</w:t>
                          </w:r>
                        </w:p>
                        <w:p w:rsidR="003C0BF4" w:rsidRPr="005B6074" w:rsidRDefault="003C0BF4" w:rsidP="00951D08">
                          <w:pPr>
                            <w:autoSpaceDE w:val="0"/>
                            <w:autoSpaceDN w:val="0"/>
                            <w:adjustRightInd w:val="0"/>
                            <w:jc w:val="center"/>
                            <w:rPr>
                              <w:rFonts w:ascii="Arial" w:cs="Arial"/>
                              <w:color w:val="000000"/>
                              <w:sz w:val="17"/>
                            </w:rPr>
                          </w:pPr>
                          <w:r w:rsidRPr="005B6074">
                            <w:rPr>
                              <w:rFonts w:ascii="Arial" w:cs="Arial"/>
                              <w:color w:val="000000"/>
                              <w:sz w:val="17"/>
                            </w:rPr>
                            <w:t>(i.e. Product</w:t>
                          </w:r>
                          <w:r w:rsidRPr="005B6074">
                            <w:rPr>
                              <w:rFonts w:ascii="Arial" w:cs="Arial"/>
                              <w:color w:val="000000"/>
                              <w:sz w:val="17"/>
                            </w:rPr>
                            <w:br/>
                            <w:t>Catalog from</w:t>
                          </w:r>
                          <w:r w:rsidRPr="005B6074">
                            <w:rPr>
                              <w:rFonts w:ascii="Arial" w:cs="Arial"/>
                              <w:color w:val="000000"/>
                              <w:sz w:val="17"/>
                            </w:rPr>
                            <w:br/>
                            <w:t>ORION, Shipment,</w:t>
                          </w:r>
                          <w:r w:rsidRPr="005B6074">
                            <w:rPr>
                              <w:rFonts w:ascii="Arial" w:cs="Arial"/>
                              <w:color w:val="000000"/>
                              <w:sz w:val="17"/>
                            </w:rPr>
                            <w:br/>
                            <w:t>and Consumption</w:t>
                          </w:r>
                          <w:r w:rsidRPr="005B6074">
                            <w:rPr>
                              <w:rFonts w:ascii="Arial" w:cs="Arial"/>
                              <w:color w:val="000000"/>
                              <w:sz w:val="17"/>
                            </w:rPr>
                            <w:br/>
                            <w:t>Data)</w:t>
                          </w:r>
                          <w:r w:rsidRPr="005B6074">
                            <w:rPr>
                              <w:rFonts w:ascii="Arial" w:cs="Arial"/>
                              <w:color w:val="000000"/>
                              <w:sz w:val="17"/>
                            </w:rPr>
                            <w:br/>
                          </w:r>
                        </w:p>
                      </w:txbxContent>
                    </v:textbox>
                  </v:rect>
                  <v:rect id="Rectangle 46" o:spid="_x0000_s1042" style="position:absolute;left:3129;top:3030;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ycUA&#10;AADbAAAADwAAAGRycy9kb3ducmV2LnhtbESPQWvCQBSE74X+h+UVvJS6sRQ1MRsRq6a3ou2lt0f2&#10;uQlm34bsqum/d4VCj8PMfMPky8G24kK9bxwrmIwTEMSV0w0bBd9f25c5CB+QNbaOScEveVgWjw85&#10;ZtpdeU+XQzAiQthnqKAOocuk9FVNFv3YdcTRO7reYoiyN1L3eI1w28rXJJlKiw3HhRo7WtdUnQ5n&#10;q2D2vnqmzx93DJt0l5ZmX+5SUyo1ehpWCxCBhvAf/mt/aAXTN7h/iT9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9j7JxQAAANsAAAAPAAAAAAAAAAAAAAAAAJgCAABkcnMv&#10;ZG93bnJldi54bWxQSwUGAAAAAAQABAD1AAAAigM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w:t>
                          </w:r>
                          <w:r w:rsidRPr="005B6074">
                            <w:rPr>
                              <w:rFonts w:ascii="Arial" w:cs="Arial"/>
                              <w:b/>
                              <w:bCs/>
                              <w:color w:val="000000"/>
                              <w:sz w:val="17"/>
                            </w:rPr>
                            <w:br/>
                            <w:t>Shipment Data</w:t>
                          </w:r>
                        </w:p>
                        <w:p w:rsidR="003C0BF4" w:rsidRPr="005B6074" w:rsidRDefault="003C0BF4" w:rsidP="00951D08">
                          <w:pPr>
                            <w:autoSpaceDE w:val="0"/>
                            <w:autoSpaceDN w:val="0"/>
                            <w:adjustRightInd w:val="0"/>
                            <w:jc w:val="center"/>
                            <w:rPr>
                              <w:rFonts w:ascii="Arial" w:cs="Arial"/>
                              <w:b/>
                              <w:bCs/>
                              <w:color w:val="000000"/>
                              <w:sz w:val="17"/>
                            </w:rPr>
                          </w:pPr>
                        </w:p>
                      </w:txbxContent>
                    </v:textbox>
                  </v:rect>
                  <v:rect id="Rectangle 47" o:spid="_x0000_s1043" style="position:absolute;left:2253;top:3030;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bUsUA&#10;AADbAAAADwAAAGRycy9kb3ducmV2LnhtbESPQWvCQBSE74X+h+UVvJS6sVA1MRsRq6a3ou2lt0f2&#10;uQlm34bsqum/d4VCj8PMfMPky8G24kK9bxwrmIwTEMSV0w0bBd9f25c5CB+QNbaOScEveVgWjw85&#10;ZtpdeU+XQzAiQthnqKAOocuk9FVNFv3YdcTRO7reYoiyN1L3eI1w28rXJJlKiw3HhRo7WtdUnQ5n&#10;q2D2vnqmzx93DJt0l5ZmX+5SUyo1ehpWCxCBhvAf/mt/aAXTN7h/iT9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uptSxQAAANsAAAAPAAAAAAAAAAAAAAAAAJgCAABkcnMv&#10;ZG93bnJldi54bWxQSwUGAAAAAAQABAD1AAAAigM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Update/Import</w:t>
                          </w:r>
                          <w:r w:rsidRPr="005B6074">
                            <w:rPr>
                              <w:rFonts w:ascii="Arial" w:cs="Arial"/>
                              <w:b/>
                              <w:bCs/>
                              <w:color w:val="000000"/>
                              <w:sz w:val="17"/>
                            </w:rPr>
                            <w:br/>
                            <w:t>Consumption Data</w:t>
                          </w:r>
                        </w:p>
                      </w:txbxContent>
                    </v:textbox>
                  </v:rect>
                  <v:rect id="Rectangle 48" o:spid="_x0000_s1044" style="position:absolute;left:1633;top:2411;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gFJcQA&#10;AADbAAAADwAAAGRycy9kb3ducmV2LnhtbESPzW7CMBCE75V4B2uReqnAaQ8pCRiEKCW9IX4u3Fbx&#10;4kTE6yg2kL49RqrU42hmvtHMFr1txI06XztW8D5OQBCXTtdsFBwP36MJCB+QNTaOScEveVjMBy8z&#10;zLW7845u+2BEhLDPUUEVQptL6cuKLPqxa4mjd3adxRBlZ6Tu8B7htpEfSZJKizXHhQpbWlVUXvZX&#10;q+Dza/lG25M7h3W2yQqzKzaZKZR6HfbLKYhAffgP/7V/tII0heeX+A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oBSXEAAAA2wAAAA8AAAAAAAAAAAAAAAAAmAIAAGRycy9k&#10;b3ducmV2LnhtbFBLBQYAAAAABAAEAPUAAACJAw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Forecast</w:t>
                          </w:r>
                        </w:p>
                      </w:txbxContent>
                    </v:textbox>
                  </v:rect>
                  <v:rect id="Rectangle 49" o:spid="_x0000_s1045" style="position:absolute;left:1632;top:1535;width:432;height: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gvsQA&#10;AADbAAAADwAAAGRycy9kb3ducmV2LnhtbESPQWvCQBSE7wX/w/KEXkQ3etAmuopYa7yVqBdvj+xz&#10;E8y+Ddmtpv++Wyj0OMzMN8xq09tGPKjztWMF00kCgrh0umaj4HL+GL+B8AFZY+OYFHyTh8168LLC&#10;TLsnF/Q4BSMihH2GCqoQ2kxKX1Zk0U9cSxy9m+sshig7I3WHzwi3jZwlyVxarDkuVNjSrqLyfvqy&#10;Chbv2xF9Xt0t7NNDmpsiP6QmV+p12G+XIAL14T/81z5qBfMF/H6JP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koL7EAAAA2wAAAA8AAAAAAAAAAAAAAAAAmAIAAGRycy9k&#10;b3ducmV2LnhtbFBLBQYAAAAABAAEAPUAAACJAw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 xml:space="preserve">Balance </w:t>
                          </w:r>
                          <w:proofErr w:type="gramStart"/>
                          <w:r w:rsidRPr="005B6074">
                            <w:rPr>
                              <w:rFonts w:ascii="Arial" w:cs="Arial"/>
                              <w:b/>
                              <w:bCs/>
                              <w:color w:val="000000"/>
                              <w:sz w:val="17"/>
                            </w:rPr>
                            <w:t>PipeLine</w:t>
                          </w:r>
                          <w:proofErr w:type="gramEnd"/>
                          <w:r w:rsidRPr="005B6074">
                            <w:rPr>
                              <w:rFonts w:ascii="Arial" w:cs="Arial"/>
                              <w:b/>
                              <w:bCs/>
                              <w:color w:val="000000"/>
                              <w:sz w:val="17"/>
                            </w:rPr>
                            <w:br/>
                          </w:r>
                          <w:r w:rsidRPr="005B6074">
                            <w:rPr>
                              <w:rFonts w:ascii="Arial" w:cs="Arial"/>
                              <w:color w:val="000000"/>
                              <w:sz w:val="17"/>
                            </w:rPr>
                            <w:t>(i.e. adjust shipment schedules</w:t>
                          </w:r>
                          <w:r w:rsidR="00455BF2">
                            <w:rPr>
                              <w:rFonts w:ascii="Arial" w:cs="Arial"/>
                              <w:color w:val="000000"/>
                              <w:sz w:val="17"/>
                            </w:rPr>
                            <w:t xml:space="preserve"> </w:t>
                          </w:r>
                          <w:r w:rsidRPr="005B6074">
                            <w:rPr>
                              <w:rFonts w:ascii="Arial" w:cs="Arial"/>
                              <w:color w:val="000000"/>
                              <w:sz w:val="17"/>
                            </w:rPr>
                            <w:t>as needed)</w:t>
                          </w:r>
                        </w:p>
                      </w:txbxContent>
                    </v:textbox>
                  </v:rect>
                  <v:rect id="Rectangle 50" o:spid="_x0000_s1046" style="position:absolute;left:2251;top:915;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s0zMIA&#10;AADbAAAADwAAAGRycy9kb3ducmV2LnhtbERPPW/CMBDdkfofrKvEgorTDqFJMQi1JWGroCxsp/hw&#10;osbnKHaT8O/xUKnj0/tebyfbioF63zhW8LxMQBBXTjdsFJy/90+vIHxA1tg6JgU38rDdPMzWmGs3&#10;8pGGUzAihrDPUUEdQpdL6auaLPql64gjd3W9xRBhb6TucYzhtpUvSZJKiw3Hhho7eq+p+jn9WgWr&#10;j92Cvi7uGj6zIivNsSwyUyo1f5x2byACTeFf/Oc+aAVpHBu/xB8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zTMwgAAANsAAAAPAAAAAAAAAAAAAAAAAJgCAABkcnMvZG93&#10;bnJldi54bWxQSwUGAAAAAAQABAD1AAAAhwM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Run Reports</w:t>
                          </w:r>
                        </w:p>
                      </w:txbxContent>
                    </v:textbox>
                  </v:rect>
                  <v:rect id="Rectangle 51" o:spid="_x0000_s1047" style="position:absolute;left:3749;top:2410;width:381;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RV8MA&#10;AADbAAAADwAAAGRycy9kb3ducmV2LnhtbESPQWvCQBSE7wX/w/KEXqRu7EFN6iqi1ngTtZfeHtnn&#10;Jph9G7Krpv/eFYQeh5n5hpktOluLG7W+cqxgNExAEBdOV2wU/Jy+P6YgfEDWWDsmBX/kYTHvvc0w&#10;0+7OB7odgxERwj5DBWUITSalL0qy6IeuIY7e2bUWQ5StkbrFe4TbWn4myVharDgulNjQqqTicrxa&#10;BZP1ckD7X3cOm3Sb5uaQb1OTK/Xe75ZfIAJ14T/8au+0gnE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RV8MAAADbAAAADwAAAAAAAAAAAAAAAACYAgAAZHJzL2Rv&#10;d25yZXYueG1sUEsFBgAAAAAEAAQA9QAAAIgDAAAAAA==&#10;" filled="f" stroked="f">
                    <v:textbox inset="0,0,0,0">
                      <w:txbxContent>
                        <w:p w:rsidR="003C0BF4" w:rsidRPr="005B6074" w:rsidRDefault="003C0BF4" w:rsidP="00951D08">
                          <w:pPr>
                            <w:autoSpaceDE w:val="0"/>
                            <w:autoSpaceDN w:val="0"/>
                            <w:adjustRightInd w:val="0"/>
                            <w:jc w:val="center"/>
                            <w:rPr>
                              <w:rFonts w:ascii="Arial" w:cs="Arial"/>
                              <w:b/>
                              <w:bCs/>
                              <w:color w:val="000000"/>
                              <w:sz w:val="17"/>
                            </w:rPr>
                          </w:pPr>
                          <w:r w:rsidRPr="005B6074">
                            <w:rPr>
                              <w:rFonts w:ascii="Arial" w:cs="Arial"/>
                              <w:b/>
                              <w:bCs/>
                              <w:color w:val="000000"/>
                              <w:sz w:val="17"/>
                            </w:rPr>
                            <w:t>Update Stock Data</w:t>
                          </w:r>
                        </w:p>
                      </w:txbxContent>
                    </v:textbox>
                  </v:rect>
                </v:group>
                <v:shape id="Text Box 52" o:spid="_x0000_s1048" type="#_x0000_t202" style="position:absolute;left:15977;top:20075;width:29137;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y4T8AA&#10;AADbAAAADwAAAGRycy9kb3ducmV2LnhtbERPy2oCMRTdF/oP4Ra6qxldVB2NUnxABTfqgLi7Tq6T&#10;oZObIYk6/XuzEFwezns672wjbuRD7VhBv5eBIC6drrlSUBzWXyMQISJrbByTgn8KMJ+9v00x1+7O&#10;O7rtYyVSCIccFZgY21zKUBqyGHquJU7cxXmLMUFfSe3xnsJtIwdZ9i0t1pwaDLa0MFT+7a9WQXkq&#10;lkeP2daZTYer8zieiv5Yqc+P7mcCIlIXX+Kn+1crGKb16Uv6AXL2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y4T8AAAADbAAAADwAAAAAAAAAAAAAAAACYAgAAZHJzL2Rvd25y&#10;ZXYueG1sUEsFBgAAAAAEAAQA9QAAAIUDAAAAAA==&#10;" filled="f" fillcolor="#bbe0e3" stroked="f">
                  <v:textbox inset="1.82881mm,.91439mm,1.82881mm,.91439mm">
                    <w:txbxContent>
                      <w:p w:rsidR="003C0BF4" w:rsidRPr="005B6074" w:rsidRDefault="003C0BF4" w:rsidP="00951D08">
                        <w:pPr>
                          <w:autoSpaceDE w:val="0"/>
                          <w:autoSpaceDN w:val="0"/>
                          <w:adjustRightInd w:val="0"/>
                          <w:jc w:val="center"/>
                          <w:rPr>
                            <w:rFonts w:ascii="Arial" w:cs="Arial"/>
                            <w:b/>
                            <w:bCs/>
                            <w:color w:val="000000"/>
                            <w:sz w:val="35"/>
                            <w:szCs w:val="48"/>
                          </w:rPr>
                        </w:pPr>
                        <w:r w:rsidRPr="005B6074">
                          <w:rPr>
                            <w:rFonts w:ascii="Arial" w:cs="Arial"/>
                            <w:b/>
                            <w:bCs/>
                            <w:color w:val="000000"/>
                            <w:sz w:val="35"/>
                            <w:szCs w:val="48"/>
                          </w:rPr>
                          <w:t>PIPELINE PROCESS</w:t>
                        </w:r>
                      </w:p>
                    </w:txbxContent>
                  </v:textbox>
                </v:shape>
                <w10:anchorlock/>
              </v:group>
            </w:pict>
          </mc:Fallback>
        </mc:AlternateContent>
      </w:r>
      <w:bookmarkEnd w:id="144"/>
    </w:p>
    <w:p w:rsidR="00951D08" w:rsidRDefault="00951D08" w:rsidP="00951D08">
      <w:pPr>
        <w:pStyle w:val="DP-HeadingA"/>
      </w:pPr>
      <w:bookmarkStart w:id="145" w:name="_Toc293914890"/>
      <w:r>
        <w:t>Appendices</w:t>
      </w:r>
      <w:bookmarkEnd w:id="145"/>
    </w:p>
    <w:p w:rsidR="00FF2600" w:rsidRPr="00A34D72" w:rsidRDefault="00FF2600" w:rsidP="00A34D72">
      <w:pPr>
        <w:pStyle w:val="DP-TableTitle"/>
      </w:pPr>
      <w:bookmarkStart w:id="146" w:name="_Toc293915320"/>
      <w:r w:rsidRPr="00A34D72">
        <w:t xml:space="preserve">Table </w:t>
      </w:r>
      <w:fldSimple w:instr=" SEQ Table \* ARABIC ">
        <w:r w:rsidR="002A3BA2">
          <w:rPr>
            <w:noProof/>
          </w:rPr>
          <w:t>1</w:t>
        </w:r>
      </w:fldSimple>
      <w:r w:rsidRPr="00A34D72">
        <w:t xml:space="preserve"> - List of Appendices</w:t>
      </w:r>
      <w:bookmarkEnd w:id="1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4590"/>
        <w:gridCol w:w="3528"/>
      </w:tblGrid>
      <w:tr w:rsidR="00E87744" w:rsidRPr="00EE52DB" w:rsidTr="00826822">
        <w:tc>
          <w:tcPr>
            <w:tcW w:w="1260" w:type="dxa"/>
          </w:tcPr>
          <w:p w:rsidR="00E87744" w:rsidRPr="00B36C03" w:rsidRDefault="00E87744" w:rsidP="00EE52DB">
            <w:pPr>
              <w:pStyle w:val="DP-TableHeaderRow"/>
              <w:rPr>
                <w:bCs/>
              </w:rPr>
            </w:pPr>
            <w:bookmarkStart w:id="147" w:name="_Toc528044244"/>
            <w:r w:rsidRPr="00B36C03">
              <w:rPr>
                <w:bCs/>
              </w:rPr>
              <w:t>Appendix</w:t>
            </w:r>
          </w:p>
        </w:tc>
        <w:tc>
          <w:tcPr>
            <w:tcW w:w="4590" w:type="dxa"/>
          </w:tcPr>
          <w:p w:rsidR="00E87744" w:rsidRPr="00B36C03" w:rsidRDefault="00E87744" w:rsidP="00EE52DB">
            <w:pPr>
              <w:pStyle w:val="DP-TableHeaderRow"/>
              <w:rPr>
                <w:bCs/>
              </w:rPr>
            </w:pPr>
            <w:r w:rsidRPr="00B36C03">
              <w:rPr>
                <w:bCs/>
              </w:rPr>
              <w:t>Title</w:t>
            </w:r>
          </w:p>
        </w:tc>
        <w:tc>
          <w:tcPr>
            <w:tcW w:w="3528" w:type="dxa"/>
          </w:tcPr>
          <w:p w:rsidR="00E87744" w:rsidRPr="00B36C03" w:rsidRDefault="00E87744" w:rsidP="00EE52DB">
            <w:pPr>
              <w:pStyle w:val="DP-TableHeaderRow"/>
              <w:rPr>
                <w:bCs/>
              </w:rPr>
            </w:pPr>
            <w:r w:rsidRPr="00B36C03">
              <w:rPr>
                <w:bCs/>
              </w:rPr>
              <w:t>Description</w:t>
            </w:r>
          </w:p>
        </w:tc>
      </w:tr>
      <w:tr w:rsidR="00E87744" w:rsidRPr="00EE52DB" w:rsidTr="00826822">
        <w:tc>
          <w:tcPr>
            <w:tcW w:w="1260" w:type="dxa"/>
          </w:tcPr>
          <w:p w:rsidR="00E87744" w:rsidRPr="00EE52DB" w:rsidRDefault="00E87744" w:rsidP="00EE52DB">
            <w:pPr>
              <w:pStyle w:val="DP-TableRowText"/>
            </w:pPr>
            <w:r w:rsidRPr="00EE52DB">
              <w:t>A</w:t>
            </w:r>
          </w:p>
        </w:tc>
        <w:tc>
          <w:tcPr>
            <w:tcW w:w="4590" w:type="dxa"/>
          </w:tcPr>
          <w:p w:rsidR="00E87744" w:rsidRPr="008A4556" w:rsidRDefault="008A4556" w:rsidP="008A4556">
            <w:pPr>
              <w:pStyle w:val="DP-TableRowText"/>
            </w:pPr>
            <w:bookmarkStart w:id="148" w:name="_Toc282608531"/>
            <w:bookmarkStart w:id="149" w:name="_Toc293914891"/>
            <w:r w:rsidRPr="008A4556">
              <w:rPr>
                <w:rStyle w:val="DP-HeadingAChar"/>
                <w:b w:val="0"/>
                <w:sz w:val="20"/>
              </w:rPr>
              <w:t>The Reddick VBA (RVBA) Naming Conventions, Version 6.01</w:t>
            </w:r>
            <w:bookmarkEnd w:id="148"/>
            <w:bookmarkEnd w:id="149"/>
          </w:p>
        </w:tc>
        <w:tc>
          <w:tcPr>
            <w:tcW w:w="3528" w:type="dxa"/>
          </w:tcPr>
          <w:p w:rsidR="00E87744" w:rsidRPr="00B36C03" w:rsidRDefault="00B36C03" w:rsidP="00B36C03">
            <w:pPr>
              <w:pStyle w:val="DP-TableRowText"/>
            </w:pPr>
            <w:r>
              <w:t>Industry standard naming conventions for Access applications</w:t>
            </w:r>
          </w:p>
        </w:tc>
      </w:tr>
      <w:tr w:rsidR="00B36C03" w:rsidRPr="00EE52DB" w:rsidTr="00826822">
        <w:tc>
          <w:tcPr>
            <w:tcW w:w="1260" w:type="dxa"/>
          </w:tcPr>
          <w:p w:rsidR="00B36C03" w:rsidRPr="00EE52DB" w:rsidRDefault="00B36C03" w:rsidP="00EE52DB">
            <w:pPr>
              <w:pStyle w:val="DP-TableRowText"/>
            </w:pPr>
            <w:r w:rsidRPr="00EE52DB">
              <w:t>B</w:t>
            </w:r>
          </w:p>
        </w:tc>
        <w:tc>
          <w:tcPr>
            <w:tcW w:w="4590" w:type="dxa"/>
          </w:tcPr>
          <w:p w:rsidR="00B36C03" w:rsidRPr="00E917E3" w:rsidRDefault="00B36C03" w:rsidP="00E917E3">
            <w:pPr>
              <w:pStyle w:val="DP-TableRowText"/>
            </w:pPr>
            <w:r w:rsidRPr="00E917E3">
              <w:t>The Reddick VBA (RVBA) Coding Conventions (version 0.90)</w:t>
            </w:r>
          </w:p>
        </w:tc>
        <w:tc>
          <w:tcPr>
            <w:tcW w:w="3528" w:type="dxa"/>
          </w:tcPr>
          <w:p w:rsidR="00B36C03" w:rsidRPr="00B36C03" w:rsidRDefault="00B36C03" w:rsidP="00B36C03">
            <w:pPr>
              <w:pStyle w:val="DP-TableRowText"/>
            </w:pPr>
            <w:r>
              <w:t>Industry standard coding conventions for Access applications</w:t>
            </w:r>
          </w:p>
        </w:tc>
      </w:tr>
      <w:tr w:rsidR="00E87744" w:rsidRPr="00EE52DB" w:rsidTr="00826822">
        <w:tc>
          <w:tcPr>
            <w:tcW w:w="1260" w:type="dxa"/>
          </w:tcPr>
          <w:p w:rsidR="00E87744" w:rsidRPr="00EE52DB" w:rsidRDefault="00E87744" w:rsidP="00EE52DB">
            <w:pPr>
              <w:pStyle w:val="DP-TableRowText"/>
            </w:pPr>
            <w:r w:rsidRPr="00EE52DB">
              <w:t>C</w:t>
            </w:r>
          </w:p>
        </w:tc>
        <w:tc>
          <w:tcPr>
            <w:tcW w:w="4590" w:type="dxa"/>
          </w:tcPr>
          <w:p w:rsidR="00E87744" w:rsidRPr="00EE52DB" w:rsidRDefault="00B91ACA" w:rsidP="00EE52DB">
            <w:pPr>
              <w:pStyle w:val="DP-TableRowText"/>
            </w:pPr>
            <w:r>
              <w:t>Microsoft Application User Interface Guidelines</w:t>
            </w:r>
          </w:p>
        </w:tc>
        <w:tc>
          <w:tcPr>
            <w:tcW w:w="3528" w:type="dxa"/>
          </w:tcPr>
          <w:p w:rsidR="00E87744" w:rsidRPr="00B36C03" w:rsidRDefault="00B36C03" w:rsidP="00EE52DB">
            <w:pPr>
              <w:pStyle w:val="DP-TableRowText"/>
            </w:pPr>
            <w:r>
              <w:t>JSI GUI standards</w:t>
            </w:r>
          </w:p>
        </w:tc>
      </w:tr>
    </w:tbl>
    <w:p w:rsidR="00214674" w:rsidRDefault="00214674" w:rsidP="00E87744">
      <w:pPr>
        <w:pStyle w:val="DP-HeadingA"/>
      </w:pPr>
      <w:bookmarkStart w:id="150" w:name="_Toc280884896"/>
      <w:bookmarkStart w:id="151" w:name="_Toc280887106"/>
      <w:bookmarkStart w:id="152" w:name="_Toc281207549"/>
      <w:bookmarkStart w:id="153" w:name="_Toc281208012"/>
      <w:bookmarkStart w:id="154" w:name="_Toc282608532"/>
      <w:bookmarkEnd w:id="147"/>
    </w:p>
    <w:p w:rsidR="00214674" w:rsidRDefault="00214674">
      <w:pPr>
        <w:rPr>
          <w:rFonts w:ascii="Gill Sans Std" w:hAnsi="Gill Sans Std"/>
          <w:b/>
          <w:sz w:val="32"/>
          <w:szCs w:val="32"/>
        </w:rPr>
      </w:pPr>
      <w:r>
        <w:br w:type="page"/>
      </w:r>
    </w:p>
    <w:p w:rsidR="003C7812" w:rsidRDefault="003C7812" w:rsidP="00E87744">
      <w:pPr>
        <w:pStyle w:val="DP-HeadingA"/>
      </w:pPr>
      <w:bookmarkStart w:id="155" w:name="_Toc293914892"/>
      <w:r>
        <w:lastRenderedPageBreak/>
        <w:t>System Requirements</w:t>
      </w:r>
      <w:bookmarkEnd w:id="150"/>
      <w:bookmarkEnd w:id="151"/>
      <w:bookmarkEnd w:id="152"/>
      <w:bookmarkEnd w:id="153"/>
      <w:bookmarkEnd w:id="154"/>
      <w:bookmarkEnd w:id="155"/>
    </w:p>
    <w:p w:rsidR="00E87744" w:rsidRPr="009758D4" w:rsidRDefault="00E87744" w:rsidP="008A3A48">
      <w:pPr>
        <w:pStyle w:val="DP-Bodytext"/>
        <w:rPr>
          <w:rFonts w:ascii="Arial" w:hAnsi="Arial" w:cs="Arial"/>
        </w:rPr>
      </w:pPr>
      <w:r>
        <w:t>The following resources are recommended for use with PipeLine—</w:t>
      </w:r>
    </w:p>
    <w:p w:rsidR="00FF2600" w:rsidRDefault="00FF2600" w:rsidP="00FF2600">
      <w:pPr>
        <w:pStyle w:val="DP-TableTitle"/>
      </w:pPr>
      <w:bookmarkStart w:id="156" w:name="_Toc293915321"/>
      <w:r>
        <w:t xml:space="preserve">Table </w:t>
      </w:r>
      <w:fldSimple w:instr=" SEQ Table \* ARABIC ">
        <w:r w:rsidR="002A3BA2">
          <w:rPr>
            <w:noProof/>
          </w:rPr>
          <w:t>2</w:t>
        </w:r>
      </w:fldSimple>
      <w:r>
        <w:t xml:space="preserve"> - Hardware and Software Requirements</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580"/>
      </w:tblGrid>
      <w:tr w:rsidR="00E87744" w:rsidRPr="00EE52DB" w:rsidTr="00826822">
        <w:tc>
          <w:tcPr>
            <w:tcW w:w="2538" w:type="dxa"/>
          </w:tcPr>
          <w:p w:rsidR="00E87744" w:rsidRPr="00EE52DB" w:rsidRDefault="00E87744" w:rsidP="00EE52DB">
            <w:pPr>
              <w:pStyle w:val="DP-TableHeaderRow"/>
              <w:rPr>
                <w:bCs/>
              </w:rPr>
            </w:pPr>
            <w:r w:rsidRPr="00EE52DB">
              <w:rPr>
                <w:bCs/>
              </w:rPr>
              <w:t>Component</w:t>
            </w:r>
          </w:p>
        </w:tc>
        <w:tc>
          <w:tcPr>
            <w:tcW w:w="5580" w:type="dxa"/>
          </w:tcPr>
          <w:p w:rsidR="00E87744" w:rsidRPr="00EE52DB" w:rsidRDefault="00E87744" w:rsidP="00EE52DB">
            <w:pPr>
              <w:pStyle w:val="DP-TableHeaderRow"/>
              <w:rPr>
                <w:bCs/>
              </w:rPr>
            </w:pPr>
            <w:r w:rsidRPr="00EE52DB">
              <w:rPr>
                <w:bCs/>
              </w:rPr>
              <w:t>Hardware/Software Requirements</w:t>
            </w:r>
          </w:p>
        </w:tc>
      </w:tr>
      <w:tr w:rsidR="00E87744" w:rsidRPr="00EE52DB" w:rsidTr="00826822">
        <w:tc>
          <w:tcPr>
            <w:tcW w:w="2538" w:type="dxa"/>
          </w:tcPr>
          <w:p w:rsidR="00E87744" w:rsidRPr="00EE52DB" w:rsidRDefault="00E87744" w:rsidP="00EE52DB">
            <w:pPr>
              <w:pStyle w:val="DP-TableRowText"/>
            </w:pPr>
            <w:r w:rsidRPr="00EE52DB">
              <w:t>CPU</w:t>
            </w:r>
          </w:p>
        </w:tc>
        <w:tc>
          <w:tcPr>
            <w:tcW w:w="5580" w:type="dxa"/>
          </w:tcPr>
          <w:p w:rsidR="00E87744" w:rsidRPr="00EE52DB" w:rsidRDefault="00E87744" w:rsidP="00EE52DB">
            <w:pPr>
              <w:pStyle w:val="DP-TableRowText"/>
            </w:pPr>
            <w:r w:rsidRPr="00EE52DB">
              <w:t>Pentium IV or higher</w:t>
            </w:r>
          </w:p>
        </w:tc>
      </w:tr>
      <w:tr w:rsidR="00E87744" w:rsidRPr="00EE52DB" w:rsidTr="00826822">
        <w:tc>
          <w:tcPr>
            <w:tcW w:w="2538" w:type="dxa"/>
          </w:tcPr>
          <w:p w:rsidR="00E87744" w:rsidRPr="00EE52DB" w:rsidRDefault="00E87744" w:rsidP="00EE52DB">
            <w:pPr>
              <w:pStyle w:val="DP-TableRowText"/>
            </w:pPr>
            <w:r w:rsidRPr="00EE52DB">
              <w:t>Operating System</w:t>
            </w:r>
          </w:p>
        </w:tc>
        <w:tc>
          <w:tcPr>
            <w:tcW w:w="5580" w:type="dxa"/>
          </w:tcPr>
          <w:p w:rsidR="00E87744" w:rsidRPr="00EE52DB" w:rsidRDefault="00E87744" w:rsidP="00EE52DB">
            <w:pPr>
              <w:pStyle w:val="DP-TableRowText"/>
            </w:pPr>
            <w:r w:rsidRPr="00EE52DB">
              <w:t>Windows XP or above</w:t>
            </w:r>
          </w:p>
        </w:tc>
      </w:tr>
      <w:tr w:rsidR="00E87744" w:rsidRPr="00EE52DB" w:rsidTr="00826822">
        <w:tc>
          <w:tcPr>
            <w:tcW w:w="2538" w:type="dxa"/>
          </w:tcPr>
          <w:p w:rsidR="00E87744" w:rsidRPr="00EE52DB" w:rsidRDefault="00E87744" w:rsidP="00EE52DB">
            <w:pPr>
              <w:pStyle w:val="DP-TableRowText"/>
            </w:pPr>
            <w:r w:rsidRPr="00EE52DB">
              <w:t>Memory</w:t>
            </w:r>
          </w:p>
        </w:tc>
        <w:tc>
          <w:tcPr>
            <w:tcW w:w="5580" w:type="dxa"/>
          </w:tcPr>
          <w:p w:rsidR="00E87744" w:rsidRPr="00EE52DB" w:rsidRDefault="00E87744" w:rsidP="00EE52DB">
            <w:pPr>
              <w:pStyle w:val="DP-TableRowText"/>
            </w:pPr>
            <w:r w:rsidRPr="00EE52DB">
              <w:t>1 GB or higher</w:t>
            </w:r>
          </w:p>
        </w:tc>
      </w:tr>
      <w:tr w:rsidR="00E87744" w:rsidRPr="00EE52DB" w:rsidTr="00826822">
        <w:tc>
          <w:tcPr>
            <w:tcW w:w="2538" w:type="dxa"/>
          </w:tcPr>
          <w:p w:rsidR="00E87744" w:rsidRPr="00EE52DB" w:rsidRDefault="00E87744" w:rsidP="00EE52DB">
            <w:pPr>
              <w:pStyle w:val="DP-TableRowText"/>
            </w:pPr>
            <w:r w:rsidRPr="00EE52DB">
              <w:t>Hard Disk Space</w:t>
            </w:r>
          </w:p>
        </w:tc>
        <w:tc>
          <w:tcPr>
            <w:tcW w:w="5580" w:type="dxa"/>
          </w:tcPr>
          <w:p w:rsidR="00E87744" w:rsidRPr="00EE52DB" w:rsidRDefault="00E87744" w:rsidP="00EE52DB">
            <w:pPr>
              <w:pStyle w:val="DP-TableRowText"/>
            </w:pPr>
            <w:r w:rsidRPr="00EE52DB">
              <w:t>500 MB of free space or higher</w:t>
            </w:r>
          </w:p>
        </w:tc>
      </w:tr>
      <w:tr w:rsidR="00E87744" w:rsidRPr="00EE52DB" w:rsidTr="00826822">
        <w:tc>
          <w:tcPr>
            <w:tcW w:w="2538" w:type="dxa"/>
          </w:tcPr>
          <w:p w:rsidR="00E87744" w:rsidRPr="00EE52DB" w:rsidRDefault="00E87744" w:rsidP="00EE52DB">
            <w:pPr>
              <w:pStyle w:val="DP-TableRowText"/>
            </w:pPr>
            <w:r w:rsidRPr="00EE52DB">
              <w:t>Video Adapter</w:t>
            </w:r>
          </w:p>
        </w:tc>
        <w:tc>
          <w:tcPr>
            <w:tcW w:w="5580" w:type="dxa"/>
          </w:tcPr>
          <w:p w:rsidR="00E87744" w:rsidRPr="00EE52DB" w:rsidRDefault="00E87744" w:rsidP="00EE52DB">
            <w:pPr>
              <w:pStyle w:val="DP-TableRowText"/>
            </w:pPr>
            <w:r w:rsidRPr="00EE52DB">
              <w:t>SVGA with at least 800 X 600 resolution</w:t>
            </w:r>
          </w:p>
        </w:tc>
      </w:tr>
      <w:tr w:rsidR="00E87744" w:rsidRPr="00EE52DB" w:rsidTr="00826822">
        <w:tc>
          <w:tcPr>
            <w:tcW w:w="2538" w:type="dxa"/>
          </w:tcPr>
          <w:p w:rsidR="00E87744" w:rsidRPr="00EE52DB" w:rsidRDefault="00E87744" w:rsidP="00EE52DB">
            <w:pPr>
              <w:pStyle w:val="DP-TableRowText"/>
            </w:pPr>
            <w:r w:rsidRPr="00EE52DB">
              <w:t>Microsoft Office</w:t>
            </w:r>
          </w:p>
        </w:tc>
        <w:tc>
          <w:tcPr>
            <w:tcW w:w="5580" w:type="dxa"/>
          </w:tcPr>
          <w:p w:rsidR="00E87744" w:rsidRPr="00EE52DB" w:rsidRDefault="00E87744" w:rsidP="00EE52DB">
            <w:pPr>
              <w:pStyle w:val="DP-TableRowText"/>
            </w:pPr>
            <w:r w:rsidRPr="00EE52DB">
              <w:t>Microsoft Office 2003 or higher</w:t>
            </w:r>
          </w:p>
        </w:tc>
      </w:tr>
    </w:tbl>
    <w:p w:rsidR="00A34D72" w:rsidRDefault="00A34D72">
      <w:pPr>
        <w:rPr>
          <w:rFonts w:ascii="Gill Sans Std" w:hAnsi="Gill Sans Std"/>
          <w:b/>
          <w:sz w:val="60"/>
          <w:szCs w:val="60"/>
        </w:rPr>
        <w:sectPr w:rsidR="00A34D72" w:rsidSect="00D72088">
          <w:headerReference w:type="default" r:id="rId24"/>
          <w:endnotePr>
            <w:numFmt w:val="decimal"/>
          </w:endnotePr>
          <w:pgSz w:w="12240" w:h="15840" w:code="1"/>
          <w:pgMar w:top="1051" w:right="1440" w:bottom="720" w:left="1440" w:header="720" w:footer="360" w:gutter="0"/>
          <w:cols w:space="720"/>
          <w:noEndnote/>
          <w:docGrid w:linePitch="326"/>
        </w:sectPr>
      </w:pPr>
      <w:bookmarkStart w:id="157" w:name="_Toc280884897"/>
      <w:bookmarkStart w:id="158" w:name="_Toc280887107"/>
      <w:bookmarkStart w:id="159" w:name="_Toc281207550"/>
      <w:bookmarkStart w:id="160" w:name="_Toc281208013"/>
      <w:bookmarkStart w:id="161" w:name="_Toc282608533"/>
      <w:bookmarkEnd w:id="136"/>
    </w:p>
    <w:p w:rsidR="00E87744" w:rsidRDefault="002677F7" w:rsidP="002677F7">
      <w:pPr>
        <w:pStyle w:val="DP-ChapterTitle"/>
        <w:ind w:right="-1440"/>
      </w:pPr>
      <w:bookmarkStart w:id="162" w:name="_Toc293914893"/>
      <w:r>
        <w:lastRenderedPageBreak/>
        <w:t>Installation and Configuration</w:t>
      </w:r>
      <w:bookmarkEnd w:id="157"/>
      <w:bookmarkEnd w:id="158"/>
      <w:bookmarkEnd w:id="159"/>
      <w:bookmarkEnd w:id="160"/>
      <w:bookmarkEnd w:id="161"/>
      <w:bookmarkEnd w:id="162"/>
    </w:p>
    <w:p w:rsidR="00B5729E" w:rsidRDefault="00661274" w:rsidP="003C7812">
      <w:pPr>
        <w:pStyle w:val="DP-HeadingA"/>
      </w:pPr>
      <w:bookmarkStart w:id="163" w:name="_Toc280884898"/>
      <w:bookmarkStart w:id="164" w:name="_Toc280887108"/>
      <w:bookmarkStart w:id="165" w:name="_Toc281207551"/>
      <w:bookmarkStart w:id="166" w:name="_Toc281208014"/>
      <w:bookmarkStart w:id="167" w:name="_Toc282608534"/>
      <w:bookmarkStart w:id="168" w:name="_Ref440274070"/>
      <w:bookmarkStart w:id="169" w:name="_Toc65484229"/>
      <w:bookmarkStart w:id="170" w:name="_Toc250724416"/>
      <w:bookmarkStart w:id="171" w:name="_Toc280884899"/>
      <w:bookmarkStart w:id="172" w:name="_Toc26075113"/>
      <w:bookmarkStart w:id="173" w:name="_Toc293914894"/>
      <w:bookmarkEnd w:id="163"/>
      <w:r>
        <w:rPr>
          <w:noProof/>
        </w:rPr>
        <mc:AlternateContent>
          <mc:Choice Requires="wps">
            <w:drawing>
              <wp:anchor distT="0" distB="0" distL="114300" distR="114300" simplePos="0" relativeHeight="251654656" behindDoc="0" locked="0" layoutInCell="1" allowOverlap="1" wp14:anchorId="0536B323" wp14:editId="1E82F2D3">
                <wp:simplePos x="0" y="0"/>
                <wp:positionH relativeFrom="column">
                  <wp:posOffset>3543300</wp:posOffset>
                </wp:positionH>
                <wp:positionV relativeFrom="paragraph">
                  <wp:posOffset>107950</wp:posOffset>
                </wp:positionV>
                <wp:extent cx="2228850" cy="1257300"/>
                <wp:effectExtent l="0" t="3175" r="0" b="0"/>
                <wp:wrapSquare wrapText="bothSides"/>
                <wp:docPr id="5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2573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Default="003C0BF4" w:rsidP="00B5729E">
                            <w:pPr>
                              <w:pStyle w:val="DP-BoxTextTitle"/>
                            </w:pPr>
                            <w:r w:rsidRPr="00B5729E">
                              <w:t>Microsoft Office</w:t>
                            </w:r>
                            <w:r w:rsidRPr="00B5729E">
                              <w:rPr>
                                <w:vertAlign w:val="superscript"/>
                              </w:rPr>
                              <w:t>®</w:t>
                            </w:r>
                            <w:r w:rsidRPr="00B5729E">
                              <w:t xml:space="preserve"> 2003 </w:t>
                            </w:r>
                          </w:p>
                          <w:p w:rsidR="003C0BF4" w:rsidRPr="00B5729E" w:rsidRDefault="003C0BF4" w:rsidP="00B5729E">
                            <w:pPr>
                              <w:pStyle w:val="DP-Boxtext"/>
                              <w:rPr>
                                <w:lang w:val="en-US"/>
                              </w:rPr>
                            </w:pPr>
                            <w:r w:rsidRPr="00B5729E">
                              <w:rPr>
                                <w:lang w:val="en-US"/>
                              </w:rPr>
                              <w:t>Although PipeLine will run without Microsoft Office</w:t>
                            </w:r>
                            <w:r w:rsidRPr="00B5729E">
                              <w:rPr>
                                <w:vertAlign w:val="superscript"/>
                                <w:lang w:val="en-US"/>
                              </w:rPr>
                              <w:t>®</w:t>
                            </w:r>
                            <w:r w:rsidRPr="00B5729E">
                              <w:rPr>
                                <w:lang w:val="en-US"/>
                              </w:rPr>
                              <w:t xml:space="preserve"> 2003 installed on your computer, having Office 2003 installed will enhance PipeLine’s usefulness by allowing PipeLine to export data files to Word</w:t>
                            </w:r>
                            <w:r w:rsidRPr="00B5729E">
                              <w:rPr>
                                <w:vertAlign w:val="superscript"/>
                                <w:lang w:val="en-US"/>
                              </w:rPr>
                              <w:t>®</w:t>
                            </w:r>
                            <w:r w:rsidRPr="00B5729E">
                              <w:rPr>
                                <w:lang w:val="en-US"/>
                              </w:rPr>
                              <w:t xml:space="preserve"> or Excel</w:t>
                            </w:r>
                            <w:r w:rsidRPr="00B5729E">
                              <w:rPr>
                                <w:vertAlign w:val="superscript"/>
                                <w:lang w:val="en-US"/>
                              </w:rPr>
                              <w:t>®</w:t>
                            </w:r>
                            <w:r w:rsidRPr="00B5729E">
                              <w:rPr>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49" type="#_x0000_t202" style="position:absolute;margin-left:279pt;margin-top:8.5pt;width:175.5pt;height:9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" fillcolor="#9dbfe5" stroked="f" strokecolor="blue" strokeweight=".5pt">
                <v:textbox>
                  <w:txbxContent>
                    <w:p w:rsidR="003C0BF4" w:rsidRDefault="003C0BF4" w:rsidP="00B5729E">
                      <w:pPr>
                        <w:pStyle w:val="DP-BoxTextTitle"/>
                      </w:pPr>
                      <w:r w:rsidRPr="00B5729E">
                        <w:t>Microsoft Office</w:t>
                      </w:r>
                      <w:r w:rsidRPr="00B5729E">
                        <w:rPr>
                          <w:vertAlign w:val="superscript"/>
                        </w:rPr>
                        <w:t>®</w:t>
                      </w:r>
                      <w:r w:rsidRPr="00B5729E">
                        <w:t xml:space="preserve"> 2003 </w:t>
                      </w:r>
                    </w:p>
                    <w:p w:rsidR="003C0BF4" w:rsidRPr="00B5729E" w:rsidRDefault="003C0BF4" w:rsidP="00B5729E">
                      <w:pPr>
                        <w:pStyle w:val="DP-Boxtext"/>
                        <w:rPr>
                          <w:lang w:val="en-US"/>
                        </w:rPr>
                      </w:pPr>
                      <w:r w:rsidRPr="00B5729E">
                        <w:rPr>
                          <w:lang w:val="en-US"/>
                        </w:rPr>
                        <w:t>Although PipeLine will run without Microsoft Office</w:t>
                      </w:r>
                      <w:r w:rsidRPr="00B5729E">
                        <w:rPr>
                          <w:vertAlign w:val="superscript"/>
                          <w:lang w:val="en-US"/>
                        </w:rPr>
                        <w:t>®</w:t>
                      </w:r>
                      <w:r w:rsidRPr="00B5729E">
                        <w:rPr>
                          <w:lang w:val="en-US"/>
                        </w:rPr>
                        <w:t xml:space="preserve"> 2003 installed on your computer, having Office 2003 installed will enhance PipeLine’s usefulness by allowing PipeLine to export data files to Word</w:t>
                      </w:r>
                      <w:r w:rsidRPr="00B5729E">
                        <w:rPr>
                          <w:vertAlign w:val="superscript"/>
                          <w:lang w:val="en-US"/>
                        </w:rPr>
                        <w:t>®</w:t>
                      </w:r>
                      <w:r w:rsidRPr="00B5729E">
                        <w:rPr>
                          <w:lang w:val="en-US"/>
                        </w:rPr>
                        <w:t xml:space="preserve"> or Excel</w:t>
                      </w:r>
                      <w:r w:rsidRPr="00B5729E">
                        <w:rPr>
                          <w:vertAlign w:val="superscript"/>
                          <w:lang w:val="en-US"/>
                        </w:rPr>
                        <w:t>®</w:t>
                      </w:r>
                      <w:r w:rsidRPr="00B5729E">
                        <w:rPr>
                          <w:lang w:val="en-US"/>
                        </w:rPr>
                        <w:t>.</w:t>
                      </w:r>
                    </w:p>
                  </w:txbxContent>
                </v:textbox>
                <w10:wrap type="square"/>
              </v:shape>
            </w:pict>
          </mc:Fallback>
        </mc:AlternateContent>
      </w:r>
      <w:r w:rsidR="00B5729E">
        <w:t>Installation Instructions</w:t>
      </w:r>
      <w:bookmarkEnd w:id="164"/>
      <w:bookmarkEnd w:id="165"/>
      <w:bookmarkEnd w:id="166"/>
      <w:bookmarkEnd w:id="167"/>
      <w:bookmarkEnd w:id="173"/>
    </w:p>
    <w:p w:rsidR="00E87744" w:rsidRDefault="00E87744" w:rsidP="00B5729E">
      <w:pPr>
        <w:pStyle w:val="DP-HeadingB-afterA"/>
      </w:pPr>
      <w:bookmarkStart w:id="174" w:name="_Toc280887109"/>
      <w:bookmarkStart w:id="175" w:name="_Toc281207552"/>
      <w:bookmarkStart w:id="176" w:name="_Toc281208015"/>
      <w:bookmarkStart w:id="177" w:name="_Toc282608535"/>
      <w:bookmarkStart w:id="178" w:name="_Toc293914895"/>
      <w:r>
        <w:t>How to Install PipeLine</w:t>
      </w:r>
      <w:bookmarkEnd w:id="168"/>
      <w:bookmarkEnd w:id="169"/>
      <w:bookmarkEnd w:id="170"/>
      <w:bookmarkEnd w:id="171"/>
      <w:bookmarkEnd w:id="174"/>
      <w:bookmarkEnd w:id="175"/>
      <w:bookmarkEnd w:id="176"/>
      <w:bookmarkEnd w:id="177"/>
      <w:bookmarkEnd w:id="178"/>
    </w:p>
    <w:p w:rsidR="00E87744" w:rsidRDefault="00E87744" w:rsidP="00B5729E">
      <w:pPr>
        <w:pStyle w:val="DP-Bodytextlast"/>
      </w:pPr>
      <w:r>
        <w:t>PipeLine can be installed from a CD-ROM or the Internet.</w:t>
      </w:r>
    </w:p>
    <w:p w:rsidR="00E87744" w:rsidRDefault="00E87744" w:rsidP="00B5729E">
      <w:pPr>
        <w:pStyle w:val="DP-HeadingC"/>
      </w:pPr>
      <w:bookmarkStart w:id="179" w:name="_Toc250724417"/>
      <w:bookmarkStart w:id="180" w:name="_Toc280887110"/>
      <w:bookmarkStart w:id="181" w:name="_Toc281207553"/>
      <w:bookmarkStart w:id="182" w:name="_Toc281208016"/>
      <w:bookmarkStart w:id="183" w:name="_Toc282608536"/>
      <w:bookmarkStart w:id="184" w:name="_Toc293914896"/>
      <w:r>
        <w:t>Before You Begin</w:t>
      </w:r>
      <w:bookmarkEnd w:id="179"/>
      <w:bookmarkEnd w:id="180"/>
      <w:bookmarkEnd w:id="181"/>
      <w:bookmarkEnd w:id="182"/>
      <w:bookmarkEnd w:id="183"/>
      <w:bookmarkEnd w:id="184"/>
    </w:p>
    <w:p w:rsidR="00E87744" w:rsidRDefault="00E87744" w:rsidP="00B5729E">
      <w:pPr>
        <w:pStyle w:val="DP-Bodytext"/>
      </w:pPr>
      <w:r>
        <w:t xml:space="preserve">You can run PipeLine 2 and PipeLine 5. </w:t>
      </w:r>
      <w:proofErr w:type="gramStart"/>
      <w:r>
        <w:t>on</w:t>
      </w:r>
      <w:proofErr w:type="gramEnd"/>
      <w:r>
        <w:t xml:space="preserve"> the same computer, but we recommend that you uninstall PipeLine 2 BEFORE installing PipeLine 5.</w:t>
      </w:r>
    </w:p>
    <w:p w:rsidR="00E87744" w:rsidRDefault="00E87744" w:rsidP="00B5729E">
      <w:pPr>
        <w:pStyle w:val="DP-Bodytext"/>
      </w:pPr>
      <w:r>
        <w:t>To uninstall PipeLine 2—</w:t>
      </w:r>
    </w:p>
    <w:p w:rsidR="00E87744" w:rsidRDefault="00661274" w:rsidP="009F22A1">
      <w:pPr>
        <w:pStyle w:val="DP-NumberList"/>
        <w:numPr>
          <w:ilvl w:val="0"/>
          <w:numId w:val="18"/>
        </w:numPr>
        <w:ind w:left="360"/>
      </w:pPr>
      <w:r>
        <w:rPr>
          <w:noProof/>
        </w:rPr>
        <mc:AlternateContent>
          <mc:Choice Requires="wps">
            <w:drawing>
              <wp:anchor distT="0" distB="0" distL="114300" distR="114300" simplePos="0" relativeHeight="251655680" behindDoc="0" locked="0" layoutInCell="1" allowOverlap="1" wp14:anchorId="20AA4978" wp14:editId="3FD138A4">
                <wp:simplePos x="0" y="0"/>
                <wp:positionH relativeFrom="column">
                  <wp:posOffset>3543300</wp:posOffset>
                </wp:positionH>
                <wp:positionV relativeFrom="paragraph">
                  <wp:posOffset>208280</wp:posOffset>
                </wp:positionV>
                <wp:extent cx="2228850" cy="1375410"/>
                <wp:effectExtent l="0" t="0" r="0" b="0"/>
                <wp:wrapSquare wrapText="bothSides"/>
                <wp:docPr id="5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37541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B5729E" w:rsidRDefault="003C0BF4" w:rsidP="00B5729E">
                            <w:pPr>
                              <w:pStyle w:val="DP-BoxTextTitle"/>
                              <w:rPr>
                                <w:lang w:val="en-US"/>
                              </w:rPr>
                            </w:pPr>
                            <w:r>
                              <w:rPr>
                                <w:lang w:val="en-US"/>
                              </w:rPr>
                              <w:t>Previous Versions</w:t>
                            </w:r>
                          </w:p>
                          <w:p w:rsidR="003C0BF4" w:rsidRPr="00B5729E" w:rsidRDefault="003C0BF4" w:rsidP="00B5729E">
                            <w:pPr>
                              <w:pStyle w:val="DP-Boxtext"/>
                              <w:rPr>
                                <w:lang w:val="en-US"/>
                              </w:rPr>
                            </w:pPr>
                            <w:r w:rsidRPr="00B5729E">
                              <w:rPr>
                                <w:lang w:val="en-US"/>
                              </w:rPr>
                              <w:t>All other previous versions of PipeLine cannot be run on the same computer as PipeLine 5.  When you install PipeLine 5, the installer will automatically remove the previous version of PipeLine prior to installing PipeLine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 o:spid="_x0000_s1050" type="#_x0000_t202" style="position:absolute;left:0;text-align:left;margin-left:279pt;margin-top:16.4pt;width:175.5pt;height:108.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" fillcolor="#9dbfe5" stroked="f" strokecolor="blue" strokeweight=".5pt">
                <v:textbox>
                  <w:txbxContent>
                    <w:p w:rsidR="003C0BF4" w:rsidRPr="00B5729E" w:rsidRDefault="003C0BF4" w:rsidP="00B5729E">
                      <w:pPr>
                        <w:pStyle w:val="DP-BoxTextTitle"/>
                        <w:rPr>
                          <w:lang w:val="en-US"/>
                        </w:rPr>
                      </w:pPr>
                      <w:r>
                        <w:rPr>
                          <w:lang w:val="en-US"/>
                        </w:rPr>
                        <w:t>Previous Versions</w:t>
                      </w:r>
                    </w:p>
                    <w:p w:rsidR="003C0BF4" w:rsidRPr="00B5729E" w:rsidRDefault="003C0BF4" w:rsidP="00B5729E">
                      <w:pPr>
                        <w:pStyle w:val="DP-Boxtext"/>
                        <w:rPr>
                          <w:lang w:val="en-US"/>
                        </w:rPr>
                      </w:pPr>
                      <w:r w:rsidRPr="00B5729E">
                        <w:rPr>
                          <w:lang w:val="en-US"/>
                        </w:rPr>
                        <w:t>All other previous versions of PipeLine cannot be run on the same computer as PipeLine 5.  When you install PipeLine 5, the installer will automatically remove the previous version of PipeLine prior to installing PipeLine 5.</w:t>
                      </w:r>
                    </w:p>
                  </w:txbxContent>
                </v:textbox>
                <w10:wrap type="square"/>
              </v:shape>
            </w:pict>
          </mc:Fallback>
        </mc:AlternateContent>
      </w:r>
      <w:r w:rsidR="00E87744">
        <w:t>Click on Start.</w:t>
      </w:r>
    </w:p>
    <w:p w:rsidR="00E87744" w:rsidRDefault="00E87744" w:rsidP="009F22A1">
      <w:pPr>
        <w:pStyle w:val="DP-NumberList"/>
        <w:numPr>
          <w:ilvl w:val="0"/>
          <w:numId w:val="18"/>
        </w:numPr>
        <w:ind w:left="360"/>
      </w:pPr>
      <w:r>
        <w:t>Click on the Settings option.</w:t>
      </w:r>
    </w:p>
    <w:p w:rsidR="00E87744" w:rsidRDefault="00E87744" w:rsidP="009F22A1">
      <w:pPr>
        <w:pStyle w:val="DP-NumberList"/>
        <w:numPr>
          <w:ilvl w:val="0"/>
          <w:numId w:val="18"/>
        </w:numPr>
        <w:ind w:left="360"/>
      </w:pPr>
      <w:r>
        <w:t>Click on the Control Panel option.</w:t>
      </w:r>
    </w:p>
    <w:p w:rsidR="00E87744" w:rsidRDefault="00E87744" w:rsidP="00590D2A">
      <w:pPr>
        <w:pStyle w:val="DP-Bodytext"/>
      </w:pPr>
      <w:r>
        <w:t>After the Control Panel window opens—</w:t>
      </w:r>
    </w:p>
    <w:p w:rsidR="00E87744" w:rsidRDefault="00E87744" w:rsidP="009F22A1">
      <w:pPr>
        <w:pStyle w:val="DP-NumberList"/>
        <w:numPr>
          <w:ilvl w:val="0"/>
          <w:numId w:val="18"/>
        </w:numPr>
        <w:ind w:left="360"/>
      </w:pPr>
      <w:r>
        <w:t>Click on the Add/Remove Programs option.</w:t>
      </w:r>
    </w:p>
    <w:p w:rsidR="00E87744" w:rsidRDefault="00E87744" w:rsidP="00590D2A">
      <w:pPr>
        <w:pStyle w:val="DP-Bodytext"/>
      </w:pPr>
      <w:r>
        <w:t>Locate and click on PipeLine in the Currently Installed Programs list.</w:t>
      </w:r>
    </w:p>
    <w:p w:rsidR="00E87744" w:rsidRDefault="00E87744" w:rsidP="009F22A1">
      <w:pPr>
        <w:pStyle w:val="DP-NumberList"/>
        <w:numPr>
          <w:ilvl w:val="0"/>
          <w:numId w:val="18"/>
        </w:numPr>
        <w:ind w:left="360"/>
      </w:pPr>
      <w:r>
        <w:t>Click on the Change/Remove button.</w:t>
      </w:r>
    </w:p>
    <w:p w:rsidR="00E87744" w:rsidRPr="005E354B" w:rsidRDefault="00E87744" w:rsidP="00590D2A">
      <w:pPr>
        <w:pStyle w:val="DP-Bodytext"/>
      </w:pPr>
      <w:r w:rsidRPr="005E354B">
        <w:t>The PipeLine 2 setup program will start, and will prepare your computer to uninstall PipeLine</w:t>
      </w:r>
      <w:r>
        <w:t xml:space="preserve"> 2</w:t>
      </w:r>
      <w:r w:rsidRPr="005E354B">
        <w:t>.</w:t>
      </w:r>
    </w:p>
    <w:p w:rsidR="00E87744" w:rsidRDefault="00E87744" w:rsidP="009F22A1">
      <w:pPr>
        <w:pStyle w:val="DP-NumberList"/>
        <w:numPr>
          <w:ilvl w:val="0"/>
          <w:numId w:val="18"/>
        </w:numPr>
        <w:ind w:left="360"/>
      </w:pPr>
      <w:r>
        <w:t>Click on the Remove All Button.</w:t>
      </w:r>
    </w:p>
    <w:p w:rsidR="00E87744" w:rsidRDefault="00661274" w:rsidP="00590D2A">
      <w:pPr>
        <w:pStyle w:val="DP-Bodytext"/>
      </w:pPr>
      <w:r>
        <w:rPr>
          <w:noProof/>
        </w:rPr>
        <mc:AlternateContent>
          <mc:Choice Requires="wps">
            <w:drawing>
              <wp:anchor distT="0" distB="0" distL="114300" distR="114300" simplePos="0" relativeHeight="251656704" behindDoc="0" locked="0" layoutInCell="1" allowOverlap="1" wp14:anchorId="5876C052" wp14:editId="5EBCF456">
                <wp:simplePos x="0" y="0"/>
                <wp:positionH relativeFrom="column">
                  <wp:posOffset>3543300</wp:posOffset>
                </wp:positionH>
                <wp:positionV relativeFrom="paragraph">
                  <wp:posOffset>97790</wp:posOffset>
                </wp:positionV>
                <wp:extent cx="2228850" cy="1371600"/>
                <wp:effectExtent l="0" t="2540" r="0" b="0"/>
                <wp:wrapSquare wrapText="bothSides"/>
                <wp:docPr id="4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3716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590D2A">
                            <w:pPr>
                              <w:pStyle w:val="DP-BoxTextTitle"/>
                              <w:rPr>
                                <w:lang w:val="en-US"/>
                              </w:rPr>
                            </w:pPr>
                            <w:r>
                              <w:rPr>
                                <w:lang w:val="en-US"/>
                              </w:rPr>
                              <w:t>Data Files</w:t>
                            </w:r>
                          </w:p>
                          <w:p w:rsidR="003C0BF4" w:rsidRPr="00590D2A" w:rsidRDefault="003C0BF4" w:rsidP="00590D2A">
                            <w:pPr>
                              <w:pStyle w:val="DP-Boxtext"/>
                              <w:rPr>
                                <w:lang w:val="en-US"/>
                              </w:rPr>
                            </w:pPr>
                            <w:r w:rsidRPr="00590D2A">
                              <w:rPr>
                                <w:lang w:val="en-US"/>
                              </w:rPr>
                              <w:t xml:space="preserve">Data files created with previous versions of PipeLine are not removed from your system. See </w:t>
                            </w:r>
                            <w:r w:rsidRPr="00590D2A">
                              <w:fldChar w:fldCharType="begin"/>
                            </w:r>
                            <w:r w:rsidRPr="00590D2A">
                              <w:rPr>
                                <w:lang w:val="en-US"/>
                              </w:rPr>
                              <w:instrText xml:space="preserve"> REF _Ref71948123 </w:instrText>
                            </w:r>
                            <w:r>
                              <w:rPr>
                                <w:lang w:val="en-US"/>
                              </w:rPr>
                              <w:instrText xml:space="preserve"> \* MERGEFORMAT </w:instrText>
                            </w:r>
                            <w:r w:rsidRPr="00590D2A">
                              <w:fldChar w:fldCharType="separate"/>
                            </w:r>
                            <w:r w:rsidRPr="002A2D1A">
                              <w:rPr>
                                <w:lang w:val="en-US"/>
                              </w:rPr>
                              <w:t>Converting Your Existing Data Files</w:t>
                            </w:r>
                            <w:r w:rsidRPr="00590D2A">
                              <w:fldChar w:fldCharType="end"/>
                            </w:r>
                            <w:r w:rsidRPr="00590D2A">
                              <w:rPr>
                                <w:lang w:val="en-US"/>
                              </w:rPr>
                              <w:t xml:space="preserve"> </w:t>
                            </w:r>
                            <w:r w:rsidRPr="0097189B">
                              <w:rPr>
                                <w:lang w:val="en-US"/>
                              </w:rPr>
                              <w:t xml:space="preserve">on page </w:t>
                            </w:r>
                            <w:r w:rsidRPr="0097189B">
                              <w:fldChar w:fldCharType="begin"/>
                            </w:r>
                            <w:r w:rsidRPr="0097189B">
                              <w:rPr>
                                <w:lang w:val="en-US"/>
                              </w:rPr>
                              <w:instrText xml:space="preserve"> PAGEREF _Ref71948140 </w:instrText>
                            </w:r>
                            <w:r w:rsidRPr="0097189B">
                              <w:fldChar w:fldCharType="separate"/>
                            </w:r>
                            <w:r>
                              <w:rPr>
                                <w:noProof/>
                                <w:lang w:val="en-US"/>
                              </w:rPr>
                              <w:t>17</w:t>
                            </w:r>
                            <w:r w:rsidRPr="0097189B">
                              <w:fldChar w:fldCharType="end"/>
                            </w:r>
                            <w:r w:rsidRPr="00590D2A">
                              <w:rPr>
                                <w:lang w:val="en-US"/>
                              </w:rPr>
                              <w:t xml:space="preserve"> for information on converting your existing PipeLine 2 data files.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51" type="#_x0000_t202" style="position:absolute;margin-left:279pt;margin-top:7.7pt;width:175.5pt;height:10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" fillcolor="#9dbfe5" stroked="f" strokecolor="blue" strokeweight=".5pt">
                <v:textbox>
                  <w:txbxContent>
                    <w:p w:rsidR="003C0BF4" w:rsidRPr="00590D2A" w:rsidRDefault="003C0BF4" w:rsidP="00590D2A">
                      <w:pPr>
                        <w:pStyle w:val="DP-BoxTextTitle"/>
                        <w:rPr>
                          <w:lang w:val="en-US"/>
                        </w:rPr>
                      </w:pPr>
                      <w:r>
                        <w:rPr>
                          <w:lang w:val="en-US"/>
                        </w:rPr>
                        <w:t>Data Files</w:t>
                      </w:r>
                    </w:p>
                    <w:p w:rsidR="003C0BF4" w:rsidRPr="00590D2A" w:rsidRDefault="003C0BF4" w:rsidP="00590D2A">
                      <w:pPr>
                        <w:pStyle w:val="DP-Boxtext"/>
                        <w:rPr>
                          <w:lang w:val="en-US"/>
                        </w:rPr>
                      </w:pPr>
                      <w:r w:rsidRPr="00590D2A">
                        <w:rPr>
                          <w:lang w:val="en-US"/>
                        </w:rPr>
                        <w:t xml:space="preserve">Data files created with previous versions of PipeLine are not removed from your system. See </w:t>
                      </w:r>
                      <w:r w:rsidRPr="00590D2A">
                        <w:fldChar w:fldCharType="begin"/>
                      </w:r>
                      <w:r w:rsidRPr="00590D2A">
                        <w:rPr>
                          <w:lang w:val="en-US"/>
                        </w:rPr>
                        <w:instrText xml:space="preserve"> REF _Ref71948123 </w:instrText>
                      </w:r>
                      <w:r>
                        <w:rPr>
                          <w:lang w:val="en-US"/>
                        </w:rPr>
                        <w:instrText xml:space="preserve"> \* MERGEFORMAT </w:instrText>
                      </w:r>
                      <w:r w:rsidRPr="00590D2A">
                        <w:fldChar w:fldCharType="separate"/>
                      </w:r>
                      <w:r w:rsidRPr="002A2D1A">
                        <w:rPr>
                          <w:lang w:val="en-US"/>
                        </w:rPr>
                        <w:t>Converting Your Existing Data Files</w:t>
                      </w:r>
                      <w:r w:rsidRPr="00590D2A">
                        <w:fldChar w:fldCharType="end"/>
                      </w:r>
                      <w:r w:rsidRPr="00590D2A">
                        <w:rPr>
                          <w:lang w:val="en-US"/>
                        </w:rPr>
                        <w:t xml:space="preserve"> </w:t>
                      </w:r>
                      <w:r w:rsidRPr="0097189B">
                        <w:rPr>
                          <w:lang w:val="en-US"/>
                        </w:rPr>
                        <w:t xml:space="preserve">on page </w:t>
                      </w:r>
                      <w:r w:rsidRPr="0097189B">
                        <w:fldChar w:fldCharType="begin"/>
                      </w:r>
                      <w:r w:rsidRPr="0097189B">
                        <w:rPr>
                          <w:lang w:val="en-US"/>
                        </w:rPr>
                        <w:instrText xml:space="preserve"> PAGEREF _Ref71948140 </w:instrText>
                      </w:r>
                      <w:r w:rsidRPr="0097189B">
                        <w:fldChar w:fldCharType="separate"/>
                      </w:r>
                      <w:r>
                        <w:rPr>
                          <w:noProof/>
                          <w:lang w:val="en-US"/>
                        </w:rPr>
                        <w:t>17</w:t>
                      </w:r>
                      <w:r w:rsidRPr="0097189B">
                        <w:fldChar w:fldCharType="end"/>
                      </w:r>
                      <w:r w:rsidRPr="00590D2A">
                        <w:rPr>
                          <w:lang w:val="en-US"/>
                        </w:rPr>
                        <w:t xml:space="preserve"> for information on converting your existing PipeLine 2 data files.</w:t>
                      </w:r>
                    </w:p>
                  </w:txbxContent>
                </v:textbox>
                <w10:wrap type="square"/>
              </v:shape>
            </w:pict>
          </mc:Fallback>
        </mc:AlternateContent>
      </w:r>
      <w:r w:rsidR="00E87744">
        <w:t>A message is displayed asking if you want to remove PipeLine.</w:t>
      </w:r>
    </w:p>
    <w:p w:rsidR="00E87744" w:rsidRDefault="00E87744" w:rsidP="009F22A1">
      <w:pPr>
        <w:pStyle w:val="DP-NumberList"/>
        <w:numPr>
          <w:ilvl w:val="0"/>
          <w:numId w:val="18"/>
        </w:numPr>
        <w:ind w:left="360"/>
      </w:pPr>
      <w:r>
        <w:t>Click on the Yes button to begin the uninstall procedure.</w:t>
      </w:r>
    </w:p>
    <w:p w:rsidR="00E87744" w:rsidRDefault="00E87744" w:rsidP="00590D2A">
      <w:pPr>
        <w:pStyle w:val="DP-Bodytext"/>
      </w:pPr>
      <w:r>
        <w:t>When the uninstall procedure is completed, you will be prompted to restart windows.</w:t>
      </w:r>
    </w:p>
    <w:p w:rsidR="00E87744" w:rsidRPr="00A34D72" w:rsidRDefault="00E87744" w:rsidP="009F22A1">
      <w:pPr>
        <w:pStyle w:val="DP-NumberListlast"/>
        <w:numPr>
          <w:ilvl w:val="0"/>
          <w:numId w:val="18"/>
        </w:numPr>
        <w:ind w:left="360"/>
      </w:pPr>
      <w:r w:rsidRPr="00A34D72">
        <w:t>Click on the Restart Windows button.</w:t>
      </w:r>
    </w:p>
    <w:p w:rsidR="00E87744" w:rsidRDefault="00E87744" w:rsidP="00B5729E">
      <w:pPr>
        <w:pStyle w:val="DP-HeadingC"/>
      </w:pPr>
      <w:bookmarkStart w:id="185" w:name="_Toc65484230"/>
      <w:bookmarkStart w:id="186" w:name="_Ref70749880"/>
      <w:bookmarkStart w:id="187" w:name="_Toc250724418"/>
      <w:bookmarkStart w:id="188" w:name="_Toc280887111"/>
      <w:bookmarkStart w:id="189" w:name="_Toc281207554"/>
      <w:bookmarkStart w:id="190" w:name="_Toc281208017"/>
      <w:bookmarkStart w:id="191" w:name="_Toc282608537"/>
      <w:bookmarkStart w:id="192" w:name="_Toc293914897"/>
      <w:r>
        <w:t>Installing PipeLine from a CD</w:t>
      </w:r>
      <w:bookmarkEnd w:id="185"/>
      <w:bookmarkEnd w:id="186"/>
      <w:bookmarkEnd w:id="187"/>
      <w:bookmarkEnd w:id="188"/>
      <w:bookmarkEnd w:id="189"/>
      <w:bookmarkEnd w:id="190"/>
      <w:bookmarkEnd w:id="191"/>
      <w:bookmarkEnd w:id="192"/>
    </w:p>
    <w:p w:rsidR="00E87744" w:rsidRDefault="00E87744" w:rsidP="00BC4F02">
      <w:pPr>
        <w:pStyle w:val="DP-NumberList"/>
        <w:numPr>
          <w:ilvl w:val="0"/>
          <w:numId w:val="3"/>
        </w:numPr>
      </w:pPr>
      <w:r>
        <w:t>Start Microsoft Windows.</w:t>
      </w:r>
    </w:p>
    <w:p w:rsidR="00E87744" w:rsidRDefault="00E87744" w:rsidP="00BC4F02">
      <w:pPr>
        <w:pStyle w:val="DP-NumberList"/>
        <w:numPr>
          <w:ilvl w:val="0"/>
          <w:numId w:val="3"/>
        </w:numPr>
      </w:pPr>
      <w:r>
        <w:t>Insert the PipeLine CD.</w:t>
      </w:r>
    </w:p>
    <w:p w:rsidR="00E87744" w:rsidRDefault="00E87744" w:rsidP="00590D2A">
      <w:pPr>
        <w:pStyle w:val="DP-Bodytext"/>
      </w:pPr>
      <w:r>
        <w:t>The PipeLine installation should begin automatically.</w:t>
      </w:r>
    </w:p>
    <w:p w:rsidR="00E87744" w:rsidRDefault="00E87744" w:rsidP="00BC4F02">
      <w:pPr>
        <w:pStyle w:val="DP-NumberList"/>
        <w:numPr>
          <w:ilvl w:val="0"/>
          <w:numId w:val="3"/>
        </w:numPr>
      </w:pPr>
      <w:r>
        <w:t>Follow the on-screen instructions.</w:t>
      </w:r>
    </w:p>
    <w:p w:rsidR="00E87744" w:rsidRDefault="00E87744" w:rsidP="00BC4F02">
      <w:pPr>
        <w:pStyle w:val="DP-NumberList"/>
        <w:numPr>
          <w:ilvl w:val="0"/>
          <w:numId w:val="3"/>
        </w:numPr>
      </w:pPr>
      <w:r>
        <w:lastRenderedPageBreak/>
        <w:t>If the installation does not begin automatically—</w:t>
      </w:r>
    </w:p>
    <w:p w:rsidR="00E87744" w:rsidRDefault="00E87744" w:rsidP="00BC4F02">
      <w:pPr>
        <w:pStyle w:val="DP-NumberListletters"/>
        <w:numPr>
          <w:ilvl w:val="1"/>
          <w:numId w:val="3"/>
        </w:numPr>
      </w:pPr>
      <w:r>
        <w:t>Click on Start on the Windows Taskbar.</w:t>
      </w:r>
    </w:p>
    <w:p w:rsidR="00E87744" w:rsidRDefault="00E87744" w:rsidP="00BC4F02">
      <w:pPr>
        <w:pStyle w:val="DP-NumberListletters"/>
        <w:numPr>
          <w:ilvl w:val="1"/>
          <w:numId w:val="3"/>
        </w:numPr>
      </w:pPr>
      <w:r>
        <w:t>Click on Run from the pop-up menu.</w:t>
      </w:r>
    </w:p>
    <w:p w:rsidR="00E87744" w:rsidRDefault="00E87744" w:rsidP="00BC4F02">
      <w:pPr>
        <w:pStyle w:val="DP-NumberListletters"/>
        <w:numPr>
          <w:ilvl w:val="1"/>
          <w:numId w:val="3"/>
        </w:numPr>
      </w:pPr>
      <w:r>
        <w:t xml:space="preserve">In the Command Line box, type </w:t>
      </w:r>
      <w:r>
        <w:rPr>
          <w:i/>
        </w:rPr>
        <w:t>x</w:t>
      </w:r>
      <w:proofErr w:type="gramStart"/>
      <w:r>
        <w:rPr>
          <w:i/>
        </w:rPr>
        <w:t>:setup</w:t>
      </w:r>
      <w:proofErr w:type="gramEnd"/>
      <w:r>
        <w:rPr>
          <w:i/>
        </w:rPr>
        <w:t xml:space="preserve"> </w:t>
      </w:r>
      <w:r>
        <w:t>("x" is the letter of your CD-ROM drive).</w:t>
      </w:r>
    </w:p>
    <w:p w:rsidR="00E87744" w:rsidRDefault="00E87744" w:rsidP="00BC4F02">
      <w:pPr>
        <w:pStyle w:val="DP-NumberListletters"/>
        <w:numPr>
          <w:ilvl w:val="1"/>
          <w:numId w:val="3"/>
        </w:numPr>
      </w:pPr>
      <w:bookmarkStart w:id="193" w:name="_Ref52697379"/>
      <w:r>
        <w:t>Click on the OK button, and follow the on-screen instructions.</w:t>
      </w:r>
      <w:bookmarkEnd w:id="193"/>
    </w:p>
    <w:p w:rsidR="00E87744" w:rsidRPr="00635B45" w:rsidRDefault="00E87744" w:rsidP="00590D2A">
      <w:pPr>
        <w:pStyle w:val="DP-Bodytext"/>
        <w:rPr>
          <w:rStyle w:val="DP-BodytextlastChar"/>
        </w:rPr>
      </w:pPr>
      <w:r>
        <w:t xml:space="preserve">After PipeLine is successfully installed, the PipeLine shortcut (shown </w:t>
      </w:r>
      <w:r w:rsidR="00871F58">
        <w:t>below</w:t>
      </w:r>
      <w:r>
        <w:t xml:space="preserve">) will </w:t>
      </w:r>
      <w:r w:rsidRPr="00635B45">
        <w:rPr>
          <w:rStyle w:val="DP-BodytextlastChar"/>
        </w:rPr>
        <w:t>be displayed on your desktop.</w:t>
      </w:r>
    </w:p>
    <w:p w:rsidR="00E87744" w:rsidRDefault="00661274" w:rsidP="00B5729E">
      <w:pPr>
        <w:pStyle w:val="DP-HeadingC"/>
      </w:pPr>
      <w:bookmarkStart w:id="194" w:name="_Toc65484231"/>
      <w:bookmarkStart w:id="195" w:name="_Toc250724419"/>
      <w:bookmarkStart w:id="196" w:name="_Toc280887112"/>
      <w:bookmarkStart w:id="197" w:name="_Toc281207555"/>
      <w:bookmarkStart w:id="198" w:name="_Toc281208018"/>
      <w:bookmarkStart w:id="199" w:name="_Toc282608538"/>
      <w:bookmarkStart w:id="200" w:name="_Toc293914898"/>
      <w:r>
        <w:rPr>
          <w:noProof/>
        </w:rPr>
        <mc:AlternateContent>
          <mc:Choice Requires="wps">
            <w:drawing>
              <wp:anchor distT="0" distB="0" distL="114300" distR="114300" simplePos="0" relativeHeight="251657728" behindDoc="0" locked="0" layoutInCell="1" allowOverlap="1" wp14:anchorId="11F66C53" wp14:editId="35A660E7">
                <wp:simplePos x="0" y="0"/>
                <wp:positionH relativeFrom="column">
                  <wp:posOffset>3543300</wp:posOffset>
                </wp:positionH>
                <wp:positionV relativeFrom="paragraph">
                  <wp:posOffset>95250</wp:posOffset>
                </wp:positionV>
                <wp:extent cx="2228850" cy="800100"/>
                <wp:effectExtent l="0" t="0" r="0" b="0"/>
                <wp:wrapSquare wrapText="bothSides"/>
                <wp:docPr id="48"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8001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871F58">
                            <w:pPr>
                              <w:pStyle w:val="DP-BoxTextTitle"/>
                              <w:rPr>
                                <w:lang w:val="en-US"/>
                              </w:rPr>
                            </w:pPr>
                            <w:r>
                              <w:rPr>
                                <w:lang w:val="en-US"/>
                              </w:rPr>
                              <w:t>PipeLine CD-Rom</w:t>
                            </w:r>
                          </w:p>
                          <w:p w:rsidR="003C0BF4" w:rsidRPr="00871F58" w:rsidRDefault="003C0BF4" w:rsidP="00871F58">
                            <w:pPr>
                              <w:pStyle w:val="DP-Boxtext"/>
                              <w:rPr>
                                <w:lang w:val="en-US"/>
                              </w:rPr>
                            </w:pPr>
                            <w:r w:rsidRPr="00871F58">
                              <w:rPr>
                                <w:lang w:val="en-US"/>
                              </w:rPr>
                              <w:t>If your  Internet connection is slow and/or unreliable, order the PipeLine CD-ROM.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52" type="#_x0000_t202" style="position:absolute;margin-left:279pt;margin-top:7.5pt;width:175.5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" fillcolor="#9dbfe5" stroked="f" strokecolor="blue" strokeweight=".5pt">
                <v:textbox>
                  <w:txbxContent>
                    <w:p w:rsidR="003C0BF4" w:rsidRPr="00590D2A" w:rsidRDefault="003C0BF4" w:rsidP="00871F58">
                      <w:pPr>
                        <w:pStyle w:val="DP-BoxTextTitle"/>
                        <w:rPr>
                          <w:lang w:val="en-US"/>
                        </w:rPr>
                      </w:pPr>
                      <w:r>
                        <w:rPr>
                          <w:lang w:val="en-US"/>
                        </w:rPr>
                        <w:t>PipeLine CD-Rom</w:t>
                      </w:r>
                    </w:p>
                    <w:p w:rsidR="003C0BF4" w:rsidRPr="00871F58" w:rsidRDefault="003C0BF4" w:rsidP="00871F58">
                      <w:pPr>
                        <w:pStyle w:val="DP-Boxtext"/>
                        <w:rPr>
                          <w:lang w:val="en-US"/>
                        </w:rPr>
                      </w:pPr>
                      <w:r w:rsidRPr="00871F58">
                        <w:rPr>
                          <w:lang w:val="en-US"/>
                        </w:rPr>
                        <w:t>If your  Internet connection is slow and/or unreliable, order the PipeLine CD-ROM.</w:t>
                      </w:r>
                    </w:p>
                  </w:txbxContent>
                </v:textbox>
                <w10:wrap type="square"/>
              </v:shape>
            </w:pict>
          </mc:Fallback>
        </mc:AlternateContent>
      </w:r>
      <w:r w:rsidR="00E87744">
        <w:t>Installing PipeLine from the Internet</w:t>
      </w:r>
      <w:bookmarkEnd w:id="194"/>
      <w:bookmarkEnd w:id="195"/>
      <w:bookmarkEnd w:id="196"/>
      <w:bookmarkEnd w:id="197"/>
      <w:bookmarkEnd w:id="198"/>
      <w:bookmarkEnd w:id="199"/>
      <w:bookmarkEnd w:id="200"/>
    </w:p>
    <w:p w:rsidR="00E87744" w:rsidRPr="007F46A3" w:rsidRDefault="00E87744" w:rsidP="00590D2A">
      <w:pPr>
        <w:pStyle w:val="DP-Bodytext"/>
      </w:pPr>
      <w:r w:rsidRPr="007F46A3">
        <w:t>PipeLine is available on the USAID | DELIVER PROJECT website at the following web address:</w:t>
      </w:r>
    </w:p>
    <w:p w:rsidR="00E87744" w:rsidRDefault="00E87744" w:rsidP="00590D2A">
      <w:pPr>
        <w:pStyle w:val="DP-Bodytext"/>
      </w:pPr>
      <w:r>
        <w:t>http://deliver.jsi.com.</w:t>
      </w:r>
    </w:p>
    <w:p w:rsidR="00E87744" w:rsidRDefault="00E87744" w:rsidP="00590D2A">
      <w:pPr>
        <w:pStyle w:val="DP-Bodytext"/>
      </w:pPr>
      <w:r>
        <w:t>To download PipeLine—</w:t>
      </w:r>
    </w:p>
    <w:p w:rsidR="00E87744" w:rsidRDefault="00E87744" w:rsidP="009F22A1">
      <w:pPr>
        <w:pStyle w:val="DP-NumberList"/>
        <w:numPr>
          <w:ilvl w:val="0"/>
          <w:numId w:val="19"/>
        </w:numPr>
      </w:pPr>
      <w:r>
        <w:t>Access the Internet, and enter the USAID | DELIVER PROJECT web address.</w:t>
      </w:r>
    </w:p>
    <w:p w:rsidR="00E87744" w:rsidRPr="008A3A48" w:rsidRDefault="00E87744" w:rsidP="009F22A1">
      <w:pPr>
        <w:pStyle w:val="DP-NumberList"/>
        <w:numPr>
          <w:ilvl w:val="0"/>
          <w:numId w:val="19"/>
        </w:numPr>
        <w:rPr>
          <w:rStyle w:val="DP-NumberListlastChar"/>
        </w:rPr>
      </w:pPr>
      <w:r>
        <w:t xml:space="preserve">Locate the PipeLine download page, and follow the on-screen instructions to download </w:t>
      </w:r>
      <w:r w:rsidRPr="008A3A48">
        <w:rPr>
          <w:rStyle w:val="DP-NumberListlastChar"/>
        </w:rPr>
        <w:t>PipeLine.</w:t>
      </w:r>
    </w:p>
    <w:p w:rsidR="00E87744" w:rsidRPr="005E354B" w:rsidRDefault="00E87744" w:rsidP="00B5729E">
      <w:pPr>
        <w:pStyle w:val="DP-HeadingB"/>
      </w:pPr>
      <w:bookmarkStart w:id="201" w:name="_Toc65484232"/>
      <w:bookmarkStart w:id="202" w:name="_Toc250724420"/>
      <w:bookmarkStart w:id="203" w:name="_Toc280884900"/>
      <w:bookmarkStart w:id="204" w:name="_Toc280887113"/>
      <w:bookmarkStart w:id="205" w:name="_Toc281207556"/>
      <w:bookmarkStart w:id="206" w:name="_Toc281208019"/>
      <w:bookmarkStart w:id="207" w:name="_Toc282608539"/>
      <w:bookmarkStart w:id="208" w:name="_Toc293914899"/>
      <w:r>
        <w:t>H</w:t>
      </w:r>
      <w:r w:rsidRPr="005E354B">
        <w:t>ow to Start PipeLine</w:t>
      </w:r>
      <w:bookmarkEnd w:id="201"/>
      <w:bookmarkEnd w:id="202"/>
      <w:bookmarkEnd w:id="203"/>
      <w:bookmarkEnd w:id="204"/>
      <w:bookmarkEnd w:id="205"/>
      <w:bookmarkEnd w:id="206"/>
      <w:bookmarkEnd w:id="207"/>
      <w:bookmarkEnd w:id="208"/>
    </w:p>
    <w:p w:rsidR="00E87744" w:rsidRDefault="00E87744" w:rsidP="008A3A48">
      <w:pPr>
        <w:pStyle w:val="DP-Bodytextlast"/>
      </w:pPr>
      <w:r>
        <w:t>PipeLine can be started from the Windows desktop or the Windows taskbar.</w:t>
      </w:r>
    </w:p>
    <w:p w:rsidR="00E87744" w:rsidRDefault="00E87744" w:rsidP="00B5729E">
      <w:pPr>
        <w:pStyle w:val="DP-HeadingC"/>
      </w:pPr>
      <w:bookmarkStart w:id="209" w:name="_Toc65484233"/>
      <w:bookmarkStart w:id="210" w:name="_Toc250724421"/>
      <w:bookmarkStart w:id="211" w:name="_Toc280887114"/>
      <w:bookmarkStart w:id="212" w:name="_Toc281207557"/>
      <w:bookmarkStart w:id="213" w:name="_Toc281208020"/>
      <w:bookmarkStart w:id="214" w:name="_Toc282608540"/>
      <w:bookmarkStart w:id="215" w:name="_Toc293914900"/>
      <w:r>
        <w:t>Starting PipeLine from the Windows desktop</w:t>
      </w:r>
      <w:bookmarkEnd w:id="209"/>
      <w:bookmarkEnd w:id="210"/>
      <w:bookmarkEnd w:id="211"/>
      <w:bookmarkEnd w:id="212"/>
      <w:bookmarkEnd w:id="213"/>
      <w:bookmarkEnd w:id="214"/>
      <w:bookmarkEnd w:id="215"/>
    </w:p>
    <w:p w:rsidR="00E87744" w:rsidRDefault="00661274" w:rsidP="00590D2A">
      <w:pPr>
        <w:pStyle w:val="DP-Bodytext"/>
      </w:pPr>
      <w:r>
        <w:rPr>
          <w:noProof/>
        </w:rPr>
        <mc:AlternateContent>
          <mc:Choice Requires="wps">
            <w:drawing>
              <wp:anchor distT="0" distB="0" distL="114300" distR="114300" simplePos="0" relativeHeight="251652608" behindDoc="0" locked="0" layoutInCell="1" allowOverlap="1" wp14:anchorId="4AE052F6" wp14:editId="1ADB876E">
                <wp:simplePos x="0" y="0"/>
                <wp:positionH relativeFrom="column">
                  <wp:posOffset>5029200</wp:posOffset>
                </wp:positionH>
                <wp:positionV relativeFrom="paragraph">
                  <wp:posOffset>219710</wp:posOffset>
                </wp:positionV>
                <wp:extent cx="767715" cy="586105"/>
                <wp:effectExtent l="0" t="635" r="3810" b="3810"/>
                <wp:wrapNone/>
                <wp:docPr id="47"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715" cy="586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BF4" w:rsidRDefault="003C0BF4" w:rsidP="00E87744">
                            <w:r>
                              <w:rPr>
                                <w:rFonts w:ascii="Arial" w:hAnsi="Arial"/>
                                <w:noProof/>
                              </w:rPr>
                              <w:drawing>
                                <wp:inline distT="0" distB="0" distL="0" distR="0" wp14:anchorId="10A3D637" wp14:editId="785DBBD1">
                                  <wp:extent cx="586105" cy="49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105" cy="4921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3" o:spid="_x0000_s1053" type="#_x0000_t202" style="position:absolute;margin-left:396pt;margin-top:17.3pt;width:60.45pt;height:46.15pt;z-index:25165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" stroked="f">
                <v:textbox style="mso-fit-shape-to-text:t">
                  <w:txbxContent>
                    <w:p w:rsidR="003C0BF4" w:rsidRDefault="003C0BF4" w:rsidP="00E87744">
                      <w:r>
                        <w:rPr>
                          <w:rFonts w:ascii="Arial" w:hAnsi="Arial"/>
                          <w:noProof/>
                        </w:rPr>
                        <w:drawing>
                          <wp:inline distT="0" distB="0" distL="0" distR="0" wp14:anchorId="10A3D637" wp14:editId="785DBBD1">
                            <wp:extent cx="586105" cy="49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105" cy="492125"/>
                                    </a:xfrm>
                                    <a:prstGeom prst="rect">
                                      <a:avLst/>
                                    </a:prstGeom>
                                    <a:noFill/>
                                    <a:ln>
                                      <a:noFill/>
                                    </a:ln>
                                  </pic:spPr>
                                </pic:pic>
                              </a:graphicData>
                            </a:graphic>
                          </wp:inline>
                        </w:drawing>
                      </w:r>
                    </w:p>
                  </w:txbxContent>
                </v:textbox>
              </v:shape>
            </w:pict>
          </mc:Fallback>
        </mc:AlternateContent>
      </w:r>
      <w:r w:rsidR="00E87744">
        <w:t>From the Windows desktop—</w:t>
      </w:r>
    </w:p>
    <w:p w:rsidR="00E87744" w:rsidRDefault="00E87744" w:rsidP="009F22A1">
      <w:pPr>
        <w:pStyle w:val="DP-NumberListlast"/>
        <w:numPr>
          <w:ilvl w:val="0"/>
          <w:numId w:val="24"/>
        </w:numPr>
        <w:ind w:left="360"/>
      </w:pPr>
      <w:r>
        <w:t>Locate and double-click on the PipeLine icon to start the application.</w:t>
      </w:r>
    </w:p>
    <w:p w:rsidR="00E87744" w:rsidRDefault="00E87744" w:rsidP="00B5729E">
      <w:pPr>
        <w:pStyle w:val="DP-HeadingC"/>
      </w:pPr>
      <w:bookmarkStart w:id="216" w:name="_Toc65484234"/>
      <w:bookmarkStart w:id="217" w:name="_Toc250724422"/>
      <w:bookmarkStart w:id="218" w:name="_Toc280887115"/>
      <w:bookmarkStart w:id="219" w:name="_Toc281207558"/>
      <w:bookmarkStart w:id="220" w:name="_Toc281208021"/>
      <w:bookmarkStart w:id="221" w:name="_Toc282608541"/>
      <w:bookmarkStart w:id="222" w:name="_Toc293914901"/>
      <w:r>
        <w:t>Starting PipeLine from the Windows taskbar</w:t>
      </w:r>
      <w:bookmarkEnd w:id="216"/>
      <w:bookmarkEnd w:id="217"/>
      <w:bookmarkEnd w:id="218"/>
      <w:bookmarkEnd w:id="219"/>
      <w:bookmarkEnd w:id="220"/>
      <w:bookmarkEnd w:id="221"/>
      <w:bookmarkEnd w:id="222"/>
    </w:p>
    <w:p w:rsidR="00E87744" w:rsidRDefault="00E87744" w:rsidP="00590D2A">
      <w:pPr>
        <w:pStyle w:val="DP-Bodytext"/>
      </w:pPr>
      <w:r>
        <w:t>From the Windows taskbar—</w:t>
      </w:r>
    </w:p>
    <w:p w:rsidR="00E87744" w:rsidRDefault="00E87744" w:rsidP="009F22A1">
      <w:pPr>
        <w:pStyle w:val="DP-NumberList"/>
        <w:numPr>
          <w:ilvl w:val="0"/>
          <w:numId w:val="20"/>
        </w:numPr>
      </w:pPr>
      <w:r>
        <w:t>Click on Start.</w:t>
      </w:r>
    </w:p>
    <w:p w:rsidR="00E87744" w:rsidRDefault="00E87744" w:rsidP="009F22A1">
      <w:pPr>
        <w:pStyle w:val="DP-NumberList"/>
        <w:numPr>
          <w:ilvl w:val="0"/>
          <w:numId w:val="20"/>
        </w:numPr>
      </w:pPr>
      <w:r>
        <w:t>Click on Programs.</w:t>
      </w:r>
    </w:p>
    <w:p w:rsidR="00E87744" w:rsidRDefault="00E87744" w:rsidP="009F22A1">
      <w:pPr>
        <w:pStyle w:val="DP-NumberListlast"/>
        <w:numPr>
          <w:ilvl w:val="0"/>
          <w:numId w:val="20"/>
        </w:numPr>
      </w:pPr>
      <w:r>
        <w:t>Locate and click on the PipeLine 5.0 link.</w:t>
      </w:r>
    </w:p>
    <w:p w:rsidR="00E87744" w:rsidRDefault="00E87744" w:rsidP="00B5729E">
      <w:pPr>
        <w:pStyle w:val="DP-HeadingB"/>
      </w:pPr>
      <w:bookmarkStart w:id="223" w:name="_Toc250724423"/>
      <w:bookmarkStart w:id="224" w:name="_Toc280884901"/>
      <w:bookmarkStart w:id="225" w:name="_Toc280887116"/>
      <w:bookmarkStart w:id="226" w:name="_Toc281207559"/>
      <w:bookmarkStart w:id="227" w:name="_Toc281208022"/>
      <w:bookmarkStart w:id="228" w:name="_Toc282608542"/>
      <w:bookmarkStart w:id="229" w:name="_Toc293914902"/>
      <w:r>
        <w:t>Reinstalling PipeLine</w:t>
      </w:r>
      <w:bookmarkEnd w:id="223"/>
      <w:bookmarkEnd w:id="224"/>
      <w:bookmarkEnd w:id="225"/>
      <w:bookmarkEnd w:id="226"/>
      <w:bookmarkEnd w:id="227"/>
      <w:bookmarkEnd w:id="228"/>
      <w:bookmarkEnd w:id="229"/>
    </w:p>
    <w:p w:rsidR="00E87744" w:rsidRDefault="00661274" w:rsidP="00590D2A">
      <w:pPr>
        <w:pStyle w:val="DP-Bodytext"/>
      </w:pPr>
      <w:r>
        <w:rPr>
          <w:noProof/>
        </w:rPr>
        <mc:AlternateContent>
          <mc:Choice Requires="wps">
            <w:drawing>
              <wp:anchor distT="0" distB="0" distL="114300" distR="114300" simplePos="0" relativeHeight="251658752" behindDoc="0" locked="0" layoutInCell="1" allowOverlap="1" wp14:anchorId="72E73530" wp14:editId="2AF0756A">
                <wp:simplePos x="0" y="0"/>
                <wp:positionH relativeFrom="column">
                  <wp:posOffset>3543300</wp:posOffset>
                </wp:positionH>
                <wp:positionV relativeFrom="paragraph">
                  <wp:posOffset>-635</wp:posOffset>
                </wp:positionV>
                <wp:extent cx="2228850" cy="1828800"/>
                <wp:effectExtent l="0" t="0" r="0" b="635"/>
                <wp:wrapSquare wrapText="bothSides"/>
                <wp:docPr id="4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8288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871F58">
                            <w:pPr>
                              <w:pStyle w:val="DP-BoxTextTitle"/>
                              <w:rPr>
                                <w:lang w:val="en-US"/>
                              </w:rPr>
                            </w:pPr>
                            <w:r>
                              <w:rPr>
                                <w:lang w:val="en-US"/>
                              </w:rPr>
                              <w:t>Password</w:t>
                            </w:r>
                          </w:p>
                          <w:p w:rsidR="003C0BF4" w:rsidRPr="00871F58" w:rsidRDefault="003C0BF4" w:rsidP="00871F58">
                            <w:pPr>
                              <w:pStyle w:val="DP-Boxtext"/>
                              <w:rPr>
                                <w:lang w:val="en-US"/>
                              </w:rPr>
                            </w:pPr>
                            <w:r w:rsidRPr="00871F58">
                              <w:rPr>
                                <w:lang w:val="en-US"/>
                              </w:rPr>
                              <w:t xml:space="preserve">The Internet version of PipeLine requires a password to start the install process. That password was sent to you by email when you downloaded </w:t>
                            </w:r>
                            <w:r w:rsidRPr="00871F58">
                              <w:rPr>
                                <w:spacing w:val="-6"/>
                                <w:lang w:val="en-US"/>
                              </w:rPr>
                              <w:t>PipeLine. If you no longer have the email containing the PipeLine password,</w:t>
                            </w:r>
                            <w:r w:rsidRPr="00871F58">
                              <w:rPr>
                                <w:lang w:val="en-US"/>
                              </w:rPr>
                              <w:t xml:space="preserve"> </w:t>
                            </w:r>
                            <w:r w:rsidRPr="00871F58">
                              <w:rPr>
                                <w:spacing w:val="-6"/>
                                <w:lang w:val="en-US"/>
                              </w:rPr>
                              <w:t xml:space="preserve">download PipeLine from the </w:t>
                            </w:r>
                            <w:r w:rsidRPr="00871F58">
                              <w:rPr>
                                <w:lang w:val="en-US"/>
                              </w:rPr>
                              <w:t>USAID | DELIVER PROJECT</w:t>
                            </w:r>
                            <w:r w:rsidRPr="00871F58" w:rsidDel="007F46A3">
                              <w:rPr>
                                <w:spacing w:val="-6"/>
                                <w:lang w:val="en-US"/>
                              </w:rPr>
                              <w:t xml:space="preserve"> </w:t>
                            </w:r>
                            <w:r w:rsidRPr="00871F58">
                              <w:rPr>
                                <w:spacing w:val="-6"/>
                                <w:lang w:val="en-US"/>
                              </w:rPr>
                              <w:t>website: (http://deliver.jsi.com).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54" type="#_x0000_t202" style="position:absolute;margin-left:279pt;margin-top:-.05pt;width:175.5pt;height:2in;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" fillcolor="#9dbfe5" stroked="f" strokecolor="blue" strokeweight=".5pt">
                <v:textbox>
                  <w:txbxContent>
                    <w:p w:rsidR="003C0BF4" w:rsidRPr="00590D2A" w:rsidRDefault="003C0BF4" w:rsidP="00871F58">
                      <w:pPr>
                        <w:pStyle w:val="DP-BoxTextTitle"/>
                        <w:rPr>
                          <w:lang w:val="en-US"/>
                        </w:rPr>
                      </w:pPr>
                      <w:r>
                        <w:rPr>
                          <w:lang w:val="en-US"/>
                        </w:rPr>
                        <w:t>Password</w:t>
                      </w:r>
                    </w:p>
                    <w:p w:rsidR="003C0BF4" w:rsidRPr="00871F58" w:rsidRDefault="003C0BF4" w:rsidP="00871F58">
                      <w:pPr>
                        <w:pStyle w:val="DP-Boxtext"/>
                        <w:rPr>
                          <w:lang w:val="en-US"/>
                        </w:rPr>
                      </w:pPr>
                      <w:r w:rsidRPr="00871F58">
                        <w:rPr>
                          <w:lang w:val="en-US"/>
                        </w:rPr>
                        <w:t xml:space="preserve">The Internet version of PipeLine requires a password to start the install process. That password was sent to you by email when you downloaded </w:t>
                      </w:r>
                      <w:r w:rsidRPr="00871F58">
                        <w:rPr>
                          <w:spacing w:val="-6"/>
                          <w:lang w:val="en-US"/>
                        </w:rPr>
                        <w:t>PipeLine. If you no longer have the email containing the PipeLine password,</w:t>
                      </w:r>
                      <w:r w:rsidRPr="00871F58">
                        <w:rPr>
                          <w:lang w:val="en-US"/>
                        </w:rPr>
                        <w:t xml:space="preserve"> </w:t>
                      </w:r>
                      <w:r w:rsidRPr="00871F58">
                        <w:rPr>
                          <w:spacing w:val="-6"/>
                          <w:lang w:val="en-US"/>
                        </w:rPr>
                        <w:t xml:space="preserve">download PipeLine from the </w:t>
                      </w:r>
                      <w:r w:rsidRPr="00871F58">
                        <w:rPr>
                          <w:lang w:val="en-US"/>
                        </w:rPr>
                        <w:t>USAID | DELIVER PROJECT</w:t>
                      </w:r>
                      <w:r w:rsidRPr="00871F58" w:rsidDel="007F46A3">
                        <w:rPr>
                          <w:spacing w:val="-6"/>
                          <w:lang w:val="en-US"/>
                        </w:rPr>
                        <w:t xml:space="preserve"> </w:t>
                      </w:r>
                      <w:r w:rsidRPr="00871F58">
                        <w:rPr>
                          <w:spacing w:val="-6"/>
                          <w:lang w:val="en-US"/>
                        </w:rPr>
                        <w:t>website: (http://deliver.jsi.com).</w:t>
                      </w:r>
                    </w:p>
                  </w:txbxContent>
                </v:textbox>
                <w10:wrap type="square"/>
              </v:shape>
            </w:pict>
          </mc:Fallback>
        </mc:AlternateContent>
      </w:r>
      <w:r w:rsidR="00E87744">
        <w:t>To reinstall PipeLine—</w:t>
      </w:r>
    </w:p>
    <w:p w:rsidR="00E87744" w:rsidRDefault="00E87744" w:rsidP="009F22A1">
      <w:pPr>
        <w:pStyle w:val="DP-NumberList"/>
        <w:numPr>
          <w:ilvl w:val="0"/>
          <w:numId w:val="21"/>
        </w:numPr>
      </w:pPr>
      <w:r>
        <w:t>Place the PipeLine CD in your CD-ROM drive.</w:t>
      </w:r>
    </w:p>
    <w:p w:rsidR="00E87744" w:rsidRDefault="00E87744" w:rsidP="00590D2A">
      <w:pPr>
        <w:pStyle w:val="DP-Bodytext"/>
      </w:pPr>
      <w:r>
        <w:t>If you do not have the PipeLine CD, you can use the copy of PipeLine you downloaded from the USAID | DELIVER PROJECT website.</w:t>
      </w:r>
    </w:p>
    <w:p w:rsidR="00E87744" w:rsidRDefault="00E87744" w:rsidP="009F22A1">
      <w:pPr>
        <w:pStyle w:val="DP-NumberList"/>
        <w:numPr>
          <w:ilvl w:val="0"/>
          <w:numId w:val="21"/>
        </w:numPr>
      </w:pPr>
      <w:r>
        <w:t>Start the install process, and follow the instructions on your screen.</w:t>
      </w:r>
    </w:p>
    <w:p w:rsidR="00214674" w:rsidRDefault="00214674">
      <w:pPr>
        <w:rPr>
          <w:rFonts w:ascii="Garamond" w:hAnsi="Garamond"/>
        </w:rPr>
      </w:pPr>
      <w:r>
        <w:br w:type="page"/>
      </w:r>
    </w:p>
    <w:p w:rsidR="00E87744" w:rsidRPr="00D03CA5" w:rsidRDefault="00E87744" w:rsidP="00590D2A">
      <w:pPr>
        <w:pStyle w:val="DP-Bodytext"/>
      </w:pPr>
      <w:r w:rsidRPr="00D03CA5">
        <w:lastRenderedPageBreak/>
        <w:t>During the process, a message box is displayed instructing you to remove PipeLine from your computer.</w:t>
      </w:r>
    </w:p>
    <w:p w:rsidR="00E87744" w:rsidRDefault="00E87744" w:rsidP="009F22A1">
      <w:pPr>
        <w:pStyle w:val="DP-NumberList"/>
        <w:numPr>
          <w:ilvl w:val="0"/>
          <w:numId w:val="21"/>
        </w:numPr>
      </w:pPr>
      <w:r>
        <w:t>Click on the Remove button to remove PipeLine from your computer.</w:t>
      </w:r>
    </w:p>
    <w:p w:rsidR="00E87744" w:rsidRDefault="00E87744" w:rsidP="009F22A1">
      <w:pPr>
        <w:pStyle w:val="DP-NumberList"/>
        <w:numPr>
          <w:ilvl w:val="0"/>
          <w:numId w:val="21"/>
        </w:numPr>
      </w:pPr>
      <w:r>
        <w:t>Click on the Finish button when prompted.</w:t>
      </w:r>
    </w:p>
    <w:p w:rsidR="00E87744" w:rsidRDefault="00E87744" w:rsidP="00590D2A">
      <w:pPr>
        <w:pStyle w:val="DP-Bodytext"/>
      </w:pPr>
      <w:r>
        <w:t>After PipeLine has been removed—</w:t>
      </w:r>
    </w:p>
    <w:p w:rsidR="00E87744" w:rsidRDefault="00E87744" w:rsidP="009F22A1">
      <w:pPr>
        <w:pStyle w:val="DP-NumberList"/>
        <w:numPr>
          <w:ilvl w:val="0"/>
          <w:numId w:val="21"/>
        </w:numPr>
      </w:pPr>
      <w:r>
        <w:t>Repeat the PipeLine installation procedure.</w:t>
      </w:r>
    </w:p>
    <w:p w:rsidR="00E87744" w:rsidRDefault="00E87744" w:rsidP="008A3A48">
      <w:pPr>
        <w:pStyle w:val="DP-Bodytextlast"/>
      </w:pPr>
      <w:r w:rsidRPr="0097189B">
        <w:t xml:space="preserve">See page </w:t>
      </w:r>
      <w:fldSimple w:instr=" PAGEREF _Ref70749880 ">
        <w:r w:rsidR="0097189B">
          <w:rPr>
            <w:noProof/>
          </w:rPr>
          <w:t>15</w:t>
        </w:r>
      </w:fldSimple>
      <w:r w:rsidRPr="0097189B">
        <w:t xml:space="preserve"> for information on installing PipeLine.</w:t>
      </w:r>
    </w:p>
    <w:p w:rsidR="00E87744" w:rsidRDefault="00E87744" w:rsidP="00B5729E">
      <w:pPr>
        <w:pStyle w:val="DP-HeadingB"/>
      </w:pPr>
      <w:bookmarkStart w:id="230" w:name="_Toc65484235"/>
      <w:bookmarkStart w:id="231" w:name="_Ref71948123"/>
      <w:bookmarkStart w:id="232" w:name="_Ref71948140"/>
      <w:bookmarkStart w:id="233" w:name="_Toc250724424"/>
      <w:bookmarkStart w:id="234" w:name="_Toc280884902"/>
      <w:bookmarkStart w:id="235" w:name="_Toc280887117"/>
      <w:bookmarkStart w:id="236" w:name="_Toc281207560"/>
      <w:bookmarkStart w:id="237" w:name="_Toc281208023"/>
      <w:bookmarkStart w:id="238" w:name="_Toc282608543"/>
      <w:bookmarkStart w:id="239" w:name="OLE_LINK8"/>
      <w:bookmarkStart w:id="240" w:name="_Toc293914903"/>
      <w:r>
        <w:t>Converting Your Existing Data</w:t>
      </w:r>
      <w:bookmarkEnd w:id="230"/>
      <w:r>
        <w:t xml:space="preserve"> Files</w:t>
      </w:r>
      <w:bookmarkEnd w:id="231"/>
      <w:bookmarkEnd w:id="232"/>
      <w:bookmarkEnd w:id="233"/>
      <w:bookmarkEnd w:id="234"/>
      <w:bookmarkEnd w:id="235"/>
      <w:bookmarkEnd w:id="236"/>
      <w:bookmarkEnd w:id="237"/>
      <w:bookmarkEnd w:id="238"/>
      <w:bookmarkEnd w:id="239"/>
      <w:bookmarkEnd w:id="240"/>
    </w:p>
    <w:p w:rsidR="00E87744" w:rsidRDefault="00661274" w:rsidP="00590D2A">
      <w:pPr>
        <w:pStyle w:val="DP-Bodytext"/>
      </w:pPr>
      <w:r>
        <w:rPr>
          <w:noProof/>
        </w:rPr>
        <mc:AlternateContent>
          <mc:Choice Requires="wps">
            <w:drawing>
              <wp:anchor distT="0" distB="0" distL="114300" distR="114300" simplePos="0" relativeHeight="251659776" behindDoc="0" locked="0" layoutInCell="1" allowOverlap="1" wp14:anchorId="65D52A77" wp14:editId="3DCAF198">
                <wp:simplePos x="0" y="0"/>
                <wp:positionH relativeFrom="column">
                  <wp:posOffset>3657600</wp:posOffset>
                </wp:positionH>
                <wp:positionV relativeFrom="paragraph">
                  <wp:posOffset>43180</wp:posOffset>
                </wp:positionV>
                <wp:extent cx="2228850" cy="1257300"/>
                <wp:effectExtent l="0" t="0" r="0" b="4445"/>
                <wp:wrapSquare wrapText="bothSides"/>
                <wp:docPr id="45"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2573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871F58">
                            <w:pPr>
                              <w:pStyle w:val="DP-BoxTextTitle"/>
                              <w:rPr>
                                <w:lang w:val="en-US"/>
                              </w:rPr>
                            </w:pPr>
                            <w:r>
                              <w:rPr>
                                <w:lang w:val="en-US"/>
                              </w:rPr>
                              <w:t>Upgrading</w:t>
                            </w:r>
                          </w:p>
                          <w:p w:rsidR="003C0BF4" w:rsidRPr="00871F58" w:rsidRDefault="003C0BF4" w:rsidP="00871F58">
                            <w:pPr>
                              <w:pStyle w:val="DP-Boxtext"/>
                              <w:rPr>
                                <w:lang w:val="en-US"/>
                              </w:rPr>
                            </w:pPr>
                            <w:r w:rsidRPr="00871F58">
                              <w:rPr>
                                <w:lang w:val="en-US"/>
                              </w:rPr>
                              <w:t>The current program’s data file is not the current version. You can allow PipeLine</w:t>
                            </w:r>
                            <w:r w:rsidRPr="00871F58">
                              <w:rPr>
                                <w:spacing w:val="-4"/>
                                <w:lang w:val="en-US"/>
                              </w:rPr>
                              <w:t xml:space="preserve"> to upgrade the file now. If you do not, some of PipeLine’s features may not work properly</w:t>
                            </w:r>
                            <w:r>
                              <w:rPr>
                                <w:spacing w:val="-4"/>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55" type="#_x0000_t202" style="position:absolute;margin-left:4in;margin-top:3.4pt;width:175.5pt;height: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" fillcolor="#9dbfe5" stroked="f" strokecolor="blue" strokeweight=".5pt">
                <v:textbox>
                  <w:txbxContent>
                    <w:p w:rsidR="003C0BF4" w:rsidRPr="00590D2A" w:rsidRDefault="003C0BF4" w:rsidP="00871F58">
                      <w:pPr>
                        <w:pStyle w:val="DP-BoxTextTitle"/>
                        <w:rPr>
                          <w:lang w:val="en-US"/>
                        </w:rPr>
                      </w:pPr>
                      <w:r>
                        <w:rPr>
                          <w:lang w:val="en-US"/>
                        </w:rPr>
                        <w:t>Upgrading</w:t>
                      </w:r>
                    </w:p>
                    <w:p w:rsidR="003C0BF4" w:rsidRPr="00871F58" w:rsidRDefault="003C0BF4" w:rsidP="00871F58">
                      <w:pPr>
                        <w:pStyle w:val="DP-Boxtext"/>
                        <w:rPr>
                          <w:lang w:val="en-US"/>
                        </w:rPr>
                      </w:pPr>
                      <w:r w:rsidRPr="00871F58">
                        <w:rPr>
                          <w:lang w:val="en-US"/>
                        </w:rPr>
                        <w:t>The current program’s data file is not the current version. You can allow PipeLine</w:t>
                      </w:r>
                      <w:r w:rsidRPr="00871F58">
                        <w:rPr>
                          <w:spacing w:val="-4"/>
                          <w:lang w:val="en-US"/>
                        </w:rPr>
                        <w:t xml:space="preserve"> to upgrade the file now. If you do not, some of PipeLine’s features may not work properly</w:t>
                      </w:r>
                      <w:r>
                        <w:rPr>
                          <w:spacing w:val="-4"/>
                          <w:lang w:val="en-US"/>
                        </w:rPr>
                        <w:t>.</w:t>
                      </w:r>
                    </w:p>
                  </w:txbxContent>
                </v:textbox>
                <w10:wrap type="square"/>
              </v:shape>
            </w:pict>
          </mc:Fallback>
        </mc:AlternateContent>
      </w:r>
      <w:r w:rsidR="00E87744">
        <w:t>This version of PipeLine allows you to convert data created with previous versions of PipeLine.</w:t>
      </w:r>
    </w:p>
    <w:p w:rsidR="00E87744" w:rsidRDefault="00E87744" w:rsidP="00590D2A">
      <w:pPr>
        <w:pStyle w:val="DP-Bodytext"/>
      </w:pPr>
      <w:r>
        <w:t>From the Program Data screen—</w:t>
      </w:r>
    </w:p>
    <w:p w:rsidR="00E87744" w:rsidRPr="00D03CA5" w:rsidRDefault="00E87744" w:rsidP="009F22A1">
      <w:pPr>
        <w:pStyle w:val="DP-NumberList"/>
        <w:numPr>
          <w:ilvl w:val="0"/>
          <w:numId w:val="22"/>
        </w:numPr>
      </w:pPr>
      <w:r w:rsidRPr="00D03CA5">
        <w:t>Click on the File Menu Bar option, and select the Open option from the pull-down menu.</w:t>
      </w:r>
    </w:p>
    <w:p w:rsidR="00E87744" w:rsidRDefault="00E87744" w:rsidP="00590D2A">
      <w:pPr>
        <w:pStyle w:val="DP-Bodytext"/>
      </w:pPr>
      <w:r>
        <w:t>PipeLine opens a window so you can locate the data you need to convert.</w:t>
      </w:r>
    </w:p>
    <w:p w:rsidR="00E87744" w:rsidRPr="0075618B" w:rsidRDefault="00E87744" w:rsidP="009F22A1">
      <w:pPr>
        <w:pStyle w:val="DP-NumberList"/>
        <w:numPr>
          <w:ilvl w:val="0"/>
          <w:numId w:val="22"/>
        </w:numPr>
      </w:pPr>
      <w:r>
        <w:t>Locate and select the data file you need, and click on the Open button.</w:t>
      </w:r>
    </w:p>
    <w:p w:rsidR="00E87744" w:rsidRDefault="00E87744" w:rsidP="00590D2A">
      <w:pPr>
        <w:pStyle w:val="DP-Bodytext"/>
      </w:pPr>
      <w:r>
        <w:t>After you select the data file you need to convert, PipeLine displays a message similar to the one in the text box below.</w:t>
      </w:r>
    </w:p>
    <w:p w:rsidR="00E87744" w:rsidRDefault="00E87744" w:rsidP="009F22A1">
      <w:pPr>
        <w:pStyle w:val="DP-NumberList"/>
        <w:numPr>
          <w:ilvl w:val="0"/>
          <w:numId w:val="22"/>
        </w:numPr>
      </w:pPr>
      <w:r>
        <w:t>Click on the Yes button to convert the selected data.</w:t>
      </w:r>
    </w:p>
    <w:p w:rsidR="00E87744" w:rsidRDefault="00661274" w:rsidP="00590D2A">
      <w:pPr>
        <w:pStyle w:val="DP-Bodytext"/>
      </w:pPr>
      <w:r>
        <w:rPr>
          <w:noProof/>
        </w:rPr>
        <mc:AlternateContent>
          <mc:Choice Requires="wps">
            <w:drawing>
              <wp:anchor distT="0" distB="0" distL="114300" distR="114300" simplePos="0" relativeHeight="251660800" behindDoc="0" locked="0" layoutInCell="1" allowOverlap="1" wp14:anchorId="2DA3304F" wp14:editId="6881033D">
                <wp:simplePos x="0" y="0"/>
                <wp:positionH relativeFrom="column">
                  <wp:posOffset>3657600</wp:posOffset>
                </wp:positionH>
                <wp:positionV relativeFrom="paragraph">
                  <wp:posOffset>481330</wp:posOffset>
                </wp:positionV>
                <wp:extent cx="2228850" cy="953770"/>
                <wp:effectExtent l="0" t="0" r="0" b="3175"/>
                <wp:wrapSquare wrapText="bothSides"/>
                <wp:docPr id="4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95377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DC1807">
                            <w:pPr>
                              <w:pStyle w:val="DP-BoxTextTitle"/>
                              <w:rPr>
                                <w:lang w:val="en-US"/>
                              </w:rPr>
                            </w:pPr>
                            <w:r>
                              <w:rPr>
                                <w:lang w:val="en-US"/>
                              </w:rPr>
                              <w:t>Original Data</w:t>
                            </w:r>
                          </w:p>
                          <w:p w:rsidR="003C0BF4" w:rsidRPr="00871F58" w:rsidRDefault="003C0BF4" w:rsidP="00DC1807">
                            <w:pPr>
                              <w:pStyle w:val="DP-Boxtext"/>
                              <w:rPr>
                                <w:lang w:val="en-US"/>
                              </w:rPr>
                            </w:pPr>
                            <w:r w:rsidRPr="00DC1807">
                              <w:rPr>
                                <w:lang w:val="en-US"/>
                              </w:rPr>
                              <w:t xml:space="preserve">Remember, your original data remains in its original directory with its original name. </w:t>
                            </w:r>
                            <w:r>
                              <w:t>The converted data is a copy of the original</w:t>
                            </w:r>
                            <w:r>
                              <w:rPr>
                                <w:spacing w:val="-4"/>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56" type="#_x0000_t202" style="position:absolute;margin-left:4in;margin-top:37.9pt;width:175.5pt;height:7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" fillcolor="#9dbfe5" stroked="f" strokecolor="blue" strokeweight=".5pt">
                <v:textbox>
                  <w:txbxContent>
                    <w:p w:rsidR="003C0BF4" w:rsidRPr="00590D2A" w:rsidRDefault="003C0BF4" w:rsidP="00DC1807">
                      <w:pPr>
                        <w:pStyle w:val="DP-BoxTextTitle"/>
                        <w:rPr>
                          <w:lang w:val="en-US"/>
                        </w:rPr>
                      </w:pPr>
                      <w:r>
                        <w:rPr>
                          <w:lang w:val="en-US"/>
                        </w:rPr>
                        <w:t>Original Data</w:t>
                      </w:r>
                    </w:p>
                    <w:p w:rsidR="003C0BF4" w:rsidRPr="00871F58" w:rsidRDefault="003C0BF4" w:rsidP="00DC1807">
                      <w:pPr>
                        <w:pStyle w:val="DP-Boxtext"/>
                        <w:rPr>
                          <w:lang w:val="en-US"/>
                        </w:rPr>
                      </w:pPr>
                      <w:r w:rsidRPr="00DC1807">
                        <w:rPr>
                          <w:lang w:val="en-US"/>
                        </w:rPr>
                        <w:t xml:space="preserve">Remember, your original data remains in its original directory with its original name. </w:t>
                      </w:r>
                      <w:r>
                        <w:t>The converted data is a copy of the original</w:t>
                      </w:r>
                      <w:r>
                        <w:rPr>
                          <w:spacing w:val="-4"/>
                          <w:lang w:val="en-US"/>
                        </w:rPr>
                        <w:t>.</w:t>
                      </w:r>
                    </w:p>
                  </w:txbxContent>
                </v:textbox>
                <w10:wrap type="square"/>
              </v:shape>
            </w:pict>
          </mc:Fallback>
        </mc:AlternateContent>
      </w:r>
      <w:r w:rsidR="00E87744">
        <w:t>PipeLine opens a window, and allows you to rename the file you selected to upgrade. This safeguards the original data by saving the upgraded data under a different name.</w:t>
      </w:r>
    </w:p>
    <w:p w:rsidR="00E87744" w:rsidRDefault="00E87744" w:rsidP="009F22A1">
      <w:pPr>
        <w:pStyle w:val="DP-NumberList"/>
        <w:numPr>
          <w:ilvl w:val="0"/>
          <w:numId w:val="22"/>
        </w:numPr>
      </w:pPr>
      <w:r>
        <w:t>Type the new name in the File Name field, and click on the Open button.</w:t>
      </w:r>
    </w:p>
    <w:p w:rsidR="00E87744" w:rsidRPr="008A3A48" w:rsidRDefault="00E87744" w:rsidP="00590D2A">
      <w:pPr>
        <w:pStyle w:val="DP-Bodytext"/>
        <w:rPr>
          <w:rStyle w:val="DP-BodytextlastChar"/>
        </w:rPr>
      </w:pPr>
      <w:r>
        <w:t xml:space="preserve">PipeLine converts the selected data, renames the file, and displays its associated program data on the Program Data screen. You can now work with the converted </w:t>
      </w:r>
      <w:r w:rsidRPr="008A3A48">
        <w:rPr>
          <w:rStyle w:val="DP-BodytextlastChar"/>
        </w:rPr>
        <w:t>data file.</w:t>
      </w:r>
    </w:p>
    <w:p w:rsidR="00214674" w:rsidRDefault="00214674">
      <w:pPr>
        <w:rPr>
          <w:rFonts w:ascii="Gill Sans Std" w:hAnsi="Gill Sans Std"/>
          <w:b/>
          <w:sz w:val="32"/>
          <w:szCs w:val="32"/>
        </w:rPr>
      </w:pPr>
      <w:bookmarkStart w:id="241" w:name="_Toc69719431"/>
      <w:bookmarkStart w:id="242" w:name="_Toc272102772"/>
      <w:bookmarkStart w:id="243" w:name="_Toc280884903"/>
      <w:bookmarkStart w:id="244" w:name="_Toc280887118"/>
      <w:bookmarkStart w:id="245" w:name="_Toc281207561"/>
      <w:bookmarkStart w:id="246" w:name="_Toc281208024"/>
      <w:bookmarkStart w:id="247" w:name="_Toc282608544"/>
      <w:r>
        <w:br w:type="page"/>
      </w:r>
    </w:p>
    <w:p w:rsidR="00E87744" w:rsidRDefault="00E87744" w:rsidP="002677F7">
      <w:pPr>
        <w:pStyle w:val="DP-HeadingA"/>
      </w:pPr>
      <w:bookmarkStart w:id="248" w:name="_Toc293914904"/>
      <w:r>
        <w:lastRenderedPageBreak/>
        <w:t>Run-time installation</w:t>
      </w:r>
      <w:bookmarkEnd w:id="172"/>
      <w:bookmarkEnd w:id="241"/>
      <w:bookmarkEnd w:id="242"/>
      <w:bookmarkEnd w:id="243"/>
      <w:bookmarkEnd w:id="244"/>
      <w:bookmarkEnd w:id="245"/>
      <w:bookmarkEnd w:id="246"/>
      <w:bookmarkEnd w:id="247"/>
      <w:bookmarkEnd w:id="248"/>
    </w:p>
    <w:p w:rsidR="0097189B" w:rsidRDefault="0097189B" w:rsidP="0097189B">
      <w:pPr>
        <w:pStyle w:val="DP-TableTitle"/>
      </w:pPr>
      <w:bookmarkStart w:id="249" w:name="_Toc293915322"/>
      <w:r>
        <w:t xml:space="preserve">Table </w:t>
      </w:r>
      <w:fldSimple w:instr=" SEQ Table \* ARABIC ">
        <w:r w:rsidR="002A3BA2">
          <w:rPr>
            <w:noProof/>
          </w:rPr>
          <w:t>3</w:t>
        </w:r>
      </w:fldSimple>
      <w:r>
        <w:t xml:space="preserve"> - Installation Locations and Purpose</w:t>
      </w:r>
      <w:bookmarkEnd w:id="249"/>
    </w:p>
    <w:tbl>
      <w:tblPr>
        <w:tblW w:w="9738" w:type="dxa"/>
        <w:tblInd w:w="108" w:type="dxa"/>
        <w:tblLayout w:type="fixed"/>
        <w:tblLook w:val="01E0" w:firstRow="1" w:lastRow="1" w:firstColumn="1" w:lastColumn="1" w:noHBand="0" w:noVBand="0"/>
      </w:tblPr>
      <w:tblGrid>
        <w:gridCol w:w="5148"/>
        <w:gridCol w:w="4590"/>
      </w:tblGrid>
      <w:tr w:rsidR="00E87744" w:rsidRPr="00454B0C" w:rsidTr="00826822">
        <w:tc>
          <w:tcPr>
            <w:tcW w:w="5148" w:type="dxa"/>
            <w:tcBorders>
              <w:top w:val="single" w:sz="4" w:space="0" w:color="auto"/>
              <w:left w:val="single" w:sz="4" w:space="0" w:color="auto"/>
              <w:bottom w:val="single" w:sz="4" w:space="0" w:color="auto"/>
              <w:right w:val="single" w:sz="4" w:space="0" w:color="auto"/>
            </w:tcBorders>
          </w:tcPr>
          <w:p w:rsidR="00E87744" w:rsidRPr="00454B0C" w:rsidRDefault="00E87744" w:rsidP="00EE52DB">
            <w:pPr>
              <w:pStyle w:val="DP-TableSubheadRow"/>
              <w:rPr>
                <w:rFonts w:eastAsia="Calibri"/>
              </w:rPr>
            </w:pPr>
            <w:r w:rsidRPr="00454B0C">
              <w:rPr>
                <w:rFonts w:eastAsia="Calibri"/>
              </w:rPr>
              <w:t>Directory/File</w:t>
            </w:r>
          </w:p>
        </w:tc>
        <w:tc>
          <w:tcPr>
            <w:tcW w:w="4590" w:type="dxa"/>
            <w:tcBorders>
              <w:top w:val="single" w:sz="4" w:space="0" w:color="auto"/>
              <w:left w:val="single" w:sz="4" w:space="0" w:color="auto"/>
              <w:bottom w:val="single" w:sz="4" w:space="0" w:color="auto"/>
              <w:right w:val="single" w:sz="4" w:space="0" w:color="auto"/>
            </w:tcBorders>
            <w:noWrap/>
          </w:tcPr>
          <w:p w:rsidR="00E87744" w:rsidRPr="00454B0C" w:rsidRDefault="00E87744" w:rsidP="00EE52DB">
            <w:pPr>
              <w:pStyle w:val="DP-TableSubheadRow"/>
              <w:rPr>
                <w:rFonts w:eastAsia="Calibri"/>
              </w:rPr>
            </w:pPr>
            <w:r w:rsidRPr="00454B0C">
              <w:rPr>
                <w:rFonts w:eastAsia="Calibri"/>
              </w:rPr>
              <w:t>Purpose</w:t>
            </w:r>
          </w:p>
        </w:tc>
      </w:tr>
      <w:tr w:rsidR="00E87744" w:rsidRPr="00032A42" w:rsidTr="00826822">
        <w:tc>
          <w:tcPr>
            <w:tcW w:w="5148" w:type="dxa"/>
            <w:tcBorders>
              <w:top w:val="single" w:sz="4" w:space="0" w:color="auto"/>
              <w:left w:val="single" w:sz="4" w:space="0" w:color="auto"/>
              <w:bottom w:val="single" w:sz="4" w:space="0" w:color="auto"/>
              <w:right w:val="single" w:sz="4" w:space="0" w:color="auto"/>
            </w:tcBorders>
          </w:tcPr>
          <w:p w:rsidR="00E87744" w:rsidRPr="00032A42" w:rsidRDefault="00E87744" w:rsidP="00454B0C">
            <w:pPr>
              <w:pStyle w:val="DP-TableRowText"/>
              <w:rPr>
                <w:rFonts w:eastAsia="Calibri"/>
                <w:b/>
              </w:rPr>
            </w:pPr>
            <w:r w:rsidRPr="00032A42">
              <w:rPr>
                <w:rFonts w:eastAsia="Calibri"/>
                <w:b/>
              </w:rPr>
              <w:t>PipeLine</w:t>
            </w:r>
          </w:p>
        </w:tc>
        <w:tc>
          <w:tcPr>
            <w:tcW w:w="4590" w:type="dxa"/>
            <w:tcBorders>
              <w:top w:val="single" w:sz="4" w:space="0" w:color="auto"/>
              <w:left w:val="single" w:sz="4" w:space="0" w:color="auto"/>
              <w:bottom w:val="single" w:sz="4" w:space="0" w:color="auto"/>
              <w:right w:val="single" w:sz="4" w:space="0" w:color="auto"/>
            </w:tcBorders>
            <w:noWrap/>
          </w:tcPr>
          <w:p w:rsidR="00E87744" w:rsidRPr="00032A42" w:rsidRDefault="00E87744" w:rsidP="00454B0C">
            <w:pPr>
              <w:pStyle w:val="DP-TableRowText"/>
              <w:rPr>
                <w:rFonts w:ascii="Arial" w:eastAsia="Calibri" w:hAnsi="Arial" w:cs="Arial"/>
                <w:b/>
              </w:rPr>
            </w:pPr>
            <w:r w:rsidRPr="00032A42">
              <w:rPr>
                <w:rFonts w:ascii="Arial" w:eastAsia="Calibri" w:hAnsi="Arial" w:cs="Arial"/>
                <w:b/>
              </w:rPr>
              <w:t>Parent directory</w:t>
            </w:r>
          </w:p>
        </w:tc>
      </w:tr>
      <w:tr w:rsidR="00E87744" w:rsidRPr="00032A42" w:rsidTr="00826822">
        <w:tc>
          <w:tcPr>
            <w:tcW w:w="5148" w:type="dxa"/>
            <w:tcBorders>
              <w:top w:val="single" w:sz="4" w:space="0" w:color="auto"/>
              <w:left w:val="single" w:sz="4" w:space="0" w:color="auto"/>
              <w:bottom w:val="single" w:sz="4" w:space="0" w:color="auto"/>
              <w:right w:val="single" w:sz="4" w:space="0" w:color="auto"/>
            </w:tcBorders>
          </w:tcPr>
          <w:p w:rsidR="00E87744" w:rsidRPr="00032A42" w:rsidRDefault="00454B0C" w:rsidP="00454B0C">
            <w:pPr>
              <w:pStyle w:val="DP-TableRowText"/>
              <w:tabs>
                <w:tab w:val="left" w:pos="360"/>
                <w:tab w:val="left" w:pos="720"/>
              </w:tabs>
              <w:rPr>
                <w:rFonts w:eastAsia="Calibri"/>
                <w:b/>
              </w:rPr>
            </w:pPr>
            <w:r w:rsidRPr="00032A42">
              <w:rPr>
                <w:rFonts w:eastAsia="Calibri"/>
                <w:b/>
              </w:rPr>
              <w:tab/>
            </w:r>
            <w:r w:rsidR="00E87744" w:rsidRPr="00032A42">
              <w:rPr>
                <w:rFonts w:eastAsia="Calibri"/>
                <w:b/>
              </w:rPr>
              <w:t>/</w:t>
            </w:r>
            <w:r w:rsidR="0093049C" w:rsidRPr="00032A42">
              <w:rPr>
                <w:rFonts w:eastAsia="Calibri"/>
                <w:b/>
              </w:rPr>
              <w:t>ANYMOH</w:t>
            </w:r>
          </w:p>
        </w:tc>
        <w:tc>
          <w:tcPr>
            <w:tcW w:w="4590" w:type="dxa"/>
            <w:tcBorders>
              <w:top w:val="single" w:sz="4" w:space="0" w:color="auto"/>
              <w:left w:val="single" w:sz="4" w:space="0" w:color="auto"/>
              <w:bottom w:val="single" w:sz="4" w:space="0" w:color="auto"/>
              <w:right w:val="single" w:sz="4" w:space="0" w:color="auto"/>
            </w:tcBorders>
            <w:noWrap/>
          </w:tcPr>
          <w:p w:rsidR="00E87744" w:rsidRPr="00032A42" w:rsidRDefault="0093049C" w:rsidP="00454B0C">
            <w:pPr>
              <w:pStyle w:val="DP-TableRowText"/>
              <w:rPr>
                <w:rFonts w:ascii="Arial" w:eastAsia="Calibri" w:hAnsi="Arial" w:cs="Arial"/>
                <w:b/>
              </w:rPr>
            </w:pPr>
            <w:r w:rsidRPr="00032A42">
              <w:rPr>
                <w:rFonts w:ascii="Arial" w:eastAsia="Calibri" w:hAnsi="Arial" w:cs="Arial"/>
                <w:b/>
              </w:rPr>
              <w:t>Directory for sample database</w:t>
            </w:r>
          </w:p>
        </w:tc>
      </w:tr>
      <w:tr w:rsidR="00E87744" w:rsidRPr="00454B0C" w:rsidTr="00826822">
        <w:tc>
          <w:tcPr>
            <w:tcW w:w="5148" w:type="dxa"/>
            <w:tcBorders>
              <w:top w:val="single" w:sz="4" w:space="0" w:color="auto"/>
              <w:left w:val="single" w:sz="4" w:space="0" w:color="auto"/>
              <w:bottom w:val="single" w:sz="4" w:space="0" w:color="auto"/>
              <w:right w:val="single" w:sz="4" w:space="0" w:color="auto"/>
            </w:tcBorders>
          </w:tcPr>
          <w:p w:rsidR="00E87744" w:rsidRPr="00454B0C" w:rsidRDefault="00454B0C" w:rsidP="00454B0C">
            <w:pPr>
              <w:pStyle w:val="DP-TableRowText"/>
              <w:tabs>
                <w:tab w:val="left" w:pos="355"/>
                <w:tab w:val="left" w:pos="720"/>
              </w:tabs>
              <w:rPr>
                <w:rFonts w:eastAsia="Calibri"/>
              </w:rPr>
            </w:pPr>
            <w:r>
              <w:rPr>
                <w:rFonts w:eastAsia="Calibri"/>
              </w:rPr>
              <w:tab/>
            </w:r>
            <w:r>
              <w:rPr>
                <w:rFonts w:eastAsia="Calibri"/>
              </w:rPr>
              <w:tab/>
            </w:r>
            <w:r w:rsidR="0093049C" w:rsidRPr="00454B0C">
              <w:rPr>
                <w:rFonts w:eastAsia="Calibri"/>
              </w:rPr>
              <w:t>/globalmoh.MDB</w:t>
            </w:r>
          </w:p>
        </w:tc>
        <w:tc>
          <w:tcPr>
            <w:tcW w:w="4590" w:type="dxa"/>
            <w:tcBorders>
              <w:top w:val="single" w:sz="4" w:space="0" w:color="auto"/>
              <w:left w:val="single" w:sz="4" w:space="0" w:color="auto"/>
              <w:bottom w:val="single" w:sz="4" w:space="0" w:color="auto"/>
              <w:right w:val="single" w:sz="4" w:space="0" w:color="auto"/>
            </w:tcBorders>
            <w:noWrap/>
          </w:tcPr>
          <w:p w:rsidR="00E87744" w:rsidRPr="00454B0C" w:rsidRDefault="0093049C" w:rsidP="00454B0C">
            <w:pPr>
              <w:pStyle w:val="DP-TableRowText"/>
              <w:rPr>
                <w:rFonts w:ascii="Arial" w:eastAsia="Calibri" w:hAnsi="Arial" w:cs="Arial"/>
              </w:rPr>
            </w:pPr>
            <w:r w:rsidRPr="00454B0C">
              <w:rPr>
                <w:rFonts w:ascii="Arial" w:eastAsia="Calibri" w:hAnsi="Arial" w:cs="Arial"/>
              </w:rPr>
              <w:t>Sample Database</w:t>
            </w:r>
          </w:p>
        </w:tc>
      </w:tr>
      <w:tr w:rsidR="0093049C" w:rsidRPr="00032A42" w:rsidTr="00826822">
        <w:tc>
          <w:tcPr>
            <w:tcW w:w="5148" w:type="dxa"/>
            <w:tcBorders>
              <w:top w:val="single" w:sz="4" w:space="0" w:color="auto"/>
              <w:left w:val="single" w:sz="4" w:space="0" w:color="auto"/>
              <w:bottom w:val="single" w:sz="4" w:space="0" w:color="auto"/>
              <w:right w:val="single" w:sz="4" w:space="0" w:color="auto"/>
            </w:tcBorders>
          </w:tcPr>
          <w:p w:rsidR="0093049C" w:rsidRPr="00032A42" w:rsidRDefault="00454B0C" w:rsidP="00454B0C">
            <w:pPr>
              <w:pStyle w:val="DP-TableRowText"/>
              <w:tabs>
                <w:tab w:val="left" w:pos="355"/>
                <w:tab w:val="left" w:pos="720"/>
              </w:tabs>
              <w:rPr>
                <w:rFonts w:eastAsia="Calibri"/>
                <w:b/>
              </w:rPr>
            </w:pPr>
            <w:r w:rsidRPr="00032A42">
              <w:rPr>
                <w:rFonts w:eastAsia="Calibri"/>
                <w:b/>
              </w:rPr>
              <w:tab/>
            </w:r>
            <w:r w:rsidR="0093049C" w:rsidRPr="00032A42">
              <w:rPr>
                <w:rFonts w:eastAsia="Calibri"/>
                <w:b/>
              </w:rPr>
              <w:t>/Data</w:t>
            </w:r>
          </w:p>
        </w:tc>
        <w:tc>
          <w:tcPr>
            <w:tcW w:w="4590" w:type="dxa"/>
            <w:tcBorders>
              <w:top w:val="single" w:sz="4" w:space="0" w:color="auto"/>
              <w:left w:val="single" w:sz="4" w:space="0" w:color="auto"/>
              <w:bottom w:val="single" w:sz="4" w:space="0" w:color="auto"/>
              <w:right w:val="single" w:sz="4" w:space="0" w:color="auto"/>
            </w:tcBorders>
            <w:noWrap/>
          </w:tcPr>
          <w:p w:rsidR="0093049C" w:rsidRPr="00032A42" w:rsidRDefault="00032A42" w:rsidP="00454B0C">
            <w:pPr>
              <w:pStyle w:val="DP-TableRowText"/>
              <w:rPr>
                <w:rFonts w:ascii="Arial" w:eastAsia="Calibri" w:hAnsi="Arial" w:cs="Arial"/>
                <w:b/>
              </w:rPr>
            </w:pPr>
            <w:r w:rsidRPr="00032A42">
              <w:rPr>
                <w:rFonts w:ascii="Arial" w:eastAsia="Calibri" w:hAnsi="Arial" w:cs="Arial"/>
                <w:b/>
              </w:rPr>
              <w:t>Directory for live databases</w:t>
            </w:r>
          </w:p>
        </w:tc>
      </w:tr>
      <w:tr w:rsidR="0093049C" w:rsidRPr="00032A42" w:rsidTr="00826822">
        <w:tc>
          <w:tcPr>
            <w:tcW w:w="5148" w:type="dxa"/>
            <w:tcBorders>
              <w:top w:val="single" w:sz="4" w:space="0" w:color="auto"/>
              <w:left w:val="single" w:sz="4" w:space="0" w:color="auto"/>
              <w:bottom w:val="single" w:sz="4" w:space="0" w:color="auto"/>
              <w:right w:val="single" w:sz="4" w:space="0" w:color="auto"/>
            </w:tcBorders>
          </w:tcPr>
          <w:p w:rsidR="0093049C" w:rsidRPr="00032A42" w:rsidRDefault="00454B0C" w:rsidP="00454B0C">
            <w:pPr>
              <w:pStyle w:val="DP-TableRowText"/>
              <w:rPr>
                <w:rFonts w:eastAsia="Calibri"/>
                <w:b/>
              </w:rPr>
            </w:pPr>
            <w:r w:rsidRPr="00032A42">
              <w:rPr>
                <w:rFonts w:eastAsia="Calibri"/>
                <w:b/>
              </w:rPr>
              <w:tab/>
            </w:r>
            <w:r w:rsidR="0093049C" w:rsidRPr="00032A42">
              <w:rPr>
                <w:rFonts w:eastAsia="Calibri"/>
                <w:b/>
              </w:rPr>
              <w:t>/Graphics</w:t>
            </w:r>
          </w:p>
        </w:tc>
        <w:tc>
          <w:tcPr>
            <w:tcW w:w="4590" w:type="dxa"/>
            <w:tcBorders>
              <w:top w:val="single" w:sz="4" w:space="0" w:color="auto"/>
              <w:left w:val="single" w:sz="4" w:space="0" w:color="auto"/>
              <w:bottom w:val="single" w:sz="4" w:space="0" w:color="auto"/>
              <w:right w:val="single" w:sz="4" w:space="0" w:color="auto"/>
            </w:tcBorders>
            <w:noWrap/>
          </w:tcPr>
          <w:p w:rsidR="0093049C" w:rsidRPr="00032A42" w:rsidRDefault="00032A42" w:rsidP="00454B0C">
            <w:pPr>
              <w:pStyle w:val="DP-TableRowText"/>
              <w:rPr>
                <w:rFonts w:ascii="Arial" w:eastAsia="Calibri" w:hAnsi="Arial" w:cs="Arial"/>
                <w:b/>
              </w:rPr>
            </w:pPr>
            <w:r w:rsidRPr="00032A42">
              <w:rPr>
                <w:rFonts w:ascii="Arial" w:eastAsia="Calibri" w:hAnsi="Arial" w:cs="Arial"/>
                <w:b/>
              </w:rPr>
              <w:t>Directory for application graphics</w:t>
            </w:r>
          </w:p>
        </w:tc>
      </w:tr>
      <w:tr w:rsidR="00454B0C" w:rsidRPr="00454B0C"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SplashNewT.avi</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Splash screen movie</w:t>
            </w:r>
          </w:p>
        </w:tc>
      </w:tr>
      <w:tr w:rsidR="00454B0C" w:rsidRPr="00454B0C"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PL40.ico</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taskbar icon</w:t>
            </w:r>
          </w:p>
        </w:tc>
      </w:tr>
      <w:tr w:rsidR="00454B0C" w:rsidRPr="00454B0C"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Pipeline_ICON-xx.ico</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Desktop icon</w:t>
            </w:r>
          </w:p>
        </w:tc>
      </w:tr>
      <w:tr w:rsidR="0093049C" w:rsidRPr="00032A42" w:rsidTr="00826822">
        <w:tc>
          <w:tcPr>
            <w:tcW w:w="5148" w:type="dxa"/>
            <w:tcBorders>
              <w:top w:val="single" w:sz="4" w:space="0" w:color="auto"/>
              <w:left w:val="single" w:sz="4" w:space="0" w:color="auto"/>
              <w:bottom w:val="single" w:sz="4" w:space="0" w:color="auto"/>
              <w:right w:val="single" w:sz="4" w:space="0" w:color="auto"/>
            </w:tcBorders>
          </w:tcPr>
          <w:p w:rsidR="0093049C" w:rsidRPr="00032A42" w:rsidRDefault="00454B0C" w:rsidP="00454B0C">
            <w:pPr>
              <w:pStyle w:val="DP-TableRowText"/>
              <w:rPr>
                <w:rFonts w:eastAsia="Calibri"/>
                <w:b/>
              </w:rPr>
            </w:pPr>
            <w:r w:rsidRPr="00032A42">
              <w:rPr>
                <w:rFonts w:eastAsia="Calibri"/>
                <w:b/>
              </w:rPr>
              <w:tab/>
            </w:r>
            <w:r w:rsidR="0093049C" w:rsidRPr="00032A42">
              <w:rPr>
                <w:rFonts w:eastAsia="Calibri"/>
                <w:b/>
              </w:rPr>
              <w:t>/Import</w:t>
            </w:r>
          </w:p>
        </w:tc>
        <w:tc>
          <w:tcPr>
            <w:tcW w:w="4590" w:type="dxa"/>
            <w:tcBorders>
              <w:top w:val="single" w:sz="4" w:space="0" w:color="auto"/>
              <w:left w:val="single" w:sz="4" w:space="0" w:color="auto"/>
              <w:bottom w:val="single" w:sz="4" w:space="0" w:color="auto"/>
              <w:right w:val="single" w:sz="4" w:space="0" w:color="auto"/>
            </w:tcBorders>
            <w:noWrap/>
          </w:tcPr>
          <w:p w:rsidR="0093049C" w:rsidRPr="00032A42" w:rsidRDefault="00032A42" w:rsidP="00454B0C">
            <w:pPr>
              <w:pStyle w:val="DP-TableRowText"/>
              <w:rPr>
                <w:rFonts w:ascii="Arial" w:eastAsia="Calibri" w:hAnsi="Arial" w:cs="Arial"/>
                <w:b/>
              </w:rPr>
            </w:pPr>
            <w:r w:rsidRPr="00032A42">
              <w:rPr>
                <w:rFonts w:ascii="Arial" w:eastAsia="Calibri" w:hAnsi="Arial" w:cs="Arial"/>
                <w:b/>
              </w:rPr>
              <w:t>Directory for imported files</w:t>
            </w:r>
          </w:p>
        </w:tc>
      </w:tr>
      <w:tr w:rsidR="0093049C" w:rsidRPr="00032A42" w:rsidTr="00826822">
        <w:tc>
          <w:tcPr>
            <w:tcW w:w="5148" w:type="dxa"/>
            <w:tcBorders>
              <w:top w:val="single" w:sz="4" w:space="0" w:color="auto"/>
              <w:left w:val="single" w:sz="4" w:space="0" w:color="auto"/>
              <w:bottom w:val="single" w:sz="4" w:space="0" w:color="auto"/>
              <w:right w:val="single" w:sz="4" w:space="0" w:color="auto"/>
            </w:tcBorders>
          </w:tcPr>
          <w:p w:rsidR="0093049C" w:rsidRPr="00032A42" w:rsidRDefault="00454B0C" w:rsidP="00454B0C">
            <w:pPr>
              <w:pStyle w:val="DP-TableRowText"/>
              <w:rPr>
                <w:rFonts w:eastAsia="Calibri"/>
                <w:b/>
              </w:rPr>
            </w:pPr>
            <w:r w:rsidRPr="00032A42">
              <w:rPr>
                <w:rFonts w:eastAsia="Calibri"/>
                <w:b/>
              </w:rPr>
              <w:tab/>
            </w:r>
            <w:r w:rsidR="0093049C" w:rsidRPr="00032A42">
              <w:rPr>
                <w:rFonts w:eastAsia="Calibri"/>
                <w:b/>
              </w:rPr>
              <w:t>/Summary</w:t>
            </w:r>
          </w:p>
        </w:tc>
        <w:tc>
          <w:tcPr>
            <w:tcW w:w="4590" w:type="dxa"/>
            <w:tcBorders>
              <w:top w:val="single" w:sz="4" w:space="0" w:color="auto"/>
              <w:left w:val="single" w:sz="4" w:space="0" w:color="auto"/>
              <w:bottom w:val="single" w:sz="4" w:space="0" w:color="auto"/>
              <w:right w:val="single" w:sz="4" w:space="0" w:color="auto"/>
            </w:tcBorders>
            <w:noWrap/>
          </w:tcPr>
          <w:p w:rsidR="0093049C" w:rsidRPr="00032A42" w:rsidRDefault="00032A42" w:rsidP="00454B0C">
            <w:pPr>
              <w:pStyle w:val="DP-TableRowText"/>
              <w:rPr>
                <w:rFonts w:ascii="Arial" w:eastAsia="Calibri" w:hAnsi="Arial" w:cs="Arial"/>
                <w:b/>
              </w:rPr>
            </w:pPr>
            <w:r w:rsidRPr="00032A42">
              <w:rPr>
                <w:rFonts w:ascii="Arial" w:eastAsia="Calibri" w:hAnsi="Arial" w:cs="Arial"/>
                <w:b/>
              </w:rPr>
              <w:t>Directory for PipeLine Summary</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Roboex32.dll</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Dll required for PipeLine Summary to run properly</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Proc2000.mdb</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 xml:space="preserve">PipeLine Summary frontend </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Proc_BE.mdb</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Summary backend</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Prog2000.mdb</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Summary program list</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Summary.ico</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Summary icon</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Sumv2.cnt</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Summary help cnt file</w:t>
            </w:r>
          </w:p>
        </w:tc>
      </w:tr>
      <w:tr w:rsidR="00454B0C" w:rsidRPr="00DC2431"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SUMv2.hlp</w:t>
            </w:r>
          </w:p>
        </w:tc>
        <w:tc>
          <w:tcPr>
            <w:tcW w:w="4590" w:type="dxa"/>
            <w:tcBorders>
              <w:top w:val="single" w:sz="4" w:space="0" w:color="auto"/>
              <w:left w:val="single" w:sz="4" w:space="0" w:color="auto"/>
              <w:bottom w:val="single" w:sz="4" w:space="0" w:color="auto"/>
              <w:right w:val="single" w:sz="4" w:space="0" w:color="auto"/>
            </w:tcBorders>
            <w:noWrap/>
          </w:tcPr>
          <w:p w:rsidR="00454B0C" w:rsidRPr="00454B0C" w:rsidRDefault="00032A42" w:rsidP="00454B0C">
            <w:pPr>
              <w:pStyle w:val="DP-TableRowText"/>
              <w:rPr>
                <w:rFonts w:ascii="Arial" w:eastAsia="Calibri" w:hAnsi="Arial" w:cs="Arial"/>
              </w:rPr>
            </w:pPr>
            <w:r>
              <w:rPr>
                <w:rFonts w:ascii="Arial" w:eastAsia="Calibri" w:hAnsi="Arial" w:cs="Arial"/>
              </w:rPr>
              <w:t>PipeLine Summary help file</w:t>
            </w:r>
          </w:p>
        </w:tc>
      </w:tr>
      <w:tr w:rsidR="0093049C" w:rsidRPr="00032A42" w:rsidTr="00826822">
        <w:tc>
          <w:tcPr>
            <w:tcW w:w="5148" w:type="dxa"/>
            <w:tcBorders>
              <w:top w:val="single" w:sz="4" w:space="0" w:color="auto"/>
              <w:left w:val="single" w:sz="4" w:space="0" w:color="auto"/>
              <w:bottom w:val="single" w:sz="4" w:space="0" w:color="auto"/>
              <w:right w:val="single" w:sz="4" w:space="0" w:color="auto"/>
            </w:tcBorders>
          </w:tcPr>
          <w:p w:rsidR="0093049C" w:rsidRPr="00032A42" w:rsidRDefault="00454B0C" w:rsidP="00454B0C">
            <w:pPr>
              <w:pStyle w:val="DP-TableRowText"/>
              <w:rPr>
                <w:rFonts w:eastAsia="Calibri"/>
                <w:b/>
              </w:rPr>
            </w:pPr>
            <w:r w:rsidRPr="00032A42">
              <w:rPr>
                <w:rFonts w:eastAsia="Calibri"/>
                <w:b/>
              </w:rPr>
              <w:tab/>
            </w:r>
            <w:r w:rsidR="0093049C" w:rsidRPr="00032A42">
              <w:rPr>
                <w:rFonts w:eastAsia="Calibri"/>
                <w:b/>
              </w:rPr>
              <w:t>/XML</w:t>
            </w:r>
          </w:p>
        </w:tc>
        <w:tc>
          <w:tcPr>
            <w:tcW w:w="4590" w:type="dxa"/>
            <w:tcBorders>
              <w:top w:val="single" w:sz="4" w:space="0" w:color="auto"/>
              <w:left w:val="single" w:sz="4" w:space="0" w:color="auto"/>
              <w:bottom w:val="single" w:sz="4" w:space="0" w:color="auto"/>
              <w:right w:val="single" w:sz="4" w:space="0" w:color="auto"/>
            </w:tcBorders>
            <w:noWrap/>
          </w:tcPr>
          <w:p w:rsidR="0093049C" w:rsidRPr="00032A42" w:rsidRDefault="00032A42" w:rsidP="00454B0C">
            <w:pPr>
              <w:pStyle w:val="DP-TableRowText"/>
              <w:rPr>
                <w:rFonts w:ascii="Arial" w:eastAsia="Calibri" w:hAnsi="Arial" w:cs="Arial"/>
                <w:b/>
              </w:rPr>
            </w:pPr>
            <w:r>
              <w:rPr>
                <w:rFonts w:ascii="Arial" w:eastAsia="Calibri" w:hAnsi="Arial" w:cs="Arial"/>
                <w:b/>
              </w:rPr>
              <w:t>Directory for xml files</w:t>
            </w:r>
          </w:p>
        </w:tc>
      </w:tr>
      <w:tr w:rsidR="00454B0C" w:rsidRPr="00EE52DB"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ECatalog_Live_Final_Generic_20100701</w:t>
            </w:r>
            <w:r w:rsidR="00032A42">
              <w:rPr>
                <w:rFonts w:eastAsia="Calibri"/>
              </w:rPr>
              <w:t>.xml</w:t>
            </w:r>
          </w:p>
        </w:tc>
        <w:tc>
          <w:tcPr>
            <w:tcW w:w="4590" w:type="dxa"/>
            <w:tcBorders>
              <w:top w:val="single" w:sz="4" w:space="0" w:color="auto"/>
              <w:left w:val="single" w:sz="4" w:space="0" w:color="auto"/>
              <w:bottom w:val="single" w:sz="4" w:space="0" w:color="auto"/>
              <w:right w:val="single" w:sz="4" w:space="0" w:color="auto"/>
            </w:tcBorders>
            <w:noWrap/>
          </w:tcPr>
          <w:p w:rsidR="00454B0C" w:rsidRPr="00EE52DB" w:rsidRDefault="00032A42" w:rsidP="00454B0C">
            <w:pPr>
              <w:pStyle w:val="DP-TableRowText"/>
              <w:rPr>
                <w:rFonts w:ascii="Arial" w:eastAsia="Calibri" w:hAnsi="Arial" w:cs="Arial"/>
              </w:rPr>
            </w:pPr>
            <w:r>
              <w:rPr>
                <w:rFonts w:ascii="Arial" w:eastAsia="Calibri" w:hAnsi="Arial" w:cs="Arial"/>
              </w:rPr>
              <w:t>E-Catalog file distributed with application</w:t>
            </w:r>
          </w:p>
        </w:tc>
      </w:tr>
      <w:tr w:rsidR="00454B0C" w:rsidRPr="00EE52DB" w:rsidTr="00826822">
        <w:tc>
          <w:tcPr>
            <w:tcW w:w="5148" w:type="dxa"/>
            <w:tcBorders>
              <w:top w:val="single" w:sz="4" w:space="0" w:color="auto"/>
              <w:left w:val="single" w:sz="4" w:space="0" w:color="auto"/>
              <w:bottom w:val="single" w:sz="4" w:space="0" w:color="auto"/>
              <w:right w:val="single" w:sz="4" w:space="0" w:color="auto"/>
            </w:tcBorders>
          </w:tcPr>
          <w:p w:rsidR="00454B0C" w:rsidRPr="00454B0C" w:rsidRDefault="00454B0C" w:rsidP="00454B0C">
            <w:pPr>
              <w:pStyle w:val="DP-TableRowText"/>
              <w:rPr>
                <w:rFonts w:eastAsia="Calibri"/>
              </w:rPr>
            </w:pPr>
            <w:r>
              <w:rPr>
                <w:rFonts w:eastAsia="Calibri"/>
              </w:rPr>
              <w:tab/>
            </w:r>
            <w:r>
              <w:rPr>
                <w:rFonts w:eastAsia="Calibri"/>
              </w:rPr>
              <w:tab/>
            </w:r>
            <w:r w:rsidR="00032A42">
              <w:rPr>
                <w:rFonts w:eastAsia="Calibri"/>
              </w:rPr>
              <w:t>/</w:t>
            </w:r>
            <w:r w:rsidR="00032A42" w:rsidRPr="00032A42">
              <w:rPr>
                <w:rFonts w:eastAsia="Calibri"/>
              </w:rPr>
              <w:t>SCMS Product_ARV_TEST</w:t>
            </w:r>
            <w:r w:rsidR="00032A42">
              <w:rPr>
                <w:rFonts w:eastAsia="Calibri"/>
              </w:rPr>
              <w:t>.xml</w:t>
            </w:r>
          </w:p>
        </w:tc>
        <w:tc>
          <w:tcPr>
            <w:tcW w:w="4590" w:type="dxa"/>
            <w:tcBorders>
              <w:top w:val="single" w:sz="4" w:space="0" w:color="auto"/>
              <w:left w:val="single" w:sz="4" w:space="0" w:color="auto"/>
              <w:bottom w:val="single" w:sz="4" w:space="0" w:color="auto"/>
              <w:right w:val="single" w:sz="4" w:space="0" w:color="auto"/>
            </w:tcBorders>
            <w:noWrap/>
          </w:tcPr>
          <w:p w:rsidR="00454B0C" w:rsidRPr="00EE52DB" w:rsidRDefault="00032A42" w:rsidP="00454B0C">
            <w:pPr>
              <w:pStyle w:val="DP-TableRowText"/>
              <w:rPr>
                <w:rFonts w:ascii="Arial" w:eastAsia="Calibri" w:hAnsi="Arial" w:cs="Arial"/>
              </w:rPr>
            </w:pPr>
            <w:r>
              <w:rPr>
                <w:rFonts w:ascii="Arial" w:eastAsia="Calibri" w:hAnsi="Arial" w:cs="Arial"/>
              </w:rPr>
              <w:t xml:space="preserve">SCMS ARV file distributed with application </w:t>
            </w:r>
          </w:p>
        </w:tc>
      </w:tr>
      <w:tr w:rsidR="00032A42" w:rsidRPr="00EE52DB" w:rsidTr="00826822">
        <w:tc>
          <w:tcPr>
            <w:tcW w:w="5148" w:type="dxa"/>
            <w:tcBorders>
              <w:top w:val="single" w:sz="4" w:space="0" w:color="auto"/>
              <w:left w:val="single" w:sz="4" w:space="0" w:color="auto"/>
              <w:bottom w:val="single" w:sz="4" w:space="0" w:color="auto"/>
              <w:right w:val="single" w:sz="4" w:space="0" w:color="auto"/>
            </w:tcBorders>
          </w:tcPr>
          <w:p w:rsidR="00032A42" w:rsidRDefault="00032A42" w:rsidP="00454B0C">
            <w:pPr>
              <w:pStyle w:val="DP-TableRowText"/>
              <w:rPr>
                <w:rFonts w:eastAsia="Calibri"/>
              </w:rPr>
            </w:pPr>
            <w:r>
              <w:rPr>
                <w:rFonts w:eastAsia="Calibri"/>
              </w:rPr>
              <w:tab/>
            </w:r>
            <w:r>
              <w:rPr>
                <w:rFonts w:eastAsia="Calibri"/>
              </w:rPr>
              <w:tab/>
              <w:t>/</w:t>
            </w:r>
            <w:r w:rsidRPr="00032A42">
              <w:rPr>
                <w:rFonts w:eastAsia="Calibri"/>
              </w:rPr>
              <w:t>Contraceptives.xml</w:t>
            </w:r>
          </w:p>
        </w:tc>
        <w:tc>
          <w:tcPr>
            <w:tcW w:w="4590" w:type="dxa"/>
            <w:tcBorders>
              <w:top w:val="single" w:sz="4" w:space="0" w:color="auto"/>
              <w:left w:val="single" w:sz="4" w:space="0" w:color="auto"/>
              <w:bottom w:val="single" w:sz="4" w:space="0" w:color="auto"/>
              <w:right w:val="single" w:sz="4" w:space="0" w:color="auto"/>
            </w:tcBorders>
            <w:noWrap/>
          </w:tcPr>
          <w:p w:rsidR="00032A42" w:rsidRPr="00EE52DB" w:rsidRDefault="00032A42" w:rsidP="00454B0C">
            <w:pPr>
              <w:pStyle w:val="DP-TableRowText"/>
              <w:rPr>
                <w:rFonts w:ascii="Arial" w:eastAsia="Calibri" w:hAnsi="Arial" w:cs="Arial"/>
              </w:rPr>
            </w:pPr>
            <w:r>
              <w:rPr>
                <w:rFonts w:ascii="Arial" w:eastAsia="Calibri" w:hAnsi="Arial" w:cs="Arial"/>
              </w:rPr>
              <w:t>Contraceptives file distributed with application</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/e-help.cnt</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(English) help cnt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/e-help.HLP</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(English) help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/E-PL-help.cnt</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help cnt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/E-PL-help.hlp</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help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w:t>
            </w:r>
            <w:r w:rsidRPr="00A971D5">
              <w:rPr>
                <w:rFonts w:eastAsia="Calibri"/>
              </w:rPr>
              <w:t>Pipeline_ICON-xx.ico</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icon</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w:t>
            </w:r>
            <w:r w:rsidRPr="00A971D5">
              <w:rPr>
                <w:rFonts w:eastAsia="Calibri"/>
              </w:rPr>
              <w:t>Pipeline2000.MDB</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454B0C">
            <w:pPr>
              <w:pStyle w:val="DP-TableRowText"/>
              <w:rPr>
                <w:rFonts w:ascii="Arial" w:eastAsia="Calibri" w:hAnsi="Arial" w:cs="Arial"/>
              </w:rPr>
            </w:pPr>
            <w:r>
              <w:rPr>
                <w:rFonts w:ascii="Arial" w:eastAsia="Calibri" w:hAnsi="Arial" w:cs="Arial"/>
              </w:rPr>
              <w:t>PipeLine frontend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454B0C">
            <w:pPr>
              <w:pStyle w:val="DP-TableRowText"/>
              <w:rPr>
                <w:rFonts w:eastAsia="Calibri"/>
              </w:rPr>
            </w:pPr>
            <w:r>
              <w:rPr>
                <w:rFonts w:eastAsia="Calibri"/>
              </w:rPr>
              <w:tab/>
              <w:t>/</w:t>
            </w:r>
            <w:r w:rsidRPr="00A971D5">
              <w:rPr>
                <w:rFonts w:eastAsia="Calibri"/>
              </w:rPr>
              <w:t>PLFix1</w:t>
            </w:r>
            <w:r>
              <w:rPr>
                <w:rFonts w:eastAsia="Calibri"/>
              </w:rPr>
              <w:t>.reg</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454B0C">
            <w:pPr>
              <w:pStyle w:val="DP-TableRowText"/>
              <w:rPr>
                <w:rFonts w:ascii="Arial" w:eastAsia="Calibri" w:hAnsi="Arial" w:cs="Arial"/>
              </w:rPr>
            </w:pPr>
            <w:bookmarkStart w:id="250" w:name="OLE_LINK9"/>
            <w:bookmarkStart w:id="251" w:name="OLE_LINK10"/>
            <w:r>
              <w:rPr>
                <w:rFonts w:ascii="Arial" w:eastAsia="Calibri" w:hAnsi="Arial" w:cs="Arial"/>
              </w:rPr>
              <w:t>Registry fix for graphs</w:t>
            </w:r>
            <w:bookmarkEnd w:id="250"/>
            <w:bookmarkEnd w:id="251"/>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PLFix</w:t>
            </w:r>
            <w:r>
              <w:rPr>
                <w:rFonts w:eastAsia="Calibri"/>
              </w:rPr>
              <w:t>2.reg</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454B0C">
            <w:pPr>
              <w:pStyle w:val="DP-TableRowText"/>
              <w:rPr>
                <w:rFonts w:ascii="Arial" w:eastAsia="Calibri" w:hAnsi="Arial" w:cs="Arial"/>
              </w:rPr>
            </w:pPr>
            <w:r>
              <w:rPr>
                <w:rFonts w:ascii="Arial" w:eastAsia="Calibri" w:hAnsi="Arial" w:cs="Arial"/>
              </w:rPr>
              <w:t>Registry fix for graphs</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PLFix</w:t>
            </w:r>
            <w:r>
              <w:rPr>
                <w:rFonts w:eastAsia="Calibri"/>
              </w:rPr>
              <w:t>3.reg</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454B0C">
            <w:pPr>
              <w:pStyle w:val="DP-TableRowText"/>
              <w:rPr>
                <w:rFonts w:ascii="Arial" w:eastAsia="Calibri" w:hAnsi="Arial" w:cs="Arial"/>
              </w:rPr>
            </w:pPr>
            <w:r>
              <w:rPr>
                <w:rFonts w:ascii="Arial" w:eastAsia="Calibri" w:hAnsi="Arial" w:cs="Arial"/>
              </w:rPr>
              <w:t>Registry fix for graphs</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pmp_mpty.mdb</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Empty PipeLine backend file</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posttransform.xslt</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ProgV4.mdb</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PipeLine program list</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ReadMe.txt</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Readme file for installation issues and known issues</w:t>
            </w:r>
          </w:p>
        </w:tc>
      </w:tr>
      <w:tr w:rsidR="00A971D5" w:rsidRPr="00EE52DB" w:rsidTr="00826822">
        <w:tc>
          <w:tcPr>
            <w:tcW w:w="5148" w:type="dxa"/>
            <w:tcBorders>
              <w:top w:val="single" w:sz="4" w:space="0" w:color="auto"/>
              <w:left w:val="single" w:sz="4" w:space="0" w:color="auto"/>
              <w:bottom w:val="single" w:sz="4" w:space="0" w:color="auto"/>
              <w:right w:val="single" w:sz="4" w:space="0" w:color="auto"/>
            </w:tcBorders>
          </w:tcPr>
          <w:p w:rsidR="00A971D5" w:rsidRDefault="00A971D5" w:rsidP="00A971D5">
            <w:pPr>
              <w:pStyle w:val="DP-TableRowText"/>
              <w:rPr>
                <w:rFonts w:eastAsia="Calibri"/>
              </w:rPr>
            </w:pPr>
            <w:r>
              <w:rPr>
                <w:rFonts w:eastAsia="Calibri"/>
              </w:rPr>
              <w:tab/>
              <w:t>/</w:t>
            </w:r>
            <w:r w:rsidRPr="00A971D5">
              <w:rPr>
                <w:rFonts w:eastAsia="Calibri"/>
              </w:rPr>
              <w:t>Roboex32.dll</w:t>
            </w:r>
          </w:p>
        </w:tc>
        <w:tc>
          <w:tcPr>
            <w:tcW w:w="4590" w:type="dxa"/>
            <w:tcBorders>
              <w:top w:val="single" w:sz="4" w:space="0" w:color="auto"/>
              <w:left w:val="single" w:sz="4" w:space="0" w:color="auto"/>
              <w:bottom w:val="single" w:sz="4" w:space="0" w:color="auto"/>
              <w:right w:val="single" w:sz="4" w:space="0" w:color="auto"/>
            </w:tcBorders>
            <w:noWrap/>
          </w:tcPr>
          <w:p w:rsidR="00A971D5" w:rsidRDefault="00A971D5" w:rsidP="00A971D5">
            <w:pPr>
              <w:pStyle w:val="DP-TableRowText"/>
              <w:rPr>
                <w:rFonts w:ascii="Arial" w:eastAsia="Calibri" w:hAnsi="Arial" w:cs="Arial"/>
              </w:rPr>
            </w:pPr>
            <w:r>
              <w:rPr>
                <w:rFonts w:ascii="Arial" w:eastAsia="Calibri" w:hAnsi="Arial" w:cs="Arial"/>
              </w:rPr>
              <w:t>Dll required for PipeLine to run properly</w:t>
            </w:r>
          </w:p>
        </w:tc>
      </w:tr>
    </w:tbl>
    <w:p w:rsidR="00214674" w:rsidRDefault="00214674" w:rsidP="002677F7">
      <w:pPr>
        <w:pStyle w:val="DP-HeadingA"/>
      </w:pPr>
      <w:bookmarkStart w:id="252" w:name="_Toc272102773"/>
      <w:bookmarkStart w:id="253" w:name="_Toc280884904"/>
      <w:bookmarkStart w:id="254" w:name="_Toc280887119"/>
      <w:bookmarkStart w:id="255" w:name="_Toc281207562"/>
      <w:bookmarkStart w:id="256" w:name="_Toc281208025"/>
      <w:bookmarkStart w:id="257" w:name="_Toc282608545"/>
    </w:p>
    <w:p w:rsidR="00214674" w:rsidRDefault="00214674">
      <w:pPr>
        <w:rPr>
          <w:rFonts w:ascii="Gill Sans Std" w:hAnsi="Gill Sans Std"/>
          <w:b/>
          <w:sz w:val="32"/>
          <w:szCs w:val="32"/>
        </w:rPr>
      </w:pPr>
      <w:r>
        <w:lastRenderedPageBreak/>
        <w:br w:type="page"/>
      </w:r>
    </w:p>
    <w:p w:rsidR="00E87744" w:rsidRPr="00DC2431" w:rsidRDefault="00E87744" w:rsidP="002677F7">
      <w:pPr>
        <w:pStyle w:val="DP-HeadingA"/>
      </w:pPr>
      <w:bookmarkStart w:id="258" w:name="_Toc293914905"/>
      <w:r w:rsidRPr="00B36C03">
        <w:lastRenderedPageBreak/>
        <w:t>Development environment installation</w:t>
      </w:r>
      <w:bookmarkEnd w:id="252"/>
      <w:bookmarkEnd w:id="253"/>
      <w:bookmarkEnd w:id="254"/>
      <w:bookmarkEnd w:id="255"/>
      <w:bookmarkEnd w:id="256"/>
      <w:bookmarkEnd w:id="257"/>
      <w:bookmarkEnd w:id="258"/>
    </w:p>
    <w:p w:rsidR="002657FD" w:rsidRDefault="002657FD" w:rsidP="002657FD">
      <w:r>
        <w:t>The Development Environment requires the installation of Microsoft Office 2003 (MSACCESS and Excel are required). Some other tools are suggested as well</w:t>
      </w:r>
    </w:p>
    <w:p w:rsidR="0097189B" w:rsidRDefault="0097189B" w:rsidP="0097189B">
      <w:pPr>
        <w:pStyle w:val="DP-TableTitle"/>
      </w:pPr>
      <w:bookmarkStart w:id="259" w:name="_Toc293915323"/>
      <w:r>
        <w:t xml:space="preserve">Table </w:t>
      </w:r>
      <w:fldSimple w:instr=" SEQ Table \* ARABIC ">
        <w:r w:rsidR="002A3BA2">
          <w:rPr>
            <w:noProof/>
          </w:rPr>
          <w:t>4</w:t>
        </w:r>
      </w:fldSimple>
      <w:r>
        <w:t xml:space="preserve"> - Recommended Software Tools</w:t>
      </w:r>
      <w:bookmarkEnd w:id="259"/>
    </w:p>
    <w:tbl>
      <w:tblPr>
        <w:tblStyle w:val="TableGrid"/>
        <w:tblW w:w="9576" w:type="dxa"/>
        <w:tblInd w:w="108" w:type="dxa"/>
        <w:tblLook w:val="01E0" w:firstRow="1" w:lastRow="1" w:firstColumn="1" w:lastColumn="1" w:noHBand="0" w:noVBand="0"/>
      </w:tblPr>
      <w:tblGrid>
        <w:gridCol w:w="3192"/>
        <w:gridCol w:w="1506"/>
        <w:gridCol w:w="4878"/>
      </w:tblGrid>
      <w:tr w:rsidR="002657FD" w:rsidTr="00826822">
        <w:tc>
          <w:tcPr>
            <w:tcW w:w="3192" w:type="dxa"/>
          </w:tcPr>
          <w:p w:rsidR="002657FD" w:rsidRDefault="002657FD" w:rsidP="00277789">
            <w:r>
              <w:t>Software/Tool</w:t>
            </w:r>
          </w:p>
        </w:tc>
        <w:tc>
          <w:tcPr>
            <w:tcW w:w="1506" w:type="dxa"/>
          </w:tcPr>
          <w:p w:rsidR="002657FD" w:rsidRDefault="002657FD" w:rsidP="00277789">
            <w:r>
              <w:t>Required</w:t>
            </w:r>
          </w:p>
        </w:tc>
        <w:tc>
          <w:tcPr>
            <w:tcW w:w="4878" w:type="dxa"/>
          </w:tcPr>
          <w:p w:rsidR="002657FD" w:rsidRDefault="002657FD" w:rsidP="00277789">
            <w:r>
              <w:t>Description</w:t>
            </w:r>
          </w:p>
        </w:tc>
      </w:tr>
      <w:tr w:rsidR="002657FD" w:rsidTr="00826822">
        <w:tc>
          <w:tcPr>
            <w:tcW w:w="3192" w:type="dxa"/>
          </w:tcPr>
          <w:p w:rsidR="002657FD" w:rsidRDefault="002657FD" w:rsidP="00277789">
            <w:r>
              <w:t>Microsoft Access</w:t>
            </w:r>
          </w:p>
        </w:tc>
        <w:tc>
          <w:tcPr>
            <w:tcW w:w="1506" w:type="dxa"/>
          </w:tcPr>
          <w:p w:rsidR="002657FD" w:rsidRDefault="002657FD" w:rsidP="00277789">
            <w:r>
              <w:t>Y</w:t>
            </w:r>
          </w:p>
        </w:tc>
        <w:tc>
          <w:tcPr>
            <w:tcW w:w="4878" w:type="dxa"/>
          </w:tcPr>
          <w:p w:rsidR="002657FD" w:rsidRDefault="002657FD" w:rsidP="00277789">
            <w:r>
              <w:t>The Main Development Tool for PipeLine</w:t>
            </w:r>
          </w:p>
        </w:tc>
      </w:tr>
      <w:tr w:rsidR="002657FD" w:rsidTr="00826822">
        <w:tc>
          <w:tcPr>
            <w:tcW w:w="3192" w:type="dxa"/>
          </w:tcPr>
          <w:p w:rsidR="002657FD" w:rsidRDefault="002657FD" w:rsidP="00277789">
            <w:r>
              <w:t>Microsoft Excel</w:t>
            </w:r>
          </w:p>
        </w:tc>
        <w:tc>
          <w:tcPr>
            <w:tcW w:w="1506" w:type="dxa"/>
          </w:tcPr>
          <w:p w:rsidR="002657FD" w:rsidRDefault="002657FD" w:rsidP="00277789">
            <w:r>
              <w:t>Y</w:t>
            </w:r>
          </w:p>
        </w:tc>
        <w:tc>
          <w:tcPr>
            <w:tcW w:w="4878" w:type="dxa"/>
          </w:tcPr>
          <w:p w:rsidR="002657FD" w:rsidRDefault="002657FD" w:rsidP="00277789">
            <w:r>
              <w:t>Required for the creation of the Output to Excel reports</w:t>
            </w:r>
          </w:p>
        </w:tc>
      </w:tr>
      <w:tr w:rsidR="002657FD" w:rsidTr="00826822">
        <w:tc>
          <w:tcPr>
            <w:tcW w:w="3192" w:type="dxa"/>
          </w:tcPr>
          <w:p w:rsidR="002657FD" w:rsidRDefault="002657FD" w:rsidP="00277789">
            <w:r>
              <w:t>Microsoft Visual SourceSafe (VSS)</w:t>
            </w:r>
          </w:p>
        </w:tc>
        <w:tc>
          <w:tcPr>
            <w:tcW w:w="1506" w:type="dxa"/>
          </w:tcPr>
          <w:p w:rsidR="002657FD" w:rsidRDefault="002657FD" w:rsidP="00277789">
            <w:r>
              <w:t>N</w:t>
            </w:r>
          </w:p>
        </w:tc>
        <w:tc>
          <w:tcPr>
            <w:tcW w:w="4878" w:type="dxa"/>
          </w:tcPr>
          <w:p w:rsidR="002657FD" w:rsidRDefault="002657FD" w:rsidP="00277789">
            <w:r>
              <w:t xml:space="preserve">The software code repository for PipeLine.  Required for checking in/out the source code files.  Optional (but suggested) if development is being done in a stand alone environment </w:t>
            </w:r>
          </w:p>
        </w:tc>
      </w:tr>
      <w:tr w:rsidR="002657FD" w:rsidTr="00826822">
        <w:tc>
          <w:tcPr>
            <w:tcW w:w="3192" w:type="dxa"/>
          </w:tcPr>
          <w:p w:rsidR="002657FD" w:rsidRDefault="002657FD" w:rsidP="00277789">
            <w:r>
              <w:t>Microsoft Access Plug-In: Source Code Control</w:t>
            </w:r>
          </w:p>
        </w:tc>
        <w:tc>
          <w:tcPr>
            <w:tcW w:w="1506" w:type="dxa"/>
          </w:tcPr>
          <w:p w:rsidR="002657FD" w:rsidRDefault="002657FD" w:rsidP="00277789">
            <w:r>
              <w:t>N</w:t>
            </w:r>
          </w:p>
        </w:tc>
        <w:tc>
          <w:tcPr>
            <w:tcW w:w="4878" w:type="dxa"/>
          </w:tcPr>
          <w:p w:rsidR="002657FD" w:rsidRDefault="002657FD" w:rsidP="00277789">
            <w:r w:rsidRPr="00416E0B">
              <w:rPr>
                <w:lang w:val="en"/>
              </w:rPr>
              <w:t>odc_accscc.exe</w:t>
            </w:r>
            <w:r>
              <w:rPr>
                <w:lang w:val="en"/>
              </w:rPr>
              <w:t>, this allows VSS integration into Access.  Access .mdb files can be stored in VSS as individual components allowing multi-user development on a single .mdb file).</w:t>
            </w:r>
          </w:p>
        </w:tc>
      </w:tr>
      <w:tr w:rsidR="002657FD" w:rsidTr="00826822">
        <w:tc>
          <w:tcPr>
            <w:tcW w:w="3192" w:type="dxa"/>
          </w:tcPr>
          <w:p w:rsidR="002657FD" w:rsidRDefault="002657FD" w:rsidP="00277789">
            <w:r>
              <w:t>FMS Total Visual Code Tools</w:t>
            </w:r>
          </w:p>
        </w:tc>
        <w:tc>
          <w:tcPr>
            <w:tcW w:w="1506" w:type="dxa"/>
          </w:tcPr>
          <w:p w:rsidR="002657FD" w:rsidRDefault="002657FD" w:rsidP="00277789">
            <w:r>
              <w:t>N</w:t>
            </w:r>
          </w:p>
        </w:tc>
        <w:tc>
          <w:tcPr>
            <w:tcW w:w="4878" w:type="dxa"/>
          </w:tcPr>
          <w:p w:rsidR="002657FD" w:rsidRPr="00416E0B" w:rsidRDefault="002657FD" w:rsidP="00277789">
            <w:pPr>
              <w:rPr>
                <w:lang w:val="en"/>
              </w:rPr>
            </w:pPr>
            <w:r>
              <w:rPr>
                <w:lang w:val="en"/>
              </w:rPr>
              <w:t>This plugin/toolbar provides the developer with the ability to quickly stub in new procedures and functions and to cleanup existing code modules with proper development standards.</w:t>
            </w:r>
          </w:p>
        </w:tc>
      </w:tr>
      <w:tr w:rsidR="002657FD" w:rsidTr="00826822">
        <w:tc>
          <w:tcPr>
            <w:tcW w:w="3192" w:type="dxa"/>
          </w:tcPr>
          <w:p w:rsidR="002657FD" w:rsidRDefault="002657FD" w:rsidP="00277789">
            <w:r>
              <w:t>Microsoft Windows Common Controls 6.0 (SP6)</w:t>
            </w:r>
          </w:p>
        </w:tc>
        <w:tc>
          <w:tcPr>
            <w:tcW w:w="1506" w:type="dxa"/>
          </w:tcPr>
          <w:p w:rsidR="002657FD" w:rsidRDefault="002657FD" w:rsidP="00277789">
            <w:r>
              <w:t>Yes</w:t>
            </w:r>
          </w:p>
        </w:tc>
        <w:tc>
          <w:tcPr>
            <w:tcW w:w="4878" w:type="dxa"/>
          </w:tcPr>
          <w:p w:rsidR="002657FD" w:rsidRDefault="002657FD" w:rsidP="00277789">
            <w:pPr>
              <w:rPr>
                <w:lang w:val="en"/>
              </w:rPr>
            </w:pPr>
            <w:r>
              <w:rPr>
                <w:lang w:val="en"/>
              </w:rPr>
              <w:t>This provides the Treeview control.</w:t>
            </w:r>
          </w:p>
        </w:tc>
      </w:tr>
    </w:tbl>
    <w:p w:rsidR="008A3A48" w:rsidRDefault="008A3A48" w:rsidP="008A3A48">
      <w:pPr>
        <w:pStyle w:val="DP-Bodytext"/>
      </w:pPr>
    </w:p>
    <w:p w:rsidR="002657FD" w:rsidRDefault="002657FD" w:rsidP="008A3A48">
      <w:pPr>
        <w:pStyle w:val="DP-Bodytext"/>
      </w:pPr>
      <w:r>
        <w:t>The Access References should look like this:</w:t>
      </w:r>
    </w:p>
    <w:p w:rsidR="00214674" w:rsidRDefault="00214674">
      <w:pPr>
        <w:rPr>
          <w:rFonts w:ascii="Gill Sans Std" w:hAnsi="Gill Sans Std"/>
          <w:b/>
          <w:sz w:val="22"/>
        </w:rPr>
      </w:pPr>
      <w:r>
        <w:br w:type="page"/>
      </w:r>
    </w:p>
    <w:p w:rsidR="00826822" w:rsidRPr="00A34D72" w:rsidRDefault="00826822" w:rsidP="00A34D72">
      <w:pPr>
        <w:pStyle w:val="DP-FigureTitle"/>
      </w:pPr>
      <w:bookmarkStart w:id="260" w:name="_Toc293915253"/>
      <w:r w:rsidRPr="00A34D72">
        <w:lastRenderedPageBreak/>
        <w:t xml:space="preserve">Figure </w:t>
      </w:r>
      <w:fldSimple w:instr=" SEQ Figure \* ARABIC ">
        <w:r w:rsidR="008978FC">
          <w:rPr>
            <w:noProof/>
          </w:rPr>
          <w:t>2</w:t>
        </w:r>
      </w:fldSimple>
      <w:r w:rsidRPr="00A34D72">
        <w:t xml:space="preserve"> - PipeLine References</w:t>
      </w:r>
      <w:bookmarkEnd w:id="260"/>
    </w:p>
    <w:p w:rsidR="0097189B" w:rsidRDefault="00661274" w:rsidP="0097189B">
      <w:pPr>
        <w:keepNext/>
      </w:pPr>
      <w:r>
        <w:rPr>
          <w:noProof/>
        </w:rPr>
        <w:drawing>
          <wp:inline distT="0" distB="0" distL="0" distR="0" wp14:anchorId="3866325F" wp14:editId="43A73FFA">
            <wp:extent cx="4368800" cy="3524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8800" cy="3524885"/>
                    </a:xfrm>
                    <a:prstGeom prst="rect">
                      <a:avLst/>
                    </a:prstGeom>
                    <a:noFill/>
                    <a:ln>
                      <a:noFill/>
                    </a:ln>
                  </pic:spPr>
                </pic:pic>
              </a:graphicData>
            </a:graphic>
          </wp:inline>
        </w:drawing>
      </w:r>
    </w:p>
    <w:p w:rsidR="00E87744" w:rsidRPr="00DC2431" w:rsidRDefault="00E87744" w:rsidP="002677F7">
      <w:pPr>
        <w:pStyle w:val="DP-HeadingA"/>
      </w:pPr>
      <w:bookmarkStart w:id="261" w:name="_Toc272102774"/>
      <w:bookmarkStart w:id="262" w:name="_Toc280884905"/>
      <w:bookmarkStart w:id="263" w:name="_Toc280887120"/>
      <w:bookmarkStart w:id="264" w:name="_Toc281207563"/>
      <w:bookmarkStart w:id="265" w:name="_Toc281208026"/>
      <w:bookmarkStart w:id="266" w:name="_Toc282608546"/>
      <w:bookmarkStart w:id="267" w:name="_Toc293914906"/>
      <w:r w:rsidRPr="001C1434">
        <w:t>Build process</w:t>
      </w:r>
      <w:bookmarkEnd w:id="261"/>
      <w:bookmarkEnd w:id="262"/>
      <w:bookmarkEnd w:id="263"/>
      <w:bookmarkEnd w:id="264"/>
      <w:bookmarkEnd w:id="265"/>
      <w:bookmarkEnd w:id="266"/>
      <w:bookmarkEnd w:id="267"/>
    </w:p>
    <w:p w:rsidR="00E84618" w:rsidRPr="008A3A48" w:rsidRDefault="00E84618" w:rsidP="001C1434">
      <w:pPr>
        <w:pStyle w:val="DP-Bodytext"/>
        <w:rPr>
          <w:rStyle w:val="DP-BodytextlastChar"/>
        </w:rPr>
      </w:pPr>
      <w:r>
        <w:t xml:space="preserve">The Build Process for </w:t>
      </w:r>
      <w:r w:rsidR="00B95600">
        <w:t>PipeLine</w:t>
      </w:r>
      <w:r>
        <w:t xml:space="preserve"> involves </w:t>
      </w:r>
      <w:r w:rsidR="001C1434">
        <w:t xml:space="preserve">checking the code into VSS (if necessary), removing the application for VSS, compact the application, and updating the </w:t>
      </w:r>
      <w:r w:rsidR="001C1434" w:rsidRPr="001C1434">
        <w:t>tblSysParameters</w:t>
      </w:r>
      <w:r w:rsidR="001C1434">
        <w:t xml:space="preserve">. </w:t>
      </w:r>
      <w:r w:rsidR="0023125C">
        <w:t xml:space="preserve">In the tblSysParameters, update the AsOf date, the Version number, and set </w:t>
      </w:r>
      <w:r w:rsidR="0023125C" w:rsidRPr="0023125C">
        <w:t>InitialInstall</w:t>
      </w:r>
      <w:r w:rsidR="0023125C">
        <w:t xml:space="preserve"> to True.  Please note that the application will not relink properly if InitialInstall is not set to true since </w:t>
      </w:r>
      <w:r w:rsidR="0023125C" w:rsidRPr="008A3A48">
        <w:rPr>
          <w:rStyle w:val="DP-BodytextlastChar"/>
        </w:rPr>
        <w:t>this flag informs the application to look for the default data file distributed with PipeLine.</w:t>
      </w:r>
    </w:p>
    <w:p w:rsidR="00E87744" w:rsidRPr="00DC2431" w:rsidRDefault="00E87744" w:rsidP="002677F7">
      <w:pPr>
        <w:pStyle w:val="DP-HeadingA"/>
      </w:pPr>
      <w:bookmarkStart w:id="268" w:name="_Toc272102775"/>
      <w:bookmarkStart w:id="269" w:name="_Toc280884906"/>
      <w:bookmarkStart w:id="270" w:name="_Toc280887121"/>
      <w:bookmarkStart w:id="271" w:name="_Toc281207564"/>
      <w:bookmarkStart w:id="272" w:name="_Toc281208027"/>
      <w:bookmarkStart w:id="273" w:name="_Toc282608547"/>
      <w:bookmarkStart w:id="274" w:name="_Toc293914907"/>
      <w:r w:rsidRPr="001C1434">
        <w:t>Installer</w:t>
      </w:r>
      <w:bookmarkEnd w:id="268"/>
      <w:bookmarkEnd w:id="269"/>
      <w:bookmarkEnd w:id="270"/>
      <w:bookmarkEnd w:id="271"/>
      <w:bookmarkEnd w:id="272"/>
      <w:bookmarkEnd w:id="273"/>
      <w:bookmarkEnd w:id="274"/>
    </w:p>
    <w:p w:rsidR="001C1434" w:rsidRPr="008A3A48" w:rsidRDefault="001C1434" w:rsidP="001C1434">
      <w:pPr>
        <w:pStyle w:val="DP-Bodytext"/>
        <w:rPr>
          <w:rStyle w:val="DP-BodytextlastChar"/>
        </w:rPr>
      </w:pPr>
      <w:bookmarkStart w:id="275" w:name="_Toc272102776"/>
      <w:r>
        <w:t xml:space="preserve">PipeLine is widely used in many countries. It is also downloaded through the web. A majority of the users install the PipeLine application on their own. </w:t>
      </w:r>
      <w:r w:rsidR="00E84618">
        <w:t xml:space="preserve">The installer is </w:t>
      </w:r>
      <w:r>
        <w:t xml:space="preserve">first </w:t>
      </w:r>
      <w:r w:rsidR="00E84618">
        <w:t xml:space="preserve">created </w:t>
      </w:r>
      <w:r>
        <w:t>using SageKey MSI Wizard 2003 along with Installshield 12</w:t>
      </w:r>
      <w:r w:rsidR="00E84618">
        <w:t>.</w:t>
      </w:r>
      <w:r>
        <w:t xml:space="preserve"> In order to then provide a simple, user friendly and self-installable interface, a tool called AutoRun Pro Enterprise II was used. (This tool is available at this website </w:t>
      </w:r>
      <w:hyperlink r:id="rId27" w:history="1">
        <w:r w:rsidRPr="001C286A">
          <w:rPr>
            <w:rStyle w:val="Hyperlink"/>
          </w:rPr>
          <w:t>http://www.longtion.com</w:t>
        </w:r>
      </w:hyperlink>
      <w:r>
        <w:t xml:space="preserve">.)  These file create the cd image and the files are zipped using WinZip Self Extractor to create a single downloadable file used for </w:t>
      </w:r>
      <w:r w:rsidRPr="008A3A48">
        <w:rPr>
          <w:rStyle w:val="DP-BodytextlastChar"/>
        </w:rPr>
        <w:t>the web distribution.</w:t>
      </w:r>
    </w:p>
    <w:p w:rsidR="001C1434" w:rsidRDefault="003429D9" w:rsidP="003429D9">
      <w:pPr>
        <w:pStyle w:val="DP-HeadingB"/>
      </w:pPr>
      <w:bookmarkStart w:id="276" w:name="_Toc282608548"/>
      <w:bookmarkStart w:id="277" w:name="_Toc293914908"/>
      <w:r>
        <w:t>Mechanics for Creating the CD Installer</w:t>
      </w:r>
      <w:bookmarkEnd w:id="276"/>
      <w:bookmarkEnd w:id="277"/>
    </w:p>
    <w:p w:rsidR="003429D9" w:rsidRPr="00A34D72" w:rsidRDefault="003429D9" w:rsidP="00A34D72">
      <w:pPr>
        <w:pStyle w:val="DP-HeadingC"/>
      </w:pPr>
      <w:bookmarkStart w:id="278" w:name="_Toc282608549"/>
      <w:bookmarkStart w:id="279" w:name="_Toc293914909"/>
      <w:r w:rsidRPr="00A34D72">
        <w:t>Create files with SageKey</w:t>
      </w:r>
      <w:bookmarkEnd w:id="278"/>
      <w:bookmarkEnd w:id="279"/>
    </w:p>
    <w:p w:rsidR="009E3F76" w:rsidRPr="00A34D72" w:rsidRDefault="009E3F76" w:rsidP="00A34D72">
      <w:pPr>
        <w:pStyle w:val="DP-HeadingD"/>
      </w:pPr>
      <w:bookmarkStart w:id="280" w:name="_Toc293914910"/>
      <w:r w:rsidRPr="00A34D72">
        <w:t>Enter Application Information</w:t>
      </w:r>
      <w:bookmarkEnd w:id="280"/>
    </w:p>
    <w:p w:rsidR="0023125C" w:rsidRPr="00A34D72" w:rsidRDefault="0023125C" w:rsidP="00A34D72">
      <w:pPr>
        <w:pStyle w:val="DP-Bodytext"/>
      </w:pPr>
      <w:r w:rsidRPr="00A34D72">
        <w:t xml:space="preserve">Once the build is complete, open the file PipeLine5_win7.awz. </w:t>
      </w:r>
    </w:p>
    <w:p w:rsidR="00214674" w:rsidRDefault="00214674">
      <w:pPr>
        <w:rPr>
          <w:rFonts w:ascii="Gill Sans Std" w:hAnsi="Gill Sans Std"/>
          <w:b/>
          <w:sz w:val="22"/>
        </w:rPr>
      </w:pPr>
      <w:r>
        <w:br w:type="page"/>
      </w:r>
    </w:p>
    <w:p w:rsidR="00826822" w:rsidRPr="00A34D72" w:rsidRDefault="00826822" w:rsidP="00A34D72">
      <w:pPr>
        <w:pStyle w:val="DP-FigureTitle"/>
      </w:pPr>
      <w:bookmarkStart w:id="281" w:name="_Toc293915254"/>
      <w:r w:rsidRPr="00A34D72">
        <w:lastRenderedPageBreak/>
        <w:t xml:space="preserve">Figure </w:t>
      </w:r>
      <w:fldSimple w:instr=" SEQ Figure \* ARABIC ">
        <w:r w:rsidR="008978FC">
          <w:rPr>
            <w:noProof/>
          </w:rPr>
          <w:t>3</w:t>
        </w:r>
      </w:fldSimple>
      <w:r w:rsidRPr="00A34D72">
        <w:t xml:space="preserve"> - Application Information</w:t>
      </w:r>
      <w:bookmarkEnd w:id="281"/>
    </w:p>
    <w:p w:rsidR="00361E40" w:rsidRDefault="0023125C" w:rsidP="00A34D72">
      <w:pPr>
        <w:pStyle w:val="DP-Bodytextlast"/>
      </w:pPr>
      <w:r>
        <w:rPr>
          <w:noProof/>
        </w:rPr>
        <w:drawing>
          <wp:inline distT="0" distB="0" distL="0" distR="0" wp14:anchorId="024E2F05" wp14:editId="0C6E7417">
            <wp:extent cx="3749040" cy="3456432"/>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49040" cy="3456432"/>
                    </a:xfrm>
                    <a:prstGeom prst="rect">
                      <a:avLst/>
                    </a:prstGeom>
                  </pic:spPr>
                </pic:pic>
              </a:graphicData>
            </a:graphic>
          </wp:inline>
        </w:drawing>
      </w:r>
    </w:p>
    <w:p w:rsidR="009E3F76" w:rsidRPr="00A34D72" w:rsidRDefault="009E3F76" w:rsidP="00A34D72">
      <w:pPr>
        <w:pStyle w:val="DP-HeadingD"/>
      </w:pPr>
      <w:bookmarkStart w:id="282" w:name="_Toc293914911"/>
      <w:r w:rsidRPr="00A34D72">
        <w:t>Select Application Files</w:t>
      </w:r>
      <w:bookmarkEnd w:id="282"/>
    </w:p>
    <w:p w:rsidR="0023125C" w:rsidRPr="008A3A48" w:rsidRDefault="0023125C" w:rsidP="0023125C">
      <w:pPr>
        <w:pStyle w:val="DP-Bodytext"/>
        <w:rPr>
          <w:rStyle w:val="DP-BodytextlastChar"/>
        </w:rPr>
      </w:pPr>
      <w:r>
        <w:t xml:space="preserve">Update the basic information about PipeLine here. For more information on each field, right </w:t>
      </w:r>
      <w:r w:rsidRPr="008A3A48">
        <w:rPr>
          <w:rStyle w:val="DP-BodytextlastChar"/>
        </w:rPr>
        <w:t>click the corresponding label and select 'What's this?"</w:t>
      </w:r>
      <w:r w:rsidR="00A161C1" w:rsidRPr="008A3A48">
        <w:rPr>
          <w:rStyle w:val="DP-BodytextlastChar"/>
        </w:rPr>
        <w:t xml:space="preserve"> Click Next to go to next screen.</w:t>
      </w:r>
    </w:p>
    <w:p w:rsidR="00826822" w:rsidRDefault="00826822" w:rsidP="00826822">
      <w:pPr>
        <w:pStyle w:val="DP-FigureTitle"/>
      </w:pPr>
      <w:bookmarkStart w:id="283" w:name="_Toc293915255"/>
      <w:r>
        <w:t xml:space="preserve">Figure </w:t>
      </w:r>
      <w:fldSimple w:instr=" SEQ Figure \* ARABIC ">
        <w:r w:rsidR="008978FC">
          <w:rPr>
            <w:noProof/>
          </w:rPr>
          <w:t>4</w:t>
        </w:r>
      </w:fldSimple>
      <w:r>
        <w:t xml:space="preserve"> - Application Files</w:t>
      </w:r>
      <w:bookmarkEnd w:id="283"/>
    </w:p>
    <w:p w:rsidR="00361E40" w:rsidRDefault="00A161C1" w:rsidP="008A3A48">
      <w:pPr>
        <w:pStyle w:val="DP-Bodytextlast"/>
      </w:pPr>
      <w:r>
        <w:rPr>
          <w:noProof/>
        </w:rPr>
        <w:drawing>
          <wp:inline distT="0" distB="0" distL="0" distR="0" wp14:anchorId="04683C5A" wp14:editId="2DDFF053">
            <wp:extent cx="3749040" cy="3429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49040" cy="3429000"/>
                    </a:xfrm>
                    <a:prstGeom prst="rect">
                      <a:avLst/>
                    </a:prstGeom>
                  </pic:spPr>
                </pic:pic>
              </a:graphicData>
            </a:graphic>
          </wp:inline>
        </w:drawing>
      </w:r>
    </w:p>
    <w:p w:rsidR="0023125C" w:rsidRDefault="0023125C" w:rsidP="008A3A48">
      <w:pPr>
        <w:pStyle w:val="DP-Bodytextlast"/>
      </w:pPr>
      <w:r>
        <w:t>Select y</w:t>
      </w:r>
      <w:r w:rsidR="00A161C1">
        <w:t xml:space="preserve">our database project files here and click </w:t>
      </w:r>
      <w:proofErr w:type="gramStart"/>
      <w:r w:rsidR="00A161C1">
        <w:t>Next</w:t>
      </w:r>
      <w:proofErr w:type="gramEnd"/>
      <w:r w:rsidR="00A161C1">
        <w:t xml:space="preserve"> to go to next screen.</w:t>
      </w:r>
    </w:p>
    <w:p w:rsidR="00214674" w:rsidRDefault="00214674">
      <w:pPr>
        <w:rPr>
          <w:rFonts w:ascii="Gill Sans Std" w:hAnsi="Gill Sans Std"/>
          <w:b/>
          <w:bCs/>
          <w:iCs/>
          <w:sz w:val="22"/>
          <w:szCs w:val="26"/>
        </w:rPr>
      </w:pPr>
      <w:bookmarkStart w:id="284" w:name="_Toc282608550"/>
      <w:r>
        <w:br w:type="page"/>
      </w:r>
    </w:p>
    <w:p w:rsidR="0023125C" w:rsidRDefault="0023125C" w:rsidP="009E3F76">
      <w:pPr>
        <w:pStyle w:val="DP-HeadingE"/>
        <w:rPr>
          <w:szCs w:val="24"/>
        </w:rPr>
      </w:pPr>
      <w:bookmarkStart w:id="285" w:name="_Toc293914912"/>
      <w:r>
        <w:lastRenderedPageBreak/>
        <w:t>Front-end Application</w:t>
      </w:r>
      <w:bookmarkEnd w:id="284"/>
      <w:bookmarkEnd w:id="285"/>
    </w:p>
    <w:p w:rsidR="0023125C" w:rsidRPr="008A3A48" w:rsidRDefault="0023125C" w:rsidP="009E3F76">
      <w:pPr>
        <w:pStyle w:val="DP-Bodytext"/>
        <w:rPr>
          <w:rStyle w:val="DP-BodytextlastChar"/>
        </w:rPr>
      </w:pPr>
      <w:r>
        <w:t xml:space="preserve">Click 'Browse' to locate the </w:t>
      </w:r>
      <w:r w:rsidR="00A161C1">
        <w:t>PipeLine2000.mdb file</w:t>
      </w:r>
      <w:r>
        <w:t xml:space="preserve">.  The files must exist in the place specified </w:t>
      </w:r>
      <w:r w:rsidRPr="008A3A48">
        <w:rPr>
          <w:rStyle w:val="DP-BodytextlastChar"/>
        </w:rPr>
        <w:t>or you can not proceed to the next step.</w:t>
      </w:r>
    </w:p>
    <w:p w:rsidR="0023125C" w:rsidRDefault="0023125C" w:rsidP="009E3F76">
      <w:pPr>
        <w:pStyle w:val="DP-HeadingE"/>
        <w:rPr>
          <w:szCs w:val="24"/>
        </w:rPr>
      </w:pPr>
      <w:bookmarkStart w:id="286" w:name="_Toc282608551"/>
      <w:bookmarkStart w:id="287" w:name="_Toc293914913"/>
      <w:r>
        <w:t>Back-end Database</w:t>
      </w:r>
      <w:bookmarkEnd w:id="286"/>
      <w:bookmarkEnd w:id="287"/>
    </w:p>
    <w:p w:rsidR="0023125C" w:rsidRPr="008A3A48" w:rsidRDefault="00A161C1" w:rsidP="009E3F76">
      <w:pPr>
        <w:pStyle w:val="DP-Bodytext"/>
        <w:rPr>
          <w:rStyle w:val="DP-BodytextlastChar"/>
        </w:rPr>
      </w:pPr>
      <w:r>
        <w:t>Since we connect to the backend dynamically,</w:t>
      </w:r>
      <w:r w:rsidR="0023125C">
        <w:t xml:space="preserve"> check the box next to 'This application has no back-end database.' The text field will go blank and the browse button will no longer be </w:t>
      </w:r>
      <w:r w:rsidR="0023125C" w:rsidRPr="008A3A48">
        <w:rPr>
          <w:rStyle w:val="DP-BodytextlastChar"/>
        </w:rPr>
        <w:t>available.</w:t>
      </w:r>
    </w:p>
    <w:p w:rsidR="009E3F76" w:rsidRDefault="009E3F76" w:rsidP="009E3F76">
      <w:pPr>
        <w:pStyle w:val="DP-HeadingD"/>
      </w:pPr>
      <w:bookmarkStart w:id="288" w:name="_Toc293914914"/>
      <w:r>
        <w:t>Enter Extra Information</w:t>
      </w:r>
      <w:bookmarkEnd w:id="288"/>
    </w:p>
    <w:p w:rsidR="00826822" w:rsidRDefault="00826822" w:rsidP="00826822">
      <w:pPr>
        <w:pStyle w:val="DP-FigureTitle"/>
      </w:pPr>
      <w:bookmarkStart w:id="289" w:name="_Toc293915256"/>
      <w:r>
        <w:t xml:space="preserve">Figure </w:t>
      </w:r>
      <w:fldSimple w:instr=" SEQ Figure \* ARABIC ">
        <w:r w:rsidR="008978FC">
          <w:rPr>
            <w:noProof/>
          </w:rPr>
          <w:t>5</w:t>
        </w:r>
      </w:fldSimple>
      <w:r>
        <w:t xml:space="preserve"> - Extra Information</w:t>
      </w:r>
      <w:bookmarkEnd w:id="289"/>
    </w:p>
    <w:p w:rsidR="00361E40" w:rsidRDefault="00F06A2F" w:rsidP="008A3A48">
      <w:pPr>
        <w:pStyle w:val="DP-Bodytextlast"/>
      </w:pPr>
      <w:r>
        <w:rPr>
          <w:noProof/>
        </w:rPr>
        <w:drawing>
          <wp:inline distT="0" distB="0" distL="0" distR="0" wp14:anchorId="03136E1C" wp14:editId="1B73DF79">
            <wp:extent cx="4690872" cy="375818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90872" cy="3758184"/>
                    </a:xfrm>
                    <a:prstGeom prst="rect">
                      <a:avLst/>
                    </a:prstGeom>
                  </pic:spPr>
                </pic:pic>
              </a:graphicData>
            </a:graphic>
          </wp:inline>
        </w:drawing>
      </w:r>
    </w:p>
    <w:p w:rsidR="00F06A2F" w:rsidRDefault="00F06A2F" w:rsidP="009E3F76">
      <w:pPr>
        <w:pStyle w:val="DP-HeadingE"/>
      </w:pPr>
      <w:bookmarkStart w:id="290" w:name="_Toc293914915"/>
      <w:r>
        <w:t>Select Your Icon</w:t>
      </w:r>
      <w:bookmarkEnd w:id="290"/>
    </w:p>
    <w:p w:rsidR="00F06A2F" w:rsidRPr="008A3A48" w:rsidRDefault="00F06A2F" w:rsidP="009E3F76">
      <w:pPr>
        <w:pStyle w:val="DP-Bodytext"/>
        <w:rPr>
          <w:rStyle w:val="DP-BodytextlastChar"/>
        </w:rPr>
      </w:pPr>
      <w:r>
        <w:t xml:space="preserve">Browse to the PipeLine icon found in the graphics folder. The file must exist to proceed to the </w:t>
      </w:r>
      <w:r w:rsidRPr="008A3A48">
        <w:rPr>
          <w:rStyle w:val="DP-BodytextlastChar"/>
        </w:rPr>
        <w:t>next step.</w:t>
      </w:r>
    </w:p>
    <w:p w:rsidR="00F06A2F" w:rsidRDefault="00F06A2F" w:rsidP="009E3F76">
      <w:pPr>
        <w:pStyle w:val="DP-HeadingE"/>
      </w:pPr>
      <w:bookmarkStart w:id="291" w:name="_Toc293914916"/>
      <w:r>
        <w:t>Select Shortcuts</w:t>
      </w:r>
      <w:bookmarkEnd w:id="291"/>
    </w:p>
    <w:p w:rsidR="00F06A2F" w:rsidRPr="00F06A2F" w:rsidRDefault="00F06A2F" w:rsidP="008A3A48">
      <w:pPr>
        <w:pStyle w:val="DP-Bodytextlast"/>
      </w:pPr>
      <w:r>
        <w:t>Choose the Desktop and the Start Menu shortcuts.</w:t>
      </w:r>
    </w:p>
    <w:p w:rsidR="00F06A2F" w:rsidRDefault="00F06A2F" w:rsidP="009E3F76">
      <w:pPr>
        <w:pStyle w:val="DP-HeadingE"/>
      </w:pPr>
      <w:bookmarkStart w:id="292" w:name="_Toc293914917"/>
      <w:r>
        <w:t>Store the StartAccess Command Line in the registry &amp; System.mdw</w:t>
      </w:r>
      <w:bookmarkEnd w:id="292"/>
    </w:p>
    <w:p w:rsidR="00F06A2F" w:rsidRDefault="00F06A2F" w:rsidP="008A3A48">
      <w:pPr>
        <w:pStyle w:val="DP-Bodytextlast"/>
      </w:pPr>
      <w:r>
        <w:t>Choose to stre the startaccess command line in the registry.  And use the default system.mdw</w:t>
      </w:r>
    </w:p>
    <w:p w:rsidR="00F06A2F" w:rsidRDefault="00F06A2F" w:rsidP="009E3F76">
      <w:pPr>
        <w:pStyle w:val="DP-HeadingE"/>
      </w:pPr>
      <w:bookmarkStart w:id="293" w:name="_Toc293914918"/>
      <w:r>
        <w:t>Custom Help File</w:t>
      </w:r>
      <w:bookmarkEnd w:id="293"/>
    </w:p>
    <w:p w:rsidR="00F06A2F" w:rsidRPr="008A3A48" w:rsidRDefault="00F06A2F" w:rsidP="009E3F76">
      <w:pPr>
        <w:pStyle w:val="DP-Bodytext"/>
        <w:rPr>
          <w:rStyle w:val="DP-BodytextlastChar"/>
        </w:rPr>
      </w:pPr>
      <w:r>
        <w:t xml:space="preserve">Browse to the PipeLine help file.  If you want a shortcut to the help file on the Start Menu </w:t>
      </w:r>
      <w:r w:rsidRPr="008A3A48">
        <w:rPr>
          <w:rStyle w:val="DP-BodytextlastChar"/>
        </w:rPr>
        <w:t>check the box.</w:t>
      </w:r>
    </w:p>
    <w:p w:rsidR="00F06A2F" w:rsidRDefault="009E3F76" w:rsidP="009E3F76">
      <w:pPr>
        <w:pStyle w:val="DP-HeadingD"/>
      </w:pPr>
      <w:bookmarkStart w:id="294" w:name="_Toc293914919"/>
      <w:r>
        <w:t>Select Runtime Files</w:t>
      </w:r>
      <w:bookmarkEnd w:id="294"/>
    </w:p>
    <w:p w:rsidR="00214674" w:rsidRDefault="00214674">
      <w:pPr>
        <w:rPr>
          <w:rFonts w:ascii="Gill Sans Std" w:hAnsi="Gill Sans Std"/>
          <w:b/>
          <w:sz w:val="22"/>
        </w:rPr>
      </w:pPr>
      <w:r>
        <w:br w:type="page"/>
      </w:r>
    </w:p>
    <w:p w:rsidR="00826822" w:rsidRDefault="00826822" w:rsidP="00826822">
      <w:pPr>
        <w:pStyle w:val="DP-FigureTitle"/>
      </w:pPr>
      <w:bookmarkStart w:id="295" w:name="_Toc293915257"/>
      <w:r>
        <w:lastRenderedPageBreak/>
        <w:t xml:space="preserve">Figure </w:t>
      </w:r>
      <w:fldSimple w:instr=" SEQ Figure \* ARABIC ">
        <w:r w:rsidR="008978FC">
          <w:rPr>
            <w:noProof/>
          </w:rPr>
          <w:t>6</w:t>
        </w:r>
      </w:fldSimple>
      <w:r>
        <w:t xml:space="preserve"> - Runtime Files</w:t>
      </w:r>
      <w:bookmarkEnd w:id="295"/>
    </w:p>
    <w:p w:rsidR="00361E40" w:rsidRDefault="00F06A2F" w:rsidP="008A3A48">
      <w:pPr>
        <w:pStyle w:val="DP-Bodytextlast"/>
      </w:pPr>
      <w:r>
        <w:rPr>
          <w:noProof/>
        </w:rPr>
        <w:drawing>
          <wp:inline distT="0" distB="0" distL="0" distR="0" wp14:anchorId="4750DA62" wp14:editId="03D6BFA4">
            <wp:extent cx="4690872" cy="37581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90872" cy="3758184"/>
                    </a:xfrm>
                    <a:prstGeom prst="rect">
                      <a:avLst/>
                    </a:prstGeom>
                  </pic:spPr>
                </pic:pic>
              </a:graphicData>
            </a:graphic>
          </wp:inline>
        </w:drawing>
      </w:r>
    </w:p>
    <w:p w:rsidR="00F06A2F" w:rsidRDefault="00F06A2F" w:rsidP="009E3F76">
      <w:pPr>
        <w:pStyle w:val="DP-HeadingE"/>
      </w:pPr>
      <w:bookmarkStart w:id="296" w:name="_Toc293914920"/>
      <w:r>
        <w:t>Access Runtime Files:</w:t>
      </w:r>
      <w:bookmarkEnd w:id="296"/>
    </w:p>
    <w:p w:rsidR="00F06A2F" w:rsidRDefault="002E08A7" w:rsidP="008A3A48">
      <w:pPr>
        <w:pStyle w:val="DP-Bodytextlast"/>
      </w:pPr>
      <w:r>
        <w:t>Browse to location of the</w:t>
      </w:r>
      <w:r w:rsidR="00F06A2F">
        <w:t xml:space="preserve"> 'Accessrt.msi'.</w:t>
      </w:r>
    </w:p>
    <w:p w:rsidR="00F06A2F" w:rsidRDefault="00F06A2F" w:rsidP="009E3F76">
      <w:pPr>
        <w:pStyle w:val="DP-HeadingE"/>
      </w:pPr>
      <w:bookmarkStart w:id="297" w:name="_Toc293914921"/>
      <w:r>
        <w:t>Template File:</w:t>
      </w:r>
      <w:bookmarkEnd w:id="297"/>
    </w:p>
    <w:p w:rsidR="00F06A2F" w:rsidRPr="008A3A48" w:rsidRDefault="00F06A2F" w:rsidP="009E3F76">
      <w:pPr>
        <w:pStyle w:val="DP-Bodytext"/>
        <w:rPr>
          <w:rStyle w:val="DP-BodytextlastChar"/>
        </w:rPr>
      </w:pPr>
      <w:r>
        <w:t xml:space="preserve">Browse to the directory that contains the wizard support files and locate the file "Template.msi". (The installation of the Wizard will set this field to the default directory </w:t>
      </w:r>
      <w:r w:rsidRPr="008A3A48">
        <w:rPr>
          <w:rStyle w:val="DP-BodytextlastChar"/>
        </w:rPr>
        <w:t>\Program Files\SageKey Software\Access 2003 MSI Wizard\Support Files\Template.msi)</w:t>
      </w:r>
    </w:p>
    <w:p w:rsidR="00F06A2F" w:rsidRDefault="00F06A2F" w:rsidP="009E3F76">
      <w:pPr>
        <w:pStyle w:val="DP-HeadingE"/>
      </w:pPr>
      <w:bookmarkStart w:id="298" w:name="_Toc293914922"/>
      <w:r>
        <w:t>End User License Agreement file:</w:t>
      </w:r>
      <w:bookmarkEnd w:id="298"/>
    </w:p>
    <w:p w:rsidR="00F06A2F" w:rsidRDefault="002E08A7" w:rsidP="008A3A48">
      <w:pPr>
        <w:pStyle w:val="DP-Bodytextlast"/>
      </w:pPr>
      <w:r>
        <w:t xml:space="preserve">Browse </w:t>
      </w:r>
      <w:proofErr w:type="gramStart"/>
      <w:r>
        <w:t>ot</w:t>
      </w:r>
      <w:proofErr w:type="gramEnd"/>
      <w:r>
        <w:t xml:space="preserve"> the PipeLine Warning file in the installer directory.</w:t>
      </w:r>
    </w:p>
    <w:p w:rsidR="009E3F76" w:rsidRDefault="009E3F76" w:rsidP="009E3F76">
      <w:pPr>
        <w:pStyle w:val="DP-HeadingD"/>
      </w:pPr>
      <w:bookmarkStart w:id="299" w:name="_Toc293914923"/>
      <w:r>
        <w:t>Select Other Files</w:t>
      </w:r>
      <w:bookmarkEnd w:id="299"/>
    </w:p>
    <w:p w:rsidR="00214674" w:rsidRDefault="00214674">
      <w:pPr>
        <w:rPr>
          <w:rFonts w:ascii="Gill Sans Std" w:hAnsi="Gill Sans Std"/>
          <w:b/>
          <w:sz w:val="22"/>
        </w:rPr>
      </w:pPr>
      <w:r>
        <w:br w:type="page"/>
      </w:r>
    </w:p>
    <w:p w:rsidR="00826822" w:rsidRDefault="00826822" w:rsidP="00826822">
      <w:pPr>
        <w:pStyle w:val="DP-FigureTitle"/>
      </w:pPr>
      <w:bookmarkStart w:id="300" w:name="_Toc293915258"/>
      <w:r>
        <w:lastRenderedPageBreak/>
        <w:t xml:space="preserve">Figure </w:t>
      </w:r>
      <w:fldSimple w:instr=" SEQ Figure \* ARABIC ">
        <w:r w:rsidR="008978FC">
          <w:rPr>
            <w:noProof/>
          </w:rPr>
          <w:t>7</w:t>
        </w:r>
      </w:fldSimple>
      <w:r>
        <w:t xml:space="preserve"> - Support Files</w:t>
      </w:r>
      <w:bookmarkEnd w:id="300"/>
    </w:p>
    <w:p w:rsidR="00361E40" w:rsidRDefault="00F06A2F" w:rsidP="008A3A48">
      <w:pPr>
        <w:pStyle w:val="DP-Bodytextlast"/>
      </w:pPr>
      <w:r>
        <w:rPr>
          <w:noProof/>
        </w:rPr>
        <w:drawing>
          <wp:inline distT="0" distB="0" distL="0" distR="0" wp14:anchorId="6082A87B" wp14:editId="0F864F7A">
            <wp:extent cx="4690872" cy="375818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90872" cy="3758184"/>
                    </a:xfrm>
                    <a:prstGeom prst="rect">
                      <a:avLst/>
                    </a:prstGeom>
                  </pic:spPr>
                </pic:pic>
              </a:graphicData>
            </a:graphic>
          </wp:inline>
        </w:drawing>
      </w:r>
    </w:p>
    <w:p w:rsidR="002E08A7" w:rsidRDefault="002E08A7" w:rsidP="009E3F76">
      <w:pPr>
        <w:pStyle w:val="DP-Bodytext"/>
      </w:pPr>
      <w:r>
        <w:t xml:space="preserve">When you click 'Next' in </w:t>
      </w:r>
      <w:r w:rsidRPr="002E08A7">
        <w:t>Step 4 (Runtime Files)</w:t>
      </w:r>
      <w:r>
        <w:t xml:space="preserve">, the Wizard opens the file you specified as </w:t>
      </w:r>
      <w:proofErr w:type="gramStart"/>
      <w:r>
        <w:t>your</w:t>
      </w:r>
      <w:proofErr w:type="gramEnd"/>
      <w:r>
        <w:t xml:space="preserve"> Front-end in </w:t>
      </w:r>
      <w:r w:rsidRPr="002E08A7">
        <w:t>Step 2 (Application Files)</w:t>
      </w:r>
      <w:r>
        <w:t xml:space="preserve"> and scans it for references. If it finds any, they are added here. You can remove any erroneous ones, or, if you make changes at a later time, click the 'Re-Scan' button to refresh the list.</w:t>
      </w:r>
    </w:p>
    <w:p w:rsidR="002E08A7" w:rsidRDefault="002E08A7" w:rsidP="009E3F76">
      <w:pPr>
        <w:pStyle w:val="DP-Bodytext"/>
      </w:pPr>
      <w:r>
        <w:t>The Wizard will try to determine the target path for each of these, but you can change the installation path by editing the Target Path combo field.  You can edit this and change it, but do not change or add new variables. (i.e.: Don't change or remove &lt;PROGRAM_FILES&gt; or any other words enclosed in less than (&lt;) or greater than (&gt;) brackets.) This will cause the Installation build to fail.</w:t>
      </w:r>
    </w:p>
    <w:p w:rsidR="002E08A7" w:rsidRDefault="002E08A7" w:rsidP="009E3F76">
      <w:pPr>
        <w:pStyle w:val="DP-Bodytext"/>
      </w:pPr>
      <w:r>
        <w:t xml:space="preserve">Any additional files your application needs that are not included as references are added here as well. </w:t>
      </w:r>
      <w:proofErr w:type="gramStart"/>
      <w:r>
        <w:t>Clicking the 'Add' button will bring up the Add File dialog.</w:t>
      </w:r>
      <w:proofErr w:type="gramEnd"/>
      <w:r>
        <w:t xml:space="preserve">  </w:t>
      </w:r>
    </w:p>
    <w:p w:rsidR="002E08A7" w:rsidRDefault="002E08A7" w:rsidP="009E3F76">
      <w:pPr>
        <w:pStyle w:val="DP-Bodytext"/>
      </w:pPr>
      <w:r>
        <w:t>You can select multiple files to add in this dialog.  Once you have selected the file or files you want to add to the install, click the Open button to add these files.</w:t>
      </w:r>
    </w:p>
    <w:p w:rsidR="002E08A7" w:rsidRPr="008A3A48" w:rsidRDefault="002E08A7" w:rsidP="009E3F76">
      <w:pPr>
        <w:pStyle w:val="DP-Bodytext"/>
        <w:rPr>
          <w:rStyle w:val="DP-BodytextlastChar"/>
        </w:rPr>
      </w:pPr>
      <w:r>
        <w:t xml:space="preserve">By Default, each file you selected will have a target directory of &lt;INSTALL_DIR&gt;\filename.  You can change the target directory for multiple files by checking the checkbox beside each file to change and entering a new target path in the "Update Selected Target Path" combo box.  Press the Update button to update the target path </w:t>
      </w:r>
      <w:r w:rsidRPr="008A3A48">
        <w:rPr>
          <w:rStyle w:val="DP-BodytextlastChar"/>
        </w:rPr>
        <w:t>of the selected files.</w:t>
      </w:r>
    </w:p>
    <w:p w:rsidR="002E08A7" w:rsidRDefault="002E08A7" w:rsidP="009E3F76">
      <w:pPr>
        <w:pStyle w:val="DP-HeadingE"/>
      </w:pPr>
      <w:bookmarkStart w:id="301" w:name="_Toc293914924"/>
      <w:r>
        <w:t>File Details</w:t>
      </w:r>
      <w:bookmarkEnd w:id="301"/>
    </w:p>
    <w:p w:rsidR="002E08A7" w:rsidRDefault="002E08A7" w:rsidP="009E3F76">
      <w:pPr>
        <w:pStyle w:val="DP-Bodytext"/>
      </w:pPr>
      <w:r>
        <w:t>At the right hand side of each file row, there is a button which will display the File Details dialog.</w:t>
      </w:r>
    </w:p>
    <w:p w:rsidR="002E08A7" w:rsidRDefault="002E08A7" w:rsidP="009E3F76">
      <w:pPr>
        <w:pStyle w:val="DP-Bodytext"/>
      </w:pPr>
      <w:r>
        <w:lastRenderedPageBreak/>
        <w:t>This dialog allows you to specify the Source Path of the file in the case that you have moved the source files for you project.  Also, you can check the "Show Advanced Options" checkbox to view the advanced options for the specific file.</w:t>
      </w:r>
    </w:p>
    <w:p w:rsidR="002E08A7" w:rsidRDefault="002E08A7" w:rsidP="009E3F76">
      <w:pPr>
        <w:pStyle w:val="DP-Bodytext"/>
      </w:pPr>
      <w:r>
        <w:t>Please Note:  Changing any of the advanced fields is only recommended for users who are very familiar with msi.</w:t>
      </w:r>
    </w:p>
    <w:p w:rsidR="002E08A7" w:rsidRDefault="002E08A7" w:rsidP="009E3F76">
      <w:pPr>
        <w:pStyle w:val="DP-Bodytext"/>
        <w:rPr>
          <w:b/>
          <w:bCs/>
        </w:rPr>
      </w:pPr>
      <w:r>
        <w:rPr>
          <w:b/>
          <w:bCs/>
        </w:rPr>
        <w:t>Attributes:  </w:t>
      </w:r>
      <w:r>
        <w:t>This is the Attributes column for the Component this file will belong to.  For more information, see:</w:t>
      </w:r>
    </w:p>
    <w:p w:rsidR="002E08A7" w:rsidRDefault="00384DA2" w:rsidP="002E08A7">
      <w:pPr>
        <w:pStyle w:val="NormalWeb"/>
        <w:ind w:left="600"/>
        <w:rPr>
          <w:sz w:val="22"/>
          <w:szCs w:val="22"/>
        </w:rPr>
      </w:pPr>
      <w:hyperlink r:id="rId33" w:tgtFrame="_blank" w:history="1">
        <w:r w:rsidR="002E08A7">
          <w:rPr>
            <w:rStyle w:val="Hyperlink"/>
            <w:sz w:val="22"/>
            <w:szCs w:val="22"/>
          </w:rPr>
          <w:t>http://msdn2.microsoft.com/en-us/library/aa368007.aspx</w:t>
        </w:r>
      </w:hyperlink>
    </w:p>
    <w:p w:rsidR="002E08A7" w:rsidRDefault="002E08A7" w:rsidP="009E3F76">
      <w:pPr>
        <w:pStyle w:val="DP-Bodytext"/>
      </w:pPr>
      <w:r>
        <w:rPr>
          <w:b/>
          <w:bCs/>
        </w:rPr>
        <w:t xml:space="preserve">Install Condition: </w:t>
      </w:r>
      <w:r>
        <w:t>This is the Condition column for the Component this file will belong to.  For more information, see:</w:t>
      </w:r>
    </w:p>
    <w:p w:rsidR="002E08A7" w:rsidRDefault="00384DA2" w:rsidP="002E08A7">
      <w:pPr>
        <w:pStyle w:val="NormalWeb"/>
        <w:ind w:left="600"/>
        <w:rPr>
          <w:sz w:val="22"/>
          <w:szCs w:val="22"/>
        </w:rPr>
      </w:pPr>
      <w:hyperlink r:id="rId34" w:tgtFrame="_blank" w:history="1">
        <w:r w:rsidR="002E08A7">
          <w:rPr>
            <w:rStyle w:val="Hyperlink"/>
            <w:sz w:val="22"/>
            <w:szCs w:val="22"/>
          </w:rPr>
          <w:t>http://msdn2.microsoft.com/en-us/library/aa368007.aspx</w:t>
        </w:r>
      </w:hyperlink>
    </w:p>
    <w:p w:rsidR="002E08A7" w:rsidRPr="009E3F76" w:rsidRDefault="002E08A7" w:rsidP="009E3F76">
      <w:pPr>
        <w:pStyle w:val="DP-HeadingE"/>
      </w:pPr>
      <w:bookmarkStart w:id="302" w:name="_Toc293914925"/>
      <w:r w:rsidRPr="009E3F76">
        <w:t>Re-Scan</w:t>
      </w:r>
      <w:bookmarkEnd w:id="302"/>
    </w:p>
    <w:p w:rsidR="002E08A7" w:rsidRPr="008A3A48" w:rsidRDefault="002E08A7" w:rsidP="009E3F76">
      <w:pPr>
        <w:pStyle w:val="DP-Bodytext"/>
        <w:rPr>
          <w:rStyle w:val="DP-BodytextlastChar"/>
        </w:rPr>
      </w:pPr>
      <w:r>
        <w:t xml:space="preserve">By Default, each time you go through the wizard for an existing project, the front-end database will be scanned for references.  This can be changed by selecting the "Manual" radio button beside the Re-Scan button.  If Manual is chosen, then the front-end database will not </w:t>
      </w:r>
      <w:r w:rsidRPr="008A3A48">
        <w:rPr>
          <w:rStyle w:val="DP-BodytextlastChar"/>
        </w:rPr>
        <w:t>be automat</w:t>
      </w:r>
      <w:r w:rsidR="009E3F76" w:rsidRPr="008A3A48">
        <w:rPr>
          <w:rStyle w:val="DP-BodytextlastChar"/>
        </w:rPr>
        <w:t xml:space="preserve">ically scanned for references. </w:t>
      </w:r>
    </w:p>
    <w:p w:rsidR="009E3F76" w:rsidRDefault="009E3F76" w:rsidP="008A3A48">
      <w:pPr>
        <w:pStyle w:val="DP-HeadingD"/>
      </w:pPr>
      <w:bookmarkStart w:id="303" w:name="_Toc293914926"/>
      <w:r>
        <w:t>Enter Registry Keys</w:t>
      </w:r>
      <w:bookmarkEnd w:id="303"/>
    </w:p>
    <w:p w:rsidR="00826822" w:rsidRDefault="00826822" w:rsidP="00826822">
      <w:pPr>
        <w:pStyle w:val="DP-FigureTitle"/>
      </w:pPr>
      <w:bookmarkStart w:id="304" w:name="_Toc293915259"/>
      <w:r>
        <w:t xml:space="preserve">Figure </w:t>
      </w:r>
      <w:fldSimple w:instr=" SEQ Figure \* ARABIC ">
        <w:r w:rsidR="008978FC">
          <w:rPr>
            <w:noProof/>
          </w:rPr>
          <w:t>8</w:t>
        </w:r>
      </w:fldSimple>
      <w:r>
        <w:t xml:space="preserve"> - Additional Registry Keys</w:t>
      </w:r>
      <w:bookmarkEnd w:id="304"/>
    </w:p>
    <w:p w:rsidR="00004D82" w:rsidRDefault="00F06A2F" w:rsidP="008A3A48">
      <w:pPr>
        <w:pStyle w:val="DP-Bodytextlast"/>
      </w:pPr>
      <w:r>
        <w:rPr>
          <w:noProof/>
        </w:rPr>
        <w:drawing>
          <wp:inline distT="0" distB="0" distL="0" distR="0" wp14:anchorId="2EA3B82A" wp14:editId="59DCE99D">
            <wp:extent cx="4690872" cy="37581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0872" cy="3758184"/>
                    </a:xfrm>
                    <a:prstGeom prst="rect">
                      <a:avLst/>
                    </a:prstGeom>
                  </pic:spPr>
                </pic:pic>
              </a:graphicData>
            </a:graphic>
          </wp:inline>
        </w:drawing>
      </w:r>
    </w:p>
    <w:p w:rsidR="00F06A2F" w:rsidRDefault="002E08A7" w:rsidP="008A3A48">
      <w:pPr>
        <w:pStyle w:val="DP-Bodytextlast"/>
      </w:pPr>
      <w:r>
        <w:t>Since PipeLine does not need any special registry keys, click next to continue.</w:t>
      </w:r>
    </w:p>
    <w:p w:rsidR="009E3F76" w:rsidRDefault="009E3F76" w:rsidP="009E3F76">
      <w:pPr>
        <w:pStyle w:val="DP-HeadingD"/>
      </w:pPr>
      <w:bookmarkStart w:id="305" w:name="_Toc293914927"/>
      <w:r>
        <w:lastRenderedPageBreak/>
        <w:t>Design Welcome Dialog</w:t>
      </w:r>
      <w:bookmarkEnd w:id="305"/>
    </w:p>
    <w:p w:rsidR="00826822" w:rsidRDefault="00826822" w:rsidP="00826822">
      <w:pPr>
        <w:pStyle w:val="DP-FigureTitle"/>
      </w:pPr>
      <w:bookmarkStart w:id="306" w:name="_Toc293915260"/>
      <w:r>
        <w:t xml:space="preserve">Figure </w:t>
      </w:r>
      <w:fldSimple w:instr=" SEQ Figure \* ARABIC ">
        <w:r w:rsidR="008978FC">
          <w:rPr>
            <w:noProof/>
          </w:rPr>
          <w:t>9</w:t>
        </w:r>
      </w:fldSimple>
      <w:r>
        <w:t xml:space="preserve"> - Welcome Dialog</w:t>
      </w:r>
      <w:bookmarkEnd w:id="306"/>
    </w:p>
    <w:p w:rsidR="00361E40" w:rsidRDefault="00F06A2F" w:rsidP="008A3A48">
      <w:pPr>
        <w:pStyle w:val="DP-Bodytextlast"/>
      </w:pPr>
      <w:r>
        <w:rPr>
          <w:noProof/>
        </w:rPr>
        <w:drawing>
          <wp:inline distT="0" distB="0" distL="0" distR="0" wp14:anchorId="0AFB1B62" wp14:editId="5E562EEE">
            <wp:extent cx="4690872" cy="37581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90872" cy="3758184"/>
                    </a:xfrm>
                    <a:prstGeom prst="rect">
                      <a:avLst/>
                    </a:prstGeom>
                  </pic:spPr>
                </pic:pic>
              </a:graphicData>
            </a:graphic>
          </wp:inline>
        </w:drawing>
      </w:r>
    </w:p>
    <w:p w:rsidR="00F06A2F" w:rsidRDefault="002E08A7" w:rsidP="008A3A48">
      <w:pPr>
        <w:pStyle w:val="DP-Bodytextlast"/>
      </w:pPr>
      <w:r>
        <w:t xml:space="preserve">Choose to use the default welcome dialog and show destination dialog and click </w:t>
      </w:r>
      <w:proofErr w:type="gramStart"/>
      <w:r>
        <w:t>Next</w:t>
      </w:r>
      <w:proofErr w:type="gramEnd"/>
      <w:r>
        <w:t>.</w:t>
      </w:r>
    </w:p>
    <w:p w:rsidR="009E3F76" w:rsidRDefault="009E3F76" w:rsidP="009E3F76">
      <w:pPr>
        <w:pStyle w:val="DP-HeadingD"/>
      </w:pPr>
      <w:bookmarkStart w:id="307" w:name="_Toc293914928"/>
      <w:r>
        <w:t>Select Merge Modules</w:t>
      </w:r>
      <w:bookmarkEnd w:id="307"/>
    </w:p>
    <w:p w:rsidR="00214674" w:rsidRDefault="00214674">
      <w:pPr>
        <w:rPr>
          <w:rFonts w:ascii="Gill Sans Std" w:hAnsi="Gill Sans Std"/>
          <w:b/>
          <w:sz w:val="22"/>
        </w:rPr>
      </w:pPr>
      <w:r>
        <w:br w:type="page"/>
      </w:r>
    </w:p>
    <w:p w:rsidR="00826822" w:rsidRDefault="00826822" w:rsidP="00826822">
      <w:pPr>
        <w:pStyle w:val="DP-FigureTitle"/>
      </w:pPr>
      <w:bookmarkStart w:id="308" w:name="_Toc293915261"/>
      <w:r>
        <w:lastRenderedPageBreak/>
        <w:t xml:space="preserve">Figure </w:t>
      </w:r>
      <w:fldSimple w:instr=" SEQ Figure \* ARABIC ">
        <w:r w:rsidR="008978FC">
          <w:rPr>
            <w:noProof/>
          </w:rPr>
          <w:t>10</w:t>
        </w:r>
      </w:fldSimple>
      <w:r>
        <w:t xml:space="preserve"> - Merge Modules</w:t>
      </w:r>
      <w:bookmarkEnd w:id="308"/>
    </w:p>
    <w:p w:rsidR="00361E40" w:rsidRDefault="00F06A2F" w:rsidP="008A3A48">
      <w:pPr>
        <w:pStyle w:val="DP-Bodytextlast"/>
      </w:pPr>
      <w:r>
        <w:rPr>
          <w:noProof/>
        </w:rPr>
        <w:drawing>
          <wp:inline distT="0" distB="0" distL="0" distR="0" wp14:anchorId="2B53405F" wp14:editId="33D9432C">
            <wp:extent cx="4690872" cy="37581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90872" cy="3758184"/>
                    </a:xfrm>
                    <a:prstGeom prst="rect">
                      <a:avLst/>
                    </a:prstGeom>
                  </pic:spPr>
                </pic:pic>
              </a:graphicData>
            </a:graphic>
          </wp:inline>
        </w:drawing>
      </w:r>
    </w:p>
    <w:p w:rsidR="00F06A2F" w:rsidRDefault="002E08A7" w:rsidP="008A3A48">
      <w:pPr>
        <w:pStyle w:val="DP-Bodytextlast"/>
      </w:pPr>
      <w:r>
        <w:t>Choose to use default MDAC and Jet and click next.</w:t>
      </w:r>
    </w:p>
    <w:p w:rsidR="009E3F76" w:rsidRDefault="009E3F76" w:rsidP="009E3F76">
      <w:pPr>
        <w:pStyle w:val="DP-HeadingD"/>
      </w:pPr>
      <w:bookmarkStart w:id="309" w:name="_Toc293914929"/>
      <w:r>
        <w:t>Enter Build Options</w:t>
      </w:r>
      <w:bookmarkEnd w:id="309"/>
    </w:p>
    <w:p w:rsidR="00826822" w:rsidRDefault="00826822" w:rsidP="00826822">
      <w:pPr>
        <w:pStyle w:val="DP-FigureTitle"/>
      </w:pPr>
      <w:bookmarkStart w:id="310" w:name="_Toc293915262"/>
      <w:r>
        <w:t xml:space="preserve">Figure </w:t>
      </w:r>
      <w:fldSimple w:instr=" SEQ Figure \* ARABIC ">
        <w:r w:rsidR="008978FC">
          <w:rPr>
            <w:noProof/>
          </w:rPr>
          <w:t>11</w:t>
        </w:r>
      </w:fldSimple>
      <w:r>
        <w:t xml:space="preserve"> - Build Options</w:t>
      </w:r>
      <w:bookmarkEnd w:id="310"/>
    </w:p>
    <w:p w:rsidR="00361E40" w:rsidRDefault="00F06A2F" w:rsidP="008A3A48">
      <w:pPr>
        <w:pStyle w:val="DP-Bodytextlast"/>
      </w:pPr>
      <w:r>
        <w:rPr>
          <w:noProof/>
        </w:rPr>
        <w:drawing>
          <wp:inline distT="0" distB="0" distL="0" distR="0" wp14:anchorId="30F2AD7A" wp14:editId="68F5E787">
            <wp:extent cx="4690872" cy="37581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90872" cy="3758184"/>
                    </a:xfrm>
                    <a:prstGeom prst="rect">
                      <a:avLst/>
                    </a:prstGeom>
                  </pic:spPr>
                </pic:pic>
              </a:graphicData>
            </a:graphic>
          </wp:inline>
        </w:drawing>
      </w:r>
    </w:p>
    <w:p w:rsidR="002E08A7" w:rsidRDefault="002E08A7" w:rsidP="009E3F76">
      <w:pPr>
        <w:pStyle w:val="DP-HeadingE"/>
      </w:pPr>
      <w:bookmarkStart w:id="311" w:name="_Toc282608552"/>
      <w:bookmarkStart w:id="312" w:name="_Toc293914930"/>
      <w:r>
        <w:lastRenderedPageBreak/>
        <w:t>Build Location:</w:t>
      </w:r>
      <w:bookmarkEnd w:id="312"/>
    </w:p>
    <w:p w:rsidR="002E08A7" w:rsidRDefault="002E08A7" w:rsidP="008A3A48">
      <w:pPr>
        <w:pStyle w:val="DP-Bodytextlast"/>
      </w:pPr>
      <w:r>
        <w:t>Choose where the Wizard will build the Microsoft Windows Installer (.msi) file.</w:t>
      </w:r>
    </w:p>
    <w:p w:rsidR="002E08A7" w:rsidRDefault="002E08A7" w:rsidP="009E3F76">
      <w:pPr>
        <w:pStyle w:val="DP-HeadingE"/>
      </w:pPr>
      <w:bookmarkStart w:id="313" w:name="_Toc293914931"/>
      <w:r>
        <w:t>Install File Name</w:t>
      </w:r>
      <w:bookmarkEnd w:id="313"/>
    </w:p>
    <w:p w:rsidR="002E08A7" w:rsidRPr="008A3A48" w:rsidRDefault="002E08A7" w:rsidP="009E3F76">
      <w:pPr>
        <w:pStyle w:val="DP-Bodytext"/>
        <w:rPr>
          <w:rStyle w:val="DP-BodytextlastChar"/>
        </w:rPr>
      </w:pPr>
      <w:r>
        <w:t xml:space="preserve">Type the name you wish to use for the main install file </w:t>
      </w:r>
      <w:proofErr w:type="gramStart"/>
      <w:r>
        <w:t>Do</w:t>
      </w:r>
      <w:proofErr w:type="gramEnd"/>
      <w:r>
        <w:t xml:space="preserve"> not type an extension for this file, </w:t>
      </w:r>
      <w:r w:rsidRPr="008A3A48">
        <w:rPr>
          <w:rStyle w:val="DP-BodytextlastChar"/>
        </w:rPr>
        <w:t>it will be added by the Wizard.</w:t>
      </w:r>
    </w:p>
    <w:p w:rsidR="002E08A7" w:rsidRDefault="002E08A7" w:rsidP="009E3F76">
      <w:pPr>
        <w:pStyle w:val="DP-HeadingE"/>
      </w:pPr>
      <w:bookmarkStart w:id="314" w:name="_Toc293914932"/>
      <w:r>
        <w:t>Installation Options</w:t>
      </w:r>
      <w:bookmarkEnd w:id="314"/>
    </w:p>
    <w:p w:rsidR="002E08A7" w:rsidRDefault="002E08A7" w:rsidP="009E3F76">
      <w:pPr>
        <w:pStyle w:val="DP-HeadingF"/>
      </w:pPr>
      <w:bookmarkStart w:id="315" w:name="_Toc293914933"/>
      <w:r>
        <w:t>All Files Visible</w:t>
      </w:r>
      <w:bookmarkEnd w:id="315"/>
    </w:p>
    <w:p w:rsidR="002E08A7" w:rsidRPr="008A3A48" w:rsidRDefault="002E08A7" w:rsidP="009E3F76">
      <w:pPr>
        <w:pStyle w:val="DP-Bodytext"/>
        <w:rPr>
          <w:rStyle w:val="DP-BodytextlastChar"/>
        </w:rPr>
      </w:pPr>
      <w:r>
        <w:t xml:space="preserve">Select all files visble to have all of the files visible in the installation directory. You will need </w:t>
      </w:r>
      <w:r w:rsidRPr="008A3A48">
        <w:rPr>
          <w:rStyle w:val="DP-BodytextlastChar"/>
        </w:rPr>
        <w:t>to include:</w:t>
      </w:r>
    </w:p>
    <w:p w:rsidR="002E08A7" w:rsidRDefault="002E08A7" w:rsidP="0046032A">
      <w:pPr>
        <w:pStyle w:val="DP-1Bullet"/>
      </w:pPr>
      <w:r>
        <w:t>-[InstallFilename].exe</w:t>
      </w:r>
    </w:p>
    <w:p w:rsidR="002E08A7" w:rsidRDefault="002E08A7" w:rsidP="0046032A">
      <w:pPr>
        <w:pStyle w:val="DP-1Bullet"/>
      </w:pPr>
      <w:r>
        <w:t>-Install.ini</w:t>
      </w:r>
    </w:p>
    <w:p w:rsidR="002E08A7" w:rsidRDefault="002E08A7" w:rsidP="0046032A">
      <w:pPr>
        <w:pStyle w:val="DP-1Bullet"/>
      </w:pPr>
      <w:r>
        <w:t>-the files subfolder</w:t>
      </w:r>
    </w:p>
    <w:p w:rsidR="002E08A7" w:rsidRDefault="002E08A7" w:rsidP="009E3F76">
      <w:pPr>
        <w:pStyle w:val="DP-HeadingE"/>
      </w:pPr>
      <w:bookmarkStart w:id="316" w:name="_Toc293914934"/>
      <w:r>
        <w:t>Create</w:t>
      </w:r>
      <w:bookmarkEnd w:id="316"/>
    </w:p>
    <w:p w:rsidR="002E08A7" w:rsidRPr="008A3A48" w:rsidRDefault="002E08A7" w:rsidP="009E3F76">
      <w:pPr>
        <w:pStyle w:val="DP-Bodytext"/>
        <w:rPr>
          <w:rStyle w:val="DP-BodytextlastChar"/>
        </w:rPr>
      </w:pPr>
      <w:r>
        <w:t xml:space="preserve">Click the Create Button and the Wizard will verify if all the properties look correct, if so, it </w:t>
      </w:r>
      <w:r w:rsidRPr="008A3A48">
        <w:rPr>
          <w:rStyle w:val="DP-BodytextlastChar"/>
        </w:rPr>
        <w:t>then builds the Install.</w:t>
      </w:r>
    </w:p>
    <w:p w:rsidR="003429D9" w:rsidRDefault="003429D9" w:rsidP="003429D9">
      <w:pPr>
        <w:pStyle w:val="DP-HeadingC"/>
      </w:pPr>
      <w:bookmarkStart w:id="317" w:name="_Toc282608553"/>
      <w:bookmarkStart w:id="318" w:name="_Toc293914935"/>
      <w:bookmarkEnd w:id="311"/>
      <w:r>
        <w:t>Create Interface with AutoRun Pro</w:t>
      </w:r>
      <w:bookmarkEnd w:id="317"/>
      <w:bookmarkEnd w:id="318"/>
    </w:p>
    <w:p w:rsidR="001C1434" w:rsidRDefault="001C1434" w:rsidP="006B61C4">
      <w:pPr>
        <w:pStyle w:val="DP-HeadingD"/>
      </w:pPr>
      <w:bookmarkStart w:id="319" w:name="_Toc282608554"/>
      <w:bookmarkStart w:id="320" w:name="_Toc293914936"/>
      <w:r>
        <w:t>Down</w:t>
      </w:r>
      <w:r w:rsidR="002156F5">
        <w:t>load</w:t>
      </w:r>
      <w:r>
        <w:t xml:space="preserve"> and I</w:t>
      </w:r>
      <w:r w:rsidR="002156F5">
        <w:t>n</w:t>
      </w:r>
      <w:r>
        <w:t xml:space="preserve">stall the </w:t>
      </w:r>
      <w:r w:rsidR="002156F5">
        <w:t>A</w:t>
      </w:r>
      <w:r>
        <w:t>pplication</w:t>
      </w:r>
      <w:bookmarkEnd w:id="319"/>
      <w:bookmarkEnd w:id="320"/>
    </w:p>
    <w:p w:rsidR="001C1434" w:rsidRDefault="001C1434" w:rsidP="006B61C4">
      <w:pPr>
        <w:pStyle w:val="DP-Bodytext"/>
      </w:pPr>
      <w:r>
        <w:t>Download the application from the link below:</w:t>
      </w:r>
    </w:p>
    <w:p w:rsidR="001C1434" w:rsidRDefault="00384DA2" w:rsidP="006B61C4">
      <w:pPr>
        <w:pStyle w:val="DP-Bodytext"/>
      </w:pPr>
      <w:hyperlink r:id="rId39" w:history="1">
        <w:r w:rsidR="001C1434" w:rsidRPr="00BE38EC">
          <w:rPr>
            <w:rStyle w:val="Hyperlink"/>
          </w:rPr>
          <w:t>http://www.longtion.com/autorunenterpriseii/autorunpro.htm</w:t>
        </w:r>
      </w:hyperlink>
    </w:p>
    <w:p w:rsidR="001C1434" w:rsidRDefault="001C1434" w:rsidP="006B61C4">
      <w:pPr>
        <w:pStyle w:val="DP-Bodytext"/>
      </w:pPr>
      <w:r>
        <w:t>Install the application. The installation steps are simple, like any other windows application, wizard driven, and takes under 2 minutes.</w:t>
      </w:r>
    </w:p>
    <w:p w:rsidR="001C1434" w:rsidRDefault="001C1434" w:rsidP="008A3A48">
      <w:pPr>
        <w:pStyle w:val="DP-Bodytextlast"/>
      </w:pPr>
      <w:r>
        <w:t>Once the application is installed, start the application and start building a project.</w:t>
      </w:r>
    </w:p>
    <w:p w:rsidR="00004D82" w:rsidRDefault="00004D82" w:rsidP="00004D82">
      <w:pPr>
        <w:pStyle w:val="DP-HeadingD"/>
      </w:pPr>
      <w:bookmarkStart w:id="321" w:name="_Toc282608556"/>
      <w:bookmarkStart w:id="322" w:name="_Toc293914937"/>
      <w:r>
        <w:t>Create a New Project</w:t>
      </w:r>
      <w:bookmarkEnd w:id="322"/>
    </w:p>
    <w:p w:rsidR="001C1434" w:rsidRPr="006B61C4" w:rsidRDefault="001C1434" w:rsidP="006B61C4">
      <w:pPr>
        <w:pStyle w:val="DP-HeadingE"/>
      </w:pPr>
      <w:bookmarkStart w:id="323" w:name="_Toc293914938"/>
      <w:r w:rsidRPr="006B61C4">
        <w:t xml:space="preserve">Start </w:t>
      </w:r>
      <w:r w:rsidR="002156F5">
        <w:t>the</w:t>
      </w:r>
      <w:r w:rsidRPr="006B61C4">
        <w:t xml:space="preserve"> Application</w:t>
      </w:r>
      <w:bookmarkEnd w:id="321"/>
      <w:bookmarkEnd w:id="323"/>
    </w:p>
    <w:p w:rsidR="001C1434" w:rsidRPr="00093C73" w:rsidRDefault="001C1434" w:rsidP="006B61C4">
      <w:pPr>
        <w:pStyle w:val="DP-Bodytext"/>
      </w:pPr>
      <w:r>
        <w:t xml:space="preserve">Find and click on the AutoRun Pro icon on your desktop </w:t>
      </w:r>
    </w:p>
    <w:p w:rsidR="001C1434" w:rsidRDefault="001C1434" w:rsidP="001C1434">
      <w:r>
        <w:rPr>
          <w:noProof/>
        </w:rPr>
        <w:drawing>
          <wp:inline distT="0" distB="0" distL="0" distR="0" wp14:anchorId="3CC00773" wp14:editId="2DEAA5B7">
            <wp:extent cx="695325" cy="69532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a:effectLst/>
                  </pic:spPr>
                </pic:pic>
              </a:graphicData>
            </a:graphic>
          </wp:inline>
        </w:drawing>
      </w:r>
    </w:p>
    <w:p w:rsidR="00004D82" w:rsidRDefault="00004D82" w:rsidP="00004D82">
      <w:pPr>
        <w:pStyle w:val="DP-HeadingE"/>
      </w:pPr>
      <w:bookmarkStart w:id="324" w:name="_Toc293914939"/>
      <w:r>
        <w:t>Make New Project</w:t>
      </w:r>
      <w:bookmarkEnd w:id="324"/>
    </w:p>
    <w:p w:rsidR="001C1434" w:rsidRPr="008A3A48" w:rsidRDefault="001C1434" w:rsidP="006B61C4">
      <w:pPr>
        <w:pStyle w:val="DP-Bodytext"/>
        <w:rPr>
          <w:rStyle w:val="DP-BodytextlastChar"/>
        </w:rPr>
      </w:pPr>
      <w:r>
        <w:t xml:space="preserve">Create a new project to build the PipeLine CD auto-run program. See following illustrations </w:t>
      </w:r>
      <w:r w:rsidRPr="008A3A48">
        <w:rPr>
          <w:rStyle w:val="DP-BodytextlastChar"/>
        </w:rPr>
        <w:t>for the steps.</w:t>
      </w:r>
    </w:p>
    <w:p w:rsidR="00214674" w:rsidRDefault="00214674">
      <w:pPr>
        <w:rPr>
          <w:rFonts w:ascii="Gill Sans Std" w:hAnsi="Gill Sans Std"/>
          <w:b/>
          <w:sz w:val="22"/>
        </w:rPr>
      </w:pPr>
      <w:r>
        <w:br w:type="page"/>
      </w:r>
    </w:p>
    <w:p w:rsidR="00826822" w:rsidRDefault="00826822" w:rsidP="00826822">
      <w:pPr>
        <w:pStyle w:val="DP-FigureTitle"/>
      </w:pPr>
      <w:bookmarkStart w:id="325" w:name="_Toc293915263"/>
      <w:r>
        <w:lastRenderedPageBreak/>
        <w:t xml:space="preserve">Figure </w:t>
      </w:r>
      <w:fldSimple w:instr=" SEQ Figure \* ARABIC ">
        <w:r w:rsidR="008978FC">
          <w:rPr>
            <w:noProof/>
          </w:rPr>
          <w:t>12</w:t>
        </w:r>
      </w:fldSimple>
      <w:r>
        <w:t xml:space="preserve"> - File Dropdown Menu</w:t>
      </w:r>
      <w:bookmarkEnd w:id="325"/>
    </w:p>
    <w:p w:rsidR="00004D82" w:rsidRDefault="001C1434" w:rsidP="008A3A48">
      <w:pPr>
        <w:pStyle w:val="DP-Bodytextlast"/>
      </w:pPr>
      <w:r>
        <w:rPr>
          <w:noProof/>
        </w:rPr>
        <w:drawing>
          <wp:inline distT="0" distB="0" distL="0" distR="0" wp14:anchorId="1DE41647" wp14:editId="52376F7E">
            <wp:extent cx="1627632" cy="2121408"/>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7632" cy="2121408"/>
                    </a:xfrm>
                    <a:prstGeom prst="rect">
                      <a:avLst/>
                    </a:prstGeom>
                    <a:noFill/>
                    <a:ln>
                      <a:noFill/>
                    </a:ln>
                    <a:effectLst/>
                  </pic:spPr>
                </pic:pic>
              </a:graphicData>
            </a:graphic>
          </wp:inline>
        </w:drawing>
      </w:r>
    </w:p>
    <w:p w:rsidR="001C1434" w:rsidRDefault="001C1434" w:rsidP="006B61C4">
      <w:pPr>
        <w:pStyle w:val="DP-Bodytext"/>
      </w:pPr>
      <w:r>
        <w:t>Select File &gt; Project Wizard. The Project Wizard starts.</w:t>
      </w:r>
    </w:p>
    <w:p w:rsidR="00826822" w:rsidRDefault="00826822" w:rsidP="00826822">
      <w:pPr>
        <w:pStyle w:val="DP-FigureTitle"/>
      </w:pPr>
      <w:bookmarkStart w:id="326" w:name="_Toc293915264"/>
      <w:r>
        <w:t xml:space="preserve">Figure </w:t>
      </w:r>
      <w:fldSimple w:instr=" SEQ Figure \* ARABIC ">
        <w:r w:rsidR="008978FC">
          <w:rPr>
            <w:noProof/>
          </w:rPr>
          <w:t>13</w:t>
        </w:r>
      </w:fldSimple>
      <w:r>
        <w:t xml:space="preserve"> - Project Options</w:t>
      </w:r>
      <w:bookmarkEnd w:id="326"/>
    </w:p>
    <w:p w:rsidR="00004D82" w:rsidRDefault="001C1434" w:rsidP="00947D89">
      <w:pPr>
        <w:pStyle w:val="DP-Bodytextlast"/>
      </w:pPr>
      <w:r>
        <w:rPr>
          <w:noProof/>
        </w:rPr>
        <w:drawing>
          <wp:inline distT="0" distB="0" distL="0" distR="0" wp14:anchorId="33BD1C7A" wp14:editId="78FA36C7">
            <wp:extent cx="4645152" cy="3209544"/>
            <wp:effectExtent l="0" t="0" r="3175"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5152" cy="3209544"/>
                    </a:xfrm>
                    <a:prstGeom prst="rect">
                      <a:avLst/>
                    </a:prstGeom>
                    <a:noFill/>
                    <a:ln>
                      <a:noFill/>
                    </a:ln>
                    <a:effectLst/>
                  </pic:spPr>
                </pic:pic>
              </a:graphicData>
            </a:graphic>
          </wp:inline>
        </w:drawing>
      </w:r>
    </w:p>
    <w:p w:rsidR="001C1434" w:rsidRDefault="001C1434" w:rsidP="006B61C4">
      <w:pPr>
        <w:pStyle w:val="DP-Bodytext"/>
      </w:pPr>
      <w:r>
        <w:t>Select the folder on which to save the project files. Give a name to the project.</w:t>
      </w:r>
    </w:p>
    <w:p w:rsidR="001C1434" w:rsidRDefault="001C1434" w:rsidP="0046032A">
      <w:pPr>
        <w:pStyle w:val="DP-Bodytext"/>
      </w:pPr>
      <w:r>
        <w:t>CD installer can display installation screens through multiple menu/pages. In next screen of the Project Wizard select a suitable template to base the look and feel of the installation screen.</w:t>
      </w:r>
    </w:p>
    <w:p w:rsidR="00214674" w:rsidRDefault="00214674">
      <w:pPr>
        <w:rPr>
          <w:rFonts w:ascii="Gill Sans Std" w:hAnsi="Gill Sans Std"/>
          <w:b/>
          <w:sz w:val="22"/>
        </w:rPr>
      </w:pPr>
      <w:r>
        <w:br w:type="page"/>
      </w:r>
    </w:p>
    <w:p w:rsidR="00826822" w:rsidRDefault="00826822" w:rsidP="00826822">
      <w:pPr>
        <w:pStyle w:val="DP-FigureTitle"/>
      </w:pPr>
      <w:bookmarkStart w:id="327" w:name="_Toc293915265"/>
      <w:r>
        <w:lastRenderedPageBreak/>
        <w:t xml:space="preserve">Figure </w:t>
      </w:r>
      <w:fldSimple w:instr=" SEQ Figure \* ARABIC ">
        <w:r w:rsidR="008978FC">
          <w:rPr>
            <w:noProof/>
          </w:rPr>
          <w:t>14</w:t>
        </w:r>
      </w:fldSimple>
      <w:r>
        <w:t xml:space="preserve"> – Main Page</w:t>
      </w:r>
      <w:bookmarkEnd w:id="327"/>
    </w:p>
    <w:p w:rsidR="001C1434" w:rsidRDefault="001C1434" w:rsidP="00947D89">
      <w:pPr>
        <w:pStyle w:val="DP-Bodytextlast"/>
      </w:pPr>
      <w:r>
        <w:rPr>
          <w:noProof/>
        </w:rPr>
        <w:drawing>
          <wp:inline distT="0" distB="0" distL="0" distR="0" wp14:anchorId="321474EB" wp14:editId="55D6222D">
            <wp:extent cx="4672584" cy="3218688"/>
            <wp:effectExtent l="0" t="0" r="0" b="127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2584" cy="3218688"/>
                    </a:xfrm>
                    <a:prstGeom prst="rect">
                      <a:avLst/>
                    </a:prstGeom>
                    <a:noFill/>
                    <a:ln>
                      <a:noFill/>
                    </a:ln>
                    <a:effectLst/>
                  </pic:spPr>
                </pic:pic>
              </a:graphicData>
            </a:graphic>
          </wp:inline>
        </w:drawing>
      </w:r>
    </w:p>
    <w:p w:rsidR="00826822" w:rsidRDefault="00826822" w:rsidP="00826822">
      <w:pPr>
        <w:pStyle w:val="DP-FigureTitle"/>
      </w:pPr>
      <w:bookmarkStart w:id="328" w:name="_Toc293915266"/>
      <w:r>
        <w:t xml:space="preserve">Figure </w:t>
      </w:r>
      <w:fldSimple w:instr=" SEQ Figure \* ARABIC ">
        <w:r w:rsidR="008978FC">
          <w:rPr>
            <w:noProof/>
          </w:rPr>
          <w:t>15</w:t>
        </w:r>
      </w:fldSimple>
      <w:r>
        <w:t xml:space="preserve"> – Page Templates</w:t>
      </w:r>
      <w:bookmarkEnd w:id="328"/>
    </w:p>
    <w:p w:rsidR="001C1434" w:rsidRDefault="001C1434" w:rsidP="00947D89">
      <w:pPr>
        <w:pStyle w:val="DP-Bodytextlast"/>
      </w:pPr>
      <w:r>
        <w:rPr>
          <w:noProof/>
        </w:rPr>
        <w:drawing>
          <wp:inline distT="0" distB="0" distL="0" distR="0" wp14:anchorId="12EA0B24" wp14:editId="37BA220B">
            <wp:extent cx="5340096" cy="3648456"/>
            <wp:effectExtent l="0" t="0" r="0" b="952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0096" cy="3648456"/>
                    </a:xfrm>
                    <a:prstGeom prst="rect">
                      <a:avLst/>
                    </a:prstGeom>
                    <a:noFill/>
                    <a:ln>
                      <a:noFill/>
                    </a:ln>
                  </pic:spPr>
                </pic:pic>
              </a:graphicData>
            </a:graphic>
          </wp:inline>
        </w:drawing>
      </w:r>
    </w:p>
    <w:p w:rsidR="001C1434" w:rsidRDefault="001C1434" w:rsidP="006B61C4">
      <w:pPr>
        <w:pStyle w:val="DP-Bodytext"/>
      </w:pPr>
      <w:r>
        <w:t>Template number 010 was used as the base template for PipeLine.</w:t>
      </w:r>
    </w:p>
    <w:p w:rsidR="001C1434" w:rsidRDefault="001C1434" w:rsidP="006B61C4">
      <w:pPr>
        <w:pStyle w:val="DP-Bodytext"/>
      </w:pPr>
      <w:r>
        <w:t>Next couple of screens of the wizard asks about whether to use splash screen, what kind of background graphics to use, whether to ask the user to agree to a user agreement legal statement, a security page to enter password to activate the product, an exit page to display to the user. None of these were used for the PipeLine project. Click finish to complete the project creation steps.</w:t>
      </w:r>
    </w:p>
    <w:p w:rsidR="001C1434" w:rsidRDefault="002156F5" w:rsidP="00004D82">
      <w:pPr>
        <w:pStyle w:val="DP-HeadingE"/>
      </w:pPr>
      <w:bookmarkStart w:id="329" w:name="_Toc293914940"/>
      <w:r>
        <w:lastRenderedPageBreak/>
        <w:t>Customize the template</w:t>
      </w:r>
      <w:bookmarkEnd w:id="329"/>
    </w:p>
    <w:p w:rsidR="001C1434" w:rsidRDefault="001C1434" w:rsidP="006B61C4">
      <w:pPr>
        <w:pStyle w:val="DP-Bodytext"/>
      </w:pPr>
      <w:r>
        <w:t>Customize the template number 010 that was used as the base. The process of customizing is basically:</w:t>
      </w:r>
    </w:p>
    <w:p w:rsidR="001C1434" w:rsidRDefault="001C1434" w:rsidP="006B61C4">
      <w:pPr>
        <w:pStyle w:val="DP-1Bullet"/>
      </w:pPr>
      <w:r w:rsidRPr="008240B7">
        <w:rPr>
          <w:b/>
        </w:rPr>
        <w:t>Select a screen background image and color</w:t>
      </w:r>
      <w:r>
        <w:t>. No background image was use. Color was set to white.</w:t>
      </w:r>
    </w:p>
    <w:p w:rsidR="001C1434" w:rsidRDefault="001C1434" w:rsidP="006B61C4">
      <w:pPr>
        <w:pStyle w:val="DP-1Bullet"/>
      </w:pPr>
      <w:r w:rsidRPr="008240B7">
        <w:rPr>
          <w:b/>
        </w:rPr>
        <w:t>Set screen size</w:t>
      </w:r>
      <w:r>
        <w:t>. Screen size was kept to default 697 X 480</w:t>
      </w:r>
    </w:p>
    <w:p w:rsidR="001C1434" w:rsidRDefault="001C1434" w:rsidP="006B61C4">
      <w:pPr>
        <w:pStyle w:val="DP-1Bullet"/>
      </w:pPr>
      <w:r w:rsidRPr="008240B7">
        <w:rPr>
          <w:b/>
        </w:rPr>
        <w:t>Apply logo</w:t>
      </w:r>
      <w:r>
        <w:t>. The USAID | DELIVER PROJECT logo was used. See screenshot below.</w:t>
      </w:r>
    </w:p>
    <w:p w:rsidR="001C1434" w:rsidRDefault="001C1434" w:rsidP="006B61C4">
      <w:pPr>
        <w:pStyle w:val="DP-1Bullet"/>
      </w:pPr>
      <w:r w:rsidRPr="008240B7">
        <w:rPr>
          <w:b/>
        </w:rPr>
        <w:t>Create required pages</w:t>
      </w:r>
      <w:r>
        <w:t xml:space="preserve">. After finalizing the page 1, a second page was created through Page &gt; Duplicate Page menu option. The first page is meant to display program installations, links to website for further resources and a link to go to next screen. The second page displays the PipeLine documentation related menu choices. </w:t>
      </w:r>
    </w:p>
    <w:p w:rsidR="001C1434" w:rsidRDefault="001C1434" w:rsidP="006B61C4">
      <w:pPr>
        <w:pStyle w:val="DP-1Bullet"/>
      </w:pPr>
      <w:r>
        <w:rPr>
          <w:b/>
        </w:rPr>
        <w:t>Create menu options</w:t>
      </w:r>
      <w:r w:rsidRPr="0070608C">
        <w:t>.</w:t>
      </w:r>
      <w:r>
        <w:t xml:space="preserve"> The template number 010 comes with default menu option choices. Those menu options were customized to build PipeLine related menu choices. The associated steps are illustrated below.</w:t>
      </w:r>
    </w:p>
    <w:p w:rsidR="001C1434" w:rsidRPr="006B61C4" w:rsidRDefault="001C1434" w:rsidP="00004D82">
      <w:pPr>
        <w:pStyle w:val="DP-HeadingE"/>
      </w:pPr>
      <w:bookmarkStart w:id="330" w:name="_Toc282608559"/>
      <w:bookmarkStart w:id="331" w:name="_Toc293914941"/>
      <w:r w:rsidRPr="006B61C4">
        <w:t>Apply logo</w:t>
      </w:r>
      <w:bookmarkEnd w:id="330"/>
      <w:bookmarkEnd w:id="331"/>
    </w:p>
    <w:p w:rsidR="001C1434" w:rsidRPr="00947D89" w:rsidRDefault="001C1434" w:rsidP="006B61C4">
      <w:pPr>
        <w:pStyle w:val="DP-Bodytext"/>
        <w:rPr>
          <w:rStyle w:val="DP-BodytextlastChar"/>
        </w:rPr>
      </w:pPr>
      <w:r>
        <w:t xml:space="preserve">On the page 1 properties window, selecting the image item and select USAID logo. See </w:t>
      </w:r>
      <w:r w:rsidRPr="00947D89">
        <w:rPr>
          <w:rStyle w:val="DP-BodytextlastChar"/>
        </w:rPr>
        <w:t>illustration below:</w:t>
      </w:r>
    </w:p>
    <w:p w:rsidR="00826822" w:rsidRDefault="00826822" w:rsidP="00826822">
      <w:pPr>
        <w:pStyle w:val="DP-FigureTitle"/>
      </w:pPr>
      <w:bookmarkStart w:id="332" w:name="_Toc293915267"/>
      <w:r>
        <w:t xml:space="preserve">Figure </w:t>
      </w:r>
      <w:fldSimple w:instr=" SEQ Figure \* ARABIC ">
        <w:r w:rsidR="008978FC">
          <w:rPr>
            <w:noProof/>
          </w:rPr>
          <w:t>16</w:t>
        </w:r>
      </w:fldSimple>
      <w:r>
        <w:t xml:space="preserve"> - Properties Window</w:t>
      </w:r>
      <w:bookmarkEnd w:id="332"/>
    </w:p>
    <w:p w:rsidR="007451ED" w:rsidRDefault="001C1434" w:rsidP="00947D89">
      <w:pPr>
        <w:pStyle w:val="DP-Bodytextlast"/>
      </w:pPr>
      <w:r>
        <w:rPr>
          <w:noProof/>
        </w:rPr>
        <w:drawing>
          <wp:inline distT="0" distB="0" distL="0" distR="0" wp14:anchorId="7AB8E226" wp14:editId="21C8CA10">
            <wp:extent cx="2084832" cy="333756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4832" cy="3337560"/>
                    </a:xfrm>
                    <a:prstGeom prst="rect">
                      <a:avLst/>
                    </a:prstGeom>
                    <a:noFill/>
                    <a:ln>
                      <a:noFill/>
                    </a:ln>
                  </pic:spPr>
                </pic:pic>
              </a:graphicData>
            </a:graphic>
          </wp:inline>
        </w:drawing>
      </w:r>
    </w:p>
    <w:p w:rsidR="00214674" w:rsidRDefault="00214674">
      <w:pPr>
        <w:rPr>
          <w:rFonts w:ascii="Gill Sans Std" w:hAnsi="Gill Sans Std"/>
          <w:b/>
          <w:sz w:val="22"/>
        </w:rPr>
      </w:pPr>
      <w:r>
        <w:br w:type="page"/>
      </w:r>
    </w:p>
    <w:p w:rsidR="00826822" w:rsidRDefault="00826822" w:rsidP="00826822">
      <w:pPr>
        <w:pStyle w:val="DP-FigureTitle"/>
      </w:pPr>
      <w:bookmarkStart w:id="333" w:name="_Toc293915268"/>
      <w:r>
        <w:lastRenderedPageBreak/>
        <w:t xml:space="preserve">Figure </w:t>
      </w:r>
      <w:fldSimple w:instr=" SEQ Figure \* ARABIC ">
        <w:r w:rsidR="008978FC">
          <w:rPr>
            <w:noProof/>
          </w:rPr>
          <w:t>17</w:t>
        </w:r>
      </w:fldSimple>
      <w:r>
        <w:t xml:space="preserve"> - Image Editor</w:t>
      </w:r>
      <w:bookmarkEnd w:id="333"/>
    </w:p>
    <w:p w:rsidR="007451ED" w:rsidRDefault="001C1434" w:rsidP="00947D89">
      <w:pPr>
        <w:pStyle w:val="DP-Bodytextlast"/>
      </w:pPr>
      <w:r>
        <w:rPr>
          <w:noProof/>
        </w:rPr>
        <w:drawing>
          <wp:inline distT="0" distB="0" distL="0" distR="0" wp14:anchorId="2EFC7DD6" wp14:editId="27745329">
            <wp:extent cx="5340096" cy="4014216"/>
            <wp:effectExtent l="0" t="0" r="0" b="571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0096" cy="4014216"/>
                    </a:xfrm>
                    <a:prstGeom prst="rect">
                      <a:avLst/>
                    </a:prstGeom>
                    <a:noFill/>
                    <a:ln>
                      <a:noFill/>
                    </a:ln>
                  </pic:spPr>
                </pic:pic>
              </a:graphicData>
            </a:graphic>
          </wp:inline>
        </w:drawing>
      </w:r>
    </w:p>
    <w:p w:rsidR="001C1434" w:rsidRDefault="001C1434" w:rsidP="00004D82">
      <w:pPr>
        <w:pStyle w:val="DP-HeadingE"/>
      </w:pPr>
      <w:bookmarkStart w:id="334" w:name="_Toc282608560"/>
      <w:bookmarkStart w:id="335" w:name="_Toc293914942"/>
      <w:r>
        <w:t>Place PipeLine media files in a folder</w:t>
      </w:r>
      <w:bookmarkEnd w:id="334"/>
      <w:bookmarkEnd w:id="335"/>
    </w:p>
    <w:p w:rsidR="001C1434" w:rsidRDefault="001C1434" w:rsidP="006B61C4">
      <w:pPr>
        <w:pStyle w:val="DP-Bodytext"/>
      </w:pPr>
      <w:r>
        <w:t>Create a folder to place all files related to PipeLine program. The AutoRun program allows creating folder and sub-folder structure for complex projects. However for PipeLine project, all files were kept on a single folder, as illustrated below.</w:t>
      </w:r>
    </w:p>
    <w:p w:rsidR="001C1434" w:rsidRDefault="001C1434" w:rsidP="001C1434"/>
    <w:p w:rsidR="00826822" w:rsidRDefault="00826822" w:rsidP="00826822">
      <w:pPr>
        <w:pStyle w:val="DP-FigureTitle"/>
      </w:pPr>
      <w:bookmarkStart w:id="336" w:name="_Toc293915269"/>
      <w:r>
        <w:t xml:space="preserve">Figure </w:t>
      </w:r>
      <w:fldSimple w:instr=" SEQ Figure \* ARABIC ">
        <w:r w:rsidR="008978FC">
          <w:rPr>
            <w:noProof/>
          </w:rPr>
          <w:t>18</w:t>
        </w:r>
      </w:fldSimple>
      <w:r>
        <w:t xml:space="preserve"> - PipeLine Files</w:t>
      </w:r>
      <w:bookmarkEnd w:id="336"/>
    </w:p>
    <w:p w:rsidR="007451ED" w:rsidRDefault="001C1434" w:rsidP="00947D89">
      <w:pPr>
        <w:pStyle w:val="DP-Bodytextlast"/>
      </w:pPr>
      <w:r>
        <w:rPr>
          <w:noProof/>
        </w:rPr>
        <w:drawing>
          <wp:inline distT="0" distB="0" distL="0" distR="0" wp14:anchorId="34A70C42" wp14:editId="078E1AF1">
            <wp:extent cx="3721608" cy="196596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608" cy="1965960"/>
                    </a:xfrm>
                    <a:prstGeom prst="rect">
                      <a:avLst/>
                    </a:prstGeom>
                    <a:noFill/>
                    <a:ln>
                      <a:noFill/>
                    </a:ln>
                    <a:effectLst/>
                  </pic:spPr>
                </pic:pic>
              </a:graphicData>
            </a:graphic>
          </wp:inline>
        </w:drawing>
      </w:r>
    </w:p>
    <w:p w:rsidR="001C1434" w:rsidRDefault="001C1434" w:rsidP="00004D82">
      <w:pPr>
        <w:pStyle w:val="DP-HeadingE"/>
      </w:pPr>
      <w:bookmarkStart w:id="337" w:name="_Toc282608561"/>
      <w:bookmarkStart w:id="338" w:name="_Toc293914943"/>
      <w:r>
        <w:t>Create menu choices</w:t>
      </w:r>
      <w:bookmarkEnd w:id="337"/>
      <w:bookmarkEnd w:id="338"/>
    </w:p>
    <w:p w:rsidR="001C1434" w:rsidRPr="00947D89" w:rsidRDefault="001C1434" w:rsidP="006B61C4">
      <w:pPr>
        <w:pStyle w:val="DP-Bodytext"/>
        <w:rPr>
          <w:rStyle w:val="DP-BodytextlastChar"/>
        </w:rPr>
      </w:pPr>
      <w:r>
        <w:t xml:space="preserve">The template 010 comes with various menu choices. The following steps illustrate the process of building the PipeLine menu choices. Instead of repeating the steps for identical items, only </w:t>
      </w:r>
      <w:r w:rsidRPr="00947D89">
        <w:rPr>
          <w:rStyle w:val="DP-BodytextlastChar"/>
        </w:rPr>
        <w:t xml:space="preserve">the unique items were illustrated below.  </w:t>
      </w:r>
    </w:p>
    <w:p w:rsidR="00214674" w:rsidRDefault="00214674">
      <w:pPr>
        <w:rPr>
          <w:rFonts w:ascii="Gill Sans Std" w:hAnsi="Gill Sans Std"/>
          <w:b/>
          <w:bCs/>
          <w:iCs/>
          <w:sz w:val="22"/>
          <w:szCs w:val="26"/>
        </w:rPr>
      </w:pPr>
      <w:bookmarkStart w:id="339" w:name="_Toc282608562"/>
      <w:r>
        <w:br w:type="page"/>
      </w:r>
    </w:p>
    <w:p w:rsidR="001C1434" w:rsidRPr="006B61C4" w:rsidRDefault="001C1434" w:rsidP="00004D82">
      <w:pPr>
        <w:pStyle w:val="DP-HeadingE"/>
      </w:pPr>
      <w:bookmarkStart w:id="340" w:name="_Toc293914944"/>
      <w:r w:rsidRPr="006B61C4">
        <w:lastRenderedPageBreak/>
        <w:t>Create menu options that calls the PipeLine installer to run</w:t>
      </w:r>
      <w:bookmarkEnd w:id="339"/>
      <w:bookmarkEnd w:id="340"/>
    </w:p>
    <w:p w:rsidR="001C1434" w:rsidRDefault="001C1434" w:rsidP="006B61C4">
      <w:pPr>
        <w:pStyle w:val="DP-Bodytext"/>
      </w:pPr>
      <w:r>
        <w:t>The menu options are defined through the properties window.  The visual layout and the selected properties to define the PipeLine installation main menu option are illustrated below.</w:t>
      </w:r>
    </w:p>
    <w:p w:rsidR="00826822" w:rsidRPr="0024131E" w:rsidRDefault="00826822" w:rsidP="00826822">
      <w:pPr>
        <w:pStyle w:val="DP-FigureTitle"/>
      </w:pPr>
      <w:bookmarkStart w:id="341" w:name="_Toc293915270"/>
      <w:r>
        <w:t xml:space="preserve">Figure </w:t>
      </w:r>
      <w:fldSimple w:instr=" SEQ Figure \* ARABIC ">
        <w:r w:rsidR="008978FC">
          <w:rPr>
            <w:noProof/>
          </w:rPr>
          <w:t>19</w:t>
        </w:r>
      </w:fldSimple>
      <w:r>
        <w:t xml:space="preserve"> - Visual Layout</w:t>
      </w:r>
      <w:bookmarkEnd w:id="341"/>
    </w:p>
    <w:p w:rsidR="007451ED" w:rsidRDefault="001C1434" w:rsidP="00947D89">
      <w:pPr>
        <w:pStyle w:val="DP-Bodytextlast"/>
      </w:pPr>
      <w:r>
        <w:rPr>
          <w:noProof/>
        </w:rPr>
        <w:drawing>
          <wp:inline distT="0" distB="0" distL="0" distR="0" wp14:anchorId="71AC56A8" wp14:editId="7B855354">
            <wp:extent cx="5276088" cy="3621024"/>
            <wp:effectExtent l="0" t="0" r="127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088" cy="3621024"/>
                    </a:xfrm>
                    <a:prstGeom prst="rect">
                      <a:avLst/>
                    </a:prstGeom>
                    <a:noFill/>
                    <a:ln>
                      <a:noFill/>
                    </a:ln>
                  </pic:spPr>
                </pic:pic>
              </a:graphicData>
            </a:graphic>
          </wp:inline>
        </w:drawing>
      </w:r>
    </w:p>
    <w:p w:rsidR="00214674" w:rsidRDefault="00214674">
      <w:pPr>
        <w:rPr>
          <w:rFonts w:ascii="Gill Sans Std" w:hAnsi="Gill Sans Std"/>
          <w:b/>
          <w:sz w:val="22"/>
        </w:rPr>
      </w:pPr>
      <w:r>
        <w:br w:type="page"/>
      </w:r>
    </w:p>
    <w:p w:rsidR="00826822" w:rsidRDefault="00826822" w:rsidP="00826822">
      <w:pPr>
        <w:pStyle w:val="DP-FigureTitle"/>
      </w:pPr>
      <w:bookmarkStart w:id="342" w:name="_Toc293915271"/>
      <w:r>
        <w:lastRenderedPageBreak/>
        <w:t xml:space="preserve">Figure </w:t>
      </w:r>
      <w:fldSimple w:instr=" SEQ Figure \* ARABIC ">
        <w:r w:rsidR="008978FC">
          <w:rPr>
            <w:noProof/>
          </w:rPr>
          <w:t>20</w:t>
        </w:r>
      </w:fldSimple>
      <w:r>
        <w:t xml:space="preserve"> - Main Menu Properties</w:t>
      </w:r>
      <w:bookmarkEnd w:id="342"/>
    </w:p>
    <w:p w:rsidR="007451ED" w:rsidRDefault="001C1434" w:rsidP="00947D89">
      <w:pPr>
        <w:pStyle w:val="DP-Bodytextlast"/>
      </w:pPr>
      <w:r>
        <w:rPr>
          <w:noProof/>
        </w:rPr>
        <w:drawing>
          <wp:inline distT="0" distB="0" distL="0" distR="0" wp14:anchorId="44DAB7B9" wp14:editId="15C717F1">
            <wp:extent cx="2295144" cy="5148072"/>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95144" cy="5148072"/>
                    </a:xfrm>
                    <a:prstGeom prst="rect">
                      <a:avLst/>
                    </a:prstGeom>
                    <a:noFill/>
                    <a:ln>
                      <a:noFill/>
                    </a:ln>
                    <a:effectLst/>
                  </pic:spPr>
                </pic:pic>
              </a:graphicData>
            </a:graphic>
          </wp:inline>
        </w:drawing>
      </w:r>
    </w:p>
    <w:p w:rsidR="001C1434" w:rsidRDefault="001C1434" w:rsidP="006B61C4">
      <w:pPr>
        <w:pStyle w:val="DP-Bodytext"/>
      </w:pPr>
      <w:r>
        <w:t>Through the properties window above, text, label, icon, formatting and onclick events were defined.</w:t>
      </w:r>
    </w:p>
    <w:p w:rsidR="00214674" w:rsidRDefault="00214674">
      <w:pPr>
        <w:rPr>
          <w:rFonts w:ascii="Gill Sans Std" w:hAnsi="Gill Sans Std"/>
          <w:b/>
          <w:sz w:val="22"/>
        </w:rPr>
      </w:pPr>
      <w:r>
        <w:br w:type="page"/>
      </w:r>
    </w:p>
    <w:p w:rsidR="00826822" w:rsidRDefault="00826822" w:rsidP="00826822">
      <w:pPr>
        <w:pStyle w:val="DP-FigureTitle"/>
      </w:pPr>
      <w:bookmarkStart w:id="343" w:name="_Toc293915272"/>
      <w:r>
        <w:lastRenderedPageBreak/>
        <w:t xml:space="preserve">Figure </w:t>
      </w:r>
      <w:fldSimple w:instr=" SEQ Figure \* ARABIC ">
        <w:r w:rsidR="008978FC">
          <w:rPr>
            <w:noProof/>
          </w:rPr>
          <w:t>21</w:t>
        </w:r>
      </w:fldSimple>
      <w:r>
        <w:t xml:space="preserve"> - OnClick Actions</w:t>
      </w:r>
      <w:bookmarkEnd w:id="343"/>
    </w:p>
    <w:p w:rsidR="008B58A7" w:rsidRDefault="001C1434" w:rsidP="00947D89">
      <w:pPr>
        <w:pStyle w:val="DP-Bodytextlast"/>
      </w:pPr>
      <w:r>
        <w:rPr>
          <w:noProof/>
        </w:rPr>
        <w:drawing>
          <wp:inline distT="0" distB="0" distL="0" distR="0" wp14:anchorId="11EE22F7" wp14:editId="77C009DC">
            <wp:extent cx="4187952" cy="3310128"/>
            <wp:effectExtent l="0" t="0" r="3175"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7952" cy="3310128"/>
                    </a:xfrm>
                    <a:prstGeom prst="rect">
                      <a:avLst/>
                    </a:prstGeom>
                    <a:noFill/>
                    <a:ln>
                      <a:noFill/>
                    </a:ln>
                    <a:effectLst/>
                  </pic:spPr>
                </pic:pic>
              </a:graphicData>
            </a:graphic>
          </wp:inline>
        </w:drawing>
      </w:r>
    </w:p>
    <w:p w:rsidR="001C1434" w:rsidRDefault="001C1434" w:rsidP="006B61C4">
      <w:pPr>
        <w:pStyle w:val="DP-Bodytext"/>
      </w:pPr>
      <w:r>
        <w:t>The onClick event executes the Setup.exe file placed at the root folder. Using the select button, select the Setup.exe file and click Open.</w:t>
      </w:r>
    </w:p>
    <w:p w:rsidR="00826822" w:rsidRDefault="00826822" w:rsidP="00826822">
      <w:pPr>
        <w:pStyle w:val="DP-FigureTitle"/>
      </w:pPr>
      <w:bookmarkStart w:id="344" w:name="_Toc293915273"/>
      <w:r>
        <w:t xml:space="preserve">Figure </w:t>
      </w:r>
      <w:fldSimple w:instr=" SEQ Figure \* ARABIC ">
        <w:r w:rsidR="008978FC">
          <w:rPr>
            <w:noProof/>
          </w:rPr>
          <w:t>22</w:t>
        </w:r>
      </w:fldSimple>
      <w:r>
        <w:t xml:space="preserve"> - File Selection Window</w:t>
      </w:r>
      <w:bookmarkEnd w:id="344"/>
    </w:p>
    <w:p w:rsidR="008B58A7" w:rsidRDefault="001C1434" w:rsidP="00947D89">
      <w:pPr>
        <w:pStyle w:val="DP-Bodytextlast"/>
      </w:pPr>
      <w:r>
        <w:rPr>
          <w:noProof/>
        </w:rPr>
        <w:drawing>
          <wp:inline distT="0" distB="0" distL="0" distR="0" wp14:anchorId="1D473C9A" wp14:editId="50ECA734">
            <wp:extent cx="4224528" cy="3172968"/>
            <wp:effectExtent l="0" t="0" r="508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4528" cy="3172968"/>
                    </a:xfrm>
                    <a:prstGeom prst="rect">
                      <a:avLst/>
                    </a:prstGeom>
                    <a:noFill/>
                    <a:ln>
                      <a:noFill/>
                    </a:ln>
                    <a:effectLst/>
                  </pic:spPr>
                </pic:pic>
              </a:graphicData>
            </a:graphic>
          </wp:inline>
        </w:drawing>
      </w:r>
    </w:p>
    <w:p w:rsidR="001C1434" w:rsidRDefault="001C1434" w:rsidP="006B61C4">
      <w:pPr>
        <w:pStyle w:val="DP-Bodytext"/>
      </w:pPr>
      <w:r>
        <w:t>Other available On</w:t>
      </w:r>
      <w:r w:rsidR="008B58A7">
        <w:t>C</w:t>
      </w:r>
      <w:r>
        <w:t>lick events are illustrated below</w:t>
      </w:r>
    </w:p>
    <w:p w:rsidR="00214674" w:rsidRDefault="00214674">
      <w:pPr>
        <w:rPr>
          <w:rFonts w:ascii="Gill Sans Std" w:hAnsi="Gill Sans Std"/>
          <w:b/>
          <w:sz w:val="22"/>
        </w:rPr>
      </w:pPr>
      <w:r>
        <w:br w:type="page"/>
      </w:r>
    </w:p>
    <w:p w:rsidR="00826822" w:rsidRDefault="00826822" w:rsidP="00826822">
      <w:pPr>
        <w:pStyle w:val="DP-FigureTitle"/>
      </w:pPr>
      <w:bookmarkStart w:id="345" w:name="_Toc293915274"/>
      <w:r>
        <w:lastRenderedPageBreak/>
        <w:t xml:space="preserve">Figure </w:t>
      </w:r>
      <w:fldSimple w:instr=" SEQ Figure \* ARABIC ">
        <w:r w:rsidR="008978FC">
          <w:rPr>
            <w:noProof/>
          </w:rPr>
          <w:t>23</w:t>
        </w:r>
      </w:fldSimple>
      <w:r>
        <w:t xml:space="preserve"> – Available OnClick Events</w:t>
      </w:r>
      <w:bookmarkEnd w:id="345"/>
    </w:p>
    <w:p w:rsidR="008B58A7" w:rsidRDefault="001C1434" w:rsidP="00947D89">
      <w:pPr>
        <w:pStyle w:val="DP-Bodytextlast"/>
      </w:pPr>
      <w:r>
        <w:rPr>
          <w:noProof/>
        </w:rPr>
        <w:drawing>
          <wp:inline distT="0" distB="0" distL="0" distR="0" wp14:anchorId="21D745C4" wp14:editId="5A9C3BCE">
            <wp:extent cx="4187952" cy="4398264"/>
            <wp:effectExtent l="0" t="0" r="3175" b="254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7952" cy="4398264"/>
                    </a:xfrm>
                    <a:prstGeom prst="rect">
                      <a:avLst/>
                    </a:prstGeom>
                    <a:noFill/>
                    <a:ln>
                      <a:noFill/>
                    </a:ln>
                    <a:effectLst/>
                  </pic:spPr>
                </pic:pic>
              </a:graphicData>
            </a:graphic>
          </wp:inline>
        </w:drawing>
      </w:r>
    </w:p>
    <w:p w:rsidR="001C1434" w:rsidRDefault="001C1434" w:rsidP="00004D82">
      <w:pPr>
        <w:pStyle w:val="DP-HeadingE"/>
      </w:pPr>
      <w:bookmarkStart w:id="346" w:name="_Toc282608563"/>
      <w:bookmarkStart w:id="347" w:name="_Toc293914945"/>
      <w:r>
        <w:t>Create CD browse menu option</w:t>
      </w:r>
      <w:bookmarkEnd w:id="346"/>
      <w:bookmarkEnd w:id="347"/>
    </w:p>
    <w:p w:rsidR="001C1434" w:rsidRDefault="001C1434" w:rsidP="00947D89">
      <w:pPr>
        <w:pStyle w:val="DP-Bodytextlast"/>
      </w:pPr>
      <w:r>
        <w:t>Using Onclick &gt; Browse event, the CD browse option was defined. See illustration below.</w:t>
      </w:r>
    </w:p>
    <w:p w:rsidR="00214674" w:rsidRDefault="00214674">
      <w:pPr>
        <w:rPr>
          <w:rFonts w:ascii="Gill Sans Std" w:hAnsi="Gill Sans Std"/>
          <w:b/>
          <w:sz w:val="22"/>
        </w:rPr>
      </w:pPr>
      <w:r>
        <w:br w:type="page"/>
      </w:r>
    </w:p>
    <w:p w:rsidR="00826822" w:rsidRDefault="00826822" w:rsidP="00826822">
      <w:pPr>
        <w:pStyle w:val="DP-FigureTitle"/>
      </w:pPr>
      <w:bookmarkStart w:id="348" w:name="_Toc293915275"/>
      <w:r>
        <w:lastRenderedPageBreak/>
        <w:t xml:space="preserve">Figure </w:t>
      </w:r>
      <w:fldSimple w:instr=" SEQ Figure \* ARABIC ">
        <w:r w:rsidR="008978FC">
          <w:rPr>
            <w:noProof/>
          </w:rPr>
          <w:t>24</w:t>
        </w:r>
      </w:fldSimple>
      <w:r>
        <w:t xml:space="preserve"> – Browse CD OnClick Action</w:t>
      </w:r>
      <w:bookmarkEnd w:id="348"/>
    </w:p>
    <w:p w:rsidR="008B58A7" w:rsidRDefault="001C1434" w:rsidP="00947D89">
      <w:pPr>
        <w:pStyle w:val="DP-Bodytextlast"/>
      </w:pPr>
      <w:r>
        <w:rPr>
          <w:noProof/>
        </w:rPr>
        <w:drawing>
          <wp:inline distT="0" distB="0" distL="0" distR="0" wp14:anchorId="36AF323E" wp14:editId="7A273748">
            <wp:extent cx="5303520" cy="5925312"/>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3520" cy="5925312"/>
                    </a:xfrm>
                    <a:prstGeom prst="rect">
                      <a:avLst/>
                    </a:prstGeom>
                    <a:noFill/>
                    <a:ln>
                      <a:noFill/>
                    </a:ln>
                    <a:effectLst/>
                  </pic:spPr>
                </pic:pic>
              </a:graphicData>
            </a:graphic>
          </wp:inline>
        </w:drawing>
      </w:r>
    </w:p>
    <w:p w:rsidR="001C1434" w:rsidRDefault="001C1434" w:rsidP="00004D82">
      <w:pPr>
        <w:pStyle w:val="DP-HeadingE"/>
      </w:pPr>
      <w:bookmarkStart w:id="349" w:name="_Toc282608564"/>
      <w:bookmarkStart w:id="350" w:name="_Toc293914946"/>
      <w:r>
        <w:t>Create link to external website menu option</w:t>
      </w:r>
      <w:bookmarkEnd w:id="349"/>
      <w:bookmarkEnd w:id="350"/>
    </w:p>
    <w:p w:rsidR="001C1434" w:rsidRPr="00947D89" w:rsidRDefault="001C1434" w:rsidP="006B61C4">
      <w:pPr>
        <w:pStyle w:val="DP-Bodytext"/>
        <w:rPr>
          <w:rStyle w:val="DP-BodytextlastChar"/>
        </w:rPr>
      </w:pPr>
      <w:r>
        <w:t xml:space="preserve">Using Onclick &gt; VisitWebsite event, the navigation to the USAID | DELIVER PROJECT website and Visit PipeLine website links were created. This click will go to respective website, </w:t>
      </w:r>
      <w:r w:rsidRPr="00947D89">
        <w:rPr>
          <w:rStyle w:val="DP-BodytextlastChar"/>
        </w:rPr>
        <w:t>using the users’ default browser.</w:t>
      </w:r>
    </w:p>
    <w:p w:rsidR="00214674" w:rsidRDefault="00214674">
      <w:pPr>
        <w:rPr>
          <w:rFonts w:ascii="Gill Sans Std" w:hAnsi="Gill Sans Std"/>
          <w:b/>
          <w:sz w:val="22"/>
        </w:rPr>
      </w:pPr>
      <w:r>
        <w:br w:type="page"/>
      </w:r>
    </w:p>
    <w:p w:rsidR="00826822" w:rsidRDefault="00826822" w:rsidP="00826822">
      <w:pPr>
        <w:pStyle w:val="DP-FigureTitle"/>
      </w:pPr>
      <w:bookmarkStart w:id="351" w:name="_Toc293915276"/>
      <w:r>
        <w:lastRenderedPageBreak/>
        <w:t xml:space="preserve">Figure </w:t>
      </w:r>
      <w:fldSimple w:instr=" SEQ Figure \* ARABIC ">
        <w:r w:rsidR="008978FC">
          <w:rPr>
            <w:noProof/>
          </w:rPr>
          <w:t>25</w:t>
        </w:r>
      </w:fldSimple>
      <w:r>
        <w:t xml:space="preserve"> - USAID|DELIVER PROJECT Website OnClick Action</w:t>
      </w:r>
      <w:bookmarkEnd w:id="351"/>
    </w:p>
    <w:p w:rsidR="008B58A7" w:rsidRDefault="001C1434" w:rsidP="00947D89">
      <w:pPr>
        <w:pStyle w:val="DP-Bodytextlast"/>
      </w:pPr>
      <w:r>
        <w:rPr>
          <w:noProof/>
        </w:rPr>
        <w:drawing>
          <wp:inline distT="0" distB="0" distL="0" distR="0" wp14:anchorId="4D80BF4A" wp14:editId="5F375691">
            <wp:extent cx="5458968" cy="5394960"/>
            <wp:effectExtent l="0" t="0" r="889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8968" cy="5394960"/>
                    </a:xfrm>
                    <a:prstGeom prst="rect">
                      <a:avLst/>
                    </a:prstGeom>
                    <a:noFill/>
                    <a:ln>
                      <a:noFill/>
                    </a:ln>
                  </pic:spPr>
                </pic:pic>
              </a:graphicData>
            </a:graphic>
          </wp:inline>
        </w:drawing>
      </w:r>
    </w:p>
    <w:p w:rsidR="001C1434" w:rsidRDefault="001C1434" w:rsidP="001C1434"/>
    <w:p w:rsidR="001C1434" w:rsidRDefault="001C1434" w:rsidP="00004D82">
      <w:pPr>
        <w:pStyle w:val="DP-HeadingE"/>
      </w:pPr>
      <w:bookmarkStart w:id="352" w:name="_Toc282608565"/>
      <w:bookmarkStart w:id="353" w:name="_Toc293914947"/>
      <w:r>
        <w:t>Create link to next page menu option</w:t>
      </w:r>
      <w:bookmarkEnd w:id="352"/>
      <w:bookmarkEnd w:id="353"/>
    </w:p>
    <w:p w:rsidR="001C1434" w:rsidRDefault="001C1434" w:rsidP="006B61C4">
      <w:pPr>
        <w:pStyle w:val="DP-Bodytext"/>
      </w:pPr>
      <w:r>
        <w:t>Using Onclick &gt; NextPage event, the navigation to next page was defined. See illustration below.</w:t>
      </w:r>
    </w:p>
    <w:p w:rsidR="001C1434" w:rsidRDefault="001C1434" w:rsidP="001C1434"/>
    <w:p w:rsidR="00214674" w:rsidRDefault="00214674">
      <w:pPr>
        <w:rPr>
          <w:rFonts w:ascii="Gill Sans Std" w:hAnsi="Gill Sans Std"/>
          <w:b/>
          <w:sz w:val="22"/>
        </w:rPr>
      </w:pPr>
      <w:r>
        <w:br w:type="page"/>
      </w:r>
    </w:p>
    <w:p w:rsidR="00826822" w:rsidRDefault="00826822" w:rsidP="00826822">
      <w:pPr>
        <w:pStyle w:val="DP-FigureTitle"/>
      </w:pPr>
      <w:bookmarkStart w:id="354" w:name="_Toc293915277"/>
      <w:r>
        <w:lastRenderedPageBreak/>
        <w:t xml:space="preserve">Figure </w:t>
      </w:r>
      <w:fldSimple w:instr=" SEQ Figure \* ARABIC ">
        <w:r w:rsidR="008978FC">
          <w:rPr>
            <w:noProof/>
          </w:rPr>
          <w:t>26</w:t>
        </w:r>
      </w:fldSimple>
      <w:r>
        <w:t xml:space="preserve"> - Documentation OnClick Action</w:t>
      </w:r>
      <w:bookmarkEnd w:id="354"/>
    </w:p>
    <w:p w:rsidR="008B58A7" w:rsidRDefault="001C1434" w:rsidP="00947D89">
      <w:pPr>
        <w:pStyle w:val="DP-Bodytextlast"/>
      </w:pPr>
      <w:r>
        <w:rPr>
          <w:noProof/>
        </w:rPr>
        <w:drawing>
          <wp:inline distT="0" distB="0" distL="0" distR="0" wp14:anchorId="6900ECF6" wp14:editId="638F95F9">
            <wp:extent cx="5486400" cy="5315543"/>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140" cy="5316260"/>
                    </a:xfrm>
                    <a:prstGeom prst="rect">
                      <a:avLst/>
                    </a:prstGeom>
                    <a:noFill/>
                    <a:ln>
                      <a:noFill/>
                    </a:ln>
                  </pic:spPr>
                </pic:pic>
              </a:graphicData>
            </a:graphic>
          </wp:inline>
        </w:drawing>
      </w:r>
    </w:p>
    <w:p w:rsidR="001C1434" w:rsidRDefault="001C1434" w:rsidP="00004D82">
      <w:pPr>
        <w:pStyle w:val="DP-HeadingE"/>
      </w:pPr>
      <w:bookmarkStart w:id="355" w:name="_Toc282608566"/>
      <w:bookmarkStart w:id="356" w:name="_Toc293914948"/>
      <w:r>
        <w:t>Create second page</w:t>
      </w:r>
      <w:bookmarkEnd w:id="355"/>
      <w:bookmarkEnd w:id="356"/>
    </w:p>
    <w:p w:rsidR="001C1434" w:rsidRDefault="001C1434" w:rsidP="00947D89">
      <w:pPr>
        <w:pStyle w:val="DP-Bodytextlast"/>
      </w:pPr>
      <w:r>
        <w:t>Using Page &gt; Duplicate Page menu option second page was created.</w:t>
      </w:r>
    </w:p>
    <w:p w:rsidR="00214674" w:rsidRDefault="00214674">
      <w:pPr>
        <w:rPr>
          <w:rFonts w:ascii="Gill Sans Std" w:hAnsi="Gill Sans Std"/>
          <w:b/>
          <w:sz w:val="22"/>
        </w:rPr>
      </w:pPr>
      <w:r>
        <w:br w:type="page"/>
      </w:r>
    </w:p>
    <w:p w:rsidR="00826822" w:rsidRDefault="00826822" w:rsidP="00826822">
      <w:pPr>
        <w:pStyle w:val="DP-FigureTitle"/>
      </w:pPr>
      <w:bookmarkStart w:id="357" w:name="_Toc293915278"/>
      <w:r>
        <w:lastRenderedPageBreak/>
        <w:t xml:space="preserve">Figure </w:t>
      </w:r>
      <w:fldSimple w:instr=" SEQ Figure \* ARABIC ">
        <w:r w:rsidR="008978FC">
          <w:rPr>
            <w:noProof/>
          </w:rPr>
          <w:t>27</w:t>
        </w:r>
      </w:fldSimple>
      <w:r>
        <w:t xml:space="preserve"> - Duplicate Page</w:t>
      </w:r>
      <w:bookmarkEnd w:id="357"/>
    </w:p>
    <w:p w:rsidR="008B58A7" w:rsidRDefault="001C1434" w:rsidP="00947D89">
      <w:pPr>
        <w:pStyle w:val="DP-Bodytextlast"/>
      </w:pPr>
      <w:r>
        <w:rPr>
          <w:noProof/>
        </w:rPr>
        <w:drawing>
          <wp:inline distT="0" distB="0" distL="0" distR="0" wp14:anchorId="16794DEC" wp14:editId="46AF0FC1">
            <wp:extent cx="5527009" cy="3645725"/>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2894" cy="3649607"/>
                    </a:xfrm>
                    <a:prstGeom prst="rect">
                      <a:avLst/>
                    </a:prstGeom>
                    <a:noFill/>
                    <a:ln>
                      <a:noFill/>
                    </a:ln>
                  </pic:spPr>
                </pic:pic>
              </a:graphicData>
            </a:graphic>
          </wp:inline>
        </w:drawing>
      </w:r>
    </w:p>
    <w:p w:rsidR="001C1434" w:rsidRDefault="001C1434" w:rsidP="00004D82">
      <w:pPr>
        <w:pStyle w:val="DP-HeadingE"/>
      </w:pPr>
      <w:bookmarkStart w:id="358" w:name="_Toc282608567"/>
      <w:bookmarkStart w:id="359" w:name="_Toc293914949"/>
      <w:r>
        <w:t>Create open PipeLine User Guide PDF file in Adobe Acrobat</w:t>
      </w:r>
      <w:bookmarkEnd w:id="358"/>
      <w:bookmarkEnd w:id="359"/>
    </w:p>
    <w:p w:rsidR="001C1434" w:rsidRDefault="001C1434" w:rsidP="00947D89">
      <w:pPr>
        <w:pStyle w:val="DP-Bodytextlast"/>
      </w:pPr>
      <w:r>
        <w:t>Using OnClick &gt; OpenRunFile click event, the open PDF file was defined.</w:t>
      </w:r>
    </w:p>
    <w:p w:rsidR="00214674" w:rsidRDefault="00214674">
      <w:pPr>
        <w:rPr>
          <w:rFonts w:ascii="Gill Sans Std" w:hAnsi="Gill Sans Std"/>
          <w:b/>
          <w:sz w:val="22"/>
        </w:rPr>
      </w:pPr>
      <w:r>
        <w:br w:type="page"/>
      </w:r>
    </w:p>
    <w:p w:rsidR="00826822" w:rsidRDefault="00826822" w:rsidP="00826822">
      <w:pPr>
        <w:pStyle w:val="DP-FigureTitle"/>
      </w:pPr>
      <w:bookmarkStart w:id="360" w:name="_Toc293915279"/>
      <w:r>
        <w:lastRenderedPageBreak/>
        <w:t xml:space="preserve">Figure </w:t>
      </w:r>
      <w:fldSimple w:instr=" SEQ Figure \* ARABIC ">
        <w:r w:rsidR="008978FC">
          <w:rPr>
            <w:noProof/>
          </w:rPr>
          <w:t>28</w:t>
        </w:r>
      </w:fldSimple>
      <w:r>
        <w:t xml:space="preserve"> - User Guide OnClick Action</w:t>
      </w:r>
      <w:bookmarkEnd w:id="360"/>
    </w:p>
    <w:p w:rsidR="008B58A7" w:rsidRDefault="001C1434" w:rsidP="00947D89">
      <w:pPr>
        <w:pStyle w:val="DP-Bodytextlast"/>
      </w:pPr>
      <w:r>
        <w:rPr>
          <w:noProof/>
        </w:rPr>
        <w:drawing>
          <wp:inline distT="0" distB="0" distL="0" distR="0" wp14:anchorId="44FC41B8" wp14:editId="1C720B2F">
            <wp:extent cx="5285232" cy="5440680"/>
            <wp:effectExtent l="0" t="0" r="0" b="762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5232" cy="5440680"/>
                    </a:xfrm>
                    <a:prstGeom prst="rect">
                      <a:avLst/>
                    </a:prstGeom>
                    <a:noFill/>
                    <a:ln>
                      <a:noFill/>
                    </a:ln>
                  </pic:spPr>
                </pic:pic>
              </a:graphicData>
            </a:graphic>
          </wp:inline>
        </w:drawing>
      </w:r>
    </w:p>
    <w:p w:rsidR="001C1434" w:rsidRDefault="001C1434" w:rsidP="00004D82">
      <w:pPr>
        <w:pStyle w:val="DP-HeadingE"/>
      </w:pPr>
      <w:bookmarkStart w:id="361" w:name="_Toc282608568"/>
      <w:bookmarkStart w:id="362" w:name="_Toc293914950"/>
      <w:r>
        <w:t>Create Return to Main Menu</w:t>
      </w:r>
      <w:bookmarkEnd w:id="361"/>
      <w:bookmarkEnd w:id="362"/>
    </w:p>
    <w:p w:rsidR="001C1434" w:rsidRDefault="001C1434" w:rsidP="00947D89">
      <w:pPr>
        <w:pStyle w:val="DP-Bodytextlast"/>
      </w:pPr>
      <w:r>
        <w:t>Using OnClick &gt; PreviousPage click event, return to previous page was defined.</w:t>
      </w:r>
    </w:p>
    <w:p w:rsidR="00214674" w:rsidRDefault="00214674">
      <w:pPr>
        <w:rPr>
          <w:rFonts w:ascii="Gill Sans Std" w:hAnsi="Gill Sans Std"/>
          <w:b/>
          <w:sz w:val="22"/>
        </w:rPr>
      </w:pPr>
      <w:r>
        <w:br w:type="page"/>
      </w:r>
    </w:p>
    <w:p w:rsidR="00826822" w:rsidRPr="00304448" w:rsidRDefault="00826822" w:rsidP="00826822">
      <w:pPr>
        <w:pStyle w:val="DP-FigureTitle"/>
      </w:pPr>
      <w:bookmarkStart w:id="363" w:name="_Toc293915280"/>
      <w:r>
        <w:lastRenderedPageBreak/>
        <w:t xml:space="preserve">Figure </w:t>
      </w:r>
      <w:fldSimple w:instr=" SEQ Figure \* ARABIC ">
        <w:r w:rsidR="008978FC">
          <w:rPr>
            <w:noProof/>
          </w:rPr>
          <w:t>29</w:t>
        </w:r>
      </w:fldSimple>
      <w:r>
        <w:t xml:space="preserve"> - Return to Main Menu OnClick Action</w:t>
      </w:r>
      <w:bookmarkEnd w:id="363"/>
    </w:p>
    <w:p w:rsidR="008B58A7" w:rsidRDefault="001C1434" w:rsidP="00947D89">
      <w:pPr>
        <w:pStyle w:val="DP-Bodytextlast"/>
      </w:pPr>
      <w:r w:rsidRPr="00304448">
        <w:rPr>
          <w:noProof/>
        </w:rPr>
        <w:drawing>
          <wp:inline distT="0" distB="0" distL="0" distR="0" wp14:anchorId="5E23CDA8" wp14:editId="1E95A018">
            <wp:extent cx="5462649" cy="6422175"/>
            <wp:effectExtent l="0" t="0" r="508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8111" cy="6428597"/>
                    </a:xfrm>
                    <a:prstGeom prst="rect">
                      <a:avLst/>
                    </a:prstGeom>
                    <a:noFill/>
                    <a:ln>
                      <a:noFill/>
                    </a:ln>
                    <a:effectLst/>
                  </pic:spPr>
                </pic:pic>
              </a:graphicData>
            </a:graphic>
          </wp:inline>
        </w:drawing>
      </w:r>
    </w:p>
    <w:p w:rsidR="001C1434" w:rsidRPr="00275BE0" w:rsidRDefault="001C1434" w:rsidP="00275BE0">
      <w:pPr>
        <w:pStyle w:val="DP-HeadingC"/>
      </w:pPr>
      <w:bookmarkStart w:id="364" w:name="_Toc282608569"/>
      <w:bookmarkStart w:id="365" w:name="_Toc293914951"/>
      <w:r w:rsidRPr="00275BE0">
        <w:t>Create Exit menu option</w:t>
      </w:r>
      <w:bookmarkEnd w:id="364"/>
      <w:bookmarkEnd w:id="365"/>
    </w:p>
    <w:p w:rsidR="00275BE0" w:rsidRDefault="001C1434" w:rsidP="00947D89">
      <w:pPr>
        <w:pStyle w:val="DP-Bodytextlast"/>
        <w:rPr>
          <w:rStyle w:val="DP-BodytextCharChar"/>
          <w:rFonts w:ascii="Gill Sans Std" w:hAnsi="Gill Sans Std"/>
          <w:sz w:val="22"/>
        </w:rPr>
      </w:pPr>
      <w:r w:rsidRPr="00275BE0">
        <w:rPr>
          <w:rStyle w:val="DP-BodytextCharChar"/>
        </w:rPr>
        <w:t>Using OnClick &gt; Exit click event, exiting the CD Run program was defined.</w:t>
      </w:r>
    </w:p>
    <w:p w:rsidR="00214674" w:rsidRDefault="00214674">
      <w:pPr>
        <w:rPr>
          <w:rFonts w:ascii="Gill Sans Std" w:hAnsi="Gill Sans Std"/>
          <w:b/>
          <w:sz w:val="22"/>
        </w:rPr>
      </w:pPr>
      <w:r>
        <w:br w:type="page"/>
      </w:r>
    </w:p>
    <w:p w:rsidR="00826822" w:rsidRPr="00304448" w:rsidRDefault="00826822" w:rsidP="00275BE0">
      <w:pPr>
        <w:pStyle w:val="DP-FigureTitle"/>
      </w:pPr>
      <w:bookmarkStart w:id="366" w:name="_Toc293915281"/>
      <w:r>
        <w:lastRenderedPageBreak/>
        <w:t xml:space="preserve">Figure </w:t>
      </w:r>
      <w:fldSimple w:instr=" SEQ Figure \* ARABIC ">
        <w:r w:rsidR="008978FC">
          <w:rPr>
            <w:noProof/>
          </w:rPr>
          <w:t>30</w:t>
        </w:r>
      </w:fldSimple>
      <w:r>
        <w:t xml:space="preserve"> - Exit OnClick Action</w:t>
      </w:r>
      <w:bookmarkEnd w:id="366"/>
    </w:p>
    <w:p w:rsidR="008B58A7" w:rsidRDefault="001C1434" w:rsidP="00947D89">
      <w:pPr>
        <w:pStyle w:val="DP-Bodytextlast"/>
      </w:pPr>
      <w:r w:rsidRPr="00304448">
        <w:rPr>
          <w:noProof/>
        </w:rPr>
        <w:drawing>
          <wp:inline distT="0" distB="0" distL="0" distR="0" wp14:anchorId="6D2B6812" wp14:editId="354472F3">
            <wp:extent cx="5559539" cy="3028208"/>
            <wp:effectExtent l="0" t="0" r="3175" b="127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8553" cy="3033118"/>
                    </a:xfrm>
                    <a:prstGeom prst="rect">
                      <a:avLst/>
                    </a:prstGeom>
                    <a:noFill/>
                    <a:ln>
                      <a:noFill/>
                    </a:ln>
                  </pic:spPr>
                </pic:pic>
              </a:graphicData>
            </a:graphic>
          </wp:inline>
        </w:drawing>
      </w:r>
    </w:p>
    <w:p w:rsidR="001C1434" w:rsidRDefault="001C1434" w:rsidP="00004D82">
      <w:pPr>
        <w:pStyle w:val="DP-HeadingC"/>
      </w:pPr>
      <w:bookmarkStart w:id="367" w:name="_Toc282608570"/>
      <w:bookmarkStart w:id="368" w:name="_Toc293914952"/>
      <w:r>
        <w:t>Build the Executable AutoRun program and create the master CD</w:t>
      </w:r>
      <w:bookmarkEnd w:id="367"/>
      <w:bookmarkEnd w:id="368"/>
    </w:p>
    <w:p w:rsidR="001C1434" w:rsidRPr="00947D89" w:rsidRDefault="001C1434" w:rsidP="00304448">
      <w:pPr>
        <w:pStyle w:val="DP-Bodytext"/>
        <w:rPr>
          <w:rStyle w:val="DP-BodytextlastChar"/>
        </w:rPr>
      </w:pPr>
      <w:r>
        <w:t xml:space="preserve">After the full two page menu choices were defined, it is time to test the project. Using File &gt; Save and Test menu option, test the Auto install program. Once every element is tested and </w:t>
      </w:r>
      <w:r w:rsidRPr="00947D89">
        <w:rPr>
          <w:rStyle w:val="DP-BodytextlastChar"/>
        </w:rPr>
        <w:t>found acceptable, build the final version using File &gt; Save and Publish menu option.</w:t>
      </w:r>
    </w:p>
    <w:p w:rsidR="00826822" w:rsidRDefault="00826822" w:rsidP="00826822">
      <w:pPr>
        <w:pStyle w:val="DP-FigureTitle"/>
      </w:pPr>
      <w:bookmarkStart w:id="369" w:name="_Toc293915282"/>
      <w:r>
        <w:t xml:space="preserve">Figure </w:t>
      </w:r>
      <w:fldSimple w:instr=" SEQ Figure \* ARABIC ">
        <w:r w:rsidR="008978FC">
          <w:rPr>
            <w:noProof/>
          </w:rPr>
          <w:t>31</w:t>
        </w:r>
      </w:fldSimple>
      <w:r>
        <w:t xml:space="preserve"> - </w:t>
      </w:r>
      <w:r w:rsidRPr="00A41BAE">
        <w:t>File Dropdown Menu</w:t>
      </w:r>
      <w:bookmarkEnd w:id="369"/>
    </w:p>
    <w:p w:rsidR="008B58A7" w:rsidRDefault="001C1434" w:rsidP="008B58A7">
      <w:pPr>
        <w:pStyle w:val="DP-Bodytext"/>
        <w:keepNext/>
      </w:pPr>
      <w:r>
        <w:rPr>
          <w:noProof/>
        </w:rPr>
        <w:drawing>
          <wp:inline distT="0" distB="0" distL="0" distR="0" wp14:anchorId="1DFAAA39" wp14:editId="34610D4C">
            <wp:extent cx="1636776" cy="2130552"/>
            <wp:effectExtent l="0" t="0" r="1905" b="317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36776" cy="2130552"/>
                    </a:xfrm>
                    <a:prstGeom prst="rect">
                      <a:avLst/>
                    </a:prstGeom>
                    <a:noFill/>
                    <a:ln>
                      <a:noFill/>
                    </a:ln>
                    <a:effectLst/>
                  </pic:spPr>
                </pic:pic>
              </a:graphicData>
            </a:graphic>
          </wp:inline>
        </w:drawing>
      </w:r>
    </w:p>
    <w:p w:rsidR="00214674" w:rsidRDefault="00214674">
      <w:pPr>
        <w:rPr>
          <w:rFonts w:ascii="Gill Sans Std" w:hAnsi="Gill Sans Std"/>
          <w:b/>
          <w:sz w:val="22"/>
        </w:rPr>
      </w:pPr>
      <w:r>
        <w:br w:type="page"/>
      </w:r>
    </w:p>
    <w:p w:rsidR="00826822" w:rsidRDefault="00826822" w:rsidP="00826822">
      <w:pPr>
        <w:pStyle w:val="DP-FigureTitle"/>
      </w:pPr>
      <w:bookmarkStart w:id="370" w:name="_Toc293915283"/>
      <w:r>
        <w:lastRenderedPageBreak/>
        <w:t xml:space="preserve">Figure </w:t>
      </w:r>
      <w:fldSimple w:instr=" SEQ Figure \* ARABIC ">
        <w:r w:rsidR="008978FC">
          <w:rPr>
            <w:noProof/>
          </w:rPr>
          <w:t>32</w:t>
        </w:r>
      </w:fldSimple>
      <w:r>
        <w:t xml:space="preserve"> - Publish Project</w:t>
      </w:r>
      <w:bookmarkEnd w:id="370"/>
    </w:p>
    <w:p w:rsidR="008B58A7" w:rsidRDefault="001C1434" w:rsidP="00947D89">
      <w:pPr>
        <w:pStyle w:val="DP-Bodytextlast"/>
      </w:pPr>
      <w:r>
        <w:rPr>
          <w:noProof/>
        </w:rPr>
        <w:drawing>
          <wp:inline distT="0" distB="0" distL="0" distR="0" wp14:anchorId="0A47E61E" wp14:editId="0353C7A5">
            <wp:extent cx="4425696" cy="3154680"/>
            <wp:effectExtent l="0" t="0" r="0" b="762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25696" cy="3154680"/>
                    </a:xfrm>
                    <a:prstGeom prst="rect">
                      <a:avLst/>
                    </a:prstGeom>
                    <a:noFill/>
                    <a:ln>
                      <a:noFill/>
                    </a:ln>
                    <a:effectLst/>
                  </pic:spPr>
                </pic:pic>
              </a:graphicData>
            </a:graphic>
          </wp:inline>
        </w:drawing>
      </w:r>
    </w:p>
    <w:p w:rsidR="00826822" w:rsidRDefault="00826822" w:rsidP="00826822">
      <w:pPr>
        <w:pStyle w:val="DP-FigureTitle"/>
      </w:pPr>
      <w:bookmarkStart w:id="371" w:name="_Toc293915284"/>
      <w:r>
        <w:t xml:space="preserve">Figure </w:t>
      </w:r>
      <w:fldSimple w:instr=" SEQ Figure \* ARABIC ">
        <w:r w:rsidR="008978FC">
          <w:rPr>
            <w:noProof/>
          </w:rPr>
          <w:t>33</w:t>
        </w:r>
      </w:fldSimple>
      <w:r>
        <w:t xml:space="preserve"> - Executable File Information</w:t>
      </w:r>
      <w:bookmarkEnd w:id="371"/>
    </w:p>
    <w:p w:rsidR="008B58A7" w:rsidRDefault="001C1434" w:rsidP="00947D89">
      <w:pPr>
        <w:pStyle w:val="DP-Bodytextlast"/>
      </w:pPr>
      <w:r>
        <w:rPr>
          <w:noProof/>
        </w:rPr>
        <w:drawing>
          <wp:inline distT="0" distB="0" distL="0" distR="0" wp14:anchorId="401EC801" wp14:editId="77EB97A4">
            <wp:extent cx="3803904" cy="1563624"/>
            <wp:effectExtent l="0" t="0" r="635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3904" cy="1563624"/>
                    </a:xfrm>
                    <a:prstGeom prst="rect">
                      <a:avLst/>
                    </a:prstGeom>
                    <a:noFill/>
                    <a:ln>
                      <a:noFill/>
                    </a:ln>
                    <a:effectLst/>
                  </pic:spPr>
                </pic:pic>
              </a:graphicData>
            </a:graphic>
          </wp:inline>
        </w:drawing>
      </w:r>
    </w:p>
    <w:p w:rsidR="001C1434" w:rsidRDefault="001C1434" w:rsidP="00004D82">
      <w:pPr>
        <w:pStyle w:val="DP-HeadingC"/>
      </w:pPr>
      <w:bookmarkStart w:id="372" w:name="_Toc282608571"/>
      <w:bookmarkStart w:id="373" w:name="_Toc293914953"/>
      <w:r>
        <w:t>Test the final master CD and make required number of CD copies</w:t>
      </w:r>
      <w:bookmarkEnd w:id="372"/>
      <w:bookmarkEnd w:id="373"/>
      <w:r>
        <w:t xml:space="preserve"> </w:t>
      </w:r>
    </w:p>
    <w:p w:rsidR="001C1434" w:rsidRDefault="001C1434" w:rsidP="00304448">
      <w:pPr>
        <w:pStyle w:val="DP-Bodytext"/>
      </w:pPr>
      <w:r>
        <w:t>After the master CD is build, test the CD under following operating environments:</w:t>
      </w:r>
    </w:p>
    <w:p w:rsidR="001C1434" w:rsidRDefault="001C1434" w:rsidP="00304448">
      <w:pPr>
        <w:pStyle w:val="DP-1Bullet"/>
      </w:pPr>
      <w:r>
        <w:t>Windows XP</w:t>
      </w:r>
    </w:p>
    <w:p w:rsidR="001C1434" w:rsidRDefault="001C1434" w:rsidP="00304448">
      <w:pPr>
        <w:pStyle w:val="DP-1Bullet"/>
      </w:pPr>
      <w:r>
        <w:t>Windows Vista</w:t>
      </w:r>
    </w:p>
    <w:p w:rsidR="001C1434" w:rsidRPr="00D04240" w:rsidRDefault="001C1434" w:rsidP="00304448">
      <w:pPr>
        <w:pStyle w:val="DP-1Bullet"/>
      </w:pPr>
      <w:r>
        <w:t>Windows 7 32 bit</w:t>
      </w:r>
    </w:p>
    <w:p w:rsidR="001C1434" w:rsidRPr="00D04240" w:rsidRDefault="001C1434" w:rsidP="00304448">
      <w:pPr>
        <w:pStyle w:val="DP-1Bullet"/>
      </w:pPr>
      <w:r>
        <w:t>Windows 7 64 bit</w:t>
      </w:r>
    </w:p>
    <w:p w:rsidR="001C1434" w:rsidRDefault="001C1434" w:rsidP="001C1434">
      <w:pPr>
        <w:pStyle w:val="DP-Bodytext"/>
      </w:pPr>
    </w:p>
    <w:p w:rsidR="00214674" w:rsidRDefault="00214674">
      <w:pPr>
        <w:rPr>
          <w:rFonts w:ascii="Gill Sans Std" w:hAnsi="Gill Sans Std"/>
          <w:b/>
          <w:sz w:val="22"/>
        </w:rPr>
      </w:pPr>
      <w:r>
        <w:br w:type="page"/>
      </w:r>
    </w:p>
    <w:p w:rsidR="00826822" w:rsidRPr="00304448" w:rsidRDefault="00826822" w:rsidP="00826822">
      <w:pPr>
        <w:pStyle w:val="DP-FigureTitle"/>
      </w:pPr>
      <w:bookmarkStart w:id="374" w:name="_Toc293915285"/>
      <w:r>
        <w:lastRenderedPageBreak/>
        <w:t xml:space="preserve">Figure </w:t>
      </w:r>
      <w:fldSimple w:instr=" SEQ Figure \* ARABIC ">
        <w:r w:rsidR="008978FC">
          <w:rPr>
            <w:noProof/>
          </w:rPr>
          <w:t>34</w:t>
        </w:r>
      </w:fldSimple>
      <w:r>
        <w:t xml:space="preserve"> - Final Auto-run CD</w:t>
      </w:r>
      <w:bookmarkEnd w:id="374"/>
    </w:p>
    <w:p w:rsidR="008B58A7" w:rsidRDefault="001C1434" w:rsidP="00947D89">
      <w:pPr>
        <w:pStyle w:val="DP-Bodytextlast"/>
      </w:pPr>
      <w:r w:rsidRPr="00304448">
        <w:rPr>
          <w:noProof/>
        </w:rPr>
        <w:drawing>
          <wp:inline distT="0" distB="0" distL="0" distR="0" wp14:anchorId="24257826" wp14:editId="4C7F1029">
            <wp:extent cx="5230368" cy="3611880"/>
            <wp:effectExtent l="0" t="0" r="8890" b="762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0368" cy="3611880"/>
                    </a:xfrm>
                    <a:prstGeom prst="rect">
                      <a:avLst/>
                    </a:prstGeom>
                    <a:noFill/>
                    <a:ln>
                      <a:noFill/>
                    </a:ln>
                  </pic:spPr>
                </pic:pic>
              </a:graphicData>
            </a:graphic>
          </wp:inline>
        </w:drawing>
      </w:r>
    </w:p>
    <w:p w:rsidR="001C1434" w:rsidRPr="00947D89" w:rsidRDefault="001C1434" w:rsidP="00304448">
      <w:pPr>
        <w:pStyle w:val="DP-Bodytext"/>
        <w:rPr>
          <w:rStyle w:val="DP-BodytextlastChar"/>
        </w:rPr>
      </w:pPr>
      <w:r w:rsidRPr="00304448">
        <w:t xml:space="preserve">Final version of the Auto-run CD should look like above. After testing and acceptance, using a mass CD burner, publish required number of CDs. For professional quality CD label and </w:t>
      </w:r>
      <w:r w:rsidRPr="00947D89">
        <w:rPr>
          <w:rStyle w:val="DP-BodytextlastChar"/>
        </w:rPr>
        <w:t>high speed publishing, contact professional firms; provide master CD and related instructions.</w:t>
      </w:r>
    </w:p>
    <w:p w:rsidR="00304448" w:rsidRDefault="00304448" w:rsidP="00304448">
      <w:pPr>
        <w:pStyle w:val="DP-HeadingC"/>
      </w:pPr>
      <w:bookmarkStart w:id="375" w:name="_Toc282608572"/>
      <w:bookmarkStart w:id="376" w:name="_Toc280884907"/>
      <w:bookmarkStart w:id="377" w:name="_Toc280887122"/>
      <w:bookmarkStart w:id="378" w:name="_Toc281207565"/>
      <w:bookmarkStart w:id="379" w:name="_Toc281208028"/>
      <w:bookmarkStart w:id="380" w:name="_Toc293914954"/>
      <w:r>
        <w:t>Create Web Installer</w:t>
      </w:r>
      <w:bookmarkEnd w:id="375"/>
      <w:bookmarkEnd w:id="380"/>
    </w:p>
    <w:p w:rsidR="00366AB6" w:rsidRDefault="00366AB6" w:rsidP="00366AB6">
      <w:pPr>
        <w:pStyle w:val="DP-Bodytext"/>
      </w:pPr>
      <w:bookmarkStart w:id="381" w:name="_Toc282608573"/>
      <w:r>
        <w:t>Once the Auto run CD is created.  The contents of the CD need to be packaged for distribution on the web.  For this distribution, a self extracting exe file is created and zipped with a readme file.  This zip file is then placed on the website for download.  To create this self extracting exe file:</w:t>
      </w:r>
    </w:p>
    <w:p w:rsidR="00366AB6" w:rsidRDefault="00366AB6" w:rsidP="009F22A1">
      <w:pPr>
        <w:pStyle w:val="DP-NumberList"/>
        <w:numPr>
          <w:ilvl w:val="0"/>
          <w:numId w:val="23"/>
        </w:numPr>
      </w:pPr>
      <w:r>
        <w:t>Using WinZip, zip all files found on the cd into a file PipeLine_master.zip.</w:t>
      </w:r>
    </w:p>
    <w:p w:rsidR="00366AB6" w:rsidRPr="00366AB6" w:rsidRDefault="00366AB6" w:rsidP="009F22A1">
      <w:pPr>
        <w:pStyle w:val="DP-NumberList"/>
        <w:numPr>
          <w:ilvl w:val="0"/>
          <w:numId w:val="23"/>
        </w:numPr>
      </w:pPr>
      <w:r>
        <w:t xml:space="preserve">Add the password, </w:t>
      </w:r>
      <w:r>
        <w:rPr>
          <w:rFonts w:ascii="Tahoma" w:hAnsi="Tahoma" w:cs="Tahoma"/>
          <w:sz w:val="20"/>
          <w:szCs w:val="20"/>
        </w:rPr>
        <w:t>374949449384, to this zip file.</w:t>
      </w:r>
    </w:p>
    <w:p w:rsidR="00366AB6" w:rsidRPr="00366AB6" w:rsidRDefault="00366AB6" w:rsidP="009F22A1">
      <w:pPr>
        <w:pStyle w:val="DP-NumberList"/>
        <w:numPr>
          <w:ilvl w:val="0"/>
          <w:numId w:val="23"/>
        </w:numPr>
      </w:pPr>
      <w:r>
        <w:rPr>
          <w:rFonts w:ascii="Tahoma" w:hAnsi="Tahoma" w:cs="Tahoma"/>
          <w:sz w:val="20"/>
          <w:szCs w:val="20"/>
        </w:rPr>
        <w:t>Open WinZip Self Extractor 2.2 and click next.</w:t>
      </w:r>
    </w:p>
    <w:p w:rsidR="00214674" w:rsidRDefault="00214674">
      <w:pPr>
        <w:rPr>
          <w:rFonts w:ascii="Gill Sans Std" w:hAnsi="Gill Sans Std"/>
          <w:b/>
          <w:sz w:val="22"/>
        </w:rPr>
      </w:pPr>
      <w:r>
        <w:br w:type="page"/>
      </w:r>
    </w:p>
    <w:p w:rsidR="00826822" w:rsidRPr="00366AB6" w:rsidRDefault="00826822" w:rsidP="00947D89">
      <w:pPr>
        <w:pStyle w:val="DP-FigureTitle"/>
      </w:pPr>
      <w:bookmarkStart w:id="382" w:name="_Toc293915286"/>
      <w:r>
        <w:lastRenderedPageBreak/>
        <w:t xml:space="preserve">Figure </w:t>
      </w:r>
      <w:fldSimple w:instr=" SEQ Figure \* ARABIC ">
        <w:r w:rsidR="008978FC">
          <w:rPr>
            <w:noProof/>
          </w:rPr>
          <w:t>35</w:t>
        </w:r>
      </w:fldSimple>
      <w:r>
        <w:t xml:space="preserve"> - WinZip Self Extractor Welcome Window</w:t>
      </w:r>
      <w:bookmarkEnd w:id="382"/>
    </w:p>
    <w:p w:rsidR="0046032A" w:rsidRDefault="00366AB6" w:rsidP="00947D89">
      <w:pPr>
        <w:pStyle w:val="DP-Bodytextlast"/>
      </w:pPr>
      <w:r>
        <w:rPr>
          <w:noProof/>
        </w:rPr>
        <w:drawing>
          <wp:inline distT="0" distB="0" distL="0" distR="0" wp14:anchorId="419BE43D" wp14:editId="148FCEDB">
            <wp:extent cx="4629150" cy="3276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29150" cy="3276600"/>
                    </a:xfrm>
                    <a:prstGeom prst="rect">
                      <a:avLst/>
                    </a:prstGeom>
                  </pic:spPr>
                </pic:pic>
              </a:graphicData>
            </a:graphic>
          </wp:inline>
        </w:drawing>
      </w:r>
    </w:p>
    <w:p w:rsidR="00366AB6" w:rsidRPr="00366AB6" w:rsidRDefault="00366AB6" w:rsidP="009F22A1">
      <w:pPr>
        <w:pStyle w:val="DP-NumberList"/>
        <w:numPr>
          <w:ilvl w:val="0"/>
          <w:numId w:val="23"/>
        </w:numPr>
      </w:pPr>
      <w:r>
        <w:t>Select the option to create a standard self extracting zip file and click next.</w:t>
      </w:r>
    </w:p>
    <w:p w:rsidR="00826822" w:rsidRPr="00366AB6" w:rsidRDefault="00826822" w:rsidP="00947D89">
      <w:pPr>
        <w:pStyle w:val="DP-FigureTitle"/>
      </w:pPr>
      <w:bookmarkStart w:id="383" w:name="_Toc293915287"/>
      <w:r>
        <w:t xml:space="preserve">Figure </w:t>
      </w:r>
      <w:fldSimple w:instr=" SEQ Figure \* ARABIC ">
        <w:r w:rsidR="008978FC">
          <w:rPr>
            <w:noProof/>
          </w:rPr>
          <w:t>36</w:t>
        </w:r>
      </w:fldSimple>
      <w:r w:rsidRPr="00F30A21">
        <w:t xml:space="preserve"> - WinZip Self Extractor </w:t>
      </w:r>
      <w:r>
        <w:t>Select Type Window</w:t>
      </w:r>
      <w:bookmarkEnd w:id="383"/>
    </w:p>
    <w:p w:rsidR="0046032A" w:rsidRDefault="00366AB6" w:rsidP="00947D89">
      <w:pPr>
        <w:pStyle w:val="DP-Bodytextlast"/>
      </w:pPr>
      <w:r>
        <w:rPr>
          <w:noProof/>
        </w:rPr>
        <w:drawing>
          <wp:inline distT="0" distB="0" distL="0" distR="0" wp14:anchorId="6BFF611A" wp14:editId="3F3D0F77">
            <wp:extent cx="4657725" cy="3267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57725" cy="3267075"/>
                    </a:xfrm>
                    <a:prstGeom prst="rect">
                      <a:avLst/>
                    </a:prstGeom>
                  </pic:spPr>
                </pic:pic>
              </a:graphicData>
            </a:graphic>
          </wp:inline>
        </w:drawing>
      </w:r>
    </w:p>
    <w:p w:rsidR="00366AB6" w:rsidRPr="00366AB6" w:rsidRDefault="00366AB6" w:rsidP="009F22A1">
      <w:pPr>
        <w:pStyle w:val="DP-NumberList"/>
        <w:numPr>
          <w:ilvl w:val="0"/>
          <w:numId w:val="23"/>
        </w:numPr>
      </w:pPr>
      <w:r>
        <w:t>Uncheck the option to span multiple removable disks and click next.</w:t>
      </w:r>
    </w:p>
    <w:p w:rsidR="00214674" w:rsidRDefault="00214674">
      <w:pPr>
        <w:rPr>
          <w:rFonts w:ascii="Gill Sans Std" w:hAnsi="Gill Sans Std"/>
          <w:b/>
          <w:sz w:val="22"/>
        </w:rPr>
      </w:pPr>
      <w:r>
        <w:br w:type="page"/>
      </w:r>
    </w:p>
    <w:p w:rsidR="00826822" w:rsidRPr="00366AB6" w:rsidRDefault="00826822" w:rsidP="00947D89">
      <w:pPr>
        <w:pStyle w:val="DP-FigureTitle"/>
      </w:pPr>
      <w:bookmarkStart w:id="384" w:name="_Toc293915288"/>
      <w:r>
        <w:lastRenderedPageBreak/>
        <w:t xml:space="preserve">Figure </w:t>
      </w:r>
      <w:fldSimple w:instr=" SEQ Figure \* ARABIC ">
        <w:r w:rsidR="008978FC">
          <w:rPr>
            <w:noProof/>
          </w:rPr>
          <w:t>37</w:t>
        </w:r>
      </w:fldSimple>
      <w:r w:rsidRPr="00A463EA">
        <w:t xml:space="preserve"> - WinZip Self Extractor </w:t>
      </w:r>
      <w:r>
        <w:t>Span Options Window</w:t>
      </w:r>
      <w:bookmarkEnd w:id="384"/>
    </w:p>
    <w:p w:rsidR="0046032A" w:rsidRDefault="00366AB6" w:rsidP="00947D89">
      <w:pPr>
        <w:pStyle w:val="DP-Bodytextlast"/>
      </w:pPr>
      <w:r>
        <w:rPr>
          <w:noProof/>
        </w:rPr>
        <w:drawing>
          <wp:inline distT="0" distB="0" distL="0" distR="0" wp14:anchorId="24872D29" wp14:editId="70DC4B11">
            <wp:extent cx="4619625" cy="32861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19625" cy="3286125"/>
                    </a:xfrm>
                    <a:prstGeom prst="rect">
                      <a:avLst/>
                    </a:prstGeom>
                  </pic:spPr>
                </pic:pic>
              </a:graphicData>
            </a:graphic>
          </wp:inline>
        </w:drawing>
      </w:r>
    </w:p>
    <w:p w:rsidR="00366AB6" w:rsidRPr="00366AB6" w:rsidRDefault="00D95CE8" w:rsidP="009F22A1">
      <w:pPr>
        <w:pStyle w:val="DP-NumberList"/>
        <w:numPr>
          <w:ilvl w:val="0"/>
          <w:numId w:val="23"/>
        </w:numPr>
      </w:pPr>
      <w:r>
        <w:t>Click browse and choose the master zip file</w:t>
      </w:r>
      <w:r w:rsidR="00366AB6">
        <w:t xml:space="preserve"> and click next.</w:t>
      </w:r>
    </w:p>
    <w:p w:rsidR="00826822" w:rsidRPr="00366AB6" w:rsidRDefault="00826822" w:rsidP="00947D89">
      <w:pPr>
        <w:pStyle w:val="DP-FigureTitle"/>
      </w:pPr>
      <w:bookmarkStart w:id="385" w:name="_Toc293915289"/>
      <w:r>
        <w:t xml:space="preserve">Figure </w:t>
      </w:r>
      <w:fldSimple w:instr=" SEQ Figure \* ARABIC ">
        <w:r w:rsidR="008978FC">
          <w:rPr>
            <w:noProof/>
          </w:rPr>
          <w:t>38</w:t>
        </w:r>
      </w:fldSimple>
      <w:r w:rsidRPr="00B21014">
        <w:t xml:space="preserve"> - WinZip Self Extractor </w:t>
      </w:r>
      <w:r>
        <w:t>File Selection Window</w:t>
      </w:r>
      <w:bookmarkEnd w:id="385"/>
    </w:p>
    <w:p w:rsidR="0046032A" w:rsidRDefault="00D95CE8" w:rsidP="00947D89">
      <w:pPr>
        <w:pStyle w:val="DP-Bodytextlast"/>
      </w:pPr>
      <w:r>
        <w:rPr>
          <w:noProof/>
        </w:rPr>
        <w:drawing>
          <wp:inline distT="0" distB="0" distL="0" distR="0" wp14:anchorId="4E38CED3" wp14:editId="74635408">
            <wp:extent cx="4591050" cy="3248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91050" cy="3248025"/>
                    </a:xfrm>
                    <a:prstGeom prst="rect">
                      <a:avLst/>
                    </a:prstGeom>
                  </pic:spPr>
                </pic:pic>
              </a:graphicData>
            </a:graphic>
          </wp:inline>
        </w:drawing>
      </w:r>
    </w:p>
    <w:p w:rsidR="00D95CE8" w:rsidRPr="00366AB6" w:rsidRDefault="00D95CE8" w:rsidP="009F22A1">
      <w:pPr>
        <w:pStyle w:val="DP-NumberList"/>
        <w:numPr>
          <w:ilvl w:val="0"/>
          <w:numId w:val="23"/>
        </w:numPr>
      </w:pPr>
      <w:r>
        <w:t>The following warning should appear and click OK.</w:t>
      </w:r>
    </w:p>
    <w:p w:rsidR="00214674" w:rsidRDefault="00214674">
      <w:pPr>
        <w:rPr>
          <w:rFonts w:ascii="Gill Sans Std" w:hAnsi="Gill Sans Std"/>
          <w:b/>
          <w:sz w:val="22"/>
        </w:rPr>
      </w:pPr>
      <w:r>
        <w:br w:type="page"/>
      </w:r>
    </w:p>
    <w:p w:rsidR="00826822" w:rsidRPr="00366AB6" w:rsidRDefault="00826822" w:rsidP="00947D89">
      <w:pPr>
        <w:pStyle w:val="DP-FigureTitle"/>
      </w:pPr>
      <w:bookmarkStart w:id="386" w:name="_Toc293915290"/>
      <w:r>
        <w:lastRenderedPageBreak/>
        <w:t xml:space="preserve">Figure </w:t>
      </w:r>
      <w:fldSimple w:instr=" SEQ Figure \* ARABIC ">
        <w:r w:rsidR="008978FC">
          <w:rPr>
            <w:noProof/>
          </w:rPr>
          <w:t>39</w:t>
        </w:r>
      </w:fldSimple>
      <w:r w:rsidRPr="000758CB">
        <w:t xml:space="preserve"> - WinZip Self Extractor </w:t>
      </w:r>
      <w:r>
        <w:t>Password Notification</w:t>
      </w:r>
      <w:bookmarkEnd w:id="386"/>
    </w:p>
    <w:p w:rsidR="0046032A" w:rsidRDefault="00D95CE8" w:rsidP="00947D89">
      <w:pPr>
        <w:pStyle w:val="DP-Bodytextlast"/>
      </w:pPr>
      <w:r>
        <w:rPr>
          <w:noProof/>
        </w:rPr>
        <w:drawing>
          <wp:inline distT="0" distB="0" distL="0" distR="0" wp14:anchorId="219BBFE1" wp14:editId="6F1CCFB6">
            <wp:extent cx="4743450" cy="1943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43450" cy="1943100"/>
                    </a:xfrm>
                    <a:prstGeom prst="rect">
                      <a:avLst/>
                    </a:prstGeom>
                  </pic:spPr>
                </pic:pic>
              </a:graphicData>
            </a:graphic>
          </wp:inline>
        </w:drawing>
      </w:r>
    </w:p>
    <w:p w:rsidR="00D95CE8" w:rsidRPr="00366AB6" w:rsidRDefault="00D95CE8" w:rsidP="009F22A1">
      <w:pPr>
        <w:pStyle w:val="DP-NumberList"/>
        <w:numPr>
          <w:ilvl w:val="0"/>
          <w:numId w:val="23"/>
        </w:numPr>
      </w:pPr>
      <w:r>
        <w:t>Click “Use test from an existing file” and select the password.txt file found in the installer folder and click next.</w:t>
      </w:r>
    </w:p>
    <w:p w:rsidR="00826822" w:rsidRPr="00366AB6" w:rsidRDefault="00826822" w:rsidP="00947D89">
      <w:pPr>
        <w:pStyle w:val="DP-FigureTitle"/>
      </w:pPr>
      <w:bookmarkStart w:id="387" w:name="_Toc293915291"/>
      <w:r>
        <w:t xml:space="preserve">Figure </w:t>
      </w:r>
      <w:fldSimple w:instr=" SEQ Figure \* ARABIC ">
        <w:r w:rsidR="008978FC">
          <w:rPr>
            <w:noProof/>
          </w:rPr>
          <w:t>40</w:t>
        </w:r>
      </w:fldSimple>
      <w:r w:rsidRPr="00CB5B40">
        <w:t xml:space="preserve"> - WinZip Self Extractor </w:t>
      </w:r>
      <w:r>
        <w:t>Message Text Option Window</w:t>
      </w:r>
      <w:bookmarkEnd w:id="387"/>
    </w:p>
    <w:p w:rsidR="0046032A" w:rsidRDefault="00D95CE8" w:rsidP="00947D89">
      <w:pPr>
        <w:pStyle w:val="DP-Bodytextlast"/>
      </w:pPr>
      <w:r>
        <w:rPr>
          <w:noProof/>
        </w:rPr>
        <w:drawing>
          <wp:inline distT="0" distB="0" distL="0" distR="0" wp14:anchorId="3F596311" wp14:editId="633A56DE">
            <wp:extent cx="4486275" cy="31337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Leave folder field blank and click next.</w:t>
      </w:r>
    </w:p>
    <w:p w:rsidR="00214674" w:rsidRDefault="00214674">
      <w:pPr>
        <w:rPr>
          <w:rFonts w:ascii="Gill Sans Std" w:hAnsi="Gill Sans Std"/>
          <w:b/>
          <w:sz w:val="22"/>
        </w:rPr>
      </w:pPr>
      <w:r>
        <w:br w:type="page"/>
      </w:r>
    </w:p>
    <w:p w:rsidR="00826822" w:rsidRPr="00366AB6" w:rsidRDefault="00826822" w:rsidP="00947D89">
      <w:pPr>
        <w:pStyle w:val="DP-FigureTitle"/>
      </w:pPr>
      <w:bookmarkStart w:id="388" w:name="_Toc293915292"/>
      <w:r>
        <w:lastRenderedPageBreak/>
        <w:t xml:space="preserve">Figure </w:t>
      </w:r>
      <w:fldSimple w:instr=" SEQ Figure \* ARABIC ">
        <w:r w:rsidR="008978FC">
          <w:rPr>
            <w:noProof/>
          </w:rPr>
          <w:t>41</w:t>
        </w:r>
      </w:fldSimple>
      <w:r w:rsidRPr="004D1687">
        <w:t xml:space="preserve"> - WinZip Self Extractor </w:t>
      </w:r>
      <w:r>
        <w:t>"Unzip To" Option Window</w:t>
      </w:r>
      <w:bookmarkEnd w:id="388"/>
    </w:p>
    <w:p w:rsidR="0046032A" w:rsidRDefault="00D95CE8" w:rsidP="00947D89">
      <w:pPr>
        <w:pStyle w:val="DP-Bodytextlast"/>
      </w:pPr>
      <w:r>
        <w:rPr>
          <w:noProof/>
        </w:rPr>
        <w:drawing>
          <wp:inline distT="0" distB="0" distL="0" distR="0" wp14:anchorId="50237EBB" wp14:editId="7CC19DFA">
            <wp:extent cx="4486275" cy="31337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Enter value in command and parameters field as shown below and click next.</w:t>
      </w:r>
    </w:p>
    <w:p w:rsidR="00826822" w:rsidRPr="00366AB6" w:rsidRDefault="00826822" w:rsidP="00947D89">
      <w:pPr>
        <w:pStyle w:val="DP-FigureTitle"/>
      </w:pPr>
      <w:bookmarkStart w:id="389" w:name="_Toc293915293"/>
      <w:r>
        <w:t xml:space="preserve">Figure </w:t>
      </w:r>
      <w:fldSimple w:instr=" SEQ Figure \* ARABIC ">
        <w:r w:rsidR="008978FC">
          <w:rPr>
            <w:noProof/>
          </w:rPr>
          <w:t>42</w:t>
        </w:r>
      </w:fldSimple>
      <w:r w:rsidRPr="00200D5E">
        <w:t xml:space="preserve"> - WinZip Self Extractor </w:t>
      </w:r>
      <w:r>
        <w:t>Command Options Window</w:t>
      </w:r>
      <w:bookmarkEnd w:id="389"/>
    </w:p>
    <w:p w:rsidR="0046032A" w:rsidRDefault="00864557" w:rsidP="00947D89">
      <w:pPr>
        <w:pStyle w:val="DP-Bodytextlast"/>
      </w:pPr>
      <w:r>
        <w:rPr>
          <w:noProof/>
        </w:rPr>
        <w:drawing>
          <wp:inline distT="0" distB="0" distL="0" distR="0" wp14:anchorId="2AD67C0E" wp14:editId="0161DEB6">
            <wp:extent cx="4486275" cy="31337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Click “Use test from an existing file” and select the about.txt file found in the installer folder and click next.</w:t>
      </w:r>
    </w:p>
    <w:p w:rsidR="00214674" w:rsidRDefault="00214674">
      <w:pPr>
        <w:rPr>
          <w:rFonts w:ascii="Gill Sans Std" w:hAnsi="Gill Sans Std"/>
          <w:b/>
          <w:sz w:val="22"/>
        </w:rPr>
      </w:pPr>
      <w:r>
        <w:br w:type="page"/>
      </w:r>
    </w:p>
    <w:p w:rsidR="00826822" w:rsidRDefault="00826822" w:rsidP="00947D89">
      <w:pPr>
        <w:pStyle w:val="DP-FigureTitle"/>
      </w:pPr>
      <w:bookmarkStart w:id="390" w:name="_Toc293915294"/>
      <w:r>
        <w:lastRenderedPageBreak/>
        <w:t xml:space="preserve">Figure </w:t>
      </w:r>
      <w:fldSimple w:instr=" SEQ Figure \* ARABIC ">
        <w:r w:rsidR="008978FC">
          <w:rPr>
            <w:noProof/>
          </w:rPr>
          <w:t>43</w:t>
        </w:r>
      </w:fldSimple>
      <w:r w:rsidRPr="00DE3DC0">
        <w:t xml:space="preserve"> - WinZip Self Extractor </w:t>
      </w:r>
      <w:proofErr w:type="gramStart"/>
      <w:r>
        <w:t>About</w:t>
      </w:r>
      <w:proofErr w:type="gramEnd"/>
      <w:r>
        <w:t xml:space="preserve"> Box Options Window</w:t>
      </w:r>
      <w:bookmarkEnd w:id="390"/>
    </w:p>
    <w:p w:rsidR="0046032A" w:rsidRDefault="00D95CE8" w:rsidP="00947D89">
      <w:pPr>
        <w:pStyle w:val="DP-Bodytextlast"/>
      </w:pPr>
      <w:r>
        <w:rPr>
          <w:noProof/>
        </w:rPr>
        <w:drawing>
          <wp:inline distT="0" distB="0" distL="0" distR="0" wp14:anchorId="22A99362" wp14:editId="5E87D0F8">
            <wp:extent cx="4486275" cy="31337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Leave the icon file name blank and click next.</w:t>
      </w:r>
    </w:p>
    <w:p w:rsidR="00826822" w:rsidRDefault="00826822" w:rsidP="00947D89">
      <w:pPr>
        <w:pStyle w:val="DP-FigureTitle"/>
      </w:pPr>
      <w:bookmarkStart w:id="391" w:name="_Toc293915295"/>
      <w:r>
        <w:t xml:space="preserve">Figure </w:t>
      </w:r>
      <w:fldSimple w:instr=" SEQ Figure \* ARABIC ">
        <w:r w:rsidR="008978FC">
          <w:rPr>
            <w:noProof/>
          </w:rPr>
          <w:t>44</w:t>
        </w:r>
      </w:fldSimple>
      <w:r w:rsidRPr="00136D2D">
        <w:t xml:space="preserve"> - WinZip Self Extractor </w:t>
      </w:r>
      <w:r>
        <w:t>Icon Selection Window</w:t>
      </w:r>
      <w:bookmarkEnd w:id="391"/>
    </w:p>
    <w:p w:rsidR="0046032A" w:rsidRDefault="00D95CE8" w:rsidP="00947D89">
      <w:pPr>
        <w:pStyle w:val="DP-Bodytextlast"/>
      </w:pPr>
      <w:r>
        <w:rPr>
          <w:noProof/>
        </w:rPr>
        <w:drawing>
          <wp:inline distT="0" distB="0" distL="0" distR="0" wp14:anchorId="1B68B28B" wp14:editId="1A9644B5">
            <wp:extent cx="4486275" cy="31337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Choose the options specified below and click next.</w:t>
      </w:r>
    </w:p>
    <w:p w:rsidR="00214674" w:rsidRDefault="00214674">
      <w:pPr>
        <w:rPr>
          <w:rFonts w:ascii="Gill Sans Std" w:hAnsi="Gill Sans Std"/>
          <w:b/>
          <w:sz w:val="22"/>
        </w:rPr>
      </w:pPr>
      <w:r>
        <w:br w:type="page"/>
      </w:r>
    </w:p>
    <w:p w:rsidR="00826822" w:rsidRDefault="00826822" w:rsidP="00947D89">
      <w:pPr>
        <w:pStyle w:val="DP-FigureTitle"/>
      </w:pPr>
      <w:bookmarkStart w:id="392" w:name="_Toc293915296"/>
      <w:r>
        <w:lastRenderedPageBreak/>
        <w:t xml:space="preserve">Figure </w:t>
      </w:r>
      <w:fldSimple w:instr=" SEQ Figure \* ARABIC ">
        <w:r w:rsidR="008978FC">
          <w:rPr>
            <w:noProof/>
          </w:rPr>
          <w:t>45</w:t>
        </w:r>
      </w:fldSimple>
      <w:r w:rsidRPr="000E4539">
        <w:t xml:space="preserve"> - WinZip Self Extractor </w:t>
      </w:r>
      <w:r>
        <w:t>Miscellaneous Options Window</w:t>
      </w:r>
      <w:bookmarkEnd w:id="392"/>
    </w:p>
    <w:p w:rsidR="0046032A" w:rsidRDefault="00D95CE8" w:rsidP="00947D89">
      <w:pPr>
        <w:pStyle w:val="DP-Bodytextlast"/>
      </w:pPr>
      <w:r>
        <w:rPr>
          <w:noProof/>
        </w:rPr>
        <w:drawing>
          <wp:inline distT="0" distB="0" distL="0" distR="0" wp14:anchorId="11D68ECD" wp14:editId="6F31070A">
            <wp:extent cx="4486275" cy="31337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Click Next to create the exe file.</w:t>
      </w:r>
    </w:p>
    <w:p w:rsidR="00826822" w:rsidRDefault="00826822" w:rsidP="00947D89">
      <w:pPr>
        <w:pStyle w:val="DP-FigureTitle"/>
      </w:pPr>
      <w:bookmarkStart w:id="393" w:name="_Toc293915297"/>
      <w:r>
        <w:t xml:space="preserve">Figure </w:t>
      </w:r>
      <w:fldSimple w:instr=" SEQ Figure \* ARABIC ">
        <w:r w:rsidR="008978FC">
          <w:rPr>
            <w:noProof/>
          </w:rPr>
          <w:t>46</w:t>
        </w:r>
      </w:fldSimple>
      <w:r w:rsidRPr="00026B00">
        <w:t xml:space="preserve"> - WinZip Self Extractor </w:t>
      </w:r>
      <w:r>
        <w:t>Ready to Create Window</w:t>
      </w:r>
      <w:bookmarkEnd w:id="393"/>
    </w:p>
    <w:p w:rsidR="0046032A" w:rsidRDefault="00D95CE8" w:rsidP="00947D89">
      <w:pPr>
        <w:pStyle w:val="DP-Bodytextlast"/>
      </w:pPr>
      <w:r>
        <w:rPr>
          <w:noProof/>
        </w:rPr>
        <w:drawing>
          <wp:inline distT="0" distB="0" distL="0" distR="0" wp14:anchorId="46E81028" wp14:editId="4FC09C3B">
            <wp:extent cx="4486275" cy="31337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When file is done being created, click next to text the file.</w:t>
      </w:r>
    </w:p>
    <w:p w:rsidR="00214674" w:rsidRDefault="00214674">
      <w:pPr>
        <w:rPr>
          <w:rFonts w:ascii="Gill Sans Std" w:hAnsi="Gill Sans Std"/>
          <w:b/>
          <w:sz w:val="22"/>
        </w:rPr>
      </w:pPr>
      <w:r>
        <w:br w:type="page"/>
      </w:r>
    </w:p>
    <w:p w:rsidR="00826822" w:rsidRDefault="00826822" w:rsidP="00947D89">
      <w:pPr>
        <w:pStyle w:val="DP-FigureTitle"/>
      </w:pPr>
      <w:bookmarkStart w:id="394" w:name="_Toc293915298"/>
      <w:r>
        <w:lastRenderedPageBreak/>
        <w:t xml:space="preserve">Figure </w:t>
      </w:r>
      <w:fldSimple w:instr=" SEQ Figure \* ARABIC ">
        <w:r w:rsidR="008978FC">
          <w:rPr>
            <w:noProof/>
          </w:rPr>
          <w:t>47</w:t>
        </w:r>
      </w:fldSimple>
      <w:r w:rsidRPr="004B54E8">
        <w:t xml:space="preserve"> - WinZip Self Extractor </w:t>
      </w:r>
      <w:r>
        <w:t>Test Window</w:t>
      </w:r>
      <w:bookmarkEnd w:id="394"/>
    </w:p>
    <w:p w:rsidR="0046032A" w:rsidRDefault="00D95CE8" w:rsidP="00947D89">
      <w:pPr>
        <w:pStyle w:val="DP-Bodytextlast"/>
      </w:pPr>
      <w:r>
        <w:rPr>
          <w:noProof/>
        </w:rPr>
        <w:drawing>
          <wp:inline distT="0" distB="0" distL="0" distR="0" wp14:anchorId="2B366B23" wp14:editId="61B8E02D">
            <wp:extent cx="4486275" cy="3133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486275" cy="3133725"/>
                    </a:xfrm>
                    <a:prstGeom prst="rect">
                      <a:avLst/>
                    </a:prstGeom>
                  </pic:spPr>
                </pic:pic>
              </a:graphicData>
            </a:graphic>
          </wp:inline>
        </w:drawing>
      </w:r>
    </w:p>
    <w:p w:rsidR="00D95CE8" w:rsidRPr="00366AB6" w:rsidRDefault="00D95CE8" w:rsidP="009F22A1">
      <w:pPr>
        <w:pStyle w:val="DP-NumberList"/>
        <w:numPr>
          <w:ilvl w:val="0"/>
          <w:numId w:val="23"/>
        </w:numPr>
      </w:pPr>
      <w:r>
        <w:t>After te</w:t>
      </w:r>
      <w:r w:rsidR="0046032A">
        <w:t>s</w:t>
      </w:r>
      <w:r>
        <w:t xml:space="preserve">ting file, </w:t>
      </w:r>
      <w:r w:rsidR="00A61986">
        <w:t xml:space="preserve">select No, I am </w:t>
      </w:r>
      <w:proofErr w:type="gramStart"/>
      <w:r w:rsidR="00A61986">
        <w:t>Finished</w:t>
      </w:r>
      <w:proofErr w:type="gramEnd"/>
      <w:r w:rsidR="00A61986">
        <w:t xml:space="preserve"> and click Exit</w:t>
      </w:r>
      <w:r>
        <w:t xml:space="preserve"> close WinZip Self Extractor.</w:t>
      </w:r>
    </w:p>
    <w:p w:rsidR="00D95CE8" w:rsidRPr="00366AB6" w:rsidRDefault="00D95CE8" w:rsidP="009F22A1">
      <w:pPr>
        <w:pStyle w:val="DP-NumberList"/>
        <w:numPr>
          <w:ilvl w:val="0"/>
          <w:numId w:val="23"/>
        </w:numPr>
      </w:pPr>
      <w:r>
        <w:t>Go to installation folder and rename exe file to PipeLine5_1.exe.</w:t>
      </w:r>
    </w:p>
    <w:p w:rsidR="00D95CE8" w:rsidRPr="00947D89" w:rsidRDefault="00D95CE8" w:rsidP="009F22A1">
      <w:pPr>
        <w:pStyle w:val="DP-NumberList"/>
        <w:numPr>
          <w:ilvl w:val="0"/>
          <w:numId w:val="23"/>
        </w:numPr>
        <w:rPr>
          <w:rStyle w:val="DP-BodytextlastChar"/>
        </w:rPr>
      </w:pPr>
      <w:r>
        <w:t>Select this file and the readme.txt file and create a new zip file named PipeLine5_1.zip.</w:t>
      </w:r>
      <w:r w:rsidR="00A61986">
        <w:t xml:space="preserve">  </w:t>
      </w:r>
      <w:r w:rsidR="00A61986" w:rsidRPr="00947D89">
        <w:rPr>
          <w:rStyle w:val="DP-BodytextlastChar"/>
        </w:rPr>
        <w:t>This is the file to be distributed on the web.</w:t>
      </w:r>
    </w:p>
    <w:p w:rsidR="00E87744" w:rsidRDefault="00E87744" w:rsidP="0046032A">
      <w:pPr>
        <w:pStyle w:val="DP-HeadingB"/>
      </w:pPr>
      <w:bookmarkStart w:id="395" w:name="_Toc293914955"/>
      <w:r w:rsidRPr="00304448">
        <w:t>Web-download</w:t>
      </w:r>
      <w:bookmarkEnd w:id="275"/>
      <w:bookmarkEnd w:id="376"/>
      <w:bookmarkEnd w:id="377"/>
      <w:bookmarkEnd w:id="378"/>
      <w:bookmarkEnd w:id="379"/>
      <w:bookmarkEnd w:id="381"/>
      <w:bookmarkEnd w:id="395"/>
    </w:p>
    <w:p w:rsidR="00E84618" w:rsidRPr="006B4A67" w:rsidRDefault="00E84618" w:rsidP="00E84618">
      <w:pPr>
        <w:pStyle w:val="DP-Bodytext"/>
      </w:pPr>
      <w:r>
        <w:t>The full installer is downloadable from the SDG website (</w:t>
      </w:r>
      <w:hyperlink r:id="rId77" w:history="1">
        <w:r w:rsidR="00304448" w:rsidRPr="001C286A">
          <w:rPr>
            <w:rStyle w:val="Hyperlink"/>
          </w:rPr>
          <w:t>http://sdg.jsi.com</w:t>
        </w:r>
      </w:hyperlink>
      <w:r>
        <w:t>)</w:t>
      </w:r>
      <w:r w:rsidR="00304448">
        <w:t xml:space="preserve">.  Upon downloading, </w:t>
      </w:r>
      <w:proofErr w:type="gramStart"/>
      <w:r w:rsidR="00304448">
        <w:t>user will</w:t>
      </w:r>
      <w:proofErr w:type="gramEnd"/>
      <w:r w:rsidR="00304448">
        <w:t xml:space="preserve"> getbe requested to fill out a information form.  The password for unzipping the web installer will then be emailed to the address provided on this form.</w:t>
      </w:r>
    </w:p>
    <w:p w:rsidR="003C0BF4" w:rsidRDefault="0046032A">
      <w:bookmarkStart w:id="396" w:name="_Toc281208029"/>
      <w:bookmarkStart w:id="397" w:name="_Toc282608574"/>
      <w:r>
        <w:br w:type="page"/>
      </w:r>
      <w:r w:rsidR="003C0BF4">
        <w:lastRenderedPageBreak/>
        <w:br w:type="page"/>
      </w:r>
    </w:p>
    <w:p w:rsidR="003C0BF4" w:rsidRDefault="003C0BF4">
      <w:pPr>
        <w:sectPr w:rsidR="003C0BF4" w:rsidSect="00D72088">
          <w:endnotePr>
            <w:numFmt w:val="decimal"/>
          </w:endnotePr>
          <w:pgSz w:w="12240" w:h="15840" w:code="1"/>
          <w:pgMar w:top="1051" w:right="1440" w:bottom="720" w:left="1440" w:header="720" w:footer="360" w:gutter="0"/>
          <w:cols w:space="720"/>
          <w:noEndnote/>
          <w:docGrid w:linePitch="326"/>
        </w:sectPr>
      </w:pPr>
    </w:p>
    <w:p w:rsidR="00E87744" w:rsidRDefault="001B1EC3" w:rsidP="00EE52DB">
      <w:pPr>
        <w:pStyle w:val="DP-ChapterTitle"/>
      </w:pPr>
      <w:bookmarkStart w:id="398" w:name="_Toc293914956"/>
      <w:r>
        <w:lastRenderedPageBreak/>
        <w:t>Application Design</w:t>
      </w:r>
      <w:bookmarkEnd w:id="396"/>
      <w:bookmarkEnd w:id="397"/>
      <w:bookmarkEnd w:id="398"/>
    </w:p>
    <w:p w:rsidR="005C530B" w:rsidRDefault="005C530B" w:rsidP="005C530B">
      <w:pPr>
        <w:pStyle w:val="DP-HeadingA"/>
      </w:pPr>
      <w:bookmarkStart w:id="399" w:name="_Toc272102792"/>
      <w:bookmarkStart w:id="400" w:name="_Toc280884923"/>
      <w:bookmarkStart w:id="401" w:name="_Toc280887138"/>
      <w:bookmarkStart w:id="402" w:name="_Toc281207567"/>
      <w:bookmarkStart w:id="403" w:name="_Toc281208030"/>
      <w:bookmarkStart w:id="404" w:name="_Toc282608575"/>
      <w:bookmarkStart w:id="405" w:name="_Toc293914957"/>
      <w:r>
        <w:t>Overview</w:t>
      </w:r>
      <w:bookmarkEnd w:id="399"/>
      <w:bookmarkEnd w:id="400"/>
      <w:bookmarkEnd w:id="401"/>
      <w:bookmarkEnd w:id="402"/>
      <w:bookmarkEnd w:id="403"/>
      <w:bookmarkEnd w:id="404"/>
      <w:bookmarkEnd w:id="405"/>
    </w:p>
    <w:p w:rsidR="005C530B" w:rsidRDefault="005C530B" w:rsidP="005C530B">
      <w:pPr>
        <w:pStyle w:val="DP-Bodytext"/>
      </w:pPr>
      <w:r>
        <w:t>Access stores all database tables, queries, forms, reports, macros, and modules in the Access Jet database as a single file.</w:t>
      </w:r>
    </w:p>
    <w:p w:rsidR="005C530B" w:rsidRDefault="005C530B" w:rsidP="005C530B">
      <w:pPr>
        <w:pStyle w:val="DP-Bodytext"/>
      </w:pPr>
      <w:r>
        <w:t>For query development, Access offers a "Query Designer", a graphical user interface that allows users to build queries without knowledge of the SQL programming language. In the Query Designer, users can "show" the data</w:t>
      </w:r>
      <w:r w:rsidR="00CB0726">
        <w:t xml:space="preserve"> </w:t>
      </w:r>
      <w:r>
        <w:t>sources of the query (which can be tables or queries) and select the fields they want returned by clicking and dragging them into the grid. One can set up joins by clicking and dragging fields in tables to fields in other tables. Access allows users to view and manipulate the SQL code if desired. Any Access table, including linked tables from different data sources, can be used in a query.</w:t>
      </w:r>
    </w:p>
    <w:p w:rsidR="005C530B" w:rsidRDefault="005C530B" w:rsidP="005C530B">
      <w:pPr>
        <w:pStyle w:val="DP-Bodytext"/>
      </w:pPr>
      <w:r>
        <w:t xml:space="preserve">When developing </w:t>
      </w:r>
      <w:r w:rsidR="00304448">
        <w:t xml:space="preserve">forms and </w:t>
      </w:r>
      <w:r>
        <w:t xml:space="preserve">reports that are linked to queries placing or moving items in the design view, Access runs the linked query in the background on any placement or movement of an item in that </w:t>
      </w:r>
      <w:r w:rsidR="00304448">
        <w:t xml:space="preserve">Form or </w:t>
      </w:r>
      <w:r>
        <w:t xml:space="preserve">Report. If the </w:t>
      </w:r>
      <w:r w:rsidR="00304448">
        <w:t xml:space="preserve">form or </w:t>
      </w:r>
      <w:r>
        <w:t xml:space="preserve">report is linked to a query that takes a long time to return records this means having to wait until the query has run before you can add/edit or move the next item in the </w:t>
      </w:r>
      <w:r w:rsidR="00304448">
        <w:t xml:space="preserve">form or </w:t>
      </w:r>
      <w:r>
        <w:t>report (this feature cannot be turned off).</w:t>
      </w:r>
    </w:p>
    <w:p w:rsidR="005C530B" w:rsidRDefault="005C530B" w:rsidP="0031780F">
      <w:pPr>
        <w:pStyle w:val="DP-Bodytext"/>
      </w:pPr>
      <w:r>
        <w:t>Non-programmers can use the macro feature to automate simple tasks through a series of drop-down selections. Macros allow users to easily chain commands together such as running queries, importing or exporting data, opening and closing forms, previewing and printing reports, etc. Macros support basic logic (IF-conditions) and the ability to call other macros. Macros can also contain sub-macros which are similar to subroutines. Macros however, are limited in their functionality by a lack of</w:t>
      </w:r>
      <w:r w:rsidR="0031780F" w:rsidRPr="0031780F">
        <w:t xml:space="preserve"> </w:t>
      </w:r>
      <w:r>
        <w:rPr>
          <w:rStyle w:val="Hyperlink"/>
          <w:color w:val="auto"/>
          <w:u w:val="none"/>
        </w:rPr>
        <w:t>programming loops</w:t>
      </w:r>
      <w:r w:rsidR="0031780F" w:rsidRPr="0031780F">
        <w:t xml:space="preserve"> </w:t>
      </w:r>
      <w:r>
        <w:t xml:space="preserve">and of advanced coding logic. </w:t>
      </w:r>
      <w:r w:rsidR="009969AF">
        <w:t>PipeLine only uses macros for populating the custom menubar.  This allows for ease in creating the menubar at runtime and in opening the proper dialog box.</w:t>
      </w:r>
    </w:p>
    <w:p w:rsidR="005C530B" w:rsidRDefault="005C530B" w:rsidP="0031780F">
      <w:pPr>
        <w:pStyle w:val="DP-Bodytext"/>
      </w:pPr>
      <w:r>
        <w:t>The programming language available in Access is, as in other products of the</w:t>
      </w:r>
      <w:r w:rsidR="0031780F" w:rsidRPr="0031780F">
        <w:rPr>
          <w:rStyle w:val="apple-converted-space"/>
        </w:rPr>
        <w:t xml:space="preserve"> </w:t>
      </w:r>
      <w:r>
        <w:rPr>
          <w:rStyle w:val="Hyperlink"/>
          <w:color w:val="auto"/>
          <w:u w:val="none"/>
        </w:rPr>
        <w:t>Microsoft Office</w:t>
      </w:r>
      <w:r w:rsidR="0031780F" w:rsidRPr="0031780F">
        <w:rPr>
          <w:rStyle w:val="apple-converted-space"/>
        </w:rPr>
        <w:t xml:space="preserve"> </w:t>
      </w:r>
      <w:r>
        <w:t>suite, Microsoft</w:t>
      </w:r>
      <w:r w:rsidR="0031780F" w:rsidRPr="0031780F">
        <w:rPr>
          <w:rStyle w:val="apple-converted-space"/>
        </w:rPr>
        <w:t xml:space="preserve"> </w:t>
      </w:r>
      <w:r>
        <w:rPr>
          <w:rStyle w:val="Hyperlink"/>
          <w:color w:val="auto"/>
          <w:u w:val="none"/>
        </w:rPr>
        <w:t>Visual Basic for Applications</w:t>
      </w:r>
      <w:r>
        <w:t>, which is nearly identical to Visual Basic 6.0 (VB6). VBA code can be stored in modules and code behind forms and reports. Modules can also be classes.</w:t>
      </w:r>
    </w:p>
    <w:p w:rsidR="005C530B" w:rsidRDefault="005C530B" w:rsidP="0031780F">
      <w:pPr>
        <w:pStyle w:val="DP-Bodytext"/>
      </w:pPr>
      <w:r>
        <w:t>To manipulate data in tables and queries in VBA, Microsoft provides two database access libraries of</w:t>
      </w:r>
      <w:r w:rsidR="0031780F" w:rsidRPr="0031780F">
        <w:rPr>
          <w:rStyle w:val="apple-converted-space"/>
        </w:rPr>
        <w:t xml:space="preserve"> </w:t>
      </w:r>
      <w:r>
        <w:rPr>
          <w:rStyle w:val="Hyperlink"/>
          <w:color w:val="auto"/>
          <w:u w:val="none"/>
        </w:rPr>
        <w:t>COM</w:t>
      </w:r>
      <w:r w:rsidR="0031780F" w:rsidRPr="0031780F">
        <w:rPr>
          <w:rStyle w:val="apple-converted-space"/>
        </w:rPr>
        <w:t xml:space="preserve"> </w:t>
      </w:r>
      <w:r>
        <w:t>components:</w:t>
      </w:r>
    </w:p>
    <w:p w:rsidR="005C530B" w:rsidRPr="0046032A" w:rsidRDefault="005C530B" w:rsidP="0046032A">
      <w:pPr>
        <w:pStyle w:val="DP-1Bullet"/>
      </w:pPr>
      <w:r w:rsidRPr="0046032A">
        <w:rPr>
          <w:rStyle w:val="Hyperlink"/>
          <w:color w:val="auto"/>
          <w:u w:val="none"/>
        </w:rPr>
        <w:t>Data Access Objects</w:t>
      </w:r>
      <w:r w:rsidR="0031780F" w:rsidRPr="0046032A">
        <w:rPr>
          <w:rStyle w:val="apple-converted-space"/>
        </w:rPr>
        <w:t xml:space="preserve"> </w:t>
      </w:r>
      <w:r w:rsidRPr="0046032A">
        <w:t xml:space="preserve">(DAO) (32-bit only), which is included in Access and Windows </w:t>
      </w:r>
    </w:p>
    <w:p w:rsidR="005C530B" w:rsidRPr="0046032A" w:rsidRDefault="005C530B" w:rsidP="0046032A">
      <w:pPr>
        <w:pStyle w:val="DP-1Bullet"/>
      </w:pPr>
      <w:r w:rsidRPr="0046032A">
        <w:t>ActiveX Data Objects</w:t>
      </w:r>
      <w:r w:rsidR="0031780F" w:rsidRPr="0046032A">
        <w:rPr>
          <w:rStyle w:val="apple-converted-space"/>
        </w:rPr>
        <w:t xml:space="preserve"> </w:t>
      </w:r>
      <w:r w:rsidRPr="0046032A">
        <w:rPr>
          <w:rStyle w:val="Hyperlink"/>
          <w:color w:val="auto"/>
          <w:u w:val="none"/>
        </w:rPr>
        <w:t>ActiveX Data Objects</w:t>
      </w:r>
      <w:r w:rsidR="0031780F" w:rsidRPr="0046032A">
        <w:rPr>
          <w:rStyle w:val="apple-converted-space"/>
        </w:rPr>
        <w:t xml:space="preserve"> </w:t>
      </w:r>
      <w:r w:rsidRPr="0046032A">
        <w:t>(ADO) (both 32-bit and 64-bit versions)</w:t>
      </w:r>
    </w:p>
    <w:p w:rsidR="005C530B" w:rsidRDefault="009969AF" w:rsidP="0031780F">
      <w:pPr>
        <w:pStyle w:val="DP-Bodytext"/>
      </w:pPr>
      <w:r>
        <w:t>PipeLine uses DAO objects and so DAO must be a registered reference for the application</w:t>
      </w:r>
      <w:r w:rsidR="005C530B">
        <w:t>.</w:t>
      </w:r>
    </w:p>
    <w:p w:rsidR="00214674" w:rsidRDefault="005C530B" w:rsidP="003C0BF4">
      <w:pPr>
        <w:pStyle w:val="DP-Bodytext"/>
        <w:rPr>
          <w:rStyle w:val="mw-headline"/>
          <w:rFonts w:ascii="Arial" w:hAnsi="Arial"/>
          <w:b/>
          <w:color w:val="000000"/>
          <w:sz w:val="32"/>
          <w:szCs w:val="32"/>
        </w:rPr>
      </w:pPr>
      <w:r>
        <w:t>Many Access developers use the</w:t>
      </w:r>
      <w:r w:rsidR="0031780F" w:rsidRPr="0031780F">
        <w:rPr>
          <w:rStyle w:val="apple-converted-space"/>
        </w:rPr>
        <w:t xml:space="preserve"> </w:t>
      </w:r>
      <w:r w:rsidR="009608F8">
        <w:rPr>
          <w:rStyle w:val="apple-converted-space"/>
        </w:rPr>
        <w:t>Reddick</w:t>
      </w:r>
      <w:r>
        <w:rPr>
          <w:rStyle w:val="Hyperlink"/>
          <w:color w:val="auto"/>
          <w:u w:val="none"/>
        </w:rPr>
        <w:t xml:space="preserve"> naming convention</w:t>
      </w:r>
      <w:r>
        <w:t>, though this is not universal; it is a programming convention, not a DBMS-enforced rule.</w:t>
      </w:r>
      <w:hyperlink r:id="rId78" w:anchor="cite_note-7" w:history="1"/>
      <w:r w:rsidR="0031780F" w:rsidRPr="0031780F">
        <w:rPr>
          <w:rStyle w:val="apple-converted-space"/>
        </w:rPr>
        <w:t xml:space="preserve">  </w:t>
      </w:r>
      <w:r>
        <w:t xml:space="preserve">It is particularly helpful in VBA where references to object names may not indicate its data type (e.g. tbl for tables, qry for </w:t>
      </w:r>
      <w:r w:rsidRPr="00947D89">
        <w:rPr>
          <w:rStyle w:val="DP-BodytextlastChar"/>
        </w:rPr>
        <w:t>queries).</w:t>
      </w:r>
      <w:bookmarkStart w:id="406" w:name="_Toc281207568"/>
      <w:bookmarkStart w:id="407" w:name="_Toc281208031"/>
      <w:bookmarkStart w:id="408" w:name="_Toc282608576"/>
      <w:r w:rsidR="00214674">
        <w:rPr>
          <w:rStyle w:val="mw-headline"/>
          <w:rFonts w:ascii="Arial" w:hAnsi="Arial"/>
          <w:color w:val="000000"/>
        </w:rPr>
        <w:br w:type="page"/>
      </w:r>
    </w:p>
    <w:p w:rsidR="005C530B" w:rsidRDefault="005C530B" w:rsidP="005C530B">
      <w:pPr>
        <w:pStyle w:val="DP-HeadingA"/>
      </w:pPr>
      <w:bookmarkStart w:id="409" w:name="_Toc293914958"/>
      <w:r>
        <w:rPr>
          <w:rStyle w:val="mw-headline"/>
          <w:rFonts w:ascii="Arial" w:hAnsi="Arial"/>
          <w:color w:val="000000"/>
        </w:rPr>
        <w:lastRenderedPageBreak/>
        <w:t>Split Database Architecture</w:t>
      </w:r>
      <w:bookmarkEnd w:id="406"/>
      <w:bookmarkEnd w:id="407"/>
      <w:bookmarkEnd w:id="408"/>
      <w:bookmarkEnd w:id="409"/>
    </w:p>
    <w:p w:rsidR="005C530B" w:rsidRDefault="005C530B" w:rsidP="005C530B">
      <w:pPr>
        <w:pStyle w:val="DP-Bodytext"/>
      </w:pPr>
      <w:r>
        <w:t>Microsoft Access applications</w:t>
      </w:r>
      <w:r w:rsidR="009969AF">
        <w:t xml:space="preserve">, like PipeLine, </w:t>
      </w:r>
      <w:r>
        <w:t xml:space="preserve">adopt </w:t>
      </w:r>
      <w:proofErr w:type="gramStart"/>
      <w:r>
        <w:t>a split</w:t>
      </w:r>
      <w:proofErr w:type="gramEnd"/>
      <w:r>
        <w:t xml:space="preserve">-database architecture. The database </w:t>
      </w:r>
      <w:r w:rsidR="009969AF">
        <w:t>is</w:t>
      </w:r>
      <w:r>
        <w:t xml:space="preserve"> divided into a front-end database that contains the application objects (queries, forms, reports, macros, and modules), and is linked to tables stored in a back-end shared database containing the data. The "back-end" database can be stored in a location shared by many users, such as a file server. The "front-end" database is distributed to each user's desktop and linked to the shared database. Using this design, each user has a copy of Microsoft Access installed on their machine along with their application database. This reduces network traffic since the application is not retrieved for each use, and allows the front-end database to contain tables with data that is private to each user for storing settings or temporary data. This split-database design also allows development of the application independent of the data. When a new version is ready, the front-end database is replaced without impacting the data database. </w:t>
      </w:r>
    </w:p>
    <w:p w:rsidR="005C530B" w:rsidRDefault="005C530B" w:rsidP="005C530B">
      <w:pPr>
        <w:pStyle w:val="DP-Bodytext"/>
      </w:pPr>
      <w:r>
        <w:t xml:space="preserve">Linked tables in Access use absolute paths rather than relative paths, so the development environment either has to have the same path as the production environment or a "dynamic-linker" routine can be written </w:t>
      </w:r>
      <w:r w:rsidRPr="0031780F">
        <w:t>in</w:t>
      </w:r>
      <w:r w:rsidR="0031780F" w:rsidRPr="0031780F">
        <w:t xml:space="preserve"> </w:t>
      </w:r>
      <w:r w:rsidRPr="0031780F">
        <w:t>VBA</w:t>
      </w:r>
      <w:r>
        <w:t>.</w:t>
      </w:r>
      <w:r w:rsidR="009969AF">
        <w:t xml:space="preserve">  In PipeLine, the links to the backend are stored in the ProgV4.mdb file.  This also allows us to populate the Window menubar option.</w:t>
      </w:r>
    </w:p>
    <w:p w:rsidR="005C530B" w:rsidRPr="00947D89" w:rsidRDefault="005C530B" w:rsidP="005C530B">
      <w:pPr>
        <w:pStyle w:val="DP-Bodytext"/>
        <w:rPr>
          <w:rStyle w:val="DP-BodytextlastChar"/>
        </w:rPr>
      </w:pPr>
      <w:r>
        <w:t xml:space="preserve">This is not an economical setup across slow networks, or in large organizations separated by great distances, as it will result in excessive lag to database users. </w:t>
      </w:r>
      <w:r w:rsidR="009969AF">
        <w:t xml:space="preserve"> Therefore, when users are </w:t>
      </w:r>
      <w:r w:rsidR="009969AF" w:rsidRPr="00947D89">
        <w:rPr>
          <w:rStyle w:val="DP-BodytextlastChar"/>
        </w:rPr>
        <w:t>installing PipeLine, consideration needs to be made for their network speed.</w:t>
      </w:r>
    </w:p>
    <w:p w:rsidR="005C530B" w:rsidRDefault="00661274" w:rsidP="005C530B">
      <w:pPr>
        <w:pStyle w:val="DP-HeadingA"/>
      </w:pPr>
      <w:bookmarkStart w:id="410" w:name="_Toc522599486"/>
      <w:bookmarkStart w:id="411" w:name="_Toc281207569"/>
      <w:bookmarkStart w:id="412" w:name="_Toc281208032"/>
      <w:bookmarkStart w:id="413" w:name="_Toc282608577"/>
      <w:bookmarkStart w:id="414" w:name="_Toc293914959"/>
      <w:r>
        <w:rPr>
          <w:noProof/>
        </w:rPr>
        <mc:AlternateContent>
          <mc:Choice Requires="wps">
            <w:drawing>
              <wp:anchor distT="0" distB="0" distL="114300" distR="114300" simplePos="0" relativeHeight="251663872" behindDoc="0" locked="0" layoutInCell="1" allowOverlap="1" wp14:anchorId="5FD1FBE8" wp14:editId="15B9CFE6">
                <wp:simplePos x="0" y="0"/>
                <wp:positionH relativeFrom="column">
                  <wp:posOffset>3657600</wp:posOffset>
                </wp:positionH>
                <wp:positionV relativeFrom="paragraph">
                  <wp:posOffset>375920</wp:posOffset>
                </wp:positionV>
                <wp:extent cx="2228850" cy="1028700"/>
                <wp:effectExtent l="0" t="4445" r="0" b="0"/>
                <wp:wrapSquare wrapText="bothSides"/>
                <wp:docPr id="43"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0287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9E51D0">
                            <w:pPr>
                              <w:pStyle w:val="DP-BoxTextTitle"/>
                              <w:rPr>
                                <w:lang w:val="en-US"/>
                              </w:rPr>
                            </w:pPr>
                            <w:r>
                              <w:rPr>
                                <w:lang w:val="en-US"/>
                              </w:rPr>
                              <w:t>Conventions used</w:t>
                            </w:r>
                          </w:p>
                          <w:p w:rsidR="003C0BF4" w:rsidRPr="00871F58" w:rsidRDefault="003C0BF4" w:rsidP="009E51D0">
                            <w:pPr>
                              <w:pStyle w:val="DP-Boxtext"/>
                              <w:rPr>
                                <w:lang w:val="en-US"/>
                              </w:rPr>
                            </w:pPr>
                            <w:r>
                              <w:rPr>
                                <w:lang w:val="en-US"/>
                              </w:rPr>
                              <w:t>Naming and coding conventions were not originally used.  With version 3.0, these conventions have been used.  All future programming should follow these guidelines.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057" type="#_x0000_t202" style="position:absolute;margin-left:4in;margin-top:29.6pt;width:175.5pt;height:8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" fillcolor="#9dbfe5" stroked="f" strokecolor="blue" strokeweight=".5pt">
                <v:textbox>
                  <w:txbxContent>
                    <w:p w:rsidR="003C0BF4" w:rsidRPr="00590D2A" w:rsidRDefault="003C0BF4" w:rsidP="009E51D0">
                      <w:pPr>
                        <w:pStyle w:val="DP-BoxTextTitle"/>
                        <w:rPr>
                          <w:lang w:val="en-US"/>
                        </w:rPr>
                      </w:pPr>
                      <w:r>
                        <w:rPr>
                          <w:lang w:val="en-US"/>
                        </w:rPr>
                        <w:t>Conventions used</w:t>
                      </w:r>
                    </w:p>
                    <w:p w:rsidR="003C0BF4" w:rsidRPr="00871F58" w:rsidRDefault="003C0BF4" w:rsidP="009E51D0">
                      <w:pPr>
                        <w:pStyle w:val="DP-Boxtext"/>
                        <w:rPr>
                          <w:lang w:val="en-US"/>
                        </w:rPr>
                      </w:pPr>
                      <w:r>
                        <w:rPr>
                          <w:lang w:val="en-US"/>
                        </w:rPr>
                        <w:t>Naming and coding conventions were not originally used.  With version 3.0, these conventions have been used.  All future programming should follow these guidelines.</w:t>
                      </w:r>
                    </w:p>
                  </w:txbxContent>
                </v:textbox>
                <w10:wrap type="square"/>
              </v:shape>
            </w:pict>
          </mc:Fallback>
        </mc:AlternateContent>
      </w:r>
      <w:r w:rsidR="005C530B">
        <w:t>Naming Conventions</w:t>
      </w:r>
      <w:bookmarkEnd w:id="410"/>
      <w:bookmarkEnd w:id="411"/>
      <w:bookmarkEnd w:id="412"/>
      <w:bookmarkEnd w:id="413"/>
      <w:bookmarkEnd w:id="414"/>
    </w:p>
    <w:p w:rsidR="005C530B" w:rsidRDefault="005C530B" w:rsidP="005C530B">
      <w:pPr>
        <w:pStyle w:val="DP-Bodytext"/>
      </w:pPr>
      <w:bookmarkStart w:id="415" w:name="OLE_LINK1"/>
      <w:r>
        <w:t>The conventions that follow were developed to promote uniformity and consistency in naming various program modules.  Variables and objects with familiar labels make source code easier to read.</w:t>
      </w:r>
    </w:p>
    <w:p w:rsidR="005C530B" w:rsidRPr="00947D89" w:rsidRDefault="00B91ACA" w:rsidP="005C530B">
      <w:pPr>
        <w:pStyle w:val="DP-Bodytext"/>
        <w:rPr>
          <w:rStyle w:val="DP-BodytextlastChar"/>
        </w:rPr>
      </w:pPr>
      <w:r>
        <w:t xml:space="preserve">All </w:t>
      </w:r>
      <w:proofErr w:type="gramStart"/>
      <w:r>
        <w:t xml:space="preserve">MSAccess </w:t>
      </w:r>
      <w:r w:rsidR="005C530B">
        <w:t xml:space="preserve"> databases</w:t>
      </w:r>
      <w:proofErr w:type="gramEnd"/>
      <w:r w:rsidR="005C530B">
        <w:t xml:space="preserve"> should utilize Reddick VBA (RVBA), Version </w:t>
      </w:r>
      <w:r w:rsidR="00CB0726">
        <w:t>6</w:t>
      </w:r>
      <w:r w:rsidR="005C530B">
        <w:t>.0</w:t>
      </w:r>
      <w:r w:rsidR="0099564C">
        <w:t>1</w:t>
      </w:r>
      <w:r w:rsidR="005C530B">
        <w:t xml:space="preserve"> (see Appendix </w:t>
      </w:r>
      <w:r w:rsidR="00DD4D74" w:rsidRPr="00DD4D74">
        <w:fldChar w:fldCharType="begin"/>
      </w:r>
      <w:r w:rsidR="00DD4D74" w:rsidRPr="00DD4D74">
        <w:instrText xml:space="preserve"> REF OLE_LINKC </w:instrText>
      </w:r>
      <w:r w:rsidR="00DD4D74">
        <w:instrText xml:space="preserve"> \* MERGEFORMAT </w:instrText>
      </w:r>
      <w:r w:rsidR="00DD4D74" w:rsidRPr="00DD4D74">
        <w:fldChar w:fldCharType="separate"/>
      </w:r>
      <w:r w:rsidR="00E218DF" w:rsidRPr="00DD4D74">
        <w:t>C</w:t>
      </w:r>
      <w:r w:rsidR="00DD4D74" w:rsidRPr="00DD4D74">
        <w:fldChar w:fldCharType="end"/>
      </w:r>
      <w:r w:rsidR="005C530B">
        <w:t xml:space="preserve">).  Table </w:t>
      </w:r>
      <w:fldSimple w:instr=" REF OLE_LINK2 ">
        <w:r w:rsidR="00214674">
          <w:rPr>
            <w:noProof/>
          </w:rPr>
          <w:t>5</w:t>
        </w:r>
      </w:fldSimple>
      <w:r w:rsidR="005C530B">
        <w:t xml:space="preserve"> </w:t>
      </w:r>
      <w:r w:rsidR="005C530B" w:rsidRPr="00947D89">
        <w:rPr>
          <w:rStyle w:val="DP-BodytextlastChar"/>
        </w:rPr>
        <w:t>summarizes the conventions used from the RVBA for database window objects.</w:t>
      </w:r>
    </w:p>
    <w:p w:rsidR="00687338" w:rsidRDefault="00687338" w:rsidP="00687338">
      <w:pPr>
        <w:pStyle w:val="DP-TableTitle"/>
      </w:pPr>
      <w:bookmarkStart w:id="416" w:name="_Toc522599569"/>
      <w:bookmarkStart w:id="417" w:name="_Toc293915324"/>
      <w:r>
        <w:t xml:space="preserve">Table </w:t>
      </w:r>
      <w:bookmarkStart w:id="418" w:name="OLE_LINK2"/>
      <w:r>
        <w:fldChar w:fldCharType="begin"/>
      </w:r>
      <w:r>
        <w:instrText xml:space="preserve"> SEQ Table \* ARABIC </w:instrText>
      </w:r>
      <w:r>
        <w:fldChar w:fldCharType="separate"/>
      </w:r>
      <w:r w:rsidR="002A3BA2">
        <w:rPr>
          <w:noProof/>
        </w:rPr>
        <w:t>5</w:t>
      </w:r>
      <w:r>
        <w:fldChar w:fldCharType="end"/>
      </w:r>
      <w:bookmarkEnd w:id="418"/>
      <w:r>
        <w:t xml:space="preserve"> – Prefixes for Access Database Window Objects</w:t>
      </w:r>
      <w:bookmarkEnd w:id="416"/>
      <w:bookmarkEnd w:id="41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60" w:firstRow="1" w:lastRow="1" w:firstColumn="0" w:lastColumn="0" w:noHBand="0" w:noVBand="0"/>
      </w:tblPr>
      <w:tblGrid>
        <w:gridCol w:w="1044"/>
        <w:gridCol w:w="864"/>
        <w:gridCol w:w="1980"/>
      </w:tblGrid>
      <w:tr w:rsidR="005C530B" w:rsidTr="00687338">
        <w:trPr>
          <w:trHeight w:val="280"/>
        </w:trPr>
        <w:tc>
          <w:tcPr>
            <w:tcW w:w="1044" w:type="dxa"/>
          </w:tcPr>
          <w:bookmarkEnd w:id="415"/>
          <w:p w:rsidR="005C530B" w:rsidRDefault="005C530B" w:rsidP="00BC5740">
            <w:pPr>
              <w:pStyle w:val="DP-TableHeaderRow"/>
            </w:pPr>
            <w:r>
              <w:t>Object</w:t>
            </w:r>
          </w:p>
        </w:tc>
        <w:tc>
          <w:tcPr>
            <w:tcW w:w="864" w:type="dxa"/>
          </w:tcPr>
          <w:p w:rsidR="005C530B" w:rsidRDefault="005C530B" w:rsidP="00BC5740">
            <w:pPr>
              <w:pStyle w:val="DP-TableHeaderRow"/>
            </w:pPr>
            <w:r>
              <w:t>Prefix</w:t>
            </w:r>
          </w:p>
        </w:tc>
        <w:tc>
          <w:tcPr>
            <w:tcW w:w="1980" w:type="dxa"/>
          </w:tcPr>
          <w:p w:rsidR="005C530B" w:rsidRDefault="005C530B" w:rsidP="00BC5740">
            <w:pPr>
              <w:pStyle w:val="DP-TableHeaderRow"/>
            </w:pPr>
            <w:r>
              <w:t>Description</w:t>
            </w:r>
          </w:p>
        </w:tc>
      </w:tr>
      <w:tr w:rsidR="005C530B" w:rsidTr="00687338">
        <w:trPr>
          <w:trHeight w:val="280"/>
        </w:trPr>
        <w:tc>
          <w:tcPr>
            <w:tcW w:w="1044" w:type="dxa"/>
          </w:tcPr>
          <w:p w:rsidR="005C530B" w:rsidRDefault="005C530B" w:rsidP="00BC5740">
            <w:pPr>
              <w:pStyle w:val="DP-TableRowText"/>
            </w:pPr>
            <w:r>
              <w:t>Table</w:t>
            </w:r>
          </w:p>
        </w:tc>
        <w:tc>
          <w:tcPr>
            <w:tcW w:w="864" w:type="dxa"/>
          </w:tcPr>
          <w:p w:rsidR="005C530B" w:rsidRDefault="005C530B" w:rsidP="00BC5740">
            <w:pPr>
              <w:pStyle w:val="DP-TableRowText"/>
            </w:pPr>
            <w:r>
              <w:t>tbl</w:t>
            </w:r>
          </w:p>
        </w:tc>
        <w:tc>
          <w:tcPr>
            <w:tcW w:w="1980" w:type="dxa"/>
          </w:tcPr>
          <w:p w:rsidR="005C530B" w:rsidRDefault="005C530B" w:rsidP="00BC5740">
            <w:pPr>
              <w:pStyle w:val="DP-TableRowText"/>
            </w:pPr>
            <w:r>
              <w:t>Data Table</w:t>
            </w:r>
          </w:p>
        </w:tc>
      </w:tr>
      <w:tr w:rsidR="005C530B" w:rsidTr="00687338">
        <w:trPr>
          <w:trHeight w:val="280"/>
        </w:trPr>
        <w:tc>
          <w:tcPr>
            <w:tcW w:w="1044" w:type="dxa"/>
          </w:tcPr>
          <w:p w:rsidR="005C530B" w:rsidRDefault="005C530B" w:rsidP="00BC5740">
            <w:pPr>
              <w:pStyle w:val="DP-TableRowText"/>
            </w:pPr>
          </w:p>
        </w:tc>
        <w:tc>
          <w:tcPr>
            <w:tcW w:w="864" w:type="dxa"/>
          </w:tcPr>
          <w:p w:rsidR="005C530B" w:rsidRDefault="005C530B" w:rsidP="00BC5740">
            <w:pPr>
              <w:pStyle w:val="DP-TableRowText"/>
            </w:pPr>
            <w:r>
              <w:t>tmp</w:t>
            </w:r>
          </w:p>
        </w:tc>
        <w:tc>
          <w:tcPr>
            <w:tcW w:w="1980" w:type="dxa"/>
          </w:tcPr>
          <w:p w:rsidR="005C530B" w:rsidRDefault="005C530B" w:rsidP="00BC5740">
            <w:pPr>
              <w:pStyle w:val="DP-TableRowText"/>
            </w:pPr>
            <w:r>
              <w:t>Temporary Table</w:t>
            </w:r>
          </w:p>
        </w:tc>
      </w:tr>
      <w:tr w:rsidR="005C530B" w:rsidTr="00687338">
        <w:trPr>
          <w:trHeight w:val="280"/>
        </w:trPr>
        <w:tc>
          <w:tcPr>
            <w:tcW w:w="1044" w:type="dxa"/>
          </w:tcPr>
          <w:p w:rsidR="005C530B" w:rsidRDefault="005C530B" w:rsidP="00BC5740">
            <w:pPr>
              <w:pStyle w:val="DP-TableRowText"/>
            </w:pPr>
            <w:r>
              <w:t>Query</w:t>
            </w:r>
          </w:p>
        </w:tc>
        <w:tc>
          <w:tcPr>
            <w:tcW w:w="864" w:type="dxa"/>
          </w:tcPr>
          <w:p w:rsidR="005C530B" w:rsidRDefault="005C530B" w:rsidP="00BC5740">
            <w:pPr>
              <w:pStyle w:val="DP-TableRowText"/>
            </w:pPr>
            <w:r>
              <w:t>qsel</w:t>
            </w:r>
          </w:p>
        </w:tc>
        <w:tc>
          <w:tcPr>
            <w:tcW w:w="1980" w:type="dxa"/>
          </w:tcPr>
          <w:p w:rsidR="005C530B" w:rsidRDefault="005C530B" w:rsidP="00BC5740">
            <w:pPr>
              <w:pStyle w:val="DP-TableRowText"/>
            </w:pPr>
            <w:r>
              <w:t>Select Query</w:t>
            </w:r>
          </w:p>
        </w:tc>
      </w:tr>
      <w:tr w:rsidR="005C530B" w:rsidTr="00687338">
        <w:trPr>
          <w:trHeight w:val="280"/>
        </w:trPr>
        <w:tc>
          <w:tcPr>
            <w:tcW w:w="1044" w:type="dxa"/>
          </w:tcPr>
          <w:p w:rsidR="005C530B" w:rsidRDefault="005C530B" w:rsidP="00BC5740">
            <w:pPr>
              <w:pStyle w:val="DP-TableRowText"/>
              <w:rPr>
                <w:caps/>
              </w:rPr>
            </w:pPr>
          </w:p>
        </w:tc>
        <w:tc>
          <w:tcPr>
            <w:tcW w:w="864" w:type="dxa"/>
          </w:tcPr>
          <w:p w:rsidR="005C530B" w:rsidRDefault="005C530B" w:rsidP="00BC5740">
            <w:pPr>
              <w:pStyle w:val="DP-TableRowText"/>
            </w:pPr>
            <w:r>
              <w:t>qupd</w:t>
            </w:r>
          </w:p>
        </w:tc>
        <w:tc>
          <w:tcPr>
            <w:tcW w:w="1980" w:type="dxa"/>
          </w:tcPr>
          <w:p w:rsidR="005C530B" w:rsidRDefault="005C530B" w:rsidP="00BC5740">
            <w:pPr>
              <w:pStyle w:val="DP-TableRowText"/>
            </w:pPr>
            <w:r>
              <w:t>Update Query</w:t>
            </w:r>
          </w:p>
        </w:tc>
      </w:tr>
      <w:tr w:rsidR="005C530B" w:rsidTr="00687338">
        <w:trPr>
          <w:trHeight w:val="280"/>
        </w:trPr>
        <w:tc>
          <w:tcPr>
            <w:tcW w:w="1044" w:type="dxa"/>
          </w:tcPr>
          <w:p w:rsidR="005C530B" w:rsidRDefault="005C530B" w:rsidP="00BC5740">
            <w:pPr>
              <w:pStyle w:val="DP-TableRowText"/>
            </w:pPr>
          </w:p>
        </w:tc>
        <w:tc>
          <w:tcPr>
            <w:tcW w:w="864" w:type="dxa"/>
          </w:tcPr>
          <w:p w:rsidR="005C530B" w:rsidRDefault="005C530B" w:rsidP="00BC5740">
            <w:pPr>
              <w:pStyle w:val="DP-TableRowText"/>
              <w:rPr>
                <w:caps/>
              </w:rPr>
            </w:pPr>
            <w:r>
              <w:rPr>
                <w:caps/>
              </w:rPr>
              <w:t>qdel</w:t>
            </w:r>
          </w:p>
        </w:tc>
        <w:tc>
          <w:tcPr>
            <w:tcW w:w="1980" w:type="dxa"/>
          </w:tcPr>
          <w:p w:rsidR="005C530B" w:rsidRDefault="005C530B" w:rsidP="00BC5740">
            <w:pPr>
              <w:pStyle w:val="DP-TableRowText"/>
            </w:pPr>
            <w:r>
              <w:t>Delete Query</w:t>
            </w:r>
          </w:p>
        </w:tc>
      </w:tr>
      <w:tr w:rsidR="005C530B" w:rsidTr="00687338">
        <w:trPr>
          <w:trHeight w:val="280"/>
        </w:trPr>
        <w:tc>
          <w:tcPr>
            <w:tcW w:w="1044" w:type="dxa"/>
          </w:tcPr>
          <w:p w:rsidR="005C530B" w:rsidRDefault="005C530B" w:rsidP="00BC5740">
            <w:pPr>
              <w:pStyle w:val="DP-TableRowText"/>
            </w:pPr>
          </w:p>
        </w:tc>
        <w:tc>
          <w:tcPr>
            <w:tcW w:w="864" w:type="dxa"/>
          </w:tcPr>
          <w:p w:rsidR="005C530B" w:rsidRDefault="005C530B" w:rsidP="00BC5740">
            <w:pPr>
              <w:pStyle w:val="DP-TableRowText"/>
            </w:pPr>
            <w:r>
              <w:t>qapp</w:t>
            </w:r>
          </w:p>
        </w:tc>
        <w:tc>
          <w:tcPr>
            <w:tcW w:w="1980" w:type="dxa"/>
          </w:tcPr>
          <w:p w:rsidR="005C530B" w:rsidRDefault="005C530B" w:rsidP="00BC5740">
            <w:pPr>
              <w:pStyle w:val="DP-TableRowText"/>
            </w:pPr>
            <w:r>
              <w:t>Append Query</w:t>
            </w:r>
          </w:p>
        </w:tc>
      </w:tr>
      <w:tr w:rsidR="005C530B" w:rsidTr="00687338">
        <w:trPr>
          <w:trHeight w:val="280"/>
        </w:trPr>
        <w:tc>
          <w:tcPr>
            <w:tcW w:w="1044" w:type="dxa"/>
          </w:tcPr>
          <w:p w:rsidR="005C530B" w:rsidRDefault="005C530B" w:rsidP="00BC5740">
            <w:pPr>
              <w:pStyle w:val="DP-TableRowText"/>
              <w:rPr>
                <w:caps/>
              </w:rPr>
            </w:pPr>
            <w:r>
              <w:rPr>
                <w:caps/>
              </w:rPr>
              <w:t>Forms</w:t>
            </w:r>
          </w:p>
        </w:tc>
        <w:tc>
          <w:tcPr>
            <w:tcW w:w="864" w:type="dxa"/>
          </w:tcPr>
          <w:p w:rsidR="005C530B" w:rsidRDefault="005C530B" w:rsidP="00BC5740">
            <w:pPr>
              <w:pStyle w:val="DP-TableRowText"/>
            </w:pPr>
            <w:r>
              <w:t>frm</w:t>
            </w:r>
          </w:p>
        </w:tc>
        <w:tc>
          <w:tcPr>
            <w:tcW w:w="1980" w:type="dxa"/>
          </w:tcPr>
          <w:p w:rsidR="005C530B" w:rsidRDefault="005C530B" w:rsidP="00BC5740">
            <w:pPr>
              <w:pStyle w:val="DP-TableRowText"/>
            </w:pPr>
            <w:r>
              <w:t>Form</w:t>
            </w:r>
          </w:p>
        </w:tc>
      </w:tr>
      <w:tr w:rsidR="005C530B" w:rsidTr="00687338">
        <w:trPr>
          <w:trHeight w:val="280"/>
        </w:trPr>
        <w:tc>
          <w:tcPr>
            <w:tcW w:w="1044" w:type="dxa"/>
          </w:tcPr>
          <w:p w:rsidR="005C530B" w:rsidRDefault="005C530B" w:rsidP="00BC5740">
            <w:pPr>
              <w:pStyle w:val="DP-TableRowText"/>
            </w:pPr>
          </w:p>
        </w:tc>
        <w:tc>
          <w:tcPr>
            <w:tcW w:w="864" w:type="dxa"/>
          </w:tcPr>
          <w:p w:rsidR="005C530B" w:rsidRDefault="005C530B" w:rsidP="00BC5740">
            <w:pPr>
              <w:pStyle w:val="DP-TableRowText"/>
            </w:pPr>
            <w:r>
              <w:t>fsub</w:t>
            </w:r>
          </w:p>
        </w:tc>
        <w:tc>
          <w:tcPr>
            <w:tcW w:w="1980" w:type="dxa"/>
          </w:tcPr>
          <w:p w:rsidR="005C530B" w:rsidRDefault="005C530B" w:rsidP="00BC5740">
            <w:pPr>
              <w:pStyle w:val="DP-TableRowText"/>
            </w:pPr>
            <w:r>
              <w:t>Subform</w:t>
            </w:r>
          </w:p>
        </w:tc>
      </w:tr>
      <w:tr w:rsidR="005C530B" w:rsidTr="00687338">
        <w:trPr>
          <w:trHeight w:val="280"/>
        </w:trPr>
        <w:tc>
          <w:tcPr>
            <w:tcW w:w="1044" w:type="dxa"/>
          </w:tcPr>
          <w:p w:rsidR="005C530B" w:rsidRDefault="005C530B" w:rsidP="00BC5740">
            <w:pPr>
              <w:pStyle w:val="DP-TableRowText"/>
            </w:pPr>
            <w:r>
              <w:t>Reports</w:t>
            </w:r>
          </w:p>
        </w:tc>
        <w:tc>
          <w:tcPr>
            <w:tcW w:w="864" w:type="dxa"/>
          </w:tcPr>
          <w:p w:rsidR="005C530B" w:rsidRDefault="005C530B" w:rsidP="00BC5740">
            <w:pPr>
              <w:pStyle w:val="DP-TableRowText"/>
            </w:pPr>
            <w:r>
              <w:t>rpt</w:t>
            </w:r>
          </w:p>
        </w:tc>
        <w:tc>
          <w:tcPr>
            <w:tcW w:w="1980" w:type="dxa"/>
          </w:tcPr>
          <w:p w:rsidR="005C530B" w:rsidRDefault="005C530B" w:rsidP="00BC5740">
            <w:pPr>
              <w:pStyle w:val="DP-TableRowText"/>
            </w:pPr>
            <w:r>
              <w:t>Report</w:t>
            </w:r>
          </w:p>
        </w:tc>
      </w:tr>
      <w:tr w:rsidR="005C530B" w:rsidTr="00687338">
        <w:trPr>
          <w:trHeight w:val="280"/>
        </w:trPr>
        <w:tc>
          <w:tcPr>
            <w:tcW w:w="1044" w:type="dxa"/>
          </w:tcPr>
          <w:p w:rsidR="005C530B" w:rsidRDefault="005C530B" w:rsidP="00BC5740">
            <w:pPr>
              <w:pStyle w:val="DP-TableRowText"/>
            </w:pPr>
          </w:p>
        </w:tc>
        <w:tc>
          <w:tcPr>
            <w:tcW w:w="864" w:type="dxa"/>
          </w:tcPr>
          <w:p w:rsidR="005C530B" w:rsidRDefault="005C530B" w:rsidP="00BC5740">
            <w:pPr>
              <w:pStyle w:val="DP-TableRowText"/>
            </w:pPr>
            <w:r>
              <w:t>rsub</w:t>
            </w:r>
          </w:p>
        </w:tc>
        <w:tc>
          <w:tcPr>
            <w:tcW w:w="1980" w:type="dxa"/>
          </w:tcPr>
          <w:p w:rsidR="005C530B" w:rsidRDefault="005C530B" w:rsidP="00BC5740">
            <w:pPr>
              <w:pStyle w:val="DP-TableRowText"/>
            </w:pPr>
            <w:r>
              <w:t>Subreport</w:t>
            </w:r>
          </w:p>
        </w:tc>
      </w:tr>
      <w:tr w:rsidR="005C530B" w:rsidTr="00687338">
        <w:trPr>
          <w:trHeight w:val="280"/>
        </w:trPr>
        <w:tc>
          <w:tcPr>
            <w:tcW w:w="1044" w:type="dxa"/>
          </w:tcPr>
          <w:p w:rsidR="005C530B" w:rsidRDefault="005C530B" w:rsidP="00BC5740">
            <w:pPr>
              <w:pStyle w:val="DP-TableRowText"/>
            </w:pPr>
            <w:r>
              <w:t>Macros</w:t>
            </w:r>
          </w:p>
        </w:tc>
        <w:tc>
          <w:tcPr>
            <w:tcW w:w="864" w:type="dxa"/>
          </w:tcPr>
          <w:p w:rsidR="005C530B" w:rsidRDefault="005C530B" w:rsidP="00BC5740">
            <w:pPr>
              <w:pStyle w:val="DP-TableRowText"/>
            </w:pPr>
            <w:r>
              <w:t>mcr</w:t>
            </w:r>
          </w:p>
        </w:tc>
        <w:tc>
          <w:tcPr>
            <w:tcW w:w="1980" w:type="dxa"/>
          </w:tcPr>
          <w:p w:rsidR="005C530B" w:rsidRDefault="005C530B" w:rsidP="00BC5740">
            <w:pPr>
              <w:pStyle w:val="DP-TableRowText"/>
            </w:pPr>
            <w:r>
              <w:t>Macro</w:t>
            </w:r>
          </w:p>
        </w:tc>
      </w:tr>
      <w:tr w:rsidR="005C530B" w:rsidTr="00687338">
        <w:trPr>
          <w:trHeight w:val="280"/>
        </w:trPr>
        <w:tc>
          <w:tcPr>
            <w:tcW w:w="1044" w:type="dxa"/>
          </w:tcPr>
          <w:p w:rsidR="005C530B" w:rsidRDefault="005C530B" w:rsidP="00BC5740">
            <w:pPr>
              <w:pStyle w:val="DP-TableRowText"/>
            </w:pPr>
            <w:r>
              <w:t>Modules</w:t>
            </w:r>
          </w:p>
        </w:tc>
        <w:tc>
          <w:tcPr>
            <w:tcW w:w="864" w:type="dxa"/>
          </w:tcPr>
          <w:p w:rsidR="005C530B" w:rsidRDefault="005C530B" w:rsidP="00BC5740">
            <w:pPr>
              <w:pStyle w:val="DP-TableRowText"/>
            </w:pPr>
            <w:r>
              <w:t>bas</w:t>
            </w:r>
          </w:p>
        </w:tc>
        <w:tc>
          <w:tcPr>
            <w:tcW w:w="1980" w:type="dxa"/>
          </w:tcPr>
          <w:p w:rsidR="005C530B" w:rsidRDefault="005C530B" w:rsidP="00BC5740">
            <w:pPr>
              <w:pStyle w:val="DP-TableRowText"/>
            </w:pPr>
            <w:r>
              <w:t>Module</w:t>
            </w:r>
          </w:p>
        </w:tc>
      </w:tr>
    </w:tbl>
    <w:p w:rsidR="003C0BF4" w:rsidRDefault="003C0BF4">
      <w:pPr>
        <w:rPr>
          <w:rFonts w:ascii="Garamond" w:hAnsi="Garamond"/>
        </w:rPr>
      </w:pPr>
      <w:r>
        <w:br w:type="page"/>
      </w:r>
    </w:p>
    <w:p w:rsidR="005C530B" w:rsidRDefault="005C530B" w:rsidP="00947D89">
      <w:pPr>
        <w:pStyle w:val="DP-Bodytextlast"/>
      </w:pPr>
      <w:r>
        <w:lastRenderedPageBreak/>
        <w:t xml:space="preserve">Table </w:t>
      </w:r>
      <w:fldSimple w:instr=" REF OLE_LINK7 ">
        <w:r w:rsidR="00214674">
          <w:rPr>
            <w:noProof/>
          </w:rPr>
          <w:t>6</w:t>
        </w:r>
      </w:fldSimple>
      <w:r>
        <w:t xml:space="preserve"> summarizes the conventions for object types found in form and reports.</w:t>
      </w:r>
    </w:p>
    <w:p w:rsidR="00687338" w:rsidRDefault="00687338" w:rsidP="00687338">
      <w:pPr>
        <w:pStyle w:val="DP-TableTitle"/>
      </w:pPr>
      <w:bookmarkStart w:id="419" w:name="_Toc522599570"/>
      <w:bookmarkStart w:id="420" w:name="_Toc293915325"/>
      <w:r>
        <w:t xml:space="preserve">Table </w:t>
      </w:r>
      <w:bookmarkStart w:id="421" w:name="OLE_LINK7"/>
      <w:r>
        <w:fldChar w:fldCharType="begin"/>
      </w:r>
      <w:r>
        <w:instrText xml:space="preserve"> SEQ Table \* ARABIC </w:instrText>
      </w:r>
      <w:r>
        <w:fldChar w:fldCharType="separate"/>
      </w:r>
      <w:r w:rsidR="002A3BA2">
        <w:rPr>
          <w:noProof/>
        </w:rPr>
        <w:t>6</w:t>
      </w:r>
      <w:r>
        <w:fldChar w:fldCharType="end"/>
      </w:r>
      <w:bookmarkEnd w:id="421"/>
      <w:r>
        <w:t xml:space="preserve"> – Access Object Variable Prefixes</w:t>
      </w:r>
      <w:bookmarkEnd w:id="419"/>
      <w:bookmarkEnd w:id="42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008"/>
        <w:gridCol w:w="1800"/>
      </w:tblGrid>
      <w:tr w:rsidR="005C530B" w:rsidTr="00687338">
        <w:trPr>
          <w:trHeight w:val="280"/>
        </w:trPr>
        <w:tc>
          <w:tcPr>
            <w:tcW w:w="1008" w:type="dxa"/>
          </w:tcPr>
          <w:p w:rsidR="005C530B" w:rsidRDefault="005C530B" w:rsidP="00BC5740">
            <w:pPr>
              <w:pStyle w:val="DP-TableHeaderRow"/>
            </w:pPr>
            <w:r>
              <w:t>Prefix</w:t>
            </w:r>
          </w:p>
        </w:tc>
        <w:tc>
          <w:tcPr>
            <w:tcW w:w="1800" w:type="dxa"/>
          </w:tcPr>
          <w:p w:rsidR="005C530B" w:rsidRDefault="005C530B" w:rsidP="00BC5740">
            <w:pPr>
              <w:pStyle w:val="DP-TableHeaderRow"/>
            </w:pPr>
            <w:r>
              <w:t>Object Type</w:t>
            </w:r>
          </w:p>
        </w:tc>
      </w:tr>
      <w:tr w:rsidR="005C530B" w:rsidTr="00687338">
        <w:trPr>
          <w:trHeight w:val="280"/>
        </w:trPr>
        <w:tc>
          <w:tcPr>
            <w:tcW w:w="1008" w:type="dxa"/>
          </w:tcPr>
          <w:p w:rsidR="005C530B" w:rsidRDefault="005C530B" w:rsidP="00BC5740">
            <w:pPr>
              <w:pStyle w:val="DP-TableRowText"/>
            </w:pPr>
            <w:r>
              <w:t>chk</w:t>
            </w:r>
          </w:p>
        </w:tc>
        <w:tc>
          <w:tcPr>
            <w:tcW w:w="1800" w:type="dxa"/>
          </w:tcPr>
          <w:p w:rsidR="005C530B" w:rsidRDefault="005C530B" w:rsidP="00BC5740">
            <w:pPr>
              <w:pStyle w:val="DP-TableRowText"/>
            </w:pPr>
            <w:r>
              <w:t>Checkbox</w:t>
            </w:r>
          </w:p>
        </w:tc>
      </w:tr>
      <w:tr w:rsidR="005C530B" w:rsidTr="00687338">
        <w:trPr>
          <w:trHeight w:val="280"/>
        </w:trPr>
        <w:tc>
          <w:tcPr>
            <w:tcW w:w="1008" w:type="dxa"/>
          </w:tcPr>
          <w:p w:rsidR="005C530B" w:rsidRDefault="005C530B" w:rsidP="00BC5740">
            <w:pPr>
              <w:pStyle w:val="DP-TableRowText"/>
            </w:pPr>
            <w:r>
              <w:t>cbo</w:t>
            </w:r>
          </w:p>
        </w:tc>
        <w:tc>
          <w:tcPr>
            <w:tcW w:w="1800" w:type="dxa"/>
          </w:tcPr>
          <w:p w:rsidR="005C530B" w:rsidRDefault="005C530B" w:rsidP="00BC5740">
            <w:pPr>
              <w:pStyle w:val="DP-TableRowText"/>
            </w:pPr>
            <w:r>
              <w:t>Combobox</w:t>
            </w:r>
          </w:p>
        </w:tc>
      </w:tr>
      <w:tr w:rsidR="005C530B" w:rsidTr="00687338">
        <w:trPr>
          <w:trHeight w:val="280"/>
        </w:trPr>
        <w:tc>
          <w:tcPr>
            <w:tcW w:w="1008" w:type="dxa"/>
          </w:tcPr>
          <w:p w:rsidR="005C530B" w:rsidRDefault="005C530B" w:rsidP="00BC5740">
            <w:pPr>
              <w:pStyle w:val="DP-TableRowText"/>
            </w:pPr>
            <w:r>
              <w:t>cmd</w:t>
            </w:r>
          </w:p>
        </w:tc>
        <w:tc>
          <w:tcPr>
            <w:tcW w:w="1800" w:type="dxa"/>
          </w:tcPr>
          <w:p w:rsidR="005C530B" w:rsidRDefault="005C530B" w:rsidP="00BC5740">
            <w:pPr>
              <w:pStyle w:val="DP-TableRowText"/>
            </w:pPr>
            <w:r>
              <w:t>Command Button</w:t>
            </w:r>
          </w:p>
        </w:tc>
      </w:tr>
      <w:tr w:rsidR="005C530B" w:rsidTr="00687338">
        <w:trPr>
          <w:trHeight w:val="280"/>
        </w:trPr>
        <w:tc>
          <w:tcPr>
            <w:tcW w:w="1008" w:type="dxa"/>
          </w:tcPr>
          <w:p w:rsidR="005C530B" w:rsidRDefault="005C530B" w:rsidP="00BC5740">
            <w:pPr>
              <w:pStyle w:val="DP-TableRowText"/>
            </w:pPr>
            <w:r>
              <w:t>lbl</w:t>
            </w:r>
          </w:p>
        </w:tc>
        <w:tc>
          <w:tcPr>
            <w:tcW w:w="1800" w:type="dxa"/>
          </w:tcPr>
          <w:p w:rsidR="005C530B" w:rsidRDefault="005C530B" w:rsidP="00BC5740">
            <w:pPr>
              <w:pStyle w:val="DP-TableRowText"/>
            </w:pPr>
            <w:r>
              <w:t>Label</w:t>
            </w:r>
          </w:p>
        </w:tc>
      </w:tr>
      <w:tr w:rsidR="005C530B" w:rsidTr="00687338">
        <w:trPr>
          <w:trHeight w:val="280"/>
        </w:trPr>
        <w:tc>
          <w:tcPr>
            <w:tcW w:w="1008" w:type="dxa"/>
          </w:tcPr>
          <w:p w:rsidR="005C530B" w:rsidRDefault="005C530B" w:rsidP="00BC5740">
            <w:pPr>
              <w:pStyle w:val="DP-TableRowText"/>
            </w:pPr>
            <w:r>
              <w:t>lst</w:t>
            </w:r>
          </w:p>
        </w:tc>
        <w:tc>
          <w:tcPr>
            <w:tcW w:w="1800" w:type="dxa"/>
          </w:tcPr>
          <w:p w:rsidR="005C530B" w:rsidRDefault="005C530B" w:rsidP="00BC5740">
            <w:pPr>
              <w:pStyle w:val="DP-TableRowText"/>
            </w:pPr>
            <w:r>
              <w:t>listbox</w:t>
            </w:r>
          </w:p>
        </w:tc>
      </w:tr>
      <w:tr w:rsidR="005C530B" w:rsidTr="00687338">
        <w:trPr>
          <w:trHeight w:val="280"/>
        </w:trPr>
        <w:tc>
          <w:tcPr>
            <w:tcW w:w="1008" w:type="dxa"/>
          </w:tcPr>
          <w:p w:rsidR="005C530B" w:rsidRDefault="005C530B" w:rsidP="00BC5740">
            <w:pPr>
              <w:pStyle w:val="DP-TableRowText"/>
            </w:pPr>
            <w:r>
              <w:t>ole</w:t>
            </w:r>
          </w:p>
        </w:tc>
        <w:tc>
          <w:tcPr>
            <w:tcW w:w="1800" w:type="dxa"/>
          </w:tcPr>
          <w:p w:rsidR="005C530B" w:rsidRDefault="005C530B" w:rsidP="00BC5740">
            <w:pPr>
              <w:pStyle w:val="DP-TableRowText"/>
            </w:pPr>
            <w:r>
              <w:t>ObjectFrame</w:t>
            </w:r>
          </w:p>
        </w:tc>
      </w:tr>
      <w:tr w:rsidR="005C530B" w:rsidTr="00687338">
        <w:trPr>
          <w:trHeight w:val="280"/>
        </w:trPr>
        <w:tc>
          <w:tcPr>
            <w:tcW w:w="1008" w:type="dxa"/>
          </w:tcPr>
          <w:p w:rsidR="005C530B" w:rsidRDefault="005C530B" w:rsidP="00BC5740">
            <w:pPr>
              <w:pStyle w:val="DP-TableRowText"/>
            </w:pPr>
            <w:r>
              <w:t>opt</w:t>
            </w:r>
          </w:p>
        </w:tc>
        <w:tc>
          <w:tcPr>
            <w:tcW w:w="1800" w:type="dxa"/>
          </w:tcPr>
          <w:p w:rsidR="005C530B" w:rsidRDefault="005C530B" w:rsidP="00BC5740">
            <w:pPr>
              <w:pStyle w:val="DP-TableRowText"/>
            </w:pPr>
            <w:r>
              <w:t>OptionButton</w:t>
            </w:r>
          </w:p>
        </w:tc>
      </w:tr>
      <w:tr w:rsidR="005C530B" w:rsidTr="00687338">
        <w:trPr>
          <w:trHeight w:val="280"/>
        </w:trPr>
        <w:tc>
          <w:tcPr>
            <w:tcW w:w="1008" w:type="dxa"/>
          </w:tcPr>
          <w:p w:rsidR="005C530B" w:rsidRDefault="005C530B" w:rsidP="00BC5740">
            <w:pPr>
              <w:pStyle w:val="DP-TableRowText"/>
            </w:pPr>
            <w:r>
              <w:t>pge</w:t>
            </w:r>
          </w:p>
        </w:tc>
        <w:tc>
          <w:tcPr>
            <w:tcW w:w="1800" w:type="dxa"/>
          </w:tcPr>
          <w:p w:rsidR="005C530B" w:rsidRDefault="005C530B" w:rsidP="00BC5740">
            <w:pPr>
              <w:pStyle w:val="DP-TableRowText"/>
            </w:pPr>
            <w:r>
              <w:t>Page</w:t>
            </w:r>
          </w:p>
        </w:tc>
      </w:tr>
      <w:tr w:rsidR="005C530B" w:rsidTr="00687338">
        <w:trPr>
          <w:trHeight w:val="280"/>
        </w:trPr>
        <w:tc>
          <w:tcPr>
            <w:tcW w:w="1008" w:type="dxa"/>
          </w:tcPr>
          <w:p w:rsidR="005C530B" w:rsidRDefault="005C530B" w:rsidP="00BC5740">
            <w:pPr>
              <w:pStyle w:val="DP-TableRowText"/>
            </w:pPr>
            <w:r>
              <w:t>Tab</w:t>
            </w:r>
          </w:p>
        </w:tc>
        <w:tc>
          <w:tcPr>
            <w:tcW w:w="1800" w:type="dxa"/>
          </w:tcPr>
          <w:p w:rsidR="005C530B" w:rsidRDefault="005C530B" w:rsidP="00BC5740">
            <w:pPr>
              <w:pStyle w:val="DP-TableRowText"/>
            </w:pPr>
            <w:r>
              <w:t>Tab Control</w:t>
            </w:r>
          </w:p>
        </w:tc>
      </w:tr>
      <w:tr w:rsidR="005C530B" w:rsidTr="00687338">
        <w:trPr>
          <w:trHeight w:val="280"/>
        </w:trPr>
        <w:tc>
          <w:tcPr>
            <w:tcW w:w="1008" w:type="dxa"/>
          </w:tcPr>
          <w:p w:rsidR="005C530B" w:rsidRDefault="005C530B" w:rsidP="00BC5740">
            <w:pPr>
              <w:pStyle w:val="DP-TableRowText"/>
            </w:pPr>
            <w:r>
              <w:t>Txt</w:t>
            </w:r>
          </w:p>
        </w:tc>
        <w:tc>
          <w:tcPr>
            <w:tcW w:w="1800" w:type="dxa"/>
          </w:tcPr>
          <w:p w:rsidR="005C530B" w:rsidRDefault="005C530B" w:rsidP="00BC5740">
            <w:pPr>
              <w:pStyle w:val="DP-TableRowText"/>
            </w:pPr>
            <w:r>
              <w:t>Text Box</w:t>
            </w:r>
          </w:p>
        </w:tc>
      </w:tr>
      <w:tr w:rsidR="005C530B" w:rsidTr="00687338">
        <w:trPr>
          <w:trHeight w:val="280"/>
        </w:trPr>
        <w:tc>
          <w:tcPr>
            <w:tcW w:w="1008" w:type="dxa"/>
          </w:tcPr>
          <w:p w:rsidR="005C530B" w:rsidRDefault="005C530B" w:rsidP="00BC5740">
            <w:pPr>
              <w:pStyle w:val="DP-TableRowText"/>
            </w:pPr>
            <w:r>
              <w:t>Tgl</w:t>
            </w:r>
          </w:p>
        </w:tc>
        <w:tc>
          <w:tcPr>
            <w:tcW w:w="1800" w:type="dxa"/>
          </w:tcPr>
          <w:p w:rsidR="005C530B" w:rsidRDefault="005C530B" w:rsidP="00BC5740">
            <w:pPr>
              <w:pStyle w:val="DP-TableRowText"/>
            </w:pPr>
            <w:r>
              <w:t>Toggle Button</w:t>
            </w:r>
          </w:p>
        </w:tc>
      </w:tr>
    </w:tbl>
    <w:p w:rsidR="005C530B" w:rsidRPr="00947D89" w:rsidRDefault="005C530B" w:rsidP="005C530B">
      <w:pPr>
        <w:pStyle w:val="DP-Bodytext"/>
        <w:rPr>
          <w:rStyle w:val="DP-BodytextlastChar"/>
        </w:rPr>
      </w:pPr>
      <w:r>
        <w:t xml:space="preserve">A prefix should first be added to each field in a table reflecting a two-digit abbreviation of the table name followed by an underscore and the descriptive naming convention for the object type.  The first part of this prefix should reflect the table where it is located or the table name of the parent table if the field is a foreign key (i.e. ea_datUpdated could be included in a table named tblExpectedActions and fr_datReceived could be included in the same table thus showing its link to the parent table tblFundsReceived).  Table </w:t>
      </w:r>
      <w:fldSimple w:instr=" REF OLE_LINK7a ">
        <w:r w:rsidR="00214674">
          <w:rPr>
            <w:noProof/>
          </w:rPr>
          <w:t>7</w:t>
        </w:r>
      </w:fldSimple>
      <w:r>
        <w:t xml:space="preserve"> summarizes the naming </w:t>
      </w:r>
      <w:r w:rsidRPr="00947D89">
        <w:rPr>
          <w:rStyle w:val="DP-BodytextlastChar"/>
        </w:rPr>
        <w:t>conventions for the object types in the tables.</w:t>
      </w:r>
    </w:p>
    <w:p w:rsidR="00687338" w:rsidRDefault="00687338" w:rsidP="00687338">
      <w:pPr>
        <w:pStyle w:val="DP-TableTitle"/>
      </w:pPr>
      <w:bookmarkStart w:id="422" w:name="_Toc522599571"/>
      <w:bookmarkStart w:id="423" w:name="_Toc293915326"/>
      <w:r>
        <w:t xml:space="preserve">Table </w:t>
      </w:r>
      <w:bookmarkStart w:id="424" w:name="OLE_LINK7a"/>
      <w:r>
        <w:fldChar w:fldCharType="begin"/>
      </w:r>
      <w:r>
        <w:instrText xml:space="preserve"> SEQ Table \* ARABIC </w:instrText>
      </w:r>
      <w:r>
        <w:fldChar w:fldCharType="separate"/>
      </w:r>
      <w:r w:rsidR="002A3BA2">
        <w:rPr>
          <w:noProof/>
        </w:rPr>
        <w:t>7</w:t>
      </w:r>
      <w:r>
        <w:fldChar w:fldCharType="end"/>
      </w:r>
      <w:bookmarkEnd w:id="424"/>
      <w:r>
        <w:t xml:space="preserve"> – Field Name Conventions</w:t>
      </w:r>
      <w:bookmarkEnd w:id="422"/>
      <w:bookmarkEnd w:id="42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008"/>
        <w:gridCol w:w="1800"/>
      </w:tblGrid>
      <w:tr w:rsidR="005C530B" w:rsidTr="00687338">
        <w:trPr>
          <w:trHeight w:val="280"/>
        </w:trPr>
        <w:tc>
          <w:tcPr>
            <w:tcW w:w="1008" w:type="dxa"/>
          </w:tcPr>
          <w:p w:rsidR="005C530B" w:rsidRDefault="005C530B" w:rsidP="00BC5740">
            <w:pPr>
              <w:pStyle w:val="DP-TableHeaderRow"/>
            </w:pPr>
            <w:r>
              <w:t>Prefix</w:t>
            </w:r>
          </w:p>
        </w:tc>
        <w:tc>
          <w:tcPr>
            <w:tcW w:w="1800" w:type="dxa"/>
          </w:tcPr>
          <w:p w:rsidR="005C530B" w:rsidRDefault="005C530B" w:rsidP="00BC5740">
            <w:pPr>
              <w:pStyle w:val="DP-TableHeaderRow"/>
            </w:pPr>
            <w:r>
              <w:t>Object Type</w:t>
            </w:r>
          </w:p>
        </w:tc>
      </w:tr>
      <w:tr w:rsidR="005C530B" w:rsidTr="00687338">
        <w:trPr>
          <w:trHeight w:val="280"/>
        </w:trPr>
        <w:tc>
          <w:tcPr>
            <w:tcW w:w="1008" w:type="dxa"/>
          </w:tcPr>
          <w:p w:rsidR="005C530B" w:rsidRDefault="005C530B" w:rsidP="00BC5740">
            <w:pPr>
              <w:pStyle w:val="DP-TableRowText"/>
            </w:pPr>
            <w:r>
              <w:t>bin</w:t>
            </w:r>
          </w:p>
        </w:tc>
        <w:tc>
          <w:tcPr>
            <w:tcW w:w="1800" w:type="dxa"/>
          </w:tcPr>
          <w:p w:rsidR="005C530B" w:rsidRDefault="005C530B" w:rsidP="00BC5740">
            <w:pPr>
              <w:pStyle w:val="DP-TableRowText"/>
            </w:pPr>
            <w:r>
              <w:t>Binary</w:t>
            </w:r>
          </w:p>
        </w:tc>
      </w:tr>
      <w:tr w:rsidR="005C530B" w:rsidTr="00687338">
        <w:trPr>
          <w:trHeight w:val="280"/>
        </w:trPr>
        <w:tc>
          <w:tcPr>
            <w:tcW w:w="1008" w:type="dxa"/>
          </w:tcPr>
          <w:p w:rsidR="005C530B" w:rsidRDefault="005C530B" w:rsidP="00BC5740">
            <w:pPr>
              <w:pStyle w:val="DP-TableRowText"/>
            </w:pPr>
            <w:r>
              <w:t>byt</w:t>
            </w:r>
          </w:p>
        </w:tc>
        <w:tc>
          <w:tcPr>
            <w:tcW w:w="1800" w:type="dxa"/>
          </w:tcPr>
          <w:p w:rsidR="005C530B" w:rsidRDefault="005C530B" w:rsidP="00BC5740">
            <w:pPr>
              <w:pStyle w:val="DP-TableRowText"/>
            </w:pPr>
            <w:r>
              <w:t>Byte</w:t>
            </w:r>
          </w:p>
        </w:tc>
      </w:tr>
      <w:tr w:rsidR="005C530B" w:rsidTr="00687338">
        <w:trPr>
          <w:trHeight w:val="280"/>
        </w:trPr>
        <w:tc>
          <w:tcPr>
            <w:tcW w:w="1008" w:type="dxa"/>
          </w:tcPr>
          <w:p w:rsidR="005C530B" w:rsidRDefault="005C530B" w:rsidP="00BC5740">
            <w:pPr>
              <w:pStyle w:val="DP-TableRowText"/>
            </w:pPr>
            <w:r>
              <w:t>lng</w:t>
            </w:r>
          </w:p>
        </w:tc>
        <w:tc>
          <w:tcPr>
            <w:tcW w:w="1800" w:type="dxa"/>
          </w:tcPr>
          <w:p w:rsidR="005C530B" w:rsidRDefault="005C530B" w:rsidP="00BC5740">
            <w:pPr>
              <w:pStyle w:val="DP-TableRowText"/>
            </w:pPr>
            <w:r>
              <w:t>Long</w:t>
            </w:r>
          </w:p>
        </w:tc>
      </w:tr>
      <w:tr w:rsidR="005C530B" w:rsidTr="00687338">
        <w:trPr>
          <w:trHeight w:val="280"/>
        </w:trPr>
        <w:tc>
          <w:tcPr>
            <w:tcW w:w="1008" w:type="dxa"/>
          </w:tcPr>
          <w:p w:rsidR="005C530B" w:rsidRDefault="005C530B" w:rsidP="00BC5740">
            <w:pPr>
              <w:pStyle w:val="DP-TableRowText"/>
            </w:pPr>
            <w:r>
              <w:t>cur</w:t>
            </w:r>
          </w:p>
        </w:tc>
        <w:tc>
          <w:tcPr>
            <w:tcW w:w="1800" w:type="dxa"/>
          </w:tcPr>
          <w:p w:rsidR="005C530B" w:rsidRDefault="005C530B" w:rsidP="00BC5740">
            <w:pPr>
              <w:pStyle w:val="DP-TableRowText"/>
            </w:pPr>
            <w:r>
              <w:t>Currency</w:t>
            </w:r>
          </w:p>
        </w:tc>
      </w:tr>
      <w:tr w:rsidR="005C530B" w:rsidTr="00687338">
        <w:trPr>
          <w:trHeight w:val="280"/>
        </w:trPr>
        <w:tc>
          <w:tcPr>
            <w:tcW w:w="1008" w:type="dxa"/>
          </w:tcPr>
          <w:p w:rsidR="005C530B" w:rsidRDefault="005C530B" w:rsidP="00BC5740">
            <w:pPr>
              <w:pStyle w:val="DP-TableRowText"/>
            </w:pPr>
            <w:r>
              <w:t>dat</w:t>
            </w:r>
          </w:p>
        </w:tc>
        <w:tc>
          <w:tcPr>
            <w:tcW w:w="1800" w:type="dxa"/>
          </w:tcPr>
          <w:p w:rsidR="005C530B" w:rsidRDefault="005C530B" w:rsidP="00BC5740">
            <w:pPr>
              <w:pStyle w:val="DP-TableRowText"/>
            </w:pPr>
            <w:r>
              <w:t>Date/Time</w:t>
            </w:r>
          </w:p>
        </w:tc>
      </w:tr>
      <w:tr w:rsidR="005C530B" w:rsidTr="00687338">
        <w:trPr>
          <w:trHeight w:val="280"/>
        </w:trPr>
        <w:tc>
          <w:tcPr>
            <w:tcW w:w="1008" w:type="dxa"/>
          </w:tcPr>
          <w:p w:rsidR="005C530B" w:rsidRDefault="005C530B" w:rsidP="00BC5740">
            <w:pPr>
              <w:pStyle w:val="DP-TableRowText"/>
            </w:pPr>
            <w:r>
              <w:t>dbl</w:t>
            </w:r>
          </w:p>
        </w:tc>
        <w:tc>
          <w:tcPr>
            <w:tcW w:w="1800" w:type="dxa"/>
          </w:tcPr>
          <w:p w:rsidR="005C530B" w:rsidRDefault="005C530B" w:rsidP="00BC5740">
            <w:pPr>
              <w:pStyle w:val="DP-TableRowText"/>
            </w:pPr>
            <w:r>
              <w:t>Double</w:t>
            </w:r>
          </w:p>
        </w:tc>
      </w:tr>
      <w:tr w:rsidR="005C530B" w:rsidTr="00687338">
        <w:trPr>
          <w:trHeight w:val="280"/>
        </w:trPr>
        <w:tc>
          <w:tcPr>
            <w:tcW w:w="1008" w:type="dxa"/>
          </w:tcPr>
          <w:p w:rsidR="005C530B" w:rsidRDefault="005C530B" w:rsidP="00BC5740">
            <w:pPr>
              <w:pStyle w:val="DP-TableRowText"/>
            </w:pPr>
            <w:r>
              <w:t>int</w:t>
            </w:r>
          </w:p>
        </w:tc>
        <w:tc>
          <w:tcPr>
            <w:tcW w:w="1800" w:type="dxa"/>
          </w:tcPr>
          <w:p w:rsidR="005C530B" w:rsidRDefault="005C530B" w:rsidP="00BC5740">
            <w:pPr>
              <w:pStyle w:val="DP-TableRowText"/>
            </w:pPr>
            <w:r>
              <w:t>Integer</w:t>
            </w:r>
          </w:p>
        </w:tc>
      </w:tr>
      <w:tr w:rsidR="005C530B" w:rsidTr="00687338">
        <w:trPr>
          <w:trHeight w:val="280"/>
        </w:trPr>
        <w:tc>
          <w:tcPr>
            <w:tcW w:w="1008" w:type="dxa"/>
          </w:tcPr>
          <w:p w:rsidR="005C530B" w:rsidRDefault="005C530B" w:rsidP="00BC5740">
            <w:pPr>
              <w:pStyle w:val="DP-TableRowText"/>
            </w:pPr>
            <w:r>
              <w:t>mem</w:t>
            </w:r>
          </w:p>
        </w:tc>
        <w:tc>
          <w:tcPr>
            <w:tcW w:w="1800" w:type="dxa"/>
          </w:tcPr>
          <w:p w:rsidR="005C530B" w:rsidRDefault="005C530B" w:rsidP="00BC5740">
            <w:pPr>
              <w:pStyle w:val="DP-TableRowText"/>
            </w:pPr>
            <w:r>
              <w:t>Memo</w:t>
            </w:r>
          </w:p>
        </w:tc>
      </w:tr>
      <w:tr w:rsidR="005C530B" w:rsidTr="00687338">
        <w:trPr>
          <w:trHeight w:val="280"/>
        </w:trPr>
        <w:tc>
          <w:tcPr>
            <w:tcW w:w="1008" w:type="dxa"/>
          </w:tcPr>
          <w:p w:rsidR="005C530B" w:rsidRDefault="005C530B" w:rsidP="00BC5740">
            <w:pPr>
              <w:pStyle w:val="DP-TableRowText"/>
            </w:pPr>
            <w:r>
              <w:t>sng</w:t>
            </w:r>
          </w:p>
        </w:tc>
        <w:tc>
          <w:tcPr>
            <w:tcW w:w="1800" w:type="dxa"/>
          </w:tcPr>
          <w:p w:rsidR="005C530B" w:rsidRDefault="005C530B" w:rsidP="00BC5740">
            <w:pPr>
              <w:pStyle w:val="DP-TableRowText"/>
            </w:pPr>
            <w:r>
              <w:t>Single</w:t>
            </w:r>
          </w:p>
        </w:tc>
      </w:tr>
      <w:tr w:rsidR="005C530B" w:rsidTr="00687338">
        <w:trPr>
          <w:trHeight w:val="280"/>
        </w:trPr>
        <w:tc>
          <w:tcPr>
            <w:tcW w:w="1008" w:type="dxa"/>
          </w:tcPr>
          <w:p w:rsidR="005C530B" w:rsidRDefault="005C530B" w:rsidP="00BC5740">
            <w:pPr>
              <w:pStyle w:val="DP-TableRowText"/>
            </w:pPr>
            <w:r>
              <w:t>str</w:t>
            </w:r>
          </w:p>
        </w:tc>
        <w:tc>
          <w:tcPr>
            <w:tcW w:w="1800" w:type="dxa"/>
          </w:tcPr>
          <w:p w:rsidR="005C530B" w:rsidRDefault="005C530B" w:rsidP="00BC5740">
            <w:pPr>
              <w:pStyle w:val="DP-TableRowText"/>
            </w:pPr>
            <w:r>
              <w:t>Text</w:t>
            </w:r>
          </w:p>
        </w:tc>
      </w:tr>
      <w:tr w:rsidR="005C530B" w:rsidTr="00687338">
        <w:trPr>
          <w:trHeight w:val="280"/>
        </w:trPr>
        <w:tc>
          <w:tcPr>
            <w:tcW w:w="1008" w:type="dxa"/>
          </w:tcPr>
          <w:p w:rsidR="005C530B" w:rsidRDefault="005C530B" w:rsidP="00BC5740">
            <w:pPr>
              <w:pStyle w:val="DP-TableRowText"/>
            </w:pPr>
            <w:r>
              <w:t>f</w:t>
            </w:r>
          </w:p>
        </w:tc>
        <w:tc>
          <w:tcPr>
            <w:tcW w:w="1800" w:type="dxa"/>
          </w:tcPr>
          <w:p w:rsidR="005C530B" w:rsidRDefault="005C530B" w:rsidP="00BC5740">
            <w:pPr>
              <w:pStyle w:val="DP-TableRowText"/>
            </w:pPr>
            <w:r>
              <w:t>Yes/No</w:t>
            </w:r>
          </w:p>
        </w:tc>
      </w:tr>
    </w:tbl>
    <w:p w:rsidR="005C3739" w:rsidRDefault="005C3739" w:rsidP="005C3739">
      <w:pPr>
        <w:pStyle w:val="DP-HeadingA"/>
      </w:pPr>
      <w:bookmarkStart w:id="425" w:name="_Toc522599488"/>
      <w:bookmarkStart w:id="426" w:name="_Toc281207570"/>
      <w:bookmarkStart w:id="427" w:name="_Toc281208033"/>
      <w:bookmarkStart w:id="428" w:name="_Toc282608578"/>
      <w:bookmarkStart w:id="429" w:name="_Toc522599487"/>
      <w:bookmarkStart w:id="430" w:name="_Toc293914960"/>
      <w:r>
        <w:t>Data Types</w:t>
      </w:r>
      <w:bookmarkEnd w:id="425"/>
      <w:bookmarkEnd w:id="426"/>
      <w:bookmarkEnd w:id="427"/>
      <w:bookmarkEnd w:id="428"/>
      <w:bookmarkEnd w:id="430"/>
    </w:p>
    <w:p w:rsidR="005C3739" w:rsidRPr="00947D89" w:rsidRDefault="005C3739" w:rsidP="004224CD">
      <w:pPr>
        <w:pStyle w:val="DP-Bodytext"/>
        <w:rPr>
          <w:rStyle w:val="DP-BodytextlastChar"/>
        </w:rPr>
      </w:pPr>
      <w:r w:rsidRPr="004224CD">
        <w:t xml:space="preserve">The following table contains the data types in the database tables along with other common </w:t>
      </w:r>
      <w:r w:rsidRPr="00947D89">
        <w:rPr>
          <w:rStyle w:val="DP-BodytextlastChar"/>
        </w:rPr>
        <w:t>data formats.</w:t>
      </w:r>
    </w:p>
    <w:p w:rsidR="003C0BF4" w:rsidRDefault="003C0BF4">
      <w:pPr>
        <w:rPr>
          <w:rFonts w:ascii="Gill Sans Std" w:hAnsi="Gill Sans Std"/>
          <w:b/>
          <w:sz w:val="22"/>
        </w:rPr>
      </w:pPr>
      <w:bookmarkStart w:id="431" w:name="_Toc522599573"/>
      <w:r>
        <w:br w:type="page"/>
      </w:r>
    </w:p>
    <w:p w:rsidR="00687338" w:rsidRDefault="00687338" w:rsidP="00687338">
      <w:pPr>
        <w:pStyle w:val="DP-TableTitle"/>
      </w:pPr>
      <w:bookmarkStart w:id="432" w:name="_Toc293915327"/>
      <w:r>
        <w:lastRenderedPageBreak/>
        <w:t xml:space="preserve">Table </w:t>
      </w:r>
      <w:fldSimple w:instr=" SEQ Table \* ARABIC ">
        <w:r w:rsidR="002A3BA2">
          <w:rPr>
            <w:noProof/>
          </w:rPr>
          <w:t>8</w:t>
        </w:r>
      </w:fldSimple>
      <w:r>
        <w:t xml:space="preserve"> – Data Types</w:t>
      </w:r>
      <w:bookmarkEnd w:id="431"/>
      <w:bookmarkEnd w:id="43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613"/>
        <w:gridCol w:w="3791"/>
        <w:gridCol w:w="2496"/>
        <w:gridCol w:w="938"/>
      </w:tblGrid>
      <w:tr w:rsidR="005C3739" w:rsidTr="00687338">
        <w:trPr>
          <w:trHeight w:val="492"/>
        </w:trPr>
        <w:tc>
          <w:tcPr>
            <w:tcW w:w="1613" w:type="dxa"/>
          </w:tcPr>
          <w:p w:rsidR="005C3739" w:rsidRDefault="005C3739" w:rsidP="00620414">
            <w:pPr>
              <w:pStyle w:val="DP-TableHeaderRow"/>
            </w:pPr>
            <w:r>
              <w:t>Type</w:t>
            </w:r>
          </w:p>
          <w:p w:rsidR="005C3739" w:rsidRDefault="005C3739" w:rsidP="00620414">
            <w:pPr>
              <w:pStyle w:val="DP-TableHeaderRow"/>
              <w:jc w:val="right"/>
            </w:pPr>
            <w:r>
              <w:t>Field Size</w:t>
            </w:r>
          </w:p>
        </w:tc>
        <w:tc>
          <w:tcPr>
            <w:tcW w:w="3791" w:type="dxa"/>
          </w:tcPr>
          <w:p w:rsidR="005C3739" w:rsidRDefault="005C3739" w:rsidP="00620414">
            <w:pPr>
              <w:pStyle w:val="DP-TableHeaderRow"/>
            </w:pPr>
            <w:r>
              <w:t>Description</w:t>
            </w:r>
          </w:p>
        </w:tc>
        <w:tc>
          <w:tcPr>
            <w:tcW w:w="2496" w:type="dxa"/>
          </w:tcPr>
          <w:p w:rsidR="005C3739" w:rsidRDefault="005C3739" w:rsidP="00620414">
            <w:pPr>
              <w:pStyle w:val="DP-TableHeaderRow"/>
            </w:pPr>
            <w:r>
              <w:t>Format</w:t>
            </w:r>
          </w:p>
        </w:tc>
        <w:tc>
          <w:tcPr>
            <w:tcW w:w="938" w:type="dxa"/>
          </w:tcPr>
          <w:p w:rsidR="005C3739" w:rsidRDefault="005C3739" w:rsidP="00620414">
            <w:pPr>
              <w:pStyle w:val="DP-TableHeaderRow"/>
            </w:pPr>
            <w:r>
              <w:t>Prefix</w:t>
            </w:r>
          </w:p>
        </w:tc>
      </w:tr>
      <w:tr w:rsidR="005C3739" w:rsidTr="00687338">
        <w:tc>
          <w:tcPr>
            <w:tcW w:w="1613" w:type="dxa"/>
          </w:tcPr>
          <w:p w:rsidR="005C3739" w:rsidRDefault="005C3739" w:rsidP="00620414">
            <w:pPr>
              <w:pStyle w:val="DP-TableRowText"/>
            </w:pPr>
            <w:r>
              <w:t>Yes/No</w:t>
            </w:r>
          </w:p>
        </w:tc>
        <w:tc>
          <w:tcPr>
            <w:tcW w:w="3791" w:type="dxa"/>
          </w:tcPr>
          <w:p w:rsidR="005C3739" w:rsidRDefault="005C3739" w:rsidP="00620414">
            <w:pPr>
              <w:pStyle w:val="DP-TableRowText"/>
            </w:pPr>
            <w:r>
              <w:t>Used to setup fields containing boolean values. The default value is set to False.</w:t>
            </w:r>
          </w:p>
        </w:tc>
        <w:tc>
          <w:tcPr>
            <w:tcW w:w="2496" w:type="dxa"/>
          </w:tcPr>
          <w:p w:rsidR="005C3739" w:rsidRDefault="005C3739" w:rsidP="00620414">
            <w:pPr>
              <w:pStyle w:val="DP-TableRowText"/>
            </w:pPr>
            <w:r>
              <w:t>True/False</w:t>
            </w:r>
          </w:p>
        </w:tc>
        <w:tc>
          <w:tcPr>
            <w:tcW w:w="938" w:type="dxa"/>
          </w:tcPr>
          <w:p w:rsidR="005C3739" w:rsidRDefault="005C3739" w:rsidP="00620414">
            <w:pPr>
              <w:pStyle w:val="DP-TableRowText"/>
            </w:pPr>
            <w:r>
              <w:t>f</w:t>
            </w:r>
          </w:p>
        </w:tc>
      </w:tr>
      <w:tr w:rsidR="005C3739" w:rsidTr="00687338">
        <w:tc>
          <w:tcPr>
            <w:tcW w:w="1613" w:type="dxa"/>
          </w:tcPr>
          <w:p w:rsidR="005C3739" w:rsidRDefault="005C3739" w:rsidP="00620414">
            <w:pPr>
              <w:pStyle w:val="DP-TableRowText"/>
            </w:pPr>
            <w:r>
              <w:t>Currency</w:t>
            </w:r>
          </w:p>
        </w:tc>
        <w:tc>
          <w:tcPr>
            <w:tcW w:w="3791" w:type="dxa"/>
          </w:tcPr>
          <w:p w:rsidR="005C3739" w:rsidRDefault="005C3739" w:rsidP="00620414">
            <w:pPr>
              <w:pStyle w:val="DP-TableRowText"/>
            </w:pPr>
            <w:r>
              <w:t xml:space="preserve">Used to setup fields containing numeric values referring to US dollars. </w:t>
            </w:r>
          </w:p>
        </w:tc>
        <w:tc>
          <w:tcPr>
            <w:tcW w:w="2496" w:type="dxa"/>
          </w:tcPr>
          <w:p w:rsidR="005C3739" w:rsidRDefault="005C3739" w:rsidP="00620414">
            <w:pPr>
              <w:pStyle w:val="DP-TableRowText"/>
            </w:pPr>
            <w:r>
              <w:t>2 decimal places</w:t>
            </w:r>
          </w:p>
        </w:tc>
        <w:tc>
          <w:tcPr>
            <w:tcW w:w="938" w:type="dxa"/>
          </w:tcPr>
          <w:p w:rsidR="005C3739" w:rsidRDefault="005C3739" w:rsidP="00620414">
            <w:pPr>
              <w:pStyle w:val="DP-TableRowText"/>
            </w:pPr>
            <w:r>
              <w:t>cur</w:t>
            </w:r>
          </w:p>
        </w:tc>
      </w:tr>
      <w:tr w:rsidR="005C3739" w:rsidTr="00687338">
        <w:tc>
          <w:tcPr>
            <w:tcW w:w="1613" w:type="dxa"/>
          </w:tcPr>
          <w:p w:rsidR="005C3739" w:rsidRDefault="005C3739" w:rsidP="00620414">
            <w:pPr>
              <w:pStyle w:val="DP-TableRowText"/>
            </w:pPr>
            <w:r>
              <w:t>Number</w:t>
            </w:r>
          </w:p>
        </w:tc>
        <w:tc>
          <w:tcPr>
            <w:tcW w:w="3791" w:type="dxa"/>
          </w:tcPr>
          <w:p w:rsidR="005C3739" w:rsidRDefault="005C3739" w:rsidP="00620414">
            <w:pPr>
              <w:pStyle w:val="DP-TableRowText"/>
            </w:pPr>
          </w:p>
        </w:tc>
        <w:tc>
          <w:tcPr>
            <w:tcW w:w="2496" w:type="dxa"/>
          </w:tcPr>
          <w:p w:rsidR="005C3739" w:rsidRDefault="005C3739" w:rsidP="00620414">
            <w:pPr>
              <w:pStyle w:val="DP-TableRowText"/>
            </w:pPr>
          </w:p>
        </w:tc>
        <w:tc>
          <w:tcPr>
            <w:tcW w:w="938" w:type="dxa"/>
          </w:tcPr>
          <w:p w:rsidR="005C3739" w:rsidRDefault="005C3739" w:rsidP="00620414">
            <w:pPr>
              <w:pStyle w:val="DP-TableRowText"/>
            </w:pPr>
          </w:p>
        </w:tc>
      </w:tr>
      <w:tr w:rsidR="005C3739" w:rsidTr="00687338">
        <w:tc>
          <w:tcPr>
            <w:tcW w:w="1613" w:type="dxa"/>
          </w:tcPr>
          <w:p w:rsidR="005C3739" w:rsidRDefault="005C3739" w:rsidP="00620414">
            <w:pPr>
              <w:pStyle w:val="DP-TableRowText"/>
              <w:jc w:val="right"/>
            </w:pPr>
            <w:r>
              <w:t>Long Integer</w:t>
            </w:r>
          </w:p>
        </w:tc>
        <w:tc>
          <w:tcPr>
            <w:tcW w:w="3791" w:type="dxa"/>
          </w:tcPr>
          <w:p w:rsidR="005C3739" w:rsidRDefault="005C3739" w:rsidP="00620414">
            <w:pPr>
              <w:pStyle w:val="DP-TableRowText"/>
            </w:pPr>
            <w:r>
              <w:t xml:space="preserve">Used to setup fields containing long integer values. </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lng</w:t>
            </w:r>
          </w:p>
        </w:tc>
      </w:tr>
      <w:tr w:rsidR="005C3739" w:rsidTr="00687338">
        <w:tc>
          <w:tcPr>
            <w:tcW w:w="1613" w:type="dxa"/>
          </w:tcPr>
          <w:p w:rsidR="005C3739" w:rsidRDefault="005C3739" w:rsidP="00620414">
            <w:pPr>
              <w:pStyle w:val="DP-TableRowText"/>
              <w:jc w:val="right"/>
            </w:pPr>
            <w:r>
              <w:t>Single</w:t>
            </w:r>
          </w:p>
        </w:tc>
        <w:tc>
          <w:tcPr>
            <w:tcW w:w="3791" w:type="dxa"/>
          </w:tcPr>
          <w:p w:rsidR="005C3739" w:rsidRDefault="005C3739" w:rsidP="00620414">
            <w:pPr>
              <w:pStyle w:val="DP-TableRowText"/>
            </w:pPr>
            <w:r>
              <w:t xml:space="preserve">Used to setup fields containing single-precision floating-point values. </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sng</w:t>
            </w:r>
          </w:p>
        </w:tc>
      </w:tr>
      <w:tr w:rsidR="005C3739" w:rsidTr="00687338">
        <w:tc>
          <w:tcPr>
            <w:tcW w:w="1613" w:type="dxa"/>
          </w:tcPr>
          <w:p w:rsidR="005C3739" w:rsidRDefault="005C3739" w:rsidP="00620414">
            <w:pPr>
              <w:pStyle w:val="DP-TableRowText"/>
              <w:jc w:val="right"/>
            </w:pPr>
            <w:r>
              <w:t>Double</w:t>
            </w:r>
          </w:p>
        </w:tc>
        <w:tc>
          <w:tcPr>
            <w:tcW w:w="3791" w:type="dxa"/>
          </w:tcPr>
          <w:p w:rsidR="005C3739" w:rsidRDefault="005C3739" w:rsidP="00620414">
            <w:pPr>
              <w:pStyle w:val="DP-TableRowText"/>
            </w:pPr>
            <w:r>
              <w:t xml:space="preserve">Used to setup fields containing double-precision floating-point values. </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dbl</w:t>
            </w:r>
          </w:p>
        </w:tc>
      </w:tr>
      <w:tr w:rsidR="005C3739" w:rsidTr="00687338">
        <w:tc>
          <w:tcPr>
            <w:tcW w:w="1613" w:type="dxa"/>
          </w:tcPr>
          <w:p w:rsidR="005C3739" w:rsidRDefault="005C3739" w:rsidP="00620414">
            <w:pPr>
              <w:pStyle w:val="DP-TableRowText"/>
              <w:jc w:val="right"/>
            </w:pPr>
            <w:r>
              <w:t>Byte</w:t>
            </w:r>
          </w:p>
        </w:tc>
        <w:tc>
          <w:tcPr>
            <w:tcW w:w="3791" w:type="dxa"/>
          </w:tcPr>
          <w:p w:rsidR="005C3739" w:rsidRDefault="005C3739" w:rsidP="00620414">
            <w:pPr>
              <w:pStyle w:val="DP-TableRowText"/>
            </w:pPr>
            <w:r>
              <w:t>Used to setup fields containing byte values.</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byt</w:t>
            </w:r>
          </w:p>
        </w:tc>
      </w:tr>
      <w:tr w:rsidR="005C3739" w:rsidTr="00687338">
        <w:tc>
          <w:tcPr>
            <w:tcW w:w="1613" w:type="dxa"/>
          </w:tcPr>
          <w:p w:rsidR="005C3739" w:rsidRDefault="005C3739" w:rsidP="00620414">
            <w:pPr>
              <w:pStyle w:val="DP-TableRowText"/>
              <w:jc w:val="right"/>
            </w:pPr>
            <w:r>
              <w:t>Integer</w:t>
            </w:r>
          </w:p>
        </w:tc>
        <w:tc>
          <w:tcPr>
            <w:tcW w:w="3791" w:type="dxa"/>
          </w:tcPr>
          <w:p w:rsidR="005C3739" w:rsidRDefault="005C3739" w:rsidP="00620414">
            <w:pPr>
              <w:pStyle w:val="DP-TableRowText"/>
            </w:pPr>
            <w:r>
              <w:t xml:space="preserve">Used to setup fields containing generic integer values. </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int</w:t>
            </w:r>
          </w:p>
        </w:tc>
      </w:tr>
      <w:tr w:rsidR="005C3739" w:rsidTr="00687338">
        <w:tc>
          <w:tcPr>
            <w:tcW w:w="1613" w:type="dxa"/>
          </w:tcPr>
          <w:p w:rsidR="005C3739" w:rsidRDefault="005C3739" w:rsidP="00620414">
            <w:pPr>
              <w:pStyle w:val="DP-TableRowText"/>
            </w:pPr>
            <w:r>
              <w:t>Memo</w:t>
            </w:r>
          </w:p>
        </w:tc>
        <w:tc>
          <w:tcPr>
            <w:tcW w:w="3791" w:type="dxa"/>
          </w:tcPr>
          <w:p w:rsidR="005C3739" w:rsidRDefault="005C3739" w:rsidP="00620414">
            <w:pPr>
              <w:pStyle w:val="DP-TableRowText"/>
            </w:pPr>
            <w:r>
              <w:t>Used to setup character fields spanning multiple lines.</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mem</w:t>
            </w:r>
          </w:p>
        </w:tc>
      </w:tr>
      <w:tr w:rsidR="005C3739" w:rsidTr="00687338">
        <w:tc>
          <w:tcPr>
            <w:tcW w:w="1613" w:type="dxa"/>
          </w:tcPr>
          <w:p w:rsidR="005C3739" w:rsidRDefault="005C3739" w:rsidP="00620414">
            <w:pPr>
              <w:pStyle w:val="DP-TableRowText"/>
            </w:pPr>
            <w:r>
              <w:t>Date</w:t>
            </w:r>
          </w:p>
        </w:tc>
        <w:tc>
          <w:tcPr>
            <w:tcW w:w="3791" w:type="dxa"/>
          </w:tcPr>
          <w:p w:rsidR="005C3739" w:rsidRDefault="005C3739" w:rsidP="00620414">
            <w:pPr>
              <w:pStyle w:val="DP-TableRowText"/>
            </w:pPr>
            <w:r>
              <w:t>Used to setup fields containing date values.</w:t>
            </w:r>
          </w:p>
        </w:tc>
        <w:tc>
          <w:tcPr>
            <w:tcW w:w="2496" w:type="dxa"/>
          </w:tcPr>
          <w:p w:rsidR="005C3739" w:rsidRDefault="005C3739" w:rsidP="00620414">
            <w:pPr>
              <w:pStyle w:val="DP-TableRowText"/>
            </w:pPr>
            <w:r>
              <w:t>dd-mmm-yyyy</w:t>
            </w:r>
          </w:p>
        </w:tc>
        <w:tc>
          <w:tcPr>
            <w:tcW w:w="938" w:type="dxa"/>
          </w:tcPr>
          <w:p w:rsidR="005C3739" w:rsidRDefault="005C3739" w:rsidP="00620414">
            <w:pPr>
              <w:pStyle w:val="DP-TableRowText"/>
            </w:pPr>
            <w:r>
              <w:t>dat</w:t>
            </w:r>
          </w:p>
        </w:tc>
      </w:tr>
      <w:tr w:rsidR="005C3739" w:rsidTr="00687338">
        <w:tc>
          <w:tcPr>
            <w:tcW w:w="1613" w:type="dxa"/>
          </w:tcPr>
          <w:p w:rsidR="005C3739" w:rsidRDefault="005C3739" w:rsidP="00620414">
            <w:pPr>
              <w:pStyle w:val="DP-TableRowText"/>
            </w:pPr>
            <w:r>
              <w:t>Text</w:t>
            </w:r>
          </w:p>
          <w:p w:rsidR="005C3739" w:rsidRDefault="005C3739" w:rsidP="00620414">
            <w:pPr>
              <w:pStyle w:val="DP-TableRowText"/>
              <w:jc w:val="right"/>
            </w:pPr>
            <w:r>
              <w:t>1 - 255</w:t>
            </w:r>
          </w:p>
        </w:tc>
        <w:tc>
          <w:tcPr>
            <w:tcW w:w="3791" w:type="dxa"/>
          </w:tcPr>
          <w:p w:rsidR="005C3739" w:rsidRDefault="005C3739" w:rsidP="00620414">
            <w:pPr>
              <w:pStyle w:val="DP-TableRowText"/>
            </w:pPr>
            <w:r>
              <w:t xml:space="preserve">Used to setup fields containing generic single-line text values. </w:t>
            </w:r>
          </w:p>
        </w:tc>
        <w:tc>
          <w:tcPr>
            <w:tcW w:w="2496" w:type="dxa"/>
          </w:tcPr>
          <w:p w:rsidR="005C3739" w:rsidRDefault="005C3739" w:rsidP="00620414">
            <w:pPr>
              <w:pStyle w:val="DP-TableRowText"/>
            </w:pPr>
          </w:p>
        </w:tc>
        <w:tc>
          <w:tcPr>
            <w:tcW w:w="938" w:type="dxa"/>
          </w:tcPr>
          <w:p w:rsidR="005C3739" w:rsidRDefault="005C3739" w:rsidP="00620414">
            <w:pPr>
              <w:pStyle w:val="DP-TableRowText"/>
            </w:pPr>
            <w:r>
              <w:t>txt</w:t>
            </w:r>
          </w:p>
        </w:tc>
      </w:tr>
      <w:tr w:rsidR="005C3739" w:rsidTr="00687338">
        <w:tc>
          <w:tcPr>
            <w:tcW w:w="1613" w:type="dxa"/>
          </w:tcPr>
          <w:p w:rsidR="005C3739" w:rsidRDefault="005C3739" w:rsidP="00620414">
            <w:pPr>
              <w:pStyle w:val="DP-TableRowText"/>
            </w:pPr>
            <w:r>
              <w:t>Zip Codes</w:t>
            </w:r>
          </w:p>
          <w:p w:rsidR="005C3739" w:rsidRDefault="005C3739" w:rsidP="00620414">
            <w:pPr>
              <w:pStyle w:val="DP-TableRowText"/>
              <w:jc w:val="right"/>
            </w:pPr>
            <w:r>
              <w:t>10</w:t>
            </w:r>
          </w:p>
        </w:tc>
        <w:tc>
          <w:tcPr>
            <w:tcW w:w="3791" w:type="dxa"/>
          </w:tcPr>
          <w:p w:rsidR="005C3739" w:rsidRDefault="005C3739" w:rsidP="00620414">
            <w:pPr>
              <w:pStyle w:val="DP-TableRowText"/>
            </w:pPr>
            <w:r>
              <w:t>Used to setup fields containing zip codes.</w:t>
            </w:r>
          </w:p>
        </w:tc>
        <w:tc>
          <w:tcPr>
            <w:tcW w:w="2496" w:type="dxa"/>
          </w:tcPr>
          <w:p w:rsidR="005C3739" w:rsidRDefault="005C3739" w:rsidP="00620414">
            <w:pPr>
              <w:pStyle w:val="DP-TableRowText"/>
            </w:pPr>
            <w:r>
              <w:t>00000\-9999</w:t>
            </w:r>
            <w:proofErr w:type="gramStart"/>
            <w:r>
              <w:t>;0</w:t>
            </w:r>
            <w:proofErr w:type="gramEnd"/>
            <w:r>
              <w:t>;_</w:t>
            </w:r>
          </w:p>
        </w:tc>
        <w:tc>
          <w:tcPr>
            <w:tcW w:w="938" w:type="dxa"/>
          </w:tcPr>
          <w:p w:rsidR="005C3739" w:rsidRDefault="005C3739" w:rsidP="00620414">
            <w:pPr>
              <w:pStyle w:val="DP-TableRowText"/>
            </w:pPr>
            <w:r>
              <w:t>txt</w:t>
            </w:r>
          </w:p>
        </w:tc>
      </w:tr>
      <w:tr w:rsidR="005C3739" w:rsidTr="00687338">
        <w:tc>
          <w:tcPr>
            <w:tcW w:w="1613" w:type="dxa"/>
          </w:tcPr>
          <w:p w:rsidR="005C3739" w:rsidRDefault="005C3739" w:rsidP="00620414">
            <w:pPr>
              <w:pStyle w:val="DP-TableRowText"/>
            </w:pPr>
            <w:r>
              <w:t>Phone #/Fax #</w:t>
            </w:r>
          </w:p>
          <w:p w:rsidR="005C3739" w:rsidRDefault="005C3739" w:rsidP="00620414">
            <w:pPr>
              <w:pStyle w:val="DP-TableRowText"/>
              <w:jc w:val="right"/>
            </w:pPr>
            <w:r>
              <w:t>16/10</w:t>
            </w:r>
          </w:p>
        </w:tc>
        <w:tc>
          <w:tcPr>
            <w:tcW w:w="3791" w:type="dxa"/>
          </w:tcPr>
          <w:p w:rsidR="005C3739" w:rsidRDefault="005C3739" w:rsidP="00620414">
            <w:pPr>
              <w:pStyle w:val="DP-TableRowText"/>
            </w:pPr>
            <w:r>
              <w:t>Used to setup fields containing phone/fax numbers.</w:t>
            </w:r>
          </w:p>
        </w:tc>
        <w:tc>
          <w:tcPr>
            <w:tcW w:w="2496" w:type="dxa"/>
          </w:tcPr>
          <w:p w:rsidR="005C3739" w:rsidRDefault="005C3739" w:rsidP="00620414">
            <w:pPr>
              <w:pStyle w:val="DP-TableRowText"/>
            </w:pPr>
            <w:r>
              <w:t>\(000”) “000\-0000\ a#####;1;_</w:t>
            </w:r>
          </w:p>
        </w:tc>
        <w:tc>
          <w:tcPr>
            <w:tcW w:w="938" w:type="dxa"/>
          </w:tcPr>
          <w:p w:rsidR="005C3739" w:rsidRDefault="005C3739" w:rsidP="00620414">
            <w:pPr>
              <w:pStyle w:val="DP-TableRowText"/>
            </w:pPr>
            <w:r>
              <w:t>txt</w:t>
            </w:r>
          </w:p>
        </w:tc>
      </w:tr>
      <w:tr w:rsidR="005C3739" w:rsidTr="00687338">
        <w:tc>
          <w:tcPr>
            <w:tcW w:w="1613" w:type="dxa"/>
          </w:tcPr>
          <w:p w:rsidR="005C3739" w:rsidRDefault="005C3739" w:rsidP="00620414">
            <w:pPr>
              <w:pStyle w:val="DP-TableRowText"/>
            </w:pPr>
            <w:r>
              <w:t>Percent</w:t>
            </w:r>
          </w:p>
        </w:tc>
        <w:tc>
          <w:tcPr>
            <w:tcW w:w="3791" w:type="dxa"/>
          </w:tcPr>
          <w:p w:rsidR="005C3739" w:rsidRDefault="005C3739" w:rsidP="00620414">
            <w:pPr>
              <w:pStyle w:val="DP-TableRowText"/>
            </w:pPr>
            <w:r>
              <w:t>Used to setup fields holding percent values.</w:t>
            </w:r>
          </w:p>
        </w:tc>
        <w:tc>
          <w:tcPr>
            <w:tcW w:w="2496" w:type="dxa"/>
          </w:tcPr>
          <w:p w:rsidR="005C3739" w:rsidRDefault="005C3739" w:rsidP="00620414">
            <w:pPr>
              <w:pStyle w:val="DP-TableRowText"/>
            </w:pPr>
            <w:r>
              <w:t>2 decimal places</w:t>
            </w:r>
          </w:p>
        </w:tc>
        <w:tc>
          <w:tcPr>
            <w:tcW w:w="938" w:type="dxa"/>
          </w:tcPr>
          <w:p w:rsidR="005C3739" w:rsidRDefault="005C3739" w:rsidP="00620414">
            <w:pPr>
              <w:pStyle w:val="DP-TableRowText"/>
            </w:pPr>
            <w:r>
              <w:t>per</w:t>
            </w:r>
          </w:p>
        </w:tc>
      </w:tr>
    </w:tbl>
    <w:p w:rsidR="005C3739" w:rsidRDefault="005C3739" w:rsidP="005C530B">
      <w:pPr>
        <w:pStyle w:val="DP-HeadingA"/>
      </w:pPr>
      <w:bookmarkStart w:id="433" w:name="_Toc281207571"/>
      <w:bookmarkStart w:id="434" w:name="_Toc281208034"/>
      <w:bookmarkStart w:id="435" w:name="_Toc282608579"/>
      <w:bookmarkStart w:id="436" w:name="_Toc293914961"/>
      <w:r>
        <w:t>Graphical User Interface</w:t>
      </w:r>
      <w:bookmarkEnd w:id="433"/>
      <w:bookmarkEnd w:id="434"/>
      <w:bookmarkEnd w:id="435"/>
      <w:bookmarkEnd w:id="436"/>
    </w:p>
    <w:p w:rsidR="00EE6614" w:rsidRPr="00947D89" w:rsidRDefault="00EE6614" w:rsidP="004224CD">
      <w:pPr>
        <w:pStyle w:val="DP-Bodytext"/>
        <w:rPr>
          <w:rStyle w:val="DP-BodytextlastChar"/>
        </w:rPr>
      </w:pPr>
      <w:r w:rsidRPr="004224CD">
        <w:t xml:space="preserve">The </w:t>
      </w:r>
      <w:r w:rsidR="003A36E8" w:rsidRPr="004224CD">
        <w:t xml:space="preserve">following </w:t>
      </w:r>
      <w:r w:rsidRPr="004224CD">
        <w:t xml:space="preserve">conventions were developed to promote uniformity and consistency in </w:t>
      </w:r>
      <w:r w:rsidR="003A36E8" w:rsidRPr="004224CD">
        <w:t>appearances. This</w:t>
      </w:r>
      <w:r w:rsidRPr="004224CD">
        <w:t xml:space="preserve"> </w:t>
      </w:r>
      <w:proofErr w:type="gramStart"/>
      <w:r w:rsidRPr="004224CD">
        <w:t>MSAccess  database</w:t>
      </w:r>
      <w:proofErr w:type="gramEnd"/>
      <w:r w:rsidRPr="004224CD">
        <w:t xml:space="preserve"> utilize</w:t>
      </w:r>
      <w:r w:rsidR="003A36E8" w:rsidRPr="004224CD">
        <w:t>s</w:t>
      </w:r>
      <w:r w:rsidRPr="004224CD">
        <w:t xml:space="preserve"> </w:t>
      </w:r>
      <w:r w:rsidR="003A36E8" w:rsidRPr="004224CD">
        <w:t xml:space="preserve">Microsoft Application User Interface </w:t>
      </w:r>
      <w:r w:rsidR="003A36E8" w:rsidRPr="00947D89">
        <w:rPr>
          <w:rStyle w:val="DP-BodytextlastChar"/>
        </w:rPr>
        <w:t xml:space="preserve">Guidelines created by JSI. </w:t>
      </w:r>
      <w:proofErr w:type="gramStart"/>
      <w:r w:rsidR="003A36E8" w:rsidRPr="00947D89">
        <w:rPr>
          <w:rStyle w:val="DP-BodytextlastChar"/>
        </w:rPr>
        <w:t xml:space="preserve">(See Appendix </w:t>
      </w:r>
      <w:r w:rsidR="00214674">
        <w:rPr>
          <w:rStyle w:val="DP-BodytextlastChar"/>
        </w:rPr>
        <w:fldChar w:fldCharType="begin"/>
      </w:r>
      <w:r w:rsidR="00214674">
        <w:rPr>
          <w:rStyle w:val="DP-BodytextlastChar"/>
        </w:rPr>
        <w:instrText xml:space="preserve"> REF OLE_LINKE </w:instrText>
      </w:r>
      <w:r w:rsidR="00214674">
        <w:rPr>
          <w:rStyle w:val="DP-BodytextlastChar"/>
        </w:rPr>
        <w:fldChar w:fldCharType="separate"/>
      </w:r>
      <w:r w:rsidR="00214674">
        <w:t>E</w:t>
      </w:r>
      <w:r w:rsidR="00214674">
        <w:rPr>
          <w:rStyle w:val="DP-BodytextlastChar"/>
        </w:rPr>
        <w:fldChar w:fldCharType="end"/>
      </w:r>
      <w:r w:rsidR="003A36E8" w:rsidRPr="00947D89">
        <w:rPr>
          <w:rStyle w:val="DP-BodytextlastChar"/>
        </w:rPr>
        <w:t>)</w:t>
      </w:r>
      <w:r w:rsidRPr="00947D89">
        <w:rPr>
          <w:rStyle w:val="DP-BodytextlastChar"/>
        </w:rPr>
        <w:t>.</w:t>
      </w:r>
      <w:proofErr w:type="gramEnd"/>
    </w:p>
    <w:p w:rsidR="005C530B" w:rsidRPr="005C3739" w:rsidRDefault="00661274" w:rsidP="005C3739">
      <w:pPr>
        <w:pStyle w:val="DP-HeadingB"/>
      </w:pPr>
      <w:bookmarkStart w:id="437" w:name="_Toc281207572"/>
      <w:bookmarkStart w:id="438" w:name="_Toc281208035"/>
      <w:bookmarkStart w:id="439" w:name="_Toc282608580"/>
      <w:bookmarkStart w:id="440" w:name="_Toc293914962"/>
      <w:bookmarkEnd w:id="429"/>
      <w:r>
        <w:rPr>
          <w:noProof/>
        </w:rPr>
        <mc:AlternateContent>
          <mc:Choice Requires="wps">
            <w:drawing>
              <wp:anchor distT="0" distB="0" distL="114300" distR="114300" simplePos="0" relativeHeight="251662848" behindDoc="0" locked="0" layoutInCell="1" allowOverlap="1" wp14:anchorId="1469569E" wp14:editId="282C9762">
                <wp:simplePos x="0" y="0"/>
                <wp:positionH relativeFrom="column">
                  <wp:posOffset>3543300</wp:posOffset>
                </wp:positionH>
                <wp:positionV relativeFrom="paragraph">
                  <wp:posOffset>521970</wp:posOffset>
                </wp:positionV>
                <wp:extent cx="2228850" cy="1257300"/>
                <wp:effectExtent l="0" t="0" r="0" b="1905"/>
                <wp:wrapSquare wrapText="bothSides"/>
                <wp:docPr id="42"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2573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3A36E8">
                            <w:pPr>
                              <w:pStyle w:val="DP-BoxTextTitle"/>
                              <w:rPr>
                                <w:lang w:val="en-US"/>
                              </w:rPr>
                            </w:pPr>
                            <w:r>
                              <w:rPr>
                                <w:lang w:val="en-US"/>
                              </w:rPr>
                              <w:t>Resolution</w:t>
                            </w:r>
                          </w:p>
                          <w:p w:rsidR="003C0BF4" w:rsidRPr="00871F58" w:rsidRDefault="003C0BF4" w:rsidP="003A36E8">
                            <w:pPr>
                              <w:pStyle w:val="DP-Boxtext"/>
                              <w:rPr>
                                <w:lang w:val="en-US"/>
                              </w:rPr>
                            </w:pPr>
                            <w:r>
                              <w:rPr>
                                <w:lang w:val="en-US"/>
                              </w:rPr>
                              <w:t xml:space="preserve">The standard screen resolution has been updated to 1024x768.  Please note that when applying this upgrade, the tree view, list view and detail view regions were increased proportionally.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58" type="#_x0000_t202" style="position:absolute;margin-left:279pt;margin-top:41.1pt;width:175.5pt;height:9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" fillcolor="#9dbfe5" stroked="f" strokecolor="blue" strokeweight=".5pt">
                <v:textbox>
                  <w:txbxContent>
                    <w:p w:rsidR="003C0BF4" w:rsidRPr="00590D2A" w:rsidRDefault="003C0BF4" w:rsidP="003A36E8">
                      <w:pPr>
                        <w:pStyle w:val="DP-BoxTextTitle"/>
                        <w:rPr>
                          <w:lang w:val="en-US"/>
                        </w:rPr>
                      </w:pPr>
                      <w:r>
                        <w:rPr>
                          <w:lang w:val="en-US"/>
                        </w:rPr>
                        <w:t>Resolution</w:t>
                      </w:r>
                    </w:p>
                    <w:p w:rsidR="003C0BF4" w:rsidRPr="00871F58" w:rsidRDefault="003C0BF4" w:rsidP="003A36E8">
                      <w:pPr>
                        <w:pStyle w:val="DP-Boxtext"/>
                        <w:rPr>
                          <w:lang w:val="en-US"/>
                        </w:rPr>
                      </w:pPr>
                      <w:r>
                        <w:rPr>
                          <w:lang w:val="en-US"/>
                        </w:rPr>
                        <w:t xml:space="preserve">The standard screen resolution has been updated to 1024x768.  Please note that when applying this upgrade, the tree view, list view and detail view regions were increased proportionally. </w:t>
                      </w:r>
                    </w:p>
                  </w:txbxContent>
                </v:textbox>
                <w10:wrap type="square"/>
              </v:shape>
            </w:pict>
          </mc:Fallback>
        </mc:AlternateContent>
      </w:r>
      <w:r w:rsidR="00B91ACA" w:rsidRPr="005C3739">
        <w:t>Explorer-Style Navigation</w:t>
      </w:r>
      <w:bookmarkEnd w:id="437"/>
      <w:bookmarkEnd w:id="438"/>
      <w:bookmarkEnd w:id="439"/>
      <w:bookmarkEnd w:id="440"/>
    </w:p>
    <w:p w:rsidR="005C530B" w:rsidRPr="00947D89" w:rsidRDefault="00B91ACA" w:rsidP="004224CD">
      <w:pPr>
        <w:pStyle w:val="DP-Bodytext"/>
        <w:rPr>
          <w:rStyle w:val="DP-BodytextlastChar"/>
        </w:rPr>
      </w:pPr>
      <w:r>
        <w:t xml:space="preserve">Explorer-style navigation provides for easiest navigation of the application’s screens.  It contains a treeview list of all screens available in the application, a list view of the records available to view and the detail view of the selected record.  (For Reports the list view region will display the parameters and the detail view will display the report results based on selected parameters.)  The following drawing defines </w:t>
      </w:r>
      <w:r w:rsidRPr="00947D89">
        <w:rPr>
          <w:rStyle w:val="DP-BodytextlastChar"/>
        </w:rPr>
        <w:t>the recognized screen regions and their sizes.</w:t>
      </w:r>
    </w:p>
    <w:p w:rsidR="003C0BF4" w:rsidRDefault="003C0BF4">
      <w:pPr>
        <w:rPr>
          <w:rFonts w:ascii="Gill Sans Std" w:hAnsi="Gill Sans Std"/>
          <w:b/>
          <w:sz w:val="22"/>
        </w:rPr>
      </w:pPr>
      <w:bookmarkStart w:id="441" w:name="_Toc522599675"/>
      <w:r>
        <w:br w:type="page"/>
      </w:r>
    </w:p>
    <w:p w:rsidR="00826822" w:rsidRDefault="00826822" w:rsidP="00826822">
      <w:pPr>
        <w:pStyle w:val="DP-FigureTitle"/>
      </w:pPr>
      <w:bookmarkStart w:id="442" w:name="_Toc293915299"/>
      <w:r>
        <w:lastRenderedPageBreak/>
        <w:t xml:space="preserve">Figure </w:t>
      </w:r>
      <w:fldSimple w:instr=" SEQ Figure \* ARABIC ">
        <w:r w:rsidR="008978FC">
          <w:rPr>
            <w:noProof/>
          </w:rPr>
          <w:t>48</w:t>
        </w:r>
      </w:fldSimple>
      <w:r>
        <w:t xml:space="preserve"> – Sample Menu</w:t>
      </w:r>
      <w:bookmarkEnd w:id="441"/>
      <w:bookmarkEnd w:id="442"/>
    </w:p>
    <w:p w:rsidR="005C530B" w:rsidRDefault="00661274" w:rsidP="005C530B">
      <w:r>
        <w:rPr>
          <w:iCs/>
          <w:noProof/>
        </w:rPr>
        <w:drawing>
          <wp:inline distT="0" distB="0" distL="0" distR="0" wp14:anchorId="51B855FB" wp14:editId="27C74DAF">
            <wp:extent cx="5486400" cy="4118610"/>
            <wp:effectExtent l="0" t="0" r="0" b="0"/>
            <wp:docPr id="4" name="Picture 4" descr="app-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ayou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p>
    <w:p w:rsidR="00687338" w:rsidRDefault="00687338" w:rsidP="00687338">
      <w:pPr>
        <w:pStyle w:val="DP-TableTitle"/>
      </w:pPr>
      <w:bookmarkStart w:id="443" w:name="_Toc372100504"/>
      <w:bookmarkStart w:id="444" w:name="_Toc372102688"/>
      <w:bookmarkStart w:id="445" w:name="_Toc372360030"/>
      <w:bookmarkStart w:id="446" w:name="_Toc372360089"/>
      <w:bookmarkStart w:id="447" w:name="_Toc372520339"/>
      <w:bookmarkStart w:id="448" w:name="_Toc522599575"/>
      <w:bookmarkStart w:id="449" w:name="_Toc293915328"/>
      <w:r>
        <w:t xml:space="preserve">Table </w:t>
      </w:r>
      <w:fldSimple w:instr=" SEQ Table \* ARABIC ">
        <w:r w:rsidR="002A3BA2">
          <w:rPr>
            <w:noProof/>
          </w:rPr>
          <w:t>9</w:t>
        </w:r>
      </w:fldSimple>
      <w:r>
        <w:t xml:space="preserve"> – Menu Element Specification Table</w:t>
      </w:r>
      <w:bookmarkEnd w:id="443"/>
      <w:bookmarkEnd w:id="444"/>
      <w:bookmarkEnd w:id="445"/>
      <w:bookmarkEnd w:id="446"/>
      <w:bookmarkEnd w:id="447"/>
      <w:bookmarkEnd w:id="448"/>
      <w:bookmarkEnd w:id="44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2003"/>
        <w:gridCol w:w="6723"/>
      </w:tblGrid>
      <w:tr w:rsidR="005C530B" w:rsidTr="00687338">
        <w:tc>
          <w:tcPr>
            <w:tcW w:w="2003" w:type="dxa"/>
          </w:tcPr>
          <w:p w:rsidR="005C530B" w:rsidRDefault="005C530B" w:rsidP="00BC5740">
            <w:pPr>
              <w:pStyle w:val="DP-TableHeaderRow"/>
            </w:pPr>
            <w:r>
              <w:br w:type="page"/>
            </w:r>
            <w:r>
              <w:br w:type="page"/>
              <w:t>Element</w:t>
            </w:r>
          </w:p>
        </w:tc>
        <w:tc>
          <w:tcPr>
            <w:tcW w:w="6723" w:type="dxa"/>
          </w:tcPr>
          <w:p w:rsidR="005C530B" w:rsidRDefault="005C530B" w:rsidP="00BC5740">
            <w:pPr>
              <w:pStyle w:val="DP-TableHeaderRow"/>
              <w:rPr>
                <w:sz w:val="20"/>
              </w:rPr>
            </w:pPr>
            <w:r>
              <w:rPr>
                <w:sz w:val="20"/>
              </w:rPr>
              <w:t>Comments</w:t>
            </w:r>
          </w:p>
        </w:tc>
      </w:tr>
      <w:tr w:rsidR="005C530B" w:rsidTr="00687338">
        <w:tc>
          <w:tcPr>
            <w:tcW w:w="2003" w:type="dxa"/>
          </w:tcPr>
          <w:p w:rsidR="005C530B" w:rsidRDefault="005C530B" w:rsidP="00BC5740">
            <w:pPr>
              <w:pStyle w:val="DP-TableRowText"/>
            </w:pPr>
            <w:r>
              <w:t>Title Bar</w:t>
            </w:r>
          </w:p>
        </w:tc>
        <w:tc>
          <w:tcPr>
            <w:tcW w:w="6723" w:type="dxa"/>
          </w:tcPr>
          <w:p w:rsidR="005C530B" w:rsidRDefault="005C530B" w:rsidP="004224CD">
            <w:pPr>
              <w:pStyle w:val="DP-TableRowText"/>
            </w:pPr>
            <w:r>
              <w:t xml:space="preserve">Should be set with the System Title and </w:t>
            </w:r>
            <w:r w:rsidR="004224CD">
              <w:t>selected tree view title</w:t>
            </w:r>
          </w:p>
        </w:tc>
      </w:tr>
      <w:tr w:rsidR="005C530B" w:rsidTr="00687338">
        <w:tc>
          <w:tcPr>
            <w:tcW w:w="2003" w:type="dxa"/>
          </w:tcPr>
          <w:p w:rsidR="005C530B" w:rsidRDefault="004224CD" w:rsidP="00BC5740">
            <w:pPr>
              <w:pStyle w:val="DP-TableRowText"/>
            </w:pPr>
            <w:r>
              <w:t>Menu Bar</w:t>
            </w:r>
          </w:p>
        </w:tc>
        <w:tc>
          <w:tcPr>
            <w:tcW w:w="6723" w:type="dxa"/>
          </w:tcPr>
          <w:p w:rsidR="005C530B" w:rsidRDefault="005C530B" w:rsidP="004224CD">
            <w:pPr>
              <w:pStyle w:val="DP-TableRowText"/>
            </w:pPr>
            <w:r>
              <w:t xml:space="preserve">Should contain the minimum options needed for the </w:t>
            </w:r>
            <w:r w:rsidR="004224CD">
              <w:t>form</w:t>
            </w:r>
            <w:r>
              <w:t>.</w:t>
            </w:r>
          </w:p>
        </w:tc>
      </w:tr>
      <w:tr w:rsidR="005C530B" w:rsidTr="00687338">
        <w:tc>
          <w:tcPr>
            <w:tcW w:w="2003" w:type="dxa"/>
          </w:tcPr>
          <w:p w:rsidR="005C530B" w:rsidRDefault="004224CD" w:rsidP="004224CD">
            <w:pPr>
              <w:pStyle w:val="DP-TableRowText"/>
            </w:pPr>
            <w:r>
              <w:t>Tool Bar</w:t>
            </w:r>
          </w:p>
        </w:tc>
        <w:tc>
          <w:tcPr>
            <w:tcW w:w="6723" w:type="dxa"/>
          </w:tcPr>
          <w:p w:rsidR="005C530B" w:rsidRDefault="004224CD" w:rsidP="007C4A49">
            <w:pPr>
              <w:pStyle w:val="DP-TableRowText"/>
            </w:pPr>
            <w:r>
              <w:t xml:space="preserve">(Optional) Should contain </w:t>
            </w:r>
            <w:r w:rsidR="007C4A49">
              <w:t>icons for quick access to various tools/features</w:t>
            </w:r>
            <w:r w:rsidR="005C530B">
              <w:t>.</w:t>
            </w:r>
          </w:p>
        </w:tc>
      </w:tr>
      <w:tr w:rsidR="005C530B" w:rsidTr="00687338">
        <w:tc>
          <w:tcPr>
            <w:tcW w:w="2003" w:type="dxa"/>
          </w:tcPr>
          <w:p w:rsidR="005C530B" w:rsidRDefault="004224CD" w:rsidP="004224CD">
            <w:pPr>
              <w:pStyle w:val="DP-TableRowText"/>
            </w:pPr>
            <w:r>
              <w:t>Tree View</w:t>
            </w:r>
          </w:p>
        </w:tc>
        <w:tc>
          <w:tcPr>
            <w:tcW w:w="6723" w:type="dxa"/>
          </w:tcPr>
          <w:p w:rsidR="005C530B" w:rsidRDefault="005C530B" w:rsidP="007C4A49">
            <w:pPr>
              <w:pStyle w:val="DP-TableRowText"/>
            </w:pPr>
            <w:r>
              <w:t xml:space="preserve">On click should </w:t>
            </w:r>
            <w:r w:rsidR="007C4A49">
              <w:t>repopulate List View and Detail View with appropriate information</w:t>
            </w:r>
            <w:r>
              <w:t>.</w:t>
            </w:r>
          </w:p>
        </w:tc>
      </w:tr>
      <w:tr w:rsidR="005C530B" w:rsidTr="00687338">
        <w:tc>
          <w:tcPr>
            <w:tcW w:w="2003" w:type="dxa"/>
          </w:tcPr>
          <w:p w:rsidR="005C530B" w:rsidRDefault="004224CD" w:rsidP="00BC5740">
            <w:pPr>
              <w:pStyle w:val="DP-TableRowText"/>
            </w:pPr>
            <w:r>
              <w:t>List View</w:t>
            </w:r>
          </w:p>
        </w:tc>
        <w:tc>
          <w:tcPr>
            <w:tcW w:w="6723" w:type="dxa"/>
          </w:tcPr>
          <w:p w:rsidR="005C530B" w:rsidRDefault="007C4A49" w:rsidP="00BC5740">
            <w:pPr>
              <w:pStyle w:val="DP-TableRowText"/>
            </w:pPr>
            <w:r>
              <w:t xml:space="preserve">Should list the various </w:t>
            </w:r>
            <w:proofErr w:type="gramStart"/>
            <w:r>
              <w:t>record</w:t>
            </w:r>
            <w:proofErr w:type="gramEnd"/>
            <w:r>
              <w:t xml:space="preserve"> available in the detail view.  In the case of reports, this should list the various parameters available for the report</w:t>
            </w:r>
            <w:r w:rsidR="005C530B">
              <w:t>.</w:t>
            </w:r>
          </w:p>
        </w:tc>
      </w:tr>
      <w:tr w:rsidR="005C530B" w:rsidTr="00687338">
        <w:tc>
          <w:tcPr>
            <w:tcW w:w="2003" w:type="dxa"/>
          </w:tcPr>
          <w:p w:rsidR="005C530B" w:rsidRDefault="004224CD" w:rsidP="00BC5740">
            <w:pPr>
              <w:pStyle w:val="DP-TableRowText"/>
            </w:pPr>
            <w:r>
              <w:t>Detail View</w:t>
            </w:r>
          </w:p>
        </w:tc>
        <w:tc>
          <w:tcPr>
            <w:tcW w:w="6723" w:type="dxa"/>
          </w:tcPr>
          <w:p w:rsidR="005C530B" w:rsidRDefault="005C530B" w:rsidP="007C4A49">
            <w:pPr>
              <w:pStyle w:val="DP-TableRowText"/>
            </w:pPr>
            <w:r>
              <w:t xml:space="preserve">Should </w:t>
            </w:r>
            <w:r w:rsidR="007C4A49">
              <w:t>display detailed information for the item selected in the list view or the parameters selected for the report.</w:t>
            </w:r>
          </w:p>
        </w:tc>
      </w:tr>
      <w:tr w:rsidR="005C530B" w:rsidTr="00687338">
        <w:tc>
          <w:tcPr>
            <w:tcW w:w="2003" w:type="dxa"/>
          </w:tcPr>
          <w:p w:rsidR="005C530B" w:rsidRDefault="004224CD" w:rsidP="00BC5740">
            <w:pPr>
              <w:pStyle w:val="DP-TableRowText"/>
            </w:pPr>
            <w:r>
              <w:t>Status Bar</w:t>
            </w:r>
          </w:p>
        </w:tc>
        <w:tc>
          <w:tcPr>
            <w:tcW w:w="6723" w:type="dxa"/>
          </w:tcPr>
          <w:p w:rsidR="005C530B" w:rsidRDefault="007C4A49" w:rsidP="00BC5740">
            <w:pPr>
              <w:pStyle w:val="DP-TableRowText"/>
              <w:rPr>
                <w:spacing w:val="-5"/>
              </w:rPr>
            </w:pPr>
            <w:r>
              <w:rPr>
                <w:spacing w:val="-5"/>
              </w:rPr>
              <w:t>Should provide quick simple explanation for the current field on the form</w:t>
            </w:r>
            <w:r w:rsidR="005C530B">
              <w:rPr>
                <w:spacing w:val="-5"/>
              </w:rPr>
              <w:t>.</w:t>
            </w:r>
          </w:p>
        </w:tc>
      </w:tr>
    </w:tbl>
    <w:p w:rsidR="005C530B" w:rsidRDefault="005C530B" w:rsidP="005C3739">
      <w:pPr>
        <w:pStyle w:val="DP-HeadingC"/>
      </w:pPr>
      <w:bookmarkStart w:id="450" w:name="_Toc372102656"/>
      <w:bookmarkStart w:id="451" w:name="_Toc372360001"/>
      <w:bookmarkStart w:id="452" w:name="_Toc372520252"/>
      <w:bookmarkStart w:id="453" w:name="_Toc372520280"/>
      <w:bookmarkStart w:id="454" w:name="_Toc522599492"/>
      <w:bookmarkStart w:id="455" w:name="_Toc281207574"/>
      <w:bookmarkStart w:id="456" w:name="_Toc281208037"/>
      <w:bookmarkStart w:id="457" w:name="_Toc282608581"/>
      <w:bookmarkStart w:id="458" w:name="_Toc293914963"/>
      <w:r>
        <w:t xml:space="preserve">Menu </w:t>
      </w:r>
      <w:proofErr w:type="gramStart"/>
      <w:r w:rsidR="007C4A49">
        <w:t>Bar</w:t>
      </w:r>
      <w:proofErr w:type="gramEnd"/>
      <w:r w:rsidR="007C4A49">
        <w:t xml:space="preserve"> </w:t>
      </w:r>
      <w:r>
        <w:t>S</w:t>
      </w:r>
      <w:bookmarkEnd w:id="450"/>
      <w:bookmarkEnd w:id="451"/>
      <w:bookmarkEnd w:id="452"/>
      <w:bookmarkEnd w:id="453"/>
      <w:r>
        <w:t>pecification</w:t>
      </w:r>
      <w:bookmarkEnd w:id="454"/>
      <w:bookmarkEnd w:id="455"/>
      <w:bookmarkEnd w:id="456"/>
      <w:bookmarkEnd w:id="457"/>
      <w:bookmarkEnd w:id="458"/>
    </w:p>
    <w:p w:rsidR="005C530B" w:rsidRDefault="007C4A49" w:rsidP="005C530B">
      <w:pPr>
        <w:pStyle w:val="DP-Bodytext"/>
      </w:pPr>
      <w:r>
        <w:t>In PipeLine the Menu Bar contains the following options</w:t>
      </w:r>
      <w:r w:rsidR="005C530B">
        <w:t>.</w:t>
      </w:r>
    </w:p>
    <w:p w:rsidR="00687338" w:rsidRDefault="00687338" w:rsidP="00687338">
      <w:pPr>
        <w:pStyle w:val="DP-TableTitle"/>
      </w:pPr>
      <w:bookmarkStart w:id="459" w:name="_Toc522599576"/>
      <w:bookmarkStart w:id="460" w:name="_Toc293915329"/>
      <w:r>
        <w:t xml:space="preserve">Table </w:t>
      </w:r>
      <w:fldSimple w:instr=" SEQ Table \* ARABIC ">
        <w:r w:rsidR="002A3BA2">
          <w:rPr>
            <w:noProof/>
          </w:rPr>
          <w:t>10</w:t>
        </w:r>
      </w:fldSimple>
      <w:r>
        <w:t xml:space="preserve"> – Standard functionality of Switchboard Strip Menus</w:t>
      </w:r>
      <w:bookmarkEnd w:id="459"/>
      <w:bookmarkEnd w:id="4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548"/>
        <w:gridCol w:w="1440"/>
        <w:gridCol w:w="5738"/>
      </w:tblGrid>
      <w:tr w:rsidR="005C530B" w:rsidTr="00ED7752">
        <w:trPr>
          <w:tblHeader/>
        </w:trPr>
        <w:tc>
          <w:tcPr>
            <w:tcW w:w="1548" w:type="dxa"/>
          </w:tcPr>
          <w:p w:rsidR="005C530B" w:rsidRDefault="005C530B" w:rsidP="00BC5740">
            <w:pPr>
              <w:pStyle w:val="DP-TableHeaderRow"/>
            </w:pPr>
            <w:r>
              <w:t>Main Choice</w:t>
            </w:r>
          </w:p>
        </w:tc>
        <w:tc>
          <w:tcPr>
            <w:tcW w:w="1440" w:type="dxa"/>
          </w:tcPr>
          <w:p w:rsidR="005C530B" w:rsidRDefault="005C530B" w:rsidP="00BC5740">
            <w:pPr>
              <w:pStyle w:val="DP-TableHeaderRow"/>
            </w:pPr>
            <w:r>
              <w:t>Sub Choice</w:t>
            </w:r>
          </w:p>
        </w:tc>
        <w:tc>
          <w:tcPr>
            <w:tcW w:w="5738" w:type="dxa"/>
          </w:tcPr>
          <w:p w:rsidR="005C530B" w:rsidRDefault="005C530B" w:rsidP="00BC5740">
            <w:pPr>
              <w:pStyle w:val="DP-TableHeaderRow"/>
            </w:pPr>
            <w:r>
              <w:t>Description</w:t>
            </w:r>
          </w:p>
        </w:tc>
      </w:tr>
      <w:tr w:rsidR="005C530B" w:rsidTr="00687338">
        <w:tc>
          <w:tcPr>
            <w:tcW w:w="1548" w:type="dxa"/>
          </w:tcPr>
          <w:p w:rsidR="005C530B" w:rsidRDefault="005C530B" w:rsidP="00BC5740">
            <w:pPr>
              <w:pStyle w:val="DP-TableRowText"/>
            </w:pPr>
            <w:r>
              <w:t>File</w:t>
            </w:r>
          </w:p>
        </w:tc>
        <w:tc>
          <w:tcPr>
            <w:tcW w:w="1440" w:type="dxa"/>
          </w:tcPr>
          <w:p w:rsidR="005C530B" w:rsidRDefault="005C530B" w:rsidP="00BC5740">
            <w:pPr>
              <w:pStyle w:val="DP-TableRowText"/>
            </w:pPr>
            <w:r>
              <w:t>Exit</w:t>
            </w:r>
          </w:p>
        </w:tc>
        <w:tc>
          <w:tcPr>
            <w:tcW w:w="5738" w:type="dxa"/>
          </w:tcPr>
          <w:p w:rsidR="005C530B" w:rsidRDefault="005C530B" w:rsidP="00BC5740">
            <w:pPr>
              <w:pStyle w:val="DP-TableRowText"/>
            </w:pPr>
            <w:r>
              <w:t>Close application and disconnect from the database</w:t>
            </w:r>
          </w:p>
        </w:tc>
      </w:tr>
      <w:tr w:rsidR="007C4A49" w:rsidTr="00687338">
        <w:tc>
          <w:tcPr>
            <w:tcW w:w="1548" w:type="dxa"/>
          </w:tcPr>
          <w:p w:rsidR="007C4A49" w:rsidRDefault="007C4A49" w:rsidP="00BC5740">
            <w:pPr>
              <w:pStyle w:val="DP-TableRowText"/>
            </w:pPr>
            <w:r>
              <w:t>Import</w:t>
            </w:r>
          </w:p>
        </w:tc>
        <w:tc>
          <w:tcPr>
            <w:tcW w:w="1440" w:type="dxa"/>
          </w:tcPr>
          <w:p w:rsidR="007C4A49" w:rsidRDefault="007C4A49" w:rsidP="00BC5740">
            <w:pPr>
              <w:pStyle w:val="DP-TableRowText"/>
            </w:pPr>
          </w:p>
        </w:tc>
        <w:tc>
          <w:tcPr>
            <w:tcW w:w="5738" w:type="dxa"/>
          </w:tcPr>
          <w:p w:rsidR="007C4A49" w:rsidRDefault="007C4A49" w:rsidP="00BC5740">
            <w:pPr>
              <w:pStyle w:val="DP-TableRowText"/>
            </w:pPr>
          </w:p>
        </w:tc>
      </w:tr>
      <w:tr w:rsidR="007C4A49" w:rsidTr="00687338">
        <w:tc>
          <w:tcPr>
            <w:tcW w:w="1548" w:type="dxa"/>
          </w:tcPr>
          <w:p w:rsidR="007C4A49" w:rsidRDefault="007C4A49" w:rsidP="00BC5740">
            <w:pPr>
              <w:pStyle w:val="DP-TableRowText"/>
            </w:pPr>
            <w:r>
              <w:t>Export</w:t>
            </w:r>
          </w:p>
        </w:tc>
        <w:tc>
          <w:tcPr>
            <w:tcW w:w="1440" w:type="dxa"/>
          </w:tcPr>
          <w:p w:rsidR="007C4A49" w:rsidRDefault="007C4A49" w:rsidP="00BC5740">
            <w:pPr>
              <w:pStyle w:val="DP-TableRowText"/>
            </w:pPr>
          </w:p>
        </w:tc>
        <w:tc>
          <w:tcPr>
            <w:tcW w:w="5738" w:type="dxa"/>
          </w:tcPr>
          <w:p w:rsidR="007C4A49" w:rsidRDefault="007C4A49" w:rsidP="00BC5740">
            <w:pPr>
              <w:pStyle w:val="DP-TableRowText"/>
            </w:pPr>
          </w:p>
        </w:tc>
      </w:tr>
      <w:tr w:rsidR="007C4A49" w:rsidTr="00687338">
        <w:tc>
          <w:tcPr>
            <w:tcW w:w="1548" w:type="dxa"/>
          </w:tcPr>
          <w:p w:rsidR="007C4A49" w:rsidRDefault="007C4A49" w:rsidP="00BC5740">
            <w:pPr>
              <w:pStyle w:val="DP-TableRowText"/>
            </w:pPr>
            <w:r>
              <w:t>Tools</w:t>
            </w:r>
          </w:p>
        </w:tc>
        <w:tc>
          <w:tcPr>
            <w:tcW w:w="1440" w:type="dxa"/>
          </w:tcPr>
          <w:p w:rsidR="007C4A49" w:rsidRDefault="007C4A49" w:rsidP="00BC5740">
            <w:pPr>
              <w:pStyle w:val="DP-TableRowText"/>
            </w:pPr>
          </w:p>
        </w:tc>
        <w:tc>
          <w:tcPr>
            <w:tcW w:w="5738" w:type="dxa"/>
          </w:tcPr>
          <w:p w:rsidR="007C4A49" w:rsidRDefault="007C4A49" w:rsidP="00BC5740">
            <w:pPr>
              <w:pStyle w:val="DP-TableRowText"/>
            </w:pPr>
          </w:p>
        </w:tc>
      </w:tr>
      <w:tr w:rsidR="007C4A49" w:rsidTr="00687338">
        <w:tc>
          <w:tcPr>
            <w:tcW w:w="1548" w:type="dxa"/>
          </w:tcPr>
          <w:p w:rsidR="007C4A49" w:rsidRDefault="007C4A49" w:rsidP="00BC5740">
            <w:pPr>
              <w:pStyle w:val="DP-TableRowText"/>
            </w:pPr>
            <w:r>
              <w:lastRenderedPageBreak/>
              <w:t>Window</w:t>
            </w:r>
          </w:p>
        </w:tc>
        <w:tc>
          <w:tcPr>
            <w:tcW w:w="1440" w:type="dxa"/>
          </w:tcPr>
          <w:p w:rsidR="007C4A49" w:rsidRDefault="007C4A49" w:rsidP="00BC5740">
            <w:pPr>
              <w:pStyle w:val="DP-TableRowText"/>
            </w:pPr>
          </w:p>
        </w:tc>
        <w:tc>
          <w:tcPr>
            <w:tcW w:w="5738" w:type="dxa"/>
          </w:tcPr>
          <w:p w:rsidR="007C4A49" w:rsidRDefault="007C4A49" w:rsidP="00BC5740">
            <w:pPr>
              <w:pStyle w:val="DP-TableRowText"/>
            </w:pPr>
          </w:p>
        </w:tc>
      </w:tr>
      <w:tr w:rsidR="005C530B" w:rsidTr="00687338">
        <w:tc>
          <w:tcPr>
            <w:tcW w:w="1548" w:type="dxa"/>
          </w:tcPr>
          <w:p w:rsidR="005C530B" w:rsidRDefault="005C530B" w:rsidP="00BC5740">
            <w:pPr>
              <w:pStyle w:val="DP-TableRowText"/>
            </w:pPr>
            <w:r>
              <w:t>Help</w:t>
            </w:r>
          </w:p>
        </w:tc>
        <w:tc>
          <w:tcPr>
            <w:tcW w:w="1440" w:type="dxa"/>
          </w:tcPr>
          <w:p w:rsidR="005C530B" w:rsidRDefault="005C530B" w:rsidP="00BC5740">
            <w:pPr>
              <w:pStyle w:val="DP-TableRowText"/>
            </w:pPr>
            <w:r>
              <w:t>Help</w:t>
            </w:r>
          </w:p>
        </w:tc>
        <w:tc>
          <w:tcPr>
            <w:tcW w:w="5738" w:type="dxa"/>
          </w:tcPr>
          <w:p w:rsidR="005C530B" w:rsidRDefault="005C530B" w:rsidP="00BC5740">
            <w:pPr>
              <w:pStyle w:val="DP-TableRowText"/>
            </w:pPr>
            <w:r>
              <w:t>Open online help for application.  If no online help has been developed, should open Access help.</w:t>
            </w:r>
          </w:p>
        </w:tc>
      </w:tr>
    </w:tbl>
    <w:p w:rsidR="005C530B" w:rsidRDefault="005C530B" w:rsidP="005C3739">
      <w:pPr>
        <w:pStyle w:val="DP-HeadingB"/>
      </w:pPr>
      <w:bookmarkStart w:id="461" w:name="_Toc522599493"/>
      <w:bookmarkStart w:id="462" w:name="_Toc281207575"/>
      <w:bookmarkStart w:id="463" w:name="_Toc281208038"/>
      <w:bookmarkStart w:id="464" w:name="_Toc282608582"/>
      <w:bookmarkStart w:id="465" w:name="_Toc293914964"/>
      <w:r>
        <w:t>Form Conventions</w:t>
      </w:r>
      <w:bookmarkEnd w:id="461"/>
      <w:bookmarkEnd w:id="462"/>
      <w:bookmarkEnd w:id="463"/>
      <w:bookmarkEnd w:id="464"/>
      <w:bookmarkEnd w:id="465"/>
    </w:p>
    <w:p w:rsidR="005C530B" w:rsidRDefault="005C530B" w:rsidP="005C530B">
      <w:pPr>
        <w:pStyle w:val="DP-Bodytext"/>
      </w:pPr>
      <w:r>
        <w:t xml:space="preserve">As shown in the figure below, the standard form lets users view record details and </w:t>
      </w:r>
      <w:r w:rsidR="00A66C98">
        <w:t>all updatable fields are enabled.  Upon selecting an item in the list view, the form will filter to the correct record</w:t>
      </w:r>
      <w:r>
        <w:t>.</w:t>
      </w:r>
      <w:r w:rsidR="00A66C98">
        <w:t xml:space="preserve">  (User may also select new to be taken to a new record where all fields are empty.)User may then click on SAVE to save the data.  If the user modifies the data and tries to leave the form without clicking save, they will be prompted to save.  To delete data from the application, the user will select the record in the list view and click the DELETE button.  They will be prompted to verify the deletion.</w:t>
      </w:r>
    </w:p>
    <w:p w:rsidR="005C530B" w:rsidRDefault="005C530B" w:rsidP="00947D89">
      <w:pPr>
        <w:pStyle w:val="DP-Bodytextlast"/>
      </w:pPr>
      <w:r>
        <w:t xml:space="preserve">The sample below depict standard for the </w:t>
      </w:r>
      <w:r w:rsidR="00A66C98">
        <w:t xml:space="preserve">list and </w:t>
      </w:r>
      <w:r>
        <w:t>detail screen.</w:t>
      </w:r>
    </w:p>
    <w:p w:rsidR="00275BE0" w:rsidRDefault="00826822" w:rsidP="00275BE0">
      <w:pPr>
        <w:pStyle w:val="DP-FigureTitle"/>
        <w:rPr>
          <w:noProof/>
        </w:rPr>
      </w:pPr>
      <w:bookmarkStart w:id="466" w:name="_Toc522599676"/>
      <w:bookmarkStart w:id="467" w:name="_Toc293915300"/>
      <w:r>
        <w:t xml:space="preserve">Figure </w:t>
      </w:r>
      <w:fldSimple w:instr=" SEQ Figure \* ARABIC ">
        <w:r w:rsidR="008978FC">
          <w:rPr>
            <w:noProof/>
          </w:rPr>
          <w:t>49</w:t>
        </w:r>
      </w:fldSimple>
      <w:r>
        <w:t xml:space="preserve"> – Sample Detail Form</w:t>
      </w:r>
      <w:bookmarkEnd w:id="467"/>
      <w:r>
        <w:rPr>
          <w:noProof/>
        </w:rPr>
        <w:t xml:space="preserve"> </w:t>
      </w:r>
    </w:p>
    <w:p w:rsidR="005C530B" w:rsidRDefault="00661274" w:rsidP="00275BE0">
      <w:pPr>
        <w:pStyle w:val="DP-Bodytext"/>
      </w:pPr>
      <w:r>
        <w:rPr>
          <w:noProof/>
        </w:rPr>
        <w:drawing>
          <wp:inline distT="0" distB="0" distL="0" distR="0" wp14:anchorId="23FC01B3" wp14:editId="15DA02AD">
            <wp:extent cx="5939790" cy="4454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4454525"/>
                    </a:xfrm>
                    <a:prstGeom prst="rect">
                      <a:avLst/>
                    </a:prstGeom>
                    <a:noFill/>
                    <a:ln>
                      <a:noFill/>
                    </a:ln>
                  </pic:spPr>
                </pic:pic>
              </a:graphicData>
            </a:graphic>
          </wp:inline>
        </w:drawing>
      </w:r>
      <w:bookmarkEnd w:id="466"/>
    </w:p>
    <w:p w:rsidR="005C530B" w:rsidRPr="00947D89" w:rsidRDefault="00A66C98" w:rsidP="00275BE0">
      <w:pPr>
        <w:pStyle w:val="DP-Bodytext"/>
        <w:rPr>
          <w:rStyle w:val="DP-BodytextlastChar"/>
        </w:rPr>
      </w:pPr>
      <w:r>
        <w:t xml:space="preserve">For each </w:t>
      </w:r>
      <w:r w:rsidR="00F07E33">
        <w:t>control</w:t>
      </w:r>
      <w:r>
        <w:t xml:space="preserve"> in PipeLine a specific style must be applied</w:t>
      </w:r>
      <w:r w:rsidR="005C530B">
        <w:t>.</w:t>
      </w:r>
      <w:r>
        <w:t xml:space="preserve">  This is controlled by the tblStyle table in the application.  </w:t>
      </w:r>
      <w:r w:rsidR="00F07E33">
        <w:t xml:space="preserve">The tlkTranslationText table contains the labels for all controls on all forms in the application.  In this table, a style form the tblStyle is selected.  When opening a form, the styles and labels are then applied to the control.  This allows the entire application to be uniform and if the style requirements change, the developer only </w:t>
      </w:r>
      <w:r w:rsidR="00F07E33">
        <w:lastRenderedPageBreak/>
        <w:t xml:space="preserve">needs to modify the style table to apply the change to all forms.  </w:t>
      </w:r>
      <w:r>
        <w:t xml:space="preserve">Below is the list of styles for </w:t>
      </w:r>
      <w:r w:rsidRPr="00947D89">
        <w:rPr>
          <w:rStyle w:val="DP-BodytextlastChar"/>
        </w:rPr>
        <w:t>each element:</w:t>
      </w:r>
    </w:p>
    <w:p w:rsidR="000D4BFD" w:rsidRDefault="000D4BFD" w:rsidP="000D4BFD">
      <w:pPr>
        <w:pStyle w:val="DP-TableTitle"/>
      </w:pPr>
      <w:bookmarkStart w:id="468" w:name="_Toc293915330"/>
      <w:r>
        <w:t xml:space="preserve">Table </w:t>
      </w:r>
      <w:fldSimple w:instr=" SEQ Table \* ARABIC ">
        <w:r w:rsidR="002A3BA2">
          <w:rPr>
            <w:noProof/>
          </w:rPr>
          <w:t>11</w:t>
        </w:r>
      </w:fldSimple>
      <w:r>
        <w:t xml:space="preserve"> - Element Styles</w:t>
      </w:r>
      <w:bookmarkEnd w:id="468"/>
    </w:p>
    <w:tbl>
      <w:tblPr>
        <w:tblStyle w:val="Style1"/>
        <w:tblW w:w="9828" w:type="dxa"/>
        <w:tblInd w:w="108" w:type="dxa"/>
        <w:tblLayout w:type="fixed"/>
        <w:tblLook w:val="06A0" w:firstRow="1" w:lastRow="0" w:firstColumn="1" w:lastColumn="0" w:noHBand="1" w:noVBand="1"/>
      </w:tblPr>
      <w:tblGrid>
        <w:gridCol w:w="1638"/>
        <w:gridCol w:w="720"/>
        <w:gridCol w:w="720"/>
        <w:gridCol w:w="900"/>
        <w:gridCol w:w="990"/>
        <w:gridCol w:w="1440"/>
        <w:gridCol w:w="990"/>
        <w:gridCol w:w="1260"/>
        <w:gridCol w:w="1170"/>
      </w:tblGrid>
      <w:tr w:rsidR="00FE570A" w:rsidRPr="00FE570A" w:rsidTr="000D4BFD">
        <w:tc>
          <w:tcPr>
            <w:tcW w:w="1638" w:type="dxa"/>
            <w:hideMark/>
          </w:tcPr>
          <w:p w:rsidR="00A66C98" w:rsidRPr="00FE570A" w:rsidRDefault="00F07E33" w:rsidP="00FE570A">
            <w:pPr>
              <w:pStyle w:val="DP-TableHeaderRow"/>
            </w:pPr>
            <w:r w:rsidRPr="00FE570A">
              <w:t>Control Type</w:t>
            </w:r>
          </w:p>
        </w:tc>
        <w:tc>
          <w:tcPr>
            <w:tcW w:w="720" w:type="dxa"/>
            <w:hideMark/>
          </w:tcPr>
          <w:p w:rsidR="00A66C98" w:rsidRPr="00FE570A" w:rsidRDefault="00A66C98" w:rsidP="00FE570A">
            <w:pPr>
              <w:pStyle w:val="DP-TableHeaderRow"/>
            </w:pPr>
            <w:r w:rsidRPr="00FE570A">
              <w:t>Font</w:t>
            </w:r>
          </w:p>
        </w:tc>
        <w:tc>
          <w:tcPr>
            <w:tcW w:w="720" w:type="dxa"/>
            <w:hideMark/>
          </w:tcPr>
          <w:p w:rsidR="00A66C98" w:rsidRPr="00FE570A" w:rsidRDefault="00A66C98" w:rsidP="00FE570A">
            <w:pPr>
              <w:pStyle w:val="DP-TableHeaderRow"/>
            </w:pPr>
            <w:r w:rsidRPr="00FE570A">
              <w:t>Font Size</w:t>
            </w:r>
          </w:p>
        </w:tc>
        <w:tc>
          <w:tcPr>
            <w:tcW w:w="900" w:type="dxa"/>
            <w:hideMark/>
          </w:tcPr>
          <w:p w:rsidR="00A66C98" w:rsidRPr="00FE570A" w:rsidRDefault="00A66C98" w:rsidP="00FE570A">
            <w:pPr>
              <w:pStyle w:val="DP-TableHeaderRow"/>
            </w:pPr>
            <w:r w:rsidRPr="00FE570A">
              <w:t>Fore Color</w:t>
            </w:r>
          </w:p>
        </w:tc>
        <w:tc>
          <w:tcPr>
            <w:tcW w:w="990" w:type="dxa"/>
            <w:hideMark/>
          </w:tcPr>
          <w:p w:rsidR="00A66C98" w:rsidRPr="00FE570A" w:rsidRDefault="00A66C98" w:rsidP="00FE570A">
            <w:pPr>
              <w:pStyle w:val="DP-TableHeaderRow"/>
            </w:pPr>
            <w:r w:rsidRPr="00FE570A">
              <w:t>Font Weight</w:t>
            </w:r>
          </w:p>
        </w:tc>
        <w:tc>
          <w:tcPr>
            <w:tcW w:w="1440" w:type="dxa"/>
            <w:hideMark/>
          </w:tcPr>
          <w:p w:rsidR="00A66C98" w:rsidRPr="00FE570A" w:rsidRDefault="00A66C98" w:rsidP="00FE570A">
            <w:pPr>
              <w:pStyle w:val="DP-TableHeaderRow"/>
            </w:pPr>
            <w:r w:rsidRPr="00FE570A">
              <w:t>Underline?</w:t>
            </w:r>
          </w:p>
        </w:tc>
        <w:tc>
          <w:tcPr>
            <w:tcW w:w="990" w:type="dxa"/>
            <w:hideMark/>
          </w:tcPr>
          <w:p w:rsidR="00A66C98" w:rsidRPr="00FE570A" w:rsidRDefault="00A66C98" w:rsidP="00FE570A">
            <w:pPr>
              <w:pStyle w:val="DP-TableHeaderRow"/>
            </w:pPr>
            <w:r w:rsidRPr="00FE570A">
              <w:t>Special Effect</w:t>
            </w:r>
          </w:p>
        </w:tc>
        <w:tc>
          <w:tcPr>
            <w:tcW w:w="1260" w:type="dxa"/>
            <w:hideMark/>
          </w:tcPr>
          <w:p w:rsidR="00A66C98" w:rsidRPr="00FE570A" w:rsidRDefault="00A66C98" w:rsidP="00FE570A">
            <w:pPr>
              <w:pStyle w:val="DP-TableHeaderRow"/>
            </w:pPr>
            <w:r w:rsidRPr="00FE570A">
              <w:t>Border Style</w:t>
            </w:r>
          </w:p>
        </w:tc>
        <w:tc>
          <w:tcPr>
            <w:tcW w:w="1170" w:type="dxa"/>
            <w:hideMark/>
          </w:tcPr>
          <w:p w:rsidR="00A66C98" w:rsidRPr="00FE570A" w:rsidRDefault="00A66C98" w:rsidP="00FE570A">
            <w:pPr>
              <w:pStyle w:val="DP-TableHeaderRow"/>
            </w:pPr>
            <w:r w:rsidRPr="00FE570A">
              <w:t>Back Color</w:t>
            </w:r>
          </w:p>
        </w:tc>
      </w:tr>
      <w:tr w:rsidR="00FE570A" w:rsidTr="000D4BFD">
        <w:tc>
          <w:tcPr>
            <w:tcW w:w="1638" w:type="dxa"/>
            <w:hideMark/>
          </w:tcPr>
          <w:p w:rsidR="00A66C98" w:rsidRDefault="00A66C98" w:rsidP="00F07E33">
            <w:pPr>
              <w:pStyle w:val="DP-TableRowText"/>
            </w:pPr>
            <w:r>
              <w:t>Title</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14</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700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ProgramName</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Main Selection</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General Text</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RptTitle1</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12</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700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RptHeader</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RptTitle2</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RptLabel</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Cmd Button</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p>
        </w:tc>
        <w:tc>
          <w:tcPr>
            <w:tcW w:w="1260" w:type="dxa"/>
            <w:hideMark/>
          </w:tcPr>
          <w:p w:rsidR="00A66C98" w:rsidRDefault="00A66C98" w:rsidP="00F07E33">
            <w:pPr>
              <w:pStyle w:val="DP-TableRowText"/>
            </w:pP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Checkbox</w:t>
            </w:r>
          </w:p>
        </w:tc>
        <w:tc>
          <w:tcPr>
            <w:tcW w:w="720" w:type="dxa"/>
            <w:hideMark/>
          </w:tcPr>
          <w:p w:rsidR="00A66C98" w:rsidRDefault="00A66C98" w:rsidP="00F07E33">
            <w:pPr>
              <w:pStyle w:val="DP-TableRowText"/>
            </w:pPr>
          </w:p>
        </w:tc>
        <w:tc>
          <w:tcPr>
            <w:tcW w:w="720" w:type="dxa"/>
            <w:hideMark/>
          </w:tcPr>
          <w:p w:rsidR="00A66C98" w:rsidRDefault="00A66C98" w:rsidP="00F07E33">
            <w:pPr>
              <w:pStyle w:val="DP-TableRowText"/>
            </w:pP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TabCtrl</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Frame</w:t>
            </w:r>
          </w:p>
        </w:tc>
        <w:tc>
          <w:tcPr>
            <w:tcW w:w="720" w:type="dxa"/>
            <w:hideMark/>
          </w:tcPr>
          <w:p w:rsidR="00A66C98" w:rsidRDefault="00A66C98" w:rsidP="00F07E33">
            <w:pPr>
              <w:pStyle w:val="DP-TableRowText"/>
            </w:pPr>
          </w:p>
        </w:tc>
        <w:tc>
          <w:tcPr>
            <w:tcW w:w="720" w:type="dxa"/>
            <w:hideMark/>
          </w:tcPr>
          <w:p w:rsidR="00A66C98" w:rsidRDefault="00A66C98" w:rsidP="00F07E33">
            <w:pPr>
              <w:pStyle w:val="DP-TableRowText"/>
            </w:pP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graph</w:t>
            </w:r>
          </w:p>
        </w:tc>
        <w:tc>
          <w:tcPr>
            <w:tcW w:w="720" w:type="dxa"/>
            <w:hideMark/>
          </w:tcPr>
          <w:p w:rsidR="00A66C98" w:rsidRDefault="00A66C98" w:rsidP="00F07E33">
            <w:pPr>
              <w:pStyle w:val="DP-TableRowText"/>
            </w:pPr>
          </w:p>
        </w:tc>
        <w:tc>
          <w:tcPr>
            <w:tcW w:w="720" w:type="dxa"/>
            <w:hideMark/>
          </w:tcPr>
          <w:p w:rsidR="00A66C98" w:rsidRDefault="00A66C98" w:rsidP="00F07E33">
            <w:pPr>
              <w:pStyle w:val="DP-TableRowText"/>
            </w:pP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Subform</w:t>
            </w:r>
          </w:p>
        </w:tc>
        <w:tc>
          <w:tcPr>
            <w:tcW w:w="720" w:type="dxa"/>
            <w:hideMark/>
          </w:tcPr>
          <w:p w:rsidR="00A66C98" w:rsidRDefault="00A66C98" w:rsidP="00F07E33">
            <w:pPr>
              <w:pStyle w:val="DP-TableRowText"/>
            </w:pPr>
          </w:p>
        </w:tc>
        <w:tc>
          <w:tcPr>
            <w:tcW w:w="720" w:type="dxa"/>
            <w:hideMark/>
          </w:tcPr>
          <w:p w:rsidR="00A66C98" w:rsidRDefault="00A66C98" w:rsidP="00F07E33">
            <w:pPr>
              <w:pStyle w:val="DP-TableRowText"/>
            </w:pP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Sunken</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RptGeneralHead w/o Border</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Hidden (fc=bc)</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RptGroup1</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700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RptGroup2</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RptGroup3</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RptGroup4</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General Label</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Main Select Label</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General sfr Text</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RptGeneral w/Border</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RptGeneral w/o Border</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RptGeneralHead w/Border</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700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RptHidden (fc=bc)</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r>
              <w:t>10092543</w:t>
            </w:r>
          </w:p>
        </w:tc>
      </w:tr>
      <w:tr w:rsidR="00FE570A" w:rsidTr="000D4BFD">
        <w:tc>
          <w:tcPr>
            <w:tcW w:w="1638" w:type="dxa"/>
            <w:hideMark/>
          </w:tcPr>
          <w:p w:rsidR="00A66C98" w:rsidRDefault="00A66C98" w:rsidP="00F07E33">
            <w:pPr>
              <w:pStyle w:val="DP-TableRowText"/>
            </w:pPr>
            <w:r>
              <w:t>MoveButton</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p>
        </w:tc>
        <w:tc>
          <w:tcPr>
            <w:tcW w:w="1260" w:type="dxa"/>
            <w:hideMark/>
          </w:tcPr>
          <w:p w:rsidR="00A66C98" w:rsidRDefault="00A66C98" w:rsidP="00F07E33">
            <w:pPr>
              <w:pStyle w:val="DP-TableRowText"/>
            </w:pP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Hypertext</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r>
              <w:t>255</w:t>
            </w: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p>
        </w:tc>
      </w:tr>
      <w:tr w:rsidR="00FE570A" w:rsidTr="000D4BFD">
        <w:tc>
          <w:tcPr>
            <w:tcW w:w="1638" w:type="dxa"/>
            <w:hideMark/>
          </w:tcPr>
          <w:p w:rsidR="00A66C98" w:rsidRDefault="00A66C98" w:rsidP="00F07E33">
            <w:pPr>
              <w:pStyle w:val="DP-TableRowText"/>
            </w:pPr>
            <w:r>
              <w:t>RptTitle2_Highlighted</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10</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transparent</w:t>
            </w:r>
          </w:p>
        </w:tc>
        <w:tc>
          <w:tcPr>
            <w:tcW w:w="1170" w:type="dxa"/>
            <w:hideMark/>
          </w:tcPr>
          <w:p w:rsidR="00A66C98" w:rsidRDefault="00A66C98" w:rsidP="00F07E33">
            <w:pPr>
              <w:pStyle w:val="DP-TableRowText"/>
            </w:pPr>
            <w:r>
              <w:t>10092543</w:t>
            </w:r>
          </w:p>
        </w:tc>
      </w:tr>
      <w:tr w:rsidR="00FE570A" w:rsidTr="000D4BFD">
        <w:tc>
          <w:tcPr>
            <w:tcW w:w="1638" w:type="dxa"/>
            <w:hideMark/>
          </w:tcPr>
          <w:p w:rsidR="00A66C98" w:rsidRDefault="00A66C98" w:rsidP="00F07E33">
            <w:pPr>
              <w:pStyle w:val="DP-TableRowText"/>
            </w:pPr>
            <w:r>
              <w:t>RptGeneral w/Border Highlighted</w:t>
            </w:r>
          </w:p>
        </w:tc>
        <w:tc>
          <w:tcPr>
            <w:tcW w:w="720" w:type="dxa"/>
            <w:hideMark/>
          </w:tcPr>
          <w:p w:rsidR="00A66C98" w:rsidRDefault="00A66C98" w:rsidP="00F07E33">
            <w:pPr>
              <w:pStyle w:val="DP-TableRowText"/>
            </w:pPr>
            <w:r>
              <w:t>Arial</w:t>
            </w:r>
          </w:p>
        </w:tc>
        <w:tc>
          <w:tcPr>
            <w:tcW w:w="720" w:type="dxa"/>
            <w:hideMark/>
          </w:tcPr>
          <w:p w:rsidR="00A66C98" w:rsidRDefault="00A66C98" w:rsidP="00F07E33">
            <w:pPr>
              <w:pStyle w:val="DP-TableRowText"/>
            </w:pPr>
            <w:r>
              <w:t>8</w:t>
            </w:r>
          </w:p>
        </w:tc>
        <w:tc>
          <w:tcPr>
            <w:tcW w:w="900" w:type="dxa"/>
            <w:hideMark/>
          </w:tcPr>
          <w:p w:rsidR="00A66C98" w:rsidRDefault="00A66C98" w:rsidP="00F07E33">
            <w:pPr>
              <w:pStyle w:val="DP-TableRowText"/>
            </w:pPr>
          </w:p>
        </w:tc>
        <w:tc>
          <w:tcPr>
            <w:tcW w:w="990" w:type="dxa"/>
            <w:hideMark/>
          </w:tcPr>
          <w:p w:rsidR="00A66C98" w:rsidRDefault="00A66C98" w:rsidP="00F07E33">
            <w:pPr>
              <w:pStyle w:val="DP-TableRowText"/>
            </w:pPr>
            <w:r>
              <w:t>400</w:t>
            </w:r>
          </w:p>
        </w:tc>
        <w:tc>
          <w:tcPr>
            <w:tcW w:w="1440" w:type="dxa"/>
            <w:hideMark/>
          </w:tcPr>
          <w:p w:rsidR="00A66C98" w:rsidRDefault="00A66C98" w:rsidP="00F07E33">
            <w:pPr>
              <w:pStyle w:val="DP-TableRowText"/>
            </w:pPr>
            <w:r>
              <w:t>No</w:t>
            </w:r>
          </w:p>
        </w:tc>
        <w:tc>
          <w:tcPr>
            <w:tcW w:w="990" w:type="dxa"/>
            <w:hideMark/>
          </w:tcPr>
          <w:p w:rsidR="00A66C98" w:rsidRDefault="00A66C98" w:rsidP="00F07E33">
            <w:pPr>
              <w:pStyle w:val="DP-TableRowText"/>
            </w:pPr>
            <w:r>
              <w:t>Flat</w:t>
            </w:r>
          </w:p>
        </w:tc>
        <w:tc>
          <w:tcPr>
            <w:tcW w:w="1260" w:type="dxa"/>
            <w:hideMark/>
          </w:tcPr>
          <w:p w:rsidR="00A66C98" w:rsidRDefault="00A66C98" w:rsidP="00F07E33">
            <w:pPr>
              <w:pStyle w:val="DP-TableRowText"/>
            </w:pPr>
            <w:r>
              <w:t>solid</w:t>
            </w:r>
          </w:p>
        </w:tc>
        <w:tc>
          <w:tcPr>
            <w:tcW w:w="1170" w:type="dxa"/>
            <w:hideMark/>
          </w:tcPr>
          <w:p w:rsidR="00A66C98" w:rsidRDefault="00A66C98" w:rsidP="00F07E33">
            <w:pPr>
              <w:pStyle w:val="DP-TableRowText"/>
            </w:pPr>
            <w:r>
              <w:t>10092543</w:t>
            </w:r>
          </w:p>
        </w:tc>
      </w:tr>
    </w:tbl>
    <w:p w:rsidR="00EE6614" w:rsidRDefault="00EE6614" w:rsidP="00EE6614">
      <w:pPr>
        <w:pStyle w:val="DP-HeadingC"/>
      </w:pPr>
      <w:bookmarkStart w:id="469" w:name="_Toc281207576"/>
      <w:bookmarkStart w:id="470" w:name="_Toc281208039"/>
      <w:bookmarkStart w:id="471" w:name="_Toc282608583"/>
      <w:bookmarkStart w:id="472" w:name="_Toc293914965"/>
      <w:r>
        <w:lastRenderedPageBreak/>
        <w:t>Control Use</w:t>
      </w:r>
      <w:bookmarkEnd w:id="469"/>
      <w:bookmarkEnd w:id="470"/>
      <w:bookmarkEnd w:id="471"/>
      <w:bookmarkEnd w:id="472"/>
    </w:p>
    <w:p w:rsidR="00EE6614" w:rsidRPr="00947D89" w:rsidRDefault="00EE6614" w:rsidP="00EE6614">
      <w:pPr>
        <w:pStyle w:val="DP-Bodytext"/>
        <w:rPr>
          <w:rStyle w:val="DP-BodytextlastChar"/>
        </w:rPr>
      </w:pPr>
      <w:proofErr w:type="gramStart"/>
      <w:r>
        <w:t>MSAccess  features</w:t>
      </w:r>
      <w:proofErr w:type="gramEnd"/>
      <w:r>
        <w:t xml:space="preserve"> several different types of standard controls. It’s often possible to use two different controls to achieve the same general functionality. For example, a list of static values could be represented as a set of radio buttons or as pop list. The following guidelines should </w:t>
      </w:r>
      <w:r w:rsidRPr="00947D89">
        <w:rPr>
          <w:rStyle w:val="DP-BodytextlastChar"/>
        </w:rPr>
        <w:t>be used to determine what the best control for the job is.</w:t>
      </w:r>
    </w:p>
    <w:p w:rsidR="000D4BFD" w:rsidRDefault="000D4BFD" w:rsidP="000D4BFD">
      <w:pPr>
        <w:pStyle w:val="DP-TableTitle"/>
      </w:pPr>
      <w:bookmarkStart w:id="473" w:name="_Toc522599572"/>
      <w:bookmarkStart w:id="474" w:name="_Toc293915331"/>
      <w:r>
        <w:t xml:space="preserve">Table </w:t>
      </w:r>
      <w:fldSimple w:instr=" SEQ Table \* ARABIC ">
        <w:r w:rsidR="002A3BA2">
          <w:rPr>
            <w:noProof/>
          </w:rPr>
          <w:t>12</w:t>
        </w:r>
      </w:fldSimple>
      <w:r>
        <w:t xml:space="preserve"> – Control rules</w:t>
      </w:r>
      <w:bookmarkEnd w:id="473"/>
      <w:bookmarkEnd w:id="47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943"/>
        <w:gridCol w:w="362"/>
        <w:gridCol w:w="6422"/>
      </w:tblGrid>
      <w:tr w:rsidR="00EE6614" w:rsidTr="000D4BFD">
        <w:tc>
          <w:tcPr>
            <w:tcW w:w="1943" w:type="dxa"/>
          </w:tcPr>
          <w:p w:rsidR="00EE6614" w:rsidRDefault="00EE6614" w:rsidP="00620414">
            <w:pPr>
              <w:pStyle w:val="DP-TableHeaderRow"/>
            </w:pPr>
            <w:r>
              <w:t>Control</w:t>
            </w:r>
          </w:p>
        </w:tc>
        <w:tc>
          <w:tcPr>
            <w:tcW w:w="362" w:type="dxa"/>
          </w:tcPr>
          <w:p w:rsidR="00EE6614" w:rsidRDefault="00EE6614" w:rsidP="00620414">
            <w:pPr>
              <w:pStyle w:val="DP-TableHeaderRow"/>
            </w:pPr>
            <w:r>
              <w:t>#</w:t>
            </w:r>
          </w:p>
        </w:tc>
        <w:tc>
          <w:tcPr>
            <w:tcW w:w="6422" w:type="dxa"/>
          </w:tcPr>
          <w:p w:rsidR="00EE6614" w:rsidRDefault="00EE6614" w:rsidP="00620414">
            <w:pPr>
              <w:pStyle w:val="DP-TableHeaderRow"/>
            </w:pPr>
            <w:r>
              <w:t>Rules</w:t>
            </w:r>
          </w:p>
        </w:tc>
      </w:tr>
      <w:tr w:rsidR="00EE6614" w:rsidTr="000D4BFD">
        <w:tc>
          <w:tcPr>
            <w:tcW w:w="1943" w:type="dxa"/>
          </w:tcPr>
          <w:p w:rsidR="00EE6614" w:rsidRDefault="00EE6614" w:rsidP="00620414">
            <w:pPr>
              <w:pStyle w:val="DP-TableRowText"/>
            </w:pPr>
            <w:r>
              <w:t>Check Boxes</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Check Boxes should always be used for True/False fields unless the True/False paradigm does not obviously apply in which case two Radio Buttons should be used</w:t>
            </w:r>
          </w:p>
        </w:tc>
      </w:tr>
      <w:tr w:rsidR="00EE6614" w:rsidTr="000D4BFD">
        <w:tc>
          <w:tcPr>
            <w:tcW w:w="1943" w:type="dxa"/>
          </w:tcPr>
          <w:p w:rsidR="00EE6614" w:rsidRDefault="00EE6614" w:rsidP="00620414">
            <w:pPr>
              <w:pStyle w:val="DP-TableRowText"/>
            </w:pPr>
            <w:r>
              <w:t>Combo Box</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Combo Boxes should be used in cases where a list may change or exceeds 8 values</w:t>
            </w:r>
          </w:p>
        </w:tc>
      </w:tr>
      <w:tr w:rsidR="00EE6614" w:rsidTr="000D4BFD">
        <w:tc>
          <w:tcPr>
            <w:tcW w:w="1943" w:type="dxa"/>
          </w:tcPr>
          <w:p w:rsidR="00EE6614" w:rsidRDefault="00EE6614" w:rsidP="00620414">
            <w:pPr>
              <w:pStyle w:val="DP-TableRowText"/>
            </w:pPr>
          </w:p>
        </w:tc>
        <w:tc>
          <w:tcPr>
            <w:tcW w:w="362" w:type="dxa"/>
          </w:tcPr>
          <w:p w:rsidR="00EE6614" w:rsidRDefault="00EE6614" w:rsidP="00620414">
            <w:pPr>
              <w:pStyle w:val="DP-TableRowText"/>
            </w:pPr>
            <w:r>
              <w:t>2</w:t>
            </w:r>
          </w:p>
        </w:tc>
        <w:tc>
          <w:tcPr>
            <w:tcW w:w="6422" w:type="dxa"/>
          </w:tcPr>
          <w:p w:rsidR="00EE6614" w:rsidRDefault="00EE6614" w:rsidP="00620414">
            <w:pPr>
              <w:pStyle w:val="DP-TableRowText"/>
            </w:pPr>
            <w:r>
              <w:t>The user should always select on a descriptive value rather than a code</w:t>
            </w:r>
          </w:p>
        </w:tc>
      </w:tr>
      <w:tr w:rsidR="00EE6614" w:rsidTr="000D4BFD">
        <w:tc>
          <w:tcPr>
            <w:tcW w:w="1943" w:type="dxa"/>
          </w:tcPr>
          <w:p w:rsidR="00EE6614" w:rsidRDefault="00EE6614" w:rsidP="00620414">
            <w:pPr>
              <w:pStyle w:val="DP-TableRowText"/>
            </w:pPr>
            <w:r>
              <w:t>List Box</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List Boxes should be used in cases where a list may change and it’s important for the user to be able see the other options</w:t>
            </w:r>
          </w:p>
        </w:tc>
      </w:tr>
      <w:tr w:rsidR="00EE6614" w:rsidTr="000D4BFD">
        <w:tc>
          <w:tcPr>
            <w:tcW w:w="1943" w:type="dxa"/>
          </w:tcPr>
          <w:p w:rsidR="00EE6614" w:rsidRDefault="00EE6614" w:rsidP="00620414">
            <w:pPr>
              <w:pStyle w:val="DP-TableRowText"/>
            </w:pPr>
          </w:p>
        </w:tc>
        <w:tc>
          <w:tcPr>
            <w:tcW w:w="362" w:type="dxa"/>
          </w:tcPr>
          <w:p w:rsidR="00EE6614" w:rsidRDefault="00EE6614" w:rsidP="00620414">
            <w:pPr>
              <w:pStyle w:val="DP-TableRowText"/>
            </w:pPr>
            <w:r>
              <w:t>2</w:t>
            </w:r>
          </w:p>
        </w:tc>
        <w:tc>
          <w:tcPr>
            <w:tcW w:w="6422" w:type="dxa"/>
          </w:tcPr>
          <w:p w:rsidR="00EE6614" w:rsidRDefault="00EE6614" w:rsidP="00620414">
            <w:pPr>
              <w:pStyle w:val="DP-TableRowText"/>
            </w:pPr>
            <w:r>
              <w:t>The user should always select on a descriptive value rather than a code</w:t>
            </w:r>
          </w:p>
        </w:tc>
      </w:tr>
      <w:tr w:rsidR="00EE6614" w:rsidTr="000D4BFD">
        <w:tc>
          <w:tcPr>
            <w:tcW w:w="1943" w:type="dxa"/>
          </w:tcPr>
          <w:p w:rsidR="00EE6614" w:rsidRDefault="00EE6614" w:rsidP="00620414">
            <w:pPr>
              <w:pStyle w:val="DP-TableRowText"/>
            </w:pPr>
          </w:p>
        </w:tc>
        <w:tc>
          <w:tcPr>
            <w:tcW w:w="362" w:type="dxa"/>
          </w:tcPr>
          <w:p w:rsidR="00EE6614" w:rsidRDefault="00EE6614" w:rsidP="00620414">
            <w:pPr>
              <w:pStyle w:val="DP-TableRowText"/>
            </w:pPr>
            <w:r>
              <w:t>3</w:t>
            </w:r>
          </w:p>
        </w:tc>
        <w:tc>
          <w:tcPr>
            <w:tcW w:w="6422" w:type="dxa"/>
          </w:tcPr>
          <w:p w:rsidR="00EE6614" w:rsidRDefault="00EE6614" w:rsidP="00620414">
            <w:pPr>
              <w:pStyle w:val="DP-TableRowText"/>
            </w:pPr>
            <w:r>
              <w:t>List Boxes should be used in cases where it’s necessary for the user to keep track of multiple selected/ deselected options (i.e., Countries to include on a report)</w:t>
            </w:r>
          </w:p>
        </w:tc>
      </w:tr>
      <w:tr w:rsidR="00EE6614" w:rsidTr="000D4BFD">
        <w:tc>
          <w:tcPr>
            <w:tcW w:w="1943" w:type="dxa"/>
          </w:tcPr>
          <w:p w:rsidR="00EE6614" w:rsidRDefault="00EE6614" w:rsidP="00620414">
            <w:pPr>
              <w:pStyle w:val="DP-TableRowText"/>
            </w:pPr>
            <w:r>
              <w:t>Command Buttons</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Command Buttons should be used to indicate a decision made by the user.</w:t>
            </w:r>
          </w:p>
        </w:tc>
      </w:tr>
      <w:tr w:rsidR="00EE6614" w:rsidTr="000D4BFD">
        <w:tc>
          <w:tcPr>
            <w:tcW w:w="1943" w:type="dxa"/>
          </w:tcPr>
          <w:p w:rsidR="00EE6614" w:rsidRDefault="00EE6614" w:rsidP="00620414">
            <w:pPr>
              <w:pStyle w:val="DP-TableRowText"/>
            </w:pPr>
            <w:r>
              <w:t>Radio Buttons</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Radio Buttons should be used in cases where there are less than 8 choices and these choices are static.</w:t>
            </w:r>
          </w:p>
        </w:tc>
      </w:tr>
      <w:tr w:rsidR="00EE6614" w:rsidTr="000D4BFD">
        <w:tc>
          <w:tcPr>
            <w:tcW w:w="1943" w:type="dxa"/>
          </w:tcPr>
          <w:p w:rsidR="00EE6614" w:rsidRDefault="00EE6614" w:rsidP="00620414">
            <w:pPr>
              <w:pStyle w:val="DP-TableRowText"/>
            </w:pPr>
          </w:p>
        </w:tc>
        <w:tc>
          <w:tcPr>
            <w:tcW w:w="362" w:type="dxa"/>
          </w:tcPr>
          <w:p w:rsidR="00EE6614" w:rsidRDefault="00EE6614" w:rsidP="00620414">
            <w:pPr>
              <w:pStyle w:val="DP-TableRowText"/>
            </w:pPr>
            <w:r>
              <w:t>2</w:t>
            </w:r>
          </w:p>
        </w:tc>
        <w:tc>
          <w:tcPr>
            <w:tcW w:w="6422" w:type="dxa"/>
          </w:tcPr>
          <w:p w:rsidR="00EE6614" w:rsidRDefault="00EE6614" w:rsidP="00620414">
            <w:pPr>
              <w:pStyle w:val="DP-TableRowText"/>
            </w:pPr>
            <w:r>
              <w:t>Text Labels should be placed to right of Radio Buttons</w:t>
            </w:r>
          </w:p>
        </w:tc>
      </w:tr>
      <w:tr w:rsidR="00EE6614" w:rsidTr="000D4BFD">
        <w:tc>
          <w:tcPr>
            <w:tcW w:w="1943" w:type="dxa"/>
          </w:tcPr>
          <w:p w:rsidR="00EE6614" w:rsidRDefault="00EE6614" w:rsidP="00620414">
            <w:pPr>
              <w:pStyle w:val="DP-TableRowText"/>
            </w:pPr>
            <w:r>
              <w:t>Tab</w:t>
            </w:r>
          </w:p>
        </w:tc>
        <w:tc>
          <w:tcPr>
            <w:tcW w:w="362" w:type="dxa"/>
          </w:tcPr>
          <w:p w:rsidR="00EE6614" w:rsidRDefault="00EE6614" w:rsidP="00620414">
            <w:pPr>
              <w:pStyle w:val="DP-TableRowText"/>
            </w:pPr>
            <w:r>
              <w:t>1</w:t>
            </w:r>
          </w:p>
        </w:tc>
        <w:tc>
          <w:tcPr>
            <w:tcW w:w="6422" w:type="dxa"/>
          </w:tcPr>
          <w:p w:rsidR="00EE6614" w:rsidRDefault="00EE6614" w:rsidP="00620414">
            <w:pPr>
              <w:pStyle w:val="DP-TableRowText"/>
            </w:pPr>
            <w:r>
              <w:t>Tab canvases should be used to model forms that would exceed a single screen. Also, tab canvases can be used to incorporate affiliated processes into a single module.</w:t>
            </w:r>
          </w:p>
        </w:tc>
      </w:tr>
    </w:tbl>
    <w:p w:rsidR="00EE6614" w:rsidRDefault="00EE6614" w:rsidP="00EE6614">
      <w:pPr>
        <w:pStyle w:val="DP-HeadingC"/>
      </w:pPr>
      <w:bookmarkStart w:id="475" w:name="_Toc281207577"/>
      <w:bookmarkStart w:id="476" w:name="_Toc281208040"/>
      <w:bookmarkStart w:id="477" w:name="_Toc282608584"/>
      <w:bookmarkStart w:id="478" w:name="_Toc293914966"/>
      <w:r>
        <w:t>Command Buttons</w:t>
      </w:r>
      <w:bookmarkEnd w:id="475"/>
      <w:bookmarkEnd w:id="476"/>
      <w:bookmarkEnd w:id="477"/>
      <w:bookmarkEnd w:id="478"/>
    </w:p>
    <w:p w:rsidR="00EE6614" w:rsidRDefault="00F07E33" w:rsidP="00EE6614">
      <w:pPr>
        <w:pStyle w:val="DP-Bodytext"/>
      </w:pPr>
      <w:r>
        <w:t xml:space="preserve">PipeLine </w:t>
      </w:r>
      <w:r w:rsidR="00EE6614">
        <w:t xml:space="preserve">contains thirteen </w:t>
      </w:r>
      <w:r>
        <w:t>standard</w:t>
      </w:r>
      <w:r w:rsidR="00EE6614">
        <w:t xml:space="preserve"> command buttons that provide consistent functionality throughout </w:t>
      </w:r>
      <w:r>
        <w:t>the application</w:t>
      </w:r>
      <w:r w:rsidR="00EE6614">
        <w:t>. The buttons should only be used to provide the following functionality. Additional or different functionality should be provided by another command button.</w:t>
      </w:r>
    </w:p>
    <w:p w:rsidR="00EE6614" w:rsidRPr="00947D89" w:rsidRDefault="00EE6614" w:rsidP="00EE6614">
      <w:pPr>
        <w:pStyle w:val="DP-Bodytext"/>
        <w:rPr>
          <w:rStyle w:val="DP-BodytextlastChar"/>
        </w:rPr>
      </w:pPr>
      <w:r>
        <w:t xml:space="preserve">When a </w:t>
      </w:r>
      <w:r w:rsidR="00F07E33">
        <w:t>command button</w:t>
      </w:r>
      <w:r>
        <w:t xml:space="preserve"> is selected, the ON CLICK event procedure is fired, which calls the </w:t>
      </w:r>
      <w:r w:rsidRPr="00947D89">
        <w:rPr>
          <w:rStyle w:val="DP-BodytextlastChar"/>
        </w:rPr>
        <w:t xml:space="preserve">appropriate code. The table below describes the functionality of standard buttons. </w:t>
      </w:r>
    </w:p>
    <w:p w:rsidR="000D4BFD" w:rsidRDefault="000D4BFD" w:rsidP="000D4BFD">
      <w:pPr>
        <w:pStyle w:val="DP-TableTitle"/>
      </w:pPr>
      <w:bookmarkStart w:id="479" w:name="_Toc522599574"/>
      <w:bookmarkStart w:id="480" w:name="_Toc293915332"/>
      <w:r>
        <w:t xml:space="preserve">Table </w:t>
      </w:r>
      <w:fldSimple w:instr=" SEQ Table \* ARABIC ">
        <w:r w:rsidR="002A3BA2">
          <w:rPr>
            <w:noProof/>
          </w:rPr>
          <w:t>13</w:t>
        </w:r>
      </w:fldSimple>
      <w:r>
        <w:t xml:space="preserve"> – Functionality of standard buttons</w:t>
      </w:r>
      <w:bookmarkEnd w:id="479"/>
      <w:bookmarkEnd w:id="48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278"/>
        <w:gridCol w:w="7405"/>
      </w:tblGrid>
      <w:tr w:rsidR="00EE6614" w:rsidTr="00ED7752">
        <w:trPr>
          <w:tblHeader/>
        </w:trPr>
        <w:tc>
          <w:tcPr>
            <w:tcW w:w="1278" w:type="dxa"/>
          </w:tcPr>
          <w:p w:rsidR="00EE6614" w:rsidRDefault="00EE6614" w:rsidP="00620414">
            <w:pPr>
              <w:pStyle w:val="DP-TableHeaderRow"/>
            </w:pPr>
            <w:r>
              <w:t>Button</w:t>
            </w:r>
          </w:p>
        </w:tc>
        <w:tc>
          <w:tcPr>
            <w:tcW w:w="7405" w:type="dxa"/>
          </w:tcPr>
          <w:p w:rsidR="00EE6614" w:rsidRDefault="00EE6614" w:rsidP="00620414">
            <w:pPr>
              <w:pStyle w:val="DP-TableHeaderRow"/>
            </w:pPr>
            <w:r>
              <w:t>Description</w:t>
            </w:r>
          </w:p>
        </w:tc>
      </w:tr>
      <w:tr w:rsidR="00F07E33" w:rsidTr="000D4BFD">
        <w:tc>
          <w:tcPr>
            <w:tcW w:w="1278" w:type="dxa"/>
          </w:tcPr>
          <w:p w:rsidR="00F07E33" w:rsidRDefault="00F07E33" w:rsidP="00293C39">
            <w:pPr>
              <w:pStyle w:val="DP-TableRowText"/>
            </w:pPr>
            <w:r>
              <w:t>Add</w:t>
            </w:r>
          </w:p>
        </w:tc>
        <w:tc>
          <w:tcPr>
            <w:tcW w:w="7405" w:type="dxa"/>
          </w:tcPr>
          <w:p w:rsidR="00F07E33" w:rsidRDefault="00F07E33" w:rsidP="00293C39">
            <w:pPr>
              <w:pStyle w:val="DP-TableRowText"/>
            </w:pPr>
            <w:r>
              <w:t>Allow the user to enter a new record in the current recordset</w:t>
            </w:r>
          </w:p>
        </w:tc>
      </w:tr>
      <w:tr w:rsidR="00F07E33" w:rsidTr="000D4BFD">
        <w:tc>
          <w:tcPr>
            <w:tcW w:w="1278" w:type="dxa"/>
          </w:tcPr>
          <w:p w:rsidR="00F07E33" w:rsidRDefault="00F07E33" w:rsidP="00293C39">
            <w:pPr>
              <w:pStyle w:val="DP-TableRowText"/>
            </w:pPr>
            <w:r>
              <w:t>Delete</w:t>
            </w:r>
          </w:p>
        </w:tc>
        <w:tc>
          <w:tcPr>
            <w:tcW w:w="7405" w:type="dxa"/>
          </w:tcPr>
          <w:p w:rsidR="00F07E33" w:rsidRDefault="00F07E33" w:rsidP="00293C39">
            <w:pPr>
              <w:pStyle w:val="DP-TableRowText"/>
            </w:pPr>
            <w:r>
              <w:t>Allow the user to delete the current record from the current recordset.</w:t>
            </w:r>
          </w:p>
        </w:tc>
      </w:tr>
      <w:tr w:rsidR="00F07E33" w:rsidTr="000D4BFD">
        <w:tc>
          <w:tcPr>
            <w:tcW w:w="1278" w:type="dxa"/>
          </w:tcPr>
          <w:p w:rsidR="00F07E33" w:rsidRDefault="00F07E33" w:rsidP="00293C39">
            <w:pPr>
              <w:pStyle w:val="DP-TableRowText"/>
            </w:pPr>
            <w:r>
              <w:t>Save</w:t>
            </w:r>
          </w:p>
        </w:tc>
        <w:tc>
          <w:tcPr>
            <w:tcW w:w="7405" w:type="dxa"/>
          </w:tcPr>
          <w:p w:rsidR="00F07E33" w:rsidRDefault="00F07E33" w:rsidP="00F07E33">
            <w:pPr>
              <w:pStyle w:val="DP-TableRowText"/>
            </w:pPr>
            <w:r>
              <w:t>Saves all changes to the current record since edit button was selected</w:t>
            </w:r>
          </w:p>
        </w:tc>
      </w:tr>
      <w:tr w:rsidR="00F07E33" w:rsidTr="000D4BFD">
        <w:tc>
          <w:tcPr>
            <w:tcW w:w="1278" w:type="dxa"/>
          </w:tcPr>
          <w:p w:rsidR="00F07E33" w:rsidRDefault="00F07E33" w:rsidP="00293C39">
            <w:pPr>
              <w:pStyle w:val="DP-TableRowText"/>
            </w:pPr>
            <w:r>
              <w:t>Cancel</w:t>
            </w:r>
          </w:p>
        </w:tc>
        <w:tc>
          <w:tcPr>
            <w:tcW w:w="7405" w:type="dxa"/>
          </w:tcPr>
          <w:p w:rsidR="00F07E33" w:rsidRDefault="00F07E33" w:rsidP="00F07E33">
            <w:pPr>
              <w:pStyle w:val="DP-TableRowText"/>
            </w:pPr>
            <w:r>
              <w:t>Cancels all changes to the current record since edit button was selected</w:t>
            </w:r>
          </w:p>
        </w:tc>
      </w:tr>
      <w:tr w:rsidR="00EE6614" w:rsidTr="000D4BFD">
        <w:tc>
          <w:tcPr>
            <w:tcW w:w="1278" w:type="dxa"/>
          </w:tcPr>
          <w:p w:rsidR="00EE6614" w:rsidRDefault="00EE6614" w:rsidP="00620414">
            <w:pPr>
              <w:pStyle w:val="DP-TableRowText"/>
            </w:pPr>
            <w:r>
              <w:t>Close</w:t>
            </w:r>
          </w:p>
        </w:tc>
        <w:tc>
          <w:tcPr>
            <w:tcW w:w="7405" w:type="dxa"/>
          </w:tcPr>
          <w:p w:rsidR="00EE6614" w:rsidRDefault="00EE6614" w:rsidP="00620414">
            <w:pPr>
              <w:pStyle w:val="DP-TableRowText"/>
            </w:pPr>
            <w:r>
              <w:t>Closes form. Returns to calling form</w:t>
            </w:r>
          </w:p>
        </w:tc>
      </w:tr>
      <w:tr w:rsidR="00EE6614" w:rsidTr="000D4BFD">
        <w:tc>
          <w:tcPr>
            <w:tcW w:w="1278" w:type="dxa"/>
          </w:tcPr>
          <w:p w:rsidR="00EE6614" w:rsidRDefault="00EE6614" w:rsidP="00620414">
            <w:pPr>
              <w:pStyle w:val="DP-TableRowText"/>
            </w:pPr>
            <w:r>
              <w:t>Print</w:t>
            </w:r>
          </w:p>
        </w:tc>
        <w:tc>
          <w:tcPr>
            <w:tcW w:w="7405" w:type="dxa"/>
          </w:tcPr>
          <w:p w:rsidR="00EE6614" w:rsidRDefault="00EE6614" w:rsidP="00F07E33">
            <w:pPr>
              <w:pStyle w:val="DP-TableRowText"/>
            </w:pPr>
            <w:r>
              <w:t>Sends the report directly to the printer.</w:t>
            </w:r>
          </w:p>
        </w:tc>
      </w:tr>
      <w:tr w:rsidR="00EE6614" w:rsidTr="000D4BFD">
        <w:tc>
          <w:tcPr>
            <w:tcW w:w="1278" w:type="dxa"/>
          </w:tcPr>
          <w:p w:rsidR="00EE6614" w:rsidRDefault="00EE6614" w:rsidP="00620414">
            <w:pPr>
              <w:pStyle w:val="DP-TableRowText"/>
            </w:pPr>
            <w:r>
              <w:lastRenderedPageBreak/>
              <w:t>Preview</w:t>
            </w:r>
          </w:p>
        </w:tc>
        <w:tc>
          <w:tcPr>
            <w:tcW w:w="7405" w:type="dxa"/>
          </w:tcPr>
          <w:p w:rsidR="00EE6614" w:rsidRDefault="00EE6614" w:rsidP="00F07E33">
            <w:pPr>
              <w:pStyle w:val="DP-TableRowText"/>
            </w:pPr>
            <w:r>
              <w:t>Shows the print preview of the report.</w:t>
            </w:r>
          </w:p>
        </w:tc>
      </w:tr>
      <w:tr w:rsidR="00F07E33" w:rsidTr="000D4BFD">
        <w:tc>
          <w:tcPr>
            <w:tcW w:w="1278" w:type="dxa"/>
          </w:tcPr>
          <w:p w:rsidR="00F07E33" w:rsidRDefault="00F07E33" w:rsidP="00293C39">
            <w:pPr>
              <w:pStyle w:val="DP-TableRowText"/>
            </w:pPr>
            <w:r>
              <w:t>PDF</w:t>
            </w:r>
          </w:p>
        </w:tc>
        <w:tc>
          <w:tcPr>
            <w:tcW w:w="7405" w:type="dxa"/>
          </w:tcPr>
          <w:p w:rsidR="00F07E33" w:rsidRDefault="00F07E33" w:rsidP="00293C39">
            <w:pPr>
              <w:pStyle w:val="DP-TableRowText"/>
            </w:pPr>
            <w:r>
              <w:t>Sends the report directly to the pdf printer specified.</w:t>
            </w:r>
          </w:p>
        </w:tc>
      </w:tr>
      <w:tr w:rsidR="00F07E33" w:rsidTr="000D4BFD">
        <w:tc>
          <w:tcPr>
            <w:tcW w:w="1278" w:type="dxa"/>
          </w:tcPr>
          <w:p w:rsidR="00F07E33" w:rsidRDefault="00F07E33" w:rsidP="00F07E33">
            <w:pPr>
              <w:pStyle w:val="DP-TableRowText"/>
            </w:pPr>
            <w:r>
              <w:t>ShowData</w:t>
            </w:r>
          </w:p>
        </w:tc>
        <w:tc>
          <w:tcPr>
            <w:tcW w:w="7405" w:type="dxa"/>
          </w:tcPr>
          <w:p w:rsidR="00F07E33" w:rsidRDefault="00F07E33" w:rsidP="00293C39">
            <w:pPr>
              <w:pStyle w:val="DP-TableRowText"/>
            </w:pPr>
            <w:r>
              <w:t>Shows data for report based on selected parameters in the detail view of the form.</w:t>
            </w:r>
          </w:p>
        </w:tc>
      </w:tr>
      <w:tr w:rsidR="00F07E33" w:rsidTr="000D4BFD">
        <w:tc>
          <w:tcPr>
            <w:tcW w:w="1278" w:type="dxa"/>
          </w:tcPr>
          <w:p w:rsidR="00F07E33" w:rsidRDefault="00F07E33" w:rsidP="00F07E33">
            <w:pPr>
              <w:pStyle w:val="DP-TableRowText"/>
            </w:pPr>
            <w:r>
              <w:t>Hide Data</w:t>
            </w:r>
          </w:p>
        </w:tc>
        <w:tc>
          <w:tcPr>
            <w:tcW w:w="7405" w:type="dxa"/>
          </w:tcPr>
          <w:p w:rsidR="00F07E33" w:rsidRDefault="00F07E33" w:rsidP="00F07E33">
            <w:pPr>
              <w:pStyle w:val="DP-TableRowText"/>
            </w:pPr>
            <w:r>
              <w:t>Hides data for report in the detail view of the form.</w:t>
            </w:r>
          </w:p>
        </w:tc>
      </w:tr>
    </w:tbl>
    <w:p w:rsidR="005C530B" w:rsidRDefault="005C530B" w:rsidP="005C3739">
      <w:pPr>
        <w:pStyle w:val="DP-HeadingB"/>
      </w:pPr>
      <w:bookmarkStart w:id="481" w:name="_Toc522599495"/>
      <w:bookmarkStart w:id="482" w:name="_Toc281207579"/>
      <w:bookmarkStart w:id="483" w:name="_Toc281208042"/>
      <w:bookmarkStart w:id="484" w:name="_Toc282608585"/>
      <w:bookmarkStart w:id="485" w:name="_Toc293914967"/>
      <w:r>
        <w:t>Report Conventions</w:t>
      </w:r>
      <w:bookmarkEnd w:id="481"/>
      <w:bookmarkEnd w:id="482"/>
      <w:bookmarkEnd w:id="483"/>
      <w:bookmarkEnd w:id="484"/>
      <w:bookmarkEnd w:id="485"/>
    </w:p>
    <w:p w:rsidR="00FA6880" w:rsidRDefault="00FA6880" w:rsidP="00FA6880">
      <w:pPr>
        <w:pStyle w:val="DP-HeadingC-afterB"/>
      </w:pPr>
      <w:bookmarkStart w:id="486" w:name="_Toc281207580"/>
      <w:bookmarkStart w:id="487" w:name="_Toc281208043"/>
      <w:bookmarkStart w:id="488" w:name="_Toc282608586"/>
      <w:bookmarkStart w:id="489" w:name="_Toc293914968"/>
      <w:r>
        <w:t>Report Layout</w:t>
      </w:r>
      <w:bookmarkEnd w:id="486"/>
      <w:bookmarkEnd w:id="487"/>
      <w:bookmarkEnd w:id="488"/>
      <w:bookmarkEnd w:id="489"/>
    </w:p>
    <w:p w:rsidR="005C530B" w:rsidRDefault="005C530B" w:rsidP="00947D89">
      <w:pPr>
        <w:pStyle w:val="DP-Bodytextlast"/>
      </w:pPr>
      <w:r>
        <w:t>The conventions on the following pages are to be used when designing and laying out reports:</w:t>
      </w:r>
    </w:p>
    <w:p w:rsidR="000D4BFD" w:rsidRDefault="000D4BFD" w:rsidP="000D4BFD">
      <w:pPr>
        <w:pStyle w:val="DP-TableTitle"/>
        <w:rPr>
          <w:i/>
        </w:rPr>
      </w:pPr>
      <w:bookmarkStart w:id="490" w:name="_Toc522599579"/>
      <w:bookmarkStart w:id="491" w:name="_Toc293915333"/>
      <w:r>
        <w:t xml:space="preserve">Table </w:t>
      </w:r>
      <w:fldSimple w:instr=" SEQ Table \* ARABIC ">
        <w:r w:rsidR="002A3BA2">
          <w:rPr>
            <w:noProof/>
          </w:rPr>
          <w:t>14</w:t>
        </w:r>
      </w:fldSimple>
      <w:r>
        <w:t xml:space="preserve"> – Report Checklist</w:t>
      </w:r>
      <w:bookmarkEnd w:id="490"/>
      <w:bookmarkEnd w:id="491"/>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1080"/>
        <w:gridCol w:w="2611"/>
        <w:gridCol w:w="5132"/>
      </w:tblGrid>
      <w:tr w:rsidR="005C530B" w:rsidTr="00ED7752">
        <w:trPr>
          <w:tblHeader/>
        </w:trPr>
        <w:tc>
          <w:tcPr>
            <w:tcW w:w="1080" w:type="dxa"/>
          </w:tcPr>
          <w:p w:rsidR="005C530B" w:rsidRDefault="005C530B" w:rsidP="00BC5740">
            <w:pPr>
              <w:pStyle w:val="DP-TableHeaderRow"/>
            </w:pPr>
            <w:r>
              <w:t>Group</w:t>
            </w:r>
          </w:p>
        </w:tc>
        <w:tc>
          <w:tcPr>
            <w:tcW w:w="2611" w:type="dxa"/>
          </w:tcPr>
          <w:p w:rsidR="005C530B" w:rsidRDefault="005C530B" w:rsidP="00BC5740">
            <w:pPr>
              <w:pStyle w:val="DP-TableHeaderRow"/>
            </w:pPr>
            <w:r>
              <w:t>Items</w:t>
            </w:r>
          </w:p>
        </w:tc>
        <w:tc>
          <w:tcPr>
            <w:tcW w:w="5132" w:type="dxa"/>
          </w:tcPr>
          <w:p w:rsidR="005C530B" w:rsidRDefault="005C530B" w:rsidP="00BC5740">
            <w:pPr>
              <w:pStyle w:val="DP-TableHeaderRow"/>
            </w:pPr>
            <w:r>
              <w:t>Specification</w:t>
            </w:r>
          </w:p>
        </w:tc>
      </w:tr>
      <w:tr w:rsidR="005C530B" w:rsidTr="000D4BFD">
        <w:tc>
          <w:tcPr>
            <w:tcW w:w="1080" w:type="dxa"/>
          </w:tcPr>
          <w:p w:rsidR="005C530B" w:rsidRDefault="005C530B" w:rsidP="00BC5740">
            <w:pPr>
              <w:pStyle w:val="DP-TableRowText"/>
            </w:pPr>
            <w:r>
              <w:t>General</w:t>
            </w:r>
          </w:p>
        </w:tc>
        <w:tc>
          <w:tcPr>
            <w:tcW w:w="2611" w:type="dxa"/>
          </w:tcPr>
          <w:p w:rsidR="005C530B" w:rsidRDefault="005C530B" w:rsidP="00BC5740">
            <w:pPr>
              <w:pStyle w:val="DP-TableRowText"/>
            </w:pPr>
            <w:r>
              <w:t>Report Output</w:t>
            </w:r>
          </w:p>
        </w:tc>
        <w:tc>
          <w:tcPr>
            <w:tcW w:w="5132" w:type="dxa"/>
          </w:tcPr>
          <w:p w:rsidR="005C530B" w:rsidRDefault="005C530B" w:rsidP="00BC5740">
            <w:pPr>
              <w:pStyle w:val="DP-TableRowText"/>
            </w:pPr>
            <w:r>
              <w:t>Should be horizontally centered on the page.</w:t>
            </w:r>
          </w:p>
        </w:tc>
      </w:tr>
      <w:tr w:rsidR="005C530B" w:rsidTr="000D4BFD">
        <w:tc>
          <w:tcPr>
            <w:tcW w:w="1080" w:type="dxa"/>
          </w:tcPr>
          <w:p w:rsidR="005C530B" w:rsidRDefault="005C530B" w:rsidP="00BC5740">
            <w:pPr>
              <w:pStyle w:val="DP-TableRowText"/>
            </w:pPr>
          </w:p>
        </w:tc>
        <w:tc>
          <w:tcPr>
            <w:tcW w:w="2611" w:type="dxa"/>
          </w:tcPr>
          <w:p w:rsidR="005C530B" w:rsidRDefault="00F07E33" w:rsidP="00F07E33">
            <w:pPr>
              <w:pStyle w:val="DP-TableRowText"/>
            </w:pPr>
            <w:r>
              <w:t xml:space="preserve">Default Paper Size </w:t>
            </w:r>
            <w:r w:rsidR="005C530B">
              <w:t>(</w:t>
            </w:r>
            <w:r>
              <w:t>8.25 x 11</w:t>
            </w:r>
            <w:r w:rsidR="005C530B">
              <w:t>)</w:t>
            </w:r>
          </w:p>
        </w:tc>
        <w:tc>
          <w:tcPr>
            <w:tcW w:w="5132" w:type="dxa"/>
          </w:tcPr>
          <w:p w:rsidR="005C530B" w:rsidRDefault="00F07E33" w:rsidP="00F07E33">
            <w:pPr>
              <w:pStyle w:val="DP-TableRowText"/>
            </w:pPr>
            <w:r>
              <w:t xml:space="preserve">Reports should be created to fit on both A4 and Letter sized paper.  </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Parameters</w:t>
            </w:r>
          </w:p>
        </w:tc>
        <w:tc>
          <w:tcPr>
            <w:tcW w:w="5132" w:type="dxa"/>
          </w:tcPr>
          <w:p w:rsidR="005C530B" w:rsidRDefault="005C530B" w:rsidP="00F53553">
            <w:pPr>
              <w:pStyle w:val="DP-TableRowText"/>
            </w:pPr>
            <w:proofErr w:type="gramStart"/>
            <w:r>
              <w:t>if</w:t>
            </w:r>
            <w:proofErr w:type="gramEnd"/>
            <w:r>
              <w:t xml:space="preserve"> parameters are required, they should be called from </w:t>
            </w:r>
            <w:r w:rsidR="00F53553">
              <w:t>the list view section of the</w:t>
            </w:r>
            <w:r>
              <w:t xml:space="preserve"> form so that the parameters can be validated.</w:t>
            </w:r>
          </w:p>
        </w:tc>
      </w:tr>
      <w:tr w:rsidR="005C530B" w:rsidTr="000D4BFD">
        <w:tc>
          <w:tcPr>
            <w:tcW w:w="1080" w:type="dxa"/>
          </w:tcPr>
          <w:p w:rsidR="005C530B" w:rsidRDefault="005C530B" w:rsidP="00BC5740">
            <w:pPr>
              <w:pStyle w:val="DP-TableRowText"/>
            </w:pPr>
            <w:r>
              <w:t>Report Margins</w:t>
            </w:r>
          </w:p>
        </w:tc>
        <w:tc>
          <w:tcPr>
            <w:tcW w:w="2611" w:type="dxa"/>
          </w:tcPr>
          <w:p w:rsidR="005C530B" w:rsidRDefault="005C530B" w:rsidP="00BC5740">
            <w:pPr>
              <w:pStyle w:val="DP-TableRowText"/>
            </w:pPr>
            <w:r>
              <w:t>Portrait Reports</w:t>
            </w:r>
          </w:p>
        </w:tc>
        <w:tc>
          <w:tcPr>
            <w:tcW w:w="5132" w:type="dxa"/>
          </w:tcPr>
          <w:p w:rsidR="00F53553" w:rsidRDefault="005C530B" w:rsidP="00F53553">
            <w:pPr>
              <w:pStyle w:val="DP-TableRowText"/>
            </w:pPr>
            <w:r>
              <w:t xml:space="preserve">.5" </w:t>
            </w:r>
            <w:r w:rsidR="00F53553">
              <w:t>Top</w:t>
            </w:r>
          </w:p>
          <w:p w:rsidR="00F53553" w:rsidRDefault="00F53553" w:rsidP="00F53553">
            <w:pPr>
              <w:pStyle w:val="DP-TableRowText"/>
            </w:pPr>
            <w:r>
              <w:t>.75 Bottom</w:t>
            </w:r>
          </w:p>
          <w:p w:rsidR="005C530B" w:rsidRDefault="005C530B" w:rsidP="00F53553">
            <w:pPr>
              <w:pStyle w:val="DP-TableRowText"/>
            </w:pPr>
            <w:r>
              <w:t xml:space="preserve">.5" Left and Right </w:t>
            </w:r>
          </w:p>
        </w:tc>
      </w:tr>
      <w:tr w:rsidR="00F53553" w:rsidTr="000D4BFD">
        <w:tc>
          <w:tcPr>
            <w:tcW w:w="1080" w:type="dxa"/>
          </w:tcPr>
          <w:p w:rsidR="00F53553" w:rsidRDefault="00F53553" w:rsidP="00BC5740">
            <w:pPr>
              <w:pStyle w:val="DP-TableRowText"/>
            </w:pPr>
          </w:p>
        </w:tc>
        <w:tc>
          <w:tcPr>
            <w:tcW w:w="2611" w:type="dxa"/>
          </w:tcPr>
          <w:p w:rsidR="00F53553" w:rsidRDefault="00F53553" w:rsidP="00BC5740">
            <w:pPr>
              <w:pStyle w:val="DP-TableRowText"/>
            </w:pPr>
            <w:r>
              <w:t>Landscape Reports</w:t>
            </w:r>
          </w:p>
        </w:tc>
        <w:tc>
          <w:tcPr>
            <w:tcW w:w="5132" w:type="dxa"/>
          </w:tcPr>
          <w:p w:rsidR="00F53553" w:rsidRDefault="00F53553" w:rsidP="00F53553">
            <w:pPr>
              <w:pStyle w:val="DP-TableRowText"/>
            </w:pPr>
            <w:r>
              <w:t>.5" Top and Bottom</w:t>
            </w:r>
          </w:p>
          <w:p w:rsidR="00F53553" w:rsidRDefault="00F53553" w:rsidP="00F53553">
            <w:pPr>
              <w:pStyle w:val="DP-TableRowText"/>
            </w:pPr>
            <w:r>
              <w:t xml:space="preserve">.5" Left </w:t>
            </w:r>
          </w:p>
          <w:p w:rsidR="00F53553" w:rsidRDefault="00F53553" w:rsidP="00F53553">
            <w:pPr>
              <w:pStyle w:val="DP-TableRowText"/>
            </w:pPr>
            <w:r>
              <w:t xml:space="preserve">.75" Right </w:t>
            </w:r>
          </w:p>
        </w:tc>
      </w:tr>
      <w:tr w:rsidR="005C530B" w:rsidTr="000D4BFD">
        <w:tc>
          <w:tcPr>
            <w:tcW w:w="1080" w:type="dxa"/>
          </w:tcPr>
          <w:p w:rsidR="005C530B" w:rsidRDefault="005C530B" w:rsidP="00BC5740">
            <w:pPr>
              <w:pStyle w:val="DP-TableRowText"/>
            </w:pPr>
            <w:r>
              <w:t>Report headings</w:t>
            </w:r>
          </w:p>
        </w:tc>
        <w:tc>
          <w:tcPr>
            <w:tcW w:w="2611" w:type="dxa"/>
          </w:tcPr>
          <w:p w:rsidR="005C530B" w:rsidRDefault="005C530B" w:rsidP="00BC5740">
            <w:pPr>
              <w:pStyle w:val="DP-TableRowText"/>
            </w:pPr>
            <w:r>
              <w:t>Report header including system title, report title, any other centered columns, run date, run time, page number</w:t>
            </w:r>
          </w:p>
        </w:tc>
        <w:tc>
          <w:tcPr>
            <w:tcW w:w="5132" w:type="dxa"/>
          </w:tcPr>
          <w:p w:rsidR="005C530B" w:rsidRDefault="00F53553" w:rsidP="00BC5740">
            <w:pPr>
              <w:pStyle w:val="DP-TableRowText"/>
            </w:pPr>
            <w:r>
              <w:t>Set by tblStyle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1</w:t>
            </w:r>
            <w:r>
              <w:rPr>
                <w:vertAlign w:val="superscript"/>
              </w:rPr>
              <w:t>st</w:t>
            </w:r>
            <w:r>
              <w:t xml:space="preserve"> line of the report title</w:t>
            </w:r>
          </w:p>
        </w:tc>
        <w:tc>
          <w:tcPr>
            <w:tcW w:w="5132" w:type="dxa"/>
          </w:tcPr>
          <w:p w:rsidR="005C530B" w:rsidRDefault="00F53553" w:rsidP="00BC5740">
            <w:pPr>
              <w:pStyle w:val="DP-TableRowText"/>
            </w:pPr>
            <w:r>
              <w:t>Report Name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2</w:t>
            </w:r>
            <w:r>
              <w:rPr>
                <w:vertAlign w:val="superscript"/>
              </w:rPr>
              <w:t>nd</w:t>
            </w:r>
            <w:r>
              <w:t xml:space="preserve"> line of the report title</w:t>
            </w:r>
          </w:p>
        </w:tc>
        <w:tc>
          <w:tcPr>
            <w:tcW w:w="5132" w:type="dxa"/>
          </w:tcPr>
          <w:p w:rsidR="005C530B" w:rsidRDefault="00F53553" w:rsidP="00BC5740">
            <w:pPr>
              <w:pStyle w:val="DP-TableRowText"/>
            </w:pPr>
            <w:r>
              <w:t>SubReport Name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3</w:t>
            </w:r>
            <w:r>
              <w:rPr>
                <w:vertAlign w:val="superscript"/>
              </w:rPr>
              <w:t>rd</w:t>
            </w:r>
            <w:r>
              <w:t xml:space="preserve"> line of the report title</w:t>
            </w:r>
          </w:p>
        </w:tc>
        <w:tc>
          <w:tcPr>
            <w:tcW w:w="5132" w:type="dxa"/>
          </w:tcPr>
          <w:p w:rsidR="005C530B" w:rsidRDefault="005C530B" w:rsidP="00BC5740">
            <w:pPr>
              <w:pStyle w:val="DP-TableRowText"/>
            </w:pPr>
            <w:r>
              <w:t>Description of Report</w:t>
            </w:r>
            <w:r w:rsidR="00F53553">
              <w:t xml:space="preserve"> including filtering summary</w:t>
            </w:r>
            <w:r>
              <w:t xml:space="preserve"> (if applicable)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Report title spacing</w:t>
            </w:r>
          </w:p>
        </w:tc>
        <w:tc>
          <w:tcPr>
            <w:tcW w:w="5132" w:type="dxa"/>
          </w:tcPr>
          <w:p w:rsidR="005C530B" w:rsidRDefault="005C530B" w:rsidP="00BC5740">
            <w:pPr>
              <w:pStyle w:val="DP-TableRowText"/>
            </w:pPr>
            <w:r>
              <w:t>Report titles should be stacked. There shouldn’t be a line or half line between titles.</w:t>
            </w:r>
          </w:p>
        </w:tc>
      </w:tr>
      <w:tr w:rsidR="00F53553" w:rsidTr="000D4BFD">
        <w:tc>
          <w:tcPr>
            <w:tcW w:w="1080" w:type="dxa"/>
          </w:tcPr>
          <w:p w:rsidR="00F53553" w:rsidRDefault="00F53553" w:rsidP="00293C39">
            <w:pPr>
              <w:pStyle w:val="DP-TableRowText"/>
            </w:pPr>
          </w:p>
        </w:tc>
        <w:tc>
          <w:tcPr>
            <w:tcW w:w="2611" w:type="dxa"/>
          </w:tcPr>
          <w:p w:rsidR="00F53553" w:rsidRDefault="00F53553" w:rsidP="00293C39">
            <w:pPr>
              <w:pStyle w:val="DP-TableRowText"/>
            </w:pPr>
            <w:r>
              <w:t>Application Name, Report Display Name, and Program Name</w:t>
            </w:r>
          </w:p>
        </w:tc>
        <w:tc>
          <w:tcPr>
            <w:tcW w:w="5132" w:type="dxa"/>
          </w:tcPr>
          <w:p w:rsidR="00F53553" w:rsidRDefault="00F53553" w:rsidP="00F53553">
            <w:pPr>
              <w:pStyle w:val="DP-TableRowText"/>
            </w:pPr>
            <w:r>
              <w:t>Should be aligned with the left margin</w:t>
            </w:r>
          </w:p>
        </w:tc>
      </w:tr>
      <w:tr w:rsidR="00F53553" w:rsidTr="000D4BFD">
        <w:tc>
          <w:tcPr>
            <w:tcW w:w="1080" w:type="dxa"/>
          </w:tcPr>
          <w:p w:rsidR="00F53553" w:rsidRDefault="00F53553" w:rsidP="00293C39">
            <w:pPr>
              <w:pStyle w:val="DP-TableRowText"/>
            </w:pPr>
          </w:p>
        </w:tc>
        <w:tc>
          <w:tcPr>
            <w:tcW w:w="2611" w:type="dxa"/>
          </w:tcPr>
          <w:p w:rsidR="00F53553" w:rsidRDefault="00F53553" w:rsidP="00F53553">
            <w:pPr>
              <w:pStyle w:val="DP-TableRowText"/>
            </w:pPr>
            <w:r>
              <w:t xml:space="preserve">Application Name </w:t>
            </w:r>
          </w:p>
        </w:tc>
        <w:tc>
          <w:tcPr>
            <w:tcW w:w="5132" w:type="dxa"/>
          </w:tcPr>
          <w:p w:rsidR="00F53553" w:rsidRDefault="00F53553" w:rsidP="00293C39">
            <w:pPr>
              <w:pStyle w:val="DP-TableRowText"/>
            </w:pPr>
            <w:r>
              <w:t>PipeLine 5.1</w:t>
            </w:r>
          </w:p>
        </w:tc>
      </w:tr>
      <w:tr w:rsidR="00F53553" w:rsidTr="000D4BFD">
        <w:tc>
          <w:tcPr>
            <w:tcW w:w="1080" w:type="dxa"/>
          </w:tcPr>
          <w:p w:rsidR="00F53553" w:rsidRDefault="00F53553" w:rsidP="00293C39">
            <w:pPr>
              <w:pStyle w:val="DP-TableRowText"/>
            </w:pPr>
          </w:p>
        </w:tc>
        <w:tc>
          <w:tcPr>
            <w:tcW w:w="2611" w:type="dxa"/>
          </w:tcPr>
          <w:p w:rsidR="00F53553" w:rsidRDefault="00F53553" w:rsidP="00293C39">
            <w:pPr>
              <w:pStyle w:val="DP-TableRowText"/>
            </w:pPr>
            <w:r>
              <w:t>Report Display Name</w:t>
            </w:r>
          </w:p>
        </w:tc>
        <w:tc>
          <w:tcPr>
            <w:tcW w:w="5132" w:type="dxa"/>
          </w:tcPr>
          <w:p w:rsidR="00F53553" w:rsidRDefault="00F53553" w:rsidP="00293C39">
            <w:pPr>
              <w:pStyle w:val="DP-TableRowText"/>
            </w:pPr>
            <w:r>
              <w:t>As specified on Program Form</w:t>
            </w:r>
          </w:p>
        </w:tc>
      </w:tr>
      <w:tr w:rsidR="00F53553" w:rsidTr="000D4BFD">
        <w:tc>
          <w:tcPr>
            <w:tcW w:w="1080" w:type="dxa"/>
          </w:tcPr>
          <w:p w:rsidR="00F53553" w:rsidRDefault="00F53553" w:rsidP="00293C39">
            <w:pPr>
              <w:pStyle w:val="DP-TableRowText"/>
            </w:pPr>
          </w:p>
        </w:tc>
        <w:tc>
          <w:tcPr>
            <w:tcW w:w="2611" w:type="dxa"/>
          </w:tcPr>
          <w:p w:rsidR="00F53553" w:rsidRDefault="00F53553" w:rsidP="00293C39">
            <w:pPr>
              <w:pStyle w:val="DP-TableRowText"/>
            </w:pPr>
            <w:r>
              <w:t>Program Name</w:t>
            </w:r>
          </w:p>
        </w:tc>
        <w:tc>
          <w:tcPr>
            <w:tcW w:w="5132" w:type="dxa"/>
          </w:tcPr>
          <w:p w:rsidR="00F53553" w:rsidRDefault="00F53553" w:rsidP="00293C39">
            <w:pPr>
              <w:pStyle w:val="DP-TableRowText"/>
            </w:pPr>
            <w:r>
              <w:t>As specified on Program Form</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Run Date, Run Time, and Page Number</w:t>
            </w:r>
          </w:p>
        </w:tc>
        <w:tc>
          <w:tcPr>
            <w:tcW w:w="5132" w:type="dxa"/>
          </w:tcPr>
          <w:p w:rsidR="005C530B" w:rsidRDefault="005C530B" w:rsidP="00F53553">
            <w:pPr>
              <w:pStyle w:val="DP-TableRowText"/>
            </w:pPr>
            <w:r>
              <w:t xml:space="preserve">Should be aligned with </w:t>
            </w:r>
            <w:r w:rsidR="00F53553">
              <w:t>the right margin</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Run Date</w:t>
            </w:r>
          </w:p>
        </w:tc>
        <w:tc>
          <w:tcPr>
            <w:tcW w:w="5132" w:type="dxa"/>
          </w:tcPr>
          <w:p w:rsidR="005C530B" w:rsidRDefault="005C530B" w:rsidP="00BC5740">
            <w:pPr>
              <w:pStyle w:val="DP-TableRowText"/>
            </w:pPr>
            <w:r>
              <w:t>DD-MMM-YYYY Format</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Run Time</w:t>
            </w:r>
          </w:p>
        </w:tc>
        <w:tc>
          <w:tcPr>
            <w:tcW w:w="5132" w:type="dxa"/>
          </w:tcPr>
          <w:p w:rsidR="005C530B" w:rsidRDefault="005C530B" w:rsidP="00BC5740">
            <w:pPr>
              <w:pStyle w:val="DP-TableRowText"/>
            </w:pPr>
            <w:r>
              <w:t>Format as short time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Page Number</w:t>
            </w:r>
          </w:p>
        </w:tc>
        <w:tc>
          <w:tcPr>
            <w:tcW w:w="5132" w:type="dxa"/>
          </w:tcPr>
          <w:p w:rsidR="005C530B" w:rsidRDefault="005C530B" w:rsidP="00BC5740">
            <w:pPr>
              <w:pStyle w:val="DP-TableRowText"/>
            </w:pPr>
            <w:r>
              <w:t>=”Page “ &amp; [Page] &amp; “ of “ &amp; [Pages])</w:t>
            </w:r>
          </w:p>
        </w:tc>
      </w:tr>
      <w:tr w:rsidR="005C530B" w:rsidTr="000D4BFD">
        <w:tc>
          <w:tcPr>
            <w:tcW w:w="1080" w:type="dxa"/>
          </w:tcPr>
          <w:p w:rsidR="005C530B" w:rsidRDefault="005C530B" w:rsidP="00BC5740">
            <w:pPr>
              <w:pStyle w:val="DP-TableRowText"/>
            </w:pPr>
            <w:bookmarkStart w:id="492" w:name="_Toc372520346"/>
            <w:r>
              <w:lastRenderedPageBreak/>
              <w:t>Report Body</w:t>
            </w:r>
          </w:p>
        </w:tc>
        <w:tc>
          <w:tcPr>
            <w:tcW w:w="2611" w:type="dxa"/>
          </w:tcPr>
          <w:p w:rsidR="005C530B" w:rsidRDefault="005C530B" w:rsidP="00BC5740">
            <w:pPr>
              <w:pStyle w:val="DP-TableRowText"/>
            </w:pPr>
            <w:r>
              <w:t>Report body text</w:t>
            </w:r>
          </w:p>
        </w:tc>
        <w:tc>
          <w:tcPr>
            <w:tcW w:w="5132" w:type="dxa"/>
          </w:tcPr>
          <w:p w:rsidR="005C530B" w:rsidRDefault="00F53553" w:rsidP="00BC5740">
            <w:pPr>
              <w:pStyle w:val="DP-TableRowText"/>
            </w:pPr>
            <w:r>
              <w:t>Set by tblStyle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Report body labels</w:t>
            </w:r>
          </w:p>
        </w:tc>
        <w:tc>
          <w:tcPr>
            <w:tcW w:w="5132" w:type="dxa"/>
          </w:tcPr>
          <w:p w:rsidR="005C530B" w:rsidRDefault="00F53553" w:rsidP="00BC5740">
            <w:pPr>
              <w:pStyle w:val="DP-TableRowText"/>
            </w:pPr>
            <w:r>
              <w:t>Set by tblStyle</w:t>
            </w:r>
          </w:p>
        </w:tc>
      </w:tr>
      <w:tr w:rsidR="005C530B" w:rsidTr="000D4BFD">
        <w:tc>
          <w:tcPr>
            <w:tcW w:w="1080" w:type="dxa"/>
          </w:tcPr>
          <w:p w:rsidR="005C530B" w:rsidRDefault="005C530B" w:rsidP="00BC5740">
            <w:pPr>
              <w:pStyle w:val="DP-TableRowText"/>
            </w:pPr>
            <w:r>
              <w:t>Column Headings</w:t>
            </w:r>
          </w:p>
        </w:tc>
        <w:tc>
          <w:tcPr>
            <w:tcW w:w="2611" w:type="dxa"/>
          </w:tcPr>
          <w:p w:rsidR="005C530B" w:rsidRDefault="005C530B" w:rsidP="00BC5740">
            <w:pPr>
              <w:pStyle w:val="DP-TableRowText"/>
            </w:pPr>
            <w:r>
              <w:t>Column headings</w:t>
            </w:r>
          </w:p>
        </w:tc>
        <w:tc>
          <w:tcPr>
            <w:tcW w:w="5132" w:type="dxa"/>
          </w:tcPr>
          <w:p w:rsidR="005C530B" w:rsidRDefault="005C530B" w:rsidP="00BC5740">
            <w:pPr>
              <w:pStyle w:val="DP-TableRowText"/>
            </w:pPr>
            <w:r>
              <w:t>Justification of columns should match headings. Right justified amounts should have right justified headings, etc.</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Column headings</w:t>
            </w:r>
          </w:p>
        </w:tc>
        <w:tc>
          <w:tcPr>
            <w:tcW w:w="5132" w:type="dxa"/>
          </w:tcPr>
          <w:p w:rsidR="005C530B" w:rsidRDefault="005C530B" w:rsidP="00BC5740">
            <w:pPr>
              <w:pStyle w:val="DP-TableRowText"/>
            </w:pPr>
            <w:r>
              <w:t>Should appear on every page - but only once.</w:t>
            </w:r>
          </w:p>
        </w:tc>
      </w:tr>
      <w:tr w:rsidR="005C530B" w:rsidTr="000D4BFD">
        <w:tc>
          <w:tcPr>
            <w:tcW w:w="1080" w:type="dxa"/>
          </w:tcPr>
          <w:p w:rsidR="005C530B" w:rsidRDefault="005C530B" w:rsidP="00BC5740">
            <w:pPr>
              <w:pStyle w:val="DP-TableRowText"/>
            </w:pPr>
            <w:r>
              <w:t>Totals</w:t>
            </w:r>
          </w:p>
        </w:tc>
        <w:tc>
          <w:tcPr>
            <w:tcW w:w="2611" w:type="dxa"/>
          </w:tcPr>
          <w:p w:rsidR="005C530B" w:rsidRDefault="005C530B" w:rsidP="00BC5740">
            <w:pPr>
              <w:pStyle w:val="DP-TableRowText"/>
            </w:pPr>
            <w:r>
              <w:t>Totals</w:t>
            </w:r>
          </w:p>
        </w:tc>
        <w:tc>
          <w:tcPr>
            <w:tcW w:w="5132" w:type="dxa"/>
          </w:tcPr>
          <w:p w:rsidR="005C530B" w:rsidRDefault="005C530B" w:rsidP="00BC5740">
            <w:pPr>
              <w:pStyle w:val="DP-TableRowText"/>
            </w:pPr>
            <w:r>
              <w:t xml:space="preserve">Should not appear by </w:t>
            </w:r>
            <w:proofErr w:type="gramStart"/>
            <w:r>
              <w:t>themselves</w:t>
            </w:r>
            <w:proofErr w:type="gramEnd"/>
            <w:r>
              <w:t xml:space="preserve"> on a page.</w:t>
            </w:r>
          </w:p>
        </w:tc>
      </w:tr>
      <w:tr w:rsidR="005C530B" w:rsidTr="000D4BFD">
        <w:tc>
          <w:tcPr>
            <w:tcW w:w="1080" w:type="dxa"/>
          </w:tcPr>
          <w:p w:rsidR="005C530B" w:rsidRDefault="005C530B" w:rsidP="00BC5740">
            <w:pPr>
              <w:pStyle w:val="DP-TableRowText"/>
            </w:pPr>
          </w:p>
        </w:tc>
        <w:tc>
          <w:tcPr>
            <w:tcW w:w="2611" w:type="dxa"/>
          </w:tcPr>
          <w:p w:rsidR="005C530B" w:rsidRDefault="005C530B" w:rsidP="00BC5740">
            <w:pPr>
              <w:pStyle w:val="DP-TableRowText"/>
            </w:pPr>
            <w:r>
              <w:t>Total labels</w:t>
            </w:r>
          </w:p>
        </w:tc>
        <w:tc>
          <w:tcPr>
            <w:tcW w:w="5132" w:type="dxa"/>
          </w:tcPr>
          <w:p w:rsidR="005C530B" w:rsidRDefault="005C530B" w:rsidP="00BC5740">
            <w:pPr>
              <w:pStyle w:val="DP-TableRowText"/>
            </w:pPr>
            <w:r>
              <w:t xml:space="preserve">Should appear to the left of the total row. The total label should be formatted bold and include the value of the group being totaled - i.e. Total </w:t>
            </w:r>
            <w:smartTag w:uri="urn:schemas-microsoft-com:office:smarttags" w:element="place">
              <w:smartTag w:uri="urn:schemas-microsoft-com:office:smarttags" w:element="country-region">
                <w:r>
                  <w:t>Kenya</w:t>
                </w:r>
              </w:smartTag>
            </w:smartTag>
            <w:r>
              <w:t xml:space="preserve"> or Total AVSC. Don’t use “Subtotal”.</w:t>
            </w:r>
          </w:p>
        </w:tc>
      </w:tr>
    </w:tbl>
    <w:p w:rsidR="005C530B" w:rsidRDefault="005C530B" w:rsidP="005C3739">
      <w:pPr>
        <w:pStyle w:val="DP-HeadingB"/>
      </w:pPr>
      <w:bookmarkStart w:id="493" w:name="_Toc522599496"/>
      <w:bookmarkStart w:id="494" w:name="_Toc281207582"/>
      <w:bookmarkStart w:id="495" w:name="_Toc281208045"/>
      <w:bookmarkStart w:id="496" w:name="_Toc282608587"/>
      <w:bookmarkStart w:id="497" w:name="_Toc293914969"/>
      <w:bookmarkEnd w:id="492"/>
      <w:r>
        <w:t>Icons</w:t>
      </w:r>
      <w:bookmarkEnd w:id="493"/>
      <w:bookmarkEnd w:id="494"/>
      <w:bookmarkEnd w:id="495"/>
      <w:bookmarkEnd w:id="496"/>
      <w:bookmarkEnd w:id="497"/>
    </w:p>
    <w:p w:rsidR="005C530B" w:rsidRDefault="005C530B" w:rsidP="00947D89">
      <w:pPr>
        <w:pStyle w:val="DP-Bodytextlast"/>
      </w:pPr>
      <w:r>
        <w:t>The standard MSAccess icons should be used.</w:t>
      </w:r>
    </w:p>
    <w:p w:rsidR="005C530B" w:rsidRDefault="005C530B" w:rsidP="005C530B">
      <w:pPr>
        <w:pStyle w:val="DP-HeadingA"/>
      </w:pPr>
      <w:bookmarkStart w:id="498" w:name="_Toc522599497"/>
      <w:bookmarkStart w:id="499" w:name="_Toc281207583"/>
      <w:bookmarkStart w:id="500" w:name="_Toc281208046"/>
      <w:bookmarkStart w:id="501" w:name="_Toc282608588"/>
      <w:bookmarkStart w:id="502" w:name="_Toc293914970"/>
      <w:r>
        <w:t>VBA Coding Guidelines</w:t>
      </w:r>
      <w:bookmarkEnd w:id="498"/>
      <w:bookmarkEnd w:id="499"/>
      <w:bookmarkEnd w:id="500"/>
      <w:bookmarkEnd w:id="501"/>
      <w:bookmarkEnd w:id="502"/>
    </w:p>
    <w:p w:rsidR="005C530B" w:rsidRPr="00947D89" w:rsidRDefault="005C530B" w:rsidP="00FA6880">
      <w:pPr>
        <w:pStyle w:val="DP-Bodytext"/>
        <w:rPr>
          <w:rStyle w:val="DP-BodytextlastChar"/>
        </w:rPr>
      </w:pPr>
      <w:r w:rsidRPr="00FA6880">
        <w:t>VBA can be difficult</w:t>
      </w:r>
      <w:r w:rsidRPr="00FA6880">
        <w:rPr>
          <w:rStyle w:val="DP-BodytextCharChar"/>
        </w:rPr>
        <w:t xml:space="preserve"> to read when coded badly. </w:t>
      </w:r>
      <w:r w:rsidR="00FA6880" w:rsidRPr="00FA6880">
        <w:t xml:space="preserve"> PipeLine follows the </w:t>
      </w:r>
      <w:r w:rsidR="00FA6880" w:rsidRPr="00FA6880">
        <w:rPr>
          <w:color w:val="000000"/>
        </w:rPr>
        <w:t>Reddick VBA (RVBA) Coding Conventions</w:t>
      </w:r>
      <w:r w:rsidR="00FA6880" w:rsidRPr="00FA6880">
        <w:t xml:space="preserve"> (see Appendix </w:t>
      </w:r>
      <w:fldSimple w:instr=" REF OLE_LINKD ">
        <w:r w:rsidR="00214674">
          <w:t>D</w:t>
        </w:r>
      </w:fldSimple>
      <w:r w:rsidR="00FA6880" w:rsidRPr="00FA6880">
        <w:t xml:space="preserve">).  </w:t>
      </w:r>
      <w:r w:rsidRPr="00FA6880">
        <w:t xml:space="preserve">The following outlines the proper way to document </w:t>
      </w:r>
      <w:r w:rsidRPr="00947D89">
        <w:rPr>
          <w:rStyle w:val="DP-BodytextlastChar"/>
        </w:rPr>
        <w:t>and structure VBA program units.</w:t>
      </w:r>
    </w:p>
    <w:p w:rsidR="005C530B" w:rsidRDefault="005C530B" w:rsidP="005C530B">
      <w:pPr>
        <w:pStyle w:val="DP-HeadingB"/>
      </w:pPr>
      <w:bookmarkStart w:id="503" w:name="_Toc522599498"/>
      <w:bookmarkStart w:id="504" w:name="_Toc281207584"/>
      <w:bookmarkStart w:id="505" w:name="_Toc281208047"/>
      <w:bookmarkStart w:id="506" w:name="_Toc282608589"/>
      <w:bookmarkStart w:id="507" w:name="_Toc293914971"/>
      <w:r>
        <w:t>Procedure/Function Declarations</w:t>
      </w:r>
      <w:bookmarkEnd w:id="503"/>
      <w:bookmarkEnd w:id="504"/>
      <w:bookmarkEnd w:id="505"/>
      <w:bookmarkEnd w:id="506"/>
      <w:bookmarkEnd w:id="507"/>
    </w:p>
    <w:p w:rsidR="005C530B" w:rsidRPr="00947D89" w:rsidRDefault="005C530B" w:rsidP="005C530B">
      <w:pPr>
        <w:pStyle w:val="DP-Bodytext"/>
        <w:rPr>
          <w:rStyle w:val="DP-BodytextlastChar"/>
        </w:rPr>
      </w:pPr>
      <w:r>
        <w:t xml:space="preserve">If an event procedure is more than 10 lines of code or is used more than once in the system, then a module should be created containing that public function.  Any subroutine of the function should be included in the module and should be private if not being called by any </w:t>
      </w:r>
      <w:r w:rsidRPr="00947D89">
        <w:rPr>
          <w:rStyle w:val="DP-BodytextlastChar"/>
        </w:rPr>
        <w:t>other function.</w:t>
      </w:r>
    </w:p>
    <w:p w:rsidR="005C530B" w:rsidRDefault="005C530B" w:rsidP="005C530B">
      <w:pPr>
        <w:pStyle w:val="DP-HeadingB"/>
      </w:pPr>
      <w:bookmarkStart w:id="508" w:name="_Toc522599499"/>
      <w:bookmarkStart w:id="509" w:name="_Toc281207585"/>
      <w:bookmarkStart w:id="510" w:name="_Toc281208048"/>
      <w:bookmarkStart w:id="511" w:name="_Toc282608590"/>
      <w:bookmarkStart w:id="512" w:name="_Toc293914972"/>
      <w:r>
        <w:t>Variable Declarations</w:t>
      </w:r>
      <w:bookmarkEnd w:id="508"/>
      <w:bookmarkEnd w:id="509"/>
      <w:bookmarkEnd w:id="510"/>
      <w:bookmarkEnd w:id="511"/>
      <w:bookmarkEnd w:id="512"/>
    </w:p>
    <w:p w:rsidR="005C530B" w:rsidRDefault="005C530B" w:rsidP="00947D89">
      <w:pPr>
        <w:pStyle w:val="DP-Bodytextlast"/>
      </w:pPr>
      <w:r>
        <w:t>Variables should also follow the naming conventions outlined in this chapter.</w:t>
      </w:r>
    </w:p>
    <w:p w:rsidR="005C530B" w:rsidRDefault="005C530B" w:rsidP="005C530B">
      <w:pPr>
        <w:pStyle w:val="DP-HeadingB"/>
      </w:pPr>
      <w:bookmarkStart w:id="513" w:name="_Toc522599500"/>
      <w:bookmarkStart w:id="514" w:name="_Toc281207586"/>
      <w:bookmarkStart w:id="515" w:name="_Toc281208049"/>
      <w:bookmarkStart w:id="516" w:name="_Toc282608591"/>
      <w:bookmarkStart w:id="517" w:name="_Toc293914973"/>
      <w:r>
        <w:t>Comments</w:t>
      </w:r>
      <w:bookmarkEnd w:id="513"/>
      <w:bookmarkEnd w:id="514"/>
      <w:bookmarkEnd w:id="515"/>
      <w:bookmarkEnd w:id="516"/>
      <w:bookmarkEnd w:id="517"/>
    </w:p>
    <w:p w:rsidR="005C530B" w:rsidRDefault="005C530B" w:rsidP="005C530B">
      <w:pPr>
        <w:pStyle w:val="DP-Bodytext"/>
      </w:pPr>
      <w:r>
        <w:t>Every event procedure and functions should have a header comment. The header comment should include the following:</w:t>
      </w:r>
    </w:p>
    <w:p w:rsidR="005C530B" w:rsidRDefault="005C530B" w:rsidP="005C530B">
      <w:pPr>
        <w:pStyle w:val="DP-Bodytext"/>
      </w:pPr>
      <w:r>
        <w:t>The purpose of the procedure or function</w:t>
      </w:r>
    </w:p>
    <w:p w:rsidR="005C530B" w:rsidRDefault="005C530B" w:rsidP="005C530B">
      <w:pPr>
        <w:pStyle w:val="DP-Bodytext"/>
      </w:pPr>
      <w:r>
        <w:t>The purpose and definition of input parameters</w:t>
      </w:r>
    </w:p>
    <w:p w:rsidR="005C530B" w:rsidRDefault="005C530B" w:rsidP="005C530B">
      <w:pPr>
        <w:pStyle w:val="DP-Bodytext"/>
      </w:pPr>
      <w:r>
        <w:t>The definition of any returned parameter</w:t>
      </w:r>
    </w:p>
    <w:p w:rsidR="005C530B" w:rsidRDefault="005C530B" w:rsidP="005C530B">
      <w:pPr>
        <w:pStyle w:val="DP-Bodytext"/>
      </w:pPr>
      <w:r>
        <w:t>The date created and name of the primary developer</w:t>
      </w:r>
    </w:p>
    <w:p w:rsidR="005C530B" w:rsidRDefault="005C530B" w:rsidP="005C530B">
      <w:pPr>
        <w:pStyle w:val="DP-Bodytext"/>
      </w:pPr>
      <w:r>
        <w:t>The dates, initials and technical notes of any subsequent developers</w:t>
      </w:r>
    </w:p>
    <w:p w:rsidR="005C530B" w:rsidRDefault="005C530B" w:rsidP="005C530B">
      <w:pPr>
        <w:pStyle w:val="DP-Bodytext"/>
      </w:pPr>
      <w:r>
        <w:t>The header comments should appear in the following format.</w:t>
      </w:r>
    </w:p>
    <w:p w:rsidR="00ED7752" w:rsidRDefault="00ED7752">
      <w:pPr>
        <w:rPr>
          <w:rFonts w:ascii="Garamond" w:hAnsi="Garamond"/>
        </w:rPr>
      </w:pPr>
      <w:r>
        <w:br w:type="page"/>
      </w:r>
    </w:p>
    <w:p w:rsidR="005C530B" w:rsidRDefault="005C530B" w:rsidP="005C530B">
      <w:pPr>
        <w:pStyle w:val="DP-Bodytext"/>
      </w:pPr>
      <w:proofErr w:type="gramStart"/>
      <w:r>
        <w:lastRenderedPageBreak/>
        <w:t>‘ Comments</w:t>
      </w:r>
      <w:proofErr w:type="gramEnd"/>
      <w:r>
        <w:t xml:space="preserve">: </w:t>
      </w:r>
    </w:p>
    <w:p w:rsidR="005C530B" w:rsidRDefault="005C530B" w:rsidP="005C530B">
      <w:pPr>
        <w:pStyle w:val="DP-Bodytext"/>
      </w:pPr>
      <w:proofErr w:type="gramStart"/>
      <w:r>
        <w:t>‘ Parameters</w:t>
      </w:r>
      <w:proofErr w:type="gramEnd"/>
      <w:r>
        <w:t xml:space="preserve">: </w:t>
      </w:r>
    </w:p>
    <w:p w:rsidR="005C530B" w:rsidRDefault="005C530B" w:rsidP="005C530B">
      <w:pPr>
        <w:pStyle w:val="DP-Bodytext"/>
      </w:pPr>
      <w:proofErr w:type="gramStart"/>
      <w:r>
        <w:t>‘ Returns</w:t>
      </w:r>
      <w:proofErr w:type="gramEnd"/>
      <w:r>
        <w:t xml:space="preserve">: </w:t>
      </w:r>
    </w:p>
    <w:p w:rsidR="005C530B" w:rsidRDefault="005C530B" w:rsidP="005C530B">
      <w:pPr>
        <w:pStyle w:val="DP-Bodytext"/>
      </w:pPr>
      <w:proofErr w:type="gramStart"/>
      <w:r>
        <w:t>‘ Created</w:t>
      </w:r>
      <w:proofErr w:type="gramEnd"/>
      <w:r>
        <w:t xml:space="preserve">: </w:t>
      </w:r>
    </w:p>
    <w:p w:rsidR="005C530B" w:rsidRDefault="005C530B" w:rsidP="005C530B">
      <w:pPr>
        <w:pStyle w:val="DP-Bodytext"/>
      </w:pPr>
      <w:proofErr w:type="gramStart"/>
      <w:r>
        <w:t>‘ Modified</w:t>
      </w:r>
      <w:proofErr w:type="gramEnd"/>
      <w:r>
        <w:t xml:space="preserve">: </w:t>
      </w:r>
    </w:p>
    <w:p w:rsidR="005C530B" w:rsidRDefault="005C530B" w:rsidP="005C530B">
      <w:pPr>
        <w:pStyle w:val="DP-Bodytext"/>
      </w:pPr>
      <w:r>
        <w:t>‘––––––––––––––––––-</w:t>
      </w:r>
    </w:p>
    <w:p w:rsidR="005C530B" w:rsidRDefault="005C530B" w:rsidP="005C530B">
      <w:pPr>
        <w:pStyle w:val="DP-Bodytext"/>
      </w:pPr>
      <w:r>
        <w:t>Any section of code that needs further explanation or is based on an external assumption should be commented. These comments should appear in the following format.</w:t>
      </w:r>
    </w:p>
    <w:p w:rsidR="005C530B" w:rsidRDefault="005C530B" w:rsidP="00947D89">
      <w:pPr>
        <w:pStyle w:val="DP-Bodytextlast"/>
      </w:pPr>
      <w:r>
        <w:t xml:space="preserve"> </w:t>
      </w:r>
      <w:proofErr w:type="gramStart"/>
      <w:r>
        <w:t>‘ This</w:t>
      </w:r>
      <w:proofErr w:type="gramEnd"/>
      <w:r>
        <w:t xml:space="preserve"> is the comment</w:t>
      </w:r>
    </w:p>
    <w:p w:rsidR="005C530B" w:rsidRDefault="005C530B" w:rsidP="005C530B">
      <w:pPr>
        <w:pStyle w:val="DP-HeadingB"/>
      </w:pPr>
      <w:bookmarkStart w:id="518" w:name="_Toc522599501"/>
      <w:bookmarkStart w:id="519" w:name="_Toc281207587"/>
      <w:bookmarkStart w:id="520" w:name="_Toc281208050"/>
      <w:bookmarkStart w:id="521" w:name="_Toc282608592"/>
      <w:bookmarkStart w:id="522" w:name="_Toc293914974"/>
      <w:r>
        <w:t>White Space</w:t>
      </w:r>
      <w:bookmarkEnd w:id="518"/>
      <w:bookmarkEnd w:id="519"/>
      <w:bookmarkEnd w:id="520"/>
      <w:bookmarkEnd w:id="521"/>
      <w:bookmarkEnd w:id="522"/>
    </w:p>
    <w:p w:rsidR="005C530B" w:rsidRPr="00947D89" w:rsidRDefault="005C530B" w:rsidP="005C530B">
      <w:pPr>
        <w:pStyle w:val="DP-Bodytext"/>
        <w:rPr>
          <w:rStyle w:val="DP-BodytextlastChar"/>
        </w:rPr>
      </w:pPr>
      <w:r>
        <w:t xml:space="preserve">Wherever the readability of the code will be enhanced (i.e. Around IF statements, FOR </w:t>
      </w:r>
      <w:r w:rsidRPr="00947D89">
        <w:rPr>
          <w:rStyle w:val="DP-BodytextlastChar"/>
        </w:rPr>
        <w:t>Loops, etc.) developer’s are encouraged to use white space.</w:t>
      </w:r>
    </w:p>
    <w:p w:rsidR="005C530B" w:rsidRDefault="005C530B" w:rsidP="005C530B">
      <w:pPr>
        <w:pStyle w:val="DP-HeadingB"/>
      </w:pPr>
      <w:bookmarkStart w:id="523" w:name="_Toc522599502"/>
      <w:bookmarkStart w:id="524" w:name="_Toc281207588"/>
      <w:bookmarkStart w:id="525" w:name="_Toc281208051"/>
      <w:bookmarkStart w:id="526" w:name="_Toc282608593"/>
      <w:bookmarkStart w:id="527" w:name="_Toc293914975"/>
      <w:r>
        <w:t>Indentation</w:t>
      </w:r>
      <w:bookmarkEnd w:id="523"/>
      <w:bookmarkEnd w:id="524"/>
      <w:bookmarkEnd w:id="525"/>
      <w:bookmarkEnd w:id="526"/>
      <w:bookmarkEnd w:id="527"/>
    </w:p>
    <w:p w:rsidR="005C530B" w:rsidRDefault="005C530B" w:rsidP="00947D89">
      <w:pPr>
        <w:pStyle w:val="DP-Bodytextlast"/>
      </w:pPr>
      <w:r>
        <w:t>Developers should follow standard indentation practices when writing code.</w:t>
      </w:r>
    </w:p>
    <w:p w:rsidR="005C530B" w:rsidRDefault="005C530B" w:rsidP="005C530B">
      <w:pPr>
        <w:pStyle w:val="DP-HeadingB"/>
      </w:pPr>
      <w:bookmarkStart w:id="528" w:name="_Toc522599503"/>
      <w:bookmarkStart w:id="529" w:name="_Toc281207589"/>
      <w:bookmarkStart w:id="530" w:name="_Toc281208052"/>
      <w:bookmarkStart w:id="531" w:name="_Toc282608594"/>
      <w:bookmarkStart w:id="532" w:name="_Toc293914976"/>
      <w:r>
        <w:t>Global Variables</w:t>
      </w:r>
      <w:bookmarkEnd w:id="528"/>
      <w:bookmarkEnd w:id="529"/>
      <w:bookmarkEnd w:id="530"/>
      <w:bookmarkEnd w:id="531"/>
      <w:bookmarkEnd w:id="532"/>
    </w:p>
    <w:p w:rsidR="005C530B" w:rsidRDefault="005C530B" w:rsidP="00947D89">
      <w:pPr>
        <w:pStyle w:val="DP-Bodytextlast"/>
      </w:pPr>
      <w:proofErr w:type="gramStart"/>
      <w:r>
        <w:t>Unless absolutely necessary, Global Variables should not be used.</w:t>
      </w:r>
      <w:proofErr w:type="gramEnd"/>
      <w:r>
        <w:t xml:space="preserve"> Instead use passed parameters or form level parameters</w:t>
      </w:r>
    </w:p>
    <w:p w:rsidR="00ED7752" w:rsidRDefault="00ED7752">
      <w:pPr>
        <w:rPr>
          <w:rFonts w:ascii="Garamond" w:hAnsi="Garamond"/>
        </w:rPr>
      </w:pPr>
      <w:bookmarkStart w:id="533" w:name="_Toc272102779"/>
      <w:bookmarkStart w:id="534" w:name="_Toc280884910"/>
      <w:bookmarkStart w:id="535" w:name="_Toc280887125"/>
      <w:bookmarkStart w:id="536" w:name="_Toc281207591"/>
      <w:bookmarkStart w:id="537" w:name="_Toc281208054"/>
      <w:bookmarkStart w:id="538" w:name="_Toc282608596"/>
      <w:r>
        <w:br w:type="page"/>
      </w:r>
    </w:p>
    <w:p w:rsidR="00ED7752" w:rsidRDefault="00ED7752">
      <w:pPr>
        <w:rPr>
          <w:rFonts w:ascii="Garamond" w:hAnsi="Garamond"/>
        </w:rPr>
      </w:pPr>
      <w:r>
        <w:lastRenderedPageBreak/>
        <w:br w:type="page"/>
      </w:r>
    </w:p>
    <w:p w:rsidR="000D4BFD" w:rsidRDefault="000D4BFD" w:rsidP="00947D89">
      <w:pPr>
        <w:pStyle w:val="DP-Bodytextlast"/>
        <w:sectPr w:rsidR="000D4BFD" w:rsidSect="00D72088">
          <w:endnotePr>
            <w:numFmt w:val="decimal"/>
          </w:endnotePr>
          <w:pgSz w:w="12240" w:h="15840" w:code="1"/>
          <w:pgMar w:top="1051" w:right="1440" w:bottom="720" w:left="1440" w:header="720" w:footer="360" w:gutter="0"/>
          <w:cols w:space="720"/>
          <w:noEndnote/>
          <w:docGrid w:linePitch="326"/>
        </w:sectPr>
      </w:pPr>
    </w:p>
    <w:p w:rsidR="00E87744" w:rsidRDefault="00E87744" w:rsidP="00EE52DB">
      <w:pPr>
        <w:pStyle w:val="DP-ChapterTitle"/>
      </w:pPr>
      <w:bookmarkStart w:id="539" w:name="_Toc293914977"/>
      <w:r>
        <w:lastRenderedPageBreak/>
        <w:t>D</w:t>
      </w:r>
      <w:r w:rsidR="001B1EC3">
        <w:t>atabase</w:t>
      </w:r>
      <w:r>
        <w:t xml:space="preserve"> S</w:t>
      </w:r>
      <w:bookmarkEnd w:id="533"/>
      <w:bookmarkEnd w:id="534"/>
      <w:bookmarkEnd w:id="535"/>
      <w:bookmarkEnd w:id="536"/>
      <w:r w:rsidR="001B1EC3">
        <w:t>chema</w:t>
      </w:r>
      <w:bookmarkEnd w:id="537"/>
      <w:bookmarkEnd w:id="538"/>
      <w:bookmarkEnd w:id="539"/>
    </w:p>
    <w:p w:rsidR="00E87744" w:rsidRDefault="00E87744" w:rsidP="00EE52DB">
      <w:pPr>
        <w:pStyle w:val="DP-HeadingA"/>
      </w:pPr>
      <w:bookmarkStart w:id="540" w:name="_Toc272102780"/>
      <w:bookmarkStart w:id="541" w:name="_Toc280884911"/>
      <w:bookmarkStart w:id="542" w:name="_Toc280887126"/>
      <w:bookmarkStart w:id="543" w:name="_Toc281207592"/>
      <w:bookmarkStart w:id="544" w:name="_Toc281208055"/>
      <w:bookmarkStart w:id="545" w:name="_Toc282608597"/>
      <w:bookmarkStart w:id="546" w:name="_Toc293914978"/>
      <w:r>
        <w:t>Overview</w:t>
      </w:r>
      <w:bookmarkEnd w:id="540"/>
      <w:bookmarkEnd w:id="541"/>
      <w:bookmarkEnd w:id="542"/>
      <w:bookmarkEnd w:id="543"/>
      <w:bookmarkEnd w:id="544"/>
      <w:bookmarkEnd w:id="545"/>
      <w:bookmarkEnd w:id="546"/>
    </w:p>
    <w:p w:rsidR="00A61986" w:rsidRDefault="00D14978" w:rsidP="00947D89">
      <w:pPr>
        <w:pStyle w:val="DP-Bodytext"/>
      </w:pPr>
      <w:r>
        <w:t>PipeLine has two distinct types of data:  Commodity data and Background data.  The Entity Relationship Diagram below shows the relations ship of the commodities data, i.e. Shipments, Inventory, and Consumption, and their relationship with the Product Background Table. The other background tables describe the Product Table and/or the commodity data</w:t>
      </w:r>
      <w:r w:rsidR="00A61986">
        <w:t>:</w:t>
      </w:r>
      <w:r>
        <w:t xml:space="preserve">  The second diagram below shows the relationships between these tables.  The remaining tables are not part of the ERD since they either contain reference data, for example the translations tables, which are used to store information for the application itself, or are temporary tables used to store data temporarily when viewing forms and reports.</w:t>
      </w:r>
    </w:p>
    <w:p w:rsidR="00ED7752" w:rsidRDefault="00ED7752">
      <w:pPr>
        <w:rPr>
          <w:rFonts w:ascii="Gill Sans Std" w:hAnsi="Gill Sans Std"/>
          <w:b/>
          <w:sz w:val="32"/>
          <w:szCs w:val="32"/>
        </w:rPr>
      </w:pPr>
      <w:bookmarkStart w:id="547" w:name="_Toc272102781"/>
      <w:bookmarkStart w:id="548" w:name="_Toc280884912"/>
      <w:bookmarkStart w:id="549" w:name="_Toc280887127"/>
      <w:bookmarkStart w:id="550" w:name="_Toc281207593"/>
      <w:bookmarkStart w:id="551" w:name="_Toc281208056"/>
      <w:bookmarkStart w:id="552" w:name="_Toc282608598"/>
      <w:r>
        <w:br w:type="page"/>
      </w:r>
    </w:p>
    <w:p w:rsidR="00E87744" w:rsidRDefault="00E87744" w:rsidP="00EE52DB">
      <w:pPr>
        <w:pStyle w:val="DP-HeadingA"/>
      </w:pPr>
      <w:bookmarkStart w:id="553" w:name="_Toc293914979"/>
      <w:r>
        <w:lastRenderedPageBreak/>
        <w:t>Entity Relationship Diagrams</w:t>
      </w:r>
      <w:bookmarkEnd w:id="547"/>
      <w:bookmarkEnd w:id="548"/>
      <w:bookmarkEnd w:id="549"/>
      <w:bookmarkEnd w:id="550"/>
      <w:bookmarkEnd w:id="551"/>
      <w:bookmarkEnd w:id="552"/>
      <w:bookmarkEnd w:id="553"/>
    </w:p>
    <w:p w:rsidR="00275BE0" w:rsidRPr="00275BE0" w:rsidRDefault="000D4BFD" w:rsidP="00275BE0">
      <w:pPr>
        <w:pStyle w:val="DP-FigureTitle"/>
      </w:pPr>
      <w:bookmarkStart w:id="554" w:name="_Toc293915301"/>
      <w:r w:rsidRPr="00275BE0">
        <w:t xml:space="preserve">Figure </w:t>
      </w:r>
      <w:fldSimple w:instr=" SEQ Figure \* ARABIC ">
        <w:r w:rsidR="008978FC">
          <w:rPr>
            <w:noProof/>
          </w:rPr>
          <w:t>50</w:t>
        </w:r>
      </w:fldSimple>
      <w:r w:rsidRPr="00275BE0">
        <w:t xml:space="preserve"> - ERD Diagram</w:t>
      </w:r>
      <w:bookmarkEnd w:id="554"/>
      <w:r w:rsidRPr="00275BE0">
        <w:t xml:space="preserve"> </w:t>
      </w:r>
    </w:p>
    <w:p w:rsidR="00E87744" w:rsidRPr="00275BE0" w:rsidRDefault="00ED7752" w:rsidP="00275BE0">
      <w:pPr>
        <w:pStyle w:val="DP-Bodytext"/>
        <w:rPr>
          <w:rStyle w:val="DP-BodytextCharChar"/>
        </w:rPr>
      </w:pPr>
      <w:r w:rsidRPr="00275BE0">
        <w:rPr>
          <w:rStyle w:val="DP-BodytextCharChar"/>
        </w:rPr>
        <w:object w:dxaOrig="17819" w:dyaOrig="23644">
          <v:shape id="_x0000_i1025" type="#_x0000_t75" style="width:467.75pt;height:617.1pt" o:ole="" o:bordertopcolor="this" o:borderleftcolor="this" o:borderbottomcolor="this" o:borderrightcolor="this">
            <v:imagedata r:id="rId81" o:title=""/>
          </v:shape>
          <o:OLEObject Type="Embed" ProgID="Visio.Drawing.11" ShapeID="_x0000_i1025" DrawAspect="Content" ObjectID="_1367656927" r:id="rId82"/>
        </w:object>
      </w:r>
    </w:p>
    <w:p w:rsidR="00D35E84" w:rsidRDefault="00D35E84" w:rsidP="00275BE0">
      <w:pPr>
        <w:pStyle w:val="DP-Bodytext"/>
        <w:sectPr w:rsidR="00D35E84" w:rsidSect="00D72088">
          <w:endnotePr>
            <w:numFmt w:val="decimal"/>
          </w:endnotePr>
          <w:pgSz w:w="12240" w:h="15840" w:code="1"/>
          <w:pgMar w:top="1051" w:right="1440" w:bottom="720" w:left="1440" w:header="720" w:footer="360" w:gutter="0"/>
          <w:cols w:space="720"/>
          <w:noEndnote/>
          <w:docGrid w:linePitch="326"/>
        </w:sectPr>
      </w:pPr>
    </w:p>
    <w:p w:rsidR="00D35E84" w:rsidRDefault="00D35E84" w:rsidP="00D35E84">
      <w:pPr>
        <w:pStyle w:val="DP-HeadingA"/>
      </w:pPr>
      <w:bookmarkStart w:id="555" w:name="_Toc272102782"/>
      <w:bookmarkStart w:id="556" w:name="_Toc280884913"/>
      <w:bookmarkStart w:id="557" w:name="_Toc280887128"/>
      <w:bookmarkStart w:id="558" w:name="_Toc281207594"/>
      <w:bookmarkStart w:id="559" w:name="_Toc281208057"/>
      <w:bookmarkStart w:id="560" w:name="_Toc282608599"/>
      <w:bookmarkStart w:id="561" w:name="_Toc293914980"/>
      <w:r>
        <w:lastRenderedPageBreak/>
        <w:t>Table and Column Descriptions</w:t>
      </w:r>
      <w:bookmarkEnd w:id="555"/>
      <w:bookmarkEnd w:id="556"/>
      <w:bookmarkEnd w:id="557"/>
      <w:bookmarkEnd w:id="558"/>
      <w:bookmarkEnd w:id="559"/>
      <w:bookmarkEnd w:id="560"/>
      <w:bookmarkEnd w:id="561"/>
    </w:p>
    <w:p w:rsidR="000D4BFD" w:rsidRDefault="000D4BFD" w:rsidP="000D4BFD">
      <w:pPr>
        <w:pStyle w:val="DP-TableTitle"/>
      </w:pPr>
      <w:bookmarkStart w:id="562" w:name="_Toc293915334"/>
      <w:r>
        <w:t xml:space="preserve">Table </w:t>
      </w:r>
      <w:fldSimple w:instr=" SEQ Table \* ARABIC ">
        <w:r w:rsidR="002A3BA2">
          <w:rPr>
            <w:noProof/>
          </w:rPr>
          <w:t>15</w:t>
        </w:r>
      </w:fldSimple>
      <w:r>
        <w:t xml:space="preserve"> - List of Tables</w:t>
      </w:r>
      <w:bookmarkEnd w:id="562"/>
    </w:p>
    <w:tbl>
      <w:tblPr>
        <w:tblStyle w:val="Style1"/>
        <w:tblW w:w="14242" w:type="dxa"/>
        <w:tblInd w:w="108" w:type="dxa"/>
        <w:tblLook w:val="04A0" w:firstRow="1" w:lastRow="0" w:firstColumn="1" w:lastColumn="0" w:noHBand="0" w:noVBand="1"/>
      </w:tblPr>
      <w:tblGrid>
        <w:gridCol w:w="2818"/>
        <w:gridCol w:w="2673"/>
        <w:gridCol w:w="3574"/>
        <w:gridCol w:w="1170"/>
        <w:gridCol w:w="1084"/>
        <w:gridCol w:w="1036"/>
        <w:gridCol w:w="1887"/>
      </w:tblGrid>
      <w:tr w:rsidR="00D72088" w:rsidTr="000D4BFD">
        <w:trPr>
          <w:tblHeader/>
        </w:trPr>
        <w:tc>
          <w:tcPr>
            <w:tcW w:w="0" w:type="auto"/>
            <w:hideMark/>
          </w:tcPr>
          <w:p w:rsidR="00D72088" w:rsidRDefault="00D72088" w:rsidP="000D4BFD">
            <w:pPr>
              <w:pStyle w:val="DP-TableHeaderRow"/>
            </w:pPr>
            <w:r>
              <w:t>TableName</w:t>
            </w:r>
          </w:p>
        </w:tc>
        <w:tc>
          <w:tcPr>
            <w:tcW w:w="0" w:type="auto"/>
            <w:hideMark/>
          </w:tcPr>
          <w:p w:rsidR="00D72088" w:rsidRDefault="00D72088" w:rsidP="000D4BFD">
            <w:pPr>
              <w:pStyle w:val="DP-TableHeaderRow"/>
            </w:pPr>
            <w:r>
              <w:t>FieldName</w:t>
            </w:r>
          </w:p>
        </w:tc>
        <w:tc>
          <w:tcPr>
            <w:tcW w:w="0" w:type="auto"/>
            <w:hideMark/>
          </w:tcPr>
          <w:p w:rsidR="00D72088" w:rsidRDefault="00D72088" w:rsidP="000D4BFD">
            <w:pPr>
              <w:pStyle w:val="DP-TableHeaderRow"/>
            </w:pPr>
            <w:r>
              <w:t>DataType</w:t>
            </w:r>
          </w:p>
        </w:tc>
        <w:tc>
          <w:tcPr>
            <w:tcW w:w="0" w:type="auto"/>
            <w:hideMark/>
          </w:tcPr>
          <w:p w:rsidR="00D72088" w:rsidRDefault="00D72088" w:rsidP="000D4BFD">
            <w:pPr>
              <w:pStyle w:val="DP-TableHeaderRow"/>
            </w:pPr>
            <w:r>
              <w:t>FieldSize</w:t>
            </w:r>
          </w:p>
        </w:tc>
        <w:tc>
          <w:tcPr>
            <w:tcW w:w="0" w:type="auto"/>
            <w:hideMark/>
          </w:tcPr>
          <w:p w:rsidR="00D72088" w:rsidRDefault="00D72088" w:rsidP="000D4BFD">
            <w:pPr>
              <w:pStyle w:val="DP-TableHeaderRow"/>
            </w:pPr>
            <w:r>
              <w:t>Position</w:t>
            </w:r>
          </w:p>
        </w:tc>
        <w:tc>
          <w:tcPr>
            <w:tcW w:w="1036" w:type="dxa"/>
            <w:hideMark/>
          </w:tcPr>
          <w:p w:rsidR="00D72088" w:rsidRDefault="00D72088" w:rsidP="000D4BFD">
            <w:pPr>
              <w:pStyle w:val="DP-TableHeaderRow"/>
            </w:pPr>
            <w:r>
              <w:t>Primary</w:t>
            </w:r>
            <w:r>
              <w:br/>
              <w:t>Index</w:t>
            </w:r>
          </w:p>
        </w:tc>
        <w:tc>
          <w:tcPr>
            <w:tcW w:w="1887" w:type="dxa"/>
            <w:hideMark/>
          </w:tcPr>
          <w:p w:rsidR="00D72088" w:rsidRDefault="00D72088" w:rsidP="000D4BFD">
            <w:pPr>
              <w:pStyle w:val="DP-TableHeaderRow"/>
            </w:pPr>
            <w:r>
              <w:t>Secondary</w:t>
            </w:r>
            <w:r>
              <w:br/>
              <w:t>Index</w:t>
            </w:r>
          </w:p>
        </w:tc>
      </w:tr>
      <w:tr w:rsidR="00AA6147" w:rsidTr="000D4BFD">
        <w:tc>
          <w:tcPr>
            <w:tcW w:w="0" w:type="auto"/>
            <w:vMerge w:val="restart"/>
            <w:hideMark/>
          </w:tcPr>
          <w:p w:rsidR="00AA6147" w:rsidRDefault="00AA6147" w:rsidP="000D4BFD">
            <w:pPr>
              <w:pStyle w:val="DP-TableRowText"/>
            </w:pPr>
            <w:r>
              <w:t>Action</w:t>
            </w:r>
          </w:p>
        </w:tc>
        <w:tc>
          <w:tcPr>
            <w:tcW w:w="0" w:type="auto"/>
            <w:hideMark/>
          </w:tcPr>
          <w:p w:rsidR="00AA6147" w:rsidRDefault="00AA6147" w:rsidP="000D4BFD">
            <w:pPr>
              <w:pStyle w:val="DP-TableRowText"/>
            </w:pPr>
            <w:r>
              <w:t>ActionCode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ActionName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75</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CommodityCost_Temp</w:t>
            </w: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AutoNumber, Long Integer, Increment</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ShipAmount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ShipDateChanged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ShipFreightCost</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ShipValue</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ShipCaseLot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ShipDisplayNote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ShipPO</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Old Shipment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ShipFundingSourceID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UnitPrice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20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Value</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Freight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Cost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100</w:t>
            </w:r>
          </w:p>
        </w:tc>
        <w:tc>
          <w:tcPr>
            <w:tcW w:w="0" w:type="auto"/>
            <w:hideMark/>
          </w:tcPr>
          <w:p w:rsidR="00AA6147" w:rsidRDefault="00AA6147" w:rsidP="000D4BFD">
            <w:pPr>
              <w:pStyle w:val="DP-TableRowText"/>
            </w:pPr>
            <w:r>
              <w:t>25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SortID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27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CommodityPrice</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dtmEffective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UnitPrice</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User</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35</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Note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fUserDefined</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Consumption</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ConsStartYear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ConsStartMonth</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ConsActualFlag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ConsNumMonths</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ConsAmount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ConsIflator</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ConsDateChanged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ConsID</w:t>
            </w:r>
          </w:p>
        </w:tc>
        <w:tc>
          <w:tcPr>
            <w:tcW w:w="0" w:type="auto"/>
            <w:hideMark/>
          </w:tcPr>
          <w:p w:rsidR="00AA6147" w:rsidRDefault="00AA6147" w:rsidP="000D4BFD">
            <w:pPr>
              <w:pStyle w:val="DP-TableRowText"/>
            </w:pPr>
            <w:r>
              <w:t>AutoNumber, Long Integer, Increment</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ConsDisplayNote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Old Consumption</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Countries</w:t>
            </w:r>
          </w:p>
        </w:tc>
        <w:tc>
          <w:tcPr>
            <w:tcW w:w="0" w:type="auto"/>
            <w:hideMark/>
          </w:tcPr>
          <w:p w:rsidR="00AA6147" w:rsidRDefault="00AA6147" w:rsidP="000D4BFD">
            <w:pPr>
              <w:pStyle w:val="DP-TableRowText"/>
            </w:pPr>
            <w:r>
              <w:t>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Country</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DataSource</w:t>
            </w:r>
          </w:p>
        </w:tc>
        <w:tc>
          <w:tcPr>
            <w:tcW w:w="0" w:type="auto"/>
            <w:hideMark/>
          </w:tcPr>
          <w:p w:rsidR="00AA6147" w:rsidRDefault="00AA6147" w:rsidP="000D4BFD">
            <w:pPr>
              <w:pStyle w:val="DP-TableRowText"/>
            </w:pPr>
            <w:r>
              <w:t>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DataSourceName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DataSourceTypeID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DataSourceType</w:t>
            </w:r>
          </w:p>
        </w:tc>
        <w:tc>
          <w:tcPr>
            <w:tcW w:w="0" w:type="auto"/>
            <w:hideMark/>
          </w:tcPr>
          <w:p w:rsidR="00AA6147" w:rsidRDefault="00AA6147" w:rsidP="000D4BFD">
            <w:pPr>
              <w:pStyle w:val="DP-TableRowText"/>
            </w:pPr>
            <w:r>
              <w:t>DataSourceTypeID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(No Duplicates)</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DataSourceTypeName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val="restart"/>
            <w:hideMark/>
          </w:tcPr>
          <w:p w:rsidR="00AA6147" w:rsidRDefault="00AA6147" w:rsidP="000D4BFD">
            <w:pPr>
              <w:pStyle w:val="DP-TableRowText"/>
            </w:pPr>
            <w:r>
              <w:t>FundingSource</w:t>
            </w:r>
          </w:p>
        </w:tc>
        <w:tc>
          <w:tcPr>
            <w:tcW w:w="0" w:type="auto"/>
            <w:hideMark/>
          </w:tcPr>
          <w:p w:rsidR="00AA6147" w:rsidRDefault="00AA6147" w:rsidP="000D4BFD">
            <w:pPr>
              <w:pStyle w:val="DP-TableRowText"/>
            </w:pPr>
            <w:r>
              <w:t>FundingSourceID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FundingSourceName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FundingNote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Inventory</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InvAmount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InvTransferFlag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InvDateChanged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ctrIndex</w:t>
            </w:r>
          </w:p>
        </w:tc>
        <w:tc>
          <w:tcPr>
            <w:tcW w:w="0" w:type="auto"/>
            <w:hideMark/>
          </w:tcPr>
          <w:p w:rsidR="00AA6147" w:rsidRDefault="00AA6147" w:rsidP="000D4BFD">
            <w:pPr>
              <w:pStyle w:val="DP-TableRowText"/>
            </w:pPr>
            <w:r>
              <w:t>AutoNumber, Long Integer, Increment</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InvDisplayNote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InvDataSourceID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fImported</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Old Inventory</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Languages</w:t>
            </w:r>
          </w:p>
        </w:tc>
        <w:tc>
          <w:tcPr>
            <w:tcW w:w="0" w:type="auto"/>
            <w:hideMark/>
          </w:tcPr>
          <w:p w:rsidR="00AA6147" w:rsidRDefault="00AA6147" w:rsidP="000D4BFD">
            <w:pPr>
              <w:pStyle w:val="DP-TableRowText"/>
            </w:pPr>
            <w:r>
              <w:t>LangTextID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3</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LangIntegerID</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Language01</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Language02</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Language03</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Language04</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Language05</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NativeText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Method</w:t>
            </w:r>
          </w:p>
        </w:tc>
        <w:tc>
          <w:tcPr>
            <w:tcW w:w="0" w:type="auto"/>
            <w:hideMark/>
          </w:tcPr>
          <w:p w:rsidR="00AA6147" w:rsidRDefault="00AA6147" w:rsidP="000D4BFD">
            <w:pPr>
              <w:pStyle w:val="DP-TableRowText"/>
            </w:pPr>
            <w:r>
              <w:t>MethodID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15</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CYPFactor</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ParentID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CategoryID</w:t>
            </w:r>
          </w:p>
        </w:tc>
        <w:tc>
          <w:tcPr>
            <w:tcW w:w="0" w:type="auto"/>
            <w:hideMark/>
          </w:tcPr>
          <w:p w:rsidR="00AA6147" w:rsidRDefault="00AA6147" w:rsidP="000D4BFD">
            <w:pPr>
              <w:pStyle w:val="DP-TableRowText"/>
            </w:pPr>
            <w:r>
              <w:t>AutoNumber, Long Integer, Increment</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fRollup</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lastRenderedPageBreak/>
              <w:t>MonthlyAction</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ActionDate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ActionCode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MonthlyConsumption</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ConsYear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ConsMonth</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ConsActualFlag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ConsPreData</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ConsBU</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lastRenderedPageBreak/>
              <w:t>MonthlyProblem</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ActionDate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ProblemCode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MonthlyShipment</w:t>
            </w: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ShipAmount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ShipBU</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ShipFundingSourceID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MonthlyStock</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StockYear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StockMonth</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ShipInMonth</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dtmRecord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StockShipStatus</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StockShipSupplier</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StockConsAmount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StockAdjustAmount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StockInventoryAutoAdjust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StockShipReceiveAmount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StockBoMAmount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StockAMCAmount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StockShipPlanFlag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StockShipOrderFlag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StockShipShipFlag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ConsActualFlag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StockActualFlag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ShipinQTR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MethodShipinMon</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MethodShipinQTR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ProductBU</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StockInAmount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StockOutAmount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StockShipFundingSourceID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Period</w:t>
            </w:r>
          </w:p>
        </w:tc>
        <w:tc>
          <w:tcPr>
            <w:tcW w:w="0" w:type="auto"/>
            <w:hideMark/>
          </w:tcPr>
          <w:p w:rsidR="00AA6147" w:rsidRDefault="00AA6147" w:rsidP="000D4BFD">
            <w:pPr>
              <w:pStyle w:val="DP-TableRowText"/>
            </w:pPr>
            <w:r>
              <w:t>Period_Name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Period_Code</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Month</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Beg_Month</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End_Month</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intMinMonths</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Period_Name_Arabic</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Beg_Month_Arabic</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End_Month_Arabic</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Period_Name_Sp</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Period_Name_Port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Period_Name_Fra</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Period_Name_Eng</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val="restart"/>
            <w:hideMark/>
          </w:tcPr>
          <w:p w:rsidR="00AA6147" w:rsidRDefault="00AA6147" w:rsidP="000D4BFD">
            <w:pPr>
              <w:pStyle w:val="DP-TableRowText"/>
            </w:pPr>
            <w:r>
              <w:t>Problem</w:t>
            </w:r>
          </w:p>
        </w:tc>
        <w:tc>
          <w:tcPr>
            <w:tcW w:w="0" w:type="auto"/>
            <w:hideMark/>
          </w:tcPr>
          <w:p w:rsidR="00AA6147" w:rsidRDefault="00AA6147" w:rsidP="000D4BFD">
            <w:pPr>
              <w:pStyle w:val="DP-TableRowText"/>
            </w:pPr>
            <w:r>
              <w:t>ProblemCode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(No Duplicates)</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ProblemName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Product</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 xml:space="preserve">Yes (No </w:t>
            </w:r>
            <w:r>
              <w:lastRenderedPageBreak/>
              <w:t>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ProductMinMonths</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ProductMaxMonths</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MethodID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15</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ProductActiveFlag</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ProductActiveDate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DefaultCaseSize</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ProdCMax</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ProdCMin</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ProdDesStock</w:t>
            </w:r>
          </w:p>
        </w:tc>
        <w:tc>
          <w:tcPr>
            <w:tcW w:w="0" w:type="auto"/>
            <w:hideMark/>
          </w:tcPr>
          <w:p w:rsidR="00AA6147" w:rsidRDefault="00AA6147" w:rsidP="000D4BFD">
            <w:pPr>
              <w:pStyle w:val="DP-TableRowText"/>
            </w:pPr>
            <w:r>
              <w:t>Number, Byte</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txtInnovatorDrugName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dblLowestUnitQty</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txtLowestUnitMeasure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w:t>
            </w:r>
          </w:p>
        </w:tc>
        <w:tc>
          <w:tcPr>
            <w:tcW w:w="0" w:type="auto"/>
            <w:hideMark/>
          </w:tcPr>
          <w:p w:rsidR="00AA6147" w:rsidRDefault="00AA6147" w:rsidP="000D4BFD">
            <w:pPr>
              <w:pStyle w:val="DP-TableRowText"/>
            </w:pPr>
            <w:r>
              <w:t>16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txtSubstitutionList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17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fPermittedInCountry</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memAvailabilityNotes</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19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fAvailabilityStatus</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20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fUserDefined</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21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strImportSource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BUConversion</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txtPreferenceNotes</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24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lngAMCStart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lngAMCMonths</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26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fAMCChanged</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27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lastRenderedPageBreak/>
              <w:t>ProductFreightCost</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FreightCost</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ProductSupplierCaseSize</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dtmEffective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intCaseSize</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dtmChanged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User</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35</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Note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Program</w:t>
            </w:r>
          </w:p>
        </w:tc>
        <w:tc>
          <w:tcPr>
            <w:tcW w:w="0" w:type="auto"/>
            <w:hideMark/>
          </w:tcPr>
          <w:p w:rsidR="00AA6147" w:rsidRDefault="00AA6147" w:rsidP="000D4BFD">
            <w:pPr>
              <w:pStyle w:val="DP-TableRowText"/>
            </w:pPr>
            <w:r>
              <w:t>ProgramName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DataDirectory</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Language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3</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DefaultLeadTimePlan</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DefaultLeadTimeOrder</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DefaultLeadTimeShip</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DefaultShipCost</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ProgramContact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Telephone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Fax</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Email</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CountryCode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CountryName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IsCurrent</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15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ProgramCode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12</w:t>
            </w:r>
          </w:p>
        </w:tc>
        <w:tc>
          <w:tcPr>
            <w:tcW w:w="0" w:type="auto"/>
            <w:hideMark/>
          </w:tcPr>
          <w:p w:rsidR="00AA6147" w:rsidRDefault="00AA6147" w:rsidP="000D4BFD">
            <w:pPr>
              <w:pStyle w:val="DP-TableRowText"/>
            </w:pPr>
            <w:r>
              <w:t>16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IsActive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StartSize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IsDefault</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fStartupFile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20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Shipment</w:t>
            </w: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AutoNumber, Long Integer, Increment</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ShipDataSourceID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ShipAmount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ShipDateChanged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ShipFreightCost</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 xml:space="preserve">Yes (Duplicates </w:t>
            </w:r>
            <w:r>
              <w:lastRenderedPageBreak/>
              <w:t>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ShipValue</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ShipCaseLot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ShipDisplayNote</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ShipPO</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17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Old Shipment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ShipFundingSourceID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ShipSchedule</w:t>
            </w:r>
          </w:p>
        </w:tc>
        <w:tc>
          <w:tcPr>
            <w:tcW w:w="0" w:type="auto"/>
            <w:hideMark/>
          </w:tcPr>
          <w:p w:rsidR="00AA6147" w:rsidRDefault="00AA6147" w:rsidP="000D4BFD">
            <w:pPr>
              <w:pStyle w:val="DP-TableRowText"/>
            </w:pPr>
            <w:r>
              <w:t>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ActionDate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ActionCode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Amount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ShipReceivedDate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ShipShippedDate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ShipOrderedDate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ShipPlannedDate</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10</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ShipmentID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Source</w:t>
            </w:r>
          </w:p>
        </w:tc>
        <w:tc>
          <w:tcPr>
            <w:tcW w:w="0" w:type="auto"/>
            <w:hideMark/>
          </w:tcPr>
          <w:p w:rsidR="00AA6147" w:rsidRDefault="00AA6147" w:rsidP="000D4BFD">
            <w:pPr>
              <w:pStyle w:val="DP-TableRowText"/>
            </w:pPr>
            <w:r>
              <w:t>SupplierID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SupplierLeadTimePlan</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SupplierLeadTimeOrder</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SupplierLeadTimeShip</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SupplierNote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Freight</w:t>
            </w:r>
          </w:p>
        </w:tc>
        <w:tc>
          <w:tcPr>
            <w:tcW w:w="0" w:type="auto"/>
            <w:hideMark/>
          </w:tcPr>
          <w:p w:rsidR="00AA6147" w:rsidRDefault="00AA6147" w:rsidP="000D4BFD">
            <w:pPr>
              <w:pStyle w:val="DP-TableRowText"/>
            </w:pPr>
            <w:r>
              <w:t>Number, Single</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DefaultSupplier</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Status</w:t>
            </w:r>
          </w:p>
        </w:tc>
        <w:tc>
          <w:tcPr>
            <w:tcW w:w="0" w:type="auto"/>
            <w:hideMark/>
          </w:tcPr>
          <w:p w:rsidR="00AA6147" w:rsidRDefault="00AA6147" w:rsidP="000D4BFD">
            <w:pPr>
              <w:pStyle w:val="DP-TableRowText"/>
            </w:pPr>
            <w:r>
              <w:t>StatusCode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StatusOrder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CableOrder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Switchboard Items</w:t>
            </w:r>
          </w:p>
        </w:tc>
        <w:tc>
          <w:tcPr>
            <w:tcW w:w="0" w:type="auto"/>
            <w:hideMark/>
          </w:tcPr>
          <w:p w:rsidR="00AA6147" w:rsidRDefault="00AA6147" w:rsidP="000D4BFD">
            <w:pPr>
              <w:pStyle w:val="DP-TableRowText"/>
            </w:pPr>
            <w:r>
              <w:t>SwitchboardID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ItemNumber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ItemText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255</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Command</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Argument</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TransCode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val="restart"/>
            <w:hideMark/>
          </w:tcPr>
          <w:p w:rsidR="00AA6147" w:rsidRDefault="00AA6147" w:rsidP="000D4BFD">
            <w:pPr>
              <w:pStyle w:val="DP-TableRowText"/>
            </w:pPr>
            <w:r>
              <w:t>tblComments</w:t>
            </w:r>
          </w:p>
        </w:tc>
        <w:tc>
          <w:tcPr>
            <w:tcW w:w="0" w:type="auto"/>
            <w:hideMark/>
          </w:tcPr>
          <w:p w:rsidR="00AA6147" w:rsidRDefault="00AA6147" w:rsidP="000D4BFD">
            <w:pPr>
              <w:pStyle w:val="DP-TableRowText"/>
            </w:pPr>
            <w:r>
              <w:t>cmt_strProductID</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10</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cmt_dtmPeriod</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cmt_strSource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cmt_memNote</w:t>
            </w:r>
          </w:p>
        </w:tc>
        <w:tc>
          <w:tcPr>
            <w:tcW w:w="0" w:type="auto"/>
            <w:hideMark/>
          </w:tcPr>
          <w:p w:rsidR="00AA6147" w:rsidRDefault="00AA6147" w:rsidP="000D4BFD">
            <w:pPr>
              <w:pStyle w:val="DP-TableRowText"/>
            </w:pPr>
            <w:r>
              <w:t>Memo</w:t>
            </w:r>
          </w:p>
        </w:tc>
        <w:tc>
          <w:tcPr>
            <w:tcW w:w="0" w:type="auto"/>
            <w:hideMark/>
          </w:tcPr>
          <w:p w:rsidR="00AA6147" w:rsidRDefault="00AA6147" w:rsidP="000D4BFD">
            <w:pPr>
              <w:pStyle w:val="DP-TableRowText"/>
            </w:pP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val="restart"/>
            <w:hideMark/>
          </w:tcPr>
          <w:p w:rsidR="00AA6147" w:rsidRDefault="00AA6147" w:rsidP="000D4BFD">
            <w:pPr>
              <w:pStyle w:val="DP-TableRowText"/>
            </w:pPr>
            <w:r>
              <w:t>tblDisplayBy</w:t>
            </w:r>
          </w:p>
        </w:tc>
        <w:tc>
          <w:tcPr>
            <w:tcW w:w="0" w:type="auto"/>
            <w:hideMark/>
          </w:tcPr>
          <w:p w:rsidR="00AA6147" w:rsidRDefault="00AA6147" w:rsidP="000D4BFD">
            <w:pPr>
              <w:pStyle w:val="DP-TableRowText"/>
            </w:pPr>
            <w:r>
              <w:t>DisplayByID</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DisplayByName</w:t>
            </w:r>
          </w:p>
        </w:tc>
        <w:tc>
          <w:tcPr>
            <w:tcW w:w="0" w:type="auto"/>
            <w:hideMark/>
          </w:tcPr>
          <w:p w:rsidR="00AA6147" w:rsidRDefault="00AA6147" w:rsidP="000D4BFD">
            <w:pPr>
              <w:pStyle w:val="DP-TableRowText"/>
            </w:pPr>
            <w:r>
              <w:t>Text</w:t>
            </w:r>
          </w:p>
        </w:tc>
        <w:tc>
          <w:tcPr>
            <w:tcW w:w="0" w:type="auto"/>
            <w:hideMark/>
          </w:tcPr>
          <w:p w:rsidR="00AA6147" w:rsidRDefault="00AA6147" w:rsidP="000D4BFD">
            <w:pPr>
              <w:pStyle w:val="DP-TableRowText"/>
            </w:pPr>
            <w:r>
              <w:t>50</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(No Duplicates)</w:t>
            </w:r>
          </w:p>
        </w:tc>
      </w:tr>
      <w:tr w:rsidR="00AA6147" w:rsidTr="000D4BFD">
        <w:tc>
          <w:tcPr>
            <w:tcW w:w="0" w:type="auto"/>
            <w:vMerge w:val="restart"/>
            <w:hideMark/>
          </w:tcPr>
          <w:p w:rsidR="00AA6147" w:rsidRDefault="00AA6147" w:rsidP="000D4BFD">
            <w:pPr>
              <w:pStyle w:val="DP-TableRowText"/>
            </w:pPr>
            <w:r>
              <w:t>tblEstimates</w:t>
            </w:r>
          </w:p>
        </w:tc>
        <w:tc>
          <w:tcPr>
            <w:tcW w:w="0" w:type="auto"/>
            <w:hideMark/>
          </w:tcPr>
          <w:p w:rsidR="00AA6147" w:rsidRDefault="00AA6147" w:rsidP="000D4BFD">
            <w:pPr>
              <w:pStyle w:val="DP-TableRowText"/>
            </w:pPr>
            <w:r>
              <w:t>Month</w:t>
            </w:r>
          </w:p>
        </w:tc>
        <w:tc>
          <w:tcPr>
            <w:tcW w:w="0" w:type="auto"/>
            <w:hideMark/>
          </w:tcPr>
          <w:p w:rsidR="00AA6147" w:rsidRDefault="00AA6147" w:rsidP="000D4BFD">
            <w:pPr>
              <w:pStyle w:val="DP-TableRowText"/>
            </w:pPr>
            <w:r>
              <w:t>Date/Time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1</w:t>
            </w:r>
          </w:p>
        </w:tc>
        <w:tc>
          <w:tcPr>
            <w:tcW w:w="1036" w:type="dxa"/>
            <w:hideMark/>
          </w:tcPr>
          <w:p w:rsidR="00AA6147" w:rsidRDefault="00AA6147" w:rsidP="000D4BFD">
            <w:pPr>
              <w:pStyle w:val="DP-TableRowText"/>
            </w:pPr>
            <w:r>
              <w:t>Yes</w:t>
            </w:r>
          </w:p>
        </w:tc>
        <w:tc>
          <w:tcPr>
            <w:tcW w:w="1887" w:type="dxa"/>
            <w:hideMark/>
          </w:tcPr>
          <w:p w:rsidR="00AA6147" w:rsidRDefault="00AA6147" w:rsidP="000D4BFD">
            <w:pPr>
              <w:pStyle w:val="DP-TableRowText"/>
            </w:pPr>
            <w:r>
              <w:t>No</w:t>
            </w:r>
          </w:p>
        </w:tc>
      </w:tr>
      <w:tr w:rsidR="00AA6147" w:rsidTr="000D4BFD">
        <w:tc>
          <w:tcPr>
            <w:tcW w:w="0" w:type="auto"/>
            <w:vMerge/>
            <w:hideMark/>
          </w:tcPr>
          <w:p w:rsidR="00AA6147" w:rsidRDefault="00AA6147" w:rsidP="000D4BFD">
            <w:pPr>
              <w:pStyle w:val="DP-TableRowText"/>
            </w:pPr>
          </w:p>
        </w:tc>
        <w:tc>
          <w:tcPr>
            <w:tcW w:w="0" w:type="auto"/>
            <w:hideMark/>
          </w:tcPr>
          <w:p w:rsidR="00AA6147" w:rsidRDefault="00AA6147" w:rsidP="000D4BFD">
            <w:pPr>
              <w:pStyle w:val="DP-TableRowText"/>
            </w:pPr>
            <w:r>
              <w:t>intOrder</w:t>
            </w:r>
          </w:p>
        </w:tc>
        <w:tc>
          <w:tcPr>
            <w:tcW w:w="0" w:type="auto"/>
            <w:hideMark/>
          </w:tcPr>
          <w:p w:rsidR="00AA6147" w:rsidRDefault="00AA6147" w:rsidP="000D4BFD">
            <w:pPr>
              <w:pStyle w:val="DP-TableRowText"/>
            </w:pPr>
            <w:r>
              <w:t>Number, Integer</w:t>
            </w:r>
          </w:p>
        </w:tc>
        <w:tc>
          <w:tcPr>
            <w:tcW w:w="0" w:type="auto"/>
            <w:hideMark/>
          </w:tcPr>
          <w:p w:rsidR="00AA6147" w:rsidRDefault="00AA6147" w:rsidP="000D4BFD">
            <w:pPr>
              <w:pStyle w:val="DP-TableRowText"/>
            </w:pPr>
            <w:r>
              <w:t>2</w:t>
            </w:r>
          </w:p>
        </w:tc>
        <w:tc>
          <w:tcPr>
            <w:tcW w:w="0" w:type="auto"/>
            <w:hideMark/>
          </w:tcPr>
          <w:p w:rsidR="00AA6147" w:rsidRDefault="00AA6147" w:rsidP="000D4BFD">
            <w:pPr>
              <w:pStyle w:val="DP-TableRowText"/>
            </w:pPr>
            <w:r>
              <w:t>2</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Yes (Duplicates OK)</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Estimated</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3</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hasActual</w:t>
            </w:r>
          </w:p>
        </w:tc>
        <w:tc>
          <w:tcPr>
            <w:tcW w:w="0" w:type="auto"/>
            <w:hideMark/>
          </w:tcPr>
          <w:p w:rsidR="00AA6147" w:rsidRDefault="00AA6147" w:rsidP="000D4BFD">
            <w:pPr>
              <w:pStyle w:val="DP-TableRowText"/>
            </w:pPr>
            <w:r>
              <w:t>Yes/No</w:t>
            </w:r>
          </w:p>
        </w:tc>
        <w:tc>
          <w:tcPr>
            <w:tcW w:w="0" w:type="auto"/>
            <w:hideMark/>
          </w:tcPr>
          <w:p w:rsidR="00AA6147" w:rsidRDefault="00AA6147" w:rsidP="000D4BFD">
            <w:pPr>
              <w:pStyle w:val="DP-TableRowText"/>
            </w:pPr>
            <w:r>
              <w:t>1</w:t>
            </w:r>
          </w:p>
        </w:tc>
        <w:tc>
          <w:tcPr>
            <w:tcW w:w="0" w:type="auto"/>
            <w:hideMark/>
          </w:tcPr>
          <w:p w:rsidR="00AA6147" w:rsidRDefault="00AA6147" w:rsidP="000D4BFD">
            <w:pPr>
              <w:pStyle w:val="DP-TableRowText"/>
            </w:pPr>
            <w:r>
              <w:t>4</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Actual</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5</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Forecast</w:t>
            </w:r>
          </w:p>
        </w:tc>
        <w:tc>
          <w:tcPr>
            <w:tcW w:w="0" w:type="auto"/>
            <w:hideMark/>
          </w:tcPr>
          <w:p w:rsidR="00AA6147" w:rsidRDefault="00AA6147" w:rsidP="000D4BFD">
            <w:pPr>
              <w:pStyle w:val="DP-TableRowText"/>
            </w:pPr>
            <w:r>
              <w:t>Number, Long Integer</w:t>
            </w:r>
          </w:p>
        </w:tc>
        <w:tc>
          <w:tcPr>
            <w:tcW w:w="0" w:type="auto"/>
            <w:hideMark/>
          </w:tcPr>
          <w:p w:rsidR="00AA6147" w:rsidRDefault="00AA6147" w:rsidP="000D4BFD">
            <w:pPr>
              <w:pStyle w:val="DP-TableRowText"/>
            </w:pPr>
            <w:r>
              <w:t>4</w:t>
            </w:r>
          </w:p>
        </w:tc>
        <w:tc>
          <w:tcPr>
            <w:tcW w:w="0" w:type="auto"/>
            <w:hideMark/>
          </w:tcPr>
          <w:p w:rsidR="00AA6147" w:rsidRDefault="00AA6147" w:rsidP="000D4BFD">
            <w:pPr>
              <w:pStyle w:val="DP-TableRowText"/>
            </w:pPr>
            <w:r>
              <w:t>6</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LinEst</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7</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LinMin</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8</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AA6147" w:rsidTr="000D4BFD">
        <w:tc>
          <w:tcPr>
            <w:tcW w:w="0" w:type="auto"/>
            <w:vMerge/>
          </w:tcPr>
          <w:p w:rsidR="00AA6147" w:rsidRDefault="00AA6147" w:rsidP="000D4BFD">
            <w:pPr>
              <w:pStyle w:val="DP-TableRowText"/>
            </w:pPr>
          </w:p>
        </w:tc>
        <w:tc>
          <w:tcPr>
            <w:tcW w:w="0" w:type="auto"/>
            <w:hideMark/>
          </w:tcPr>
          <w:p w:rsidR="00AA6147" w:rsidRDefault="00AA6147" w:rsidP="000D4BFD">
            <w:pPr>
              <w:pStyle w:val="DP-TableRowText"/>
            </w:pPr>
            <w:r>
              <w:t>LinMax</w:t>
            </w:r>
          </w:p>
        </w:tc>
        <w:tc>
          <w:tcPr>
            <w:tcW w:w="0" w:type="auto"/>
            <w:hideMark/>
          </w:tcPr>
          <w:p w:rsidR="00AA6147" w:rsidRDefault="00AA6147" w:rsidP="000D4BFD">
            <w:pPr>
              <w:pStyle w:val="DP-TableRowText"/>
            </w:pPr>
            <w:r>
              <w:t>Number, Double</w:t>
            </w:r>
          </w:p>
        </w:tc>
        <w:tc>
          <w:tcPr>
            <w:tcW w:w="0" w:type="auto"/>
            <w:hideMark/>
          </w:tcPr>
          <w:p w:rsidR="00AA6147" w:rsidRDefault="00AA6147" w:rsidP="000D4BFD">
            <w:pPr>
              <w:pStyle w:val="DP-TableRowText"/>
            </w:pPr>
            <w:r>
              <w:t>8</w:t>
            </w:r>
          </w:p>
        </w:tc>
        <w:tc>
          <w:tcPr>
            <w:tcW w:w="0" w:type="auto"/>
            <w:hideMark/>
          </w:tcPr>
          <w:p w:rsidR="00AA6147" w:rsidRDefault="00AA6147" w:rsidP="000D4BFD">
            <w:pPr>
              <w:pStyle w:val="DP-TableRowText"/>
            </w:pPr>
            <w:r>
              <w:t>9</w:t>
            </w:r>
          </w:p>
        </w:tc>
        <w:tc>
          <w:tcPr>
            <w:tcW w:w="1036" w:type="dxa"/>
            <w:hideMark/>
          </w:tcPr>
          <w:p w:rsidR="00AA6147" w:rsidRDefault="00AA6147" w:rsidP="000D4BFD">
            <w:pPr>
              <w:pStyle w:val="DP-TableRowText"/>
            </w:pPr>
            <w:r>
              <w:t>No</w:t>
            </w:r>
          </w:p>
        </w:tc>
        <w:tc>
          <w:tcPr>
            <w:tcW w:w="1887" w:type="dxa"/>
            <w:hideMark/>
          </w:tcPr>
          <w:p w:rsidR="00AA6147" w:rsidRDefault="00AA6147" w:rsidP="000D4BFD">
            <w:pPr>
              <w:pStyle w:val="DP-TableRowText"/>
            </w:pPr>
            <w:r>
              <w:t>No</w:t>
            </w:r>
          </w:p>
        </w:tc>
      </w:tr>
      <w:tr w:rsidR="003166B3" w:rsidTr="000D4BFD">
        <w:tc>
          <w:tcPr>
            <w:tcW w:w="0" w:type="auto"/>
            <w:vMerge w:val="restart"/>
            <w:hideMark/>
          </w:tcPr>
          <w:p w:rsidR="003166B3" w:rsidRDefault="003166B3" w:rsidP="000D4BFD">
            <w:pPr>
              <w:pStyle w:val="DP-TableRowText"/>
            </w:pPr>
            <w:r>
              <w:t>tblEstimatesForecast</w:t>
            </w:r>
          </w:p>
        </w:tc>
        <w:tc>
          <w:tcPr>
            <w:tcW w:w="0" w:type="auto"/>
            <w:hideMark/>
          </w:tcPr>
          <w:p w:rsidR="003166B3" w:rsidRDefault="003166B3" w:rsidP="000D4BFD">
            <w:pPr>
              <w:pStyle w:val="DP-TableRowText"/>
            </w:pPr>
            <w:r>
              <w:t>Month</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intOrder</w:t>
            </w:r>
          </w:p>
        </w:tc>
        <w:tc>
          <w:tcPr>
            <w:tcW w:w="0" w:type="auto"/>
            <w:hideMark/>
          </w:tcPr>
          <w:p w:rsidR="003166B3" w:rsidRDefault="003166B3" w:rsidP="000D4BFD">
            <w:pPr>
              <w:pStyle w:val="DP-TableRowText"/>
            </w:pPr>
            <w:r>
              <w:t>Number, Integer</w:t>
            </w:r>
          </w:p>
        </w:tc>
        <w:tc>
          <w:tcPr>
            <w:tcW w:w="0" w:type="auto"/>
            <w:hideMark/>
          </w:tcPr>
          <w:p w:rsidR="003166B3" w:rsidRDefault="003166B3" w:rsidP="000D4BFD">
            <w:pPr>
              <w:pStyle w:val="DP-TableRowText"/>
            </w:pPr>
            <w:r>
              <w:t>2</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Estimated</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hasActual</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Actual</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Forecast</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LinEst</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7</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LinMin</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8</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LinMax</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9</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ConsID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10</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fForecast</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11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val="restart"/>
            <w:hideMark/>
          </w:tcPr>
          <w:p w:rsidR="003166B3" w:rsidRDefault="003166B3" w:rsidP="000D4BFD">
            <w:pPr>
              <w:pStyle w:val="DP-TableRowText"/>
            </w:pPr>
            <w:r>
              <w:t>tblHelpContextID</w:t>
            </w:r>
          </w:p>
        </w:tc>
        <w:tc>
          <w:tcPr>
            <w:tcW w:w="0" w:type="auto"/>
            <w:hideMark/>
          </w:tcPr>
          <w:p w:rsidR="003166B3" w:rsidRDefault="003166B3" w:rsidP="000D4BFD">
            <w:pPr>
              <w:pStyle w:val="DP-TableRowText"/>
            </w:pPr>
            <w:r>
              <w:t>FormName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IsForm</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Index</w:t>
            </w:r>
          </w:p>
        </w:tc>
        <w:tc>
          <w:tcPr>
            <w:tcW w:w="0" w:type="auto"/>
            <w:hideMark/>
          </w:tcPr>
          <w:p w:rsidR="003166B3" w:rsidRDefault="003166B3" w:rsidP="000D4BFD">
            <w:pPr>
              <w:pStyle w:val="DP-TableRowText"/>
            </w:pPr>
            <w:r>
              <w:t>Number, Byte</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EnglishContextID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 xml:space="preserve">Yes (Duplicates </w:t>
            </w:r>
            <w:r>
              <w:lastRenderedPageBreak/>
              <w:t>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FrenchContextID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SpanishContextID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Comment</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7</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ArabicContextID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8</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PortugueseContextID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9</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val="restart"/>
            <w:hideMark/>
          </w:tcPr>
          <w:p w:rsidR="003166B3" w:rsidRDefault="003166B3" w:rsidP="000D4BFD">
            <w:pPr>
              <w:pStyle w:val="DP-TableRowText"/>
            </w:pPr>
            <w:r>
              <w:t>tblImportProducts</w:t>
            </w:r>
          </w:p>
        </w:tc>
        <w:tc>
          <w:tcPr>
            <w:tcW w:w="0" w:type="auto"/>
            <w:hideMark/>
          </w:tcPr>
          <w:p w:rsidR="003166B3" w:rsidRDefault="003166B3" w:rsidP="000D4BFD">
            <w:pPr>
              <w:pStyle w:val="DP-TableRowText"/>
            </w:pPr>
            <w:r>
              <w:t>strProductID</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20</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100</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strDose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100</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lngCYP</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dtmExport</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fProcessed</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lngID</w:t>
            </w:r>
          </w:p>
        </w:tc>
        <w:tc>
          <w:tcPr>
            <w:tcW w:w="0" w:type="auto"/>
            <w:hideMark/>
          </w:tcPr>
          <w:p w:rsidR="003166B3" w:rsidRDefault="003166B3" w:rsidP="000D4BFD">
            <w:pPr>
              <w:pStyle w:val="DP-TableRowText"/>
            </w:pPr>
            <w:r>
              <w:t>AutoNumber, Long Integer, Increment</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7</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strSource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8</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strMapping</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9</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val="restart"/>
            <w:hideMark/>
          </w:tcPr>
          <w:p w:rsidR="003166B3" w:rsidRDefault="003166B3" w:rsidP="000D4BFD">
            <w:pPr>
              <w:pStyle w:val="DP-TableRowText"/>
            </w:pPr>
            <w:r>
              <w:t>tblImportProductsSCMS</w:t>
            </w:r>
          </w:p>
        </w:tc>
        <w:tc>
          <w:tcPr>
            <w:tcW w:w="0" w:type="auto"/>
            <w:hideMark/>
          </w:tcPr>
          <w:p w:rsidR="003166B3" w:rsidRDefault="003166B3" w:rsidP="000D4BFD">
            <w:pPr>
              <w:pStyle w:val="DP-TableRowText"/>
            </w:pPr>
            <w:r>
              <w:t>strProductID</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20</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strDose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100</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lngCYP</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dtmExport</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fProcessed</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lngID</w:t>
            </w:r>
          </w:p>
        </w:tc>
        <w:tc>
          <w:tcPr>
            <w:tcW w:w="0" w:type="auto"/>
            <w:hideMark/>
          </w:tcPr>
          <w:p w:rsidR="003166B3" w:rsidRDefault="003166B3" w:rsidP="000D4BFD">
            <w:pPr>
              <w:pStyle w:val="DP-TableRowText"/>
            </w:pPr>
            <w:r>
              <w:t>AutoNumber, Long Integer, Increment</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7</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strSource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8</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strMapping</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9</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strMappingFull</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10</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strPLMapping</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11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strPLMappingFull</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255</w:t>
            </w:r>
          </w:p>
        </w:tc>
        <w:tc>
          <w:tcPr>
            <w:tcW w:w="0" w:type="auto"/>
            <w:hideMark/>
          </w:tcPr>
          <w:p w:rsidR="003166B3" w:rsidRDefault="003166B3" w:rsidP="000D4BFD">
            <w:pPr>
              <w:pStyle w:val="DP-TableRowText"/>
            </w:pPr>
            <w:r>
              <w:t>12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fSelect</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13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fLocked</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14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fNoBlanks</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15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fUserDefined</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16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strProductGroup</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17</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strInnovatorName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18</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dblLowestUnitQty</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19</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strLowestUnitMeasure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20</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intQuantificationFactor</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21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strSourceName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22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strSystemName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23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strShortName</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24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fPLLocked</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25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val="restart"/>
            <w:hideMark/>
          </w:tcPr>
          <w:p w:rsidR="003166B3" w:rsidRDefault="003166B3" w:rsidP="000D4BFD">
            <w:pPr>
              <w:pStyle w:val="DP-TableRowText"/>
            </w:pPr>
            <w:r>
              <w:t>tblImportRecords</w:t>
            </w:r>
          </w:p>
        </w:tc>
        <w:tc>
          <w:tcPr>
            <w:tcW w:w="0" w:type="auto"/>
            <w:hideMark/>
          </w:tcPr>
          <w:p w:rsidR="003166B3" w:rsidRDefault="003166B3" w:rsidP="000D4BFD">
            <w:pPr>
              <w:pStyle w:val="DP-TableRowText"/>
            </w:pPr>
            <w:r>
              <w:t>strProductID</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dtmPeriod</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lngConsumption</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lngAdjustment</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dblDataInterval</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lngParentID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val="restart"/>
            <w:hideMark/>
          </w:tcPr>
          <w:p w:rsidR="003166B3" w:rsidRDefault="003166B3" w:rsidP="000D4BFD">
            <w:pPr>
              <w:pStyle w:val="DP-TableRowText"/>
            </w:pPr>
            <w:r>
              <w:t>tblImportRecordsSCMS</w:t>
            </w:r>
          </w:p>
        </w:tc>
        <w:tc>
          <w:tcPr>
            <w:tcW w:w="0" w:type="auto"/>
            <w:hideMark/>
          </w:tcPr>
          <w:p w:rsidR="003166B3" w:rsidRDefault="003166B3" w:rsidP="000D4BFD">
            <w:pPr>
              <w:pStyle w:val="DP-TableRowText"/>
            </w:pPr>
            <w:r>
              <w:t>strProductID</w:t>
            </w:r>
          </w:p>
        </w:tc>
        <w:tc>
          <w:tcPr>
            <w:tcW w:w="0" w:type="auto"/>
            <w:hideMark/>
          </w:tcPr>
          <w:p w:rsidR="003166B3" w:rsidRDefault="003166B3" w:rsidP="000D4BFD">
            <w:pPr>
              <w:pStyle w:val="DP-TableRowText"/>
            </w:pPr>
            <w:r>
              <w:t>Text</w:t>
            </w:r>
          </w:p>
        </w:tc>
        <w:tc>
          <w:tcPr>
            <w:tcW w:w="0" w:type="auto"/>
            <w:hideMark/>
          </w:tcPr>
          <w:p w:rsidR="003166B3" w:rsidRDefault="003166B3" w:rsidP="000D4BFD">
            <w:pPr>
              <w:pStyle w:val="DP-TableRowText"/>
            </w:pPr>
            <w:r>
              <w:t>50</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dtmPeriod</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lngConsumption</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lngAdjustment</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dblDataInterval</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rPr>
          <w:trHeight w:val="61"/>
        </w:trPr>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lngParentID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val="restart"/>
            <w:hideMark/>
          </w:tcPr>
          <w:p w:rsidR="003166B3" w:rsidRDefault="003166B3" w:rsidP="000D4BFD">
            <w:pPr>
              <w:pStyle w:val="DP-TableRowText"/>
            </w:pPr>
            <w:r>
              <w:t>tblInterpolate</w:t>
            </w:r>
          </w:p>
        </w:tc>
        <w:tc>
          <w:tcPr>
            <w:tcW w:w="0" w:type="auto"/>
            <w:hideMark/>
          </w:tcPr>
          <w:p w:rsidR="003166B3" w:rsidRDefault="003166B3" w:rsidP="000D4BFD">
            <w:pPr>
              <w:pStyle w:val="DP-TableRowText"/>
            </w:pPr>
            <w:r>
              <w:t>Month</w:t>
            </w:r>
          </w:p>
        </w:tc>
        <w:tc>
          <w:tcPr>
            <w:tcW w:w="0" w:type="auto"/>
            <w:hideMark/>
          </w:tcPr>
          <w:p w:rsidR="003166B3" w:rsidRDefault="003166B3" w:rsidP="000D4BFD">
            <w:pPr>
              <w:pStyle w:val="DP-TableRowText"/>
            </w:pPr>
            <w:r>
              <w:t>Date/Time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1</w:t>
            </w:r>
          </w:p>
        </w:tc>
        <w:tc>
          <w:tcPr>
            <w:tcW w:w="1036" w:type="dxa"/>
            <w:hideMark/>
          </w:tcPr>
          <w:p w:rsidR="003166B3" w:rsidRDefault="003166B3" w:rsidP="000D4BFD">
            <w:pPr>
              <w:pStyle w:val="DP-TableRowText"/>
            </w:pPr>
            <w:r>
              <w:t>Yes</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intOrder</w:t>
            </w:r>
          </w:p>
        </w:tc>
        <w:tc>
          <w:tcPr>
            <w:tcW w:w="0" w:type="auto"/>
            <w:hideMark/>
          </w:tcPr>
          <w:p w:rsidR="003166B3" w:rsidRDefault="003166B3" w:rsidP="000D4BFD">
            <w:pPr>
              <w:pStyle w:val="DP-TableRowText"/>
            </w:pPr>
            <w:r>
              <w:t>Number, Integer</w:t>
            </w:r>
          </w:p>
        </w:tc>
        <w:tc>
          <w:tcPr>
            <w:tcW w:w="0" w:type="auto"/>
            <w:hideMark/>
          </w:tcPr>
          <w:p w:rsidR="003166B3" w:rsidRDefault="003166B3" w:rsidP="000D4BFD">
            <w:pPr>
              <w:pStyle w:val="DP-TableRowText"/>
            </w:pPr>
            <w:r>
              <w:t>2</w:t>
            </w:r>
          </w:p>
        </w:tc>
        <w:tc>
          <w:tcPr>
            <w:tcW w:w="0" w:type="auto"/>
            <w:hideMark/>
          </w:tcPr>
          <w:p w:rsidR="003166B3" w:rsidRDefault="003166B3" w:rsidP="000D4BFD">
            <w:pPr>
              <w:pStyle w:val="DP-TableRowText"/>
            </w:pPr>
            <w:r>
              <w:t>2</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Yes (Duplicates OK)</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intercept</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3</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slope</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4</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Estimated</w:t>
            </w:r>
          </w:p>
        </w:tc>
        <w:tc>
          <w:tcPr>
            <w:tcW w:w="0" w:type="auto"/>
            <w:hideMark/>
          </w:tcPr>
          <w:p w:rsidR="003166B3" w:rsidRDefault="003166B3" w:rsidP="000D4BFD">
            <w:pPr>
              <w:pStyle w:val="DP-TableRowText"/>
            </w:pPr>
            <w:r>
              <w:t>Number, Double</w:t>
            </w:r>
          </w:p>
        </w:tc>
        <w:tc>
          <w:tcPr>
            <w:tcW w:w="0" w:type="auto"/>
            <w:hideMark/>
          </w:tcPr>
          <w:p w:rsidR="003166B3" w:rsidRDefault="003166B3" w:rsidP="000D4BFD">
            <w:pPr>
              <w:pStyle w:val="DP-TableRowText"/>
            </w:pPr>
            <w:r>
              <w:t>8</w:t>
            </w:r>
          </w:p>
        </w:tc>
        <w:tc>
          <w:tcPr>
            <w:tcW w:w="0" w:type="auto"/>
            <w:hideMark/>
          </w:tcPr>
          <w:p w:rsidR="003166B3" w:rsidRDefault="003166B3" w:rsidP="000D4BFD">
            <w:pPr>
              <w:pStyle w:val="DP-TableRowText"/>
            </w:pPr>
            <w:r>
              <w:t>5</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fForecast</w:t>
            </w:r>
          </w:p>
        </w:tc>
        <w:tc>
          <w:tcPr>
            <w:tcW w:w="0" w:type="auto"/>
            <w:hideMark/>
          </w:tcPr>
          <w:p w:rsidR="003166B3" w:rsidRDefault="003166B3" w:rsidP="000D4BFD">
            <w:pPr>
              <w:pStyle w:val="DP-TableRowText"/>
            </w:pPr>
            <w:r>
              <w:t>Yes/No</w:t>
            </w:r>
          </w:p>
        </w:tc>
        <w:tc>
          <w:tcPr>
            <w:tcW w:w="0" w:type="auto"/>
            <w:hideMark/>
          </w:tcPr>
          <w:p w:rsidR="003166B3" w:rsidRDefault="003166B3" w:rsidP="000D4BFD">
            <w:pPr>
              <w:pStyle w:val="DP-TableRowText"/>
            </w:pPr>
            <w:r>
              <w:t>1</w:t>
            </w:r>
          </w:p>
        </w:tc>
        <w:tc>
          <w:tcPr>
            <w:tcW w:w="0" w:type="auto"/>
            <w:hideMark/>
          </w:tcPr>
          <w:p w:rsidR="003166B3" w:rsidRDefault="003166B3" w:rsidP="000D4BFD">
            <w:pPr>
              <w:pStyle w:val="DP-TableRowText"/>
            </w:pPr>
            <w:r>
              <w:t>6</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3166B3" w:rsidTr="000D4BFD">
        <w:tc>
          <w:tcPr>
            <w:tcW w:w="0" w:type="auto"/>
            <w:vMerge/>
          </w:tcPr>
          <w:p w:rsidR="003166B3" w:rsidRDefault="003166B3" w:rsidP="000D4BFD">
            <w:pPr>
              <w:pStyle w:val="DP-TableRowText"/>
            </w:pPr>
          </w:p>
        </w:tc>
        <w:tc>
          <w:tcPr>
            <w:tcW w:w="0" w:type="auto"/>
            <w:hideMark/>
          </w:tcPr>
          <w:p w:rsidR="003166B3" w:rsidRDefault="003166B3" w:rsidP="000D4BFD">
            <w:pPr>
              <w:pStyle w:val="DP-TableRowText"/>
            </w:pPr>
            <w:r>
              <w:t>ConsID</w:t>
            </w:r>
          </w:p>
        </w:tc>
        <w:tc>
          <w:tcPr>
            <w:tcW w:w="0" w:type="auto"/>
            <w:hideMark/>
          </w:tcPr>
          <w:p w:rsidR="003166B3" w:rsidRDefault="003166B3" w:rsidP="000D4BFD">
            <w:pPr>
              <w:pStyle w:val="DP-TableRowText"/>
            </w:pPr>
            <w:r>
              <w:t>Number, Long Integer</w:t>
            </w:r>
          </w:p>
        </w:tc>
        <w:tc>
          <w:tcPr>
            <w:tcW w:w="0" w:type="auto"/>
            <w:hideMark/>
          </w:tcPr>
          <w:p w:rsidR="003166B3" w:rsidRDefault="003166B3" w:rsidP="000D4BFD">
            <w:pPr>
              <w:pStyle w:val="DP-TableRowText"/>
            </w:pPr>
            <w:r>
              <w:t>4</w:t>
            </w:r>
          </w:p>
        </w:tc>
        <w:tc>
          <w:tcPr>
            <w:tcW w:w="0" w:type="auto"/>
            <w:hideMark/>
          </w:tcPr>
          <w:p w:rsidR="003166B3" w:rsidRDefault="003166B3" w:rsidP="000D4BFD">
            <w:pPr>
              <w:pStyle w:val="DP-TableRowText"/>
            </w:pPr>
            <w:r>
              <w:t>7</w:t>
            </w:r>
          </w:p>
        </w:tc>
        <w:tc>
          <w:tcPr>
            <w:tcW w:w="1036" w:type="dxa"/>
            <w:hideMark/>
          </w:tcPr>
          <w:p w:rsidR="003166B3" w:rsidRDefault="003166B3" w:rsidP="000D4BFD">
            <w:pPr>
              <w:pStyle w:val="DP-TableRowText"/>
            </w:pPr>
            <w:r>
              <w:t>No</w:t>
            </w:r>
          </w:p>
        </w:tc>
        <w:tc>
          <w:tcPr>
            <w:tcW w:w="1887" w:type="dxa"/>
            <w:hideMark/>
          </w:tcPr>
          <w:p w:rsidR="003166B3" w:rsidRDefault="003166B3" w:rsidP="000D4BFD">
            <w:pPr>
              <w:pStyle w:val="DP-TableRowText"/>
            </w:pPr>
            <w:r>
              <w:t>No</w:t>
            </w:r>
          </w:p>
        </w:tc>
      </w:tr>
      <w:tr w:rsidR="004E7CF0" w:rsidTr="000D4BFD">
        <w:tc>
          <w:tcPr>
            <w:tcW w:w="0" w:type="auto"/>
            <w:vMerge w:val="restart"/>
            <w:hideMark/>
          </w:tcPr>
          <w:p w:rsidR="004E7CF0" w:rsidRDefault="004E7CF0" w:rsidP="000D4BFD">
            <w:pPr>
              <w:pStyle w:val="DP-TableRowText"/>
            </w:pPr>
            <w:r>
              <w:t>tblMakeGraph_Temp</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Actual</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Forecast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ConsActualFlag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tblStatusbartext</w:t>
            </w:r>
          </w:p>
        </w:tc>
        <w:tc>
          <w:tcPr>
            <w:tcW w:w="0" w:type="auto"/>
            <w:hideMark/>
          </w:tcPr>
          <w:p w:rsidR="004E7CF0" w:rsidRDefault="004E7CF0" w:rsidP="000D4BFD">
            <w:pPr>
              <w:pStyle w:val="DP-TableRowText"/>
            </w:pPr>
            <w:r>
              <w:t>FormName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ControlName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Index</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EnglishStatus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FrenchStatus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SpanishStatus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Comment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property</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tblStyle</w:t>
            </w:r>
          </w:p>
        </w:tc>
        <w:tc>
          <w:tcPr>
            <w:tcW w:w="0" w:type="auto"/>
            <w:hideMark/>
          </w:tcPr>
          <w:p w:rsidR="004E7CF0" w:rsidRDefault="004E7CF0" w:rsidP="000D4BFD">
            <w:pPr>
              <w:pStyle w:val="DP-TableRowText"/>
            </w:pPr>
            <w:r>
              <w:t>lngType</w:t>
            </w:r>
          </w:p>
        </w:tc>
        <w:tc>
          <w:tcPr>
            <w:tcW w:w="0" w:type="auto"/>
            <w:hideMark/>
          </w:tcPr>
          <w:p w:rsidR="004E7CF0" w:rsidRDefault="004E7CF0" w:rsidP="000D4BFD">
            <w:pPr>
              <w:pStyle w:val="DP-TableRowText"/>
            </w:pPr>
            <w:r>
              <w:t>AutoNumber, Long Integer, Increment</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txtTypeName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txtFont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lngFontSize</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txtForeColor</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txtFontweight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fUnderline</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lngSpecialEffect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lngBorderStyle</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txtBackColor</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tblSysParameters</w:t>
            </w:r>
          </w:p>
        </w:tc>
        <w:tc>
          <w:tcPr>
            <w:tcW w:w="0" w:type="auto"/>
            <w:hideMark/>
          </w:tcPr>
          <w:p w:rsidR="004E7CF0" w:rsidRDefault="004E7CF0" w:rsidP="000D4BFD">
            <w:pPr>
              <w:pStyle w:val="DP-TableRowText"/>
            </w:pPr>
            <w:r>
              <w:t>strParmName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strParmValue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strParmDesc</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tblTempCPT</w:t>
            </w:r>
          </w:p>
        </w:tc>
        <w:tc>
          <w:tcPr>
            <w:tcW w:w="0" w:type="auto"/>
            <w:hideMark/>
          </w:tcPr>
          <w:p w:rsidR="004E7CF0" w:rsidRDefault="004E7CF0" w:rsidP="000D4BFD">
            <w:pPr>
              <w:pStyle w:val="DP-TableRowText"/>
            </w:pPr>
            <w:r>
              <w:t>r_code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12</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p_code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tb_yr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tb_Prep</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tb_who</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tb_min_lvl1</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tb_min_lvl2</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tb_m_eoy1</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tb_m_eoy2</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tb_begQty</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tb_est1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tb_est2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tb_est3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tb_est4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tb_est5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tb_lost1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tb_lost2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tb_lost3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tb_lost4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tb_lost5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tb_AidIn1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tb_AidIn2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tb_AidIn3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tb_AidDue2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tb_AidDue3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tb_AidDue4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tb_AidDue5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tb_des3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tb_des4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tb_des5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tb_Ord3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tb_Ord4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tb_Ord5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tb_TransIn1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tb_TransIn2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tb_TransIn3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tb_TransIn4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tb_TransIn5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tb_TransOut1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tb_TransOut2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tb_TransOut3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tb_TransOut4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tb_TransOut5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tb_Max_lvl1</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44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tb_Max_lvl2</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45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D72088" w:rsidTr="000D4BFD">
        <w:tc>
          <w:tcPr>
            <w:tcW w:w="0" w:type="auto"/>
            <w:hideMark/>
          </w:tcPr>
          <w:p w:rsidR="00D72088" w:rsidRDefault="00D72088" w:rsidP="000D4BFD">
            <w:pPr>
              <w:pStyle w:val="DP-TableRowText"/>
            </w:pPr>
            <w:r>
              <w:t>tblTempCPTProducts</w:t>
            </w:r>
          </w:p>
        </w:tc>
        <w:tc>
          <w:tcPr>
            <w:tcW w:w="0" w:type="auto"/>
            <w:hideMark/>
          </w:tcPr>
          <w:p w:rsidR="00D72088" w:rsidRDefault="00D72088" w:rsidP="000D4BFD">
            <w:pPr>
              <w:pStyle w:val="DP-TableRowText"/>
            </w:pPr>
            <w:r>
              <w:t>ProductID</w:t>
            </w:r>
          </w:p>
        </w:tc>
        <w:tc>
          <w:tcPr>
            <w:tcW w:w="0" w:type="auto"/>
            <w:hideMark/>
          </w:tcPr>
          <w:p w:rsidR="00D72088" w:rsidRDefault="00D72088" w:rsidP="000D4BFD">
            <w:pPr>
              <w:pStyle w:val="DP-TableRowText"/>
            </w:pPr>
            <w:r>
              <w:t>Text</w:t>
            </w:r>
          </w:p>
        </w:tc>
        <w:tc>
          <w:tcPr>
            <w:tcW w:w="0" w:type="auto"/>
            <w:hideMark/>
          </w:tcPr>
          <w:p w:rsidR="00D72088" w:rsidRDefault="00D72088" w:rsidP="000D4BFD">
            <w:pPr>
              <w:pStyle w:val="DP-TableRowText"/>
            </w:pPr>
            <w:r>
              <w:t>10</w:t>
            </w:r>
          </w:p>
        </w:tc>
        <w:tc>
          <w:tcPr>
            <w:tcW w:w="0" w:type="auto"/>
            <w:hideMark/>
          </w:tcPr>
          <w:p w:rsidR="00D72088" w:rsidRDefault="00D72088" w:rsidP="000D4BFD">
            <w:pPr>
              <w:pStyle w:val="DP-TableRowText"/>
            </w:pPr>
            <w:r>
              <w:t>1</w:t>
            </w:r>
          </w:p>
        </w:tc>
        <w:tc>
          <w:tcPr>
            <w:tcW w:w="1036" w:type="dxa"/>
            <w:hideMark/>
          </w:tcPr>
          <w:p w:rsidR="00D72088" w:rsidRDefault="00D72088" w:rsidP="000D4BFD">
            <w:pPr>
              <w:pStyle w:val="DP-TableRowText"/>
            </w:pPr>
            <w:r>
              <w:t>Yes</w:t>
            </w:r>
          </w:p>
        </w:tc>
        <w:tc>
          <w:tcPr>
            <w:tcW w:w="1887" w:type="dxa"/>
            <w:hideMark/>
          </w:tcPr>
          <w:p w:rsidR="00D72088" w:rsidRDefault="00D72088" w:rsidP="000D4BFD">
            <w:pPr>
              <w:pStyle w:val="DP-TableRowText"/>
            </w:pPr>
            <w:r>
              <w:t>No</w:t>
            </w:r>
          </w:p>
        </w:tc>
      </w:tr>
      <w:tr w:rsidR="004E7CF0" w:rsidTr="000D4BFD">
        <w:tc>
          <w:tcPr>
            <w:tcW w:w="0" w:type="auto"/>
            <w:vMerge w:val="restart"/>
            <w:hideMark/>
          </w:tcPr>
          <w:p w:rsidR="004E7CF0" w:rsidRDefault="004E7CF0" w:rsidP="000D4BFD">
            <w:pPr>
              <w:pStyle w:val="DP-TableRowText"/>
            </w:pPr>
            <w:r>
              <w:t>tblTempCPTShipments</w:t>
            </w:r>
          </w:p>
        </w:tc>
        <w:tc>
          <w:tcPr>
            <w:tcW w:w="0" w:type="auto"/>
            <w:hideMark/>
          </w:tcPr>
          <w:p w:rsidR="004E7CF0" w:rsidRDefault="004E7CF0" w:rsidP="000D4BFD">
            <w:pPr>
              <w:pStyle w:val="DP-TableRowText"/>
            </w:pPr>
            <w:r>
              <w:t>ShipmentID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ShipAmount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ShipStatusCode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ShipPlannedDate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ShipOrderedDate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ShipShippedDate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ShipReceivedDate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ShipBU</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tblTempImportShipments</w:t>
            </w:r>
          </w:p>
        </w:tc>
        <w:tc>
          <w:tcPr>
            <w:tcW w:w="0" w:type="auto"/>
            <w:hideMark/>
          </w:tcPr>
          <w:p w:rsidR="004E7CF0" w:rsidRDefault="004E7CF0" w:rsidP="000D4BFD">
            <w:pPr>
              <w:pStyle w:val="DP-TableRowText"/>
            </w:pPr>
            <w:r>
              <w:t>Recipient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ReceiptDate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Quantity</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StatusCode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newvernID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Comment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tblTempNewvernShipments</w:t>
            </w:r>
          </w:p>
        </w:tc>
        <w:tc>
          <w:tcPr>
            <w:tcW w:w="0" w:type="auto"/>
            <w:hideMark/>
          </w:tcPr>
          <w:p w:rsidR="004E7CF0" w:rsidRDefault="004E7CF0" w:rsidP="000D4BFD">
            <w:pPr>
              <w:pStyle w:val="DP-TableRowText"/>
            </w:pPr>
            <w:r>
              <w:t>Recipient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TB_YR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ReceiptDate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Quantity</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StatusCode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NewvernID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Comment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tempForeCons</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ConsYear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ConsMonth</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tempXtabStockStatusMatrix</w:t>
            </w:r>
          </w:p>
        </w:tc>
        <w:tc>
          <w:tcPr>
            <w:tcW w:w="0" w:type="auto"/>
            <w:hideMark/>
          </w:tcPr>
          <w:p w:rsidR="004E7CF0" w:rsidRDefault="004E7CF0" w:rsidP="000D4BFD">
            <w:pPr>
              <w:pStyle w:val="DP-TableRowText"/>
            </w:pPr>
            <w:r>
              <w:t>KeyID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KeyName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Unit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StockMin</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StockMax</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MOS</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StockDate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lastRenderedPageBreak/>
              <w:t>tlkReportExport</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txtMonYear</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txtStockBoMAmount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StockShipAmount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txtStockShipStatus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txtStockShipSupplier</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txtActCons</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Actual</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TotalAdjustAmount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txtStockinMonths</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txttoMax</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txtShortSurp</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txtEoMAmount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tlkTranslationText</w:t>
            </w:r>
          </w:p>
        </w:tc>
        <w:tc>
          <w:tcPr>
            <w:tcW w:w="0" w:type="auto"/>
            <w:hideMark/>
          </w:tcPr>
          <w:p w:rsidR="004E7CF0" w:rsidRDefault="004E7CF0" w:rsidP="000D4BFD">
            <w:pPr>
              <w:pStyle w:val="DP-TableRowText"/>
            </w:pPr>
            <w:r>
              <w:t>DocumentType</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FormName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ControlName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Property</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Index</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TranslationID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StyleID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txtJustification</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FrenchStatus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SpanishStatus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EnglishStatus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NewRecord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ArabicStatus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bytReadingOrderA</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PortugueseStatus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comment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tlkTreeview</w:t>
            </w:r>
          </w:p>
        </w:tc>
        <w:tc>
          <w:tcPr>
            <w:tcW w:w="0" w:type="auto"/>
            <w:hideMark/>
          </w:tcPr>
          <w:p w:rsidR="004E7CF0" w:rsidRDefault="004E7CF0" w:rsidP="000D4BFD">
            <w:pPr>
              <w:pStyle w:val="DP-TableRowText"/>
            </w:pPr>
            <w:r>
              <w:t>lngID</w:t>
            </w:r>
          </w:p>
        </w:tc>
        <w:tc>
          <w:tcPr>
            <w:tcW w:w="0" w:type="auto"/>
            <w:hideMark/>
          </w:tcPr>
          <w:p w:rsidR="004E7CF0" w:rsidRDefault="004E7CF0" w:rsidP="000D4BFD">
            <w:pPr>
              <w:pStyle w:val="DP-TableRowText"/>
            </w:pPr>
            <w:r>
              <w:t>AutoNumber, Long Integer, Increment</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dblParent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dblsortorder</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txtformname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txtSpanish</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txtFrench</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NewRecord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TranslationID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txtArabic</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txtPortuguese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tlkUpgrade</w:t>
            </w:r>
          </w:p>
        </w:tc>
        <w:tc>
          <w:tcPr>
            <w:tcW w:w="0" w:type="auto"/>
            <w:hideMark/>
          </w:tcPr>
          <w:p w:rsidR="004E7CF0" w:rsidRDefault="004E7CF0" w:rsidP="000D4BFD">
            <w:pPr>
              <w:pStyle w:val="DP-TableRowText"/>
            </w:pPr>
            <w:r>
              <w:t>id</w:t>
            </w:r>
          </w:p>
        </w:tc>
        <w:tc>
          <w:tcPr>
            <w:tcW w:w="0" w:type="auto"/>
            <w:hideMark/>
          </w:tcPr>
          <w:p w:rsidR="004E7CF0" w:rsidRDefault="004E7CF0" w:rsidP="000D4BFD">
            <w:pPr>
              <w:pStyle w:val="DP-TableRowText"/>
            </w:pPr>
            <w:r>
              <w:t>AutoNumber, Long Integer, Increment</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Type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strSQL1</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strSQL2</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strSQL3</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strTable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version</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lngOrder</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D72088" w:rsidTr="000D4BFD">
        <w:tc>
          <w:tcPr>
            <w:tcW w:w="0" w:type="auto"/>
            <w:hideMark/>
          </w:tcPr>
          <w:p w:rsidR="00D72088" w:rsidRDefault="00D72088" w:rsidP="000D4BFD">
            <w:pPr>
              <w:pStyle w:val="DP-TableRowText"/>
            </w:pPr>
            <w:r>
              <w:t>tlkYears</w:t>
            </w:r>
          </w:p>
        </w:tc>
        <w:tc>
          <w:tcPr>
            <w:tcW w:w="0" w:type="auto"/>
            <w:hideMark/>
          </w:tcPr>
          <w:p w:rsidR="00D72088" w:rsidRDefault="00D72088" w:rsidP="000D4BFD">
            <w:pPr>
              <w:pStyle w:val="DP-TableRowText"/>
            </w:pPr>
            <w:r>
              <w:t>lngYear</w:t>
            </w:r>
          </w:p>
        </w:tc>
        <w:tc>
          <w:tcPr>
            <w:tcW w:w="0" w:type="auto"/>
            <w:hideMark/>
          </w:tcPr>
          <w:p w:rsidR="00D72088" w:rsidRDefault="00D72088" w:rsidP="000D4BFD">
            <w:pPr>
              <w:pStyle w:val="DP-TableRowText"/>
            </w:pPr>
            <w:r>
              <w:t>Number, Long Integer</w:t>
            </w:r>
          </w:p>
        </w:tc>
        <w:tc>
          <w:tcPr>
            <w:tcW w:w="0" w:type="auto"/>
            <w:hideMark/>
          </w:tcPr>
          <w:p w:rsidR="00D72088" w:rsidRDefault="00D72088" w:rsidP="000D4BFD">
            <w:pPr>
              <w:pStyle w:val="DP-TableRowText"/>
            </w:pPr>
            <w:r>
              <w:t>4</w:t>
            </w:r>
          </w:p>
        </w:tc>
        <w:tc>
          <w:tcPr>
            <w:tcW w:w="0" w:type="auto"/>
            <w:hideMark/>
          </w:tcPr>
          <w:p w:rsidR="00D72088" w:rsidRDefault="00D72088" w:rsidP="000D4BFD">
            <w:pPr>
              <w:pStyle w:val="DP-TableRowText"/>
            </w:pPr>
            <w:r>
              <w:t>1</w:t>
            </w:r>
          </w:p>
        </w:tc>
        <w:tc>
          <w:tcPr>
            <w:tcW w:w="1036" w:type="dxa"/>
            <w:hideMark/>
          </w:tcPr>
          <w:p w:rsidR="00D72088" w:rsidRDefault="00D72088" w:rsidP="000D4BFD">
            <w:pPr>
              <w:pStyle w:val="DP-TableRowText"/>
            </w:pPr>
            <w:r>
              <w:t>No</w:t>
            </w:r>
          </w:p>
        </w:tc>
        <w:tc>
          <w:tcPr>
            <w:tcW w:w="1887" w:type="dxa"/>
            <w:hideMark/>
          </w:tcPr>
          <w:p w:rsidR="00D72088" w:rsidRDefault="00D72088" w:rsidP="000D4BFD">
            <w:pPr>
              <w:pStyle w:val="DP-TableRowText"/>
            </w:pPr>
            <w:r>
              <w:t>No</w:t>
            </w:r>
          </w:p>
        </w:tc>
      </w:tr>
      <w:tr w:rsidR="004E7CF0" w:rsidTr="000D4BFD">
        <w:tc>
          <w:tcPr>
            <w:tcW w:w="0" w:type="auto"/>
            <w:vMerge w:val="restart"/>
            <w:hideMark/>
          </w:tcPr>
          <w:p w:rsidR="004E7CF0" w:rsidRDefault="004E7CF0" w:rsidP="000D4BFD">
            <w:pPr>
              <w:pStyle w:val="DP-TableRowText"/>
            </w:pPr>
            <w:r>
              <w:t>tmpCaseSizes</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dtmEffective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intCaseSize</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User</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35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Note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tmpCategory</w:t>
            </w:r>
          </w:p>
        </w:tc>
        <w:tc>
          <w:tcPr>
            <w:tcW w:w="0" w:type="auto"/>
            <w:hideMark/>
          </w:tcPr>
          <w:p w:rsidR="004E7CF0" w:rsidRDefault="004E7CF0" w:rsidP="000D4BFD">
            <w:pPr>
              <w:pStyle w:val="DP-TableRowText"/>
            </w:pPr>
            <w:r>
              <w:t>MethodID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MethodName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CYPFactor</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MethodNote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fRollup</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ParentID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tmpCategoryProduct</w:t>
            </w:r>
          </w:p>
        </w:tc>
        <w:tc>
          <w:tcPr>
            <w:tcW w:w="0" w:type="auto"/>
            <w:hideMark/>
          </w:tcPr>
          <w:p w:rsidR="004E7CF0" w:rsidRDefault="004E7CF0" w:rsidP="000D4BFD">
            <w:pPr>
              <w:pStyle w:val="DP-TableRowText"/>
            </w:pPr>
            <w:r>
              <w:t>MethodID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hideMark/>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tmpCloneConsumption</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ConsStartYear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ConsStartMonth</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ConsActualFlag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ConsNumMonths</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ConsAmount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 xml:space="preserve">Yes (Duplicates </w:t>
            </w:r>
            <w:r>
              <w:lastRenderedPageBreak/>
              <w:t>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ConsIflator</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ConsDateChanged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ConsDisplayNote</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ConsAmountBU</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ConsClonedAmountBU</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ConsClonedProductID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ConsfDataAccepted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ConsfConflict</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tmpCloneProducts</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dblLowestUnitQty</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fSelected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dblFactor</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tmpConsumption</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ConsStartYear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ConsStartMonth</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ConsActualFlag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ConsNumMonths</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ConsAmount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ConsIflator</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ConsDateChanged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ConsDisplayNote</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tmpCosts</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dtmEffective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UnitPrice</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User</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35</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Note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tmpDataSources</w:t>
            </w:r>
          </w:p>
        </w:tc>
        <w:tc>
          <w:tcPr>
            <w:tcW w:w="0" w:type="auto"/>
            <w:hideMark/>
          </w:tcPr>
          <w:p w:rsidR="004E7CF0" w:rsidRDefault="004E7CF0" w:rsidP="000D4BFD">
            <w:pPr>
              <w:pStyle w:val="DP-TableRowText"/>
            </w:pPr>
            <w:r>
              <w:t>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DataSourceName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DataSourceTypeID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tmpFundingSources</w:t>
            </w:r>
          </w:p>
        </w:tc>
        <w:tc>
          <w:tcPr>
            <w:tcW w:w="0" w:type="auto"/>
            <w:hideMark/>
          </w:tcPr>
          <w:p w:rsidR="004E7CF0" w:rsidRDefault="004E7CF0" w:rsidP="000D4BFD">
            <w:pPr>
              <w:pStyle w:val="DP-TableRowText"/>
            </w:pPr>
            <w:r>
              <w:t>FundingSourceID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FundingSourceName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FundingNote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tmpImp_Category</w:t>
            </w:r>
          </w:p>
        </w:tc>
        <w:tc>
          <w:tcPr>
            <w:tcW w:w="0" w:type="auto"/>
            <w:hideMark/>
          </w:tcPr>
          <w:p w:rsidR="004E7CF0" w:rsidRDefault="004E7CF0" w:rsidP="000D4BFD">
            <w:pPr>
              <w:pStyle w:val="DP-TableRowText"/>
            </w:pPr>
            <w:r>
              <w:t>MethodID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ParentID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MethodName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fRollup</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val="restart"/>
            <w:hideMark/>
          </w:tcPr>
          <w:p w:rsidR="004E7CF0" w:rsidRDefault="004E7CF0" w:rsidP="000D4BFD">
            <w:pPr>
              <w:pStyle w:val="DP-TableRowText"/>
            </w:pPr>
            <w:r>
              <w:t>tmpImp_Country</w:t>
            </w:r>
          </w:p>
        </w:tc>
        <w:tc>
          <w:tcPr>
            <w:tcW w:w="0" w:type="auto"/>
            <w:hideMark/>
          </w:tcPr>
          <w:p w:rsidR="004E7CF0" w:rsidRDefault="004E7CF0" w:rsidP="000D4BFD">
            <w:pPr>
              <w:pStyle w:val="DP-TableRowText"/>
            </w:pPr>
            <w:r>
              <w:t>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hideMark/>
          </w:tcPr>
          <w:p w:rsidR="004E7CF0" w:rsidRDefault="004E7CF0" w:rsidP="000D4BFD">
            <w:pPr>
              <w:pStyle w:val="DP-TableRowText"/>
            </w:pPr>
          </w:p>
        </w:tc>
        <w:tc>
          <w:tcPr>
            <w:tcW w:w="0" w:type="auto"/>
            <w:hideMark/>
          </w:tcPr>
          <w:p w:rsidR="004E7CF0" w:rsidRDefault="004E7CF0" w:rsidP="000D4BFD">
            <w:pPr>
              <w:pStyle w:val="DP-TableRowText"/>
            </w:pPr>
            <w:r>
              <w:t>Country</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tmpImp_Price</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dtmEffective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UnitPrice</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tmpImp_Product</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MethodID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DefaultCaseSize</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txtInnovatorDrugName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dblLowestUnitQty</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txtLowestUnitMeasure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txtSubstitutionList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fPermittedInCountry</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fAvailabilityStatus</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txtComments</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fMapping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strMappingFull</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70</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fLocked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fskipped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txtMethodDisplay</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18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dtmExported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txtSource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fSCMSValidity</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fUserDefined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intQuantificationFactor</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tmpImp_Subcategory</w:t>
            </w:r>
          </w:p>
        </w:tc>
        <w:tc>
          <w:tcPr>
            <w:tcW w:w="0" w:type="auto"/>
            <w:hideMark/>
          </w:tcPr>
          <w:p w:rsidR="004E7CF0" w:rsidRDefault="004E7CF0" w:rsidP="000D4BFD">
            <w:pPr>
              <w:pStyle w:val="DP-TableRowText"/>
            </w:pPr>
            <w:r>
              <w:t>MethodID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MethodName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ParentID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fRollup</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tmpImp_Supplier</w:t>
            </w: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(No Duplicates)</w:t>
            </w:r>
          </w:p>
        </w:tc>
      </w:tr>
      <w:tr w:rsidR="004E7CF0" w:rsidTr="000D4BFD">
        <w:tc>
          <w:tcPr>
            <w:tcW w:w="0" w:type="auto"/>
            <w:vMerge/>
            <w:hideMark/>
          </w:tcPr>
          <w:p w:rsidR="004E7CF0" w:rsidRDefault="004E7CF0" w:rsidP="000D4BFD">
            <w:pPr>
              <w:pStyle w:val="DP-TableRowText"/>
            </w:pPr>
          </w:p>
        </w:tc>
        <w:tc>
          <w:tcPr>
            <w:tcW w:w="0" w:type="auto"/>
            <w:hideMark/>
          </w:tcPr>
          <w:p w:rsidR="004E7CF0" w:rsidRDefault="004E7CF0" w:rsidP="000D4BFD">
            <w:pPr>
              <w:pStyle w:val="DP-TableRowText"/>
            </w:pPr>
            <w:r>
              <w:t>SupplierName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val="restart"/>
            <w:hideMark/>
          </w:tcPr>
          <w:p w:rsidR="004E7CF0" w:rsidRDefault="004E7CF0" w:rsidP="000D4BFD">
            <w:pPr>
              <w:pStyle w:val="DP-TableRowText"/>
            </w:pPr>
            <w:r>
              <w:t>tmpImportProducts</w:t>
            </w:r>
          </w:p>
        </w:tc>
        <w:tc>
          <w:tcPr>
            <w:tcW w:w="0" w:type="auto"/>
            <w:hideMark/>
          </w:tcPr>
          <w:p w:rsidR="004E7CF0" w:rsidRDefault="004E7CF0" w:rsidP="000D4BFD">
            <w:pPr>
              <w:pStyle w:val="DP-TableRowText"/>
            </w:pPr>
            <w:r>
              <w:t>strProductID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strDose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lngCYP</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dtmExport</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fProcessed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strSource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tmpImportProductsSCMS</w:t>
            </w:r>
          </w:p>
        </w:tc>
        <w:tc>
          <w:tcPr>
            <w:tcW w:w="0" w:type="auto"/>
            <w:hideMark/>
          </w:tcPr>
          <w:p w:rsidR="004E7CF0" w:rsidRDefault="004E7CF0" w:rsidP="000D4BFD">
            <w:pPr>
              <w:pStyle w:val="DP-TableRowText"/>
            </w:pPr>
            <w:r>
              <w:t>strProductID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strDose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lngCYP</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dtmExport</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fProcessed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strSource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tmpImportRecords</w:t>
            </w:r>
          </w:p>
        </w:tc>
        <w:tc>
          <w:tcPr>
            <w:tcW w:w="0" w:type="auto"/>
            <w:hideMark/>
          </w:tcPr>
          <w:p w:rsidR="004E7CF0" w:rsidRDefault="004E7CF0" w:rsidP="000D4BFD">
            <w:pPr>
              <w:pStyle w:val="DP-TableRowText"/>
            </w:pPr>
            <w:r>
              <w:t>Product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StartYear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StartMonth</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dtmPeriod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lngConsumption</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lngAdjustment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dblDataInterval</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strSource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tmpImportRecordsSCMS</w:t>
            </w:r>
          </w:p>
        </w:tc>
        <w:tc>
          <w:tcPr>
            <w:tcW w:w="0" w:type="auto"/>
            <w:hideMark/>
          </w:tcPr>
          <w:p w:rsidR="004E7CF0" w:rsidRDefault="004E7CF0" w:rsidP="000D4BFD">
            <w:pPr>
              <w:pStyle w:val="DP-TableRowText"/>
            </w:pPr>
            <w:r>
              <w:t>Product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StartYear</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StartMonth</w:t>
            </w:r>
          </w:p>
        </w:tc>
        <w:tc>
          <w:tcPr>
            <w:tcW w:w="0" w:type="auto"/>
            <w:hideMark/>
          </w:tcPr>
          <w:p w:rsidR="004E7CF0" w:rsidRDefault="004E7CF0" w:rsidP="000D4BFD">
            <w:pPr>
              <w:pStyle w:val="DP-TableRowText"/>
            </w:pPr>
            <w:r>
              <w:t>Number, Integer</w:t>
            </w:r>
          </w:p>
        </w:tc>
        <w:tc>
          <w:tcPr>
            <w:tcW w:w="0" w:type="auto"/>
            <w:hideMark/>
          </w:tcPr>
          <w:p w:rsidR="004E7CF0" w:rsidRDefault="004E7CF0" w:rsidP="000D4BFD">
            <w:pPr>
              <w:pStyle w:val="DP-TableRowText"/>
            </w:pPr>
            <w:r>
              <w:t>2</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dtmPeriod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lngConsumption</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lngAdjustment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dblDataInterval</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val="restart"/>
            <w:hideMark/>
          </w:tcPr>
          <w:p w:rsidR="004E7CF0" w:rsidRDefault="004E7CF0" w:rsidP="000D4BFD">
            <w:pPr>
              <w:pStyle w:val="DP-TableRowText"/>
            </w:pPr>
            <w:r>
              <w:t>tmpImportRecordsSHIP</w:t>
            </w:r>
          </w:p>
        </w:tc>
        <w:tc>
          <w:tcPr>
            <w:tcW w:w="0" w:type="auto"/>
            <w:hideMark/>
          </w:tcPr>
          <w:p w:rsidR="004E7CF0" w:rsidRDefault="004E7CF0" w:rsidP="000D4BFD">
            <w:pPr>
              <w:pStyle w:val="DP-TableRowText"/>
            </w:pPr>
            <w:r>
              <w:t>ShipmentID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SupplierID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ShipAmount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ShipPlannedDate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ShipReceivedDate</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ShipStatusCode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ShipDateChanged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ShipFreightCost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ShipValue</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ShipCaseLot</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ShipDisplayNote</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ShipPO</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strMappingFull</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70</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fLocked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fDataSourceID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fSupplierID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19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fProductID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ProductName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fMapping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dtmExported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23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txtSource</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ShipFundingSourceID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fFundingSourceID</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fSplit</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28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lngID</w:t>
            </w:r>
          </w:p>
        </w:tc>
        <w:tc>
          <w:tcPr>
            <w:tcW w:w="0" w:type="auto"/>
            <w:hideMark/>
          </w:tcPr>
          <w:p w:rsidR="004E7CF0" w:rsidRDefault="004E7CF0" w:rsidP="000D4BFD">
            <w:pPr>
              <w:pStyle w:val="DP-TableRowText"/>
            </w:pPr>
            <w:r>
              <w:t>Number, Long Integer</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29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(No Duplicates)</w:t>
            </w:r>
          </w:p>
        </w:tc>
      </w:tr>
      <w:tr w:rsidR="004E7CF0" w:rsidTr="000D4BFD">
        <w:tc>
          <w:tcPr>
            <w:tcW w:w="0" w:type="auto"/>
            <w:vMerge w:val="restart"/>
            <w:hideMark/>
          </w:tcPr>
          <w:p w:rsidR="004E7CF0" w:rsidRDefault="004E7CF0" w:rsidP="000D4BFD">
            <w:pPr>
              <w:pStyle w:val="DP-TableRowText"/>
            </w:pPr>
            <w:r>
              <w:t>tmpInventory</w:t>
            </w:r>
          </w:p>
        </w:tc>
        <w:tc>
          <w:tcPr>
            <w:tcW w:w="0" w:type="auto"/>
            <w:hideMark/>
          </w:tcPr>
          <w:p w:rsidR="004E7CF0" w:rsidRDefault="004E7CF0" w:rsidP="000D4BFD">
            <w:pPr>
              <w:pStyle w:val="DP-TableRowText"/>
            </w:pPr>
            <w:r>
              <w:t>ProductID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Period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InvAmount</w:t>
            </w:r>
          </w:p>
        </w:tc>
        <w:tc>
          <w:tcPr>
            <w:tcW w:w="0" w:type="auto"/>
            <w:hideMark/>
          </w:tcPr>
          <w:p w:rsidR="004E7CF0" w:rsidRDefault="004E7CF0" w:rsidP="000D4BFD">
            <w:pPr>
              <w:pStyle w:val="DP-TableRowText"/>
            </w:pPr>
            <w:r>
              <w:t>Number, Double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InvTransferFlag</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InvDataSourceID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10</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InvNote</w:t>
            </w:r>
          </w:p>
        </w:tc>
        <w:tc>
          <w:tcPr>
            <w:tcW w:w="0" w:type="auto"/>
            <w:hideMark/>
          </w:tcPr>
          <w:p w:rsidR="004E7CF0" w:rsidRDefault="004E7CF0" w:rsidP="000D4BFD">
            <w:pPr>
              <w:pStyle w:val="DP-TableRowText"/>
            </w:pPr>
            <w:r>
              <w:t>Memo</w:t>
            </w:r>
          </w:p>
        </w:tc>
        <w:tc>
          <w:tcPr>
            <w:tcW w:w="0" w:type="auto"/>
            <w:hideMark/>
          </w:tcPr>
          <w:p w:rsidR="004E7CF0" w:rsidRDefault="004E7CF0" w:rsidP="000D4BFD">
            <w:pPr>
              <w:pStyle w:val="DP-TableRowText"/>
            </w:pP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InvDateChanged</w:t>
            </w:r>
          </w:p>
        </w:tc>
        <w:tc>
          <w:tcPr>
            <w:tcW w:w="0" w:type="auto"/>
            <w:hideMark/>
          </w:tcPr>
          <w:p w:rsidR="004E7CF0" w:rsidRDefault="004E7CF0" w:rsidP="000D4BFD">
            <w:pPr>
              <w:pStyle w:val="DP-TableRowText"/>
            </w:pPr>
            <w:r>
              <w:t>Date/Time</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InvDisplayNote</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166080" w:rsidTr="000D4BFD">
        <w:tc>
          <w:tcPr>
            <w:tcW w:w="0" w:type="auto"/>
            <w:vMerge w:val="restart"/>
            <w:hideMark/>
          </w:tcPr>
          <w:p w:rsidR="00166080" w:rsidRDefault="00166080" w:rsidP="000D4BFD">
            <w:pPr>
              <w:pStyle w:val="DP-TableRowText"/>
            </w:pPr>
            <w:r>
              <w:t>tmpProducts</w:t>
            </w:r>
          </w:p>
        </w:tc>
        <w:tc>
          <w:tcPr>
            <w:tcW w:w="0" w:type="auto"/>
            <w:hideMark/>
          </w:tcPr>
          <w:p w:rsidR="00166080" w:rsidRDefault="00166080" w:rsidP="000D4BFD">
            <w:pPr>
              <w:pStyle w:val="DP-TableRowText"/>
            </w:pPr>
            <w:r>
              <w:t>ProductID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ProductMinMonths</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ProductMaxMonths</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ProductActiveFlag</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ProductActiveDate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DefaultCaseSize</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ProdCMax</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ProdCMin</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ProdDesStock</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MethodID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tmpProgram</w:t>
            </w:r>
          </w:p>
        </w:tc>
        <w:tc>
          <w:tcPr>
            <w:tcW w:w="0" w:type="auto"/>
            <w:hideMark/>
          </w:tcPr>
          <w:p w:rsidR="00166080" w:rsidRDefault="00166080" w:rsidP="000D4BFD">
            <w:pPr>
              <w:pStyle w:val="DP-TableRowText"/>
            </w:pPr>
            <w:r>
              <w:t>ProgramName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DataDirectory</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250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Language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3</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DefaultLeadTimePlan</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DefaultLeadTimeOrder</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DefaultLeadTimeShip</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DefaultShipCost</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ProgramContact</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Telephone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Fax</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Email</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CountryName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IsCurrent</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14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ProgramCode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IsActive</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StartSize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val="restart"/>
            <w:hideMark/>
          </w:tcPr>
          <w:p w:rsidR="00166080" w:rsidRDefault="00166080" w:rsidP="000D4BFD">
            <w:pPr>
              <w:pStyle w:val="DP-TableRowText"/>
            </w:pPr>
            <w:r>
              <w:t>tmpPTReportTemp</w:t>
            </w:r>
          </w:p>
        </w:tc>
        <w:tc>
          <w:tcPr>
            <w:tcW w:w="0" w:type="auto"/>
            <w:hideMark/>
          </w:tcPr>
          <w:p w:rsidR="00166080" w:rsidRDefault="00166080" w:rsidP="000D4BFD">
            <w:pPr>
              <w:pStyle w:val="DP-TableRowText"/>
            </w:pPr>
            <w:r>
              <w:t>ProductID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DesStock</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val="restart"/>
            <w:hideMark/>
          </w:tcPr>
          <w:p w:rsidR="00166080" w:rsidRDefault="00166080" w:rsidP="000D4BFD">
            <w:pPr>
              <w:pStyle w:val="DP-TableRowText"/>
            </w:pPr>
            <w:r>
              <w:t>tmpShipImp_Datasources</w:t>
            </w:r>
          </w:p>
        </w:tc>
        <w:tc>
          <w:tcPr>
            <w:tcW w:w="0" w:type="auto"/>
            <w:hideMark/>
          </w:tcPr>
          <w:p w:rsidR="00166080" w:rsidRDefault="00166080" w:rsidP="000D4BFD">
            <w:pPr>
              <w:pStyle w:val="DP-TableRowText"/>
            </w:pPr>
            <w:r>
              <w:t>DataSourceID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DataSourceName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DataSourceTypeID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tmpShipImp_Fundingsources</w:t>
            </w:r>
          </w:p>
        </w:tc>
        <w:tc>
          <w:tcPr>
            <w:tcW w:w="0" w:type="auto"/>
            <w:hideMark/>
          </w:tcPr>
          <w:p w:rsidR="00166080" w:rsidRDefault="00166080" w:rsidP="000D4BFD">
            <w:pPr>
              <w:pStyle w:val="DP-TableRowText"/>
            </w:pPr>
            <w:r>
              <w:t>FundingSourceID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hideMark/>
          </w:tcPr>
          <w:p w:rsidR="00166080" w:rsidRDefault="00166080" w:rsidP="000D4BFD">
            <w:pPr>
              <w:pStyle w:val="DP-TableRowText"/>
            </w:pPr>
          </w:p>
        </w:tc>
        <w:tc>
          <w:tcPr>
            <w:tcW w:w="0" w:type="auto"/>
            <w:hideMark/>
          </w:tcPr>
          <w:p w:rsidR="00166080" w:rsidRDefault="00166080" w:rsidP="000D4BFD">
            <w:pPr>
              <w:pStyle w:val="DP-TableRowText"/>
            </w:pPr>
            <w:r>
              <w:t>FundingSourceName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val="restart"/>
            <w:hideMark/>
          </w:tcPr>
          <w:p w:rsidR="00166080" w:rsidRDefault="00166080" w:rsidP="000D4BFD">
            <w:pPr>
              <w:pStyle w:val="DP-TableRowText"/>
            </w:pPr>
            <w:r>
              <w:t>tmpShipImp_Products</w:t>
            </w:r>
          </w:p>
        </w:tc>
        <w:tc>
          <w:tcPr>
            <w:tcW w:w="0" w:type="auto"/>
            <w:hideMark/>
          </w:tcPr>
          <w:p w:rsidR="00166080" w:rsidRDefault="00166080" w:rsidP="000D4BFD">
            <w:pPr>
              <w:pStyle w:val="DP-TableRowText"/>
            </w:pPr>
            <w:r>
              <w:t>ProductID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ProductMinMonths</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ProductMaxMonths</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MethodID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DefaultCaseSize</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ProdCMax</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ProdCMin</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ProdDesStock</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val="restart"/>
            <w:hideMark/>
          </w:tcPr>
          <w:p w:rsidR="00166080" w:rsidRDefault="00166080" w:rsidP="000D4BFD">
            <w:pPr>
              <w:pStyle w:val="DP-TableRowText"/>
            </w:pPr>
            <w:r>
              <w:t>tmpShipImp_Shipments</w:t>
            </w:r>
          </w:p>
        </w:tc>
        <w:tc>
          <w:tcPr>
            <w:tcW w:w="0" w:type="auto"/>
            <w:hideMark/>
          </w:tcPr>
          <w:p w:rsidR="00166080" w:rsidRDefault="00166080" w:rsidP="000D4BFD">
            <w:pPr>
              <w:pStyle w:val="DP-TableRowText"/>
            </w:pPr>
            <w:r>
              <w:t>ShipmentID</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 xml:space="preserve">Yes (Duplicates </w:t>
            </w:r>
            <w:r>
              <w:lastRenderedPageBreak/>
              <w:t>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ShipAmount</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ShipPlannedDate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ShipReceivedDate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ShipStatusCode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ShipDateChanged</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ShipFreightCost</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10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ShipValue</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11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ShipCaseLot</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12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ShipDisplayNote</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ShipPO</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strMapping</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strMappingFull</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70</w:t>
            </w:r>
          </w:p>
        </w:tc>
        <w:tc>
          <w:tcPr>
            <w:tcW w:w="0" w:type="auto"/>
            <w:hideMark/>
          </w:tcPr>
          <w:p w:rsidR="00166080" w:rsidRDefault="00166080" w:rsidP="000D4BFD">
            <w:pPr>
              <w:pStyle w:val="DP-TableRowText"/>
            </w:pPr>
            <w:r>
              <w:t>16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fLocked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fDataSourceID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fSupplierID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fProductID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20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ProductName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fMapping</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22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dtmExported</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23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txtSource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255</w:t>
            </w:r>
          </w:p>
        </w:tc>
        <w:tc>
          <w:tcPr>
            <w:tcW w:w="0" w:type="auto"/>
            <w:hideMark/>
          </w:tcPr>
          <w:p w:rsidR="00166080" w:rsidRDefault="00166080" w:rsidP="000D4BFD">
            <w:pPr>
              <w:pStyle w:val="DP-TableRowText"/>
            </w:pPr>
            <w:r>
              <w:t>24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ShipDataSourceID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ShipFundingSourceID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fFundingSourceID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27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lngID</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28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fSplit</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29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fProcessed</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30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val="restart"/>
            <w:hideMark/>
          </w:tcPr>
          <w:p w:rsidR="00166080" w:rsidRDefault="00166080" w:rsidP="000D4BFD">
            <w:pPr>
              <w:pStyle w:val="DP-TableRowText"/>
            </w:pPr>
            <w:r>
              <w:t>tmpShipImp_Suppliers</w:t>
            </w:r>
          </w:p>
        </w:tc>
        <w:tc>
          <w:tcPr>
            <w:tcW w:w="0" w:type="auto"/>
            <w:hideMark/>
          </w:tcPr>
          <w:p w:rsidR="00166080" w:rsidRDefault="00166080" w:rsidP="000D4BFD">
            <w:pPr>
              <w:pStyle w:val="DP-TableRowText"/>
            </w:pPr>
            <w:r>
              <w:t>SupplierID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SupplierLeadTimePlan</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SupplierLeadTimeOrder</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SupplierLeadTimeShip</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DefaultSupplier</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tmpShipments</w:t>
            </w:r>
          </w:p>
        </w:tc>
        <w:tc>
          <w:tcPr>
            <w:tcW w:w="0" w:type="auto"/>
            <w:hideMark/>
          </w:tcPr>
          <w:p w:rsidR="00166080" w:rsidRDefault="00166080" w:rsidP="000D4BFD">
            <w:pPr>
              <w:pStyle w:val="DP-TableRowText"/>
            </w:pPr>
            <w:r>
              <w:t>ProductID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ShipDataSourceID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ShipAmount</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ShipPlannedDate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ShipOrderedDate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ShipShippedDate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ShipReceivedDate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ShipStatusCode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10</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ShipDateChanged</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11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ShipFreightCost</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12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ShipValue</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13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ShipCaseLot</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14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ShipDisplayNote</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15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ShipPO</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16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tmpSortID</w:t>
            </w:r>
          </w:p>
        </w:tc>
        <w:tc>
          <w:tcPr>
            <w:tcW w:w="0" w:type="auto"/>
            <w:hideMark/>
          </w:tcPr>
          <w:p w:rsidR="00166080" w:rsidRDefault="00166080" w:rsidP="000D4BFD">
            <w:pPr>
              <w:pStyle w:val="DP-TableRowText"/>
            </w:pPr>
            <w:r>
              <w:t>CategoryID</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Yes</w:t>
            </w:r>
          </w:p>
        </w:tc>
        <w:tc>
          <w:tcPr>
            <w:tcW w:w="1887" w:type="dxa"/>
            <w:hideMark/>
          </w:tcPr>
          <w:p w:rsidR="00166080" w:rsidRDefault="00166080" w:rsidP="000D4BFD">
            <w:pPr>
              <w:pStyle w:val="DP-TableRowText"/>
            </w:pPr>
            <w:r>
              <w:t>Yes (No Duplicates)</w:t>
            </w:r>
          </w:p>
        </w:tc>
      </w:tr>
      <w:tr w:rsidR="00166080" w:rsidTr="000D4BFD">
        <w:tc>
          <w:tcPr>
            <w:tcW w:w="0" w:type="auto"/>
            <w:vMerge/>
            <w:hideMark/>
          </w:tcPr>
          <w:p w:rsidR="00166080" w:rsidRDefault="00166080" w:rsidP="000D4BFD">
            <w:pPr>
              <w:pStyle w:val="DP-TableRowText"/>
            </w:pPr>
          </w:p>
        </w:tc>
        <w:tc>
          <w:tcPr>
            <w:tcW w:w="0" w:type="auto"/>
            <w:hideMark/>
          </w:tcPr>
          <w:p w:rsidR="00166080" w:rsidRDefault="00166080" w:rsidP="000D4BFD">
            <w:pPr>
              <w:pStyle w:val="DP-TableRowText"/>
            </w:pPr>
            <w:r>
              <w:t>SortID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255</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tmpSuppliers</w:t>
            </w:r>
          </w:p>
        </w:tc>
        <w:tc>
          <w:tcPr>
            <w:tcW w:w="0" w:type="auto"/>
            <w:hideMark/>
          </w:tcPr>
          <w:p w:rsidR="00166080" w:rsidRDefault="00166080" w:rsidP="000D4BFD">
            <w:pPr>
              <w:pStyle w:val="DP-TableRowText"/>
            </w:pPr>
            <w:r>
              <w:t>SupplierID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SupplierLeadTimePlan</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SupplierLeadTimeOrder</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SupplierLeadTimeShip</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SupplierNote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Freight</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DefaultSupplier</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val="restart"/>
            <w:hideMark/>
          </w:tcPr>
          <w:p w:rsidR="00166080" w:rsidRDefault="00166080" w:rsidP="000D4BFD">
            <w:pPr>
              <w:pStyle w:val="DP-TableRowText"/>
            </w:pPr>
            <w:r>
              <w:t>tmpTypeChanges</w:t>
            </w:r>
          </w:p>
        </w:tc>
        <w:tc>
          <w:tcPr>
            <w:tcW w:w="0" w:type="auto"/>
            <w:hideMark/>
          </w:tcPr>
          <w:p w:rsidR="00166080" w:rsidRDefault="00166080" w:rsidP="000D4BFD">
            <w:pPr>
              <w:pStyle w:val="DP-TableRowText"/>
            </w:pPr>
            <w:r>
              <w:t>MethodID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MethodName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CYPFactor</w:t>
            </w:r>
          </w:p>
        </w:tc>
        <w:tc>
          <w:tcPr>
            <w:tcW w:w="0" w:type="auto"/>
            <w:hideMark/>
          </w:tcPr>
          <w:p w:rsidR="00166080" w:rsidRDefault="00166080" w:rsidP="000D4BFD">
            <w:pPr>
              <w:pStyle w:val="DP-TableRowText"/>
            </w:pPr>
            <w:r>
              <w:t>Number, Single</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MethodNote</w:t>
            </w:r>
          </w:p>
        </w:tc>
        <w:tc>
          <w:tcPr>
            <w:tcW w:w="0" w:type="auto"/>
            <w:hideMark/>
          </w:tcPr>
          <w:p w:rsidR="00166080" w:rsidRDefault="00166080" w:rsidP="000D4BFD">
            <w:pPr>
              <w:pStyle w:val="DP-TableRowText"/>
            </w:pPr>
            <w:r>
              <w:t>Memo</w:t>
            </w:r>
          </w:p>
        </w:tc>
        <w:tc>
          <w:tcPr>
            <w:tcW w:w="0" w:type="auto"/>
            <w:hideMark/>
          </w:tcPr>
          <w:p w:rsidR="00166080" w:rsidRDefault="00166080" w:rsidP="000D4BFD">
            <w:pPr>
              <w:pStyle w:val="DP-TableRowText"/>
            </w:pP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fRollup</w:t>
            </w:r>
          </w:p>
        </w:tc>
        <w:tc>
          <w:tcPr>
            <w:tcW w:w="0" w:type="auto"/>
            <w:hideMark/>
          </w:tcPr>
          <w:p w:rsidR="00166080" w:rsidRDefault="00166080" w:rsidP="000D4BFD">
            <w:pPr>
              <w:pStyle w:val="DP-TableRowText"/>
            </w:pPr>
            <w:r>
              <w:t>Yes/No</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ParentID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255</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(Duplicates OK)</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CategoryID</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Yes (No Duplicates)</w:t>
            </w:r>
          </w:p>
        </w:tc>
      </w:tr>
      <w:tr w:rsidR="00166080" w:rsidTr="000D4BFD">
        <w:tc>
          <w:tcPr>
            <w:tcW w:w="0" w:type="auto"/>
            <w:vMerge w:val="restart"/>
            <w:hideMark/>
          </w:tcPr>
          <w:p w:rsidR="00166080" w:rsidRDefault="00166080" w:rsidP="000D4BFD">
            <w:pPr>
              <w:pStyle w:val="DP-TableRowText"/>
            </w:pPr>
            <w:r>
              <w:t>tmpXtabStockStatusMatrix</w:t>
            </w:r>
          </w:p>
        </w:tc>
        <w:tc>
          <w:tcPr>
            <w:tcW w:w="0" w:type="auto"/>
            <w:hideMark/>
          </w:tcPr>
          <w:p w:rsidR="00166080" w:rsidRDefault="00166080" w:rsidP="000D4BFD">
            <w:pPr>
              <w:pStyle w:val="DP-TableRowText"/>
            </w:pPr>
            <w:r>
              <w:t>KeyID</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1</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KeyName</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50</w:t>
            </w:r>
          </w:p>
        </w:tc>
        <w:tc>
          <w:tcPr>
            <w:tcW w:w="0" w:type="auto"/>
            <w:hideMark/>
          </w:tcPr>
          <w:p w:rsidR="00166080" w:rsidRDefault="00166080" w:rsidP="000D4BFD">
            <w:pPr>
              <w:pStyle w:val="DP-TableRowText"/>
            </w:pPr>
            <w:r>
              <w:t>2</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Unit</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25</w:t>
            </w:r>
          </w:p>
        </w:tc>
        <w:tc>
          <w:tcPr>
            <w:tcW w:w="0" w:type="auto"/>
            <w:hideMark/>
          </w:tcPr>
          <w:p w:rsidR="00166080" w:rsidRDefault="00166080" w:rsidP="000D4BFD">
            <w:pPr>
              <w:pStyle w:val="DP-TableRowText"/>
            </w:pPr>
            <w:r>
              <w:t>3</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StockMin</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4</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StockMax</w:t>
            </w:r>
          </w:p>
        </w:tc>
        <w:tc>
          <w:tcPr>
            <w:tcW w:w="0" w:type="auto"/>
            <w:hideMark/>
          </w:tcPr>
          <w:p w:rsidR="00166080" w:rsidRDefault="00166080" w:rsidP="000D4BFD">
            <w:pPr>
              <w:pStyle w:val="DP-TableRowText"/>
            </w:pPr>
            <w:r>
              <w:t>Number, Byte</w:t>
            </w:r>
          </w:p>
        </w:tc>
        <w:tc>
          <w:tcPr>
            <w:tcW w:w="0" w:type="auto"/>
            <w:hideMark/>
          </w:tcPr>
          <w:p w:rsidR="00166080" w:rsidRDefault="00166080" w:rsidP="000D4BFD">
            <w:pPr>
              <w:pStyle w:val="DP-TableRowText"/>
            </w:pPr>
            <w:r>
              <w:t>1</w:t>
            </w:r>
          </w:p>
        </w:tc>
        <w:tc>
          <w:tcPr>
            <w:tcW w:w="0" w:type="auto"/>
            <w:hideMark/>
          </w:tcPr>
          <w:p w:rsidR="00166080" w:rsidRDefault="00166080" w:rsidP="000D4BFD">
            <w:pPr>
              <w:pStyle w:val="DP-TableRowText"/>
            </w:pPr>
            <w:r>
              <w:t>5</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MOS</w:t>
            </w:r>
          </w:p>
        </w:tc>
        <w:tc>
          <w:tcPr>
            <w:tcW w:w="0" w:type="auto"/>
            <w:hideMark/>
          </w:tcPr>
          <w:p w:rsidR="00166080" w:rsidRDefault="00166080" w:rsidP="000D4BFD">
            <w:pPr>
              <w:pStyle w:val="DP-TableRowText"/>
            </w:pPr>
            <w:r>
              <w:t>Number, Double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6</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StockDate</w:t>
            </w:r>
          </w:p>
        </w:tc>
        <w:tc>
          <w:tcPr>
            <w:tcW w:w="0" w:type="auto"/>
            <w:hideMark/>
          </w:tcPr>
          <w:p w:rsidR="00166080" w:rsidRDefault="00166080" w:rsidP="000D4BFD">
            <w:pPr>
              <w:pStyle w:val="DP-TableRowText"/>
            </w:pPr>
            <w:r>
              <w:t>Date/Time</w:t>
            </w:r>
          </w:p>
        </w:tc>
        <w:tc>
          <w:tcPr>
            <w:tcW w:w="0" w:type="auto"/>
            <w:hideMark/>
          </w:tcPr>
          <w:p w:rsidR="00166080" w:rsidRDefault="00166080" w:rsidP="000D4BFD">
            <w:pPr>
              <w:pStyle w:val="DP-TableRowText"/>
            </w:pPr>
            <w:r>
              <w:t>8</w:t>
            </w:r>
          </w:p>
        </w:tc>
        <w:tc>
          <w:tcPr>
            <w:tcW w:w="0" w:type="auto"/>
            <w:hideMark/>
          </w:tcPr>
          <w:p w:rsidR="00166080" w:rsidRDefault="00166080" w:rsidP="000D4BFD">
            <w:pPr>
              <w:pStyle w:val="DP-TableRowText"/>
            </w:pPr>
            <w:r>
              <w:t>7</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StockShipSupplier</w:t>
            </w:r>
          </w:p>
        </w:tc>
        <w:tc>
          <w:tcPr>
            <w:tcW w:w="0" w:type="auto"/>
            <w:hideMark/>
          </w:tcPr>
          <w:p w:rsidR="00166080" w:rsidRDefault="00166080" w:rsidP="000D4BFD">
            <w:pPr>
              <w:pStyle w:val="DP-TableRowText"/>
            </w:pPr>
            <w:r>
              <w:t>Text</w:t>
            </w:r>
          </w:p>
        </w:tc>
        <w:tc>
          <w:tcPr>
            <w:tcW w:w="0" w:type="auto"/>
            <w:hideMark/>
          </w:tcPr>
          <w:p w:rsidR="00166080" w:rsidRDefault="00166080" w:rsidP="000D4BFD">
            <w:pPr>
              <w:pStyle w:val="DP-TableRowText"/>
            </w:pPr>
            <w:r>
              <w:t>10</w:t>
            </w:r>
          </w:p>
        </w:tc>
        <w:tc>
          <w:tcPr>
            <w:tcW w:w="0" w:type="auto"/>
            <w:hideMark/>
          </w:tcPr>
          <w:p w:rsidR="00166080" w:rsidRDefault="00166080" w:rsidP="000D4BFD">
            <w:pPr>
              <w:pStyle w:val="DP-TableRowText"/>
            </w:pPr>
            <w:r>
              <w:t>8</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166080" w:rsidTr="000D4BFD">
        <w:tc>
          <w:tcPr>
            <w:tcW w:w="0" w:type="auto"/>
            <w:vMerge/>
          </w:tcPr>
          <w:p w:rsidR="00166080" w:rsidRDefault="00166080" w:rsidP="000D4BFD">
            <w:pPr>
              <w:pStyle w:val="DP-TableRowText"/>
            </w:pPr>
          </w:p>
        </w:tc>
        <w:tc>
          <w:tcPr>
            <w:tcW w:w="0" w:type="auto"/>
            <w:hideMark/>
          </w:tcPr>
          <w:p w:rsidR="00166080" w:rsidRDefault="00166080" w:rsidP="000D4BFD">
            <w:pPr>
              <w:pStyle w:val="DP-TableRowText"/>
            </w:pPr>
            <w:r>
              <w:t>AMCFlag</w:t>
            </w:r>
          </w:p>
        </w:tc>
        <w:tc>
          <w:tcPr>
            <w:tcW w:w="0" w:type="auto"/>
            <w:hideMark/>
          </w:tcPr>
          <w:p w:rsidR="00166080" w:rsidRDefault="00166080" w:rsidP="000D4BFD">
            <w:pPr>
              <w:pStyle w:val="DP-TableRowText"/>
            </w:pPr>
            <w:r>
              <w:t>Number, Long Integer</w:t>
            </w:r>
          </w:p>
        </w:tc>
        <w:tc>
          <w:tcPr>
            <w:tcW w:w="0" w:type="auto"/>
            <w:hideMark/>
          </w:tcPr>
          <w:p w:rsidR="00166080" w:rsidRDefault="00166080" w:rsidP="000D4BFD">
            <w:pPr>
              <w:pStyle w:val="DP-TableRowText"/>
            </w:pPr>
            <w:r>
              <w:t>4</w:t>
            </w:r>
          </w:p>
        </w:tc>
        <w:tc>
          <w:tcPr>
            <w:tcW w:w="0" w:type="auto"/>
            <w:hideMark/>
          </w:tcPr>
          <w:p w:rsidR="00166080" w:rsidRDefault="00166080" w:rsidP="000D4BFD">
            <w:pPr>
              <w:pStyle w:val="DP-TableRowText"/>
            </w:pPr>
            <w:r>
              <w:t>9</w:t>
            </w:r>
          </w:p>
        </w:tc>
        <w:tc>
          <w:tcPr>
            <w:tcW w:w="1036" w:type="dxa"/>
            <w:hideMark/>
          </w:tcPr>
          <w:p w:rsidR="00166080" w:rsidRDefault="00166080" w:rsidP="000D4BFD">
            <w:pPr>
              <w:pStyle w:val="DP-TableRowText"/>
            </w:pPr>
            <w:r>
              <w:t>No</w:t>
            </w:r>
          </w:p>
        </w:tc>
        <w:tc>
          <w:tcPr>
            <w:tcW w:w="1887" w:type="dxa"/>
            <w:hideMark/>
          </w:tcPr>
          <w:p w:rsidR="00166080" w:rsidRDefault="00166080" w:rsidP="000D4BFD">
            <w:pPr>
              <w:pStyle w:val="DP-TableRowText"/>
            </w:pPr>
            <w:r>
              <w:t>No</w:t>
            </w:r>
          </w:p>
        </w:tc>
      </w:tr>
      <w:tr w:rsidR="004E7CF0" w:rsidTr="000D4BFD">
        <w:tc>
          <w:tcPr>
            <w:tcW w:w="0" w:type="auto"/>
            <w:vMerge w:val="restart"/>
            <w:hideMark/>
          </w:tcPr>
          <w:p w:rsidR="004E7CF0" w:rsidRDefault="004E7CF0" w:rsidP="000D4BFD">
            <w:pPr>
              <w:pStyle w:val="DP-TableRowText"/>
            </w:pPr>
            <w:r>
              <w:t>TranslateText</w:t>
            </w:r>
          </w:p>
        </w:tc>
        <w:tc>
          <w:tcPr>
            <w:tcW w:w="0" w:type="auto"/>
            <w:hideMark/>
          </w:tcPr>
          <w:p w:rsidR="004E7CF0" w:rsidRDefault="004E7CF0" w:rsidP="000D4BFD">
            <w:pPr>
              <w:pStyle w:val="DP-TableRowText"/>
            </w:pPr>
            <w:r>
              <w:t>TextID</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6</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Yes</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EnglishText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FrenchText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SpanishText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ArabicText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Comment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NeedsTranslation</w:t>
            </w:r>
          </w:p>
        </w:tc>
        <w:tc>
          <w:tcPr>
            <w:tcW w:w="0" w:type="auto"/>
            <w:hideMark/>
          </w:tcPr>
          <w:p w:rsidR="004E7CF0" w:rsidRDefault="004E7CF0" w:rsidP="000D4BFD">
            <w:pPr>
              <w:pStyle w:val="DP-TableRowText"/>
            </w:pPr>
            <w:r>
              <w:t>Yes/No</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Yes (Duplicates OK)</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PortugueseText</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255</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XtabResult</w:t>
            </w:r>
          </w:p>
        </w:tc>
        <w:tc>
          <w:tcPr>
            <w:tcW w:w="0" w:type="auto"/>
            <w:hideMark/>
          </w:tcPr>
          <w:p w:rsidR="004E7CF0" w:rsidRDefault="004E7CF0" w:rsidP="000D4BFD">
            <w:pPr>
              <w:pStyle w:val="DP-TableRowText"/>
            </w:pPr>
            <w:r>
              <w:t>Column0</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Column2</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Column3</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Column4</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Column5</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Column6</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Column7</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Column8</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Column9</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XtabResultMulti</w:t>
            </w:r>
          </w:p>
        </w:tc>
        <w:tc>
          <w:tcPr>
            <w:tcW w:w="0" w:type="auto"/>
            <w:hideMark/>
          </w:tcPr>
          <w:p w:rsidR="004E7CF0" w:rsidRDefault="004E7CF0" w:rsidP="000D4BFD">
            <w:pPr>
              <w:pStyle w:val="DP-TableRowText"/>
            </w:pPr>
            <w:r>
              <w:t>Column0</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Column2</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Column3</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Column4</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Column5</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Column6</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Column7</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Column8</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Column9</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Column10</w:t>
            </w:r>
          </w:p>
        </w:tc>
        <w:tc>
          <w:tcPr>
            <w:tcW w:w="0" w:type="auto"/>
            <w:hideMark/>
          </w:tcPr>
          <w:p w:rsidR="004E7CF0" w:rsidRDefault="004E7CF0" w:rsidP="000D4BFD">
            <w:pPr>
              <w:pStyle w:val="DP-TableRowText"/>
            </w:pPr>
            <w:r>
              <w:t>Currency</w:t>
            </w:r>
          </w:p>
        </w:tc>
        <w:tc>
          <w:tcPr>
            <w:tcW w:w="0" w:type="auto"/>
            <w:hideMark/>
          </w:tcPr>
          <w:p w:rsidR="004E7CF0" w:rsidRDefault="004E7CF0" w:rsidP="000D4BFD">
            <w:pPr>
              <w:pStyle w:val="DP-TableRowText"/>
            </w:pPr>
            <w:r>
              <w:t>8</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val="restart"/>
            <w:hideMark/>
          </w:tcPr>
          <w:p w:rsidR="004E7CF0" w:rsidRDefault="004E7CF0" w:rsidP="000D4BFD">
            <w:pPr>
              <w:pStyle w:val="DP-TableRowText"/>
            </w:pPr>
            <w:r>
              <w:t>XtabResultStockStatus</w:t>
            </w:r>
          </w:p>
        </w:tc>
        <w:tc>
          <w:tcPr>
            <w:tcW w:w="0" w:type="auto"/>
            <w:hideMark/>
          </w:tcPr>
          <w:p w:rsidR="004E7CF0" w:rsidRDefault="004E7CF0" w:rsidP="000D4BFD">
            <w:pPr>
              <w:pStyle w:val="DP-TableRowText"/>
            </w:pPr>
            <w:r>
              <w:t>Column0</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w:t>
            </w:r>
          </w:p>
        </w:tc>
        <w:tc>
          <w:tcPr>
            <w:tcW w:w="0" w:type="auto"/>
            <w:hideMark/>
          </w:tcPr>
          <w:p w:rsidR="004E7CF0" w:rsidRDefault="004E7CF0" w:rsidP="000D4BFD">
            <w:pPr>
              <w:pStyle w:val="DP-TableRowText"/>
            </w:pPr>
            <w:r>
              <w:t>Text</w:t>
            </w:r>
          </w:p>
        </w:tc>
        <w:tc>
          <w:tcPr>
            <w:tcW w:w="0" w:type="auto"/>
            <w:hideMark/>
          </w:tcPr>
          <w:p w:rsidR="004E7CF0" w:rsidRDefault="004E7CF0" w:rsidP="000D4BFD">
            <w:pPr>
              <w:pStyle w:val="DP-TableRowText"/>
            </w:pPr>
            <w:r>
              <w:t>50</w:t>
            </w:r>
          </w:p>
        </w:tc>
        <w:tc>
          <w:tcPr>
            <w:tcW w:w="0" w:type="auto"/>
            <w:hideMark/>
          </w:tcPr>
          <w:p w:rsidR="004E7CF0" w:rsidRDefault="004E7CF0" w:rsidP="000D4BFD">
            <w:pPr>
              <w:pStyle w:val="DP-TableRowText"/>
            </w:pPr>
            <w:r>
              <w:t>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Column2</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Column3</w:t>
            </w:r>
          </w:p>
        </w:tc>
        <w:tc>
          <w:tcPr>
            <w:tcW w:w="0" w:type="auto"/>
            <w:hideMark/>
          </w:tcPr>
          <w:p w:rsidR="004E7CF0" w:rsidRDefault="004E7CF0" w:rsidP="000D4BFD">
            <w:pPr>
              <w:pStyle w:val="DP-TableRowText"/>
            </w:pPr>
            <w:r>
              <w:t>Number, Byte</w:t>
            </w:r>
          </w:p>
        </w:tc>
        <w:tc>
          <w:tcPr>
            <w:tcW w:w="0" w:type="auto"/>
            <w:hideMark/>
          </w:tcPr>
          <w:p w:rsidR="004E7CF0" w:rsidRDefault="004E7CF0" w:rsidP="000D4BFD">
            <w:pPr>
              <w:pStyle w:val="DP-TableRowText"/>
            </w:pPr>
            <w:r>
              <w:t>1</w:t>
            </w:r>
          </w:p>
        </w:tc>
        <w:tc>
          <w:tcPr>
            <w:tcW w:w="0" w:type="auto"/>
            <w:hideMark/>
          </w:tcPr>
          <w:p w:rsidR="004E7CF0" w:rsidRDefault="004E7CF0" w:rsidP="000D4BFD">
            <w:pPr>
              <w:pStyle w:val="DP-TableRowText"/>
            </w:pPr>
            <w:r>
              <w:t>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Column6</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Column7</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8</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Column8</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9</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Column9</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10</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Column10</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11</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Column11</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12</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Column12</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13</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Column13</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14</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Column14</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15</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Column15</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16</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r w:rsidR="004E7CF0" w:rsidTr="000D4BFD">
        <w:tc>
          <w:tcPr>
            <w:tcW w:w="0" w:type="auto"/>
            <w:vMerge/>
          </w:tcPr>
          <w:p w:rsidR="004E7CF0" w:rsidRDefault="004E7CF0" w:rsidP="000D4BFD">
            <w:pPr>
              <w:pStyle w:val="DP-TableRowText"/>
            </w:pPr>
          </w:p>
        </w:tc>
        <w:tc>
          <w:tcPr>
            <w:tcW w:w="0" w:type="auto"/>
            <w:hideMark/>
          </w:tcPr>
          <w:p w:rsidR="004E7CF0" w:rsidRDefault="004E7CF0" w:rsidP="000D4BFD">
            <w:pPr>
              <w:pStyle w:val="DP-TableRowText"/>
            </w:pPr>
            <w:r>
              <w:t>Column16</w:t>
            </w:r>
          </w:p>
        </w:tc>
        <w:tc>
          <w:tcPr>
            <w:tcW w:w="0" w:type="auto"/>
            <w:hideMark/>
          </w:tcPr>
          <w:p w:rsidR="004E7CF0" w:rsidRDefault="004E7CF0" w:rsidP="000D4BFD">
            <w:pPr>
              <w:pStyle w:val="DP-TableRowText"/>
            </w:pPr>
            <w:r>
              <w:t>Number, Single</w:t>
            </w:r>
          </w:p>
        </w:tc>
        <w:tc>
          <w:tcPr>
            <w:tcW w:w="0" w:type="auto"/>
            <w:hideMark/>
          </w:tcPr>
          <w:p w:rsidR="004E7CF0" w:rsidRDefault="004E7CF0" w:rsidP="000D4BFD">
            <w:pPr>
              <w:pStyle w:val="DP-TableRowText"/>
            </w:pPr>
            <w:r>
              <w:t>4</w:t>
            </w:r>
          </w:p>
        </w:tc>
        <w:tc>
          <w:tcPr>
            <w:tcW w:w="0" w:type="auto"/>
            <w:hideMark/>
          </w:tcPr>
          <w:p w:rsidR="004E7CF0" w:rsidRDefault="004E7CF0" w:rsidP="000D4BFD">
            <w:pPr>
              <w:pStyle w:val="DP-TableRowText"/>
            </w:pPr>
            <w:r>
              <w:t>17</w:t>
            </w:r>
          </w:p>
        </w:tc>
        <w:tc>
          <w:tcPr>
            <w:tcW w:w="1036" w:type="dxa"/>
            <w:hideMark/>
          </w:tcPr>
          <w:p w:rsidR="004E7CF0" w:rsidRDefault="004E7CF0" w:rsidP="000D4BFD">
            <w:pPr>
              <w:pStyle w:val="DP-TableRowText"/>
            </w:pPr>
            <w:r>
              <w:t>No</w:t>
            </w:r>
          </w:p>
        </w:tc>
        <w:tc>
          <w:tcPr>
            <w:tcW w:w="1887" w:type="dxa"/>
            <w:hideMark/>
          </w:tcPr>
          <w:p w:rsidR="004E7CF0" w:rsidRDefault="004E7CF0" w:rsidP="000D4BFD">
            <w:pPr>
              <w:pStyle w:val="DP-TableRowText"/>
            </w:pPr>
            <w:r>
              <w:t>No</w:t>
            </w:r>
          </w:p>
        </w:tc>
      </w:tr>
    </w:tbl>
    <w:p w:rsidR="009F7695" w:rsidRDefault="009F7695" w:rsidP="009F7695"/>
    <w:p w:rsidR="00D35E84" w:rsidRDefault="00D35E84" w:rsidP="00E87744">
      <w:pPr>
        <w:sectPr w:rsidR="00D35E84" w:rsidSect="00D35E84">
          <w:endnotePr>
            <w:numFmt w:val="decimal"/>
          </w:endnotePr>
          <w:pgSz w:w="15840" w:h="12240" w:orient="landscape" w:code="1"/>
          <w:pgMar w:top="1440" w:right="1051" w:bottom="1440" w:left="720" w:header="720" w:footer="360" w:gutter="0"/>
          <w:cols w:space="720"/>
          <w:noEndnote/>
          <w:docGrid w:linePitch="326"/>
        </w:sectPr>
      </w:pPr>
    </w:p>
    <w:p w:rsidR="00E87744" w:rsidRDefault="00A60B77" w:rsidP="00EE52DB">
      <w:pPr>
        <w:pStyle w:val="DP-ChapterTitle"/>
      </w:pPr>
      <w:bookmarkStart w:id="563" w:name="_Toc280884915"/>
      <w:bookmarkStart w:id="564" w:name="_Toc280887130"/>
      <w:bookmarkStart w:id="565" w:name="_Toc281207596"/>
      <w:bookmarkStart w:id="566" w:name="_Toc281208059"/>
      <w:bookmarkStart w:id="567" w:name="_Toc282608601"/>
      <w:bookmarkStart w:id="568" w:name="_Toc293914981"/>
      <w:r>
        <w:lastRenderedPageBreak/>
        <w:t>Program Units</w:t>
      </w:r>
      <w:bookmarkEnd w:id="563"/>
      <w:bookmarkEnd w:id="564"/>
      <w:bookmarkEnd w:id="565"/>
      <w:bookmarkEnd w:id="566"/>
      <w:bookmarkEnd w:id="567"/>
      <w:bookmarkEnd w:id="568"/>
    </w:p>
    <w:p w:rsidR="00004A00" w:rsidRDefault="00004A00" w:rsidP="00EE52DB">
      <w:pPr>
        <w:pStyle w:val="DP-HeadingA"/>
      </w:pPr>
      <w:bookmarkStart w:id="569" w:name="_Toc272102786"/>
      <w:bookmarkStart w:id="570" w:name="_Toc280884917"/>
      <w:bookmarkStart w:id="571" w:name="_Toc280887132"/>
      <w:bookmarkStart w:id="572" w:name="_Toc281207598"/>
      <w:bookmarkStart w:id="573" w:name="_Toc281208061"/>
      <w:bookmarkStart w:id="574" w:name="_Toc282608603"/>
      <w:bookmarkStart w:id="575" w:name="_Toc293914982"/>
      <w:r>
        <w:t>Overview</w:t>
      </w:r>
      <w:bookmarkEnd w:id="575"/>
    </w:p>
    <w:p w:rsidR="00004A00" w:rsidRPr="00947D89" w:rsidRDefault="00004A00" w:rsidP="00947D89">
      <w:pPr>
        <w:pStyle w:val="DP-Bodytext"/>
        <w:rPr>
          <w:rStyle w:val="DP-BodytextlastChar"/>
        </w:rPr>
      </w:pPr>
      <w:r>
        <w:t xml:space="preserve">PipeLine was developed using Microsoft Access based on a split database design.  Under this structure the application interface (forms, queries, reports, lookup tables, and code) reside in </w:t>
      </w:r>
      <w:r w:rsidRPr="00947D89">
        <w:rPr>
          <w:rStyle w:val="DP-BodytextlastChar"/>
        </w:rPr>
        <w:t>one database called the front-end and the data database, called the backend.</w:t>
      </w:r>
    </w:p>
    <w:p w:rsidR="00E87744" w:rsidRDefault="00E87744" w:rsidP="00EE52DB">
      <w:pPr>
        <w:pStyle w:val="DP-HeadingA"/>
      </w:pPr>
      <w:bookmarkStart w:id="576" w:name="_Toc293914983"/>
      <w:r>
        <w:t>Source Code CD content</w:t>
      </w:r>
      <w:bookmarkEnd w:id="569"/>
      <w:bookmarkEnd w:id="570"/>
      <w:bookmarkEnd w:id="571"/>
      <w:bookmarkEnd w:id="572"/>
      <w:bookmarkEnd w:id="573"/>
      <w:bookmarkEnd w:id="574"/>
      <w:bookmarkEnd w:id="576"/>
    </w:p>
    <w:p w:rsidR="00004A00" w:rsidRPr="00947D89" w:rsidRDefault="00004A00" w:rsidP="00947D89">
      <w:pPr>
        <w:pStyle w:val="DP-Bodytext"/>
        <w:rPr>
          <w:rStyle w:val="DP-BodytextlastChar"/>
        </w:rPr>
      </w:pPr>
      <w:r>
        <w:t xml:space="preserve">The source code cd contains the application required files, plus installer files, and </w:t>
      </w:r>
      <w:r w:rsidRPr="00947D89">
        <w:rPr>
          <w:rStyle w:val="DP-BodytextlastChar"/>
        </w:rPr>
        <w:t>documentation to assist the developer in understanding PipeLine.</w:t>
      </w:r>
    </w:p>
    <w:p w:rsidR="00EE7366" w:rsidRDefault="00EE7366" w:rsidP="00EE7366">
      <w:pPr>
        <w:pStyle w:val="DP-TableTitle"/>
      </w:pPr>
      <w:bookmarkStart w:id="577" w:name="_Toc293915335"/>
      <w:r>
        <w:t xml:space="preserve">Table </w:t>
      </w:r>
      <w:fldSimple w:instr=" SEQ Table \* ARABIC ">
        <w:r w:rsidR="002A3BA2">
          <w:rPr>
            <w:noProof/>
          </w:rPr>
          <w:t>16</w:t>
        </w:r>
      </w:fldSimple>
      <w:r>
        <w:t xml:space="preserve"> - Source Code CD Content</w:t>
      </w:r>
      <w:bookmarkEnd w:id="577"/>
    </w:p>
    <w:tbl>
      <w:tblPr>
        <w:tblW w:w="9738" w:type="dxa"/>
        <w:tblInd w:w="108" w:type="dxa"/>
        <w:tblLayout w:type="fixed"/>
        <w:tblLook w:val="01E0" w:firstRow="1" w:lastRow="1" w:firstColumn="1" w:lastColumn="1" w:noHBand="0" w:noVBand="0"/>
      </w:tblPr>
      <w:tblGrid>
        <w:gridCol w:w="5508"/>
        <w:gridCol w:w="4230"/>
      </w:tblGrid>
      <w:tr w:rsidR="003A0429" w:rsidRPr="00454B0C" w:rsidTr="00EE7366">
        <w:trPr>
          <w:tblHeader/>
        </w:trPr>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SubheadRow"/>
              <w:rPr>
                <w:rFonts w:eastAsia="Calibri"/>
              </w:rPr>
            </w:pPr>
            <w:r w:rsidRPr="00454B0C">
              <w:rPr>
                <w:rFonts w:eastAsia="Calibri"/>
              </w:rPr>
              <w:t>Directory/File</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SubheadRow"/>
              <w:rPr>
                <w:rFonts w:eastAsia="Calibri"/>
              </w:rPr>
            </w:pPr>
            <w:r w:rsidRPr="00454B0C">
              <w:rPr>
                <w:rFonts w:eastAsia="Calibri"/>
              </w:rPr>
              <w:t>Purpose</w:t>
            </w:r>
          </w:p>
        </w:tc>
      </w:tr>
      <w:tr w:rsidR="00170AC3"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417C75">
            <w:pPr>
              <w:pStyle w:val="DP-TableRowText"/>
              <w:rPr>
                <w:rFonts w:eastAsia="Calibri"/>
              </w:rPr>
            </w:pPr>
            <w:r w:rsidRPr="006836D9">
              <w:rPr>
                <w:rFonts w:eastAsia="Calibri"/>
              </w:rPr>
              <w:t>PL- Module Printout.pdf</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sidRPr="006836D9">
              <w:rPr>
                <w:rFonts w:ascii="Arial" w:eastAsia="Calibri" w:hAnsi="Arial" w:cs="Arial"/>
              </w:rPr>
              <w:t>Module Printout</w:t>
            </w:r>
          </w:p>
        </w:tc>
      </w:tr>
      <w:tr w:rsidR="00170AC3"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417C75">
            <w:pPr>
              <w:pStyle w:val="DP-TableRowText"/>
              <w:rPr>
                <w:rFonts w:eastAsia="Calibri"/>
              </w:rPr>
            </w:pPr>
            <w:r w:rsidRPr="006836D9">
              <w:rPr>
                <w:rFonts w:eastAsia="Calibri"/>
              </w:rPr>
              <w:t>PL – Procedure List.pdf</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sidRPr="006836D9">
              <w:rPr>
                <w:rFonts w:ascii="Arial" w:eastAsia="Calibri" w:hAnsi="Arial" w:cs="Arial"/>
              </w:rPr>
              <w:t>Procedure List</w:t>
            </w:r>
          </w:p>
        </w:tc>
      </w:tr>
      <w:tr w:rsidR="003A0429" w:rsidRPr="00032A42" w:rsidTr="00EE7366">
        <w:tc>
          <w:tcPr>
            <w:tcW w:w="5508" w:type="dxa"/>
            <w:tcBorders>
              <w:top w:val="single" w:sz="4" w:space="0" w:color="auto"/>
              <w:left w:val="single" w:sz="4" w:space="0" w:color="auto"/>
              <w:bottom w:val="single" w:sz="4" w:space="0" w:color="auto"/>
              <w:right w:val="single" w:sz="4" w:space="0" w:color="auto"/>
            </w:tcBorders>
          </w:tcPr>
          <w:p w:rsidR="003A0429" w:rsidRPr="00032A42" w:rsidRDefault="006836D9" w:rsidP="00840CE7">
            <w:pPr>
              <w:pStyle w:val="DP-TableRowText"/>
              <w:rPr>
                <w:rFonts w:eastAsia="Calibri"/>
                <w:b/>
              </w:rPr>
            </w:pPr>
            <w:r>
              <w:rPr>
                <w:rFonts w:eastAsia="Calibri"/>
                <w:b/>
              </w:rPr>
              <w:t>/</w:t>
            </w:r>
            <w:r w:rsidR="003A0429" w:rsidRPr="00032A42">
              <w:rPr>
                <w:rFonts w:eastAsia="Calibri"/>
                <w:b/>
              </w:rPr>
              <w:t>PipeLine</w:t>
            </w:r>
          </w:p>
        </w:tc>
        <w:tc>
          <w:tcPr>
            <w:tcW w:w="4230" w:type="dxa"/>
            <w:tcBorders>
              <w:top w:val="single" w:sz="4" w:space="0" w:color="auto"/>
              <w:left w:val="single" w:sz="4" w:space="0" w:color="auto"/>
              <w:bottom w:val="single" w:sz="4" w:space="0" w:color="auto"/>
              <w:right w:val="single" w:sz="4" w:space="0" w:color="auto"/>
            </w:tcBorders>
            <w:noWrap/>
          </w:tcPr>
          <w:p w:rsidR="003A0429" w:rsidRPr="00032A42" w:rsidRDefault="003A0429" w:rsidP="00840CE7">
            <w:pPr>
              <w:pStyle w:val="DP-TableRowText"/>
              <w:rPr>
                <w:rFonts w:ascii="Arial" w:eastAsia="Calibri" w:hAnsi="Arial" w:cs="Arial"/>
                <w:b/>
              </w:rPr>
            </w:pPr>
            <w:r w:rsidRPr="00032A42">
              <w:rPr>
                <w:rFonts w:ascii="Arial" w:eastAsia="Calibri" w:hAnsi="Arial" w:cs="Arial"/>
                <w:b/>
              </w:rPr>
              <w:t>Parent directory</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6836D9">
            <w:pPr>
              <w:pStyle w:val="DP-TableRowText"/>
              <w:rPr>
                <w:rFonts w:eastAsia="Calibri"/>
                <w:b/>
              </w:rPr>
            </w:pPr>
            <w:r w:rsidRPr="00032A42">
              <w:rPr>
                <w:rFonts w:eastAsia="Calibri"/>
                <w:b/>
              </w:rPr>
              <w:tab/>
              <w:t>/</w:t>
            </w:r>
            <w:r>
              <w:rPr>
                <w:rFonts w:eastAsia="Calibri"/>
                <w:b/>
              </w:rPr>
              <w:t>CODE</w:t>
            </w:r>
          </w:p>
        </w:tc>
        <w:tc>
          <w:tcPr>
            <w:tcW w:w="4230" w:type="dxa"/>
            <w:tcBorders>
              <w:top w:val="single" w:sz="4" w:space="0" w:color="auto"/>
              <w:left w:val="single" w:sz="4" w:space="0" w:color="auto"/>
              <w:bottom w:val="single" w:sz="4" w:space="0" w:color="auto"/>
              <w:right w:val="single" w:sz="4" w:space="0" w:color="auto"/>
            </w:tcBorders>
            <w:noWrap/>
          </w:tcPr>
          <w:p w:rsidR="006836D9" w:rsidRPr="00032A42" w:rsidRDefault="006836D9" w:rsidP="00840CE7">
            <w:pPr>
              <w:pStyle w:val="DP-TableRowText"/>
              <w:rPr>
                <w:rFonts w:ascii="Arial" w:eastAsia="Calibri" w:hAnsi="Arial" w:cs="Arial"/>
                <w:b/>
              </w:rPr>
            </w:pPr>
            <w:r>
              <w:rPr>
                <w:rFonts w:ascii="Arial" w:eastAsia="Calibri" w:hAnsi="Arial" w:cs="Arial"/>
                <w:b/>
              </w:rPr>
              <w:t>Code directory</w:t>
            </w:r>
          </w:p>
        </w:tc>
      </w:tr>
      <w:tr w:rsidR="003A0429" w:rsidRPr="00032A42" w:rsidTr="00EE7366">
        <w:tc>
          <w:tcPr>
            <w:tcW w:w="5508" w:type="dxa"/>
            <w:tcBorders>
              <w:top w:val="single" w:sz="4" w:space="0" w:color="auto"/>
              <w:left w:val="single" w:sz="4" w:space="0" w:color="auto"/>
              <w:bottom w:val="single" w:sz="4" w:space="0" w:color="auto"/>
              <w:right w:val="single" w:sz="4" w:space="0" w:color="auto"/>
            </w:tcBorders>
          </w:tcPr>
          <w:p w:rsidR="003A0429" w:rsidRPr="00032A42" w:rsidRDefault="006836D9" w:rsidP="00840CE7">
            <w:pPr>
              <w:pStyle w:val="DP-TableRowText"/>
              <w:tabs>
                <w:tab w:val="left" w:pos="360"/>
                <w:tab w:val="left" w:pos="720"/>
              </w:tabs>
              <w:rPr>
                <w:rFonts w:eastAsia="Calibri"/>
                <w:b/>
              </w:rPr>
            </w:pPr>
            <w:r w:rsidRPr="00032A42">
              <w:rPr>
                <w:rFonts w:eastAsia="Calibri"/>
                <w:b/>
              </w:rPr>
              <w:tab/>
            </w:r>
            <w:r w:rsidRPr="00032A42">
              <w:rPr>
                <w:rFonts w:eastAsia="Calibri"/>
                <w:b/>
              </w:rPr>
              <w:tab/>
            </w:r>
            <w:r w:rsidR="003A0429" w:rsidRPr="00032A42">
              <w:rPr>
                <w:rFonts w:eastAsia="Calibri"/>
                <w:b/>
              </w:rPr>
              <w:t>/ANYMOH</w:t>
            </w:r>
          </w:p>
        </w:tc>
        <w:tc>
          <w:tcPr>
            <w:tcW w:w="4230" w:type="dxa"/>
            <w:tcBorders>
              <w:top w:val="single" w:sz="4" w:space="0" w:color="auto"/>
              <w:left w:val="single" w:sz="4" w:space="0" w:color="auto"/>
              <w:bottom w:val="single" w:sz="4" w:space="0" w:color="auto"/>
              <w:right w:val="single" w:sz="4" w:space="0" w:color="auto"/>
            </w:tcBorders>
            <w:noWrap/>
          </w:tcPr>
          <w:p w:rsidR="003A0429" w:rsidRPr="00032A42" w:rsidRDefault="003A0429" w:rsidP="00840CE7">
            <w:pPr>
              <w:pStyle w:val="DP-TableRowText"/>
              <w:rPr>
                <w:rFonts w:ascii="Arial" w:eastAsia="Calibri" w:hAnsi="Arial" w:cs="Arial"/>
                <w:b/>
              </w:rPr>
            </w:pPr>
            <w:r w:rsidRPr="00032A42">
              <w:rPr>
                <w:rFonts w:ascii="Arial" w:eastAsia="Calibri" w:hAnsi="Arial" w:cs="Arial"/>
                <w:b/>
              </w:rPr>
              <w:t>Directory for sample database</w:t>
            </w:r>
          </w:p>
        </w:tc>
      </w:tr>
      <w:tr w:rsidR="003A0429" w:rsidRPr="00454B0C"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tabs>
                <w:tab w:val="left" w:pos="355"/>
                <w:tab w:val="left" w:pos="720"/>
              </w:tabs>
              <w:rPr>
                <w:rFonts w:eastAsia="Calibri"/>
              </w:rPr>
            </w:pPr>
            <w:r>
              <w:rPr>
                <w:rFonts w:eastAsia="Calibri"/>
              </w:rPr>
              <w:tab/>
            </w:r>
            <w:r>
              <w:rPr>
                <w:rFonts w:eastAsia="Calibri"/>
              </w:rPr>
              <w:tab/>
            </w:r>
            <w:r w:rsidR="006836D9" w:rsidRPr="00032A42">
              <w:rPr>
                <w:rFonts w:eastAsia="Calibri"/>
                <w:b/>
              </w:rPr>
              <w:tab/>
            </w:r>
            <w:r w:rsidRPr="00454B0C">
              <w:rPr>
                <w:rFonts w:eastAsia="Calibri"/>
              </w:rPr>
              <w:t>/globalmoh.MDB</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sidRPr="00454B0C">
              <w:rPr>
                <w:rFonts w:ascii="Arial" w:eastAsia="Calibri" w:hAnsi="Arial" w:cs="Arial"/>
              </w:rPr>
              <w:t>Sample Database</w:t>
            </w:r>
          </w:p>
        </w:tc>
      </w:tr>
      <w:tr w:rsidR="003A0429" w:rsidRPr="00032A42" w:rsidTr="00EE7366">
        <w:tc>
          <w:tcPr>
            <w:tcW w:w="5508" w:type="dxa"/>
            <w:tcBorders>
              <w:top w:val="single" w:sz="4" w:space="0" w:color="auto"/>
              <w:left w:val="single" w:sz="4" w:space="0" w:color="auto"/>
              <w:bottom w:val="single" w:sz="4" w:space="0" w:color="auto"/>
              <w:right w:val="single" w:sz="4" w:space="0" w:color="auto"/>
            </w:tcBorders>
          </w:tcPr>
          <w:p w:rsidR="003A0429" w:rsidRPr="00032A42" w:rsidRDefault="003A0429" w:rsidP="00840CE7">
            <w:pPr>
              <w:pStyle w:val="DP-TableRowText"/>
              <w:rPr>
                <w:rFonts w:eastAsia="Calibri"/>
                <w:b/>
              </w:rPr>
            </w:pPr>
            <w:r w:rsidRPr="00032A42">
              <w:rPr>
                <w:rFonts w:eastAsia="Calibri"/>
                <w:b/>
              </w:rPr>
              <w:tab/>
            </w:r>
            <w:r w:rsidR="006836D9" w:rsidRPr="00032A42">
              <w:rPr>
                <w:rFonts w:eastAsia="Calibri"/>
                <w:b/>
              </w:rPr>
              <w:tab/>
            </w:r>
            <w:r w:rsidRPr="00032A42">
              <w:rPr>
                <w:rFonts w:eastAsia="Calibri"/>
                <w:b/>
              </w:rPr>
              <w:t>/Graphics</w:t>
            </w:r>
          </w:p>
        </w:tc>
        <w:tc>
          <w:tcPr>
            <w:tcW w:w="4230" w:type="dxa"/>
            <w:tcBorders>
              <w:top w:val="single" w:sz="4" w:space="0" w:color="auto"/>
              <w:left w:val="single" w:sz="4" w:space="0" w:color="auto"/>
              <w:bottom w:val="single" w:sz="4" w:space="0" w:color="auto"/>
              <w:right w:val="single" w:sz="4" w:space="0" w:color="auto"/>
            </w:tcBorders>
            <w:noWrap/>
          </w:tcPr>
          <w:p w:rsidR="003A0429" w:rsidRPr="00032A42" w:rsidRDefault="003A0429" w:rsidP="00840CE7">
            <w:pPr>
              <w:pStyle w:val="DP-TableRowText"/>
              <w:rPr>
                <w:rFonts w:ascii="Arial" w:eastAsia="Calibri" w:hAnsi="Arial" w:cs="Arial"/>
                <w:b/>
              </w:rPr>
            </w:pPr>
            <w:r w:rsidRPr="00032A42">
              <w:rPr>
                <w:rFonts w:ascii="Arial" w:eastAsia="Calibri" w:hAnsi="Arial" w:cs="Arial"/>
                <w:b/>
              </w:rPr>
              <w:t>Directory for application graphics</w:t>
            </w:r>
          </w:p>
        </w:tc>
      </w:tr>
      <w:tr w:rsidR="003A0429" w:rsidRPr="00454B0C"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SplashNewT.avi</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Splash screen movie</w:t>
            </w:r>
          </w:p>
        </w:tc>
      </w:tr>
      <w:tr w:rsidR="003A0429" w:rsidRPr="00454B0C"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PL40.ico</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taskbar icon</w:t>
            </w:r>
          </w:p>
        </w:tc>
      </w:tr>
      <w:tr w:rsidR="003A0429" w:rsidRPr="00454B0C"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Pipeline_ICON-xx.ico</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Desktop icon</w:t>
            </w:r>
          </w:p>
        </w:tc>
      </w:tr>
      <w:tr w:rsidR="003A0429" w:rsidRPr="00032A42" w:rsidTr="00EE7366">
        <w:tc>
          <w:tcPr>
            <w:tcW w:w="5508" w:type="dxa"/>
            <w:tcBorders>
              <w:top w:val="single" w:sz="4" w:space="0" w:color="auto"/>
              <w:left w:val="single" w:sz="4" w:space="0" w:color="auto"/>
              <w:bottom w:val="single" w:sz="4" w:space="0" w:color="auto"/>
              <w:right w:val="single" w:sz="4" w:space="0" w:color="auto"/>
            </w:tcBorders>
          </w:tcPr>
          <w:p w:rsidR="003A0429" w:rsidRPr="00032A42" w:rsidRDefault="003A0429" w:rsidP="00840CE7">
            <w:pPr>
              <w:pStyle w:val="DP-TableRowText"/>
              <w:rPr>
                <w:rFonts w:eastAsia="Calibri"/>
                <w:b/>
              </w:rPr>
            </w:pPr>
            <w:r w:rsidRPr="00032A42">
              <w:rPr>
                <w:rFonts w:eastAsia="Calibri"/>
                <w:b/>
              </w:rPr>
              <w:tab/>
            </w:r>
            <w:r w:rsidR="006836D9" w:rsidRPr="00032A42">
              <w:rPr>
                <w:rFonts w:eastAsia="Calibri"/>
                <w:b/>
              </w:rPr>
              <w:tab/>
            </w:r>
            <w:r w:rsidRPr="00032A42">
              <w:rPr>
                <w:rFonts w:eastAsia="Calibri"/>
                <w:b/>
              </w:rPr>
              <w:t>/Summary</w:t>
            </w:r>
          </w:p>
        </w:tc>
        <w:tc>
          <w:tcPr>
            <w:tcW w:w="4230" w:type="dxa"/>
            <w:tcBorders>
              <w:top w:val="single" w:sz="4" w:space="0" w:color="auto"/>
              <w:left w:val="single" w:sz="4" w:space="0" w:color="auto"/>
              <w:bottom w:val="single" w:sz="4" w:space="0" w:color="auto"/>
              <w:right w:val="single" w:sz="4" w:space="0" w:color="auto"/>
            </w:tcBorders>
            <w:noWrap/>
          </w:tcPr>
          <w:p w:rsidR="003A0429" w:rsidRPr="00032A42" w:rsidRDefault="003A0429" w:rsidP="00840CE7">
            <w:pPr>
              <w:pStyle w:val="DP-TableRowText"/>
              <w:rPr>
                <w:rFonts w:ascii="Arial" w:eastAsia="Calibri" w:hAnsi="Arial" w:cs="Arial"/>
                <w:b/>
              </w:rPr>
            </w:pPr>
            <w:r w:rsidRPr="00032A42">
              <w:rPr>
                <w:rFonts w:ascii="Arial" w:eastAsia="Calibri" w:hAnsi="Arial" w:cs="Arial"/>
                <w:b/>
              </w:rPr>
              <w:t>Directory for PipeLine Summary</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Roboex32.dll</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Dll required for PipeLine Summary to run properly</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Proc2000.mdb</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 xml:space="preserve">PipeLine Summary frontend </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Proc_BE.mdb</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Summary backend</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Prog2000.mdb</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Summary program list</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Summary.ico</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Summary icon</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Sumv2.cnt</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Summary help cnt file</w:t>
            </w:r>
          </w:p>
        </w:tc>
      </w:tr>
      <w:tr w:rsidR="003A0429" w:rsidRPr="00DC2431"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SUMv2.hlp</w:t>
            </w:r>
          </w:p>
        </w:tc>
        <w:tc>
          <w:tcPr>
            <w:tcW w:w="4230" w:type="dxa"/>
            <w:tcBorders>
              <w:top w:val="single" w:sz="4" w:space="0" w:color="auto"/>
              <w:left w:val="single" w:sz="4" w:space="0" w:color="auto"/>
              <w:bottom w:val="single" w:sz="4" w:space="0" w:color="auto"/>
              <w:right w:val="single" w:sz="4" w:space="0" w:color="auto"/>
            </w:tcBorders>
            <w:noWrap/>
          </w:tcPr>
          <w:p w:rsidR="003A0429" w:rsidRPr="00454B0C" w:rsidRDefault="003A0429" w:rsidP="00840CE7">
            <w:pPr>
              <w:pStyle w:val="DP-TableRowText"/>
              <w:rPr>
                <w:rFonts w:ascii="Arial" w:eastAsia="Calibri" w:hAnsi="Arial" w:cs="Arial"/>
              </w:rPr>
            </w:pPr>
            <w:r>
              <w:rPr>
                <w:rFonts w:ascii="Arial" w:eastAsia="Calibri" w:hAnsi="Arial" w:cs="Arial"/>
              </w:rPr>
              <w:t>PipeLine Summary help file</w:t>
            </w:r>
          </w:p>
        </w:tc>
      </w:tr>
      <w:tr w:rsidR="003A0429" w:rsidRPr="00032A42" w:rsidTr="00EE7366">
        <w:tc>
          <w:tcPr>
            <w:tcW w:w="5508" w:type="dxa"/>
            <w:tcBorders>
              <w:top w:val="single" w:sz="4" w:space="0" w:color="auto"/>
              <w:left w:val="single" w:sz="4" w:space="0" w:color="auto"/>
              <w:bottom w:val="single" w:sz="4" w:space="0" w:color="auto"/>
              <w:right w:val="single" w:sz="4" w:space="0" w:color="auto"/>
            </w:tcBorders>
          </w:tcPr>
          <w:p w:rsidR="003A0429" w:rsidRPr="00032A42" w:rsidRDefault="003A0429" w:rsidP="00840CE7">
            <w:pPr>
              <w:pStyle w:val="DP-TableRowText"/>
              <w:rPr>
                <w:rFonts w:eastAsia="Calibri"/>
                <w:b/>
              </w:rPr>
            </w:pPr>
            <w:r w:rsidRPr="00032A42">
              <w:rPr>
                <w:rFonts w:eastAsia="Calibri"/>
                <w:b/>
              </w:rPr>
              <w:tab/>
            </w:r>
            <w:r w:rsidR="006836D9" w:rsidRPr="00032A42">
              <w:rPr>
                <w:rFonts w:eastAsia="Calibri"/>
                <w:b/>
              </w:rPr>
              <w:tab/>
            </w:r>
            <w:r w:rsidRPr="00032A42">
              <w:rPr>
                <w:rFonts w:eastAsia="Calibri"/>
                <w:b/>
              </w:rPr>
              <w:t>/XML</w:t>
            </w:r>
          </w:p>
        </w:tc>
        <w:tc>
          <w:tcPr>
            <w:tcW w:w="4230" w:type="dxa"/>
            <w:tcBorders>
              <w:top w:val="single" w:sz="4" w:space="0" w:color="auto"/>
              <w:left w:val="single" w:sz="4" w:space="0" w:color="auto"/>
              <w:bottom w:val="single" w:sz="4" w:space="0" w:color="auto"/>
              <w:right w:val="single" w:sz="4" w:space="0" w:color="auto"/>
            </w:tcBorders>
            <w:noWrap/>
          </w:tcPr>
          <w:p w:rsidR="003A0429" w:rsidRPr="00032A42" w:rsidRDefault="003A0429" w:rsidP="00840CE7">
            <w:pPr>
              <w:pStyle w:val="DP-TableRowText"/>
              <w:rPr>
                <w:rFonts w:ascii="Arial" w:eastAsia="Calibri" w:hAnsi="Arial" w:cs="Arial"/>
                <w:b/>
              </w:rPr>
            </w:pPr>
            <w:r>
              <w:rPr>
                <w:rFonts w:ascii="Arial" w:eastAsia="Calibri" w:hAnsi="Arial" w:cs="Arial"/>
                <w:b/>
              </w:rPr>
              <w:t>Directory for xml files</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ECatalog_Live_Final_Generic_20100701</w:t>
            </w:r>
            <w:r>
              <w:rPr>
                <w:rFonts w:eastAsia="Calibri"/>
              </w:rPr>
              <w:t>.xml</w:t>
            </w:r>
          </w:p>
        </w:tc>
        <w:tc>
          <w:tcPr>
            <w:tcW w:w="4230" w:type="dxa"/>
            <w:tcBorders>
              <w:top w:val="single" w:sz="4" w:space="0" w:color="auto"/>
              <w:left w:val="single" w:sz="4" w:space="0" w:color="auto"/>
              <w:bottom w:val="single" w:sz="4" w:space="0" w:color="auto"/>
              <w:right w:val="single" w:sz="4" w:space="0" w:color="auto"/>
            </w:tcBorders>
            <w:noWrap/>
          </w:tcPr>
          <w:p w:rsidR="003A0429" w:rsidRPr="00EE52DB" w:rsidRDefault="003A0429" w:rsidP="00840CE7">
            <w:pPr>
              <w:pStyle w:val="DP-TableRowText"/>
              <w:rPr>
                <w:rFonts w:ascii="Arial" w:eastAsia="Calibri" w:hAnsi="Arial" w:cs="Arial"/>
              </w:rPr>
            </w:pPr>
            <w:r>
              <w:rPr>
                <w:rFonts w:ascii="Arial" w:eastAsia="Calibri" w:hAnsi="Arial" w:cs="Arial"/>
              </w:rPr>
              <w:t>E-Catalog file distributed with application</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Pr="00454B0C"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SCMS Product_ARV_TEST</w:t>
            </w:r>
            <w:r>
              <w:rPr>
                <w:rFonts w:eastAsia="Calibri"/>
              </w:rPr>
              <w:t>.xml</w:t>
            </w:r>
          </w:p>
        </w:tc>
        <w:tc>
          <w:tcPr>
            <w:tcW w:w="4230" w:type="dxa"/>
            <w:tcBorders>
              <w:top w:val="single" w:sz="4" w:space="0" w:color="auto"/>
              <w:left w:val="single" w:sz="4" w:space="0" w:color="auto"/>
              <w:bottom w:val="single" w:sz="4" w:space="0" w:color="auto"/>
              <w:right w:val="single" w:sz="4" w:space="0" w:color="auto"/>
            </w:tcBorders>
            <w:noWrap/>
          </w:tcPr>
          <w:p w:rsidR="003A0429" w:rsidRPr="00EE52DB" w:rsidRDefault="003A0429" w:rsidP="00840CE7">
            <w:pPr>
              <w:pStyle w:val="DP-TableRowText"/>
              <w:rPr>
                <w:rFonts w:ascii="Arial" w:eastAsia="Calibri" w:hAnsi="Arial" w:cs="Arial"/>
              </w:rPr>
            </w:pPr>
            <w:r>
              <w:rPr>
                <w:rFonts w:ascii="Arial" w:eastAsia="Calibri" w:hAnsi="Arial" w:cs="Arial"/>
              </w:rPr>
              <w:t xml:space="preserve">SCMS ARV file distributed with application </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Pr>
                <w:rFonts w:eastAsia="Calibri"/>
              </w:rPr>
              <w:tab/>
            </w:r>
            <w:r w:rsidR="006836D9" w:rsidRPr="00032A42">
              <w:rPr>
                <w:rFonts w:eastAsia="Calibri"/>
                <w:b/>
              </w:rPr>
              <w:tab/>
            </w:r>
            <w:r>
              <w:rPr>
                <w:rFonts w:eastAsia="Calibri"/>
              </w:rPr>
              <w:t>/</w:t>
            </w:r>
            <w:r w:rsidRPr="00032A42">
              <w:rPr>
                <w:rFonts w:eastAsia="Calibri"/>
              </w:rPr>
              <w:t>Contraceptives.xml</w:t>
            </w:r>
          </w:p>
        </w:tc>
        <w:tc>
          <w:tcPr>
            <w:tcW w:w="4230" w:type="dxa"/>
            <w:tcBorders>
              <w:top w:val="single" w:sz="4" w:space="0" w:color="auto"/>
              <w:left w:val="single" w:sz="4" w:space="0" w:color="auto"/>
              <w:bottom w:val="single" w:sz="4" w:space="0" w:color="auto"/>
              <w:right w:val="single" w:sz="4" w:space="0" w:color="auto"/>
            </w:tcBorders>
            <w:noWrap/>
          </w:tcPr>
          <w:p w:rsidR="003A0429" w:rsidRPr="00EE52DB" w:rsidRDefault="003A0429" w:rsidP="00840CE7">
            <w:pPr>
              <w:pStyle w:val="DP-TableRowText"/>
              <w:rPr>
                <w:rFonts w:ascii="Arial" w:eastAsia="Calibri" w:hAnsi="Arial" w:cs="Arial"/>
              </w:rPr>
            </w:pPr>
            <w:r>
              <w:rPr>
                <w:rFonts w:ascii="Arial" w:eastAsia="Calibri" w:hAnsi="Arial" w:cs="Arial"/>
              </w:rPr>
              <w:t>Contraceptives file distributed with application</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sidR="006836D9" w:rsidRPr="00032A42">
              <w:rPr>
                <w:rFonts w:eastAsia="Calibri"/>
                <w:b/>
              </w:rPr>
              <w:tab/>
            </w:r>
            <w:r>
              <w:rPr>
                <w:rFonts w:eastAsia="Calibri"/>
              </w:rPr>
              <w:t>/e-help.cnt</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(English) help cnt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sidR="006836D9" w:rsidRPr="00032A42">
              <w:rPr>
                <w:rFonts w:eastAsia="Calibri"/>
                <w:b/>
              </w:rPr>
              <w:tab/>
            </w:r>
            <w:r>
              <w:rPr>
                <w:rFonts w:eastAsia="Calibri"/>
              </w:rPr>
              <w:t>/e-help.HLP</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(English) help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sidR="006836D9" w:rsidRPr="00032A42">
              <w:rPr>
                <w:rFonts w:eastAsia="Calibri"/>
                <w:b/>
              </w:rPr>
              <w:tab/>
            </w:r>
            <w:r>
              <w:rPr>
                <w:rFonts w:eastAsia="Calibri"/>
              </w:rPr>
              <w:t>/E-PL-help.cnt</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help cnt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lastRenderedPageBreak/>
              <w:tab/>
            </w:r>
            <w:r w:rsidR="006836D9" w:rsidRPr="00032A42">
              <w:rPr>
                <w:rFonts w:eastAsia="Calibri"/>
                <w:b/>
              </w:rPr>
              <w:tab/>
            </w:r>
            <w:r>
              <w:rPr>
                <w:rFonts w:eastAsia="Calibri"/>
              </w:rPr>
              <w:t>/E-PL-help.hlp</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help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sidR="006836D9" w:rsidRPr="00032A42">
              <w:rPr>
                <w:rFonts w:eastAsia="Calibri"/>
                <w:b/>
              </w:rPr>
              <w:tab/>
            </w:r>
            <w:r>
              <w:rPr>
                <w:rFonts w:eastAsia="Calibri"/>
              </w:rPr>
              <w:t>/</w:t>
            </w:r>
            <w:r w:rsidRPr="00A971D5">
              <w:rPr>
                <w:rFonts w:eastAsia="Calibri"/>
              </w:rPr>
              <w:t>Pipeline_ICON-xx.ico</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icon</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3A0429" w:rsidP="00840CE7">
            <w:pPr>
              <w:pStyle w:val="DP-TableRowText"/>
              <w:rPr>
                <w:rFonts w:eastAsia="Calibri"/>
              </w:rPr>
            </w:pPr>
            <w:r>
              <w:rPr>
                <w:rFonts w:eastAsia="Calibri"/>
              </w:rPr>
              <w:tab/>
            </w:r>
            <w:r w:rsidR="006836D9" w:rsidRPr="00032A42">
              <w:rPr>
                <w:rFonts w:eastAsia="Calibri"/>
                <w:b/>
              </w:rPr>
              <w:tab/>
            </w:r>
            <w:r>
              <w:rPr>
                <w:rFonts w:eastAsia="Calibri"/>
              </w:rPr>
              <w:t>/</w:t>
            </w:r>
            <w:r w:rsidRPr="00A971D5">
              <w:rPr>
                <w:rFonts w:eastAsia="Calibri"/>
              </w:rPr>
              <w:t>Pipeline2000.MDB</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frontend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PLFix1</w:t>
            </w:r>
            <w:r w:rsidR="003A0429">
              <w:rPr>
                <w:rFonts w:eastAsia="Calibri"/>
              </w:rPr>
              <w:t>.reg</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Registry fix for graphs</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PLFix</w:t>
            </w:r>
            <w:r w:rsidR="003A0429">
              <w:rPr>
                <w:rFonts w:eastAsia="Calibri"/>
              </w:rPr>
              <w:t>2.reg</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Registry fix for graphs</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PLFix</w:t>
            </w:r>
            <w:r w:rsidR="003A0429">
              <w:rPr>
                <w:rFonts w:eastAsia="Calibri"/>
              </w:rPr>
              <w:t>3.reg</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Registry fix for graphs</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pmp_mpty.mdb</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Empty PipeLine backend file</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posttransform.xslt</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ProgV4.mdb</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PipeLine program list</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ReadMe.txt</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Readme file for installation issues and known issues</w:t>
            </w:r>
          </w:p>
        </w:tc>
      </w:tr>
      <w:tr w:rsidR="003A0429" w:rsidRPr="00EE52DB" w:rsidTr="00EE7366">
        <w:tc>
          <w:tcPr>
            <w:tcW w:w="5508" w:type="dxa"/>
            <w:tcBorders>
              <w:top w:val="single" w:sz="4" w:space="0" w:color="auto"/>
              <w:left w:val="single" w:sz="4" w:space="0" w:color="auto"/>
              <w:bottom w:val="single" w:sz="4" w:space="0" w:color="auto"/>
              <w:right w:val="single" w:sz="4" w:space="0" w:color="auto"/>
            </w:tcBorders>
          </w:tcPr>
          <w:p w:rsidR="003A0429" w:rsidRDefault="006836D9" w:rsidP="00840CE7">
            <w:pPr>
              <w:pStyle w:val="DP-TableRowText"/>
              <w:rPr>
                <w:rFonts w:eastAsia="Calibri"/>
              </w:rPr>
            </w:pPr>
            <w:r w:rsidRPr="00032A42">
              <w:rPr>
                <w:rFonts w:eastAsia="Calibri"/>
                <w:b/>
              </w:rPr>
              <w:tab/>
            </w:r>
            <w:r w:rsidR="003A0429">
              <w:rPr>
                <w:rFonts w:eastAsia="Calibri"/>
              </w:rPr>
              <w:tab/>
              <w:t>/</w:t>
            </w:r>
            <w:r w:rsidR="003A0429" w:rsidRPr="00A971D5">
              <w:rPr>
                <w:rFonts w:eastAsia="Calibri"/>
              </w:rPr>
              <w:t>Roboex32.dll</w:t>
            </w:r>
          </w:p>
        </w:tc>
        <w:tc>
          <w:tcPr>
            <w:tcW w:w="4230" w:type="dxa"/>
            <w:tcBorders>
              <w:top w:val="single" w:sz="4" w:space="0" w:color="auto"/>
              <w:left w:val="single" w:sz="4" w:space="0" w:color="auto"/>
              <w:bottom w:val="single" w:sz="4" w:space="0" w:color="auto"/>
              <w:right w:val="single" w:sz="4" w:space="0" w:color="auto"/>
            </w:tcBorders>
            <w:noWrap/>
          </w:tcPr>
          <w:p w:rsidR="003A0429" w:rsidRDefault="003A0429" w:rsidP="00840CE7">
            <w:pPr>
              <w:pStyle w:val="DP-TableRowText"/>
              <w:rPr>
                <w:rFonts w:ascii="Arial" w:eastAsia="Calibri" w:hAnsi="Arial" w:cs="Arial"/>
              </w:rPr>
            </w:pPr>
            <w:r>
              <w:rPr>
                <w:rFonts w:ascii="Arial" w:eastAsia="Calibri" w:hAnsi="Arial" w:cs="Arial"/>
              </w:rPr>
              <w:t>Dll required for PipeLine to run properly</w:t>
            </w:r>
          </w:p>
        </w:tc>
      </w:tr>
      <w:tr w:rsidR="00170AC3"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t>/</w:t>
            </w:r>
            <w:r>
              <w:rPr>
                <w:rFonts w:eastAsia="Calibri"/>
                <w:b/>
              </w:rPr>
              <w:t>Help Files</w:t>
            </w:r>
          </w:p>
        </w:tc>
        <w:tc>
          <w:tcPr>
            <w:tcW w:w="4230" w:type="dxa"/>
            <w:tcBorders>
              <w:top w:val="single" w:sz="4" w:space="0" w:color="auto"/>
              <w:left w:val="single" w:sz="4" w:space="0" w:color="auto"/>
              <w:bottom w:val="single" w:sz="4" w:space="0" w:color="auto"/>
              <w:right w:val="single" w:sz="4" w:space="0" w:color="auto"/>
            </w:tcBorders>
            <w:noWrap/>
          </w:tcPr>
          <w:p w:rsidR="006836D9" w:rsidRPr="00032A42" w:rsidRDefault="006836D9" w:rsidP="00417C75">
            <w:pPr>
              <w:pStyle w:val="DP-TableRowText"/>
              <w:rPr>
                <w:rFonts w:ascii="Arial" w:eastAsia="Calibri" w:hAnsi="Arial" w:cs="Arial"/>
                <w:b/>
              </w:rPr>
            </w:pPr>
            <w:r>
              <w:rPr>
                <w:rFonts w:ascii="Arial" w:eastAsia="Calibri" w:hAnsi="Arial" w:cs="Arial"/>
                <w:b/>
              </w:rPr>
              <w:t>Help file directory</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r>
            <w:r w:rsidRPr="00032A42">
              <w:rPr>
                <w:rFonts w:eastAsia="Calibri"/>
                <w:b/>
              </w:rPr>
              <w:tab/>
            </w:r>
            <w:r>
              <w:rPr>
                <w:rFonts w:eastAsia="Calibri"/>
                <w:b/>
              </w:rPr>
              <w:t>/PipeLine</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45185" w:rsidP="00645185">
            <w:pPr>
              <w:pStyle w:val="DP-TableRowText"/>
              <w:rPr>
                <w:rFonts w:ascii="Arial" w:eastAsia="Calibri" w:hAnsi="Arial" w:cs="Arial"/>
                <w:b/>
              </w:rPr>
            </w:pPr>
            <w:r>
              <w:rPr>
                <w:rFonts w:ascii="Arial" w:eastAsia="Calibri" w:hAnsi="Arial" w:cs="Arial"/>
                <w:b/>
              </w:rPr>
              <w:t>Pipeline directory</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r>
            <w:r w:rsidRPr="00032A42">
              <w:rPr>
                <w:rFonts w:eastAsia="Calibri"/>
                <w:b/>
              </w:rPr>
              <w:tab/>
            </w:r>
            <w:r w:rsidRPr="00032A42">
              <w:rPr>
                <w:rFonts w:eastAsia="Calibri"/>
                <w:b/>
              </w:rPr>
              <w:tab/>
            </w:r>
            <w:r>
              <w:rPr>
                <w:rFonts w:eastAsia="Calibri"/>
                <w:b/>
              </w:rPr>
              <w:t>/English</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45185" w:rsidP="00417C75">
            <w:pPr>
              <w:pStyle w:val="DP-TableRowText"/>
              <w:rPr>
                <w:rFonts w:ascii="Arial" w:eastAsia="Calibri" w:hAnsi="Arial" w:cs="Arial"/>
                <w:b/>
              </w:rPr>
            </w:pPr>
            <w:r>
              <w:rPr>
                <w:rFonts w:ascii="Arial" w:eastAsia="Calibri" w:hAnsi="Arial" w:cs="Arial"/>
                <w:b/>
              </w:rPr>
              <w:t>English directory</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/E-PL-Help.doc</w:t>
            </w:r>
          </w:p>
        </w:tc>
        <w:tc>
          <w:tcPr>
            <w:tcW w:w="4230" w:type="dxa"/>
            <w:tcBorders>
              <w:top w:val="single" w:sz="4" w:space="0" w:color="auto"/>
              <w:left w:val="single" w:sz="4" w:space="0" w:color="auto"/>
              <w:bottom w:val="single" w:sz="4" w:space="0" w:color="auto"/>
              <w:right w:val="single" w:sz="4" w:space="0" w:color="auto"/>
            </w:tcBorders>
            <w:shd w:val="clear" w:color="auto" w:fill="auto"/>
            <w:noWrap/>
          </w:tcPr>
          <w:p w:rsidR="00AF4248" w:rsidRPr="00AF4248" w:rsidRDefault="00645185" w:rsidP="00417C75">
            <w:pPr>
              <w:pStyle w:val="DP-TableRowText"/>
              <w:rPr>
                <w:rFonts w:ascii="Arial" w:eastAsia="Calibri" w:hAnsi="Arial" w:cs="Arial"/>
              </w:rPr>
            </w:pPr>
            <w:r>
              <w:rPr>
                <w:rFonts w:ascii="Arial" w:eastAsia="Calibri" w:hAnsi="Arial" w:cs="Arial"/>
              </w:rPr>
              <w:t>Help word document</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/E-PL-Help.hpj</w:t>
            </w:r>
          </w:p>
        </w:tc>
        <w:tc>
          <w:tcPr>
            <w:tcW w:w="4230" w:type="dxa"/>
            <w:tcBorders>
              <w:top w:val="single" w:sz="4" w:space="0" w:color="auto"/>
              <w:left w:val="single" w:sz="4" w:space="0" w:color="auto"/>
              <w:bottom w:val="single" w:sz="4" w:space="0" w:color="auto"/>
              <w:right w:val="single" w:sz="4" w:space="0" w:color="auto"/>
            </w:tcBorders>
            <w:shd w:val="clear" w:color="auto" w:fill="auto"/>
            <w:noWrap/>
          </w:tcPr>
          <w:p w:rsidR="00AF4248" w:rsidRPr="00AF4248" w:rsidRDefault="00645185" w:rsidP="00417C75">
            <w:pPr>
              <w:pStyle w:val="DP-TableRowText"/>
              <w:rPr>
                <w:rFonts w:ascii="Arial" w:eastAsia="Calibri" w:hAnsi="Arial" w:cs="Arial"/>
              </w:rPr>
            </w:pPr>
            <w:r>
              <w:rPr>
                <w:rFonts w:ascii="Arial" w:eastAsia="Calibri" w:hAnsi="Arial" w:cs="Arial"/>
              </w:rPr>
              <w:t>Help project</w:t>
            </w:r>
          </w:p>
        </w:tc>
      </w:tr>
      <w:tr w:rsidR="00AF4248" w:rsidRPr="00032A42" w:rsidTr="00EE7366">
        <w:tc>
          <w:tcPr>
            <w:tcW w:w="5508" w:type="dxa"/>
            <w:tcBorders>
              <w:top w:val="single" w:sz="4" w:space="0" w:color="auto"/>
              <w:left w:val="single" w:sz="4" w:space="0" w:color="auto"/>
              <w:bottom w:val="single" w:sz="4" w:space="0" w:color="auto"/>
              <w:right w:val="single" w:sz="4" w:space="0" w:color="auto"/>
            </w:tcBorders>
          </w:tcPr>
          <w:p w:rsidR="00AF4248" w:rsidRPr="00032A42" w:rsidRDefault="00AF4248" w:rsidP="00417C75">
            <w:pPr>
              <w:pStyle w:val="DP-TableRowText"/>
              <w:rPr>
                <w:rFonts w:eastAsia="Calibri"/>
                <w:b/>
              </w:rPr>
            </w:pPr>
            <w:r w:rsidRPr="00032A42">
              <w:rPr>
                <w:rFonts w:eastAsia="Calibri"/>
                <w:b/>
              </w:rPr>
              <w:tab/>
            </w:r>
            <w:r w:rsidRPr="00032A42">
              <w:rPr>
                <w:rFonts w:eastAsia="Calibri"/>
                <w:b/>
              </w:rPr>
              <w:tab/>
            </w:r>
            <w:r w:rsidRPr="00032A42">
              <w:rPr>
                <w:rFonts w:eastAsia="Calibri"/>
                <w:b/>
              </w:rPr>
              <w:tab/>
            </w:r>
            <w:r w:rsidRPr="00032A42">
              <w:rPr>
                <w:rFonts w:eastAsia="Calibri"/>
                <w:b/>
              </w:rPr>
              <w:tab/>
            </w:r>
            <w:proofErr w:type="gramStart"/>
            <w:r>
              <w:rPr>
                <w:rFonts w:eastAsia="Calibri"/>
                <w:b/>
              </w:rPr>
              <w:t>/!SSL</w:t>
            </w:r>
            <w:proofErr w:type="gramEnd"/>
            <w:r>
              <w:rPr>
                <w:rFonts w:eastAsia="Calibri"/>
                <w:b/>
              </w:rPr>
              <w:t>!</w:t>
            </w:r>
          </w:p>
        </w:tc>
        <w:tc>
          <w:tcPr>
            <w:tcW w:w="4230" w:type="dxa"/>
            <w:tcBorders>
              <w:top w:val="single" w:sz="4" w:space="0" w:color="auto"/>
              <w:left w:val="single" w:sz="4" w:space="0" w:color="auto"/>
              <w:bottom w:val="single" w:sz="4" w:space="0" w:color="auto"/>
              <w:right w:val="single" w:sz="4" w:space="0" w:color="auto"/>
            </w:tcBorders>
            <w:noWrap/>
          </w:tcPr>
          <w:p w:rsidR="00AF4248" w:rsidRDefault="00645185" w:rsidP="00417C75">
            <w:pPr>
              <w:pStyle w:val="DP-TableRowText"/>
              <w:rPr>
                <w:rFonts w:ascii="Arial" w:eastAsia="Calibri" w:hAnsi="Arial" w:cs="Arial"/>
                <w:b/>
              </w:rPr>
            </w:pPr>
            <w:r>
              <w:rPr>
                <w:rFonts w:ascii="Arial" w:eastAsia="Calibri" w:hAnsi="Arial" w:cs="Arial"/>
                <w:b/>
              </w:rPr>
              <w:t>Build directory</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AF4248">
            <w:pPr>
              <w:pStyle w:val="DP-TableRowText"/>
              <w:rPr>
                <w:rFonts w:eastAsia="Calibri"/>
                <w:b/>
              </w:rPr>
            </w:pPr>
            <w:r w:rsidRPr="00AF4248">
              <w:rPr>
                <w:rFonts w:eastAsia="Calibri"/>
                <w:b/>
              </w:rPr>
              <w:tab/>
            </w:r>
            <w:r w:rsidRPr="00AF4248">
              <w:rPr>
                <w:rFonts w:eastAsia="Calibri"/>
                <w:b/>
              </w:rPr>
              <w:tab/>
            </w:r>
            <w:r w:rsidRPr="00AF4248">
              <w:rPr>
                <w:rFonts w:eastAsia="Calibri"/>
                <w:b/>
              </w:rPr>
              <w:tab/>
            </w:r>
            <w:r w:rsidRPr="00AF4248">
              <w:rPr>
                <w:rFonts w:eastAsia="Calibri"/>
                <w:b/>
              </w:rPr>
              <w:tab/>
            </w:r>
            <w:r w:rsidRPr="00AF4248">
              <w:rPr>
                <w:rFonts w:eastAsia="Calibri"/>
                <w:b/>
              </w:rPr>
              <w:tab/>
              <w:t>/WinHelp2000</w:t>
            </w:r>
          </w:p>
        </w:tc>
        <w:tc>
          <w:tcPr>
            <w:tcW w:w="4230" w:type="dxa"/>
            <w:tcBorders>
              <w:top w:val="single" w:sz="4" w:space="0" w:color="auto"/>
              <w:left w:val="single" w:sz="4" w:space="0" w:color="auto"/>
              <w:bottom w:val="single" w:sz="4" w:space="0" w:color="auto"/>
              <w:right w:val="single" w:sz="4" w:space="0" w:color="auto"/>
            </w:tcBorders>
            <w:noWrap/>
          </w:tcPr>
          <w:p w:rsidR="00AF4248" w:rsidRPr="00AF4248" w:rsidRDefault="00645185" w:rsidP="00417C75">
            <w:pPr>
              <w:pStyle w:val="DP-TableRowText"/>
              <w:rPr>
                <w:rFonts w:ascii="Arial" w:eastAsia="Calibri" w:hAnsi="Arial" w:cs="Arial"/>
                <w:b/>
              </w:rPr>
            </w:pPr>
            <w:r>
              <w:rPr>
                <w:rFonts w:ascii="Arial" w:eastAsia="Calibri" w:hAnsi="Arial" w:cs="Arial"/>
                <w:b/>
              </w:rPr>
              <w:t>WinHelp2000 directory</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AF4248">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t>/e-help.cnt</w:t>
            </w:r>
          </w:p>
        </w:tc>
        <w:tc>
          <w:tcPr>
            <w:tcW w:w="4230" w:type="dxa"/>
            <w:tcBorders>
              <w:top w:val="single" w:sz="4" w:space="0" w:color="auto"/>
              <w:left w:val="single" w:sz="4" w:space="0" w:color="auto"/>
              <w:bottom w:val="single" w:sz="4" w:space="0" w:color="auto"/>
              <w:right w:val="single" w:sz="4" w:space="0" w:color="auto"/>
            </w:tcBorders>
            <w:noWrap/>
          </w:tcPr>
          <w:p w:rsidR="00AF4248" w:rsidRPr="00AF4248" w:rsidRDefault="00645185" w:rsidP="00417C75">
            <w:pPr>
              <w:pStyle w:val="DP-TableRowText"/>
              <w:rPr>
                <w:rFonts w:ascii="Arial" w:eastAsia="Calibri" w:hAnsi="Arial" w:cs="Arial"/>
              </w:rPr>
            </w:pPr>
            <w:r>
              <w:rPr>
                <w:rFonts w:ascii="Arial" w:eastAsia="Calibri" w:hAnsi="Arial" w:cs="Arial"/>
              </w:rPr>
              <w:t>context file</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AF4248">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t>/e-help</w:t>
            </w:r>
            <w:r>
              <w:rPr>
                <w:rFonts w:eastAsia="Calibri"/>
              </w:rPr>
              <w:t>.hlp</w:t>
            </w:r>
          </w:p>
        </w:tc>
        <w:tc>
          <w:tcPr>
            <w:tcW w:w="4230" w:type="dxa"/>
            <w:tcBorders>
              <w:top w:val="single" w:sz="4" w:space="0" w:color="auto"/>
              <w:left w:val="single" w:sz="4" w:space="0" w:color="auto"/>
              <w:bottom w:val="single" w:sz="4" w:space="0" w:color="auto"/>
              <w:right w:val="single" w:sz="4" w:space="0" w:color="auto"/>
            </w:tcBorders>
            <w:noWrap/>
          </w:tcPr>
          <w:p w:rsidR="00AF4248" w:rsidRPr="00AF4248" w:rsidRDefault="00645185" w:rsidP="00417C75">
            <w:pPr>
              <w:pStyle w:val="DP-TableRowText"/>
              <w:rPr>
                <w:rFonts w:ascii="Arial" w:eastAsia="Calibri" w:hAnsi="Arial" w:cs="Arial"/>
              </w:rPr>
            </w:pPr>
            <w:r>
              <w:rPr>
                <w:rFonts w:ascii="Arial" w:eastAsia="Calibri" w:hAnsi="Arial" w:cs="Arial"/>
              </w:rPr>
              <w:t>Help file</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AF4248">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t>/e-</w:t>
            </w:r>
            <w:r>
              <w:rPr>
                <w:rFonts w:eastAsia="Calibri"/>
              </w:rPr>
              <w:t>pl-</w:t>
            </w:r>
            <w:r w:rsidRPr="00AF4248">
              <w:rPr>
                <w:rFonts w:eastAsia="Calibri"/>
              </w:rPr>
              <w:t>help</w:t>
            </w:r>
            <w:r>
              <w:rPr>
                <w:rFonts w:eastAsia="Calibri"/>
              </w:rPr>
              <w:t>.cnt</w:t>
            </w:r>
          </w:p>
        </w:tc>
        <w:tc>
          <w:tcPr>
            <w:tcW w:w="4230" w:type="dxa"/>
            <w:tcBorders>
              <w:top w:val="single" w:sz="4" w:space="0" w:color="auto"/>
              <w:left w:val="single" w:sz="4" w:space="0" w:color="auto"/>
              <w:bottom w:val="single" w:sz="4" w:space="0" w:color="auto"/>
              <w:right w:val="single" w:sz="4" w:space="0" w:color="auto"/>
            </w:tcBorders>
            <w:noWrap/>
          </w:tcPr>
          <w:p w:rsidR="00AF4248" w:rsidRPr="00AF4248" w:rsidRDefault="00645185" w:rsidP="00417C75">
            <w:pPr>
              <w:pStyle w:val="DP-TableRowText"/>
              <w:rPr>
                <w:rFonts w:ascii="Arial" w:eastAsia="Calibri" w:hAnsi="Arial" w:cs="Arial"/>
              </w:rPr>
            </w:pPr>
            <w:r>
              <w:rPr>
                <w:rFonts w:ascii="Arial" w:eastAsia="Calibri" w:hAnsi="Arial" w:cs="Arial"/>
              </w:rPr>
              <w:t>context file</w:t>
            </w:r>
          </w:p>
        </w:tc>
      </w:tr>
      <w:tr w:rsidR="00AF4248" w:rsidRPr="00AF4248" w:rsidTr="00EE7366">
        <w:tc>
          <w:tcPr>
            <w:tcW w:w="5508" w:type="dxa"/>
            <w:tcBorders>
              <w:top w:val="single" w:sz="4" w:space="0" w:color="auto"/>
              <w:left w:val="single" w:sz="4" w:space="0" w:color="auto"/>
              <w:bottom w:val="single" w:sz="4" w:space="0" w:color="auto"/>
              <w:right w:val="single" w:sz="4" w:space="0" w:color="auto"/>
            </w:tcBorders>
          </w:tcPr>
          <w:p w:rsidR="00AF4248" w:rsidRPr="00AF4248" w:rsidRDefault="00AF4248"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t>/ e-</w:t>
            </w:r>
            <w:r>
              <w:rPr>
                <w:rFonts w:eastAsia="Calibri"/>
              </w:rPr>
              <w:t>pl-</w:t>
            </w:r>
            <w:r w:rsidRPr="00AF4248">
              <w:rPr>
                <w:rFonts w:eastAsia="Calibri"/>
              </w:rPr>
              <w:t>help</w:t>
            </w:r>
            <w:r>
              <w:rPr>
                <w:rFonts w:eastAsia="Calibri"/>
              </w:rPr>
              <w:t>.hlp</w:t>
            </w:r>
          </w:p>
        </w:tc>
        <w:tc>
          <w:tcPr>
            <w:tcW w:w="4230" w:type="dxa"/>
            <w:tcBorders>
              <w:top w:val="single" w:sz="4" w:space="0" w:color="auto"/>
              <w:left w:val="single" w:sz="4" w:space="0" w:color="auto"/>
              <w:bottom w:val="single" w:sz="4" w:space="0" w:color="auto"/>
              <w:right w:val="single" w:sz="4" w:space="0" w:color="auto"/>
            </w:tcBorders>
            <w:noWrap/>
          </w:tcPr>
          <w:p w:rsidR="00AF4248" w:rsidRPr="00AF4248" w:rsidRDefault="00645185" w:rsidP="00417C75">
            <w:pPr>
              <w:pStyle w:val="DP-TableRowText"/>
              <w:rPr>
                <w:rFonts w:ascii="Arial" w:eastAsia="Calibri" w:hAnsi="Arial" w:cs="Arial"/>
              </w:rPr>
            </w:pPr>
            <w:r>
              <w:rPr>
                <w:rFonts w:ascii="Arial" w:eastAsia="Calibri" w:hAnsi="Arial" w:cs="Arial"/>
              </w:rPr>
              <w:t>Help file</w:t>
            </w:r>
          </w:p>
        </w:tc>
      </w:tr>
      <w:tr w:rsidR="00170AC3" w:rsidRPr="00AF4248" w:rsidTr="00EE7366">
        <w:tc>
          <w:tcPr>
            <w:tcW w:w="5508" w:type="dxa"/>
            <w:tcBorders>
              <w:top w:val="single" w:sz="4" w:space="0" w:color="auto"/>
              <w:left w:val="single" w:sz="4" w:space="0" w:color="auto"/>
              <w:bottom w:val="single" w:sz="4" w:space="0" w:color="auto"/>
              <w:right w:val="single" w:sz="4" w:space="0" w:color="auto"/>
            </w:tcBorders>
          </w:tcPr>
          <w:p w:rsidR="00170AC3" w:rsidRPr="00AF4248" w:rsidRDefault="00AF4248"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r>
            <w:r w:rsidRPr="00AF4248">
              <w:rPr>
                <w:rFonts w:eastAsia="Calibri"/>
              </w:rPr>
              <w:tab/>
              <w:t>/ e-</w:t>
            </w:r>
            <w:r>
              <w:rPr>
                <w:rFonts w:eastAsia="Calibri"/>
              </w:rPr>
              <w:t>pl-</w:t>
            </w:r>
            <w:r w:rsidRPr="00AF4248">
              <w:rPr>
                <w:rFonts w:eastAsia="Calibri"/>
              </w:rPr>
              <w:t>help</w:t>
            </w:r>
            <w:r>
              <w:rPr>
                <w:rFonts w:eastAsia="Calibri"/>
              </w:rPr>
              <w:t>.log</w:t>
            </w:r>
          </w:p>
        </w:tc>
        <w:tc>
          <w:tcPr>
            <w:tcW w:w="4230" w:type="dxa"/>
            <w:tcBorders>
              <w:top w:val="single" w:sz="4" w:space="0" w:color="auto"/>
              <w:left w:val="single" w:sz="4" w:space="0" w:color="auto"/>
              <w:bottom w:val="single" w:sz="4" w:space="0" w:color="auto"/>
              <w:right w:val="single" w:sz="4" w:space="0" w:color="auto"/>
            </w:tcBorders>
            <w:noWrap/>
          </w:tcPr>
          <w:p w:rsidR="00170AC3" w:rsidRPr="00AF4248" w:rsidRDefault="00645185" w:rsidP="00417C75">
            <w:pPr>
              <w:pStyle w:val="DP-TableRowText"/>
              <w:rPr>
                <w:rFonts w:ascii="Arial" w:eastAsia="Calibri" w:hAnsi="Arial" w:cs="Arial"/>
              </w:rPr>
            </w:pPr>
            <w:r>
              <w:rPr>
                <w:rFonts w:ascii="Arial" w:eastAsia="Calibri" w:hAnsi="Arial" w:cs="Arial"/>
              </w:rPr>
              <w:t>Log file</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r>
            <w:r w:rsidRPr="00032A42">
              <w:rPr>
                <w:rFonts w:eastAsia="Calibri"/>
                <w:b/>
              </w:rPr>
              <w:tab/>
            </w:r>
            <w:r w:rsidRPr="00032A42">
              <w:rPr>
                <w:rFonts w:eastAsia="Calibri"/>
                <w:b/>
              </w:rPr>
              <w:tab/>
            </w:r>
            <w:r>
              <w:rPr>
                <w:rFonts w:eastAsia="Calibri"/>
                <w:b/>
              </w:rPr>
              <w:t>/French</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45185" w:rsidP="00417C75">
            <w:pPr>
              <w:pStyle w:val="DP-TableRowText"/>
              <w:rPr>
                <w:rFonts w:ascii="Arial" w:eastAsia="Calibri" w:hAnsi="Arial" w:cs="Arial"/>
                <w:b/>
              </w:rPr>
            </w:pPr>
            <w:r>
              <w:rPr>
                <w:rFonts w:ascii="Arial" w:eastAsia="Calibri" w:hAnsi="Arial" w:cs="Arial"/>
                <w:b/>
              </w:rPr>
              <w:t>French directory</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/E-PL-Help.doc</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word document</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/E-PL-Help.hpj</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project</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r>
            <w:r w:rsidRPr="00032A42">
              <w:rPr>
                <w:rFonts w:eastAsia="Calibri"/>
                <w:b/>
              </w:rPr>
              <w:tab/>
            </w:r>
            <w:r w:rsidRPr="00032A42">
              <w:rPr>
                <w:rFonts w:eastAsia="Calibri"/>
                <w:b/>
              </w:rPr>
              <w:tab/>
            </w:r>
            <w:r>
              <w:rPr>
                <w:rFonts w:eastAsia="Calibri"/>
                <w:b/>
              </w:rPr>
              <w:t>/Spanish</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45185" w:rsidP="00417C75">
            <w:pPr>
              <w:pStyle w:val="DP-TableRowText"/>
              <w:rPr>
                <w:rFonts w:ascii="Arial" w:eastAsia="Calibri" w:hAnsi="Arial" w:cs="Arial"/>
                <w:b/>
              </w:rPr>
            </w:pPr>
            <w:r>
              <w:rPr>
                <w:rFonts w:ascii="Arial" w:eastAsia="Calibri" w:hAnsi="Arial" w:cs="Arial"/>
                <w:b/>
              </w:rPr>
              <w:t>Spanish directory</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/E-PL-Help.doc</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word document</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/E-PL-Help.hpj</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project</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417C75">
            <w:pPr>
              <w:pStyle w:val="DP-TableRowText"/>
              <w:rPr>
                <w:rFonts w:eastAsia="Calibri"/>
                <w:b/>
              </w:rPr>
            </w:pPr>
            <w:r w:rsidRPr="00032A42">
              <w:rPr>
                <w:rFonts w:eastAsia="Calibri"/>
                <w:b/>
              </w:rPr>
              <w:tab/>
            </w:r>
            <w:r w:rsidRPr="00032A42">
              <w:rPr>
                <w:rFonts w:eastAsia="Calibri"/>
                <w:b/>
              </w:rPr>
              <w:tab/>
            </w:r>
            <w:r w:rsidRPr="00032A42">
              <w:rPr>
                <w:rFonts w:eastAsia="Calibri"/>
                <w:b/>
              </w:rPr>
              <w:tab/>
            </w:r>
            <w:r>
              <w:rPr>
                <w:rFonts w:eastAsia="Calibri"/>
                <w:b/>
              </w:rPr>
              <w:t>/Sumv2</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45185" w:rsidP="00417C75">
            <w:pPr>
              <w:pStyle w:val="DP-TableRowText"/>
              <w:rPr>
                <w:rFonts w:ascii="Arial" w:eastAsia="Calibri" w:hAnsi="Arial" w:cs="Arial"/>
                <w:b/>
              </w:rPr>
            </w:pPr>
            <w:r>
              <w:rPr>
                <w:rFonts w:ascii="Arial" w:eastAsia="Calibri" w:hAnsi="Arial" w:cs="Arial"/>
                <w:b/>
              </w:rPr>
              <w:t>PL Summary directory</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64518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w:t>
            </w:r>
            <w:r>
              <w:rPr>
                <w:rFonts w:eastAsia="Calibri"/>
              </w:rPr>
              <w:t>Sumv2</w:t>
            </w:r>
            <w:r w:rsidRPr="00AF4248">
              <w:rPr>
                <w:rFonts w:eastAsia="Calibri"/>
              </w:rPr>
              <w:t>.doc</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word document</w:t>
            </w:r>
          </w:p>
        </w:tc>
      </w:tr>
      <w:tr w:rsidR="00645185" w:rsidRPr="00AF4248" w:rsidTr="00EE7366">
        <w:tc>
          <w:tcPr>
            <w:tcW w:w="5508" w:type="dxa"/>
            <w:tcBorders>
              <w:top w:val="single" w:sz="4" w:space="0" w:color="auto"/>
              <w:left w:val="single" w:sz="4" w:space="0" w:color="auto"/>
              <w:bottom w:val="single" w:sz="4" w:space="0" w:color="auto"/>
              <w:right w:val="single" w:sz="4" w:space="0" w:color="auto"/>
            </w:tcBorders>
          </w:tcPr>
          <w:p w:rsidR="00645185" w:rsidRPr="00AF4248" w:rsidRDefault="00645185" w:rsidP="00417C75">
            <w:pPr>
              <w:pStyle w:val="DP-TableRowText"/>
              <w:rPr>
                <w:rFonts w:eastAsia="Calibri"/>
              </w:rPr>
            </w:pPr>
            <w:r w:rsidRPr="00AF4248">
              <w:rPr>
                <w:rFonts w:eastAsia="Calibri"/>
              </w:rPr>
              <w:tab/>
            </w:r>
            <w:r w:rsidRPr="00AF4248">
              <w:rPr>
                <w:rFonts w:eastAsia="Calibri"/>
              </w:rPr>
              <w:tab/>
            </w:r>
            <w:r w:rsidRPr="00AF4248">
              <w:rPr>
                <w:rFonts w:eastAsia="Calibri"/>
              </w:rPr>
              <w:tab/>
            </w:r>
            <w:r w:rsidRPr="00AF4248">
              <w:rPr>
                <w:rFonts w:eastAsia="Calibri"/>
              </w:rPr>
              <w:tab/>
              <w:t>/</w:t>
            </w:r>
            <w:r>
              <w:rPr>
                <w:rFonts w:eastAsia="Calibri"/>
              </w:rPr>
              <w:t xml:space="preserve"> Sumv2</w:t>
            </w:r>
            <w:r w:rsidRPr="00AF4248">
              <w:rPr>
                <w:rFonts w:eastAsia="Calibri"/>
              </w:rPr>
              <w:t>.hpj</w:t>
            </w:r>
          </w:p>
        </w:tc>
        <w:tc>
          <w:tcPr>
            <w:tcW w:w="4230" w:type="dxa"/>
            <w:tcBorders>
              <w:top w:val="single" w:sz="4" w:space="0" w:color="auto"/>
              <w:left w:val="single" w:sz="4" w:space="0" w:color="auto"/>
              <w:bottom w:val="single" w:sz="4" w:space="0" w:color="auto"/>
              <w:right w:val="single" w:sz="4" w:space="0" w:color="auto"/>
            </w:tcBorders>
            <w:noWrap/>
          </w:tcPr>
          <w:p w:rsidR="00645185" w:rsidRPr="00AF4248" w:rsidRDefault="00645185" w:rsidP="00417C75">
            <w:pPr>
              <w:pStyle w:val="DP-TableRowText"/>
              <w:rPr>
                <w:rFonts w:ascii="Arial" w:eastAsia="Calibri" w:hAnsi="Arial" w:cs="Arial"/>
              </w:rPr>
            </w:pPr>
            <w:r>
              <w:rPr>
                <w:rFonts w:ascii="Arial" w:eastAsia="Calibri" w:hAnsi="Arial" w:cs="Arial"/>
              </w:rPr>
              <w:t>Help project</w:t>
            </w:r>
          </w:p>
        </w:tc>
      </w:tr>
      <w:tr w:rsidR="00170AC3"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6836D9">
            <w:pPr>
              <w:pStyle w:val="DP-TableRowText"/>
              <w:rPr>
                <w:rFonts w:eastAsia="Calibri"/>
                <w:b/>
              </w:rPr>
            </w:pPr>
            <w:r w:rsidRPr="00032A42">
              <w:rPr>
                <w:rFonts w:eastAsia="Calibri"/>
                <w:b/>
              </w:rPr>
              <w:tab/>
              <w:t>/</w:t>
            </w:r>
            <w:r>
              <w:rPr>
                <w:rFonts w:eastAsia="Calibri"/>
                <w:b/>
              </w:rPr>
              <w:t>Installer</w:t>
            </w:r>
          </w:p>
        </w:tc>
        <w:tc>
          <w:tcPr>
            <w:tcW w:w="4230" w:type="dxa"/>
            <w:tcBorders>
              <w:top w:val="single" w:sz="4" w:space="0" w:color="auto"/>
              <w:left w:val="single" w:sz="4" w:space="0" w:color="auto"/>
              <w:bottom w:val="single" w:sz="4" w:space="0" w:color="auto"/>
              <w:right w:val="single" w:sz="4" w:space="0" w:color="auto"/>
            </w:tcBorders>
            <w:noWrap/>
          </w:tcPr>
          <w:p w:rsidR="006836D9" w:rsidRPr="00032A42" w:rsidRDefault="006836D9" w:rsidP="00417C75">
            <w:pPr>
              <w:pStyle w:val="DP-TableRowText"/>
              <w:rPr>
                <w:rFonts w:ascii="Arial" w:eastAsia="Calibri" w:hAnsi="Arial" w:cs="Arial"/>
                <w:b/>
              </w:rPr>
            </w:pPr>
            <w:r>
              <w:rPr>
                <w:rFonts w:ascii="Arial" w:eastAsia="Calibri" w:hAnsi="Arial" w:cs="Arial"/>
                <w:b/>
              </w:rPr>
              <w:t>Installer directory</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6836D9">
            <w:pPr>
              <w:pStyle w:val="DP-TableRowText"/>
              <w:rPr>
                <w:rFonts w:eastAsia="Calibri"/>
                <w:b/>
              </w:rPr>
            </w:pPr>
            <w:r w:rsidRPr="00032A42">
              <w:rPr>
                <w:rFonts w:eastAsia="Calibri"/>
                <w:b/>
              </w:rPr>
              <w:tab/>
            </w:r>
            <w:r w:rsidRPr="00032A42">
              <w:rPr>
                <w:rFonts w:eastAsia="Calibri"/>
                <w:b/>
              </w:rPr>
              <w:tab/>
            </w:r>
            <w:r>
              <w:rPr>
                <w:rFonts w:eastAsia="Calibri"/>
                <w:b/>
              </w:rPr>
              <w:t>/Distribution</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836D9" w:rsidP="00417C75">
            <w:pPr>
              <w:pStyle w:val="DP-TableRowText"/>
              <w:rPr>
                <w:rFonts w:ascii="Arial" w:eastAsia="Calibri" w:hAnsi="Arial" w:cs="Arial"/>
                <w:b/>
              </w:rPr>
            </w:pPr>
            <w:r>
              <w:rPr>
                <w:rFonts w:ascii="Arial" w:eastAsia="Calibri" w:hAnsi="Arial" w:cs="Arial"/>
                <w:b/>
              </w:rPr>
              <w:t>Distribution directory</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/accessrt.cab</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Access runtime files</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0F3856" w:rsidRDefault="006836D9" w:rsidP="006836D9">
            <w:pPr>
              <w:pStyle w:val="DP-TableRowText"/>
              <w:rPr>
                <w:rFonts w:eastAsia="Calibri"/>
              </w:rPr>
            </w:pPr>
            <w:r w:rsidRPr="000F3856">
              <w:rPr>
                <w:rFonts w:eastAsia="Calibri"/>
              </w:rPr>
              <w:tab/>
            </w:r>
            <w:r w:rsidRPr="000F3856">
              <w:rPr>
                <w:rFonts w:eastAsia="Calibri"/>
              </w:rPr>
              <w:tab/>
            </w:r>
            <w:r w:rsidRPr="000F3856">
              <w:rPr>
                <w:rFonts w:eastAsia="Calibri"/>
              </w:rPr>
              <w:tab/>
              <w:t>/Accessrt.msi</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Access runtime installer</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/addendum to user manual for pipeline 5 – English.pdf</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Addendum 5.0</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/autorun.aru</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Autorun file</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/autorun.ico</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Autorun icon</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/autorun.inf</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170AC3">
            <w:pPr>
              <w:pStyle w:val="DP-TableRowText"/>
              <w:rPr>
                <w:rFonts w:ascii="Arial" w:eastAsia="Calibri" w:hAnsi="Arial" w:cs="Arial"/>
              </w:rPr>
            </w:pPr>
            <w:r>
              <w:rPr>
                <w:rFonts w:ascii="Arial" w:eastAsia="Calibri" w:hAnsi="Arial" w:cs="Arial"/>
              </w:rPr>
              <w:t>Autorun ini ile</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0F3856" w:rsidRDefault="006836D9" w:rsidP="006836D9">
            <w:pPr>
              <w:pStyle w:val="DP-TableRowText"/>
              <w:rPr>
                <w:rFonts w:eastAsia="Calibri"/>
              </w:rPr>
            </w:pPr>
            <w:r w:rsidRPr="000F3856">
              <w:rPr>
                <w:rFonts w:eastAsia="Calibri"/>
              </w:rPr>
              <w:tab/>
            </w:r>
            <w:r w:rsidRPr="000F3856">
              <w:rPr>
                <w:rFonts w:eastAsia="Calibri"/>
              </w:rPr>
              <w:tab/>
            </w:r>
            <w:r w:rsidRPr="000F3856">
              <w:rPr>
                <w:rFonts w:eastAsia="Calibri"/>
              </w:rPr>
              <w:tab/>
              <w:t>/data1.cab</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Added references for installer</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0F3856" w:rsidRDefault="006836D9" w:rsidP="006836D9">
            <w:pPr>
              <w:pStyle w:val="DP-TableRowText"/>
              <w:rPr>
                <w:rFonts w:eastAsia="Calibri"/>
              </w:rPr>
            </w:pPr>
            <w:r w:rsidRPr="000F3856">
              <w:rPr>
                <w:rFonts w:eastAsia="Calibri"/>
              </w:rPr>
              <w:lastRenderedPageBreak/>
              <w:tab/>
            </w:r>
            <w:r w:rsidRPr="000F3856">
              <w:rPr>
                <w:rFonts w:eastAsia="Calibri"/>
              </w:rPr>
              <w:tab/>
            </w:r>
            <w:r w:rsidRPr="000F3856">
              <w:rPr>
                <w:rFonts w:eastAsia="Calibri"/>
              </w:rPr>
              <w:tab/>
              <w:t>/install.ini</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Installer ini file</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/msxml6.msi</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XML 6 installer</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/new features and known issues in PipeLine 5.1.pdf</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Addendum for 5.1</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0F3856" w:rsidRDefault="006836D9" w:rsidP="006836D9">
            <w:pPr>
              <w:pStyle w:val="DP-TableRowText"/>
              <w:rPr>
                <w:rFonts w:eastAsia="Calibri"/>
              </w:rPr>
            </w:pPr>
            <w:r w:rsidRPr="000F3856">
              <w:rPr>
                <w:rFonts w:eastAsia="Calibri"/>
              </w:rPr>
              <w:tab/>
            </w:r>
            <w:r w:rsidRPr="000F3856">
              <w:rPr>
                <w:rFonts w:eastAsia="Calibri"/>
              </w:rPr>
              <w:tab/>
            </w:r>
            <w:r w:rsidRPr="000F3856">
              <w:rPr>
                <w:rFonts w:eastAsia="Calibri"/>
              </w:rPr>
              <w:tab/>
              <w:t>/pipeline5.cab</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Pipeline installer files</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/pipeline user manual 4 – English.pdf</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User Guide for 4.0</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0F3856" w:rsidRDefault="006836D9" w:rsidP="006836D9">
            <w:pPr>
              <w:pStyle w:val="DP-TableRowText"/>
              <w:rPr>
                <w:rFonts w:eastAsia="Calibri"/>
              </w:rPr>
            </w:pPr>
            <w:r w:rsidRPr="000F3856">
              <w:rPr>
                <w:rFonts w:eastAsia="Calibri"/>
              </w:rPr>
              <w:tab/>
            </w:r>
            <w:r w:rsidRPr="000F3856">
              <w:rPr>
                <w:rFonts w:eastAsia="Calibri"/>
              </w:rPr>
              <w:tab/>
            </w:r>
            <w:r w:rsidRPr="000F3856">
              <w:rPr>
                <w:rFonts w:eastAsia="Calibri"/>
              </w:rPr>
              <w:tab/>
              <w:t>/pipeline.msi</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Pipeline installer</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F3856">
              <w:rPr>
                <w:rFonts w:eastAsia="Calibri"/>
              </w:rPr>
              <w:tab/>
            </w:r>
            <w:r w:rsidRPr="000F3856">
              <w:rPr>
                <w:rFonts w:eastAsia="Calibri"/>
              </w:rPr>
              <w:tab/>
            </w:r>
            <w:r w:rsidRPr="000F3856">
              <w:rPr>
                <w:rFonts w:eastAsia="Calibri"/>
              </w:rPr>
              <w:tab/>
              <w:t>/Pipeline5_1.exe</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Exe that run msi file</w:t>
            </w:r>
          </w:p>
        </w:tc>
      </w:tr>
      <w:tr w:rsidR="000F3856" w:rsidRPr="006836D9" w:rsidTr="00EE7366">
        <w:tc>
          <w:tcPr>
            <w:tcW w:w="5508" w:type="dxa"/>
            <w:tcBorders>
              <w:top w:val="single" w:sz="4" w:space="0" w:color="auto"/>
              <w:left w:val="single" w:sz="4" w:space="0" w:color="auto"/>
              <w:bottom w:val="single" w:sz="4" w:space="0" w:color="auto"/>
              <w:right w:val="single" w:sz="4" w:space="0" w:color="auto"/>
            </w:tcBorders>
          </w:tcPr>
          <w:p w:rsidR="000F3856" w:rsidRPr="006836D9" w:rsidRDefault="000F3856" w:rsidP="006836D9">
            <w:pPr>
              <w:pStyle w:val="DP-TableRowText"/>
              <w:rPr>
                <w:rFonts w:eastAsia="Calibri"/>
              </w:rPr>
            </w:pPr>
            <w:r w:rsidRPr="00032A42">
              <w:rPr>
                <w:rFonts w:eastAsia="Calibri"/>
                <w:b/>
              </w:rPr>
              <w:tab/>
            </w:r>
            <w:r w:rsidRPr="00032A42">
              <w:rPr>
                <w:rFonts w:eastAsia="Calibri"/>
                <w:b/>
              </w:rPr>
              <w:tab/>
            </w:r>
            <w:r w:rsidRPr="00032A42">
              <w:rPr>
                <w:rFonts w:eastAsia="Calibri"/>
                <w:b/>
              </w:rPr>
              <w:tab/>
            </w:r>
            <w:r>
              <w:rPr>
                <w:rFonts w:eastAsia="Calibri"/>
                <w:b/>
              </w:rPr>
              <w:t>/</w:t>
            </w:r>
            <w:r>
              <w:rPr>
                <w:rFonts w:eastAsia="Calibri"/>
              </w:rPr>
              <w:t>Readme.txt</w:t>
            </w:r>
          </w:p>
        </w:tc>
        <w:tc>
          <w:tcPr>
            <w:tcW w:w="4230" w:type="dxa"/>
            <w:tcBorders>
              <w:top w:val="single" w:sz="4" w:space="0" w:color="auto"/>
              <w:left w:val="single" w:sz="4" w:space="0" w:color="auto"/>
              <w:bottom w:val="single" w:sz="4" w:space="0" w:color="auto"/>
              <w:right w:val="single" w:sz="4" w:space="0" w:color="auto"/>
            </w:tcBorders>
            <w:noWrap/>
          </w:tcPr>
          <w:p w:rsidR="000F3856" w:rsidRPr="006836D9" w:rsidRDefault="00170AC3" w:rsidP="00417C75">
            <w:pPr>
              <w:pStyle w:val="DP-TableRowText"/>
              <w:rPr>
                <w:rFonts w:ascii="Arial" w:eastAsia="Calibri" w:hAnsi="Arial" w:cs="Arial"/>
              </w:rPr>
            </w:pPr>
            <w:r>
              <w:rPr>
                <w:rFonts w:ascii="Arial" w:eastAsia="Calibri" w:hAnsi="Arial" w:cs="Arial"/>
              </w:rPr>
              <w:t>Readme text for installer</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/setup.exe</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170AC3" w:rsidP="00417C75">
            <w:pPr>
              <w:pStyle w:val="DP-TableRowText"/>
              <w:rPr>
                <w:rFonts w:ascii="Arial" w:eastAsia="Calibri" w:hAnsi="Arial" w:cs="Arial"/>
              </w:rPr>
            </w:pPr>
            <w:r>
              <w:rPr>
                <w:rFonts w:ascii="Arial" w:eastAsia="Calibri" w:hAnsi="Arial" w:cs="Arial"/>
              </w:rPr>
              <w:t>Setup file for complete installer</w:t>
            </w:r>
          </w:p>
        </w:tc>
      </w:tr>
      <w:tr w:rsidR="006836D9" w:rsidRPr="00032A42"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6836D9">
            <w:pPr>
              <w:pStyle w:val="DP-TableRowText"/>
              <w:rPr>
                <w:rFonts w:eastAsia="Calibri"/>
                <w:b/>
              </w:rPr>
            </w:pPr>
            <w:r w:rsidRPr="00032A42">
              <w:rPr>
                <w:rFonts w:eastAsia="Calibri"/>
                <w:b/>
              </w:rPr>
              <w:tab/>
            </w:r>
            <w:r w:rsidRPr="00032A42">
              <w:rPr>
                <w:rFonts w:eastAsia="Calibri"/>
                <w:b/>
              </w:rPr>
              <w:tab/>
            </w:r>
            <w:r>
              <w:rPr>
                <w:rFonts w:eastAsia="Calibri"/>
                <w:b/>
              </w:rPr>
              <w:t>/Web</w:t>
            </w:r>
          </w:p>
        </w:tc>
        <w:tc>
          <w:tcPr>
            <w:tcW w:w="4230" w:type="dxa"/>
            <w:tcBorders>
              <w:top w:val="single" w:sz="4" w:space="0" w:color="auto"/>
              <w:left w:val="single" w:sz="4" w:space="0" w:color="auto"/>
              <w:bottom w:val="single" w:sz="4" w:space="0" w:color="auto"/>
              <w:right w:val="single" w:sz="4" w:space="0" w:color="auto"/>
            </w:tcBorders>
            <w:noWrap/>
          </w:tcPr>
          <w:p w:rsidR="006836D9" w:rsidRDefault="006836D9" w:rsidP="00417C75">
            <w:pPr>
              <w:pStyle w:val="DP-TableRowText"/>
              <w:rPr>
                <w:rFonts w:ascii="Arial" w:eastAsia="Calibri" w:hAnsi="Arial" w:cs="Arial"/>
                <w:b/>
              </w:rPr>
            </w:pPr>
            <w:r>
              <w:rPr>
                <w:rFonts w:ascii="Arial" w:eastAsia="Calibri" w:hAnsi="Arial" w:cs="Arial"/>
                <w:b/>
              </w:rPr>
              <w:t>Web directory</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/About.txt</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Text for about statement</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w:t>
            </w:r>
            <w:r w:rsidR="000F3856" w:rsidRPr="000F3856">
              <w:rPr>
                <w:rFonts w:eastAsia="Calibri"/>
              </w:rPr>
              <w:t>PipeLine5_1Master.zip</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Master zip file of installer</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/password.txt</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Text for password warning</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/pipeline5</w:t>
            </w:r>
            <w:r w:rsidR="000F3856">
              <w:rPr>
                <w:rFonts w:eastAsia="Calibri"/>
              </w:rPr>
              <w:t>_1</w:t>
            </w:r>
            <w:r w:rsidRPr="006836D9">
              <w:rPr>
                <w:rFonts w:eastAsia="Calibri"/>
              </w:rPr>
              <w:t>.exe</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Exe file created by winzip</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6836D9">
            <w:pPr>
              <w:pStyle w:val="DP-TableRowText"/>
              <w:rPr>
                <w:rFonts w:eastAsia="Calibri"/>
              </w:rPr>
            </w:pPr>
            <w:r w:rsidRPr="006836D9">
              <w:rPr>
                <w:rFonts w:eastAsia="Calibri"/>
              </w:rPr>
              <w:tab/>
            </w:r>
            <w:r w:rsidRPr="006836D9">
              <w:rPr>
                <w:rFonts w:eastAsia="Calibri"/>
              </w:rPr>
              <w:tab/>
            </w:r>
            <w:r w:rsidRPr="006836D9">
              <w:rPr>
                <w:rFonts w:eastAsia="Calibri"/>
              </w:rPr>
              <w:tab/>
              <w:t>/pipeline5</w:t>
            </w:r>
            <w:r w:rsidR="000F3856">
              <w:rPr>
                <w:rFonts w:eastAsia="Calibri"/>
              </w:rPr>
              <w:t>_1</w:t>
            </w:r>
            <w:r w:rsidRPr="006836D9">
              <w:rPr>
                <w:rFonts w:eastAsia="Calibri"/>
              </w:rPr>
              <w:t>.zip</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Zip file containing exe and readme file</w:t>
            </w:r>
          </w:p>
        </w:tc>
      </w:tr>
      <w:tr w:rsidR="006836D9" w:rsidRPr="006836D9" w:rsidTr="00EE7366">
        <w:tc>
          <w:tcPr>
            <w:tcW w:w="5508" w:type="dxa"/>
            <w:tcBorders>
              <w:top w:val="single" w:sz="4" w:space="0" w:color="auto"/>
              <w:left w:val="single" w:sz="4" w:space="0" w:color="auto"/>
              <w:bottom w:val="single" w:sz="4" w:space="0" w:color="auto"/>
              <w:right w:val="single" w:sz="4" w:space="0" w:color="auto"/>
            </w:tcBorders>
          </w:tcPr>
          <w:p w:rsidR="006836D9" w:rsidRPr="006836D9" w:rsidRDefault="006836D9" w:rsidP="000F3856">
            <w:pPr>
              <w:pStyle w:val="DP-TableRowText"/>
              <w:rPr>
                <w:rFonts w:eastAsia="Calibri"/>
              </w:rPr>
            </w:pPr>
            <w:r w:rsidRPr="006836D9">
              <w:rPr>
                <w:rFonts w:eastAsia="Calibri"/>
              </w:rPr>
              <w:tab/>
            </w:r>
            <w:r w:rsidRPr="006836D9">
              <w:rPr>
                <w:rFonts w:eastAsia="Calibri"/>
              </w:rPr>
              <w:tab/>
            </w:r>
            <w:r w:rsidRPr="006836D9">
              <w:rPr>
                <w:rFonts w:eastAsia="Calibri"/>
              </w:rPr>
              <w:tab/>
              <w:t>/readme.</w:t>
            </w:r>
            <w:r w:rsidR="000F3856">
              <w:rPr>
                <w:rFonts w:eastAsia="Calibri"/>
              </w:rPr>
              <w:t>txt</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417C75">
            <w:pPr>
              <w:pStyle w:val="DP-TableRowText"/>
              <w:rPr>
                <w:rFonts w:ascii="Arial" w:eastAsia="Calibri" w:hAnsi="Arial" w:cs="Arial"/>
              </w:rPr>
            </w:pPr>
            <w:r>
              <w:rPr>
                <w:rFonts w:ascii="Arial" w:eastAsia="Calibri" w:hAnsi="Arial" w:cs="Arial"/>
              </w:rPr>
              <w:t>Readme file for installation</w:t>
            </w:r>
          </w:p>
        </w:tc>
      </w:tr>
      <w:tr w:rsidR="006836D9" w:rsidRPr="00EE52DB" w:rsidTr="00EE7366">
        <w:tc>
          <w:tcPr>
            <w:tcW w:w="5508" w:type="dxa"/>
            <w:tcBorders>
              <w:top w:val="single" w:sz="4" w:space="0" w:color="auto"/>
              <w:left w:val="single" w:sz="4" w:space="0" w:color="auto"/>
              <w:bottom w:val="single" w:sz="4" w:space="0" w:color="auto"/>
              <w:right w:val="single" w:sz="4" w:space="0" w:color="auto"/>
            </w:tcBorders>
          </w:tcPr>
          <w:p w:rsidR="006836D9" w:rsidRPr="00032A42" w:rsidRDefault="006836D9" w:rsidP="006836D9">
            <w:pPr>
              <w:pStyle w:val="DP-TableRowText"/>
              <w:rPr>
                <w:rFonts w:eastAsia="Calibri"/>
                <w:b/>
              </w:rPr>
            </w:pPr>
            <w:r w:rsidRPr="00032A42">
              <w:rPr>
                <w:rFonts w:eastAsia="Calibri"/>
                <w:b/>
              </w:rPr>
              <w:tab/>
              <w:t>/</w:t>
            </w:r>
            <w:r>
              <w:rPr>
                <w:rFonts w:eastAsia="Calibri"/>
                <w:b/>
              </w:rPr>
              <w:t>Schemas</w:t>
            </w:r>
          </w:p>
        </w:tc>
        <w:tc>
          <w:tcPr>
            <w:tcW w:w="4230" w:type="dxa"/>
            <w:tcBorders>
              <w:top w:val="single" w:sz="4" w:space="0" w:color="auto"/>
              <w:left w:val="single" w:sz="4" w:space="0" w:color="auto"/>
              <w:bottom w:val="single" w:sz="4" w:space="0" w:color="auto"/>
              <w:right w:val="single" w:sz="4" w:space="0" w:color="auto"/>
            </w:tcBorders>
            <w:noWrap/>
          </w:tcPr>
          <w:p w:rsidR="006836D9" w:rsidRPr="006836D9" w:rsidRDefault="006836D9" w:rsidP="00840CE7">
            <w:pPr>
              <w:pStyle w:val="DP-TableRowText"/>
              <w:rPr>
                <w:rFonts w:ascii="Arial" w:eastAsia="Calibri" w:hAnsi="Arial" w:cs="Arial"/>
                <w:b/>
              </w:rPr>
            </w:pPr>
            <w:r w:rsidRPr="006836D9">
              <w:rPr>
                <w:rFonts w:ascii="Arial" w:eastAsia="Calibri" w:hAnsi="Arial" w:cs="Arial"/>
                <w:b/>
              </w:rPr>
              <w:t>Schema directory</w:t>
            </w:r>
          </w:p>
        </w:tc>
      </w:tr>
      <w:tr w:rsidR="000F3856" w:rsidRPr="000F3856"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32A42">
              <w:rPr>
                <w:rFonts w:eastAsia="Calibri"/>
                <w:b/>
              </w:rPr>
              <w:tab/>
            </w:r>
            <w:r w:rsidRPr="00032A42">
              <w:rPr>
                <w:rFonts w:eastAsia="Calibri"/>
                <w:b/>
              </w:rPr>
              <w:tab/>
            </w:r>
            <w:r>
              <w:rPr>
                <w:rFonts w:eastAsia="Calibri"/>
                <w:b/>
              </w:rPr>
              <w:t>/</w:t>
            </w:r>
            <w:r w:rsidRPr="000F3856">
              <w:rPr>
                <w:rFonts w:eastAsia="Calibri"/>
              </w:rPr>
              <w:t>MaterialMasterNorm_070516_NoCustomType.xsd</w:t>
            </w:r>
          </w:p>
        </w:tc>
        <w:tc>
          <w:tcPr>
            <w:tcW w:w="4230" w:type="dxa"/>
            <w:tcBorders>
              <w:top w:val="single" w:sz="4" w:space="0" w:color="auto"/>
              <w:left w:val="single" w:sz="4" w:space="0" w:color="auto"/>
              <w:bottom w:val="single" w:sz="4" w:space="0" w:color="auto"/>
              <w:right w:val="single" w:sz="4" w:space="0" w:color="auto"/>
            </w:tcBorders>
            <w:noWrap/>
          </w:tcPr>
          <w:p w:rsidR="000F3856" w:rsidRPr="000F3856" w:rsidRDefault="00170AC3" w:rsidP="00840CE7">
            <w:pPr>
              <w:pStyle w:val="DP-TableRowText"/>
              <w:rPr>
                <w:rFonts w:ascii="Arial" w:eastAsia="Calibri" w:hAnsi="Arial" w:cs="Arial"/>
              </w:rPr>
            </w:pPr>
            <w:r>
              <w:rPr>
                <w:rFonts w:ascii="Arial" w:eastAsia="Calibri" w:hAnsi="Arial" w:cs="Arial"/>
              </w:rPr>
              <w:t>Material Master schema</w:t>
            </w:r>
          </w:p>
        </w:tc>
      </w:tr>
      <w:tr w:rsidR="000F3856" w:rsidRPr="000F3856"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32A42">
              <w:rPr>
                <w:rFonts w:eastAsia="Calibri"/>
                <w:b/>
              </w:rPr>
              <w:tab/>
            </w:r>
            <w:r w:rsidRPr="00032A42">
              <w:rPr>
                <w:rFonts w:eastAsia="Calibri"/>
                <w:b/>
              </w:rPr>
              <w:tab/>
            </w:r>
            <w:r>
              <w:rPr>
                <w:rFonts w:eastAsia="Calibri"/>
                <w:b/>
              </w:rPr>
              <w:t>/</w:t>
            </w:r>
            <w:r w:rsidRPr="000F3856">
              <w:rPr>
                <w:rFonts w:eastAsia="Calibri"/>
              </w:rPr>
              <w:t>SCMgr_PipeLine_Export.xsd</w:t>
            </w:r>
          </w:p>
        </w:tc>
        <w:tc>
          <w:tcPr>
            <w:tcW w:w="4230" w:type="dxa"/>
            <w:tcBorders>
              <w:top w:val="single" w:sz="4" w:space="0" w:color="auto"/>
              <w:left w:val="single" w:sz="4" w:space="0" w:color="auto"/>
              <w:bottom w:val="single" w:sz="4" w:space="0" w:color="auto"/>
              <w:right w:val="single" w:sz="4" w:space="0" w:color="auto"/>
            </w:tcBorders>
            <w:noWrap/>
          </w:tcPr>
          <w:p w:rsidR="000F3856" w:rsidRPr="000F3856" w:rsidRDefault="00170AC3" w:rsidP="00840CE7">
            <w:pPr>
              <w:pStyle w:val="DP-TableRowText"/>
              <w:rPr>
                <w:rFonts w:ascii="Arial" w:eastAsia="Calibri" w:hAnsi="Arial" w:cs="Arial"/>
              </w:rPr>
            </w:pPr>
            <w:r>
              <w:rPr>
                <w:rFonts w:ascii="Arial" w:eastAsia="Calibri" w:hAnsi="Arial" w:cs="Arial"/>
              </w:rPr>
              <w:t>SCMgr schema</w:t>
            </w:r>
          </w:p>
        </w:tc>
      </w:tr>
      <w:tr w:rsidR="000F3856" w:rsidRPr="000F3856"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32A42">
              <w:rPr>
                <w:rFonts w:eastAsia="Calibri"/>
                <w:b/>
              </w:rPr>
              <w:tab/>
            </w:r>
            <w:r w:rsidRPr="00032A42">
              <w:rPr>
                <w:rFonts w:eastAsia="Calibri"/>
                <w:b/>
              </w:rPr>
              <w:tab/>
            </w:r>
            <w:r>
              <w:rPr>
                <w:rFonts w:eastAsia="Calibri"/>
                <w:b/>
              </w:rPr>
              <w:t>/</w:t>
            </w:r>
            <w:r w:rsidRPr="000F3856">
              <w:rPr>
                <w:rFonts w:eastAsia="Calibri"/>
              </w:rPr>
              <w:t>QuantimedForecastOutput.xsd</w:t>
            </w:r>
          </w:p>
        </w:tc>
        <w:tc>
          <w:tcPr>
            <w:tcW w:w="4230" w:type="dxa"/>
            <w:tcBorders>
              <w:top w:val="single" w:sz="4" w:space="0" w:color="auto"/>
              <w:left w:val="single" w:sz="4" w:space="0" w:color="auto"/>
              <w:bottom w:val="single" w:sz="4" w:space="0" w:color="auto"/>
              <w:right w:val="single" w:sz="4" w:space="0" w:color="auto"/>
            </w:tcBorders>
            <w:noWrap/>
          </w:tcPr>
          <w:p w:rsidR="000F3856" w:rsidRPr="000F3856" w:rsidRDefault="00170AC3" w:rsidP="00840CE7">
            <w:pPr>
              <w:pStyle w:val="DP-TableRowText"/>
              <w:rPr>
                <w:rFonts w:ascii="Arial" w:eastAsia="Calibri" w:hAnsi="Arial" w:cs="Arial"/>
              </w:rPr>
            </w:pPr>
            <w:r>
              <w:rPr>
                <w:rFonts w:ascii="Arial" w:eastAsia="Calibri" w:hAnsi="Arial" w:cs="Arial"/>
              </w:rPr>
              <w:t>Quantimed schema</w:t>
            </w:r>
          </w:p>
        </w:tc>
      </w:tr>
      <w:tr w:rsidR="000F3856" w:rsidRPr="000F3856" w:rsidTr="00EE7366">
        <w:tc>
          <w:tcPr>
            <w:tcW w:w="5508" w:type="dxa"/>
            <w:tcBorders>
              <w:top w:val="single" w:sz="4" w:space="0" w:color="auto"/>
              <w:left w:val="single" w:sz="4" w:space="0" w:color="auto"/>
              <w:bottom w:val="single" w:sz="4" w:space="0" w:color="auto"/>
              <w:right w:val="single" w:sz="4" w:space="0" w:color="auto"/>
            </w:tcBorders>
          </w:tcPr>
          <w:p w:rsidR="000F3856" w:rsidRPr="000F3856" w:rsidRDefault="000F3856" w:rsidP="006836D9">
            <w:pPr>
              <w:pStyle w:val="DP-TableRowText"/>
              <w:rPr>
                <w:rFonts w:eastAsia="Calibri"/>
              </w:rPr>
            </w:pPr>
            <w:r w:rsidRPr="00032A42">
              <w:rPr>
                <w:rFonts w:eastAsia="Calibri"/>
                <w:b/>
              </w:rPr>
              <w:tab/>
            </w:r>
            <w:r w:rsidRPr="00032A42">
              <w:rPr>
                <w:rFonts w:eastAsia="Calibri"/>
                <w:b/>
              </w:rPr>
              <w:tab/>
            </w:r>
            <w:r>
              <w:rPr>
                <w:rFonts w:eastAsia="Calibri"/>
                <w:b/>
              </w:rPr>
              <w:t>/</w:t>
            </w:r>
            <w:r w:rsidRPr="000F3856">
              <w:rPr>
                <w:rFonts w:eastAsia="Calibri"/>
              </w:rPr>
              <w:t>PipelineXMLOutputSchema_070924.xsd</w:t>
            </w:r>
          </w:p>
        </w:tc>
        <w:tc>
          <w:tcPr>
            <w:tcW w:w="4230" w:type="dxa"/>
            <w:tcBorders>
              <w:top w:val="single" w:sz="4" w:space="0" w:color="auto"/>
              <w:left w:val="single" w:sz="4" w:space="0" w:color="auto"/>
              <w:bottom w:val="single" w:sz="4" w:space="0" w:color="auto"/>
              <w:right w:val="single" w:sz="4" w:space="0" w:color="auto"/>
            </w:tcBorders>
            <w:noWrap/>
          </w:tcPr>
          <w:p w:rsidR="000F3856" w:rsidRPr="000F3856" w:rsidRDefault="00170AC3" w:rsidP="00840CE7">
            <w:pPr>
              <w:pStyle w:val="DP-TableRowText"/>
              <w:rPr>
                <w:rFonts w:ascii="Arial" w:eastAsia="Calibri" w:hAnsi="Arial" w:cs="Arial"/>
              </w:rPr>
            </w:pPr>
            <w:r>
              <w:rPr>
                <w:rFonts w:ascii="Arial" w:eastAsia="Calibri" w:hAnsi="Arial" w:cs="Arial"/>
              </w:rPr>
              <w:t>XML export schema</w:t>
            </w:r>
          </w:p>
        </w:tc>
      </w:tr>
    </w:tbl>
    <w:p w:rsidR="00EE7366" w:rsidRDefault="00EE7366" w:rsidP="00EE7366">
      <w:pPr>
        <w:pStyle w:val="DP-HeadingA"/>
      </w:pPr>
      <w:bookmarkStart w:id="578" w:name="_Toc272102787"/>
      <w:bookmarkStart w:id="579" w:name="_Toc280884918"/>
      <w:bookmarkStart w:id="580" w:name="_Toc280887133"/>
      <w:bookmarkStart w:id="581" w:name="_Toc281207599"/>
      <w:bookmarkStart w:id="582" w:name="_Toc281208062"/>
      <w:bookmarkStart w:id="583" w:name="_Toc282608604"/>
      <w:bookmarkStart w:id="584" w:name="_Toc293914984"/>
      <w:r>
        <w:t>Program name</w:t>
      </w:r>
      <w:bookmarkEnd w:id="584"/>
    </w:p>
    <w:p w:rsidR="00EE7366" w:rsidRDefault="00EE7366" w:rsidP="00947D89">
      <w:pPr>
        <w:pStyle w:val="DP-Bodytext"/>
      </w:pPr>
      <w:r>
        <w:t>The complete Module/Procedure List can be found at:</w:t>
      </w:r>
    </w:p>
    <w:p w:rsidR="00EE7366" w:rsidRDefault="00EE7366" w:rsidP="00947D89">
      <w:pPr>
        <w:pStyle w:val="DP-Bodytext"/>
      </w:pPr>
    </w:p>
    <w:p w:rsidR="00EE7366" w:rsidRDefault="00EE7366" w:rsidP="00947D89">
      <w:pPr>
        <w:pStyle w:val="DP-Bodytext"/>
      </w:pPr>
      <w:r>
        <w:object w:dxaOrig="1550" w:dyaOrig="991">
          <v:shape id="_x0000_i1026" type="#_x0000_t75" style="width:77.35pt;height:49.8pt" o:ole="">
            <v:imagedata r:id="rId83" o:title=""/>
          </v:shape>
          <o:OLEObject Type="Embed" ProgID="AcroExch.Document.7" ShapeID="_x0000_i1026" DrawAspect="Icon" ObjectID="_1367656928" r:id="rId84"/>
        </w:object>
      </w:r>
    </w:p>
    <w:p w:rsidR="00EE7366" w:rsidRDefault="00EE7366" w:rsidP="00947D89">
      <w:pPr>
        <w:pStyle w:val="DP-Bodytext"/>
      </w:pPr>
      <w:r>
        <w:t>The Complete Source code:</w:t>
      </w:r>
    </w:p>
    <w:p w:rsidR="00EE7366" w:rsidRDefault="00EE7366" w:rsidP="00947D89">
      <w:pPr>
        <w:pStyle w:val="DP-Bodytext"/>
      </w:pPr>
    </w:p>
    <w:p w:rsidR="00EE7366" w:rsidRDefault="00EE7366" w:rsidP="00947D89">
      <w:pPr>
        <w:pStyle w:val="DP-Bodytext"/>
      </w:pPr>
      <w:r>
        <w:object w:dxaOrig="1550" w:dyaOrig="991">
          <v:shape id="_x0000_i1027" type="#_x0000_t75" style="width:77.35pt;height:49.8pt" o:ole="">
            <v:imagedata r:id="rId85" o:title=""/>
          </v:shape>
          <o:OLEObject Type="Embed" ProgID="AcroExch.Document.7" ShapeID="_x0000_i1027" DrawAspect="Icon" ObjectID="_1367656929" r:id="rId86"/>
        </w:object>
      </w:r>
    </w:p>
    <w:p w:rsidR="00C95E42" w:rsidRDefault="00C95E42" w:rsidP="00947D89">
      <w:pPr>
        <w:pStyle w:val="DP-Bodytext"/>
        <w:sectPr w:rsidR="00C95E42" w:rsidSect="00D35E84">
          <w:endnotePr>
            <w:numFmt w:val="decimal"/>
          </w:endnotePr>
          <w:pgSz w:w="12240" w:h="15840" w:code="1"/>
          <w:pgMar w:top="1051" w:right="1440" w:bottom="720" w:left="1440" w:header="720" w:footer="360" w:gutter="0"/>
          <w:cols w:space="720"/>
          <w:noEndnote/>
          <w:docGrid w:linePitch="326"/>
        </w:sectPr>
      </w:pPr>
    </w:p>
    <w:p w:rsidR="00C031D4" w:rsidRDefault="004E0A03" w:rsidP="004E0A03">
      <w:pPr>
        <w:pStyle w:val="DP-HeadingB"/>
      </w:pPr>
      <w:bookmarkStart w:id="585" w:name="_Toc293914985"/>
      <w:bookmarkEnd w:id="578"/>
      <w:bookmarkEnd w:id="579"/>
      <w:bookmarkEnd w:id="580"/>
      <w:bookmarkEnd w:id="581"/>
      <w:bookmarkEnd w:id="582"/>
      <w:bookmarkEnd w:id="583"/>
      <w:r>
        <w:lastRenderedPageBreak/>
        <w:t>Forms</w:t>
      </w:r>
      <w:bookmarkEnd w:id="585"/>
    </w:p>
    <w:p w:rsidR="00EE7366" w:rsidRDefault="00EE7366" w:rsidP="00EE7366">
      <w:pPr>
        <w:pStyle w:val="DP-TableTitle"/>
      </w:pPr>
      <w:bookmarkStart w:id="586" w:name="_Toc293915336"/>
      <w:r>
        <w:t xml:space="preserve">Table </w:t>
      </w:r>
      <w:fldSimple w:instr=" SEQ Table \* ARABIC ">
        <w:r w:rsidR="002A3BA2">
          <w:rPr>
            <w:noProof/>
          </w:rPr>
          <w:t>17</w:t>
        </w:r>
      </w:fldSimple>
      <w:r>
        <w:t xml:space="preserve"> - List of Forms</w:t>
      </w:r>
      <w:bookmarkEnd w:id="586"/>
    </w:p>
    <w:tbl>
      <w:tblPr>
        <w:tblStyle w:val="Style1"/>
        <w:tblW w:w="14285" w:type="dxa"/>
        <w:tblInd w:w="108" w:type="dxa"/>
        <w:tblLook w:val="04A0" w:firstRow="1" w:lastRow="0" w:firstColumn="1" w:lastColumn="0" w:noHBand="0" w:noVBand="1"/>
      </w:tblPr>
      <w:tblGrid>
        <w:gridCol w:w="3218"/>
        <w:gridCol w:w="3229"/>
        <w:gridCol w:w="1101"/>
        <w:gridCol w:w="6737"/>
      </w:tblGrid>
      <w:tr w:rsidR="00057271" w:rsidTr="00EE7366">
        <w:trPr>
          <w:tblHeader/>
        </w:trPr>
        <w:tc>
          <w:tcPr>
            <w:tcW w:w="0" w:type="auto"/>
            <w:hideMark/>
          </w:tcPr>
          <w:p w:rsidR="00057271" w:rsidRDefault="00057271" w:rsidP="00EE7366">
            <w:pPr>
              <w:pStyle w:val="DP-TableHeaderRow"/>
            </w:pPr>
            <w:r>
              <w:t>ModuleName</w:t>
            </w:r>
          </w:p>
        </w:tc>
        <w:tc>
          <w:tcPr>
            <w:tcW w:w="0" w:type="auto"/>
            <w:hideMark/>
          </w:tcPr>
          <w:p w:rsidR="00057271" w:rsidRDefault="00057271" w:rsidP="00EE7366">
            <w:pPr>
              <w:pStyle w:val="DP-TableHeaderRow"/>
            </w:pPr>
            <w:r>
              <w:t>Procedure</w:t>
            </w:r>
          </w:p>
        </w:tc>
        <w:tc>
          <w:tcPr>
            <w:tcW w:w="1101" w:type="dxa"/>
            <w:hideMark/>
          </w:tcPr>
          <w:p w:rsidR="00057271" w:rsidRDefault="00057271" w:rsidP="00EE7366">
            <w:pPr>
              <w:pStyle w:val="DP-TableHeaderRow"/>
            </w:pPr>
            <w:r>
              <w:t>Lines</w:t>
            </w:r>
          </w:p>
        </w:tc>
        <w:tc>
          <w:tcPr>
            <w:tcW w:w="6737" w:type="dxa"/>
            <w:hideMark/>
          </w:tcPr>
          <w:p w:rsidR="00057271" w:rsidRDefault="00057271" w:rsidP="00EE7366">
            <w:pPr>
              <w:pStyle w:val="DP-TableHeaderRow"/>
            </w:pPr>
            <w:r>
              <w:t>Comments</w:t>
            </w:r>
          </w:p>
        </w:tc>
      </w:tr>
      <w:tr w:rsidR="001F1932" w:rsidTr="00EE7366">
        <w:trPr>
          <w:trHeight w:val="555"/>
        </w:trPr>
        <w:tc>
          <w:tcPr>
            <w:tcW w:w="0" w:type="auto"/>
            <w:vMerge w:val="restart"/>
            <w:hideMark/>
          </w:tcPr>
          <w:p w:rsidR="001F1932" w:rsidRDefault="001F1932" w:rsidP="00EE7366">
            <w:pPr>
              <w:pStyle w:val="DP-TableRowText"/>
            </w:pPr>
            <w:r>
              <w:t>fdlgCloneConsumptionSelectDate</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1 - 18</w:t>
            </w:r>
          </w:p>
        </w:tc>
        <w:tc>
          <w:tcPr>
            <w:tcW w:w="6737" w:type="dxa"/>
            <w:hideMark/>
          </w:tcPr>
          <w:p w:rsidR="001F1932" w:rsidRDefault="001F1932" w:rsidP="00EE7366">
            <w:pPr>
              <w:pStyle w:val="DP-TableRowText"/>
            </w:pPr>
            <w:r>
              <w:t>' Module : fdlgSelectDateRange ' Description: ' Procedures : cmdCancel_Click ' cmdOK_Click ' Form_Open</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BuildFromYears</w:t>
            </w:r>
          </w:p>
        </w:tc>
        <w:tc>
          <w:tcPr>
            <w:tcW w:w="1101" w:type="dxa"/>
            <w:hideMark/>
          </w:tcPr>
          <w:p w:rsidR="001F1932" w:rsidRDefault="001F1932" w:rsidP="00EE7366">
            <w:pPr>
              <w:pStyle w:val="DP-TableRowText"/>
            </w:pPr>
            <w:r>
              <w:t>224 - 268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cmdCancel_Click</w:t>
            </w:r>
          </w:p>
        </w:tc>
        <w:tc>
          <w:tcPr>
            <w:tcW w:w="1101" w:type="dxa"/>
            <w:hideMark/>
          </w:tcPr>
          <w:p w:rsidR="001F1932" w:rsidRDefault="001F1932" w:rsidP="00EE7366">
            <w:pPr>
              <w:pStyle w:val="DP-TableRowText"/>
            </w:pPr>
            <w:r>
              <w:t>87 - 107</w:t>
            </w:r>
          </w:p>
        </w:tc>
        <w:tc>
          <w:tcPr>
            <w:tcW w:w="6737" w:type="dxa"/>
            <w:hideMark/>
          </w:tcPr>
          <w:p w:rsidR="001F1932" w:rsidRDefault="001F1932" w:rsidP="00EE7366">
            <w:pPr>
              <w:pStyle w:val="DP-TableRowText"/>
            </w:pPr>
            <w:proofErr w:type="gramStart"/>
            <w:r>
              <w:t>' Comments</w:t>
            </w:r>
            <w:proofErr w:type="gramEnd"/>
            <w:r>
              <w:t xml:space="preserve"> : Close the form, which returns the focus ' : to the calling form. ' Parameters : ' Created : 17-Feb-99 Jeff Leiner ' Modified :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cmdOK_Click</w:t>
            </w:r>
          </w:p>
        </w:tc>
        <w:tc>
          <w:tcPr>
            <w:tcW w:w="1101" w:type="dxa"/>
            <w:hideMark/>
          </w:tcPr>
          <w:p w:rsidR="001F1932" w:rsidRDefault="001F1932" w:rsidP="00EE7366">
            <w:pPr>
              <w:pStyle w:val="DP-TableRowText"/>
            </w:pPr>
            <w:r>
              <w:t>108 - 175</w:t>
            </w:r>
          </w:p>
        </w:tc>
        <w:tc>
          <w:tcPr>
            <w:tcW w:w="6737" w:type="dxa"/>
            <w:hideMark/>
          </w:tcPr>
          <w:p w:rsidR="001F1932" w:rsidRDefault="001F1932" w:rsidP="00EE7366">
            <w:pPr>
              <w:pStyle w:val="DP-TableRowText"/>
            </w:pPr>
            <w:proofErr w:type="gramStart"/>
            <w:r>
              <w:t>' Comments</w:t>
            </w:r>
            <w:proofErr w:type="gramEnd"/>
            <w:r>
              <w:t xml:space="preserve"> : Check that the data is OK and then set the ' : form's visibility to false to return the focus ' : to the calling form. ' Parameters : ' Created : 17-Feb-99 Jeff Leiner ' Modified :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EndYear</w:t>
            </w:r>
          </w:p>
        </w:tc>
        <w:tc>
          <w:tcPr>
            <w:tcW w:w="1101" w:type="dxa"/>
            <w:hideMark/>
          </w:tcPr>
          <w:p w:rsidR="001F1932" w:rsidRDefault="001F1932" w:rsidP="00EE7366">
            <w:pPr>
              <w:pStyle w:val="DP-TableRowText"/>
            </w:pPr>
            <w:r>
              <w:t>70 - 81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176 - 211</w:t>
            </w:r>
          </w:p>
        </w:tc>
        <w:tc>
          <w:tcPr>
            <w:tcW w:w="6737" w:type="dxa"/>
            <w:hideMark/>
          </w:tcPr>
          <w:p w:rsidR="001F1932" w:rsidRDefault="001F1932" w:rsidP="00EE7366">
            <w:pPr>
              <w:pStyle w:val="DP-TableRowText"/>
            </w:pPr>
            <w:proofErr w:type="gramStart"/>
            <w:r>
              <w:t>' Comments</w:t>
            </w:r>
            <w:proofErr w:type="gramEnd"/>
            <w:r>
              <w:t xml:space="preserve"> : Look up the current month and set ' : Date range to a 6 month default. ' Parameters : ' Created : ' Modified :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OK</w:t>
            </w:r>
          </w:p>
        </w:tc>
        <w:tc>
          <w:tcPr>
            <w:tcW w:w="1101" w:type="dxa"/>
            <w:hideMark/>
          </w:tcPr>
          <w:p w:rsidR="001F1932" w:rsidRDefault="001F1932" w:rsidP="00EE7366">
            <w:pPr>
              <w:pStyle w:val="DP-TableRowText"/>
            </w:pPr>
            <w:r>
              <w:t>27 - 37</w:t>
            </w:r>
          </w:p>
        </w:tc>
        <w:tc>
          <w:tcPr>
            <w:tcW w:w="6737" w:type="dxa"/>
            <w:hideMark/>
          </w:tcPr>
          <w:p w:rsidR="001F1932" w:rsidRDefault="001F1932" w:rsidP="00EE7366">
            <w:pPr>
              <w:pStyle w:val="DP-TableRowText"/>
            </w:pPr>
            <w:r>
              <w:t>'+ ' Property(G): OK ' Comments : ' Parameters : ' Returns : Boolean ' Created : 23 Jul 2009 jleiner ' Modified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StartDate</w:t>
            </w:r>
          </w:p>
        </w:tc>
        <w:tc>
          <w:tcPr>
            <w:tcW w:w="1101" w:type="dxa"/>
            <w:hideMark/>
          </w:tcPr>
          <w:p w:rsidR="001F1932" w:rsidRDefault="001F1932" w:rsidP="00EE7366">
            <w:pPr>
              <w:pStyle w:val="DP-TableRowText"/>
            </w:pPr>
            <w:r>
              <w:t>49 - 60</w:t>
            </w:r>
          </w:p>
        </w:tc>
        <w:tc>
          <w:tcPr>
            <w:tcW w:w="6737" w:type="dxa"/>
            <w:hideMark/>
          </w:tcPr>
          <w:p w:rsidR="001F1932" w:rsidRDefault="001F1932" w:rsidP="00EE7366">
            <w:pPr>
              <w:pStyle w:val="DP-TableRowText"/>
            </w:pPr>
          </w:p>
        </w:tc>
      </w:tr>
      <w:tr w:rsidR="005C0ABC" w:rsidTr="00EE7366">
        <w:tc>
          <w:tcPr>
            <w:tcW w:w="0" w:type="auto"/>
            <w:vMerge w:val="restart"/>
            <w:hideMark/>
          </w:tcPr>
          <w:p w:rsidR="005C0ABC" w:rsidRDefault="005C0ABC" w:rsidP="00EE7366">
            <w:pPr>
              <w:pStyle w:val="DP-TableRowText"/>
            </w:pPr>
            <w:r>
              <w:t>fdlgCloneConsumptionSetRatio</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CloseMe</w:t>
            </w:r>
          </w:p>
        </w:tc>
        <w:tc>
          <w:tcPr>
            <w:tcW w:w="1101" w:type="dxa"/>
            <w:hideMark/>
          </w:tcPr>
          <w:p w:rsidR="005C0ABC" w:rsidRDefault="005C0ABC" w:rsidP="00EE7366">
            <w:pPr>
              <w:pStyle w:val="DP-TableRowText"/>
            </w:pPr>
            <w:r>
              <w:t>526 - 535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29 - 35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cmdClone_Click</w:t>
            </w:r>
          </w:p>
        </w:tc>
        <w:tc>
          <w:tcPr>
            <w:tcW w:w="1101" w:type="dxa"/>
            <w:hideMark/>
          </w:tcPr>
          <w:p w:rsidR="005C0ABC" w:rsidRDefault="005C0ABC" w:rsidP="00EE7366">
            <w:pPr>
              <w:pStyle w:val="DP-TableRowText"/>
            </w:pPr>
            <w:r>
              <w:t>37 - 55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58 - 69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dblFactor_AfterUpdate</w:t>
            </w:r>
          </w:p>
        </w:tc>
        <w:tc>
          <w:tcPr>
            <w:tcW w:w="1101" w:type="dxa"/>
            <w:hideMark/>
          </w:tcPr>
          <w:p w:rsidR="005C0ABC" w:rsidRDefault="005C0ABC" w:rsidP="00EE7366">
            <w:pPr>
              <w:pStyle w:val="DP-TableRowText"/>
            </w:pPr>
            <w:r>
              <w:t>73 - 81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Form_GotFocus</w:t>
            </w:r>
          </w:p>
        </w:tc>
        <w:tc>
          <w:tcPr>
            <w:tcW w:w="1101" w:type="dxa"/>
            <w:hideMark/>
          </w:tcPr>
          <w:p w:rsidR="005C0ABC" w:rsidRDefault="005C0ABC" w:rsidP="00EE7366">
            <w:pPr>
              <w:pStyle w:val="DP-TableRowText"/>
            </w:pPr>
            <w:r>
              <w:t>83 - 87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95 - 116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520 - 524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OK</w:t>
            </w:r>
          </w:p>
        </w:tc>
        <w:tc>
          <w:tcPr>
            <w:tcW w:w="1101" w:type="dxa"/>
            <w:hideMark/>
          </w:tcPr>
          <w:p w:rsidR="005C0ABC" w:rsidRDefault="005C0ABC" w:rsidP="00EE7366">
            <w:pPr>
              <w:pStyle w:val="DP-TableRowText"/>
            </w:pPr>
            <w:r>
              <w:t>16 - 26</w:t>
            </w:r>
          </w:p>
        </w:tc>
        <w:tc>
          <w:tcPr>
            <w:tcW w:w="6737" w:type="dxa"/>
            <w:hideMark/>
          </w:tcPr>
          <w:p w:rsidR="005C0ABC" w:rsidRDefault="005C0ABC" w:rsidP="00EE7366">
            <w:pPr>
              <w:pStyle w:val="DP-TableRowText"/>
            </w:pPr>
            <w:r>
              <w:t xml:space="preserve">'+ ' Property(G): OK ' Comments : ' Parameters : ' Returns : Boolean ' </w:t>
            </w:r>
            <w:r>
              <w:lastRenderedPageBreak/>
              <w:t>Created : 17 Jul 2009 jleiner ' Modified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ProduceConsumptionRecords</w:t>
            </w:r>
          </w:p>
        </w:tc>
        <w:tc>
          <w:tcPr>
            <w:tcW w:w="1101" w:type="dxa"/>
            <w:hideMark/>
          </w:tcPr>
          <w:p w:rsidR="005C0ABC" w:rsidRDefault="005C0ABC" w:rsidP="00EE7366">
            <w:pPr>
              <w:pStyle w:val="DP-TableRowText"/>
            </w:pPr>
            <w:r>
              <w:t>128 - 253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SaveConsumptionRecords</w:t>
            </w:r>
          </w:p>
        </w:tc>
        <w:tc>
          <w:tcPr>
            <w:tcW w:w="1101" w:type="dxa"/>
            <w:hideMark/>
          </w:tcPr>
          <w:p w:rsidR="005C0ABC" w:rsidRDefault="005C0ABC" w:rsidP="00EE7366">
            <w:pPr>
              <w:pStyle w:val="DP-TableRowText"/>
            </w:pPr>
            <w:r>
              <w:t>266 - 518</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fdlgCountryCode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9 - 22</w:t>
            </w:r>
          </w:p>
        </w:tc>
        <w:tc>
          <w:tcPr>
            <w:tcW w:w="6737" w:type="dxa"/>
            <w:hideMark/>
          </w:tcPr>
          <w:p w:rsidR="005C0ABC" w:rsidRDefault="005C0ABC" w:rsidP="00EE7366">
            <w:pPr>
              <w:pStyle w:val="DP-TableRowText"/>
            </w:pPr>
            <w:r>
              <w:t>'+ ' Procedure : cmdCancel_Click ' Comments : closes form and sends user back to previous screen ' Parameters: - ' Modified : 16 Mar 2007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45 - 74</w:t>
            </w:r>
          </w:p>
        </w:tc>
        <w:tc>
          <w:tcPr>
            <w:tcW w:w="6737" w:type="dxa"/>
            <w:hideMark/>
          </w:tcPr>
          <w:p w:rsidR="005C0ABC" w:rsidRDefault="005C0ABC" w:rsidP="00EE7366">
            <w:pPr>
              <w:pStyle w:val="DP-TableRowText"/>
            </w:pPr>
            <w:r>
              <w:t>'place country code into program data table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30 - 43</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fdlgCPTGenerator</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1 - 21</w:t>
            </w:r>
          </w:p>
        </w:tc>
        <w:tc>
          <w:tcPr>
            <w:tcW w:w="6737" w:type="dxa"/>
            <w:hideMark/>
          </w:tcPr>
          <w:p w:rsidR="005C0ABC" w:rsidRDefault="005C0ABC" w:rsidP="00EE7366">
            <w:pPr>
              <w:pStyle w:val="DP-TableRowText"/>
            </w:pPr>
            <w:r>
              <w:t>' Module : Form_fdlgCPTGenerator ' Description: ' Procedures : cboYear_AfterUpdate() ' cmdCancel_Click() ' cmdCreateCPTData_Click() ' Form_Activate() ' Form_Load() ' Form_Open(Cancel As Integer) ' SetComboYears()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cboYear_AfterUpdate</w:t>
            </w:r>
          </w:p>
        </w:tc>
        <w:tc>
          <w:tcPr>
            <w:tcW w:w="1101" w:type="dxa"/>
            <w:hideMark/>
          </w:tcPr>
          <w:p w:rsidR="005C0ABC" w:rsidRDefault="005C0ABC" w:rsidP="00EE7366">
            <w:pPr>
              <w:pStyle w:val="DP-TableRowText"/>
            </w:pPr>
            <w:r>
              <w:t>22 - 46</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48 - 67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cmdCreateCPTData_Click</w:t>
            </w:r>
          </w:p>
        </w:tc>
        <w:tc>
          <w:tcPr>
            <w:tcW w:w="1101" w:type="dxa"/>
            <w:hideMark/>
          </w:tcPr>
          <w:p w:rsidR="005C0ABC" w:rsidRDefault="005C0ABC" w:rsidP="00EE7366">
            <w:pPr>
              <w:pStyle w:val="DP-TableRowText"/>
            </w:pPr>
            <w:r>
              <w:t>69 - 356</w:t>
            </w:r>
          </w:p>
        </w:tc>
        <w:tc>
          <w:tcPr>
            <w:tcW w:w="6737" w:type="dxa"/>
            <w:hideMark/>
          </w:tcPr>
          <w:p w:rsidR="005C0ABC" w:rsidRDefault="005C0ABC" w:rsidP="00EE7366">
            <w:pPr>
              <w:pStyle w:val="DP-TableRowText"/>
            </w:pPr>
            <w:proofErr w:type="gramStart"/>
            <w:r>
              <w:t>' Comments</w:t>
            </w:r>
            <w:proofErr w:type="gramEnd"/>
            <w:r>
              <w:t xml:space="preserve"> : To Generate the CPT Data files for export to CPT and NewVern. ' : some files will be generated just from the tables data others will ' : be generated due to the products selected in the lstProducts listbox ' Parameters : ' Returns : ' Created : 05/26/98 JSL * ' Modified : 01 Jul 1998 JSL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358 - 377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379 - 398</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400 - 419</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SetComboYears</w:t>
            </w:r>
          </w:p>
        </w:tc>
        <w:tc>
          <w:tcPr>
            <w:tcW w:w="1101" w:type="dxa"/>
            <w:hideMark/>
          </w:tcPr>
          <w:p w:rsidR="005C0ABC" w:rsidRDefault="005C0ABC" w:rsidP="00EE7366">
            <w:pPr>
              <w:pStyle w:val="DP-TableRowText"/>
            </w:pPr>
            <w:r>
              <w:t>421 - 474</w:t>
            </w:r>
          </w:p>
        </w:tc>
        <w:tc>
          <w:tcPr>
            <w:tcW w:w="6737" w:type="dxa"/>
            <w:hideMark/>
          </w:tcPr>
          <w:p w:rsidR="005C0ABC" w:rsidRDefault="005C0ABC" w:rsidP="00EE7366">
            <w:pPr>
              <w:pStyle w:val="DP-TableRowText"/>
            </w:pPr>
            <w:proofErr w:type="gramStart"/>
            <w:r>
              <w:t>' Comments</w:t>
            </w:r>
            <w:proofErr w:type="gramEnd"/>
            <w:r>
              <w:t xml:space="preserve"> : To set the range of years to place in the combobox for the CPT ' report. ' Parameters : ' Returns : ' Created : 05/26/98 JSL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476 - 496</w:t>
            </w:r>
          </w:p>
        </w:tc>
        <w:tc>
          <w:tcPr>
            <w:tcW w:w="6737" w:type="dxa"/>
            <w:hideMark/>
          </w:tcPr>
          <w:p w:rsidR="005C0ABC" w:rsidRDefault="005C0ABC" w:rsidP="00EE7366">
            <w:pPr>
              <w:pStyle w:val="DP-TableRowText"/>
            </w:pPr>
            <w:r>
              <w:t xml:space="preserve">' Comments : ' Parameters : ' Returns : ' Created : ' Modified : 01 Jul 1998 </w:t>
            </w:r>
            <w:r>
              <w:lastRenderedPageBreak/>
              <w:t>JSL ' ' --------------------------------------------------------</w:t>
            </w:r>
          </w:p>
        </w:tc>
      </w:tr>
      <w:tr w:rsidR="005C0ABC" w:rsidTr="00EE7366">
        <w:tc>
          <w:tcPr>
            <w:tcW w:w="0" w:type="auto"/>
            <w:vMerge w:val="restart"/>
            <w:hideMark/>
          </w:tcPr>
          <w:p w:rsidR="005C0ABC" w:rsidRDefault="005C0ABC" w:rsidP="00EE7366">
            <w:pPr>
              <w:pStyle w:val="DP-TableRowText"/>
            </w:pPr>
            <w:r>
              <w:lastRenderedPageBreak/>
              <w:t>fdlgExportCYP</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1 - 14</w:t>
            </w:r>
          </w:p>
        </w:tc>
        <w:tc>
          <w:tcPr>
            <w:tcW w:w="6737" w:type="dxa"/>
            <w:hideMark/>
          </w:tcPr>
          <w:p w:rsidR="005C0ABC" w:rsidRDefault="005C0ABC" w:rsidP="00EE7366">
            <w:pPr>
              <w:pStyle w:val="DP-TableRowText"/>
            </w:pPr>
            <w:r>
              <w:t>' Module : Form_fdlgExportCYP ' Description: ' Procedures : SetText() ' cmdCancel_Click() ' cmdOK_Click()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34 - 51</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53 - 62</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64 - 73</w:t>
            </w:r>
          </w:p>
        </w:tc>
        <w:tc>
          <w:tcPr>
            <w:tcW w:w="6737" w:type="dxa"/>
            <w:hideMark/>
          </w:tcPr>
          <w:p w:rsidR="005C0ABC" w:rsidRDefault="005C0ABC" w:rsidP="00EE7366">
            <w:pPr>
              <w:pStyle w:val="DP-TableRowText"/>
            </w:pPr>
            <w:r>
              <w:t>' Comments : ' Parameters: Cancel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15 - 32</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val="restart"/>
            <w:hideMark/>
          </w:tcPr>
          <w:p w:rsidR="005C0ABC" w:rsidRDefault="005C0ABC" w:rsidP="00EE7366">
            <w:pPr>
              <w:pStyle w:val="DP-TableRowText"/>
            </w:pPr>
            <w:r>
              <w:t>fdlgForecastMappingSCMS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1 - 18</w:t>
            </w:r>
          </w:p>
        </w:tc>
        <w:tc>
          <w:tcPr>
            <w:tcW w:w="6737" w:type="dxa"/>
            <w:hideMark/>
          </w:tcPr>
          <w:p w:rsidR="005C0ABC" w:rsidRDefault="005C0ABC" w:rsidP="00EE7366">
            <w:pPr>
              <w:pStyle w:val="DP-TableRowText"/>
            </w:pPr>
            <w:r>
              <w:t>'+ ' Module : Form_fdlgForecastMappingSCMS ' Description: Used for mapping products from SCMS source to PipeLine ' Procedures : ClearData() ' ClearProcessed() ' cmdCancel_Click() ' cmdOK_Click()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cboSCMSMapping_AfterUpdate</w:t>
            </w:r>
          </w:p>
        </w:tc>
        <w:tc>
          <w:tcPr>
            <w:tcW w:w="1101" w:type="dxa"/>
            <w:hideMark/>
          </w:tcPr>
          <w:p w:rsidR="005C0ABC" w:rsidRDefault="005C0ABC" w:rsidP="00EE7366">
            <w:pPr>
              <w:pStyle w:val="DP-TableRowText"/>
            </w:pPr>
            <w:r>
              <w:t>44 - 71</w:t>
            </w:r>
          </w:p>
        </w:tc>
        <w:tc>
          <w:tcPr>
            <w:tcW w:w="6737" w:type="dxa"/>
            <w:hideMark/>
          </w:tcPr>
          <w:p w:rsidR="005C0ABC" w:rsidRDefault="005C0ABC" w:rsidP="00EE7366">
            <w:pPr>
              <w:pStyle w:val="DP-TableRowText"/>
            </w:pPr>
            <w:r>
              <w:t>'this may replace _beforeUpdate just below</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cboSCMSMapping_BeforeUpdate</w:t>
            </w:r>
          </w:p>
        </w:tc>
        <w:tc>
          <w:tcPr>
            <w:tcW w:w="1101" w:type="dxa"/>
            <w:hideMark/>
          </w:tcPr>
          <w:p w:rsidR="005C0ABC" w:rsidRDefault="005C0ABC" w:rsidP="00EE7366">
            <w:pPr>
              <w:pStyle w:val="DP-TableRowText"/>
            </w:pPr>
            <w:r>
              <w:t>73 - 91</w:t>
            </w:r>
          </w:p>
        </w:tc>
        <w:tc>
          <w:tcPr>
            <w:tcW w:w="6737" w:type="dxa"/>
            <w:hideMark/>
          </w:tcPr>
          <w:p w:rsidR="005C0ABC" w:rsidRDefault="005C0ABC" w:rsidP="00EE7366">
            <w:pPr>
              <w:pStyle w:val="DP-TableRowText"/>
            </w:pPr>
            <w:r>
              <w:t>'if this has a value when the form loads then 'it has to still have a value after update 'in other words, it can't be changed to null if it had value to begin with 'mtracy oct 2006 'Dim fSCMSMapping As Boolean 'fSCMSMapping = False 'default value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cboSCMSMapping_GotFocus</w:t>
            </w:r>
          </w:p>
        </w:tc>
        <w:tc>
          <w:tcPr>
            <w:tcW w:w="1101" w:type="dxa"/>
            <w:hideMark/>
          </w:tcPr>
          <w:p w:rsidR="005C0ABC" w:rsidRDefault="005C0ABC" w:rsidP="00EE7366">
            <w:pPr>
              <w:pStyle w:val="DP-TableRowText"/>
            </w:pPr>
            <w:r>
              <w:t>93 - 100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cboSCMSMapping_LostFocus</w:t>
            </w:r>
          </w:p>
        </w:tc>
        <w:tc>
          <w:tcPr>
            <w:tcW w:w="1101" w:type="dxa"/>
            <w:hideMark/>
          </w:tcPr>
          <w:p w:rsidR="005C0ABC" w:rsidRDefault="005C0ABC" w:rsidP="00EE7366">
            <w:pPr>
              <w:pStyle w:val="DP-TableRowText"/>
            </w:pPr>
            <w:r>
              <w:t>104 - 106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ClearUnMapped</w:t>
            </w:r>
          </w:p>
        </w:tc>
        <w:tc>
          <w:tcPr>
            <w:tcW w:w="1101" w:type="dxa"/>
            <w:hideMark/>
          </w:tcPr>
          <w:p w:rsidR="005C0ABC" w:rsidRDefault="005C0ABC" w:rsidP="00EE7366">
            <w:pPr>
              <w:pStyle w:val="DP-TableRowText"/>
            </w:pPr>
            <w:r>
              <w:t>25 - 42</w:t>
            </w:r>
          </w:p>
        </w:tc>
        <w:tc>
          <w:tcPr>
            <w:tcW w:w="6737" w:type="dxa"/>
            <w:hideMark/>
          </w:tcPr>
          <w:p w:rsidR="005C0ABC" w:rsidRDefault="005C0ABC" w:rsidP="00EE7366">
            <w:pPr>
              <w:pStyle w:val="DP-TableRowText"/>
            </w:pPr>
            <w:r>
              <w:t>'+ ' Procedure : ClearUnMapped ' Comments : Removes all unmapped data from the Import tables ' Parameters: - ' Modified : 17 Jul 2006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114 - 133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141 - 219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226 - 239</w:t>
            </w:r>
          </w:p>
        </w:tc>
        <w:tc>
          <w:tcPr>
            <w:tcW w:w="6737" w:type="dxa"/>
            <w:hideMark/>
          </w:tcPr>
          <w:p w:rsidR="005C0ABC" w:rsidRDefault="005C0ABC" w:rsidP="00EE7366">
            <w:pPr>
              <w:pStyle w:val="DP-TableRowText"/>
            </w:pPr>
            <w:r>
              <w:t>'+ ' Procedure : Form_Open ' Comments : move to first item in source lookup up and set text ' Parameters: Cancel - ' Modified : 14 Jul 2006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ProductNameCut</w:t>
            </w:r>
          </w:p>
        </w:tc>
        <w:tc>
          <w:tcPr>
            <w:tcW w:w="1101" w:type="dxa"/>
            <w:hideMark/>
          </w:tcPr>
          <w:p w:rsidR="005C0ABC" w:rsidRDefault="005C0ABC" w:rsidP="00EE7366">
            <w:pPr>
              <w:pStyle w:val="DP-TableRowText"/>
            </w:pPr>
            <w:r>
              <w:t>289 - 299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txtMappingFull_Click</w:t>
            </w:r>
          </w:p>
        </w:tc>
        <w:tc>
          <w:tcPr>
            <w:tcW w:w="1101" w:type="dxa"/>
            <w:hideMark/>
          </w:tcPr>
          <w:p w:rsidR="005C0ABC" w:rsidRDefault="005C0ABC" w:rsidP="00EE7366">
            <w:pPr>
              <w:pStyle w:val="DP-TableRowText"/>
            </w:pPr>
            <w:r>
              <w:t>244 - 246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txtPLMappingFull_Click</w:t>
            </w:r>
          </w:p>
        </w:tc>
        <w:tc>
          <w:tcPr>
            <w:tcW w:w="1101" w:type="dxa"/>
            <w:hideMark/>
          </w:tcPr>
          <w:p w:rsidR="005C0ABC" w:rsidRDefault="005C0ABC" w:rsidP="00EE7366">
            <w:pPr>
              <w:pStyle w:val="DP-TableRowText"/>
            </w:pPr>
            <w:r>
              <w:t>241 - 243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txtPLProduct_AfterUpdate</w:t>
            </w:r>
          </w:p>
        </w:tc>
        <w:tc>
          <w:tcPr>
            <w:tcW w:w="1101" w:type="dxa"/>
            <w:hideMark/>
          </w:tcPr>
          <w:p w:rsidR="005C0ABC" w:rsidRDefault="005C0ABC" w:rsidP="00EE7366">
            <w:pPr>
              <w:pStyle w:val="DP-TableRowText"/>
            </w:pPr>
            <w:r>
              <w:t>247 - 274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txtPLProduct_GotFocus</w:t>
            </w:r>
          </w:p>
        </w:tc>
        <w:tc>
          <w:tcPr>
            <w:tcW w:w="1101" w:type="dxa"/>
            <w:hideMark/>
          </w:tcPr>
          <w:p w:rsidR="005C0ABC" w:rsidRDefault="005C0ABC" w:rsidP="00EE7366">
            <w:pPr>
              <w:pStyle w:val="DP-TableRowText"/>
            </w:pPr>
            <w:r>
              <w:t>276 - 280</w:t>
            </w:r>
          </w:p>
        </w:tc>
        <w:tc>
          <w:tcPr>
            <w:tcW w:w="6737" w:type="dxa"/>
            <w:hideMark/>
          </w:tcPr>
          <w:p w:rsidR="005C0ABC" w:rsidRDefault="005C0ABC" w:rsidP="00EE7366">
            <w:pPr>
              <w:pStyle w:val="DP-TableRowText"/>
            </w:pPr>
            <w:r>
              <w:t>'requery all the dropdowns, but don't show items in text boxes</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txtPLProduct_LostFocus</w:t>
            </w:r>
          </w:p>
        </w:tc>
        <w:tc>
          <w:tcPr>
            <w:tcW w:w="1101" w:type="dxa"/>
            <w:hideMark/>
          </w:tcPr>
          <w:p w:rsidR="005C0ABC" w:rsidRDefault="005C0ABC" w:rsidP="00EE7366">
            <w:pPr>
              <w:pStyle w:val="DP-TableRowText"/>
            </w:pPr>
            <w:r>
              <w:t>301 - 303</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fdlgImportForecast</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1 - 24</w:t>
            </w:r>
          </w:p>
        </w:tc>
        <w:tc>
          <w:tcPr>
            <w:tcW w:w="6737" w:type="dxa"/>
            <w:hideMark/>
          </w:tcPr>
          <w:p w:rsidR="005C0ABC" w:rsidRDefault="005C0ABC" w:rsidP="00EE7366">
            <w:pPr>
              <w:pStyle w:val="DP-TableRowText"/>
            </w:pPr>
            <w:r>
              <w:t>'+ ' Module : Form_fdlgImportForecast ' Description: ' Procedures : cmdBrowse_Click() ' cmdCancel_Click() ' cmdOK_Click() ' Form_Close()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31 - 52</w:t>
            </w:r>
          </w:p>
        </w:tc>
        <w:tc>
          <w:tcPr>
            <w:tcW w:w="6737" w:type="dxa"/>
            <w:hideMark/>
          </w:tcPr>
          <w:p w:rsidR="005C0ABC" w:rsidRDefault="005C0ABC" w:rsidP="00EE7366">
            <w:pPr>
              <w:pStyle w:val="DP-TableRowText"/>
            </w:pPr>
            <w:r>
              <w:t>'+ ' Procedure : cmdBrowse_Click ' Comments : Opens form for user to select a program file to open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cmdBrowse2_Click</w:t>
            </w:r>
          </w:p>
        </w:tc>
        <w:tc>
          <w:tcPr>
            <w:tcW w:w="1101" w:type="dxa"/>
            <w:hideMark/>
          </w:tcPr>
          <w:p w:rsidR="005C0ABC" w:rsidRDefault="005C0ABC" w:rsidP="00EE7366">
            <w:pPr>
              <w:pStyle w:val="DP-TableRowText"/>
            </w:pPr>
            <w:r>
              <w:t>60 - 81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89 - 105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113 - 188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196 - 214</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fdlgImportMapping</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1 - 19</w:t>
            </w:r>
          </w:p>
        </w:tc>
        <w:tc>
          <w:tcPr>
            <w:tcW w:w="6737" w:type="dxa"/>
            <w:hideMark/>
          </w:tcPr>
          <w:p w:rsidR="005C0ABC" w:rsidRDefault="005C0ABC" w:rsidP="00EE7366">
            <w:pPr>
              <w:pStyle w:val="DP-TableRowText"/>
            </w:pPr>
            <w:r>
              <w:t>'+ ' Module : Form_fdlgImportMapping ' Description: Used for mapping products for external source to PipeLine ' Procedures : cboSelect1_AfterUpdate() ' ClearData() ' ClearProcessed() ' cmdCancel_Click() ' cmdOK_Click() ' Form_Open(Cancel As Integer) ' ResetValues()</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cboSelect1_AfterUpdate</w:t>
            </w:r>
          </w:p>
        </w:tc>
        <w:tc>
          <w:tcPr>
            <w:tcW w:w="1101" w:type="dxa"/>
            <w:hideMark/>
          </w:tcPr>
          <w:p w:rsidR="005C0ABC" w:rsidRDefault="005C0ABC" w:rsidP="00EE7366">
            <w:pPr>
              <w:pStyle w:val="DP-TableRowText"/>
            </w:pPr>
            <w:r>
              <w:t>26 - 38</w:t>
            </w:r>
          </w:p>
        </w:tc>
        <w:tc>
          <w:tcPr>
            <w:tcW w:w="6737" w:type="dxa"/>
            <w:hideMark/>
          </w:tcPr>
          <w:p w:rsidR="005C0ABC" w:rsidRDefault="005C0ABC" w:rsidP="00EE7366">
            <w:pPr>
              <w:pStyle w:val="DP-TableRowText"/>
            </w:pPr>
            <w:r>
              <w:t>'+ ' Procedure : cboSelect1_AfterUpdate ' Comments : Filters based on source selected ' Parameters: - ' Modified : 21 Aug 2003 LKB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ClearData</w:t>
            </w:r>
          </w:p>
        </w:tc>
        <w:tc>
          <w:tcPr>
            <w:tcW w:w="1101" w:type="dxa"/>
            <w:hideMark/>
          </w:tcPr>
          <w:p w:rsidR="005C0ABC" w:rsidRDefault="005C0ABC" w:rsidP="00EE7366">
            <w:pPr>
              <w:pStyle w:val="DP-TableRowText"/>
            </w:pPr>
            <w:r>
              <w:t>46 - 69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ClearProcessed</w:t>
            </w:r>
          </w:p>
        </w:tc>
        <w:tc>
          <w:tcPr>
            <w:tcW w:w="1101" w:type="dxa"/>
            <w:hideMark/>
          </w:tcPr>
          <w:p w:rsidR="005C0ABC" w:rsidRDefault="005C0ABC" w:rsidP="00EE7366">
            <w:pPr>
              <w:pStyle w:val="DP-TableRowText"/>
            </w:pPr>
            <w:r>
              <w:t>77 - 94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102 - 124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132 - 281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289 - 313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ResetValues</w:t>
            </w:r>
          </w:p>
        </w:tc>
        <w:tc>
          <w:tcPr>
            <w:tcW w:w="1101" w:type="dxa"/>
            <w:hideMark/>
          </w:tcPr>
          <w:p w:rsidR="005C0ABC" w:rsidRDefault="005C0ABC" w:rsidP="00EE7366">
            <w:pPr>
              <w:pStyle w:val="DP-TableRowText"/>
            </w:pPr>
            <w:r>
              <w:t>321 - 336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Validate_Period</w:t>
            </w:r>
          </w:p>
        </w:tc>
        <w:tc>
          <w:tcPr>
            <w:tcW w:w="1101" w:type="dxa"/>
            <w:hideMark/>
          </w:tcPr>
          <w:p w:rsidR="005C0ABC" w:rsidRDefault="005C0ABC" w:rsidP="00EE7366">
            <w:pPr>
              <w:pStyle w:val="DP-TableRowText"/>
            </w:pPr>
            <w:r>
              <w:t>350 - 442</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fdlgImportMappingSCMS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1 - 16</w:t>
            </w:r>
          </w:p>
        </w:tc>
        <w:tc>
          <w:tcPr>
            <w:tcW w:w="6737" w:type="dxa"/>
            <w:hideMark/>
          </w:tcPr>
          <w:p w:rsidR="005C0ABC" w:rsidRDefault="005C0ABC" w:rsidP="00EE7366">
            <w:pPr>
              <w:pStyle w:val="DP-TableRowText"/>
            </w:pPr>
            <w:r>
              <w:t>'+ ' Module : Form_fdlgImportMappingSCMS ' Description: Used for mapping products from SCMS source to PipeLine ' Procedures : ClearData() ' ClearProcessed() ' cmdCancel_Click() ' cmdOK_Click()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23 - 42</w:t>
            </w:r>
          </w:p>
        </w:tc>
        <w:tc>
          <w:tcPr>
            <w:tcW w:w="6737" w:type="dxa"/>
            <w:hideMark/>
          </w:tcPr>
          <w:p w:rsidR="005C0ABC" w:rsidRDefault="005C0ABC" w:rsidP="00EE7366">
            <w:pPr>
              <w:pStyle w:val="DP-TableRowText"/>
            </w:pPr>
            <w:r>
              <w:t>'+ ' Procedure : cmdCancel_Click ' Comments : resets all values to null (mapping/clear flag) and closes form ' Parameters: - ' Modified : 21 Aug 2003 LKB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50 - 55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62 - 75</w:t>
            </w:r>
          </w:p>
        </w:tc>
        <w:tc>
          <w:tcPr>
            <w:tcW w:w="6737" w:type="dxa"/>
            <w:hideMark/>
          </w:tcPr>
          <w:p w:rsidR="005C0ABC" w:rsidRDefault="005C0ABC" w:rsidP="00EE7366">
            <w:pPr>
              <w:pStyle w:val="DP-TableRowText"/>
            </w:pPr>
            <w:r>
              <w:t>'+ ' Procedure : Form_Open ' Comments : move to first item in source lookup up and set text ' Parameters: Cancel - ' Modified : 14 Jul 2006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txtMappingFull_Click</w:t>
            </w:r>
          </w:p>
        </w:tc>
        <w:tc>
          <w:tcPr>
            <w:tcW w:w="1101" w:type="dxa"/>
            <w:hideMark/>
          </w:tcPr>
          <w:p w:rsidR="005C0ABC" w:rsidRDefault="005C0ABC" w:rsidP="00EE7366">
            <w:pPr>
              <w:pStyle w:val="DP-TableRowText"/>
            </w:pPr>
            <w:r>
              <w:t>77 - 79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txtProduct_AfterUpdate</w:t>
            </w:r>
          </w:p>
        </w:tc>
        <w:tc>
          <w:tcPr>
            <w:tcW w:w="1101" w:type="dxa"/>
            <w:hideMark/>
          </w:tcPr>
          <w:p w:rsidR="005C0ABC" w:rsidRDefault="005C0ABC" w:rsidP="00EE7366">
            <w:pPr>
              <w:pStyle w:val="DP-TableRowText"/>
            </w:pPr>
            <w:r>
              <w:t>81 - 104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txtProduct_GotFocus</w:t>
            </w:r>
          </w:p>
        </w:tc>
        <w:tc>
          <w:tcPr>
            <w:tcW w:w="1101" w:type="dxa"/>
            <w:hideMark/>
          </w:tcPr>
          <w:p w:rsidR="005C0ABC" w:rsidRDefault="005C0ABC" w:rsidP="00EE7366">
            <w:pPr>
              <w:pStyle w:val="DP-TableRowText"/>
            </w:pPr>
            <w:r>
              <w:t>106 - 110</w:t>
            </w:r>
          </w:p>
        </w:tc>
        <w:tc>
          <w:tcPr>
            <w:tcW w:w="6737" w:type="dxa"/>
            <w:hideMark/>
          </w:tcPr>
          <w:p w:rsidR="005C0ABC" w:rsidRDefault="005C0ABC" w:rsidP="00EE7366">
            <w:pPr>
              <w:pStyle w:val="DP-TableRowText"/>
            </w:pPr>
            <w:r>
              <w:t>'requery all the dropdowns, but don't show items in text boxes</w:t>
            </w:r>
          </w:p>
        </w:tc>
      </w:tr>
      <w:tr w:rsidR="005C0ABC" w:rsidTr="00EE7366">
        <w:tc>
          <w:tcPr>
            <w:tcW w:w="0" w:type="auto"/>
            <w:vMerge w:val="restart"/>
            <w:hideMark/>
          </w:tcPr>
          <w:p w:rsidR="005C0ABC" w:rsidRDefault="005C0ABC" w:rsidP="00EE7366">
            <w:pPr>
              <w:pStyle w:val="DP-TableRowText"/>
            </w:pPr>
            <w:r>
              <w:t>fdlgImportProducts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1 - 24</w:t>
            </w:r>
          </w:p>
        </w:tc>
        <w:tc>
          <w:tcPr>
            <w:tcW w:w="6737" w:type="dxa"/>
            <w:hideMark/>
          </w:tcPr>
          <w:p w:rsidR="005C0ABC" w:rsidRDefault="005C0ABC" w:rsidP="00EE7366">
            <w:pPr>
              <w:pStyle w:val="DP-TableRowText"/>
            </w:pPr>
            <w:r>
              <w:t>'+ ' Module : Form_fdlgImportProducts ' Description: ' Procedures : cmdBrowse_Click() ' cmdCancel_Click() ' cmdOK_Click() ' Form_Close()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31 - 52</w:t>
            </w:r>
          </w:p>
        </w:tc>
        <w:tc>
          <w:tcPr>
            <w:tcW w:w="6737" w:type="dxa"/>
            <w:hideMark/>
          </w:tcPr>
          <w:p w:rsidR="005C0ABC" w:rsidRDefault="005C0ABC" w:rsidP="00EE7366">
            <w:pPr>
              <w:pStyle w:val="DP-TableRowText"/>
            </w:pPr>
            <w:r>
              <w:t>'+ ' Procedure : cmdBrowse_Click ' Comments : Opens form for user to select a program file to open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60 - 76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84 - 139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147 - 164</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fdlgImportSCM</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1 - 24</w:t>
            </w:r>
          </w:p>
        </w:tc>
        <w:tc>
          <w:tcPr>
            <w:tcW w:w="6737" w:type="dxa"/>
            <w:hideMark/>
          </w:tcPr>
          <w:p w:rsidR="005C0ABC" w:rsidRDefault="005C0ABC" w:rsidP="00EE7366">
            <w:pPr>
              <w:pStyle w:val="DP-TableRowText"/>
            </w:pPr>
            <w:r>
              <w:t>'+ ' Module : Form_fdlgImportSCM ' Description: ' Procedures : cmdBrowse_Click() ' cmdCancel_Click() ' cmdOK_Click() ' Form_Close()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31 - 52</w:t>
            </w:r>
          </w:p>
        </w:tc>
        <w:tc>
          <w:tcPr>
            <w:tcW w:w="6737" w:type="dxa"/>
            <w:hideMark/>
          </w:tcPr>
          <w:p w:rsidR="005C0ABC" w:rsidRDefault="005C0ABC" w:rsidP="00EE7366">
            <w:pPr>
              <w:pStyle w:val="DP-TableRowText"/>
            </w:pPr>
            <w:r>
              <w:t>'+ ' Procedure : cmdBrowse_Click ' Comments : Opens form for user to select a program file to open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60 - 76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84 - 111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119 - 138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146 - 159</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fdlgImportShipmentsPL</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1 - 23</w:t>
            </w:r>
          </w:p>
        </w:tc>
        <w:tc>
          <w:tcPr>
            <w:tcW w:w="6737" w:type="dxa"/>
            <w:hideMark/>
          </w:tcPr>
          <w:p w:rsidR="005C0ABC" w:rsidRDefault="005C0ABC" w:rsidP="00EE7366">
            <w:pPr>
              <w:pStyle w:val="DP-TableRowText"/>
            </w:pPr>
            <w:r>
              <w:t xml:space="preserve">'+ ' Module : Form_fdlgShipmentsPL ' Description: ' Procedures : cmdBrowse_Click() ' cmdCancel_Click() ' cmdOK_Click() ' Form_Close() ' Form_Open(Cancel As Integer) ' Created : 1 Sep 2009 mahmed ' </w:t>
            </w:r>
            <w:r>
              <w:lastRenderedPageBreak/>
              <w:t>Modified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30 - 51</w:t>
            </w:r>
          </w:p>
        </w:tc>
        <w:tc>
          <w:tcPr>
            <w:tcW w:w="6737" w:type="dxa"/>
            <w:hideMark/>
          </w:tcPr>
          <w:p w:rsidR="005C0ABC" w:rsidRDefault="005C0ABC" w:rsidP="00EE7366">
            <w:pPr>
              <w:pStyle w:val="DP-TableRowText"/>
            </w:pPr>
            <w:r>
              <w:t>'+ ' Procedure : cmdBrowse_Click ' Comments : Opens form for user to select a program file to open ' Parameters: - ' Modified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59 - 75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83 - 117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125 - 139</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fdlgInterpolate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1 - 33</w:t>
            </w:r>
          </w:p>
        </w:tc>
        <w:tc>
          <w:tcPr>
            <w:tcW w:w="6737" w:type="dxa"/>
            <w:hideMark/>
          </w:tcPr>
          <w:p w:rsidR="005C0ABC" w:rsidRDefault="005C0ABC" w:rsidP="00EE7366">
            <w:pPr>
              <w:pStyle w:val="DP-TableRowText"/>
            </w:pPr>
            <w:r>
              <w:t>' Module : Form_fdlgCPTGenerator ' Description: ' Procedures : cboYear_AfterUpdate() ' cmdCancel_Click() ' cmdCreateCPTData_Click() ' Form_Activate() ' Form_Load() ' Form_Open(Cancel As Integer) ' SetComboYears()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cboMonthStarting_AfterUpdate</w:t>
            </w:r>
          </w:p>
        </w:tc>
        <w:tc>
          <w:tcPr>
            <w:tcW w:w="1101" w:type="dxa"/>
            <w:hideMark/>
          </w:tcPr>
          <w:p w:rsidR="005C0ABC" w:rsidRDefault="005C0ABC" w:rsidP="00EE7366">
            <w:pPr>
              <w:pStyle w:val="DP-TableRowText"/>
            </w:pPr>
            <w:r>
              <w:t>34 - 42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cboYearEnding_AfterUpdate</w:t>
            </w:r>
          </w:p>
        </w:tc>
        <w:tc>
          <w:tcPr>
            <w:tcW w:w="1101" w:type="dxa"/>
            <w:hideMark/>
          </w:tcPr>
          <w:p w:rsidR="005C0ABC" w:rsidRDefault="005C0ABC" w:rsidP="00EE7366">
            <w:pPr>
              <w:pStyle w:val="DP-TableRowText"/>
            </w:pPr>
            <w:r>
              <w:t>44 - 50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cboYearStarting_AfterUpdate</w:t>
            </w:r>
          </w:p>
        </w:tc>
        <w:tc>
          <w:tcPr>
            <w:tcW w:w="1101" w:type="dxa"/>
            <w:hideMark/>
          </w:tcPr>
          <w:p w:rsidR="005C0ABC" w:rsidRDefault="005C0ABC" w:rsidP="00EE7366">
            <w:pPr>
              <w:pStyle w:val="DP-TableRowText"/>
            </w:pPr>
            <w:r>
              <w:t>52 - 60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cmdApply_Click</w:t>
            </w:r>
          </w:p>
        </w:tc>
        <w:tc>
          <w:tcPr>
            <w:tcW w:w="1101" w:type="dxa"/>
            <w:hideMark/>
          </w:tcPr>
          <w:p w:rsidR="005C0ABC" w:rsidRDefault="005C0ABC" w:rsidP="00EE7366">
            <w:pPr>
              <w:pStyle w:val="DP-TableRowText"/>
            </w:pPr>
            <w:r>
              <w:t>63 - 95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101 - 136</w:t>
            </w:r>
          </w:p>
        </w:tc>
        <w:tc>
          <w:tcPr>
            <w:tcW w:w="6737" w:type="dxa"/>
            <w:hideMark/>
          </w:tcPr>
          <w:p w:rsidR="005C0ABC" w:rsidRDefault="005C0ABC" w:rsidP="00EE7366">
            <w:pPr>
              <w:pStyle w:val="DP-TableRowText"/>
            </w:pPr>
            <w:r>
              <w:t>' Comments : ' Parameters : ' Returns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138 - 172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618 - 634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174 - 193</w:t>
            </w:r>
          </w:p>
        </w:tc>
        <w:tc>
          <w:tcPr>
            <w:tcW w:w="6737" w:type="dxa"/>
            <w:hideMark/>
          </w:tcPr>
          <w:p w:rsidR="005C0ABC" w:rsidRDefault="005C0ABC" w:rsidP="00EE7366">
            <w:pPr>
              <w:pStyle w:val="DP-TableRowText"/>
            </w:pPr>
            <w:r>
              <w:t>' Comments : ' Parameters : ' Returns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195 - 214</w:t>
            </w:r>
          </w:p>
        </w:tc>
        <w:tc>
          <w:tcPr>
            <w:tcW w:w="6737" w:type="dxa"/>
            <w:hideMark/>
          </w:tcPr>
          <w:p w:rsidR="005C0ABC" w:rsidRDefault="005C0ABC" w:rsidP="00EE7366">
            <w:pPr>
              <w:pStyle w:val="DP-TableRowText"/>
            </w:pPr>
            <w:r>
              <w:t>' Comments : ' Parameters : ' Returns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216 - 240</w:t>
            </w:r>
          </w:p>
        </w:tc>
        <w:tc>
          <w:tcPr>
            <w:tcW w:w="6737" w:type="dxa"/>
            <w:hideMark/>
          </w:tcPr>
          <w:p w:rsidR="005C0ABC" w:rsidRDefault="005C0ABC" w:rsidP="00EE7366">
            <w:pPr>
              <w:pStyle w:val="DP-TableRowText"/>
            </w:pPr>
            <w:r>
              <w:t>' Comments : ' Parameters : Cancel ' Returns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lngAMCEnding_AfterUpdate</w:t>
            </w:r>
          </w:p>
        </w:tc>
        <w:tc>
          <w:tcPr>
            <w:tcW w:w="1101" w:type="dxa"/>
            <w:hideMark/>
          </w:tcPr>
          <w:p w:rsidR="005C0ABC" w:rsidRDefault="005C0ABC" w:rsidP="00EE7366">
            <w:pPr>
              <w:pStyle w:val="DP-TableRowText"/>
            </w:pPr>
            <w:r>
              <w:t>344 - 350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lngAMCStarting_AfterUpdate</w:t>
            </w:r>
          </w:p>
        </w:tc>
        <w:tc>
          <w:tcPr>
            <w:tcW w:w="1101" w:type="dxa"/>
            <w:hideMark/>
          </w:tcPr>
          <w:p w:rsidR="005C0ABC" w:rsidRDefault="005C0ABC" w:rsidP="00EE7366">
            <w:pPr>
              <w:pStyle w:val="DP-TableRowText"/>
            </w:pPr>
            <w:r>
              <w:t>360 - 366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SaveData</w:t>
            </w:r>
          </w:p>
        </w:tc>
        <w:tc>
          <w:tcPr>
            <w:tcW w:w="1101" w:type="dxa"/>
            <w:hideMark/>
          </w:tcPr>
          <w:p w:rsidR="005C0ABC" w:rsidRDefault="005C0ABC" w:rsidP="00EE7366">
            <w:pPr>
              <w:pStyle w:val="DP-TableRowText"/>
            </w:pPr>
            <w:r>
              <w:t>380 - 594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SetComboYears</w:t>
            </w:r>
          </w:p>
        </w:tc>
        <w:tc>
          <w:tcPr>
            <w:tcW w:w="1101" w:type="dxa"/>
            <w:hideMark/>
          </w:tcPr>
          <w:p w:rsidR="005C0ABC" w:rsidRDefault="005C0ABC" w:rsidP="00EE7366">
            <w:pPr>
              <w:pStyle w:val="DP-TableRowText"/>
            </w:pPr>
            <w:r>
              <w:t>248 - 312</w:t>
            </w:r>
          </w:p>
        </w:tc>
        <w:tc>
          <w:tcPr>
            <w:tcW w:w="6737" w:type="dxa"/>
            <w:hideMark/>
          </w:tcPr>
          <w:p w:rsidR="005C0ABC" w:rsidRDefault="005C0ABC" w:rsidP="00EE7366">
            <w:pPr>
              <w:pStyle w:val="DP-TableRowText"/>
            </w:pPr>
            <w:proofErr w:type="gramStart"/>
            <w:r>
              <w:t>' Comments</w:t>
            </w:r>
            <w:proofErr w:type="gramEnd"/>
            <w:r>
              <w:t xml:space="preserve"> : To set the range of years to place in the combobox for the CPT ' report. ' Parameters : ' Returns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314 - 334</w:t>
            </w:r>
          </w:p>
        </w:tc>
        <w:tc>
          <w:tcPr>
            <w:tcW w:w="6737" w:type="dxa"/>
            <w:hideMark/>
          </w:tcPr>
          <w:p w:rsidR="005C0ABC" w:rsidRDefault="005C0ABC" w:rsidP="00EE7366">
            <w:pPr>
              <w:pStyle w:val="DP-TableRowText"/>
            </w:pPr>
            <w:r>
              <w:t>' Comments : ' Parameters : ' Returns : ' Created : ' Modified : ' ' ------------</w:t>
            </w:r>
            <w:r>
              <w:lastRenderedPageBreak/>
              <w:t>--------------------------------------------</w:t>
            </w:r>
          </w:p>
        </w:tc>
      </w:tr>
      <w:tr w:rsidR="005C0ABC" w:rsidTr="00EE7366">
        <w:tc>
          <w:tcPr>
            <w:tcW w:w="0" w:type="auto"/>
            <w:vMerge w:val="restart"/>
            <w:hideMark/>
          </w:tcPr>
          <w:p w:rsidR="005C0ABC" w:rsidRDefault="005C0ABC" w:rsidP="00EE7366">
            <w:pPr>
              <w:pStyle w:val="DP-TableRowText"/>
            </w:pPr>
            <w:r>
              <w:lastRenderedPageBreak/>
              <w:t>fdlgLanguage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1 - 17</w:t>
            </w:r>
          </w:p>
        </w:tc>
        <w:tc>
          <w:tcPr>
            <w:tcW w:w="6737" w:type="dxa"/>
            <w:hideMark/>
          </w:tcPr>
          <w:p w:rsidR="005C0ABC" w:rsidRDefault="005C0ABC" w:rsidP="00EE7366">
            <w:pPr>
              <w:pStyle w:val="DP-TableRowText"/>
            </w:pPr>
            <w:r>
              <w:t>' Module : Form_fdlgLanguage ' Description: ' Procedures : cboSelect_AfterUpdate() ' cmdAdd_Click() ' cmdCancel_Click() ' Form_Open(Cancel As Integer)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cboSelect_AfterUpdate</w:t>
            </w:r>
          </w:p>
        </w:tc>
        <w:tc>
          <w:tcPr>
            <w:tcW w:w="1101" w:type="dxa"/>
            <w:hideMark/>
          </w:tcPr>
          <w:p w:rsidR="005C0ABC" w:rsidRDefault="005C0ABC" w:rsidP="00EE7366">
            <w:pPr>
              <w:pStyle w:val="DP-TableRowText"/>
            </w:pPr>
            <w:r>
              <w:t>18 - 37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cmdAdd_Click</w:t>
            </w:r>
          </w:p>
        </w:tc>
        <w:tc>
          <w:tcPr>
            <w:tcW w:w="1101" w:type="dxa"/>
            <w:hideMark/>
          </w:tcPr>
          <w:p w:rsidR="005C0ABC" w:rsidRDefault="005C0ABC" w:rsidP="00EE7366">
            <w:pPr>
              <w:pStyle w:val="DP-TableRowText"/>
            </w:pPr>
            <w:r>
              <w:t>39 - 102</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104 - 130</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131 - 152</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154 - 181</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val="restart"/>
            <w:hideMark/>
          </w:tcPr>
          <w:p w:rsidR="005C0ABC" w:rsidRDefault="005C0ABC" w:rsidP="00EE7366">
            <w:pPr>
              <w:pStyle w:val="DP-TableRowText"/>
            </w:pPr>
            <w:r>
              <w:t>fdlgOpenProgram</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1 - 23</w:t>
            </w:r>
          </w:p>
        </w:tc>
        <w:tc>
          <w:tcPr>
            <w:tcW w:w="6737" w:type="dxa"/>
            <w:hideMark/>
          </w:tcPr>
          <w:p w:rsidR="005C0ABC" w:rsidRDefault="005C0ABC" w:rsidP="00EE7366">
            <w:pPr>
              <w:pStyle w:val="DP-TableRowText"/>
            </w:pPr>
            <w:r>
              <w:t>'+ ' Module : Form_fdlgOpenProgram ' Description: Form allows user to select an inactive form to make active ' Procedures : cmdBrowse_Click() ' cmdCancel_Click() ' cmdOK_Click() ' Form_Open(Cancel As Integer) ' lstSelect_AfterUpdate()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30 - 53</w:t>
            </w:r>
          </w:p>
        </w:tc>
        <w:tc>
          <w:tcPr>
            <w:tcW w:w="6737" w:type="dxa"/>
            <w:hideMark/>
          </w:tcPr>
          <w:p w:rsidR="005C0ABC" w:rsidRDefault="005C0ABC" w:rsidP="00EE7366">
            <w:pPr>
              <w:pStyle w:val="DP-TableRowText"/>
            </w:pPr>
            <w:r>
              <w:t>'+ ' Procedure : cmdBrowse_Click ' Comments : Opens form for user to select a program file to open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61 - 76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84 - 106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114 - 129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lstSelect_AfterUpdate</w:t>
            </w:r>
          </w:p>
        </w:tc>
        <w:tc>
          <w:tcPr>
            <w:tcW w:w="1101" w:type="dxa"/>
            <w:hideMark/>
          </w:tcPr>
          <w:p w:rsidR="005C0ABC" w:rsidRDefault="005C0ABC" w:rsidP="00EE7366">
            <w:pPr>
              <w:pStyle w:val="DP-TableRowText"/>
            </w:pPr>
            <w:r>
              <w:t>137 - 151</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fdlgPlanShipmentsByDate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1 - 17</w:t>
            </w:r>
          </w:p>
        </w:tc>
        <w:tc>
          <w:tcPr>
            <w:tcW w:w="6737" w:type="dxa"/>
            <w:hideMark/>
          </w:tcPr>
          <w:p w:rsidR="005C0ABC" w:rsidRDefault="005C0ABC" w:rsidP="00EE7366">
            <w:pPr>
              <w:pStyle w:val="DP-TableRowText"/>
            </w:pPr>
            <w:r>
              <w:t>'+ ' Module : Form_fdlgPlanShipmentsByDate ' Description: Creates shipments records for products and date entered on form ' Procedures : cmdCancel_Click() ' cmdOK_Click() ' GetCaseLot(strProductID As String, strSupplierID As String)</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24 - 37</w:t>
            </w:r>
          </w:p>
        </w:tc>
        <w:tc>
          <w:tcPr>
            <w:tcW w:w="6737" w:type="dxa"/>
            <w:hideMark/>
          </w:tcPr>
          <w:p w:rsidR="005C0ABC" w:rsidRDefault="005C0ABC" w:rsidP="00EE7366">
            <w:pPr>
              <w:pStyle w:val="DP-TableRowText"/>
            </w:pPr>
            <w:r>
              <w:t>'+ ' Procedure : cmdCancel_Click ' Comments : Close form w/o doing anything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46 - 161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267 - 300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302 - 304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GetCaseLot</w:t>
            </w:r>
          </w:p>
        </w:tc>
        <w:tc>
          <w:tcPr>
            <w:tcW w:w="1101" w:type="dxa"/>
            <w:hideMark/>
          </w:tcPr>
          <w:p w:rsidR="005C0ABC" w:rsidRDefault="005C0ABC" w:rsidP="00EE7366">
            <w:pPr>
              <w:pStyle w:val="DP-TableRowText"/>
            </w:pPr>
            <w:r>
              <w:t>169 - 238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UpdateDate</w:t>
            </w:r>
          </w:p>
        </w:tc>
        <w:tc>
          <w:tcPr>
            <w:tcW w:w="1101" w:type="dxa"/>
            <w:hideMark/>
          </w:tcPr>
          <w:p w:rsidR="005C0ABC" w:rsidRDefault="005C0ABC" w:rsidP="00EE7366">
            <w:pPr>
              <w:pStyle w:val="DP-TableRowText"/>
            </w:pPr>
            <w:r>
              <w:t>239 - 265</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fdlgProductErrors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1 - 13</w:t>
            </w:r>
          </w:p>
        </w:tc>
        <w:tc>
          <w:tcPr>
            <w:tcW w:w="6737" w:type="dxa"/>
            <w:hideMark/>
          </w:tcPr>
          <w:p w:rsidR="005C0ABC" w:rsidRDefault="005C0ABC" w:rsidP="00EE7366">
            <w:pPr>
              <w:pStyle w:val="DP-TableRowText"/>
            </w:pPr>
            <w:r>
              <w:t>'+ ' Module : Form_fdlgProductErrors ' Description: Used for making sure imported product names are 50 characters or less ' Procedures : cmdCancel_Click() ' cmdOK_Click()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20 - 41</w:t>
            </w:r>
          </w:p>
        </w:tc>
        <w:tc>
          <w:tcPr>
            <w:tcW w:w="6737" w:type="dxa"/>
            <w:hideMark/>
          </w:tcPr>
          <w:p w:rsidR="005C0ABC" w:rsidRDefault="005C0ABC" w:rsidP="00EE7366">
            <w:pPr>
              <w:pStyle w:val="DP-TableRowText"/>
            </w:pPr>
            <w:r>
              <w:t>'+ ' Procedure : cmdCancel_Click ' Comments : resets values, closes form, and sends user back to previous screen ' Parameters: - ' Modified : 9 Feb 2007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49 - 65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72 - 90</w:t>
            </w:r>
          </w:p>
        </w:tc>
        <w:tc>
          <w:tcPr>
            <w:tcW w:w="6737" w:type="dxa"/>
            <w:hideMark/>
          </w:tcPr>
          <w:p w:rsidR="005C0ABC" w:rsidRDefault="005C0ABC" w:rsidP="00EE7366">
            <w:pPr>
              <w:pStyle w:val="DP-TableRowText"/>
            </w:pPr>
            <w:r>
              <w:t>'+ ' Procedure : Form_Open ' Comments : move to first item in source lookup up and set text ' Parameters: Cancel - ' Modified : 14 Jul 2006 MAT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txtProductNew_AfterUpdate</w:t>
            </w:r>
          </w:p>
        </w:tc>
        <w:tc>
          <w:tcPr>
            <w:tcW w:w="1101" w:type="dxa"/>
            <w:hideMark/>
          </w:tcPr>
          <w:p w:rsidR="005C0ABC" w:rsidRDefault="005C0ABC" w:rsidP="00EE7366">
            <w:pPr>
              <w:pStyle w:val="DP-TableRowText"/>
            </w:pPr>
            <w:r>
              <w:t>92 - 94</w:t>
            </w:r>
          </w:p>
        </w:tc>
        <w:tc>
          <w:tcPr>
            <w:tcW w:w="6737" w:type="dxa"/>
            <w:hideMark/>
          </w:tcPr>
          <w:p w:rsidR="005C0ABC" w:rsidRDefault="005C0ABC" w:rsidP="00EE7366">
            <w:pPr>
              <w:pStyle w:val="DP-TableRowText"/>
            </w:pPr>
            <w:r>
              <w:t>'Me.strName = Me.txtProductNew</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txtProductNew_BeforeUpdate</w:t>
            </w:r>
          </w:p>
        </w:tc>
        <w:tc>
          <w:tcPr>
            <w:tcW w:w="1101" w:type="dxa"/>
            <w:hideMark/>
          </w:tcPr>
          <w:p w:rsidR="005C0ABC" w:rsidRDefault="005C0ABC" w:rsidP="00EE7366">
            <w:pPr>
              <w:pStyle w:val="DP-TableRowText"/>
            </w:pPr>
            <w:r>
              <w:t>96 - 98</w:t>
            </w:r>
          </w:p>
        </w:tc>
        <w:tc>
          <w:tcPr>
            <w:tcW w:w="6737" w:type="dxa"/>
            <w:hideMark/>
          </w:tcPr>
          <w:p w:rsidR="005C0ABC" w:rsidRDefault="005C0ABC" w:rsidP="00EE7366">
            <w:pPr>
              <w:pStyle w:val="DP-TableRowText"/>
            </w:pPr>
            <w:r>
              <w:t>'Me.txtProductNew = Left([strName], 50)</w:t>
            </w:r>
          </w:p>
        </w:tc>
      </w:tr>
      <w:tr w:rsidR="005C0ABC" w:rsidTr="00EE7366">
        <w:tc>
          <w:tcPr>
            <w:tcW w:w="0" w:type="auto"/>
            <w:vMerge w:val="restart"/>
            <w:hideMark/>
          </w:tcPr>
          <w:p w:rsidR="005C0ABC" w:rsidRDefault="005C0ABC" w:rsidP="00EE7366">
            <w:pPr>
              <w:pStyle w:val="DP-TableRowText"/>
            </w:pPr>
            <w:r>
              <w:t>fdlgProperties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1 - 15</w:t>
            </w:r>
          </w:p>
        </w:tc>
        <w:tc>
          <w:tcPr>
            <w:tcW w:w="6737" w:type="dxa"/>
            <w:hideMark/>
          </w:tcPr>
          <w:p w:rsidR="005C0ABC" w:rsidRDefault="005C0ABC" w:rsidP="00EE7366">
            <w:pPr>
              <w:pStyle w:val="DP-TableRowText"/>
            </w:pPr>
            <w:r>
              <w:t>' Module : Form_frmAbout ' Description: ' Procedures : cboLanguage_AfterUpdate() ' Form_Open(Cancel As Integer) ' Form_Timer()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cmdClose_Click</w:t>
            </w:r>
          </w:p>
        </w:tc>
        <w:tc>
          <w:tcPr>
            <w:tcW w:w="1101" w:type="dxa"/>
            <w:hideMark/>
          </w:tcPr>
          <w:p w:rsidR="005C0ABC" w:rsidRDefault="005C0ABC" w:rsidP="00EE7366">
            <w:pPr>
              <w:pStyle w:val="DP-TableRowText"/>
            </w:pPr>
            <w:r>
              <w:t>16 - 18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20 - 43</w:t>
            </w:r>
          </w:p>
        </w:tc>
        <w:tc>
          <w:tcPr>
            <w:tcW w:w="6737" w:type="dxa"/>
            <w:hideMark/>
          </w:tcPr>
          <w:p w:rsidR="005C0ABC" w:rsidRDefault="005C0ABC" w:rsidP="00EE7366">
            <w:pPr>
              <w:pStyle w:val="DP-TableRowText"/>
            </w:pPr>
            <w:proofErr w:type="gramStart"/>
            <w:r>
              <w:t>' Comments</w:t>
            </w:r>
            <w:proofErr w:type="gramEnd"/>
            <w:r>
              <w:t xml:space="preserve"> : On Open see if an upgrade is needed. If yes </w:t>
            </w:r>
            <w:proofErr w:type="gramStart"/>
            <w:r>
              <w:t>' :</w:t>
            </w:r>
            <w:proofErr w:type="gramEnd"/>
            <w:r>
              <w:t xml:space="preserve"> give the user the option, if not act as a splash ' : screen. ' Parameters : ' Returns : ' Created : 06/29/98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Form_Timer</w:t>
            </w:r>
          </w:p>
        </w:tc>
        <w:tc>
          <w:tcPr>
            <w:tcW w:w="1101" w:type="dxa"/>
            <w:hideMark/>
          </w:tcPr>
          <w:p w:rsidR="005C0ABC" w:rsidRDefault="005C0ABC" w:rsidP="00EE7366">
            <w:pPr>
              <w:pStyle w:val="DP-TableRowText"/>
            </w:pPr>
            <w:r>
              <w:t>45 - 69</w:t>
            </w:r>
          </w:p>
        </w:tc>
        <w:tc>
          <w:tcPr>
            <w:tcW w:w="6737" w:type="dxa"/>
            <w:hideMark/>
          </w:tcPr>
          <w:p w:rsidR="005C0ABC" w:rsidRDefault="005C0ABC" w:rsidP="00EE7366">
            <w:pPr>
              <w:pStyle w:val="DP-TableRowText"/>
            </w:pPr>
            <w:r>
              <w:t>' Comments : if TimerInterval &gt; 0 then count the iterations and ' : do do the correct events ' Parameters : ' Returns : ' Created : 06/29/98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71 - 94</w:t>
            </w:r>
          </w:p>
        </w:tc>
        <w:tc>
          <w:tcPr>
            <w:tcW w:w="6737" w:type="dxa"/>
            <w:hideMark/>
          </w:tcPr>
          <w:p w:rsidR="005C0ABC" w:rsidRDefault="005C0ABC" w:rsidP="00EE7366">
            <w:pPr>
              <w:pStyle w:val="DP-TableRowText"/>
            </w:pPr>
            <w:r>
              <w:t>' Comments : Display the text in the proper language ' Parameters : ' Returns : ' Created : ' Modified : 01 Jul 1998 JSL ' ' --------------------------------------------------------</w:t>
            </w:r>
          </w:p>
        </w:tc>
      </w:tr>
      <w:tr w:rsidR="005C0ABC" w:rsidTr="00EE7366">
        <w:tc>
          <w:tcPr>
            <w:tcW w:w="0" w:type="auto"/>
            <w:vMerge w:val="restart"/>
            <w:hideMark/>
          </w:tcPr>
          <w:p w:rsidR="005C0ABC" w:rsidRDefault="005C0ABC" w:rsidP="00EE7366">
            <w:pPr>
              <w:pStyle w:val="DP-TableRowText"/>
            </w:pPr>
            <w:r>
              <w:t>fdlgRecalcAMC</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1 - 24</w:t>
            </w:r>
          </w:p>
        </w:tc>
        <w:tc>
          <w:tcPr>
            <w:tcW w:w="6737" w:type="dxa"/>
            <w:hideMark/>
          </w:tcPr>
          <w:p w:rsidR="005C0ABC" w:rsidRDefault="005C0ABC" w:rsidP="00EE7366">
            <w:pPr>
              <w:pStyle w:val="DP-TableRowText"/>
            </w:pPr>
            <w:r>
              <w:t xml:space="preserve">'+ ' </w:t>
            </w:r>
            <w:proofErr w:type="gramStart"/>
            <w:r>
              <w:t>Module :</w:t>
            </w:r>
            <w:proofErr w:type="gramEnd"/>
            <w:r>
              <w:t xml:space="preserve"> Form_fdlgStockCount ' Description: Form displays when user click on Enter Count button ' from the stock form. Allows the user to input an ' inventory count and will calculate the adjustment ' based on that value. ' Procedures : cmdCancel_Click() ' cmdRecalc_Click() ' </w:t>
            </w:r>
            <w:r>
              <w:lastRenderedPageBreak/>
              <w:t>cmdSave_Click()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32 - 49</w:t>
            </w:r>
          </w:p>
        </w:tc>
        <w:tc>
          <w:tcPr>
            <w:tcW w:w="6737" w:type="dxa"/>
            <w:hideMark/>
          </w:tcPr>
          <w:p w:rsidR="005C0ABC" w:rsidRDefault="005C0ABC" w:rsidP="00EE7366">
            <w:pPr>
              <w:pStyle w:val="DP-TableRowText"/>
            </w:pPr>
            <w:r>
              <w:t>'+ ' Procedure : cmdCancel_Click ' Comments : Run when user clicks on cancel button ' Parameters: - ' Modified : 03 Jun 2003 LBlanken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59 - 111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113 - 160</w:t>
            </w:r>
          </w:p>
        </w:tc>
        <w:tc>
          <w:tcPr>
            <w:tcW w:w="6737" w:type="dxa"/>
            <w:hideMark/>
          </w:tcPr>
          <w:p w:rsidR="005C0ABC" w:rsidRDefault="005C0ABC" w:rsidP="00EE7366">
            <w:pPr>
              <w:pStyle w:val="DP-TableRowText"/>
            </w:pPr>
            <w:r>
              <w:t>'+ ' Procedure : Form_Error ' Comments : Handles validation Errors ' Parameters: DataErr ' Response - ' Modified : 01 Jul 1998 JSL ' 03 Jun 2003 LBlanken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169 - 221</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fdlgSelectDateRange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1 - 12</w:t>
            </w:r>
          </w:p>
        </w:tc>
        <w:tc>
          <w:tcPr>
            <w:tcW w:w="6737" w:type="dxa"/>
            <w:hideMark/>
          </w:tcPr>
          <w:p w:rsidR="005C0ABC" w:rsidRDefault="005C0ABC" w:rsidP="00EE7366">
            <w:pPr>
              <w:pStyle w:val="DP-TableRowText"/>
            </w:pPr>
            <w:r>
              <w:t>' Module : fdlgSelectDateRange ' Description: ' Procedures : cmdCancel_Click ' cmdOK_Click ' Form_Open</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BuildFromYears</w:t>
            </w:r>
          </w:p>
        </w:tc>
        <w:tc>
          <w:tcPr>
            <w:tcW w:w="1101" w:type="dxa"/>
            <w:hideMark/>
          </w:tcPr>
          <w:p w:rsidR="005C0ABC" w:rsidRDefault="005C0ABC" w:rsidP="00EE7366">
            <w:pPr>
              <w:pStyle w:val="DP-TableRowText"/>
            </w:pPr>
            <w:r>
              <w:t>132 - 160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BuildThroughYears</w:t>
            </w:r>
          </w:p>
        </w:tc>
        <w:tc>
          <w:tcPr>
            <w:tcW w:w="1101" w:type="dxa"/>
            <w:hideMark/>
          </w:tcPr>
          <w:p w:rsidR="005C0ABC" w:rsidRDefault="005C0ABC" w:rsidP="00EE7366">
            <w:pPr>
              <w:pStyle w:val="DP-TableRowText"/>
            </w:pPr>
            <w:r>
              <w:t>171 - 199</w:t>
            </w:r>
          </w:p>
        </w:tc>
        <w:tc>
          <w:tcPr>
            <w:tcW w:w="6737" w:type="dxa"/>
            <w:hideMark/>
          </w:tcPr>
          <w:p w:rsidR="005C0ABC" w:rsidRDefault="005C0ABC" w:rsidP="00EE7366">
            <w:pPr>
              <w:pStyle w:val="DP-TableRowText"/>
            </w:pPr>
            <w:r>
              <w:t>'+ ' Procedure : BuildThroughYears ' Comments : ' Parameters: strType ' frmin ' strIN ' intAdd - ' Returns : - ' Modified : 12 May 2004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13 - 33</w:t>
            </w:r>
          </w:p>
        </w:tc>
        <w:tc>
          <w:tcPr>
            <w:tcW w:w="6737" w:type="dxa"/>
            <w:hideMark/>
          </w:tcPr>
          <w:p w:rsidR="005C0ABC" w:rsidRDefault="005C0ABC" w:rsidP="00EE7366">
            <w:pPr>
              <w:pStyle w:val="DP-TableRowText"/>
            </w:pPr>
            <w:proofErr w:type="gramStart"/>
            <w:r>
              <w:t>' Comments</w:t>
            </w:r>
            <w:proofErr w:type="gramEnd"/>
            <w:r>
              <w:t xml:space="preserve"> : Close the form, which returns the focus ' : to the calling form. ' Parameters : ' Created : 17-Feb-99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34 - 88</w:t>
            </w:r>
          </w:p>
        </w:tc>
        <w:tc>
          <w:tcPr>
            <w:tcW w:w="6737" w:type="dxa"/>
            <w:hideMark/>
          </w:tcPr>
          <w:p w:rsidR="005C0ABC" w:rsidRDefault="005C0ABC" w:rsidP="00EE7366">
            <w:pPr>
              <w:pStyle w:val="DP-TableRowText"/>
            </w:pPr>
            <w:proofErr w:type="gramStart"/>
            <w:r>
              <w:t>' Comments</w:t>
            </w:r>
            <w:proofErr w:type="gramEnd"/>
            <w:r>
              <w:t xml:space="preserve"> : Check that the data is OK and then set the ' : form's visibility to false to return the focus ' : to the calling form. ' Parameters : ' Created : 17-Feb-99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89 - 119</w:t>
            </w:r>
          </w:p>
        </w:tc>
        <w:tc>
          <w:tcPr>
            <w:tcW w:w="6737" w:type="dxa"/>
            <w:hideMark/>
          </w:tcPr>
          <w:p w:rsidR="005C0ABC" w:rsidRDefault="005C0ABC" w:rsidP="00EE7366">
            <w:pPr>
              <w:pStyle w:val="DP-TableRowText"/>
            </w:pPr>
            <w:proofErr w:type="gramStart"/>
            <w:r>
              <w:t>' Comments</w:t>
            </w:r>
            <w:proofErr w:type="gramEnd"/>
            <w:r>
              <w:t xml:space="preserve"> : Look up the current month and set ' : Date range to a 6 month default. ' Parameters : ' Created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txtStartYear_AfterUpdate</w:t>
            </w:r>
          </w:p>
        </w:tc>
        <w:tc>
          <w:tcPr>
            <w:tcW w:w="1101" w:type="dxa"/>
            <w:hideMark/>
          </w:tcPr>
          <w:p w:rsidR="005C0ABC" w:rsidRDefault="005C0ABC" w:rsidP="00EE7366">
            <w:pPr>
              <w:pStyle w:val="DP-TableRowText"/>
            </w:pPr>
            <w:r>
              <w:t>202 - 225</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fdlgSelectPDFPrinter</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3 - 8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cmdSetPrinter_Click</w:t>
            </w:r>
          </w:p>
        </w:tc>
        <w:tc>
          <w:tcPr>
            <w:tcW w:w="1101" w:type="dxa"/>
            <w:hideMark/>
          </w:tcPr>
          <w:p w:rsidR="005C0ABC" w:rsidRDefault="005C0ABC" w:rsidP="00EE7366">
            <w:pPr>
              <w:pStyle w:val="DP-TableRowText"/>
            </w:pPr>
            <w:r>
              <w:t>10 - 20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22 - 27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PopulatePrinterList</w:t>
            </w:r>
          </w:p>
        </w:tc>
        <w:tc>
          <w:tcPr>
            <w:tcW w:w="1101" w:type="dxa"/>
            <w:hideMark/>
          </w:tcPr>
          <w:p w:rsidR="005C0ABC" w:rsidRDefault="005C0ABC" w:rsidP="00EE7366">
            <w:pPr>
              <w:pStyle w:val="DP-TableRowText"/>
            </w:pPr>
            <w:r>
              <w:t>29 - 53</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fdlgSelectRecipient</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1 - 15</w:t>
            </w:r>
          </w:p>
        </w:tc>
        <w:tc>
          <w:tcPr>
            <w:tcW w:w="6737" w:type="dxa"/>
            <w:hideMark/>
          </w:tcPr>
          <w:p w:rsidR="005C0ABC" w:rsidRDefault="005C0ABC" w:rsidP="00EE7366">
            <w:pPr>
              <w:pStyle w:val="DP-TableRowText"/>
            </w:pPr>
            <w:r>
              <w:t xml:space="preserve">' Module : Form_fdlgSelectRecipient ' Description: ' Procedures : SetText() ' cmdCancel_Click() ' cmdOK_Click() ' Form_Open(Cancel As </w:t>
            </w:r>
            <w:r>
              <w:lastRenderedPageBreak/>
              <w:t>Integer) ' lstRecipients_Click()</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32 - 41</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43 - 66</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68 - 77</w:t>
            </w:r>
          </w:p>
        </w:tc>
        <w:tc>
          <w:tcPr>
            <w:tcW w:w="6737" w:type="dxa"/>
            <w:hideMark/>
          </w:tcPr>
          <w:p w:rsidR="005C0ABC" w:rsidRDefault="005C0ABC" w:rsidP="00EE7366">
            <w:pPr>
              <w:pStyle w:val="DP-TableRowText"/>
            </w:pPr>
            <w:r>
              <w:t>' Comments : ' Parameters: Cancel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lstRecipients_Click</w:t>
            </w:r>
          </w:p>
        </w:tc>
        <w:tc>
          <w:tcPr>
            <w:tcW w:w="1101" w:type="dxa"/>
            <w:hideMark/>
          </w:tcPr>
          <w:p w:rsidR="005C0ABC" w:rsidRDefault="005C0ABC" w:rsidP="00EE7366">
            <w:pPr>
              <w:pStyle w:val="DP-TableRowText"/>
            </w:pPr>
            <w:r>
              <w:t>79 - 88</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16 - 30</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val="restart"/>
          </w:tcPr>
          <w:p w:rsidR="005C0ABC" w:rsidRDefault="005C0ABC" w:rsidP="00EE7366">
            <w:pPr>
              <w:pStyle w:val="DP-TableRowText"/>
            </w:pPr>
            <w:r>
              <w:t>fdlgShipmentMapping</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checkMappingUsed</w:t>
            </w:r>
          </w:p>
        </w:tc>
        <w:tc>
          <w:tcPr>
            <w:tcW w:w="1101" w:type="dxa"/>
            <w:hideMark/>
          </w:tcPr>
          <w:p w:rsidR="005C0ABC" w:rsidRDefault="005C0ABC" w:rsidP="00EE7366">
            <w:pPr>
              <w:pStyle w:val="DP-TableRowText"/>
            </w:pPr>
            <w:r>
              <w:t>77 - 107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chkAllShipments_AfterUpdate</w:t>
            </w:r>
          </w:p>
        </w:tc>
        <w:tc>
          <w:tcPr>
            <w:tcW w:w="1101" w:type="dxa"/>
            <w:hideMark/>
          </w:tcPr>
          <w:p w:rsidR="005C0ABC" w:rsidRDefault="005C0ABC" w:rsidP="00EE7366">
            <w:pPr>
              <w:pStyle w:val="DP-TableRowText"/>
            </w:pPr>
            <w:r>
              <w:t>36 - 66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chkSelect_AfterUpdate</w:t>
            </w:r>
          </w:p>
        </w:tc>
        <w:tc>
          <w:tcPr>
            <w:tcW w:w="1101" w:type="dxa"/>
            <w:hideMark/>
          </w:tcPr>
          <w:p w:rsidR="005C0ABC" w:rsidRDefault="005C0ABC" w:rsidP="00EE7366">
            <w:pPr>
              <w:pStyle w:val="DP-TableRowText"/>
            </w:pPr>
            <w:r>
              <w:t>122 - 128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chkSplit_AfterUpdate</w:t>
            </w:r>
          </w:p>
        </w:tc>
        <w:tc>
          <w:tcPr>
            <w:tcW w:w="1101" w:type="dxa"/>
            <w:hideMark/>
          </w:tcPr>
          <w:p w:rsidR="005C0ABC" w:rsidRDefault="005C0ABC" w:rsidP="00EE7366">
            <w:pPr>
              <w:pStyle w:val="DP-TableRowText"/>
            </w:pPr>
            <w:r>
              <w:t>138 - 146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155 - 172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cmdDetail_Click</w:t>
            </w:r>
          </w:p>
        </w:tc>
        <w:tc>
          <w:tcPr>
            <w:tcW w:w="1101" w:type="dxa"/>
            <w:hideMark/>
          </w:tcPr>
          <w:p w:rsidR="005C0ABC" w:rsidRDefault="005C0ABC" w:rsidP="00EE7366">
            <w:pPr>
              <w:pStyle w:val="DP-TableRowText"/>
            </w:pPr>
            <w:r>
              <w:t>174 - 189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199 - 207</w:t>
            </w:r>
          </w:p>
        </w:tc>
        <w:tc>
          <w:tcPr>
            <w:tcW w:w="6737" w:type="dxa"/>
            <w:hideMark/>
          </w:tcPr>
          <w:p w:rsidR="005C0ABC" w:rsidRDefault="005C0ABC" w:rsidP="00EE7366">
            <w:pPr>
              <w:pStyle w:val="DP-TableRowText"/>
            </w:pPr>
            <w:r>
              <w:t>'Save record</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cmdReport_Click</w:t>
            </w:r>
          </w:p>
        </w:tc>
        <w:tc>
          <w:tcPr>
            <w:tcW w:w="1101" w:type="dxa"/>
            <w:hideMark/>
          </w:tcPr>
          <w:p w:rsidR="005C0ABC" w:rsidRDefault="005C0ABC" w:rsidP="00EE7366">
            <w:pPr>
              <w:pStyle w:val="DP-TableRowText"/>
            </w:pPr>
            <w:r>
              <w:t>210 - 216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cmdShipmentDetail_Click</w:t>
            </w:r>
          </w:p>
        </w:tc>
        <w:tc>
          <w:tcPr>
            <w:tcW w:w="1101" w:type="dxa"/>
            <w:hideMark/>
          </w:tcPr>
          <w:p w:rsidR="005C0ABC" w:rsidRDefault="005C0ABC" w:rsidP="00EE7366">
            <w:pPr>
              <w:pStyle w:val="DP-TableRowText"/>
            </w:pPr>
            <w:r>
              <w:t>332 - 344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Command145_Click</w:t>
            </w:r>
          </w:p>
        </w:tc>
        <w:tc>
          <w:tcPr>
            <w:tcW w:w="1101" w:type="dxa"/>
            <w:hideMark/>
          </w:tcPr>
          <w:p w:rsidR="005C0ABC" w:rsidRDefault="005C0ABC" w:rsidP="00EE7366">
            <w:pPr>
              <w:pStyle w:val="DP-TableRowText"/>
            </w:pPr>
            <w:r>
              <w:t>348 - 362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218 - 220</w:t>
            </w:r>
          </w:p>
        </w:tc>
        <w:tc>
          <w:tcPr>
            <w:tcW w:w="6737" w:type="dxa"/>
            <w:hideMark/>
          </w:tcPr>
          <w:p w:rsidR="005C0ABC" w:rsidRDefault="005C0ABC" w:rsidP="00EE7366">
            <w:pPr>
              <w:pStyle w:val="DP-TableRowText"/>
            </w:pPr>
            <w:r>
              <w:t>'AppCloseEnabled (True)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229 - 250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txtMappingFull_Click</w:t>
            </w:r>
          </w:p>
        </w:tc>
        <w:tc>
          <w:tcPr>
            <w:tcW w:w="1101" w:type="dxa"/>
            <w:hideMark/>
          </w:tcPr>
          <w:p w:rsidR="005C0ABC" w:rsidRDefault="005C0ABC" w:rsidP="00EE7366">
            <w:pPr>
              <w:pStyle w:val="DP-TableRowText"/>
            </w:pPr>
            <w:r>
              <w:t>252 - 259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txtProduct_AfterUpdate</w:t>
            </w:r>
          </w:p>
        </w:tc>
        <w:tc>
          <w:tcPr>
            <w:tcW w:w="1101" w:type="dxa"/>
            <w:hideMark/>
          </w:tcPr>
          <w:p w:rsidR="005C0ABC" w:rsidRDefault="005C0ABC" w:rsidP="00EE7366">
            <w:pPr>
              <w:pStyle w:val="DP-TableRowText"/>
            </w:pPr>
            <w:r>
              <w:t>262 - 310</w:t>
            </w:r>
          </w:p>
        </w:tc>
        <w:tc>
          <w:tcPr>
            <w:tcW w:w="6737" w:type="dxa"/>
            <w:hideMark/>
          </w:tcPr>
          <w:p w:rsidR="005C0ABC" w:rsidRDefault="005C0ABC" w:rsidP="00EE7366">
            <w:pPr>
              <w:pStyle w:val="DP-TableRowText"/>
            </w:pPr>
            <w:r>
              <w:t>'End Sub '+ ' Procedure : txtProduct_Change() ' Comments : reloads all the other dropdowns on the form ' also fills in text box value for said record ' Parameters: - ' Modified : 1 Sep 2009 mahmed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txtProduct_GotFocus</w:t>
            </w:r>
          </w:p>
        </w:tc>
        <w:tc>
          <w:tcPr>
            <w:tcW w:w="1101" w:type="dxa"/>
            <w:hideMark/>
          </w:tcPr>
          <w:p w:rsidR="005C0ABC" w:rsidRDefault="005C0ABC" w:rsidP="00EE7366">
            <w:pPr>
              <w:pStyle w:val="DP-TableRowText"/>
            </w:pPr>
            <w:r>
              <w:t>313 - 322</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fdlgShipmentSearch</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1 - 24</w:t>
            </w:r>
          </w:p>
        </w:tc>
        <w:tc>
          <w:tcPr>
            <w:tcW w:w="6737" w:type="dxa"/>
            <w:hideMark/>
          </w:tcPr>
          <w:p w:rsidR="005C0ABC" w:rsidRDefault="005C0ABC" w:rsidP="00EE7366">
            <w:pPr>
              <w:pStyle w:val="DP-TableRowText"/>
            </w:pPr>
            <w:r>
              <w:t xml:space="preserve">'+ ' Module : Form_fdlgShipmentSearch ' Description: ' Procedures : cmdSearch_Click() ' cmdCancel_Click() ' cmdNext_Click() ' Form_Close() </w:t>
            </w:r>
            <w:r>
              <w:lastRenderedPageBreak/>
              <w:t>'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31 - 48</w:t>
            </w:r>
          </w:p>
        </w:tc>
        <w:tc>
          <w:tcPr>
            <w:tcW w:w="6737" w:type="dxa"/>
            <w:hideMark/>
          </w:tcPr>
          <w:p w:rsidR="005C0ABC" w:rsidRDefault="005C0ABC" w:rsidP="00EE7366">
            <w:pPr>
              <w:pStyle w:val="DP-TableRowText"/>
            </w:pPr>
            <w:r>
              <w:t>'+ ' Procedure : cmdCancel_Click ' Comments : Closes the form and returns to shipment module ' Parameters: - ' Modified : 28 July 2009 MTracy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cmdNext_Click</w:t>
            </w:r>
          </w:p>
        </w:tc>
        <w:tc>
          <w:tcPr>
            <w:tcW w:w="1101" w:type="dxa"/>
            <w:hideMark/>
          </w:tcPr>
          <w:p w:rsidR="005C0ABC" w:rsidRDefault="005C0ABC" w:rsidP="00EE7366">
            <w:pPr>
              <w:pStyle w:val="DP-TableRowText"/>
            </w:pPr>
            <w:r>
              <w:t>50 - 78</w:t>
            </w:r>
          </w:p>
        </w:tc>
        <w:tc>
          <w:tcPr>
            <w:tcW w:w="6737" w:type="dxa"/>
            <w:hideMark/>
          </w:tcPr>
          <w:p w:rsidR="005C0ABC" w:rsidRDefault="005C0ABC" w:rsidP="00EE7366">
            <w:pPr>
              <w:pStyle w:val="DP-TableRowText"/>
            </w:pPr>
            <w:r>
              <w:t>'this sub just moves us ahead one rec in the search results 'and then reloads the shipment form with the new product/shipment highlighted</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cmdSearch_Click</w:t>
            </w:r>
          </w:p>
        </w:tc>
        <w:tc>
          <w:tcPr>
            <w:tcW w:w="1101" w:type="dxa"/>
            <w:hideMark/>
          </w:tcPr>
          <w:p w:rsidR="005C0ABC" w:rsidRDefault="005C0ABC" w:rsidP="00EE7366">
            <w:pPr>
              <w:pStyle w:val="DP-TableRowText"/>
            </w:pPr>
            <w:r>
              <w:t>86 - 198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206 - 222</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fdlgStockCount</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1 - 23</w:t>
            </w:r>
          </w:p>
        </w:tc>
        <w:tc>
          <w:tcPr>
            <w:tcW w:w="6737" w:type="dxa"/>
            <w:hideMark/>
          </w:tcPr>
          <w:p w:rsidR="005C0ABC" w:rsidRDefault="005C0ABC" w:rsidP="00EE7366">
            <w:pPr>
              <w:pStyle w:val="DP-TableRowText"/>
            </w:pPr>
            <w:r>
              <w:t xml:space="preserve">'+ ' </w:t>
            </w:r>
            <w:proofErr w:type="gramStart"/>
            <w:r>
              <w:t>Module :</w:t>
            </w:r>
            <w:proofErr w:type="gramEnd"/>
            <w:r>
              <w:t xml:space="preserve"> Form_fdlgStockCount ' Description: Form displays when user click on Enter Count button ' from the stock form. Allows the user to input an ' inventory count and will calculate the adjustment ' based on that value. ' Procedures : cmdCancel_Click() ' cmdRecalc_Click() ' cmdSave_Click()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31 - 45</w:t>
            </w:r>
          </w:p>
        </w:tc>
        <w:tc>
          <w:tcPr>
            <w:tcW w:w="6737" w:type="dxa"/>
            <w:hideMark/>
          </w:tcPr>
          <w:p w:rsidR="005C0ABC" w:rsidRDefault="005C0ABC" w:rsidP="00EE7366">
            <w:pPr>
              <w:pStyle w:val="DP-TableRowText"/>
            </w:pPr>
            <w:r>
              <w:t>'+ ' Procedure : cmdCancel_Click ' Comments : Run when user clicks on cancel button ' Parameters: - ' Modified : 03 Jun 2003 LBlanken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cmdRecalc_Click</w:t>
            </w:r>
          </w:p>
        </w:tc>
        <w:tc>
          <w:tcPr>
            <w:tcW w:w="1101" w:type="dxa"/>
            <w:hideMark/>
          </w:tcPr>
          <w:p w:rsidR="005C0ABC" w:rsidRDefault="005C0ABC" w:rsidP="00EE7366">
            <w:pPr>
              <w:pStyle w:val="DP-TableRowText"/>
            </w:pPr>
            <w:r>
              <w:t>54 - 69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78 - 122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124 - 173</w:t>
            </w:r>
          </w:p>
        </w:tc>
        <w:tc>
          <w:tcPr>
            <w:tcW w:w="6737" w:type="dxa"/>
            <w:hideMark/>
          </w:tcPr>
          <w:p w:rsidR="005C0ABC" w:rsidRDefault="005C0ABC" w:rsidP="00EE7366">
            <w:pPr>
              <w:pStyle w:val="DP-TableRowText"/>
            </w:pPr>
            <w:r>
              <w:t>'+ ' Procedure : Form_Error ' Comments : Handles validation Errors ' Parameters: DataErr ' Response - ' Modified : 01 Jul 1998 JSL ' 03 Jun 2003 LBlanken ' 16 Jun 2003 LBlanken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182 - 213</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fdlgTextAdmin</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ArabicStatus_Change</w:t>
            </w:r>
          </w:p>
        </w:tc>
        <w:tc>
          <w:tcPr>
            <w:tcW w:w="1101" w:type="dxa"/>
            <w:hideMark/>
          </w:tcPr>
          <w:p w:rsidR="005C0ABC" w:rsidRDefault="005C0ABC" w:rsidP="00EE7366">
            <w:pPr>
              <w:pStyle w:val="DP-TableRowText"/>
            </w:pPr>
            <w:r>
              <w:t>22 - 24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cmdClose_Click</w:t>
            </w:r>
          </w:p>
        </w:tc>
        <w:tc>
          <w:tcPr>
            <w:tcW w:w="1101" w:type="dxa"/>
            <w:hideMark/>
          </w:tcPr>
          <w:p w:rsidR="005C0ABC" w:rsidRDefault="005C0ABC" w:rsidP="00EE7366">
            <w:pPr>
              <w:pStyle w:val="DP-TableRowText"/>
            </w:pPr>
            <w:r>
              <w:t>3 - 5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EnglishStatus_Change</w:t>
            </w:r>
          </w:p>
        </w:tc>
        <w:tc>
          <w:tcPr>
            <w:tcW w:w="1101" w:type="dxa"/>
            <w:hideMark/>
          </w:tcPr>
          <w:p w:rsidR="005C0ABC" w:rsidRDefault="005C0ABC" w:rsidP="00EE7366">
            <w:pPr>
              <w:pStyle w:val="DP-TableRowText"/>
            </w:pPr>
            <w:r>
              <w:t>7 - 9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11 - 13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FrenchStatus_Change</w:t>
            </w:r>
          </w:p>
        </w:tc>
        <w:tc>
          <w:tcPr>
            <w:tcW w:w="1101" w:type="dxa"/>
            <w:hideMark/>
          </w:tcPr>
          <w:p w:rsidR="005C0ABC" w:rsidRDefault="005C0ABC" w:rsidP="00EE7366">
            <w:pPr>
              <w:pStyle w:val="DP-TableRowText"/>
            </w:pPr>
            <w:r>
              <w:t>15 - 17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portugueseStatus_Change</w:t>
            </w:r>
          </w:p>
        </w:tc>
        <w:tc>
          <w:tcPr>
            <w:tcW w:w="1101" w:type="dxa"/>
            <w:hideMark/>
          </w:tcPr>
          <w:p w:rsidR="005C0ABC" w:rsidRDefault="005C0ABC" w:rsidP="00EE7366">
            <w:pPr>
              <w:pStyle w:val="DP-TableRowText"/>
            </w:pPr>
            <w:r>
              <w:t>25 - 27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SpanishStatus_Change</w:t>
            </w:r>
          </w:p>
        </w:tc>
        <w:tc>
          <w:tcPr>
            <w:tcW w:w="1101" w:type="dxa"/>
            <w:hideMark/>
          </w:tcPr>
          <w:p w:rsidR="005C0ABC" w:rsidRDefault="005C0ABC" w:rsidP="00EE7366">
            <w:pPr>
              <w:pStyle w:val="DP-TableRowText"/>
            </w:pPr>
            <w:r>
              <w:t>19 - 21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txtDocumentType_AfterUpdate</w:t>
            </w:r>
          </w:p>
        </w:tc>
        <w:tc>
          <w:tcPr>
            <w:tcW w:w="1101" w:type="dxa"/>
            <w:hideMark/>
          </w:tcPr>
          <w:p w:rsidR="005C0ABC" w:rsidRDefault="005C0ABC" w:rsidP="00EE7366">
            <w:pPr>
              <w:pStyle w:val="DP-TableRowText"/>
            </w:pPr>
            <w:r>
              <w:t>28 - 32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txtFormName_AfterUpdate</w:t>
            </w:r>
          </w:p>
        </w:tc>
        <w:tc>
          <w:tcPr>
            <w:tcW w:w="1101" w:type="dxa"/>
            <w:hideMark/>
          </w:tcPr>
          <w:p w:rsidR="005C0ABC" w:rsidRDefault="005C0ABC" w:rsidP="00EE7366">
            <w:pPr>
              <w:pStyle w:val="DP-TableRowText"/>
            </w:pPr>
            <w:r>
              <w:t>34 - 38</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fdlgUpdateProducts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1 - 26</w:t>
            </w:r>
          </w:p>
        </w:tc>
        <w:tc>
          <w:tcPr>
            <w:tcW w:w="6737" w:type="dxa"/>
            <w:hideMark/>
          </w:tcPr>
          <w:p w:rsidR="005C0ABC" w:rsidRDefault="005C0ABC" w:rsidP="00EE7366">
            <w:pPr>
              <w:pStyle w:val="DP-TableRowText"/>
            </w:pPr>
            <w:r>
              <w:t>'+ ' Module : Form_fdlgUpdateProducts ' Description: ' Procedures : cmdBrowse_Click() ' cmdCancel_Click() ' cmdOK_Click() ' Form_Close() ' Form_Open(Cancel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cmdBrowse_Click</w:t>
            </w:r>
          </w:p>
        </w:tc>
        <w:tc>
          <w:tcPr>
            <w:tcW w:w="1101" w:type="dxa"/>
            <w:hideMark/>
          </w:tcPr>
          <w:p w:rsidR="005C0ABC" w:rsidRDefault="005C0ABC" w:rsidP="00EE7366">
            <w:pPr>
              <w:pStyle w:val="DP-TableRowText"/>
            </w:pPr>
            <w:r>
              <w:t>33 - 54</w:t>
            </w:r>
          </w:p>
        </w:tc>
        <w:tc>
          <w:tcPr>
            <w:tcW w:w="6737" w:type="dxa"/>
            <w:hideMark/>
          </w:tcPr>
          <w:p w:rsidR="005C0ABC" w:rsidRDefault="005C0ABC" w:rsidP="00EE7366">
            <w:pPr>
              <w:pStyle w:val="DP-TableRowText"/>
            </w:pPr>
            <w:r>
              <w:t>'+ ' Procedure : cmdBrowse_Click ' Comments : Opens form for user to select a program file to open ' Parameters: - ' Modified : 27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cmdCancel_Click</w:t>
            </w:r>
          </w:p>
        </w:tc>
        <w:tc>
          <w:tcPr>
            <w:tcW w:w="1101" w:type="dxa"/>
            <w:hideMark/>
          </w:tcPr>
          <w:p w:rsidR="005C0ABC" w:rsidRDefault="005C0ABC" w:rsidP="00EE7366">
            <w:pPr>
              <w:pStyle w:val="DP-TableRowText"/>
            </w:pPr>
            <w:r>
              <w:t>62 - 78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cmdOK_Click</w:t>
            </w:r>
          </w:p>
        </w:tc>
        <w:tc>
          <w:tcPr>
            <w:tcW w:w="1101" w:type="dxa"/>
            <w:hideMark/>
          </w:tcPr>
          <w:p w:rsidR="005C0ABC" w:rsidRDefault="005C0ABC" w:rsidP="00EE7366">
            <w:pPr>
              <w:pStyle w:val="DP-TableRowText"/>
            </w:pPr>
            <w:r>
              <w:t>86 - 150</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158 - 175</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frmAbout</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1 - 17</w:t>
            </w:r>
          </w:p>
        </w:tc>
        <w:tc>
          <w:tcPr>
            <w:tcW w:w="6737" w:type="dxa"/>
            <w:hideMark/>
          </w:tcPr>
          <w:p w:rsidR="005C0ABC" w:rsidRDefault="005C0ABC" w:rsidP="00EE7366">
            <w:pPr>
              <w:pStyle w:val="DP-TableRowText"/>
            </w:pPr>
            <w:r>
              <w:t>' Module : Form_frmAbout ' Description: ' Procedures : cboLanguage_AfterUpdate() ' Form_Open(Cancel As Integer) ' Form_Timer()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cboLanguage_AfterUpdate</w:t>
            </w:r>
          </w:p>
        </w:tc>
        <w:tc>
          <w:tcPr>
            <w:tcW w:w="1101" w:type="dxa"/>
            <w:hideMark/>
          </w:tcPr>
          <w:p w:rsidR="005C0ABC" w:rsidRDefault="005C0ABC" w:rsidP="00EE7366">
            <w:pPr>
              <w:pStyle w:val="DP-TableRowText"/>
            </w:pPr>
            <w:r>
              <w:t>18 - 39</w:t>
            </w:r>
          </w:p>
        </w:tc>
        <w:tc>
          <w:tcPr>
            <w:tcW w:w="6737" w:type="dxa"/>
            <w:hideMark/>
          </w:tcPr>
          <w:p w:rsidR="005C0ABC" w:rsidRDefault="005C0ABC" w:rsidP="00EE7366">
            <w:pPr>
              <w:pStyle w:val="DP-TableRowText"/>
            </w:pPr>
            <w:proofErr w:type="gramStart"/>
            <w:r>
              <w:t>' Comments</w:t>
            </w:r>
            <w:proofErr w:type="gramEnd"/>
            <w:r>
              <w:t xml:space="preserve"> : When the language is modified, update the system ' : variables, and the display.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cmdClose_Click</w:t>
            </w:r>
          </w:p>
        </w:tc>
        <w:tc>
          <w:tcPr>
            <w:tcW w:w="1101" w:type="dxa"/>
            <w:hideMark/>
          </w:tcPr>
          <w:p w:rsidR="005C0ABC" w:rsidRDefault="005C0ABC" w:rsidP="00EE7366">
            <w:pPr>
              <w:pStyle w:val="DP-TableRowText"/>
            </w:pPr>
            <w:r>
              <w:t>42 - 44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46 - 76</w:t>
            </w:r>
          </w:p>
        </w:tc>
        <w:tc>
          <w:tcPr>
            <w:tcW w:w="6737" w:type="dxa"/>
            <w:hideMark/>
          </w:tcPr>
          <w:p w:rsidR="005C0ABC" w:rsidRDefault="005C0ABC" w:rsidP="00EE7366">
            <w:pPr>
              <w:pStyle w:val="DP-TableRowText"/>
            </w:pPr>
            <w:proofErr w:type="gramStart"/>
            <w:r>
              <w:t>' Comments</w:t>
            </w:r>
            <w:proofErr w:type="gramEnd"/>
            <w:r>
              <w:t xml:space="preserve"> : On Open see if an upgrade is needed. If yes </w:t>
            </w:r>
            <w:proofErr w:type="gramStart"/>
            <w:r>
              <w:t>' :</w:t>
            </w:r>
            <w:proofErr w:type="gramEnd"/>
            <w:r>
              <w:t xml:space="preserve"> give the user the option, if not act as a splash ' : screen. ' Parameters : ' Returns : ' Created : 06/29/98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Form_Timer</w:t>
            </w:r>
          </w:p>
        </w:tc>
        <w:tc>
          <w:tcPr>
            <w:tcW w:w="1101" w:type="dxa"/>
            <w:hideMark/>
          </w:tcPr>
          <w:p w:rsidR="005C0ABC" w:rsidRDefault="005C0ABC" w:rsidP="00EE7366">
            <w:pPr>
              <w:pStyle w:val="DP-TableRowText"/>
            </w:pPr>
            <w:r>
              <w:t>78 - 106</w:t>
            </w:r>
          </w:p>
        </w:tc>
        <w:tc>
          <w:tcPr>
            <w:tcW w:w="6737" w:type="dxa"/>
            <w:hideMark/>
          </w:tcPr>
          <w:p w:rsidR="005C0ABC" w:rsidRDefault="005C0ABC" w:rsidP="00EE7366">
            <w:pPr>
              <w:pStyle w:val="DP-TableRowText"/>
            </w:pPr>
            <w:r>
              <w:t>' Comments : if TimerInterval &gt; 0 then count the iterations and ' : do do the correct events ' Parameters : ' Returns : ' Created : 06/29/98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108 - 141</w:t>
            </w:r>
          </w:p>
        </w:tc>
        <w:tc>
          <w:tcPr>
            <w:tcW w:w="6737" w:type="dxa"/>
            <w:hideMark/>
          </w:tcPr>
          <w:p w:rsidR="005C0ABC" w:rsidRDefault="005C0ABC" w:rsidP="00EE7366">
            <w:pPr>
              <w:pStyle w:val="DP-TableRowText"/>
            </w:pPr>
            <w:r>
              <w:t>' Comments : Display the text in the proper language ' Parameters : ' Returns : ' Created : ' Modified : 01 Jul 1998 JSL ' ' --------------------------------------------------------</w:t>
            </w:r>
          </w:p>
        </w:tc>
      </w:tr>
      <w:tr w:rsidR="005C0ABC" w:rsidTr="00EE7366">
        <w:tc>
          <w:tcPr>
            <w:tcW w:w="0" w:type="auto"/>
            <w:vMerge w:val="restart"/>
          </w:tcPr>
          <w:p w:rsidR="005C0ABC" w:rsidRDefault="005C0ABC" w:rsidP="00EE7366">
            <w:pPr>
              <w:pStyle w:val="DP-TableRowText"/>
            </w:pPr>
            <w:r>
              <w:t>frmBlank</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3 - 10</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frmCaseSizes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1 - 27</w:t>
            </w:r>
          </w:p>
        </w:tc>
        <w:tc>
          <w:tcPr>
            <w:tcW w:w="6737" w:type="dxa"/>
            <w:hideMark/>
          </w:tcPr>
          <w:p w:rsidR="005C0ABC" w:rsidRDefault="005C0ABC" w:rsidP="00EE7366">
            <w:pPr>
              <w:pStyle w:val="DP-TableRowText"/>
            </w:pPr>
            <w:r>
              <w:t xml:space="preserve">' Module : Form_frmCaseSizes ' Description: ' Procedures : cboSelect1_AfterUpdate() ' cboSelect2_AfterUpdate() ' cmdDelete_Click() ' cmdNew_Click() ' cmdSave_Click() ' Form_Activate() ' Form_BeforeUpdate(Cancel As Integer) ' Form_Delete(Cancel As </w:t>
            </w:r>
            <w:r>
              <w:lastRenderedPageBreak/>
              <w:t>Integer) ' Form_Error(DataErr As Integer, Response As Integer) ' Form_Open(Cancel As Integer) ' lstSelect_Click()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cboSelect1_AfterUpdate</w:t>
            </w:r>
          </w:p>
        </w:tc>
        <w:tc>
          <w:tcPr>
            <w:tcW w:w="1101" w:type="dxa"/>
            <w:hideMark/>
          </w:tcPr>
          <w:p w:rsidR="005C0ABC" w:rsidRDefault="005C0ABC" w:rsidP="00EE7366">
            <w:pPr>
              <w:pStyle w:val="DP-TableRowText"/>
            </w:pPr>
            <w:r>
              <w:t>28 - 58</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cboSelect1_GotFocus</w:t>
            </w:r>
          </w:p>
        </w:tc>
        <w:tc>
          <w:tcPr>
            <w:tcW w:w="1101" w:type="dxa"/>
            <w:hideMark/>
          </w:tcPr>
          <w:p w:rsidR="005C0ABC" w:rsidRDefault="005C0ABC" w:rsidP="00EE7366">
            <w:pPr>
              <w:pStyle w:val="DP-TableRowText"/>
            </w:pPr>
            <w:r>
              <w:t>60 - 82</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cboSelect2_AfterUpdate</w:t>
            </w:r>
          </w:p>
        </w:tc>
        <w:tc>
          <w:tcPr>
            <w:tcW w:w="1101" w:type="dxa"/>
            <w:hideMark/>
          </w:tcPr>
          <w:p w:rsidR="005C0ABC" w:rsidRDefault="005C0ABC" w:rsidP="00EE7366">
            <w:pPr>
              <w:pStyle w:val="DP-TableRowText"/>
            </w:pPr>
            <w:r>
              <w:t>84 - 141</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cboSelect2_GotFocus</w:t>
            </w:r>
          </w:p>
        </w:tc>
        <w:tc>
          <w:tcPr>
            <w:tcW w:w="1101" w:type="dxa"/>
            <w:hideMark/>
          </w:tcPr>
          <w:p w:rsidR="005C0ABC" w:rsidRDefault="005C0ABC" w:rsidP="00EE7366">
            <w:pPr>
              <w:pStyle w:val="DP-TableRowText"/>
            </w:pPr>
            <w:r>
              <w:t>143 - 165</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167 - 215</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217 - 238</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240 - 284</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286 - 313</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315 - 335</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Form_Delete</w:t>
            </w:r>
          </w:p>
        </w:tc>
        <w:tc>
          <w:tcPr>
            <w:tcW w:w="1101" w:type="dxa"/>
            <w:hideMark/>
          </w:tcPr>
          <w:p w:rsidR="005C0ABC" w:rsidRDefault="005C0ABC" w:rsidP="00EE7366">
            <w:pPr>
              <w:pStyle w:val="DP-TableRowText"/>
            </w:pPr>
            <w:r>
              <w:t>337 - 362</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364 - 366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368 - 411</w:t>
            </w:r>
          </w:p>
        </w:tc>
        <w:tc>
          <w:tcPr>
            <w:tcW w:w="6737" w:type="dxa"/>
            <w:hideMark/>
          </w:tcPr>
          <w:p w:rsidR="005C0ABC" w:rsidRDefault="005C0ABC" w:rsidP="00EE7366">
            <w:pPr>
              <w:pStyle w:val="DP-TableRowText"/>
            </w:pPr>
            <w:r>
              <w:t>' Comments : ' Parameters : DataErr ' Response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413 - 489</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491 - 519</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MovetoClosestCaseSize</w:t>
            </w:r>
          </w:p>
        </w:tc>
        <w:tc>
          <w:tcPr>
            <w:tcW w:w="1101" w:type="dxa"/>
            <w:hideMark/>
          </w:tcPr>
          <w:p w:rsidR="005C0ABC" w:rsidRDefault="005C0ABC" w:rsidP="00EE7366">
            <w:pPr>
              <w:pStyle w:val="DP-TableRowText"/>
            </w:pPr>
            <w:r>
              <w:t>550 - 616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521 - 541</w:t>
            </w:r>
          </w:p>
        </w:tc>
        <w:tc>
          <w:tcPr>
            <w:tcW w:w="6737" w:type="dxa"/>
            <w:hideMark/>
          </w:tcPr>
          <w:p w:rsidR="005C0ABC" w:rsidRDefault="005C0ABC" w:rsidP="00EE7366">
            <w:pPr>
              <w:pStyle w:val="DP-TableRowText"/>
            </w:pPr>
            <w:proofErr w:type="gramStart"/>
            <w:r>
              <w:t>' Comments</w:t>
            </w:r>
            <w:proofErr w:type="gramEnd"/>
            <w:r>
              <w:t xml:space="preserve"> : To Set each label to the correct text. ' Parameters : ' Returns : ' Created : ' Modified : 01 Jul 1998 JSL ' : 05/18/98 JSL - modified Commodity form to create Case Size ' ----------------------------------</w:t>
            </w:r>
            <w:r>
              <w:lastRenderedPageBreak/>
              <w:t>----------------------</w:t>
            </w:r>
          </w:p>
        </w:tc>
      </w:tr>
      <w:tr w:rsidR="005C0ABC" w:rsidTr="00EE7366">
        <w:tc>
          <w:tcPr>
            <w:tcW w:w="0" w:type="auto"/>
            <w:vMerge w:val="restart"/>
          </w:tcPr>
          <w:p w:rsidR="005C0ABC" w:rsidRDefault="005C0ABC" w:rsidP="00EE7366">
            <w:pPr>
              <w:pStyle w:val="DP-TableRowText"/>
            </w:pPr>
            <w:r>
              <w:lastRenderedPageBreak/>
              <w:t>frmCategory</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1 - 26</w:t>
            </w:r>
          </w:p>
        </w:tc>
        <w:tc>
          <w:tcPr>
            <w:tcW w:w="6737" w:type="dxa"/>
            <w:hideMark/>
          </w:tcPr>
          <w:p w:rsidR="005C0ABC" w:rsidRDefault="005C0ABC" w:rsidP="00EE7366">
            <w:pPr>
              <w:pStyle w:val="DP-TableRowText"/>
            </w:pPr>
            <w:r>
              <w:t>'+ ' Module : Form_frmCategory ' Description: Allows users to manage categories throughout system ' Procedures : chkType_AfterUpdate() ' cmdDelete_Click() ' cmdNew_Click() ' cmdSave_Click() ' Form_Activate() ' Form_BeforeUpdate(Cancel As Integer) ' Form_Dirty(Cancel As Integer) ' Form_Error(DataErr As Integer, Response As Integer) ' Form_Open(Cancel As Integer) ' lstSelect_Click() ' SetText() ' txtName_AfterUpdate()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chkType_AfterUpdate</w:t>
            </w:r>
          </w:p>
        </w:tc>
        <w:tc>
          <w:tcPr>
            <w:tcW w:w="1101" w:type="dxa"/>
            <w:hideMark/>
          </w:tcPr>
          <w:p w:rsidR="005C0ABC" w:rsidRDefault="005C0ABC" w:rsidP="00EE7366">
            <w:pPr>
              <w:pStyle w:val="DP-TableRowText"/>
            </w:pPr>
            <w:r>
              <w:t>33 - 46</w:t>
            </w:r>
          </w:p>
        </w:tc>
        <w:tc>
          <w:tcPr>
            <w:tcW w:w="6737" w:type="dxa"/>
            <w:hideMark/>
          </w:tcPr>
          <w:p w:rsidR="005C0ABC" w:rsidRDefault="005C0ABC" w:rsidP="00EE7366">
            <w:pPr>
              <w:pStyle w:val="DP-TableRowText"/>
            </w:pPr>
            <w:r>
              <w:t>'+ ' Procedure : chkType_AfterUpdate ' Comments : Enables the txtCoverage field if true ' Parameters: - ' Modified : 23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55 - 112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121 - 157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165 - 218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226 - 242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Form_AfterUpdate</w:t>
            </w:r>
          </w:p>
        </w:tc>
        <w:tc>
          <w:tcPr>
            <w:tcW w:w="1101" w:type="dxa"/>
            <w:hideMark/>
          </w:tcPr>
          <w:p w:rsidR="005C0ABC" w:rsidRDefault="005C0ABC" w:rsidP="00EE7366">
            <w:pPr>
              <w:pStyle w:val="DP-TableRowText"/>
            </w:pPr>
            <w:r>
              <w:t>243 - 245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Form_BeforeInsert</w:t>
            </w:r>
          </w:p>
        </w:tc>
        <w:tc>
          <w:tcPr>
            <w:tcW w:w="1101" w:type="dxa"/>
            <w:hideMark/>
          </w:tcPr>
          <w:p w:rsidR="005C0ABC" w:rsidRDefault="005C0ABC" w:rsidP="00EE7366">
            <w:pPr>
              <w:pStyle w:val="DP-TableRowText"/>
            </w:pPr>
            <w:r>
              <w:t>246 - 248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256 - 291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294 - 303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311 - 324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334 - 368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377 - 452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460 - 496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505 - 519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txtName_AfterUpdate</w:t>
            </w:r>
          </w:p>
        </w:tc>
        <w:tc>
          <w:tcPr>
            <w:tcW w:w="1101" w:type="dxa"/>
            <w:hideMark/>
          </w:tcPr>
          <w:p w:rsidR="005C0ABC" w:rsidRDefault="005C0ABC" w:rsidP="00EE7366">
            <w:pPr>
              <w:pStyle w:val="DP-TableRowText"/>
            </w:pPr>
            <w:r>
              <w:t>527 - 544</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txtParent_AfterUpdate</w:t>
            </w:r>
          </w:p>
        </w:tc>
        <w:tc>
          <w:tcPr>
            <w:tcW w:w="1101" w:type="dxa"/>
            <w:hideMark/>
          </w:tcPr>
          <w:p w:rsidR="005C0ABC" w:rsidRDefault="005C0ABC" w:rsidP="00EE7366">
            <w:pPr>
              <w:pStyle w:val="DP-TableRowText"/>
            </w:pPr>
            <w:r>
              <w:t>546 - 573</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frmCosts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1 - 29</w:t>
            </w:r>
          </w:p>
        </w:tc>
        <w:tc>
          <w:tcPr>
            <w:tcW w:w="6737" w:type="dxa"/>
            <w:hideMark/>
          </w:tcPr>
          <w:p w:rsidR="005C0ABC" w:rsidRDefault="005C0ABC" w:rsidP="00EE7366">
            <w:pPr>
              <w:pStyle w:val="DP-TableRowText"/>
            </w:pPr>
            <w:r>
              <w:t xml:space="preserve">' Module : Form_frmCosts ' Description: ' Procedures : MarkCurrentPrice() ' cboSelect1_AfterUpdate() ' cboSelect2_AfterUpdate() ' cmdDelete_Click() ' cmdEdit_Click() ' cmdNew_Click() ' cmdSave_Click() ' Form_Activate() ' Form_BeforeUpdate(Cancel As Integer) ' Form_Delete(Cancel As Integer) ' Form_Error(DataErr As Integer, Response As Integer) ' </w:t>
            </w:r>
            <w:r>
              <w:lastRenderedPageBreak/>
              <w:t>Form_Open(Cancel As Integer) ' lstSelect_Click()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cboSelect1_AfterUpdate</w:t>
            </w:r>
          </w:p>
        </w:tc>
        <w:tc>
          <w:tcPr>
            <w:tcW w:w="1101" w:type="dxa"/>
            <w:hideMark/>
          </w:tcPr>
          <w:p w:rsidR="005C0ABC" w:rsidRDefault="005C0ABC" w:rsidP="00EE7366">
            <w:pPr>
              <w:pStyle w:val="DP-TableRowText"/>
            </w:pPr>
            <w:r>
              <w:t>75 - 104</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cboSelect1_GotFocus</w:t>
            </w:r>
          </w:p>
        </w:tc>
        <w:tc>
          <w:tcPr>
            <w:tcW w:w="1101" w:type="dxa"/>
            <w:hideMark/>
          </w:tcPr>
          <w:p w:rsidR="005C0ABC" w:rsidRDefault="005C0ABC" w:rsidP="00EE7366">
            <w:pPr>
              <w:pStyle w:val="DP-TableRowText"/>
            </w:pPr>
            <w:r>
              <w:t>106 - 130</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cboSelect2_AfterUpdate</w:t>
            </w:r>
          </w:p>
        </w:tc>
        <w:tc>
          <w:tcPr>
            <w:tcW w:w="1101" w:type="dxa"/>
            <w:hideMark/>
          </w:tcPr>
          <w:p w:rsidR="005C0ABC" w:rsidRDefault="005C0ABC" w:rsidP="00EE7366">
            <w:pPr>
              <w:pStyle w:val="DP-TableRowText"/>
            </w:pPr>
            <w:r>
              <w:t>132 - 188</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cboSelect2_GotFocus</w:t>
            </w:r>
          </w:p>
        </w:tc>
        <w:tc>
          <w:tcPr>
            <w:tcW w:w="1101" w:type="dxa"/>
            <w:hideMark/>
          </w:tcPr>
          <w:p w:rsidR="005C0ABC" w:rsidRDefault="005C0ABC" w:rsidP="00EE7366">
            <w:pPr>
              <w:pStyle w:val="DP-TableRowText"/>
            </w:pPr>
            <w:r>
              <w:t>190 - 214</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216 - 266</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cmdEdit_Click</w:t>
            </w:r>
          </w:p>
        </w:tc>
        <w:tc>
          <w:tcPr>
            <w:tcW w:w="1101" w:type="dxa"/>
            <w:hideMark/>
          </w:tcPr>
          <w:p w:rsidR="005C0ABC" w:rsidRDefault="005C0ABC" w:rsidP="00EE7366">
            <w:pPr>
              <w:pStyle w:val="DP-TableRowText"/>
            </w:pPr>
            <w:r>
              <w:t>268 - 304</w:t>
            </w:r>
          </w:p>
        </w:tc>
        <w:tc>
          <w:tcPr>
            <w:tcW w:w="6737" w:type="dxa"/>
            <w:hideMark/>
          </w:tcPr>
          <w:p w:rsidR="005C0ABC" w:rsidRDefault="005C0ABC" w:rsidP="00EE7366">
            <w:pPr>
              <w:pStyle w:val="DP-TableRowText"/>
            </w:pPr>
            <w:r>
              <w:t>' Comments : Edit the selected record in the list box ' Parameters : ' Returns : ' Created : 10-Mar-00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306 - 329</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331 - 371</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373 - 401</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403 - 422</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Form_Delete</w:t>
            </w:r>
          </w:p>
        </w:tc>
        <w:tc>
          <w:tcPr>
            <w:tcW w:w="1101" w:type="dxa"/>
            <w:hideMark/>
          </w:tcPr>
          <w:p w:rsidR="005C0ABC" w:rsidRDefault="005C0ABC" w:rsidP="00EE7366">
            <w:pPr>
              <w:pStyle w:val="DP-TableRowText"/>
            </w:pPr>
            <w:r>
              <w:t>424 - 449</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451 - 453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455 - 497</w:t>
            </w:r>
          </w:p>
        </w:tc>
        <w:tc>
          <w:tcPr>
            <w:tcW w:w="6737" w:type="dxa"/>
            <w:hideMark/>
          </w:tcPr>
          <w:p w:rsidR="005C0ABC" w:rsidRDefault="005C0ABC" w:rsidP="00EE7366">
            <w:pPr>
              <w:pStyle w:val="DP-TableRowText"/>
            </w:pPr>
            <w:r>
              <w:t>' Comments : ' Parameters : DataErr ' Response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499 - 579</w:t>
            </w:r>
          </w:p>
        </w:tc>
        <w:tc>
          <w:tcPr>
            <w:tcW w:w="6737" w:type="dxa"/>
            <w:hideMark/>
          </w:tcPr>
          <w:p w:rsidR="005C0ABC" w:rsidRDefault="005C0ABC" w:rsidP="00EE7366">
            <w:pPr>
              <w:pStyle w:val="DP-TableRowText"/>
            </w:pPr>
            <w:r>
              <w:t>' Comments : ' Parameters : Cancel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581 - 610</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MarkCurrentPrice</w:t>
            </w:r>
          </w:p>
        </w:tc>
        <w:tc>
          <w:tcPr>
            <w:tcW w:w="1101" w:type="dxa"/>
            <w:hideMark/>
          </w:tcPr>
          <w:p w:rsidR="005C0ABC" w:rsidRDefault="005C0ABC" w:rsidP="00EE7366">
            <w:pPr>
              <w:pStyle w:val="DP-TableRowText"/>
            </w:pPr>
            <w:r>
              <w:t>30 - 73</w:t>
            </w:r>
          </w:p>
        </w:tc>
        <w:tc>
          <w:tcPr>
            <w:tcW w:w="6737" w:type="dxa"/>
            <w:hideMark/>
          </w:tcPr>
          <w:p w:rsidR="005C0ABC" w:rsidRDefault="005C0ABC" w:rsidP="00EE7366">
            <w:pPr>
              <w:pStyle w:val="DP-TableRowText"/>
            </w:pPr>
            <w:r>
              <w:t xml:space="preserve">' Comments : For the supplier / product Selected, Select the currently ' : Active Price in the listbox ' Parameters : ' Returns : ' Created : 10-Mar-00 </w:t>
            </w:r>
            <w:r>
              <w:lastRenderedPageBreak/>
              <w:t>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612 - 632</w:t>
            </w:r>
          </w:p>
        </w:tc>
        <w:tc>
          <w:tcPr>
            <w:tcW w:w="6737" w:type="dxa"/>
            <w:hideMark/>
          </w:tcPr>
          <w:p w:rsidR="005C0ABC" w:rsidRDefault="005C0ABC" w:rsidP="00EE7366">
            <w:pPr>
              <w:pStyle w:val="DP-TableRowText"/>
            </w:pPr>
            <w:proofErr w:type="gramStart"/>
            <w:r>
              <w:t>' Comments</w:t>
            </w:r>
            <w:proofErr w:type="gramEnd"/>
            <w:r>
              <w:t xml:space="preserve"> : To Set each label to the correct text. ' Parameters : ' Returns : ' Created : ' Modified : 01 Jul 1998 JSL ' : 05/18/98 JSL - modified Commodity form to create Case Size ' --------------------------------------------------------</w:t>
            </w:r>
          </w:p>
        </w:tc>
      </w:tr>
      <w:tr w:rsidR="005C0ABC" w:rsidTr="00EE7366">
        <w:tc>
          <w:tcPr>
            <w:tcW w:w="0" w:type="auto"/>
            <w:vMerge w:val="restart"/>
          </w:tcPr>
          <w:p w:rsidR="005C0ABC" w:rsidRDefault="005C0ABC" w:rsidP="00EE7366">
            <w:pPr>
              <w:pStyle w:val="DP-TableRowText"/>
            </w:pPr>
            <w:r>
              <w:t>frmDataSources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1 - 32</w:t>
            </w:r>
          </w:p>
        </w:tc>
        <w:tc>
          <w:tcPr>
            <w:tcW w:w="6737" w:type="dxa"/>
            <w:hideMark/>
          </w:tcPr>
          <w:p w:rsidR="005C0ABC" w:rsidRDefault="005C0ABC" w:rsidP="00EE7366">
            <w:pPr>
              <w:pStyle w:val="DP-TableRowText"/>
            </w:pPr>
            <w:r>
              <w:t>'+ ' Module : Form_frmDataSources ' Description: Form allowing user to modify data sources for various types ' Procedures : cboSelect1_AfterUpdate() ' cboSelect1_GotFocus() ' cmdDelete_Click() ' cmdNew_Click() ' cmdSave_Click() ' Form_Activate() ' Form_BeforeInsert(Cancel As Integer) ' Form_BeforeUpdate(Cancel As Integer) ' Form_Dirty(Cancel As Integer) ' Form_Error(DataErr As Integer, Response As Integer) ' Form_Open(Cancel As Integer) ' lstSelect_Click() ' SetText() ' txtCode_BeforeUpdate(Cancel As Integer) ' txtName_AfterUpdate()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cboSelect1_AfterUpdate</w:t>
            </w:r>
          </w:p>
        </w:tc>
        <w:tc>
          <w:tcPr>
            <w:tcW w:w="1101" w:type="dxa"/>
            <w:hideMark/>
          </w:tcPr>
          <w:p w:rsidR="005C0ABC" w:rsidRDefault="005C0ABC" w:rsidP="00EE7366">
            <w:pPr>
              <w:pStyle w:val="DP-TableRowText"/>
            </w:pPr>
            <w:r>
              <w:t>40 - 64</w:t>
            </w:r>
          </w:p>
        </w:tc>
        <w:tc>
          <w:tcPr>
            <w:tcW w:w="6737" w:type="dxa"/>
            <w:hideMark/>
          </w:tcPr>
          <w:p w:rsidR="005C0ABC" w:rsidRDefault="005C0ABC" w:rsidP="00EE7366">
            <w:pPr>
              <w:pStyle w:val="DP-TableRowText"/>
            </w:pPr>
            <w:r>
              <w:t>'+ ' Procedure : cboSelect1_AfterUpdate ' Comments : Runs after the user selects a data source type ' Parameters: - ' Modified : 03 Jun 2003 LBlanken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cboSelect1_GotFocus</w:t>
            </w:r>
          </w:p>
        </w:tc>
        <w:tc>
          <w:tcPr>
            <w:tcW w:w="1101" w:type="dxa"/>
            <w:hideMark/>
          </w:tcPr>
          <w:p w:rsidR="005C0ABC" w:rsidRDefault="005C0ABC" w:rsidP="00EE7366">
            <w:pPr>
              <w:pStyle w:val="DP-TableRowText"/>
            </w:pPr>
            <w:r>
              <w:t>74 - 93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103 - 157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167 - 198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207 - 258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267 - 286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Form_BeforeInsert</w:t>
            </w:r>
          </w:p>
        </w:tc>
        <w:tc>
          <w:tcPr>
            <w:tcW w:w="1101" w:type="dxa"/>
            <w:hideMark/>
          </w:tcPr>
          <w:p w:rsidR="005C0ABC" w:rsidRDefault="005C0ABC" w:rsidP="00EE7366">
            <w:pPr>
              <w:pStyle w:val="DP-TableRowText"/>
            </w:pPr>
            <w:r>
              <w:t>295 - 310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319 - 355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364 - 379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389 - 423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433 - 473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482 - 510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520 - 534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txtCode_BeforeUpdate</w:t>
            </w:r>
          </w:p>
        </w:tc>
        <w:tc>
          <w:tcPr>
            <w:tcW w:w="1101" w:type="dxa"/>
            <w:hideMark/>
          </w:tcPr>
          <w:p w:rsidR="005C0ABC" w:rsidRDefault="005C0ABC" w:rsidP="00EE7366">
            <w:pPr>
              <w:pStyle w:val="DP-TableRowText"/>
            </w:pPr>
            <w:r>
              <w:t>545 - 604</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txtName_AfterUpdate</w:t>
            </w:r>
          </w:p>
        </w:tc>
        <w:tc>
          <w:tcPr>
            <w:tcW w:w="1101" w:type="dxa"/>
            <w:hideMark/>
          </w:tcPr>
          <w:p w:rsidR="005C0ABC" w:rsidRDefault="005C0ABC" w:rsidP="00EE7366">
            <w:pPr>
              <w:pStyle w:val="DP-TableRowText"/>
            </w:pPr>
            <w:r>
              <w:t>613 - 629</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frmFundingSources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1 - 33</w:t>
            </w:r>
          </w:p>
        </w:tc>
        <w:tc>
          <w:tcPr>
            <w:tcW w:w="6737" w:type="dxa"/>
            <w:hideMark/>
          </w:tcPr>
          <w:p w:rsidR="005C0ABC" w:rsidRDefault="005C0ABC" w:rsidP="00EE7366">
            <w:pPr>
              <w:pStyle w:val="DP-TableRowText"/>
            </w:pPr>
            <w:r>
              <w:t xml:space="preserve">'+ ' Module : Form_frmFundingSources ' Description: Form allowing user </w:t>
            </w:r>
            <w:r>
              <w:lastRenderedPageBreak/>
              <w:t>to modify Funding Sources for various types ' Procedures : ' ' cmdDelete_Click() ' cmdNew_Click() ' cmdSave_Click() ' Form_Activate() ' Form_BeforeInsert(Cancel As Integer) ' Form_BeforeUpdate(Cancel As Integer) ' Form_Dirty(Cancel As Integer) ' Form_Error(DataErr As Integer, Response As Integer) ' Form_Open(Cancel As Integer) ' lstSelect_Click() ' SetText() ' txtCode_BeforeUpdate(Cancel As Integer) ' txtName_AfterUpdate()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42 - 96</w:t>
            </w:r>
          </w:p>
        </w:tc>
        <w:tc>
          <w:tcPr>
            <w:tcW w:w="6737" w:type="dxa"/>
            <w:hideMark/>
          </w:tcPr>
          <w:p w:rsidR="005C0ABC" w:rsidRDefault="005C0ABC" w:rsidP="00EE7366">
            <w:pPr>
              <w:pStyle w:val="DP-TableRowText"/>
            </w:pPr>
            <w:r>
              <w:t>'+ ' Procedure : cmdDelete_Click ' Comments : Runs when the user clicks on the delete button ' Parameters: - ' Modified : 01 Jul 1998 JSL ' 03 Jun 2003 LBlanken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106 - 137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145 - 196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205 - 224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233 - 269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278 - 293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303 - 337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347 - 379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388 - 416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426 - 440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txtCode_BeforeUpdate</w:t>
            </w:r>
          </w:p>
        </w:tc>
        <w:tc>
          <w:tcPr>
            <w:tcW w:w="1101" w:type="dxa"/>
            <w:hideMark/>
          </w:tcPr>
          <w:p w:rsidR="005C0ABC" w:rsidRDefault="005C0ABC" w:rsidP="00EE7366">
            <w:pPr>
              <w:pStyle w:val="DP-TableRowText"/>
            </w:pPr>
            <w:r>
              <w:t>451 - 501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txtName_AfterUpdate</w:t>
            </w:r>
          </w:p>
        </w:tc>
        <w:tc>
          <w:tcPr>
            <w:tcW w:w="1101" w:type="dxa"/>
            <w:hideMark/>
          </w:tcPr>
          <w:p w:rsidR="005C0ABC" w:rsidRDefault="005C0ABC" w:rsidP="00EE7366">
            <w:pPr>
              <w:pStyle w:val="DP-TableRowText"/>
            </w:pPr>
            <w:r>
              <w:t>510 - 526</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frmGraphConsumption</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1 - 33</w:t>
            </w:r>
          </w:p>
        </w:tc>
        <w:tc>
          <w:tcPr>
            <w:tcW w:w="6737" w:type="dxa"/>
            <w:hideMark/>
          </w:tcPr>
          <w:p w:rsidR="005C0ABC" w:rsidRDefault="005C0ABC" w:rsidP="00EE7366">
            <w:pPr>
              <w:pStyle w:val="DP-TableRowText"/>
            </w:pPr>
            <w:r>
              <w:t>'+ ' Module : Form_frmGraphConsumption ' Description: ' Procedures : cboDisplay_AfterUpdate() ' cboFrom_AfterUpdate() ' cboGrouping_AfterUpdate() ' cboThrough_AfterUpdate() ' cmdPreview_Click() ' cmdPrint_Click() ' DisplayGraph() ' DisplayReport(intPrint As Integer) ' Form_Activate() ' Form_Open(Cancel As Integer) ' GetReportSQL() ' ini_cboProduct() ' ini_cboYears() ' lstDisplay1_AfterUpdate() ' optDisplay_AfterUpdate() ' SetText() ' update_Graph() ' UpdateControls(lngColumn As Long)</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41 - 59</w:t>
            </w:r>
          </w:p>
        </w:tc>
        <w:tc>
          <w:tcPr>
            <w:tcW w:w="6737" w:type="dxa"/>
            <w:hideMark/>
          </w:tcPr>
          <w:p w:rsidR="005C0ABC" w:rsidRDefault="005C0ABC" w:rsidP="00EE7366">
            <w:pPr>
              <w:pStyle w:val="DP-TableRowText"/>
            </w:pPr>
            <w:r>
              <w:t>'+ ' Procedure : cboDisplay_AfterUpdate ' Comments : ' Parameters: - ' Modified : 11 Jul 2003 LBlanken ' 22 Dec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70 - 97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cboGrouping_AfterUpdate</w:t>
            </w:r>
          </w:p>
        </w:tc>
        <w:tc>
          <w:tcPr>
            <w:tcW w:w="1101" w:type="dxa"/>
            <w:hideMark/>
          </w:tcPr>
          <w:p w:rsidR="005C0ABC" w:rsidRDefault="005C0ABC" w:rsidP="00EE7366">
            <w:pPr>
              <w:pStyle w:val="DP-TableRowText"/>
            </w:pPr>
            <w:r>
              <w:t>106 - 131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133 - 163</w:t>
            </w:r>
          </w:p>
        </w:tc>
        <w:tc>
          <w:tcPr>
            <w:tcW w:w="6737" w:type="dxa"/>
            <w:hideMark/>
          </w:tcPr>
          <w:p w:rsidR="005C0ABC" w:rsidRDefault="005C0ABC" w:rsidP="00EE7366">
            <w:pPr>
              <w:pStyle w:val="DP-TableRowText"/>
            </w:pPr>
            <w:r>
              <w:t>' Comments : ' Parameters : ' Returns : ' Created : ' Modified : 15 Jul 2009 mahmed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166 - 168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cboPeriod_MouseDown</w:t>
            </w:r>
          </w:p>
        </w:tc>
        <w:tc>
          <w:tcPr>
            <w:tcW w:w="1101" w:type="dxa"/>
            <w:hideMark/>
          </w:tcPr>
          <w:p w:rsidR="005C0ABC" w:rsidRDefault="005C0ABC" w:rsidP="00EE7366">
            <w:pPr>
              <w:pStyle w:val="DP-TableRowText"/>
            </w:pPr>
            <w:r>
              <w:t>170 - 172</w:t>
            </w:r>
          </w:p>
        </w:tc>
        <w:tc>
          <w:tcPr>
            <w:tcW w:w="6737" w:type="dxa"/>
            <w:hideMark/>
          </w:tcPr>
          <w:p w:rsidR="005C0ABC" w:rsidRDefault="005C0ABC" w:rsidP="00EE7366">
            <w:pPr>
              <w:pStyle w:val="DP-TableRowText"/>
            </w:pPr>
            <w:r>
              <w:t>'Call SetDropDownWidth([cboPeriod])</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181 - 199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201 - 230</w:t>
            </w:r>
          </w:p>
        </w:tc>
        <w:tc>
          <w:tcPr>
            <w:tcW w:w="6737" w:type="dxa"/>
            <w:hideMark/>
          </w:tcPr>
          <w:p w:rsidR="005C0ABC" w:rsidRDefault="005C0ABC" w:rsidP="00EE7366">
            <w:pPr>
              <w:pStyle w:val="DP-TableRowText"/>
            </w:pPr>
            <w:r>
              <w:t>'+ ' Procedure : cmdPDF_Click ' Comments : ' Parameters: - ' Modified : 01 Jul 1998 JSL ' Modified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239 - 264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273 - 297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517 - 522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DisplayGraph</w:t>
            </w:r>
          </w:p>
        </w:tc>
        <w:tc>
          <w:tcPr>
            <w:tcW w:w="1101" w:type="dxa"/>
            <w:hideMark/>
          </w:tcPr>
          <w:p w:rsidR="005C0ABC" w:rsidRDefault="005C0ABC" w:rsidP="00EE7366">
            <w:pPr>
              <w:pStyle w:val="DP-TableRowText"/>
            </w:pPr>
            <w:r>
              <w:t>306 - 422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431 - 514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531 - 543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553 - 646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GetReportSQL</w:t>
            </w:r>
          </w:p>
        </w:tc>
        <w:tc>
          <w:tcPr>
            <w:tcW w:w="1101" w:type="dxa"/>
            <w:hideMark/>
          </w:tcPr>
          <w:p w:rsidR="005C0ABC" w:rsidRDefault="005C0ABC" w:rsidP="00EE7366">
            <w:pPr>
              <w:pStyle w:val="DP-TableRowText"/>
            </w:pPr>
            <w:r>
              <w:t>655 - 773</w:t>
            </w:r>
          </w:p>
        </w:tc>
        <w:tc>
          <w:tcPr>
            <w:tcW w:w="6737" w:type="dxa"/>
            <w:hideMark/>
          </w:tcPr>
          <w:p w:rsidR="005C0ABC" w:rsidRDefault="005C0ABC" w:rsidP="00EE7366">
            <w:pPr>
              <w:pStyle w:val="DP-TableRowText"/>
            </w:pPr>
            <w:r>
              <w:t>' Comments : Update the Rowsource for the Graph object ' Parameters : ' Returns : ' Created : 08/17/98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ini_cboProduct</w:t>
            </w:r>
          </w:p>
        </w:tc>
        <w:tc>
          <w:tcPr>
            <w:tcW w:w="1101" w:type="dxa"/>
            <w:hideMark/>
          </w:tcPr>
          <w:p w:rsidR="005C0ABC" w:rsidRDefault="005C0ABC" w:rsidP="00EE7366">
            <w:pPr>
              <w:pStyle w:val="DP-TableRowText"/>
            </w:pPr>
            <w:r>
              <w:t>782 - 860</w:t>
            </w:r>
          </w:p>
        </w:tc>
        <w:tc>
          <w:tcPr>
            <w:tcW w:w="6737" w:type="dxa"/>
            <w:hideMark/>
          </w:tcPr>
          <w:p w:rsidR="005C0ABC" w:rsidRDefault="005C0ABC" w:rsidP="00EE7366">
            <w:pPr>
              <w:pStyle w:val="DP-TableRowText"/>
            </w:pPr>
            <w:r>
              <w:t>' Comments : ' Parameters : ' Returns : ' Created : ' Modified : 01 Jul 1998 JSL ' ' -------------------------------------------------------- ' Set up lstDisplay1 with ProductID of first record in Consumption</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ini_cboYears</w:t>
            </w:r>
          </w:p>
        </w:tc>
        <w:tc>
          <w:tcPr>
            <w:tcW w:w="1101" w:type="dxa"/>
            <w:hideMark/>
          </w:tcPr>
          <w:p w:rsidR="005C0ABC" w:rsidRDefault="005C0ABC" w:rsidP="00EE7366">
            <w:pPr>
              <w:pStyle w:val="DP-TableRowText"/>
            </w:pPr>
            <w:r>
              <w:t>869 - 914</w:t>
            </w:r>
          </w:p>
        </w:tc>
        <w:tc>
          <w:tcPr>
            <w:tcW w:w="6737" w:type="dxa"/>
            <w:hideMark/>
          </w:tcPr>
          <w:p w:rsidR="005C0ABC" w:rsidRDefault="005C0ABC" w:rsidP="00EE7366">
            <w:pPr>
              <w:pStyle w:val="DP-TableRowText"/>
            </w:pPr>
            <w:r>
              <w:t>' Comments : ' Parameters : ' Returns : ' Created : ' Modified : 01 Jul 1998 JSL ' ' -------------------------------------------------------- ' Set up cboStart/End Year boxes from MonthlyStock</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lstDisplay1_AfterUpdate</w:t>
            </w:r>
          </w:p>
        </w:tc>
        <w:tc>
          <w:tcPr>
            <w:tcW w:w="1101" w:type="dxa"/>
            <w:hideMark/>
          </w:tcPr>
          <w:p w:rsidR="005C0ABC" w:rsidRDefault="005C0ABC" w:rsidP="00EE7366">
            <w:pPr>
              <w:pStyle w:val="DP-TableRowText"/>
            </w:pPr>
            <w:r>
              <w:t>922 - 1005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lstDisplay1_KeyDown</w:t>
            </w:r>
          </w:p>
        </w:tc>
        <w:tc>
          <w:tcPr>
            <w:tcW w:w="1101" w:type="dxa"/>
            <w:hideMark/>
          </w:tcPr>
          <w:p w:rsidR="005C0ABC" w:rsidRDefault="005C0ABC" w:rsidP="00EE7366">
            <w:pPr>
              <w:pStyle w:val="DP-TableRowText"/>
            </w:pPr>
            <w:r>
              <w:t>1007 - 1009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lstDisplay1_KeyUp</w:t>
            </w:r>
          </w:p>
        </w:tc>
        <w:tc>
          <w:tcPr>
            <w:tcW w:w="1101" w:type="dxa"/>
            <w:hideMark/>
          </w:tcPr>
          <w:p w:rsidR="005C0ABC" w:rsidRDefault="005C0ABC" w:rsidP="00EE7366">
            <w:pPr>
              <w:pStyle w:val="DP-TableRowText"/>
            </w:pPr>
            <w:r>
              <w:t>1011 - 1013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optBU_AfterUpdate</w:t>
            </w:r>
          </w:p>
        </w:tc>
        <w:tc>
          <w:tcPr>
            <w:tcW w:w="1101" w:type="dxa"/>
            <w:hideMark/>
          </w:tcPr>
          <w:p w:rsidR="005C0ABC" w:rsidRDefault="005C0ABC" w:rsidP="00EE7366">
            <w:pPr>
              <w:pStyle w:val="DP-TableRowText"/>
            </w:pPr>
            <w:r>
              <w:t>1021 - 1034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optDisplay_AfterUpdate</w:t>
            </w:r>
          </w:p>
        </w:tc>
        <w:tc>
          <w:tcPr>
            <w:tcW w:w="1101" w:type="dxa"/>
            <w:hideMark/>
          </w:tcPr>
          <w:p w:rsidR="005C0ABC" w:rsidRDefault="005C0ABC" w:rsidP="00EE7366">
            <w:pPr>
              <w:pStyle w:val="DP-TableRowText"/>
            </w:pPr>
            <w:r>
              <w:t>1043 - 1133</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1141 - 1167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ShowFirstSelected</w:t>
            </w:r>
          </w:p>
        </w:tc>
        <w:tc>
          <w:tcPr>
            <w:tcW w:w="1101" w:type="dxa"/>
            <w:hideMark/>
          </w:tcPr>
          <w:p w:rsidR="005C0ABC" w:rsidRDefault="005C0ABC" w:rsidP="00EE7366">
            <w:pPr>
              <w:pStyle w:val="DP-TableRowText"/>
            </w:pPr>
            <w:r>
              <w:t>1285 - 1339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update_Graph</w:t>
            </w:r>
          </w:p>
        </w:tc>
        <w:tc>
          <w:tcPr>
            <w:tcW w:w="1101" w:type="dxa"/>
            <w:hideMark/>
          </w:tcPr>
          <w:p w:rsidR="005C0ABC" w:rsidRDefault="005C0ABC" w:rsidP="00EE7366">
            <w:pPr>
              <w:pStyle w:val="DP-TableRowText"/>
            </w:pPr>
            <w:r>
              <w:t>1175 - 1239</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UpdateControls</w:t>
            </w:r>
          </w:p>
        </w:tc>
        <w:tc>
          <w:tcPr>
            <w:tcW w:w="1101" w:type="dxa"/>
            <w:hideMark/>
          </w:tcPr>
          <w:p w:rsidR="005C0ABC" w:rsidRDefault="005C0ABC" w:rsidP="00EE7366">
            <w:pPr>
              <w:pStyle w:val="DP-TableRowText"/>
            </w:pPr>
            <w:r>
              <w:t>1248 - 1284</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frmGraphCYP</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1 - 29</w:t>
            </w:r>
          </w:p>
        </w:tc>
        <w:tc>
          <w:tcPr>
            <w:tcW w:w="6737" w:type="dxa"/>
            <w:hideMark/>
          </w:tcPr>
          <w:p w:rsidR="005C0ABC" w:rsidRDefault="005C0ABC" w:rsidP="00EE7366">
            <w:pPr>
              <w:pStyle w:val="DP-TableRowText"/>
            </w:pPr>
            <w:r>
              <w:t>'+ ' Module : Form_frmGraphCYP ' Description: ' Procedures : getSelectedProducts() ' cboFrom_AfterUpdate() ' cboGrouping_AfterUpdate() ' cboThrough_AfterUpdate() ' cmdExport_Click() ' cmdPreview_Click() ' cmdPrint_Click() ' DisplayGraph() ' DisplayReport(intPrint As Integer) ' Form_Activate() ' Form_Open(Cancel As Integer) ' ini_cboProduct() ' ini_cboYears() ' lstDisplay_AfterUpdate() ' optDisplay_AfterUpdate() ' SetText() ' update_Graph()</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98 - 131</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cboGrouping_AfterUpdate</w:t>
            </w:r>
          </w:p>
        </w:tc>
        <w:tc>
          <w:tcPr>
            <w:tcW w:w="1101" w:type="dxa"/>
            <w:hideMark/>
          </w:tcPr>
          <w:p w:rsidR="005C0ABC" w:rsidRDefault="005C0ABC" w:rsidP="00EE7366">
            <w:pPr>
              <w:pStyle w:val="DP-TableRowText"/>
            </w:pPr>
            <w:r>
              <w:t>139 - 170</w:t>
            </w:r>
          </w:p>
        </w:tc>
        <w:tc>
          <w:tcPr>
            <w:tcW w:w="6737" w:type="dxa"/>
            <w:hideMark/>
          </w:tcPr>
          <w:p w:rsidR="005C0ABC" w:rsidRDefault="005C0ABC" w:rsidP="00EE7366">
            <w:pPr>
              <w:pStyle w:val="DP-TableRowText"/>
            </w:pPr>
            <w:r>
              <w:t>' Comments : ' Parameters : ' Returns : ' Created : 08/31/98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172 - 203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206 - 208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216 - 240</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CmdExport_Click</w:t>
            </w:r>
          </w:p>
        </w:tc>
        <w:tc>
          <w:tcPr>
            <w:tcW w:w="1101" w:type="dxa"/>
            <w:hideMark/>
          </w:tcPr>
          <w:p w:rsidR="005C0ABC" w:rsidRDefault="005C0ABC" w:rsidP="00EE7366">
            <w:pPr>
              <w:pStyle w:val="DP-TableRowText"/>
            </w:pPr>
            <w:r>
              <w:t>248 - 318</w:t>
            </w:r>
          </w:p>
        </w:tc>
        <w:tc>
          <w:tcPr>
            <w:tcW w:w="6737" w:type="dxa"/>
            <w:hideMark/>
          </w:tcPr>
          <w:p w:rsidR="005C0ABC" w:rsidRDefault="005C0ABC" w:rsidP="00EE7366">
            <w:pPr>
              <w:pStyle w:val="DP-TableRowText"/>
            </w:pPr>
            <w:proofErr w:type="gramStart"/>
            <w:r>
              <w:t>' Comments</w:t>
            </w:r>
            <w:proofErr w:type="gramEnd"/>
            <w:r>
              <w:t xml:space="preserve"> : Export the selected data to an Excel Spreadsheet for use ' : in an FPPMES Database. ' Parameters : ' Returns : ' Created : 10-Mar-00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320 - 349</w:t>
            </w:r>
          </w:p>
        </w:tc>
        <w:tc>
          <w:tcPr>
            <w:tcW w:w="6737" w:type="dxa"/>
            <w:hideMark/>
          </w:tcPr>
          <w:p w:rsidR="005C0ABC" w:rsidRDefault="005C0ABC" w:rsidP="00EE7366">
            <w:pPr>
              <w:pStyle w:val="DP-TableRowText"/>
            </w:pPr>
            <w:r>
              <w:t>'+ ' Procedure : cmdPDF_Click ' Comments : ' Parameters: - ' Modified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357 - 387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395 - 426</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613 - 618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DisplayGraph</w:t>
            </w:r>
          </w:p>
        </w:tc>
        <w:tc>
          <w:tcPr>
            <w:tcW w:w="1101" w:type="dxa"/>
            <w:hideMark/>
          </w:tcPr>
          <w:p w:rsidR="005C0ABC" w:rsidRDefault="005C0ABC" w:rsidP="00EE7366">
            <w:pPr>
              <w:pStyle w:val="DP-TableRowText"/>
            </w:pPr>
            <w:r>
              <w:t>434 - 548</w:t>
            </w:r>
          </w:p>
        </w:tc>
        <w:tc>
          <w:tcPr>
            <w:tcW w:w="6737" w:type="dxa"/>
            <w:hideMark/>
          </w:tcPr>
          <w:p w:rsidR="005C0ABC" w:rsidRDefault="005C0ABC" w:rsidP="00EE7366">
            <w:pPr>
              <w:pStyle w:val="DP-TableRowText"/>
            </w:pPr>
            <w:r>
              <w:t>' Comments : Update the Rowsource for the Graph object ' Parameters : ' Returns : ' Created : 08/17/98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556 - 610</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626 - 646</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656 - 686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694 - 776</w:t>
            </w:r>
          </w:p>
        </w:tc>
        <w:tc>
          <w:tcPr>
            <w:tcW w:w="6737" w:type="dxa"/>
            <w:hideMark/>
          </w:tcPr>
          <w:p w:rsidR="005C0ABC" w:rsidRDefault="005C0ABC" w:rsidP="00EE7366">
            <w:pPr>
              <w:pStyle w:val="DP-TableRowText"/>
            </w:pPr>
            <w:r>
              <w:t>' Comments : ' Parameters : Cancel ' Returns : ' Created : ' Modified : 01 Jul 1998 JSL ' ' -------------------------------------------------------- ' Set up cboProductID with ProductID of first record in Inventory</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getSelectedProducts</w:t>
            </w:r>
          </w:p>
        </w:tc>
        <w:tc>
          <w:tcPr>
            <w:tcW w:w="1101" w:type="dxa"/>
            <w:hideMark/>
          </w:tcPr>
          <w:p w:rsidR="005C0ABC" w:rsidRDefault="005C0ABC" w:rsidP="00EE7366">
            <w:pPr>
              <w:pStyle w:val="DP-TableRowText"/>
            </w:pPr>
            <w:r>
              <w:t>37 - 90</w:t>
            </w:r>
          </w:p>
        </w:tc>
        <w:tc>
          <w:tcPr>
            <w:tcW w:w="6737" w:type="dxa"/>
            <w:hideMark/>
          </w:tcPr>
          <w:p w:rsidR="005C0ABC" w:rsidRDefault="005C0ABC" w:rsidP="00EE7366">
            <w:pPr>
              <w:pStyle w:val="DP-TableRowText"/>
            </w:pPr>
            <w:r>
              <w:t>'+ ' Procedure : getSelectedProducts ' Comments : ' Parameters: - ' Returns : String - ' Modified : 11 Jul 2003 LBlanken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ini_cboProduct</w:t>
            </w:r>
          </w:p>
        </w:tc>
        <w:tc>
          <w:tcPr>
            <w:tcW w:w="1101" w:type="dxa"/>
            <w:hideMark/>
          </w:tcPr>
          <w:p w:rsidR="005C0ABC" w:rsidRDefault="005C0ABC" w:rsidP="00EE7366">
            <w:pPr>
              <w:pStyle w:val="DP-TableRowText"/>
            </w:pPr>
            <w:r>
              <w:t>785 - 851</w:t>
            </w:r>
          </w:p>
        </w:tc>
        <w:tc>
          <w:tcPr>
            <w:tcW w:w="6737" w:type="dxa"/>
            <w:hideMark/>
          </w:tcPr>
          <w:p w:rsidR="005C0ABC" w:rsidRDefault="005C0ABC" w:rsidP="00EE7366">
            <w:pPr>
              <w:pStyle w:val="DP-TableRowText"/>
            </w:pPr>
            <w:r>
              <w:t>' Comments : ' Parameters : ' Returns : ' Created : ' Modified : 01 Jul 1998 JSL ' ' -------------------------------------------------------- ' Set up lstDisplay with ProductID of first record in Consumption</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ini_cboYears</w:t>
            </w:r>
          </w:p>
        </w:tc>
        <w:tc>
          <w:tcPr>
            <w:tcW w:w="1101" w:type="dxa"/>
            <w:hideMark/>
          </w:tcPr>
          <w:p w:rsidR="005C0ABC" w:rsidRDefault="005C0ABC" w:rsidP="00EE7366">
            <w:pPr>
              <w:pStyle w:val="DP-TableRowText"/>
            </w:pPr>
            <w:r>
              <w:t>860 - 905</w:t>
            </w:r>
          </w:p>
        </w:tc>
        <w:tc>
          <w:tcPr>
            <w:tcW w:w="6737" w:type="dxa"/>
            <w:hideMark/>
          </w:tcPr>
          <w:p w:rsidR="005C0ABC" w:rsidRDefault="005C0ABC" w:rsidP="00EE7366">
            <w:pPr>
              <w:pStyle w:val="DP-TableRowText"/>
            </w:pPr>
            <w:r>
              <w:t>' Comments : ' Parameters : ' Returns : ' Created : ' Modified : 01 Jul 1998 JSL ' ' -------------------------------------------------------- ' Set up cboStart/End Year boxes from MonthlyStock</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lstDisplay_AfterUpdate</w:t>
            </w:r>
          </w:p>
        </w:tc>
        <w:tc>
          <w:tcPr>
            <w:tcW w:w="1101" w:type="dxa"/>
            <w:hideMark/>
          </w:tcPr>
          <w:p w:rsidR="005C0ABC" w:rsidRDefault="005C0ABC" w:rsidP="00EE7366">
            <w:pPr>
              <w:pStyle w:val="DP-TableRowText"/>
            </w:pPr>
            <w:r>
              <w:t>913 - 956</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lstDisplay_KeyDown</w:t>
            </w:r>
          </w:p>
        </w:tc>
        <w:tc>
          <w:tcPr>
            <w:tcW w:w="1101" w:type="dxa"/>
            <w:hideMark/>
          </w:tcPr>
          <w:p w:rsidR="005C0ABC" w:rsidRDefault="005C0ABC" w:rsidP="00EE7366">
            <w:pPr>
              <w:pStyle w:val="DP-TableRowText"/>
            </w:pPr>
            <w:r>
              <w:t>958 - 960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lstDisplay_KeyUp</w:t>
            </w:r>
          </w:p>
        </w:tc>
        <w:tc>
          <w:tcPr>
            <w:tcW w:w="1101" w:type="dxa"/>
            <w:hideMark/>
          </w:tcPr>
          <w:p w:rsidR="005C0ABC" w:rsidRDefault="005C0ABC" w:rsidP="00EE7366">
            <w:pPr>
              <w:pStyle w:val="DP-TableRowText"/>
            </w:pPr>
            <w:r>
              <w:t>962 - 964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optBU_AfterUpdate</w:t>
            </w:r>
          </w:p>
        </w:tc>
        <w:tc>
          <w:tcPr>
            <w:tcW w:w="1101" w:type="dxa"/>
            <w:hideMark/>
          </w:tcPr>
          <w:p w:rsidR="005C0ABC" w:rsidRDefault="005C0ABC" w:rsidP="00EE7366">
            <w:pPr>
              <w:pStyle w:val="DP-TableRowText"/>
            </w:pPr>
            <w:r>
              <w:t>972 - 985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optDisplay_AfterUpdate</w:t>
            </w:r>
          </w:p>
        </w:tc>
        <w:tc>
          <w:tcPr>
            <w:tcW w:w="1101" w:type="dxa"/>
            <w:hideMark/>
          </w:tcPr>
          <w:p w:rsidR="005C0ABC" w:rsidRDefault="005C0ABC" w:rsidP="00EE7366">
            <w:pPr>
              <w:pStyle w:val="DP-TableRowText"/>
            </w:pPr>
            <w:r>
              <w:t>993 - 1071</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1079 - 1107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ShowFirstSelected</w:t>
            </w:r>
          </w:p>
        </w:tc>
        <w:tc>
          <w:tcPr>
            <w:tcW w:w="1101" w:type="dxa"/>
            <w:hideMark/>
          </w:tcPr>
          <w:p w:rsidR="005C0ABC" w:rsidRDefault="005C0ABC" w:rsidP="00EE7366">
            <w:pPr>
              <w:pStyle w:val="DP-TableRowText"/>
            </w:pPr>
            <w:r>
              <w:t xml:space="preserve">1197 - </w:t>
            </w:r>
            <w:r>
              <w:lastRenderedPageBreak/>
              <w:t>1251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update_Graph</w:t>
            </w:r>
          </w:p>
        </w:tc>
        <w:tc>
          <w:tcPr>
            <w:tcW w:w="1101" w:type="dxa"/>
            <w:hideMark/>
          </w:tcPr>
          <w:p w:rsidR="005C0ABC" w:rsidRDefault="005C0ABC" w:rsidP="00EE7366">
            <w:pPr>
              <w:pStyle w:val="DP-TableRowText"/>
            </w:pPr>
            <w:r>
              <w:t>1115 - 1195</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val="restart"/>
          </w:tcPr>
          <w:p w:rsidR="005C0ABC" w:rsidRDefault="005C0ABC" w:rsidP="00EE7366">
            <w:pPr>
              <w:pStyle w:val="DP-TableRowText"/>
            </w:pPr>
            <w:r>
              <w:t>frmGraphStockStatus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1 - 37</w:t>
            </w:r>
          </w:p>
        </w:tc>
        <w:tc>
          <w:tcPr>
            <w:tcW w:w="6737" w:type="dxa"/>
            <w:hideMark/>
          </w:tcPr>
          <w:p w:rsidR="005C0ABC" w:rsidRDefault="005C0ABC" w:rsidP="00EE7366">
            <w:pPr>
              <w:pStyle w:val="DP-TableRowText"/>
            </w:pPr>
            <w:r>
              <w:t>'+ ' Module : Form_frmGraphStockStatus ' Description: ' Procedures : SetListboxSelected(lstBox As ListBox, fSelected As Boolean) ' cboDisplay_AfterUpdate() ' cboFrom_AfterUpdate() ' cboGrouping_AfterUpdate() ' cboThrough_AfterUpdate() ' chkAllSupplier_AfterUpdate() ' cmdPreview_Click() ' cmdPrint_Click() ' DisplayGraph() ' DisplayReport(intPrint As Integer) ' Form_Activate() ' Form_Open(Cancel As Integer) ' GetReportSQL() ' ini_cboProduct() ' ini_cboYears() ' lstDisplay1_AfterUpdate() ' lstDisplay2_AfterUpdate() ' optDisplay_AfterUpdate() ' SetText() ' update_Graph() ' UpdateControls(lngColumn As Long)</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80 - 98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106 - 142</w:t>
            </w:r>
          </w:p>
        </w:tc>
        <w:tc>
          <w:tcPr>
            <w:tcW w:w="6737" w:type="dxa"/>
            <w:hideMark/>
          </w:tcPr>
          <w:p w:rsidR="005C0ABC" w:rsidRDefault="005C0ABC" w:rsidP="00EE7366">
            <w:pPr>
              <w:pStyle w:val="DP-TableRowText"/>
            </w:pPr>
            <w:r>
              <w:t>' Comments : ' Parameters : ' Returns : ' Created : ' Modified : 01 Jul 1998 JSL ' Modified : 14 July 2009 mahmed ' set and display user selected date range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cboGrouping_AfterUpdate</w:t>
            </w:r>
          </w:p>
        </w:tc>
        <w:tc>
          <w:tcPr>
            <w:tcW w:w="1101" w:type="dxa"/>
            <w:hideMark/>
          </w:tcPr>
          <w:p w:rsidR="005C0ABC" w:rsidRDefault="005C0ABC" w:rsidP="00EE7366">
            <w:pPr>
              <w:pStyle w:val="DP-TableRowText"/>
            </w:pPr>
            <w:r>
              <w:t>150 - 181</w:t>
            </w:r>
          </w:p>
        </w:tc>
        <w:tc>
          <w:tcPr>
            <w:tcW w:w="6737" w:type="dxa"/>
            <w:hideMark/>
          </w:tcPr>
          <w:p w:rsidR="005C0ABC" w:rsidRDefault="005C0ABC" w:rsidP="00EE7366">
            <w:pPr>
              <w:pStyle w:val="DP-TableRowText"/>
            </w:pPr>
            <w:r>
              <w:t>' Comments : ' Parameters : ' Returns : ' Created : 08/31/98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183 - 213</w:t>
            </w:r>
          </w:p>
        </w:tc>
        <w:tc>
          <w:tcPr>
            <w:tcW w:w="6737" w:type="dxa"/>
            <w:hideMark/>
          </w:tcPr>
          <w:p w:rsidR="005C0ABC" w:rsidRDefault="005C0ABC" w:rsidP="00EE7366">
            <w:pPr>
              <w:pStyle w:val="DP-TableRowText"/>
            </w:pPr>
            <w:r>
              <w:t>' Comments : ' Parameters : ' Returns : ' Created : ' Modified : 15 Jul 2009 mahmed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216 - 218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226 - 252</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chkAllSupplier_AfterUpdate</w:t>
            </w:r>
          </w:p>
        </w:tc>
        <w:tc>
          <w:tcPr>
            <w:tcW w:w="1101" w:type="dxa"/>
            <w:hideMark/>
          </w:tcPr>
          <w:p w:rsidR="005C0ABC" w:rsidRDefault="005C0ABC" w:rsidP="00EE7366">
            <w:pPr>
              <w:pStyle w:val="DP-TableRowText"/>
            </w:pPr>
            <w:r>
              <w:t>260 - 288</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290 - 321</w:t>
            </w:r>
          </w:p>
        </w:tc>
        <w:tc>
          <w:tcPr>
            <w:tcW w:w="6737" w:type="dxa"/>
            <w:hideMark/>
          </w:tcPr>
          <w:p w:rsidR="005C0ABC" w:rsidRDefault="005C0ABC" w:rsidP="00EE7366">
            <w:pPr>
              <w:pStyle w:val="DP-TableRowText"/>
            </w:pPr>
            <w:r>
              <w:t>'+ ' Procedure : cmdPDF_Click ' Comments : ' Parameters: - ' Modified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329 - 362</w:t>
            </w:r>
          </w:p>
        </w:tc>
        <w:tc>
          <w:tcPr>
            <w:tcW w:w="6737" w:type="dxa"/>
            <w:hideMark/>
          </w:tcPr>
          <w:p w:rsidR="005C0ABC" w:rsidRDefault="005C0ABC" w:rsidP="00EE7366">
            <w:pPr>
              <w:pStyle w:val="DP-TableRowText"/>
            </w:pPr>
            <w:r>
              <w:t>' Comments : Open the Status Graph Report (in Preview mode) ' Parameters : ' Returns : ' Created : ' Modified : 01 Jul 1998 JSL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370 - 402</w:t>
            </w:r>
          </w:p>
        </w:tc>
        <w:tc>
          <w:tcPr>
            <w:tcW w:w="6737" w:type="dxa"/>
            <w:hideMark/>
          </w:tcPr>
          <w:p w:rsidR="005C0ABC" w:rsidRDefault="005C0ABC" w:rsidP="00EE7366">
            <w:pPr>
              <w:pStyle w:val="DP-TableRowText"/>
            </w:pPr>
            <w:r>
              <w:t>' Comments : Open the Status Graph Report (in Preview mode)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602 - 607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DisplayGraph</w:t>
            </w:r>
          </w:p>
        </w:tc>
        <w:tc>
          <w:tcPr>
            <w:tcW w:w="1101" w:type="dxa"/>
            <w:hideMark/>
          </w:tcPr>
          <w:p w:rsidR="005C0ABC" w:rsidRDefault="005C0ABC" w:rsidP="00EE7366">
            <w:pPr>
              <w:pStyle w:val="DP-TableRowText"/>
            </w:pPr>
            <w:r>
              <w:t>410 - 518</w:t>
            </w:r>
          </w:p>
        </w:tc>
        <w:tc>
          <w:tcPr>
            <w:tcW w:w="6737" w:type="dxa"/>
            <w:hideMark/>
          </w:tcPr>
          <w:p w:rsidR="005C0ABC" w:rsidRDefault="005C0ABC" w:rsidP="00EE7366">
            <w:pPr>
              <w:pStyle w:val="DP-TableRowText"/>
            </w:pPr>
            <w:r>
              <w:t>' Comments : Update the Rowsource for the Graph object ' Parameters : ' Returns : ' Created : 08/17/98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526 - 599</w:t>
            </w:r>
          </w:p>
        </w:tc>
        <w:tc>
          <w:tcPr>
            <w:tcW w:w="6737" w:type="dxa"/>
            <w:hideMark/>
          </w:tcPr>
          <w:p w:rsidR="005C0ABC" w:rsidRDefault="005C0ABC" w:rsidP="00EE7366">
            <w:pPr>
              <w:pStyle w:val="DP-TableRowText"/>
            </w:pPr>
            <w:r>
              <w:t>' Comments : Open the Status Graph Report (in Preview mode)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615 - 633</w:t>
            </w:r>
          </w:p>
        </w:tc>
        <w:tc>
          <w:tcPr>
            <w:tcW w:w="6737" w:type="dxa"/>
            <w:hideMark/>
          </w:tcPr>
          <w:p w:rsidR="005C0ABC" w:rsidRDefault="005C0ABC" w:rsidP="00EE7366">
            <w:pPr>
              <w:pStyle w:val="DP-TableRowText"/>
            </w:pPr>
            <w:proofErr w:type="gramStart"/>
            <w:r>
              <w:t>' Comments</w:t>
            </w:r>
            <w:proofErr w:type="gramEnd"/>
            <w:r>
              <w:t xml:space="preserve"> : Reset the text.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643 - 673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683 - 783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GetReportSQL</w:t>
            </w:r>
          </w:p>
        </w:tc>
        <w:tc>
          <w:tcPr>
            <w:tcW w:w="1101" w:type="dxa"/>
            <w:hideMark/>
          </w:tcPr>
          <w:p w:rsidR="005C0ABC" w:rsidRDefault="005C0ABC" w:rsidP="00EE7366">
            <w:pPr>
              <w:pStyle w:val="DP-TableRowText"/>
            </w:pPr>
            <w:r>
              <w:t>792 - 890</w:t>
            </w:r>
          </w:p>
        </w:tc>
        <w:tc>
          <w:tcPr>
            <w:tcW w:w="6737" w:type="dxa"/>
            <w:hideMark/>
          </w:tcPr>
          <w:p w:rsidR="005C0ABC" w:rsidRDefault="005C0ABC" w:rsidP="00EE7366">
            <w:pPr>
              <w:pStyle w:val="DP-TableRowText"/>
            </w:pPr>
            <w:r>
              <w:t>' Comments : Update the Rowsource for the Graph object ' Parameters : ' Returns : ' Created : 08/17/98 JSL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ini_cboProduct</w:t>
            </w:r>
          </w:p>
        </w:tc>
        <w:tc>
          <w:tcPr>
            <w:tcW w:w="1101" w:type="dxa"/>
            <w:hideMark/>
          </w:tcPr>
          <w:p w:rsidR="005C0ABC" w:rsidRDefault="005C0ABC" w:rsidP="00EE7366">
            <w:pPr>
              <w:pStyle w:val="DP-TableRowText"/>
            </w:pPr>
            <w:r>
              <w:t>899 - 980</w:t>
            </w:r>
          </w:p>
        </w:tc>
        <w:tc>
          <w:tcPr>
            <w:tcW w:w="6737" w:type="dxa"/>
            <w:hideMark/>
          </w:tcPr>
          <w:p w:rsidR="005C0ABC" w:rsidRDefault="005C0ABC" w:rsidP="00EE7366">
            <w:pPr>
              <w:pStyle w:val="DP-TableRowText"/>
            </w:pPr>
            <w:r>
              <w:t>' Comments : ' Parameters : ' Returns : ' Created : ' Modified : 01 Jul 1998 JSL ' ' -------------------------------------------------------- ' Set up lstDisplay1 with ProductID of first record in Consumption</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ini_cboYears</w:t>
            </w:r>
          </w:p>
        </w:tc>
        <w:tc>
          <w:tcPr>
            <w:tcW w:w="1101" w:type="dxa"/>
            <w:hideMark/>
          </w:tcPr>
          <w:p w:rsidR="005C0ABC" w:rsidRDefault="005C0ABC" w:rsidP="00EE7366">
            <w:pPr>
              <w:pStyle w:val="DP-TableRowText"/>
            </w:pPr>
            <w:r>
              <w:t>989 - 1040</w:t>
            </w:r>
          </w:p>
        </w:tc>
        <w:tc>
          <w:tcPr>
            <w:tcW w:w="6737" w:type="dxa"/>
            <w:hideMark/>
          </w:tcPr>
          <w:p w:rsidR="005C0ABC" w:rsidRDefault="005C0ABC" w:rsidP="00EE7366">
            <w:pPr>
              <w:pStyle w:val="DP-TableRowText"/>
            </w:pPr>
            <w:r>
              <w:t>' Comments : ' Parameters : ' Returns : ' Created : ' Modified : 01 Jul 1998 JSL ' ' -------------------------------------------------------- ' Set up cboStart/End Year boxes from MonthlyStock</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lstDisplay1_AfterUpdate</w:t>
            </w:r>
          </w:p>
        </w:tc>
        <w:tc>
          <w:tcPr>
            <w:tcW w:w="1101" w:type="dxa"/>
            <w:hideMark/>
          </w:tcPr>
          <w:p w:rsidR="005C0ABC" w:rsidRDefault="005C0ABC" w:rsidP="00EE7366">
            <w:pPr>
              <w:pStyle w:val="DP-TableRowText"/>
            </w:pPr>
            <w:r>
              <w:t>1048 - 1136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lstDisplay1_KeyDown</w:t>
            </w:r>
          </w:p>
        </w:tc>
        <w:tc>
          <w:tcPr>
            <w:tcW w:w="1101" w:type="dxa"/>
            <w:hideMark/>
          </w:tcPr>
          <w:p w:rsidR="005C0ABC" w:rsidRDefault="005C0ABC" w:rsidP="00EE7366">
            <w:pPr>
              <w:pStyle w:val="DP-TableRowText"/>
            </w:pPr>
            <w:r>
              <w:t>1138 - 1140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lstDisplay1_KeyUp</w:t>
            </w:r>
          </w:p>
        </w:tc>
        <w:tc>
          <w:tcPr>
            <w:tcW w:w="1101" w:type="dxa"/>
            <w:hideMark/>
          </w:tcPr>
          <w:p w:rsidR="005C0ABC" w:rsidRDefault="005C0ABC" w:rsidP="00EE7366">
            <w:pPr>
              <w:pStyle w:val="DP-TableRowText"/>
            </w:pPr>
            <w:r>
              <w:t>1142 - 1144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lstDisplay2_AfterUpdate</w:t>
            </w:r>
          </w:p>
        </w:tc>
        <w:tc>
          <w:tcPr>
            <w:tcW w:w="1101" w:type="dxa"/>
            <w:hideMark/>
          </w:tcPr>
          <w:p w:rsidR="005C0ABC" w:rsidRDefault="005C0ABC" w:rsidP="00EE7366">
            <w:pPr>
              <w:pStyle w:val="DP-TableRowText"/>
            </w:pPr>
            <w:r>
              <w:t>1152 - 1176</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lstDisplay2_KeyDown</w:t>
            </w:r>
          </w:p>
        </w:tc>
        <w:tc>
          <w:tcPr>
            <w:tcW w:w="1101" w:type="dxa"/>
            <w:hideMark/>
          </w:tcPr>
          <w:p w:rsidR="005C0ABC" w:rsidRDefault="005C0ABC" w:rsidP="00EE7366">
            <w:pPr>
              <w:pStyle w:val="DP-TableRowText"/>
            </w:pPr>
            <w:r>
              <w:t>1182 - 1184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lstDisplay2_KeyUp</w:t>
            </w:r>
          </w:p>
        </w:tc>
        <w:tc>
          <w:tcPr>
            <w:tcW w:w="1101" w:type="dxa"/>
            <w:hideMark/>
          </w:tcPr>
          <w:p w:rsidR="005C0ABC" w:rsidRDefault="005C0ABC" w:rsidP="00EE7366">
            <w:pPr>
              <w:pStyle w:val="DP-TableRowText"/>
            </w:pPr>
            <w:r>
              <w:t>1186 - 1188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optBU_AfterUpdate</w:t>
            </w:r>
          </w:p>
        </w:tc>
        <w:tc>
          <w:tcPr>
            <w:tcW w:w="1101" w:type="dxa"/>
            <w:hideMark/>
          </w:tcPr>
          <w:p w:rsidR="005C0ABC" w:rsidRDefault="005C0ABC" w:rsidP="00EE7366">
            <w:pPr>
              <w:pStyle w:val="DP-TableRowText"/>
            </w:pPr>
            <w:r>
              <w:t xml:space="preserve">1178 - </w:t>
            </w:r>
            <w:r>
              <w:lastRenderedPageBreak/>
              <w:t>1180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optDisplay_AfterUpdate</w:t>
            </w:r>
          </w:p>
        </w:tc>
        <w:tc>
          <w:tcPr>
            <w:tcW w:w="1101" w:type="dxa"/>
            <w:hideMark/>
          </w:tcPr>
          <w:p w:rsidR="005C0ABC" w:rsidRDefault="005C0ABC" w:rsidP="00EE7366">
            <w:pPr>
              <w:pStyle w:val="DP-TableRowText"/>
            </w:pPr>
            <w:r>
              <w:t>1197 - 1282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SetListboxSelected</w:t>
            </w:r>
          </w:p>
        </w:tc>
        <w:tc>
          <w:tcPr>
            <w:tcW w:w="1101" w:type="dxa"/>
            <w:hideMark/>
          </w:tcPr>
          <w:p w:rsidR="005C0ABC" w:rsidRDefault="005C0ABC" w:rsidP="00EE7366">
            <w:pPr>
              <w:pStyle w:val="DP-TableRowText"/>
            </w:pPr>
            <w:r>
              <w:t>45 - 71</w:t>
            </w:r>
          </w:p>
        </w:tc>
        <w:tc>
          <w:tcPr>
            <w:tcW w:w="6737" w:type="dxa"/>
            <w:hideMark/>
          </w:tcPr>
          <w:p w:rsidR="005C0ABC" w:rsidRDefault="005C0ABC" w:rsidP="00EE7366">
            <w:pPr>
              <w:pStyle w:val="DP-TableRowText"/>
            </w:pPr>
            <w:r>
              <w:t>'+ ' Procedure : SetListboxSelected ' Comments : ' Parameters: lstBox ' fSelected - ' Modified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1290 - 1317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ShowFirstSelected</w:t>
            </w:r>
          </w:p>
        </w:tc>
        <w:tc>
          <w:tcPr>
            <w:tcW w:w="1101" w:type="dxa"/>
            <w:hideMark/>
          </w:tcPr>
          <w:p w:rsidR="005C0ABC" w:rsidRDefault="005C0ABC" w:rsidP="00EE7366">
            <w:pPr>
              <w:pStyle w:val="DP-TableRowText"/>
            </w:pPr>
            <w:r>
              <w:t>1427 - 1481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update_Graph</w:t>
            </w:r>
          </w:p>
        </w:tc>
        <w:tc>
          <w:tcPr>
            <w:tcW w:w="1101" w:type="dxa"/>
            <w:hideMark/>
          </w:tcPr>
          <w:p w:rsidR="005C0ABC" w:rsidRDefault="005C0ABC" w:rsidP="00EE7366">
            <w:pPr>
              <w:pStyle w:val="DP-TableRowText"/>
            </w:pPr>
            <w:r>
              <w:t>1325 - 1379</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UpdateControls</w:t>
            </w:r>
          </w:p>
        </w:tc>
        <w:tc>
          <w:tcPr>
            <w:tcW w:w="1101" w:type="dxa"/>
            <w:hideMark/>
          </w:tcPr>
          <w:p w:rsidR="005C0ABC" w:rsidRDefault="005C0ABC" w:rsidP="00EE7366">
            <w:pPr>
              <w:pStyle w:val="DP-TableRowText"/>
            </w:pPr>
            <w:r>
              <w:t>1388 - 1425</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frmInvCount</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1 - 30</w:t>
            </w:r>
          </w:p>
        </w:tc>
        <w:tc>
          <w:tcPr>
            <w:tcW w:w="6737" w:type="dxa"/>
            <w:hideMark/>
          </w:tcPr>
          <w:p w:rsidR="005C0ABC" w:rsidRDefault="005C0ABC" w:rsidP="00EE7366">
            <w:pPr>
              <w:pStyle w:val="DP-TableRowText"/>
            </w:pPr>
            <w:r>
              <w:t>' Module : Form_frmInvCount ' Description: ' Procedures : FindClosestRecord() ' cboSelect2_AfterUpdate() ' cmdDelete_Click() ' cmdNew_Click() ' cmdSave_Click() ' Form_Activate() ' Form_BeforeInsert(Cancel As Integer) ' Form_BeforeUpdate(Cancel As Integer) ' Form_Error(DataErr As Integer, Response As Integer) ' Form_Open(Cancel As Integer) ' lstSelect_Click() ' SetText() ' txtDate_AfterUpdate() ' txtDate_BeforeUpdate(Cancel As Integer)</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cboSelect2_AfterUpdate</w:t>
            </w:r>
          </w:p>
        </w:tc>
        <w:tc>
          <w:tcPr>
            <w:tcW w:w="1101" w:type="dxa"/>
            <w:hideMark/>
          </w:tcPr>
          <w:p w:rsidR="005C0ABC" w:rsidRDefault="005C0ABC" w:rsidP="00EE7366">
            <w:pPr>
              <w:pStyle w:val="DP-TableRowText"/>
            </w:pPr>
            <w:r>
              <w:t>90 - 102</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cboSelect2_GotFocus</w:t>
            </w:r>
          </w:p>
        </w:tc>
        <w:tc>
          <w:tcPr>
            <w:tcW w:w="1101" w:type="dxa"/>
            <w:hideMark/>
          </w:tcPr>
          <w:p w:rsidR="005C0ABC" w:rsidRDefault="005C0ABC" w:rsidP="00EE7366">
            <w:pPr>
              <w:pStyle w:val="DP-TableRowText"/>
            </w:pPr>
            <w:r>
              <w:t>104 - 127</w:t>
            </w:r>
          </w:p>
        </w:tc>
        <w:tc>
          <w:tcPr>
            <w:tcW w:w="6737" w:type="dxa"/>
            <w:hideMark/>
          </w:tcPr>
          <w:p w:rsidR="005C0ABC" w:rsidRDefault="005C0ABC" w:rsidP="00EE7366">
            <w:pPr>
              <w:pStyle w:val="DP-TableRowText"/>
            </w:pPr>
            <w:r>
              <w:t>' Comments : ' Parameters : ' Returns : ' Created : 08-Mar-00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129 - 183</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185 - 211</w:t>
            </w:r>
          </w:p>
        </w:tc>
        <w:tc>
          <w:tcPr>
            <w:tcW w:w="6737" w:type="dxa"/>
            <w:hideMark/>
          </w:tcPr>
          <w:p w:rsidR="005C0ABC" w:rsidRDefault="005C0ABC" w:rsidP="00EE7366">
            <w:pPr>
              <w:pStyle w:val="DP-TableRowText"/>
            </w:pPr>
            <w:r>
              <w:t>' Comments : Open the Detail Form to A new record ' Parameters : ' Returns : ' Created : 07-Feb-00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213 - 250</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FindClosestRecord</w:t>
            </w:r>
          </w:p>
        </w:tc>
        <w:tc>
          <w:tcPr>
            <w:tcW w:w="1101" w:type="dxa"/>
            <w:hideMark/>
          </w:tcPr>
          <w:p w:rsidR="005C0ABC" w:rsidRDefault="005C0ABC" w:rsidP="00EE7366">
            <w:pPr>
              <w:pStyle w:val="DP-TableRowText"/>
            </w:pPr>
            <w:r>
              <w:t>31 - 88</w:t>
            </w:r>
          </w:p>
        </w:tc>
        <w:tc>
          <w:tcPr>
            <w:tcW w:w="6737" w:type="dxa"/>
            <w:hideMark/>
          </w:tcPr>
          <w:p w:rsidR="005C0ABC" w:rsidRDefault="005C0ABC" w:rsidP="00EE7366">
            <w:pPr>
              <w:pStyle w:val="DP-TableRowText"/>
            </w:pPr>
            <w:r>
              <w:t>' Comments : ' Parameters : ' Returns : ' Created : 04-Feb-00 Jeff Leiner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252 - 261</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Form_BeforeInsert</w:t>
            </w:r>
          </w:p>
        </w:tc>
        <w:tc>
          <w:tcPr>
            <w:tcW w:w="1101" w:type="dxa"/>
            <w:hideMark/>
          </w:tcPr>
          <w:p w:rsidR="005C0ABC" w:rsidRDefault="005C0ABC" w:rsidP="00EE7366">
            <w:pPr>
              <w:pStyle w:val="DP-TableRowText"/>
            </w:pPr>
            <w:r>
              <w:t>263 - 278</w:t>
            </w:r>
          </w:p>
        </w:tc>
        <w:tc>
          <w:tcPr>
            <w:tcW w:w="6737" w:type="dxa"/>
            <w:hideMark/>
          </w:tcPr>
          <w:p w:rsidR="005C0ABC" w:rsidRDefault="005C0ABC" w:rsidP="00EE7366">
            <w:pPr>
              <w:pStyle w:val="DP-TableRowText"/>
            </w:pPr>
            <w:r>
              <w:t>' Comments : ' Parameters: Cancel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280 - 329</w:t>
            </w:r>
          </w:p>
        </w:tc>
        <w:tc>
          <w:tcPr>
            <w:tcW w:w="6737" w:type="dxa"/>
            <w:hideMark/>
          </w:tcPr>
          <w:p w:rsidR="005C0ABC" w:rsidRDefault="005C0ABC" w:rsidP="00EE7366">
            <w:pPr>
              <w:pStyle w:val="DP-TableRowText"/>
            </w:pPr>
            <w:r>
              <w:t>' Comments : ' Parameters: Cancel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331 - 333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335 - 387</w:t>
            </w:r>
          </w:p>
        </w:tc>
        <w:tc>
          <w:tcPr>
            <w:tcW w:w="6737" w:type="dxa"/>
            <w:hideMark/>
          </w:tcPr>
          <w:p w:rsidR="005C0ABC" w:rsidRDefault="005C0ABC" w:rsidP="00EE7366">
            <w:pPr>
              <w:pStyle w:val="DP-TableRowText"/>
            </w:pPr>
            <w:r>
              <w:t>' Comments : Handles validation Errors ' Parameters : DataErr ' Response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389 - 519</w:t>
            </w:r>
          </w:p>
        </w:tc>
        <w:tc>
          <w:tcPr>
            <w:tcW w:w="6737" w:type="dxa"/>
            <w:hideMark/>
          </w:tcPr>
          <w:p w:rsidR="005C0ABC" w:rsidRDefault="005C0ABC" w:rsidP="00EE7366">
            <w:pPr>
              <w:pStyle w:val="DP-TableRowText"/>
            </w:pPr>
            <w:r>
              <w:t>' Comments : ' Parameters : cancel ' Returns : ' Created : ' Modified : 01 Jul 1998 JSL ' ' -------------------------------------------------------- ' Set up cboSelect2 with ProductID of first record in Consumption</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521 - 536</w:t>
            </w:r>
          </w:p>
        </w:tc>
        <w:tc>
          <w:tcPr>
            <w:tcW w:w="6737" w:type="dxa"/>
            <w:hideMark/>
          </w:tcPr>
          <w:p w:rsidR="005C0ABC" w:rsidRDefault="005C0ABC" w:rsidP="00EE7366">
            <w:pPr>
              <w:pStyle w:val="DP-TableRowText"/>
            </w:pPr>
            <w:r>
              <w:t>' Comments : ' Parameters: - ' Modified :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538 - 557</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txtDate_AfterUpdate</w:t>
            </w:r>
          </w:p>
        </w:tc>
        <w:tc>
          <w:tcPr>
            <w:tcW w:w="1101" w:type="dxa"/>
            <w:hideMark/>
          </w:tcPr>
          <w:p w:rsidR="005C0ABC" w:rsidRDefault="005C0ABC" w:rsidP="00EE7366">
            <w:pPr>
              <w:pStyle w:val="DP-TableRowText"/>
            </w:pPr>
            <w:r>
              <w:t>559 - 613</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txtDate_BeforeUpdate</w:t>
            </w:r>
          </w:p>
        </w:tc>
        <w:tc>
          <w:tcPr>
            <w:tcW w:w="1101" w:type="dxa"/>
            <w:hideMark/>
          </w:tcPr>
          <w:p w:rsidR="005C0ABC" w:rsidRDefault="005C0ABC" w:rsidP="00EE7366">
            <w:pPr>
              <w:pStyle w:val="DP-TableRowText"/>
            </w:pPr>
            <w:r>
              <w:t>615 - 642</w:t>
            </w:r>
          </w:p>
        </w:tc>
        <w:tc>
          <w:tcPr>
            <w:tcW w:w="6737" w:type="dxa"/>
            <w:hideMark/>
          </w:tcPr>
          <w:p w:rsidR="005C0ABC" w:rsidRDefault="005C0ABC" w:rsidP="00EE7366">
            <w:pPr>
              <w:pStyle w:val="DP-TableRowText"/>
            </w:pPr>
            <w:r>
              <w:t>' Comments : See if a record exists for the txtDate already ' Parameters : ' Returns : ' Created : 07/13/98 JSL ' Modified : ' ' --------------------------------------------------------</w:t>
            </w:r>
          </w:p>
        </w:tc>
      </w:tr>
      <w:tr w:rsidR="005C0ABC" w:rsidTr="00EE7366">
        <w:tc>
          <w:tcPr>
            <w:tcW w:w="0" w:type="auto"/>
            <w:vMerge w:val="restart"/>
          </w:tcPr>
          <w:p w:rsidR="005C0ABC" w:rsidRDefault="005C0ABC" w:rsidP="00EE7366">
            <w:pPr>
              <w:pStyle w:val="DP-TableRowText"/>
            </w:pPr>
            <w:r>
              <w:t>frmMain</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1 - 22</w:t>
            </w:r>
          </w:p>
        </w:tc>
        <w:tc>
          <w:tcPr>
            <w:tcW w:w="6737" w:type="dxa"/>
            <w:hideMark/>
          </w:tcPr>
          <w:p w:rsidR="005C0ABC" w:rsidRDefault="005C0ABC" w:rsidP="00EE7366">
            <w:pPr>
              <w:pStyle w:val="DP-TableRowText"/>
            </w:pPr>
            <w:r>
              <w:t>'+ ' Module : Form_frmMain ' Description: ' Procedures : cboLanguage_AfterUpdate() ' Form_Open(Cancel As Integer) ' SetText() ' Treeview1_GotFocus() ' Treeview1_LostFocus() ' Treeview1_NodeClick(ByVal Node As Object)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cboLanguage_AfterUpdate</w:t>
            </w:r>
          </w:p>
        </w:tc>
        <w:tc>
          <w:tcPr>
            <w:tcW w:w="1101" w:type="dxa"/>
            <w:hideMark/>
          </w:tcPr>
          <w:p w:rsidR="005C0ABC" w:rsidRDefault="005C0ABC" w:rsidP="00EE7366">
            <w:pPr>
              <w:pStyle w:val="DP-TableRowText"/>
            </w:pPr>
            <w:r>
              <w:t>30 - 48</w:t>
            </w:r>
          </w:p>
        </w:tc>
        <w:tc>
          <w:tcPr>
            <w:tcW w:w="6737" w:type="dxa"/>
            <w:hideMark/>
          </w:tcPr>
          <w:p w:rsidR="005C0ABC" w:rsidRDefault="005C0ABC" w:rsidP="00EE7366">
            <w:pPr>
              <w:pStyle w:val="DP-TableRowText"/>
            </w:pPr>
            <w:r>
              <w:t>'+ ' Procedure : cboLanguage_AfterUpdate ' Comments : Updates language based on value ' Parameters: - ' Modified : 01 Jul 1998 JSL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60 - 90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92 - 95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104 - 153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RequeryConsumption</w:t>
            </w:r>
          </w:p>
        </w:tc>
        <w:tc>
          <w:tcPr>
            <w:tcW w:w="1101" w:type="dxa"/>
            <w:hideMark/>
          </w:tcPr>
          <w:p w:rsidR="005C0ABC" w:rsidRDefault="005C0ABC" w:rsidP="00EE7366">
            <w:pPr>
              <w:pStyle w:val="DP-TableRowText"/>
            </w:pPr>
            <w:r>
              <w:t>344 - 346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161 - 179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Treeview1_GotFocus</w:t>
            </w:r>
          </w:p>
        </w:tc>
        <w:tc>
          <w:tcPr>
            <w:tcW w:w="1101" w:type="dxa"/>
            <w:hideMark/>
          </w:tcPr>
          <w:p w:rsidR="005C0ABC" w:rsidRDefault="005C0ABC" w:rsidP="00EE7366">
            <w:pPr>
              <w:pStyle w:val="DP-TableRowText"/>
            </w:pPr>
            <w:r>
              <w:t>187 - 202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Treeview1_LostFocus</w:t>
            </w:r>
          </w:p>
        </w:tc>
        <w:tc>
          <w:tcPr>
            <w:tcW w:w="1101" w:type="dxa"/>
            <w:hideMark/>
          </w:tcPr>
          <w:p w:rsidR="005C0ABC" w:rsidRDefault="005C0ABC" w:rsidP="00EE7366">
            <w:pPr>
              <w:pStyle w:val="DP-TableRowText"/>
            </w:pPr>
            <w:r>
              <w:t>210 - 224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Treeview1_NodeClick</w:t>
            </w:r>
          </w:p>
        </w:tc>
        <w:tc>
          <w:tcPr>
            <w:tcW w:w="1101" w:type="dxa"/>
            <w:hideMark/>
          </w:tcPr>
          <w:p w:rsidR="005C0ABC" w:rsidRDefault="005C0ABC" w:rsidP="00EE7366">
            <w:pPr>
              <w:pStyle w:val="DP-TableRowText"/>
            </w:pPr>
            <w:r>
              <w:t>233 - 339</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UpdateLanguage</w:t>
            </w:r>
          </w:p>
        </w:tc>
        <w:tc>
          <w:tcPr>
            <w:tcW w:w="1101" w:type="dxa"/>
            <w:hideMark/>
          </w:tcPr>
          <w:p w:rsidR="005C0ABC" w:rsidRDefault="005C0ABC" w:rsidP="00EE7366">
            <w:pPr>
              <w:pStyle w:val="DP-TableRowText"/>
            </w:pPr>
            <w:r>
              <w:t>340 - 342</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frmMain_temp</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1 - 22</w:t>
            </w:r>
          </w:p>
        </w:tc>
        <w:tc>
          <w:tcPr>
            <w:tcW w:w="6737" w:type="dxa"/>
            <w:hideMark/>
          </w:tcPr>
          <w:p w:rsidR="005C0ABC" w:rsidRDefault="005C0ABC" w:rsidP="00EE7366">
            <w:pPr>
              <w:pStyle w:val="DP-TableRowText"/>
            </w:pPr>
            <w:r>
              <w:t>'+ ' Module : Form_frmMain ' Description: ' Procedures : cboLanguage_AfterUpdate() ' Form_Open(Cancel As Integer) ' SetText() ' Treeview1_GotFocus() ' Treeview1_LostFocus() ' Treeview1_NodeClick(ByVal Node As Object)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cboLanguage_AfterUpdate</w:t>
            </w:r>
          </w:p>
        </w:tc>
        <w:tc>
          <w:tcPr>
            <w:tcW w:w="1101" w:type="dxa"/>
            <w:hideMark/>
          </w:tcPr>
          <w:p w:rsidR="005C0ABC" w:rsidRDefault="005C0ABC" w:rsidP="00EE7366">
            <w:pPr>
              <w:pStyle w:val="DP-TableRowText"/>
            </w:pPr>
            <w:r>
              <w:t>30 - 48</w:t>
            </w:r>
          </w:p>
        </w:tc>
        <w:tc>
          <w:tcPr>
            <w:tcW w:w="6737" w:type="dxa"/>
            <w:hideMark/>
          </w:tcPr>
          <w:p w:rsidR="005C0ABC" w:rsidRDefault="005C0ABC" w:rsidP="00EE7366">
            <w:pPr>
              <w:pStyle w:val="DP-TableRowText"/>
            </w:pPr>
            <w:r>
              <w:t>'+ ' Procedure : cboLanguage_AfterUpdate ' Comments : Updates language based on value ' Parameters: - ' Modified : 01 Jul 1998 JSL ' 16 Jun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53 - 56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65 - 117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125 - 143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Treeview1_GotFocus</w:t>
            </w:r>
          </w:p>
        </w:tc>
        <w:tc>
          <w:tcPr>
            <w:tcW w:w="1101" w:type="dxa"/>
            <w:hideMark/>
          </w:tcPr>
          <w:p w:rsidR="005C0ABC" w:rsidRDefault="005C0ABC" w:rsidP="00EE7366">
            <w:pPr>
              <w:pStyle w:val="DP-TableRowText"/>
            </w:pPr>
            <w:r>
              <w:t>151 - 166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Treeview1_LostFocus</w:t>
            </w:r>
          </w:p>
        </w:tc>
        <w:tc>
          <w:tcPr>
            <w:tcW w:w="1101" w:type="dxa"/>
            <w:hideMark/>
          </w:tcPr>
          <w:p w:rsidR="005C0ABC" w:rsidRDefault="005C0ABC" w:rsidP="00EE7366">
            <w:pPr>
              <w:pStyle w:val="DP-TableRowText"/>
            </w:pPr>
            <w:r>
              <w:t>174 - 188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Treeview1_NodeClick</w:t>
            </w:r>
          </w:p>
        </w:tc>
        <w:tc>
          <w:tcPr>
            <w:tcW w:w="1101" w:type="dxa"/>
            <w:hideMark/>
          </w:tcPr>
          <w:p w:rsidR="005C0ABC" w:rsidRDefault="005C0ABC" w:rsidP="00EE7366">
            <w:pPr>
              <w:pStyle w:val="DP-TableRowText"/>
            </w:pPr>
            <w:r>
              <w:t>197 - 298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UpdateLanguage</w:t>
            </w:r>
          </w:p>
        </w:tc>
        <w:tc>
          <w:tcPr>
            <w:tcW w:w="1101" w:type="dxa"/>
            <w:hideMark/>
          </w:tcPr>
          <w:p w:rsidR="005C0ABC" w:rsidRDefault="005C0ABC" w:rsidP="00EE7366">
            <w:pPr>
              <w:pStyle w:val="DP-TableRowText"/>
            </w:pPr>
            <w:r>
              <w:t>299 - 301</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frmProducts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1 - 26</w:t>
            </w:r>
          </w:p>
        </w:tc>
        <w:tc>
          <w:tcPr>
            <w:tcW w:w="6737" w:type="dxa"/>
            <w:hideMark/>
          </w:tcPr>
          <w:p w:rsidR="005C0ABC" w:rsidRDefault="005C0ABC" w:rsidP="00EE7366">
            <w:pPr>
              <w:pStyle w:val="DP-TableRowText"/>
            </w:pPr>
            <w:proofErr w:type="gramStart"/>
            <w:r>
              <w:t>' Module</w:t>
            </w:r>
            <w:proofErr w:type="gramEnd"/>
            <w:r>
              <w:t xml:space="preserve"> : Form_frmProducts ' Description: Allows users to maintain the list of products used ' throughout the system. ' Procedures : CheckMinMaxs() ' cmdCategories_Click() ' cmdDelete_Click() ' cmdNew_Click() ' cmdSave_Click() ' Form_Activate() ' Form_AfterUpdate() ' Form_BeforeInsert(Cancel As Integer) ' Form_BeforeUpdate(Cancel As Integer) ' Form_Dirty(Cancel As Integer) ' Form_Open(Cancel As Integer) ' Form_Unload(Cancel As Integer) ' lstSelect_Click() ' SetText() ' txtName_AfterUpdate() ' Modified : 06/03/03 lkb ' 05/22/03 lkb Cleaned with Total Visual CodeTools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checkDEOYS</w:t>
            </w:r>
          </w:p>
        </w:tc>
        <w:tc>
          <w:tcPr>
            <w:tcW w:w="1101" w:type="dxa"/>
            <w:hideMark/>
          </w:tcPr>
          <w:p w:rsidR="005C0ABC" w:rsidRDefault="005C0ABC" w:rsidP="00EE7366">
            <w:pPr>
              <w:pStyle w:val="DP-TableRowText"/>
            </w:pPr>
            <w:r>
              <w:t>27 - 50</w:t>
            </w:r>
          </w:p>
        </w:tc>
        <w:tc>
          <w:tcPr>
            <w:tcW w:w="6737" w:type="dxa"/>
            <w:hideMark/>
          </w:tcPr>
          <w:p w:rsidR="005C0ABC" w:rsidRDefault="005C0ABC" w:rsidP="00EE7366">
            <w:pPr>
              <w:pStyle w:val="DP-TableRowText"/>
            </w:pPr>
            <w:proofErr w:type="gramStart"/>
            <w:r>
              <w:t>' Comments</w:t>
            </w:r>
            <w:proofErr w:type="gramEnd"/>
            <w:r>
              <w:t xml:space="preserve"> : Compare the Program Min and Max to the DEOYS ' : and make sure DEOYS is within the two. ' Parameters : - ' Returns : Boolean ' Created : 13-Jun-06 mtracy ' Modified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CheckMinMaxs</w:t>
            </w:r>
          </w:p>
        </w:tc>
        <w:tc>
          <w:tcPr>
            <w:tcW w:w="1101" w:type="dxa"/>
            <w:hideMark/>
          </w:tcPr>
          <w:p w:rsidR="005C0ABC" w:rsidRDefault="005C0ABC" w:rsidP="00EE7366">
            <w:pPr>
              <w:pStyle w:val="DP-TableRowText"/>
            </w:pPr>
            <w:r>
              <w:t>52 - 144</w:t>
            </w:r>
          </w:p>
        </w:tc>
        <w:tc>
          <w:tcPr>
            <w:tcW w:w="6737" w:type="dxa"/>
            <w:hideMark/>
          </w:tcPr>
          <w:p w:rsidR="005C0ABC" w:rsidRDefault="005C0ABC" w:rsidP="00EE7366">
            <w:pPr>
              <w:pStyle w:val="DP-TableRowText"/>
            </w:pPr>
            <w:proofErr w:type="gramStart"/>
            <w:r>
              <w:t>' Comments</w:t>
            </w:r>
            <w:proofErr w:type="gramEnd"/>
            <w:r>
              <w:t xml:space="preserve"> : Compare the Product Mins and Maxs and the Central level ' : Mins and maxs and make sure they all fit in the proper ' : intervals. ' Parameters : - ' Returns : Boolean ' Created : 25-Feb-00 Jeff Leiner ' Modified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cmdCategories_Click</w:t>
            </w:r>
          </w:p>
        </w:tc>
        <w:tc>
          <w:tcPr>
            <w:tcW w:w="1101" w:type="dxa"/>
            <w:hideMark/>
          </w:tcPr>
          <w:p w:rsidR="005C0ABC" w:rsidRDefault="005C0ABC" w:rsidP="00EE7366">
            <w:pPr>
              <w:pStyle w:val="DP-TableRowText"/>
            </w:pPr>
            <w:r>
              <w:t>146 - 153</w:t>
            </w:r>
          </w:p>
        </w:tc>
        <w:tc>
          <w:tcPr>
            <w:tcW w:w="6737" w:type="dxa"/>
            <w:hideMark/>
          </w:tcPr>
          <w:p w:rsidR="005C0ABC" w:rsidRDefault="005C0ABC" w:rsidP="00EE7366">
            <w:pPr>
              <w:pStyle w:val="DP-TableRowText"/>
            </w:pPr>
            <w:r>
              <w:t>' Comments : opens the assign category form ' Parameters: - ' Modified : 06/03/03 lkb ' -------------------------------------------------- 'open popup form</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cmdDelete_Click</w:t>
            </w:r>
          </w:p>
        </w:tc>
        <w:tc>
          <w:tcPr>
            <w:tcW w:w="1101" w:type="dxa"/>
            <w:hideMark/>
          </w:tcPr>
          <w:p w:rsidR="005C0ABC" w:rsidRDefault="005C0ABC" w:rsidP="00EE7366">
            <w:pPr>
              <w:pStyle w:val="DP-TableRowText"/>
            </w:pPr>
            <w:r>
              <w:t>155 - 224</w:t>
            </w:r>
          </w:p>
        </w:tc>
        <w:tc>
          <w:tcPr>
            <w:tcW w:w="6737" w:type="dxa"/>
            <w:hideMark/>
          </w:tcPr>
          <w:p w:rsidR="005C0ABC" w:rsidRDefault="005C0ABC" w:rsidP="00EE7366">
            <w:pPr>
              <w:pStyle w:val="DP-TableRowText"/>
            </w:pPr>
            <w:r>
              <w:t>' Comments : deletes selected item in listbox ' Parameters : - ' Modified : 07/01/98 JSL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cmdImport_Click</w:t>
            </w:r>
          </w:p>
        </w:tc>
        <w:tc>
          <w:tcPr>
            <w:tcW w:w="1101" w:type="dxa"/>
            <w:hideMark/>
          </w:tcPr>
          <w:p w:rsidR="005C0ABC" w:rsidRDefault="005C0ABC" w:rsidP="00EE7366">
            <w:pPr>
              <w:pStyle w:val="DP-TableRowText"/>
            </w:pPr>
            <w:r>
              <w:t>226 - 229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cmdNew_Click</w:t>
            </w:r>
          </w:p>
        </w:tc>
        <w:tc>
          <w:tcPr>
            <w:tcW w:w="1101" w:type="dxa"/>
            <w:hideMark/>
          </w:tcPr>
          <w:p w:rsidR="005C0ABC" w:rsidRDefault="005C0ABC" w:rsidP="00EE7366">
            <w:pPr>
              <w:pStyle w:val="DP-TableRowText"/>
            </w:pPr>
            <w:r>
              <w:t>231 - 266</w:t>
            </w:r>
          </w:p>
        </w:tc>
        <w:tc>
          <w:tcPr>
            <w:tcW w:w="6737" w:type="dxa"/>
            <w:hideMark/>
          </w:tcPr>
          <w:p w:rsidR="005C0ABC" w:rsidRDefault="005C0ABC" w:rsidP="00EE7366">
            <w:pPr>
              <w:pStyle w:val="DP-TableRowText"/>
            </w:pPr>
            <w:r>
              <w:t>' Comments : Open the Detail Form to A new record ' Parameters : - ' Returns : - ' Created : 07-Feb-00 Jeff Leiner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cmdSave_Click</w:t>
            </w:r>
          </w:p>
        </w:tc>
        <w:tc>
          <w:tcPr>
            <w:tcW w:w="1101" w:type="dxa"/>
            <w:hideMark/>
          </w:tcPr>
          <w:p w:rsidR="005C0ABC" w:rsidRDefault="005C0ABC" w:rsidP="00EE7366">
            <w:pPr>
              <w:pStyle w:val="DP-TableRowText"/>
            </w:pPr>
            <w:r>
              <w:t>268 - 327</w:t>
            </w:r>
          </w:p>
        </w:tc>
        <w:tc>
          <w:tcPr>
            <w:tcW w:w="6737" w:type="dxa"/>
            <w:hideMark/>
          </w:tcPr>
          <w:p w:rsidR="005C0ABC" w:rsidRDefault="005C0ABC" w:rsidP="00EE7366">
            <w:pPr>
              <w:pStyle w:val="DP-TableRowText"/>
            </w:pPr>
            <w:r>
              <w:t>' Comments : saves the recod and updates listbox/form ' Parameters: - ' Modified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Form_Activate</w:t>
            </w:r>
          </w:p>
        </w:tc>
        <w:tc>
          <w:tcPr>
            <w:tcW w:w="1101" w:type="dxa"/>
            <w:hideMark/>
          </w:tcPr>
          <w:p w:rsidR="005C0ABC" w:rsidRDefault="005C0ABC" w:rsidP="00EE7366">
            <w:pPr>
              <w:pStyle w:val="DP-TableRowText"/>
            </w:pPr>
            <w:r>
              <w:t>329 - 350</w:t>
            </w:r>
          </w:p>
        </w:tc>
        <w:tc>
          <w:tcPr>
            <w:tcW w:w="6737" w:type="dxa"/>
            <w:hideMark/>
          </w:tcPr>
          <w:p w:rsidR="005C0ABC" w:rsidRDefault="005C0ABC" w:rsidP="00EE7366">
            <w:pPr>
              <w:pStyle w:val="DP-TableRowText"/>
            </w:pPr>
            <w:r>
              <w:t>' Comments : sets value of list box ' Parameters: -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Form_AfterUpdate</w:t>
            </w:r>
          </w:p>
        </w:tc>
        <w:tc>
          <w:tcPr>
            <w:tcW w:w="1101" w:type="dxa"/>
            <w:hideMark/>
          </w:tcPr>
          <w:p w:rsidR="005C0ABC" w:rsidRDefault="005C0ABC" w:rsidP="00EE7366">
            <w:pPr>
              <w:pStyle w:val="DP-TableRowText"/>
            </w:pPr>
            <w:r>
              <w:t>352 - 363</w:t>
            </w:r>
          </w:p>
        </w:tc>
        <w:tc>
          <w:tcPr>
            <w:tcW w:w="6737" w:type="dxa"/>
            <w:hideMark/>
          </w:tcPr>
          <w:p w:rsidR="005C0ABC" w:rsidRDefault="005C0ABC" w:rsidP="00EE7366">
            <w:pPr>
              <w:pStyle w:val="DP-TableRowText"/>
            </w:pPr>
            <w:r>
              <w:t>' Comments : sets global product id ' Parameters: -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Form_BeforeInsert</w:t>
            </w:r>
          </w:p>
        </w:tc>
        <w:tc>
          <w:tcPr>
            <w:tcW w:w="1101" w:type="dxa"/>
            <w:hideMark/>
          </w:tcPr>
          <w:p w:rsidR="005C0ABC" w:rsidRDefault="005C0ABC" w:rsidP="00EE7366">
            <w:pPr>
              <w:pStyle w:val="DP-TableRowText"/>
            </w:pPr>
            <w:r>
              <w:t>365 - 391</w:t>
            </w:r>
          </w:p>
        </w:tc>
        <w:tc>
          <w:tcPr>
            <w:tcW w:w="6737" w:type="dxa"/>
            <w:hideMark/>
          </w:tcPr>
          <w:p w:rsidR="005C0ABC" w:rsidRDefault="005C0ABC" w:rsidP="00EE7366">
            <w:pPr>
              <w:pStyle w:val="DP-TableRowText"/>
            </w:pPr>
            <w:r>
              <w:t>' Comments : Find the Default Supplier ' Parameters : - ' Returns : - ' Created : 07/13/98 JSL ' Modified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393 - 447</w:t>
            </w:r>
          </w:p>
        </w:tc>
        <w:tc>
          <w:tcPr>
            <w:tcW w:w="6737" w:type="dxa"/>
            <w:hideMark/>
          </w:tcPr>
          <w:p w:rsidR="005C0ABC" w:rsidRDefault="005C0ABC" w:rsidP="00EE7366">
            <w:pPr>
              <w:pStyle w:val="DP-TableRowText"/>
            </w:pPr>
            <w:r>
              <w:t>' Comments : validates data ' Parameters: Cancel - exit process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449 - 455</w:t>
            </w:r>
          </w:p>
        </w:tc>
        <w:tc>
          <w:tcPr>
            <w:tcW w:w="6737" w:type="dxa"/>
            <w:hideMark/>
          </w:tcPr>
          <w:p w:rsidR="005C0ABC" w:rsidRDefault="005C0ABC" w:rsidP="00EE7366">
            <w:pPr>
              <w:pStyle w:val="DP-TableRowText"/>
            </w:pPr>
            <w:r>
              <w:t>' Comments : sets global dirty flag ' Parameters: Cancel - exit process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465 - 510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512 - 575</w:t>
            </w:r>
          </w:p>
        </w:tc>
        <w:tc>
          <w:tcPr>
            <w:tcW w:w="6737" w:type="dxa"/>
            <w:hideMark/>
          </w:tcPr>
          <w:p w:rsidR="005C0ABC" w:rsidRDefault="005C0ABC" w:rsidP="00EE7366">
            <w:pPr>
              <w:pStyle w:val="DP-TableRowText"/>
            </w:pPr>
            <w:r>
              <w:t>' Comments : sets rowsource for listbox, set value of listbox ' to global product ID (if global is null, sets it) ' Parameters : cancel - exit process ' Returns : - ' Modified : 07/01/98 JSL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Form_Unload</w:t>
            </w:r>
          </w:p>
        </w:tc>
        <w:tc>
          <w:tcPr>
            <w:tcW w:w="1101" w:type="dxa"/>
            <w:hideMark/>
          </w:tcPr>
          <w:p w:rsidR="005C0ABC" w:rsidRDefault="005C0ABC" w:rsidP="00EE7366">
            <w:pPr>
              <w:pStyle w:val="DP-TableRowText"/>
            </w:pPr>
            <w:r>
              <w:t>577 - 619</w:t>
            </w:r>
          </w:p>
        </w:tc>
        <w:tc>
          <w:tcPr>
            <w:tcW w:w="6737" w:type="dxa"/>
            <w:hideMark/>
          </w:tcPr>
          <w:p w:rsidR="005C0ABC" w:rsidRDefault="005C0ABC" w:rsidP="00EE7366">
            <w:pPr>
              <w:pStyle w:val="DP-TableRowText"/>
            </w:pPr>
            <w:r>
              <w:t>' Comments : if the current product isn't active, Check to see ' : if there is at least one active product ' Parameters : cancel - exit process ' Returns : - ' Created : 18-Feb-00 Jeff Leiner ' Modified :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lstSelect_Click</w:t>
            </w:r>
          </w:p>
        </w:tc>
        <w:tc>
          <w:tcPr>
            <w:tcW w:w="1101" w:type="dxa"/>
            <w:hideMark/>
          </w:tcPr>
          <w:p w:rsidR="005C0ABC" w:rsidRDefault="005C0ABC" w:rsidP="00EE7366">
            <w:pPr>
              <w:pStyle w:val="DP-TableRowText"/>
            </w:pPr>
            <w:r>
              <w:t>621 - 650</w:t>
            </w:r>
          </w:p>
        </w:tc>
        <w:tc>
          <w:tcPr>
            <w:tcW w:w="6737" w:type="dxa"/>
            <w:hideMark/>
          </w:tcPr>
          <w:p w:rsidR="005C0ABC" w:rsidRDefault="005C0ABC" w:rsidP="00EE7366">
            <w:pPr>
              <w:pStyle w:val="DP-TableRowText"/>
            </w:pPr>
            <w:r>
              <w:t>' Comments : Prompt user to save form if dirty, else requery form ' Parameters: - ' Modified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652 - 674</w:t>
            </w:r>
          </w:p>
        </w:tc>
        <w:tc>
          <w:tcPr>
            <w:tcW w:w="6737" w:type="dxa"/>
            <w:hideMark/>
          </w:tcPr>
          <w:p w:rsidR="005C0ABC" w:rsidRDefault="005C0ABC" w:rsidP="00EE7366">
            <w:pPr>
              <w:pStyle w:val="DP-TableRowText"/>
            </w:pPr>
            <w:r>
              <w:t>' Comments : sets the captions, statusbar, styles for controls on form ' Parameters : - ' Modified : 07/01/98 JSL ' 06/03/03 lkb '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txtDesCMax_AfterUpdate</w:t>
            </w:r>
          </w:p>
        </w:tc>
        <w:tc>
          <w:tcPr>
            <w:tcW w:w="1101" w:type="dxa"/>
            <w:hideMark/>
          </w:tcPr>
          <w:p w:rsidR="005C0ABC" w:rsidRDefault="005C0ABC" w:rsidP="00EE7366">
            <w:pPr>
              <w:pStyle w:val="DP-TableRowText"/>
            </w:pPr>
            <w:r>
              <w:t>676 - 680</w:t>
            </w:r>
          </w:p>
        </w:tc>
        <w:tc>
          <w:tcPr>
            <w:tcW w:w="6737" w:type="dxa"/>
            <w:hideMark/>
          </w:tcPr>
          <w:p w:rsidR="005C0ABC" w:rsidRDefault="005C0ABC" w:rsidP="00EE7366">
            <w:pPr>
              <w:pStyle w:val="DP-TableRowText"/>
            </w:pPr>
            <w:r>
              <w:t>'</w:t>
            </w:r>
            <w:proofErr w:type="gramStart"/>
            <w:r>
              <w:t>this</w:t>
            </w:r>
            <w:proofErr w:type="gramEnd"/>
            <w:r>
              <w:t xml:space="preserve"> is causing too many validations and making it difficult to add data 'therefore I'm moving it to run on save. (LKB 4/4/2007) 'CheckMinMaxs Me!txtDesCMax, False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txtDesCMin_AfterUpdate</w:t>
            </w:r>
          </w:p>
        </w:tc>
        <w:tc>
          <w:tcPr>
            <w:tcW w:w="1101" w:type="dxa"/>
            <w:hideMark/>
          </w:tcPr>
          <w:p w:rsidR="005C0ABC" w:rsidRDefault="005C0ABC" w:rsidP="00EE7366">
            <w:pPr>
              <w:pStyle w:val="DP-TableRowText"/>
            </w:pPr>
            <w:r>
              <w:t>682 - 686</w:t>
            </w:r>
          </w:p>
        </w:tc>
        <w:tc>
          <w:tcPr>
            <w:tcW w:w="6737" w:type="dxa"/>
            <w:hideMark/>
          </w:tcPr>
          <w:p w:rsidR="005C0ABC" w:rsidRDefault="005C0ABC" w:rsidP="00EE7366">
            <w:pPr>
              <w:pStyle w:val="DP-TableRowText"/>
            </w:pPr>
            <w:r>
              <w:t>'</w:t>
            </w:r>
            <w:proofErr w:type="gramStart"/>
            <w:r>
              <w:t>this</w:t>
            </w:r>
            <w:proofErr w:type="gramEnd"/>
            <w:r>
              <w:t xml:space="preserve"> is causing too many validations and making it difficult to add data 'therefore I'm moving it to run on save. (LKB 4/4/2007) 'CheckMinMaxs Me!txtDesCMin, False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txtDesMax_AfterUpdate</w:t>
            </w:r>
          </w:p>
        </w:tc>
        <w:tc>
          <w:tcPr>
            <w:tcW w:w="1101" w:type="dxa"/>
            <w:hideMark/>
          </w:tcPr>
          <w:p w:rsidR="005C0ABC" w:rsidRDefault="005C0ABC" w:rsidP="00EE7366">
            <w:pPr>
              <w:pStyle w:val="DP-TableRowText"/>
            </w:pPr>
            <w:r>
              <w:t>688 - 693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txtDesMin_AfterUpdate</w:t>
            </w:r>
          </w:p>
        </w:tc>
        <w:tc>
          <w:tcPr>
            <w:tcW w:w="1101" w:type="dxa"/>
            <w:hideMark/>
          </w:tcPr>
          <w:p w:rsidR="005C0ABC" w:rsidRDefault="005C0ABC" w:rsidP="00EE7366">
            <w:pPr>
              <w:pStyle w:val="DP-TableRowText"/>
            </w:pPr>
            <w:r>
              <w:t>695 - 700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txtDesStock_AfterUpdate</w:t>
            </w:r>
          </w:p>
        </w:tc>
        <w:tc>
          <w:tcPr>
            <w:tcW w:w="1101" w:type="dxa"/>
            <w:hideMark/>
          </w:tcPr>
          <w:p w:rsidR="005C0ABC" w:rsidRDefault="005C0ABC" w:rsidP="00EE7366">
            <w:pPr>
              <w:pStyle w:val="DP-TableRowText"/>
            </w:pPr>
            <w:r>
              <w:t>702 - 708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txtName_AfterUpdate</w:t>
            </w:r>
          </w:p>
        </w:tc>
        <w:tc>
          <w:tcPr>
            <w:tcW w:w="1101" w:type="dxa"/>
            <w:hideMark/>
          </w:tcPr>
          <w:p w:rsidR="005C0ABC" w:rsidRDefault="005C0ABC" w:rsidP="00EE7366">
            <w:pPr>
              <w:pStyle w:val="DP-TableRowText"/>
            </w:pPr>
            <w:r>
              <w:t>710 - 721</w:t>
            </w:r>
          </w:p>
        </w:tc>
        <w:tc>
          <w:tcPr>
            <w:tcW w:w="6737" w:type="dxa"/>
            <w:hideMark/>
          </w:tcPr>
          <w:p w:rsidR="005C0ABC" w:rsidRDefault="005C0ABC" w:rsidP="00EE7366">
            <w:pPr>
              <w:pStyle w:val="DP-TableRowText"/>
            </w:pPr>
            <w:r>
              <w:t>' Comments : generate codes after name is entered ' Parameters: - ' Modified : 06/03/03 lkb '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UpdateControls</w:t>
            </w:r>
          </w:p>
        </w:tc>
        <w:tc>
          <w:tcPr>
            <w:tcW w:w="1101" w:type="dxa"/>
            <w:hideMark/>
          </w:tcPr>
          <w:p w:rsidR="005C0ABC" w:rsidRDefault="005C0ABC" w:rsidP="00EE7366">
            <w:pPr>
              <w:pStyle w:val="DP-TableRowText"/>
            </w:pPr>
            <w:r>
              <w:t>723 - 758</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frmProgram</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1 - 53</w:t>
            </w:r>
          </w:p>
        </w:tc>
        <w:tc>
          <w:tcPr>
            <w:tcW w:w="6737" w:type="dxa"/>
            <w:hideMark/>
          </w:tcPr>
          <w:p w:rsidR="005C0ABC" w:rsidRDefault="005C0ABC" w:rsidP="00EE7366">
            <w:pPr>
              <w:pStyle w:val="DP-TableRowText"/>
            </w:pPr>
            <w:r>
              <w:t>'+ ' Module : Form_frmProgram ' Description: Manages program form ' Procedures : IsImportVisible() ' SetFormMode() ' cboDisplay_AfterUpdate() ' cboDisplay_GotFocus() ' cmdAdd_Click() ' cmdBackup_Click() ' cmdCPTExport_Click() ' cmdDelete_Click() ' cmdImport_Click() ' cmdImport_GotFocus() ' cmdImportShipmentData_Click() ' cmdImportShipmentData_GotFocus() ' cmdRestore_Click() ' DirtyContinue() ' edit_error() ' Form_AfterInsert() ' Form_AfterUpdate() ' Form_BeforeUpdate(Cancel As Integer) ' Form_Current() ' Form_Delete(Cancel As Integer) ' Form_Dirty(Cancel As Integer) ' Form_Error(DataErr As Integer, Response As Integer) ' Form_Open(Cancel As Integer) ' Form_Unload(Cancel As Integer) ' LockFields(intLock As Integer) ' MakeActive(fActive As Boolean, strCode As String) ' MakeCurrent() ' OpenDialog(strFrmName As String) ' ResetStatus() ' SetText() ' txtBlocker_Enter() ' UpdateBackEnd()</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cboCountryCode_AfterUpdate</w:t>
            </w:r>
          </w:p>
        </w:tc>
        <w:tc>
          <w:tcPr>
            <w:tcW w:w="1101" w:type="dxa"/>
            <w:hideMark/>
          </w:tcPr>
          <w:p w:rsidR="005C0ABC" w:rsidRDefault="005C0ABC" w:rsidP="00EE7366">
            <w:pPr>
              <w:pStyle w:val="DP-TableRowText"/>
            </w:pPr>
            <w:r>
              <w:t>54 - 67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cboCountryCode_NotInList</w:t>
            </w:r>
          </w:p>
        </w:tc>
        <w:tc>
          <w:tcPr>
            <w:tcW w:w="1101" w:type="dxa"/>
            <w:hideMark/>
          </w:tcPr>
          <w:p w:rsidR="005C0ABC" w:rsidRDefault="005C0ABC" w:rsidP="00EE7366">
            <w:pPr>
              <w:pStyle w:val="DP-TableRowText"/>
            </w:pPr>
            <w:r>
              <w:t>69 - 74</w:t>
            </w:r>
          </w:p>
        </w:tc>
        <w:tc>
          <w:tcPr>
            <w:tcW w:w="6737" w:type="dxa"/>
            <w:hideMark/>
          </w:tcPr>
          <w:p w:rsidR="005C0ABC" w:rsidRDefault="005C0ABC" w:rsidP="00EE7366">
            <w:pPr>
              <w:pStyle w:val="DP-TableRowText"/>
            </w:pPr>
            <w:r>
              <w:t>'mtracy 4/20/07 for bugzilla 14546</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cboDisplay_GotFocus</w:t>
            </w:r>
          </w:p>
        </w:tc>
        <w:tc>
          <w:tcPr>
            <w:tcW w:w="1101" w:type="dxa"/>
            <w:hideMark/>
          </w:tcPr>
          <w:p w:rsidR="005C0ABC" w:rsidRDefault="005C0ABC" w:rsidP="00EE7366">
            <w:pPr>
              <w:pStyle w:val="DP-TableRowText"/>
            </w:pPr>
            <w:r>
              <w:t>82 - 97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cboLanguage_AfterUpdate</w:t>
            </w:r>
          </w:p>
        </w:tc>
        <w:tc>
          <w:tcPr>
            <w:tcW w:w="1101" w:type="dxa"/>
            <w:hideMark/>
          </w:tcPr>
          <w:p w:rsidR="005C0ABC" w:rsidRDefault="005C0ABC" w:rsidP="00EE7366">
            <w:pPr>
              <w:pStyle w:val="DP-TableRowText"/>
            </w:pPr>
            <w:r>
              <w:t>100 - 102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cboLanguage_GotFocus</w:t>
            </w:r>
          </w:p>
        </w:tc>
        <w:tc>
          <w:tcPr>
            <w:tcW w:w="1101" w:type="dxa"/>
            <w:hideMark/>
          </w:tcPr>
          <w:p w:rsidR="005C0ABC" w:rsidRDefault="005C0ABC" w:rsidP="00EE7366">
            <w:pPr>
              <w:pStyle w:val="DP-TableRowText"/>
            </w:pPr>
            <w:r>
              <w:t>104 - 106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cboLanguage_NotInList</w:t>
            </w:r>
          </w:p>
        </w:tc>
        <w:tc>
          <w:tcPr>
            <w:tcW w:w="1101" w:type="dxa"/>
            <w:hideMark/>
          </w:tcPr>
          <w:p w:rsidR="005C0ABC" w:rsidRDefault="005C0ABC" w:rsidP="00EE7366">
            <w:pPr>
              <w:pStyle w:val="DP-TableRowText"/>
            </w:pPr>
            <w:r>
              <w:t>108 - 114</w:t>
            </w:r>
          </w:p>
        </w:tc>
        <w:tc>
          <w:tcPr>
            <w:tcW w:w="6737" w:type="dxa"/>
            <w:hideMark/>
          </w:tcPr>
          <w:p w:rsidR="005C0ABC" w:rsidRDefault="005C0ABC" w:rsidP="00EE7366">
            <w:pPr>
              <w:pStyle w:val="DP-TableRowText"/>
            </w:pPr>
            <w:r>
              <w:t>'LBLANKEN 4/20/07 for bugzilla 14546</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cmdAdd_Click</w:t>
            </w:r>
          </w:p>
        </w:tc>
        <w:tc>
          <w:tcPr>
            <w:tcW w:w="1101" w:type="dxa"/>
            <w:hideMark/>
          </w:tcPr>
          <w:p w:rsidR="005C0ABC" w:rsidRDefault="005C0ABC" w:rsidP="00EE7366">
            <w:pPr>
              <w:pStyle w:val="DP-TableRowText"/>
            </w:pPr>
            <w:r>
              <w:t>124 - 207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cmdBackup_Click</w:t>
            </w:r>
          </w:p>
        </w:tc>
        <w:tc>
          <w:tcPr>
            <w:tcW w:w="1101" w:type="dxa"/>
            <w:hideMark/>
          </w:tcPr>
          <w:p w:rsidR="005C0ABC" w:rsidRDefault="005C0ABC" w:rsidP="00EE7366">
            <w:pPr>
              <w:pStyle w:val="DP-TableRowText"/>
            </w:pPr>
            <w:r>
              <w:t>217 - 262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edit_error</w:t>
            </w:r>
          </w:p>
        </w:tc>
        <w:tc>
          <w:tcPr>
            <w:tcW w:w="1101" w:type="dxa"/>
            <w:hideMark/>
          </w:tcPr>
          <w:p w:rsidR="005C0ABC" w:rsidRDefault="005C0ABC" w:rsidP="00EE7366">
            <w:pPr>
              <w:pStyle w:val="DP-TableRowText"/>
            </w:pPr>
            <w:r>
              <w:t>272 - 339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Form_AfterInsert</w:t>
            </w:r>
          </w:p>
        </w:tc>
        <w:tc>
          <w:tcPr>
            <w:tcW w:w="1101" w:type="dxa"/>
            <w:hideMark/>
          </w:tcPr>
          <w:p w:rsidR="005C0ABC" w:rsidRDefault="005C0ABC" w:rsidP="00EE7366">
            <w:pPr>
              <w:pStyle w:val="DP-TableRowText"/>
            </w:pPr>
            <w:r>
              <w:t>348 - 374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Form_AfterUpdate</w:t>
            </w:r>
          </w:p>
        </w:tc>
        <w:tc>
          <w:tcPr>
            <w:tcW w:w="1101" w:type="dxa"/>
            <w:hideMark/>
          </w:tcPr>
          <w:p w:rsidR="005C0ABC" w:rsidRDefault="005C0ABC" w:rsidP="00EE7366">
            <w:pPr>
              <w:pStyle w:val="DP-TableRowText"/>
            </w:pPr>
            <w:r>
              <w:t>383 - 416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Form_BeforeUpdate</w:t>
            </w:r>
          </w:p>
        </w:tc>
        <w:tc>
          <w:tcPr>
            <w:tcW w:w="1101" w:type="dxa"/>
            <w:hideMark/>
          </w:tcPr>
          <w:p w:rsidR="005C0ABC" w:rsidRDefault="005C0ABC" w:rsidP="00EE7366">
            <w:pPr>
              <w:pStyle w:val="DP-TableRowText"/>
            </w:pPr>
            <w:r>
              <w:t>425 - 532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Form_Close</w:t>
            </w:r>
          </w:p>
        </w:tc>
        <w:tc>
          <w:tcPr>
            <w:tcW w:w="1101" w:type="dxa"/>
            <w:hideMark/>
          </w:tcPr>
          <w:p w:rsidR="005C0ABC" w:rsidRDefault="005C0ABC" w:rsidP="00EE7366">
            <w:pPr>
              <w:pStyle w:val="DP-TableRowText"/>
            </w:pPr>
            <w:r>
              <w:t>535 - 545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Form_Current</w:t>
            </w:r>
          </w:p>
        </w:tc>
        <w:tc>
          <w:tcPr>
            <w:tcW w:w="1101" w:type="dxa"/>
            <w:hideMark/>
          </w:tcPr>
          <w:p w:rsidR="005C0ABC" w:rsidRDefault="005C0ABC" w:rsidP="00EE7366">
            <w:pPr>
              <w:pStyle w:val="DP-TableRowText"/>
            </w:pPr>
            <w:r>
              <w:t>554 - 576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Form_Dirty</w:t>
            </w:r>
          </w:p>
        </w:tc>
        <w:tc>
          <w:tcPr>
            <w:tcW w:w="1101" w:type="dxa"/>
            <w:hideMark/>
          </w:tcPr>
          <w:p w:rsidR="005C0ABC" w:rsidRDefault="005C0ABC" w:rsidP="00EE7366">
            <w:pPr>
              <w:pStyle w:val="DP-TableRowText"/>
            </w:pPr>
            <w:r>
              <w:t>584 - 598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608 - 666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675 - 761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Form_Unload</w:t>
            </w:r>
          </w:p>
        </w:tc>
        <w:tc>
          <w:tcPr>
            <w:tcW w:w="1101" w:type="dxa"/>
            <w:hideMark/>
          </w:tcPr>
          <w:p w:rsidR="005C0ABC" w:rsidRDefault="005C0ABC" w:rsidP="00EE7366">
            <w:pPr>
              <w:pStyle w:val="DP-TableRowText"/>
            </w:pPr>
            <w:r>
              <w:t>770 - 793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LockFields</w:t>
            </w:r>
          </w:p>
        </w:tc>
        <w:tc>
          <w:tcPr>
            <w:tcW w:w="1101" w:type="dxa"/>
            <w:hideMark/>
          </w:tcPr>
          <w:p w:rsidR="005C0ABC" w:rsidRDefault="005C0ABC" w:rsidP="00EE7366">
            <w:pPr>
              <w:pStyle w:val="DP-TableRowText"/>
            </w:pPr>
            <w:r>
              <w:t>802 - 842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OpenDialog</w:t>
            </w:r>
          </w:p>
        </w:tc>
        <w:tc>
          <w:tcPr>
            <w:tcW w:w="1101" w:type="dxa"/>
            <w:hideMark/>
          </w:tcPr>
          <w:p w:rsidR="005C0ABC" w:rsidRDefault="005C0ABC" w:rsidP="00EE7366">
            <w:pPr>
              <w:pStyle w:val="DP-TableRowText"/>
            </w:pPr>
            <w:r>
              <w:t>851 - 863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ResetStatus</w:t>
            </w:r>
          </w:p>
        </w:tc>
        <w:tc>
          <w:tcPr>
            <w:tcW w:w="1101" w:type="dxa"/>
            <w:hideMark/>
          </w:tcPr>
          <w:p w:rsidR="005C0ABC" w:rsidRDefault="005C0ABC" w:rsidP="00EE7366">
            <w:pPr>
              <w:pStyle w:val="DP-TableRowText"/>
            </w:pPr>
            <w:r>
              <w:t>872 - 884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txtBlocker_Enter</w:t>
            </w:r>
          </w:p>
        </w:tc>
        <w:tc>
          <w:tcPr>
            <w:tcW w:w="1101" w:type="dxa"/>
            <w:hideMark/>
          </w:tcPr>
          <w:p w:rsidR="005C0ABC" w:rsidRDefault="005C0ABC" w:rsidP="00EE7366">
            <w:pPr>
              <w:pStyle w:val="DP-TableRowText"/>
            </w:pPr>
            <w:r>
              <w:t>893 - 906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txtCode_AfterUpdate</w:t>
            </w:r>
          </w:p>
        </w:tc>
        <w:tc>
          <w:tcPr>
            <w:tcW w:w="1101" w:type="dxa"/>
            <w:hideMark/>
          </w:tcPr>
          <w:p w:rsidR="005C0ABC" w:rsidRDefault="005C0ABC" w:rsidP="00EE7366">
            <w:pPr>
              <w:pStyle w:val="DP-TableRowText"/>
            </w:pPr>
            <w:r>
              <w:t>908 - 912</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frmRptAnnualCosts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1 - 23</w:t>
            </w:r>
          </w:p>
        </w:tc>
        <w:tc>
          <w:tcPr>
            <w:tcW w:w="6737" w:type="dxa"/>
            <w:hideMark/>
          </w:tcPr>
          <w:p w:rsidR="005C0ABC" w:rsidRDefault="005C0ABC" w:rsidP="00EE7366">
            <w:pPr>
              <w:pStyle w:val="DP-TableRowText"/>
            </w:pPr>
            <w:r>
              <w:t>'+ ' Module : Form_frmRptAnnualCosts ' Description: Code for Annual Cost Report parameter form ' Procedures : cboFrom_AfterUpdate() ' cboThrough_AfterUpdate() ' cmdPreview_Click() ' cmdPrint_Click() ' FillCombos(ctlCombo As Control, intMedian As Integer, intStart As Integer, intEnd As Integer) ' FillFilterCombos(strType As String) ' Form_Load() ' Form_Open(Cancel As Integer) ' MakeDataSet()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24 - 69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78 - 92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95 - 110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113 - 115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124 - 140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142 - 174</w:t>
            </w:r>
          </w:p>
        </w:tc>
        <w:tc>
          <w:tcPr>
            <w:tcW w:w="6737" w:type="dxa"/>
            <w:hideMark/>
          </w:tcPr>
          <w:p w:rsidR="005C0ABC" w:rsidRDefault="005C0ABC" w:rsidP="00EE7366">
            <w:pPr>
              <w:pStyle w:val="DP-TableRowText"/>
            </w:pPr>
            <w:r>
              <w:t>'+ ' Procedure : cmdPreview_Click ' Comments : diplay report in preview mode ' Parameters: - ' Modified : 01 Jul 1998 JSL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183 - 208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217 - 236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FillCombos</w:t>
            </w:r>
          </w:p>
        </w:tc>
        <w:tc>
          <w:tcPr>
            <w:tcW w:w="1101" w:type="dxa"/>
            <w:hideMark/>
          </w:tcPr>
          <w:p w:rsidR="005C0ABC" w:rsidRDefault="005C0ABC" w:rsidP="00EE7366">
            <w:pPr>
              <w:pStyle w:val="DP-TableRowText"/>
            </w:pPr>
            <w:r>
              <w:t>249 - 296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FillFilterCombos</w:t>
            </w:r>
          </w:p>
        </w:tc>
        <w:tc>
          <w:tcPr>
            <w:tcW w:w="1101" w:type="dxa"/>
            <w:hideMark/>
          </w:tcPr>
          <w:p w:rsidR="005C0ABC" w:rsidRDefault="005C0ABC" w:rsidP="00EE7366">
            <w:pPr>
              <w:pStyle w:val="DP-TableRowText"/>
            </w:pPr>
            <w:r>
              <w:t>306 - 421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431 - 461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470 - 498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507 - 543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lstDisplay1_AfterUpdate</w:t>
            </w:r>
          </w:p>
        </w:tc>
        <w:tc>
          <w:tcPr>
            <w:tcW w:w="1101" w:type="dxa"/>
            <w:hideMark/>
          </w:tcPr>
          <w:p w:rsidR="005C0ABC" w:rsidRDefault="005C0ABC" w:rsidP="00EE7366">
            <w:pPr>
              <w:pStyle w:val="DP-TableRowText"/>
            </w:pPr>
            <w:r>
              <w:t>672 - 701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lstDisplay2_AfterUpdate</w:t>
            </w:r>
          </w:p>
        </w:tc>
        <w:tc>
          <w:tcPr>
            <w:tcW w:w="1101" w:type="dxa"/>
            <w:hideMark/>
          </w:tcPr>
          <w:p w:rsidR="005C0ABC" w:rsidRDefault="005C0ABC" w:rsidP="00EE7366">
            <w:pPr>
              <w:pStyle w:val="DP-TableRowText"/>
            </w:pPr>
            <w:r>
              <w:t>703 - 726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MakeDataSet</w:t>
            </w:r>
          </w:p>
        </w:tc>
        <w:tc>
          <w:tcPr>
            <w:tcW w:w="1101" w:type="dxa"/>
            <w:hideMark/>
          </w:tcPr>
          <w:p w:rsidR="005C0ABC" w:rsidRDefault="005C0ABC" w:rsidP="00EE7366">
            <w:pPr>
              <w:pStyle w:val="DP-TableRowText"/>
            </w:pPr>
            <w:r>
              <w:t>553 - 642</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651 - 670</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frmRptPipelineAction</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1 - 19</w:t>
            </w:r>
          </w:p>
        </w:tc>
        <w:tc>
          <w:tcPr>
            <w:tcW w:w="6737" w:type="dxa"/>
            <w:hideMark/>
          </w:tcPr>
          <w:p w:rsidR="005C0ABC" w:rsidRDefault="005C0ABC" w:rsidP="00EE7366">
            <w:pPr>
              <w:pStyle w:val="DP-TableRowText"/>
            </w:pPr>
            <w:r>
              <w:t>'+ ' Module : Form_frmRptPipelineAction ' Description: Code for Pipeline Action Report parameter form ' Procedures : cmdPreview_Click() ' cmdPrint_Click() ' cmdShowHide_Click() ' DisplayReport(intView As Integer) ' Form_Open(Cancel As Integer)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20 - 42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50 - 75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76 - 98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101 - 103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111 - 127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129 - 148</w:t>
            </w:r>
          </w:p>
        </w:tc>
        <w:tc>
          <w:tcPr>
            <w:tcW w:w="6737" w:type="dxa"/>
            <w:hideMark/>
          </w:tcPr>
          <w:p w:rsidR="005C0ABC" w:rsidRDefault="005C0ABC" w:rsidP="00EE7366">
            <w:pPr>
              <w:pStyle w:val="DP-TableRowText"/>
            </w:pPr>
            <w:r>
              <w:t>'+ ' Procedure : cmdPDF_Click ' Comments : display report in preview mode ' Parameters: - ' Modified : 01 Jul 1998 JSL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157 - 170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179 - 192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200 - 229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238 - 314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324 - 354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362 - 401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410 - 428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VerifyDateRange</w:t>
            </w:r>
          </w:p>
        </w:tc>
        <w:tc>
          <w:tcPr>
            <w:tcW w:w="1101" w:type="dxa"/>
            <w:hideMark/>
          </w:tcPr>
          <w:p w:rsidR="005C0ABC" w:rsidRDefault="005C0ABC" w:rsidP="00EE7366">
            <w:pPr>
              <w:pStyle w:val="DP-TableRowText"/>
            </w:pPr>
            <w:r>
              <w:t>438 - 477</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frmRptPipelineProblem</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1 - 20</w:t>
            </w:r>
          </w:p>
        </w:tc>
        <w:tc>
          <w:tcPr>
            <w:tcW w:w="6737" w:type="dxa"/>
            <w:hideMark/>
          </w:tcPr>
          <w:p w:rsidR="005C0ABC" w:rsidRDefault="005C0ABC" w:rsidP="00EE7366">
            <w:pPr>
              <w:pStyle w:val="DP-TableRowText"/>
            </w:pPr>
            <w:r>
              <w:t>'+ ' Module : Form_frmRptPipelineProblem ' Description: Code for Pipeline Problem Report parameter form ' Procedures : cmdPreview_Click() ' cmdPrint_Click() ' DisplayReport(intView As Integer) ' Form_Open(Cancel As Integer) ' SetText()</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21 - 32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34 - 55</w:t>
            </w:r>
          </w:p>
        </w:tc>
        <w:tc>
          <w:tcPr>
            <w:tcW w:w="6737" w:type="dxa"/>
            <w:hideMark/>
          </w:tcPr>
          <w:p w:rsidR="005C0ABC" w:rsidRDefault="005C0ABC" w:rsidP="00EE7366">
            <w:pPr>
              <w:pStyle w:val="DP-TableRowText"/>
            </w:pPr>
            <w:r>
              <w:t>'+ ' Procedure : cmdPDF_Click ' Comments : display report in preview mode ' Parameters: - ' Modified : 01 Jul 1998 JSL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64 - 79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88 - 103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172 - 203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112 - 164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212 - 234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getEndYear</w:t>
            </w:r>
          </w:p>
        </w:tc>
        <w:tc>
          <w:tcPr>
            <w:tcW w:w="1101" w:type="dxa"/>
            <w:hideMark/>
          </w:tcPr>
          <w:p w:rsidR="005C0ABC" w:rsidRDefault="005C0ABC" w:rsidP="00EE7366">
            <w:pPr>
              <w:pStyle w:val="DP-TableRowText"/>
            </w:pPr>
            <w:r>
              <w:t>262 - 295</w:t>
            </w:r>
          </w:p>
        </w:tc>
        <w:tc>
          <w:tcPr>
            <w:tcW w:w="6737" w:type="dxa"/>
            <w:hideMark/>
          </w:tcPr>
          <w:p w:rsidR="005C0ABC" w:rsidRDefault="005C0ABC" w:rsidP="00EE7366">
            <w:pPr>
              <w:pStyle w:val="DP-TableRowText"/>
            </w:pPr>
            <w:r>
              <w:t>' Comments : ' Parameters : ' Returns : ' Created : ' Modified : 01 Jul 1998 JSL ' ' --------------------------------------------------------</w:t>
            </w: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243 - 260</w:t>
            </w:r>
          </w:p>
        </w:tc>
        <w:tc>
          <w:tcPr>
            <w:tcW w:w="6737" w:type="dxa"/>
            <w:hideMark/>
          </w:tcPr>
          <w:p w:rsidR="005C0ABC" w:rsidRDefault="005C0ABC" w:rsidP="00EE7366">
            <w:pPr>
              <w:pStyle w:val="DP-TableRowText"/>
            </w:pPr>
          </w:p>
        </w:tc>
      </w:tr>
      <w:tr w:rsidR="005C0ABC" w:rsidTr="00EE7366">
        <w:tc>
          <w:tcPr>
            <w:tcW w:w="0" w:type="auto"/>
            <w:vMerge w:val="restart"/>
            <w:hideMark/>
          </w:tcPr>
          <w:p w:rsidR="005C0ABC" w:rsidRDefault="005C0ABC" w:rsidP="00EE7366">
            <w:pPr>
              <w:pStyle w:val="DP-TableRowText"/>
            </w:pPr>
            <w:r>
              <w:t>frmRptProcurementTable</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1 - 31</w:t>
            </w:r>
          </w:p>
        </w:tc>
        <w:tc>
          <w:tcPr>
            <w:tcW w:w="6737" w:type="dxa"/>
            <w:hideMark/>
          </w:tcPr>
          <w:p w:rsidR="005C0ABC" w:rsidRDefault="005C0ABC" w:rsidP="00EE7366">
            <w:pPr>
              <w:pStyle w:val="DP-TableRowText"/>
            </w:pPr>
            <w:r>
              <w:t>'+ ' Module : Form_frmRptProcurementTable ' Description: Code for Procurement Report parameter form ' Procedures : cboDisplay_AfterUpdate() ' cboUseMonths_AfterUpdate() ' cboYear_AfterUpdate() ' cmdPreview_Click() ' cmdPrint_Click() ' cmdShowHide_Click() ' DisplayReport(intView As Integer) ' Form_Load() ' Form_Open(Cancel As Integer) ' getValidMonths(strID As String) ' ini_cboProduct() ' ini_cboYear() ' lstDisplay1_AfterUpdate() ' SetMinMax() ' SetText() ' UpdateControls(lngColumn As Long)</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38 - 100</w:t>
            </w:r>
          </w:p>
        </w:tc>
        <w:tc>
          <w:tcPr>
            <w:tcW w:w="6737" w:type="dxa"/>
            <w:hideMark/>
          </w:tcPr>
          <w:p w:rsidR="005C0ABC" w:rsidRDefault="005C0ABC" w:rsidP="00EE7366">
            <w:pPr>
              <w:pStyle w:val="DP-TableRowText"/>
            </w:pPr>
            <w:r>
              <w:t xml:space="preserve">'+ ' Procedure : cboDisplay_AfterUpdate ' Comments : updates listbox </w:t>
            </w:r>
            <w:r>
              <w:lastRenderedPageBreak/>
              <w:t>based on category selected ' Parameters: - ' Modified : 11 Jul 2003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cboUseMonths_AfterUpdate</w:t>
            </w:r>
          </w:p>
        </w:tc>
        <w:tc>
          <w:tcPr>
            <w:tcW w:w="1101" w:type="dxa"/>
            <w:hideMark/>
          </w:tcPr>
          <w:p w:rsidR="005C0ABC" w:rsidRDefault="005C0ABC" w:rsidP="00EE7366">
            <w:pPr>
              <w:pStyle w:val="DP-TableRowText"/>
            </w:pPr>
            <w:r>
              <w:t>108 - 124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cboYear_AfterUpdate</w:t>
            </w:r>
          </w:p>
        </w:tc>
        <w:tc>
          <w:tcPr>
            <w:tcW w:w="1101" w:type="dxa"/>
            <w:hideMark/>
          </w:tcPr>
          <w:p w:rsidR="005C0ABC" w:rsidRDefault="005C0ABC" w:rsidP="00EE7366">
            <w:pPr>
              <w:pStyle w:val="DP-TableRowText"/>
            </w:pPr>
            <w:r>
              <w:t>133 - 162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164 - 192</w:t>
            </w:r>
          </w:p>
        </w:tc>
        <w:tc>
          <w:tcPr>
            <w:tcW w:w="6737" w:type="dxa"/>
            <w:hideMark/>
          </w:tcPr>
          <w:p w:rsidR="005C0ABC" w:rsidRDefault="005C0ABC" w:rsidP="00EE7366">
            <w:pPr>
              <w:pStyle w:val="DP-TableRowText"/>
            </w:pPr>
            <w:r>
              <w:t>' Procedure : cmdPDF_Click ' Comments : display report in preview mode ' Parameters: - ' Modified : 1 Aug 2006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201 - 225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233 - 254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262 - 304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313 - 369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379 - 409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418 - 431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440 - 531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getValidMonths</w:t>
            </w:r>
          </w:p>
        </w:tc>
        <w:tc>
          <w:tcPr>
            <w:tcW w:w="1101" w:type="dxa"/>
            <w:hideMark/>
          </w:tcPr>
          <w:p w:rsidR="005C0ABC" w:rsidRDefault="005C0ABC" w:rsidP="00EE7366">
            <w:pPr>
              <w:pStyle w:val="DP-TableRowText"/>
            </w:pPr>
            <w:r>
              <w:t>539 - 593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ini_cboProduct</w:t>
            </w:r>
          </w:p>
        </w:tc>
        <w:tc>
          <w:tcPr>
            <w:tcW w:w="1101" w:type="dxa"/>
            <w:hideMark/>
          </w:tcPr>
          <w:p w:rsidR="005C0ABC" w:rsidRDefault="005C0ABC" w:rsidP="00EE7366">
            <w:pPr>
              <w:pStyle w:val="DP-TableRowText"/>
            </w:pPr>
            <w:r>
              <w:t>603 - 658</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ini_cboYear</w:t>
            </w:r>
          </w:p>
        </w:tc>
        <w:tc>
          <w:tcPr>
            <w:tcW w:w="1101" w:type="dxa"/>
            <w:hideMark/>
          </w:tcPr>
          <w:p w:rsidR="005C0ABC" w:rsidRDefault="005C0ABC" w:rsidP="00EE7366">
            <w:pPr>
              <w:pStyle w:val="DP-TableRowText"/>
            </w:pPr>
            <w:r>
              <w:t>668 - 709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lstDisplay1_AfterUpdate</w:t>
            </w:r>
          </w:p>
        </w:tc>
        <w:tc>
          <w:tcPr>
            <w:tcW w:w="1101" w:type="dxa"/>
            <w:hideMark/>
          </w:tcPr>
          <w:p w:rsidR="005C0ABC" w:rsidRDefault="005C0ABC" w:rsidP="00EE7366">
            <w:pPr>
              <w:pStyle w:val="DP-TableRowText"/>
            </w:pPr>
            <w:r>
              <w:t>719 - 816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lstDisplay1_KeyDown</w:t>
            </w:r>
          </w:p>
        </w:tc>
        <w:tc>
          <w:tcPr>
            <w:tcW w:w="1101" w:type="dxa"/>
            <w:hideMark/>
          </w:tcPr>
          <w:p w:rsidR="005C0ABC" w:rsidRDefault="005C0ABC" w:rsidP="00EE7366">
            <w:pPr>
              <w:pStyle w:val="DP-TableRowText"/>
            </w:pPr>
            <w:r>
              <w:t>951 - 953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lstDisplay1_KeyUp</w:t>
            </w:r>
          </w:p>
        </w:tc>
        <w:tc>
          <w:tcPr>
            <w:tcW w:w="1101" w:type="dxa"/>
            <w:hideMark/>
          </w:tcPr>
          <w:p w:rsidR="005C0ABC" w:rsidRDefault="005C0ABC" w:rsidP="00EE7366">
            <w:pPr>
              <w:pStyle w:val="DP-TableRowText"/>
            </w:pPr>
            <w:r>
              <w:t>955 - 957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SetMinMax</w:t>
            </w:r>
          </w:p>
        </w:tc>
        <w:tc>
          <w:tcPr>
            <w:tcW w:w="1101" w:type="dxa"/>
            <w:hideMark/>
          </w:tcPr>
          <w:p w:rsidR="005C0ABC" w:rsidRDefault="005C0ABC" w:rsidP="00EE7366">
            <w:pPr>
              <w:pStyle w:val="DP-TableRowText"/>
            </w:pPr>
            <w:r>
              <w:t>824 - 861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870 - 889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ShowDOM</w:t>
            </w:r>
          </w:p>
        </w:tc>
        <w:tc>
          <w:tcPr>
            <w:tcW w:w="1101" w:type="dxa"/>
            <w:hideMark/>
          </w:tcPr>
          <w:p w:rsidR="005C0ABC" w:rsidRDefault="005C0ABC" w:rsidP="00EE7366">
            <w:pPr>
              <w:pStyle w:val="DP-TableRowText"/>
            </w:pPr>
            <w:r>
              <w:t>940 - 949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ShowFirstSelected</w:t>
            </w:r>
          </w:p>
        </w:tc>
        <w:tc>
          <w:tcPr>
            <w:tcW w:w="1101" w:type="dxa"/>
            <w:hideMark/>
          </w:tcPr>
          <w:p w:rsidR="005C0ABC" w:rsidRDefault="005C0ABC" w:rsidP="00EE7366">
            <w:pPr>
              <w:pStyle w:val="DP-TableRowText"/>
            </w:pPr>
            <w:r>
              <w:t>959 - 1000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UpdateControls</w:t>
            </w:r>
          </w:p>
        </w:tc>
        <w:tc>
          <w:tcPr>
            <w:tcW w:w="1101" w:type="dxa"/>
            <w:hideMark/>
          </w:tcPr>
          <w:p w:rsidR="005C0ABC" w:rsidRDefault="005C0ABC" w:rsidP="00EE7366">
            <w:pPr>
              <w:pStyle w:val="DP-TableRowText"/>
            </w:pPr>
            <w:r>
              <w:t>898 - 939</w:t>
            </w:r>
          </w:p>
        </w:tc>
        <w:tc>
          <w:tcPr>
            <w:tcW w:w="6737" w:type="dxa"/>
            <w:hideMark/>
          </w:tcPr>
          <w:p w:rsidR="005C0ABC" w:rsidRDefault="005C0ABC" w:rsidP="00EE7366">
            <w:pPr>
              <w:pStyle w:val="DP-TableRowText"/>
            </w:pPr>
          </w:p>
        </w:tc>
      </w:tr>
      <w:tr w:rsidR="005C0ABC" w:rsidTr="00EE7366">
        <w:tc>
          <w:tcPr>
            <w:tcW w:w="0" w:type="auto"/>
            <w:vMerge w:val="restart"/>
          </w:tcPr>
          <w:p w:rsidR="005C0ABC" w:rsidRDefault="005C0ABC" w:rsidP="00EE7366">
            <w:pPr>
              <w:pStyle w:val="DP-TableRowText"/>
            </w:pPr>
            <w:r>
              <w:t>frmRptShipmentOrders</w:t>
            </w:r>
          </w:p>
        </w:tc>
        <w:tc>
          <w:tcPr>
            <w:tcW w:w="0" w:type="auto"/>
            <w:hideMark/>
          </w:tcPr>
          <w:p w:rsidR="005C0ABC" w:rsidRDefault="005C0ABC" w:rsidP="00EE7366">
            <w:pPr>
              <w:pStyle w:val="DP-TableRowText"/>
            </w:pPr>
            <w:r>
              <w:t>(General Declarations)</w:t>
            </w:r>
          </w:p>
        </w:tc>
        <w:tc>
          <w:tcPr>
            <w:tcW w:w="1101" w:type="dxa"/>
            <w:hideMark/>
          </w:tcPr>
          <w:p w:rsidR="005C0ABC" w:rsidRDefault="005C0ABC" w:rsidP="00EE7366">
            <w:pPr>
              <w:pStyle w:val="DP-TableRowText"/>
            </w:pPr>
            <w:r>
              <w:t>1 - 35</w:t>
            </w:r>
          </w:p>
        </w:tc>
        <w:tc>
          <w:tcPr>
            <w:tcW w:w="6737" w:type="dxa"/>
            <w:hideMark/>
          </w:tcPr>
          <w:p w:rsidR="005C0ABC" w:rsidRDefault="005C0ABC" w:rsidP="00EE7366">
            <w:pPr>
              <w:pStyle w:val="DP-TableRowText"/>
            </w:pPr>
            <w:r>
              <w:t xml:space="preserve">'+ ' Module : Form_frmRptShipmentOrders ' Description: Code for Shipment Order Report parameter form ' Procedures : cboFrom_AfterUpdate() ' cboThrough_AfterUpdate() ' cmdPreview_Click() ' cmdPrint_Click() ' cmdShowHide_Click() ' CreateShipQuery() ' DisplayReport(lngMode As Long) ' FillFilterCombos(strType As String) ' Form_Load() ' </w:t>
            </w:r>
            <w:r>
              <w:lastRenderedPageBreak/>
              <w:t>lstDisplay1_AfterUpdate() ' lstDisplay2_AfterUpdate() ' MakeFilters() ' SetListSource() ' SetPageBreak(strReport As String, intMode As Integer) ' SetText() ' VerifyDateRange()</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cboDisplay_AfterUpdate</w:t>
            </w:r>
          </w:p>
        </w:tc>
        <w:tc>
          <w:tcPr>
            <w:tcW w:w="1101" w:type="dxa"/>
            <w:hideMark/>
          </w:tcPr>
          <w:p w:rsidR="005C0ABC" w:rsidRDefault="005C0ABC" w:rsidP="00EE7366">
            <w:pPr>
              <w:pStyle w:val="DP-TableRowText"/>
            </w:pPr>
            <w:r>
              <w:t>36 - 79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cboFrom_AfterUpdate</w:t>
            </w:r>
          </w:p>
        </w:tc>
        <w:tc>
          <w:tcPr>
            <w:tcW w:w="1101" w:type="dxa"/>
            <w:hideMark/>
          </w:tcPr>
          <w:p w:rsidR="005C0ABC" w:rsidRDefault="005C0ABC" w:rsidP="00EE7366">
            <w:pPr>
              <w:pStyle w:val="DP-TableRowText"/>
            </w:pPr>
            <w:r>
              <w:t>88 - 112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cboPeriod_AfterUpdate</w:t>
            </w:r>
          </w:p>
        </w:tc>
        <w:tc>
          <w:tcPr>
            <w:tcW w:w="1101" w:type="dxa"/>
            <w:hideMark/>
          </w:tcPr>
          <w:p w:rsidR="005C0ABC" w:rsidRDefault="005C0ABC" w:rsidP="00EE7366">
            <w:pPr>
              <w:pStyle w:val="DP-TableRowText"/>
            </w:pPr>
            <w:r>
              <w:t>114 - 137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cboPeriod_GotFocus</w:t>
            </w:r>
          </w:p>
        </w:tc>
        <w:tc>
          <w:tcPr>
            <w:tcW w:w="1101" w:type="dxa"/>
            <w:hideMark/>
          </w:tcPr>
          <w:p w:rsidR="005C0ABC" w:rsidRDefault="005C0ABC" w:rsidP="00EE7366">
            <w:pPr>
              <w:pStyle w:val="DP-TableRowText"/>
            </w:pPr>
            <w:r>
              <w:t>141 - 143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cboThrough_AfterUpdate</w:t>
            </w:r>
          </w:p>
        </w:tc>
        <w:tc>
          <w:tcPr>
            <w:tcW w:w="1101" w:type="dxa"/>
            <w:hideMark/>
          </w:tcPr>
          <w:p w:rsidR="005C0ABC" w:rsidRDefault="005C0ABC" w:rsidP="00EE7366">
            <w:pPr>
              <w:pStyle w:val="DP-TableRowText"/>
            </w:pPr>
            <w:r>
              <w:t>152 - 170</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cmdPDF_Click</w:t>
            </w:r>
          </w:p>
        </w:tc>
        <w:tc>
          <w:tcPr>
            <w:tcW w:w="1101" w:type="dxa"/>
            <w:hideMark/>
          </w:tcPr>
          <w:p w:rsidR="005C0ABC" w:rsidRDefault="005C0ABC" w:rsidP="00EE7366">
            <w:pPr>
              <w:pStyle w:val="DP-TableRowText"/>
            </w:pPr>
            <w:r>
              <w:t>172 - 202</w:t>
            </w:r>
          </w:p>
        </w:tc>
        <w:tc>
          <w:tcPr>
            <w:tcW w:w="6737" w:type="dxa"/>
            <w:hideMark/>
          </w:tcPr>
          <w:p w:rsidR="005C0ABC" w:rsidRDefault="005C0ABC" w:rsidP="00EE7366">
            <w:pPr>
              <w:pStyle w:val="DP-TableRowText"/>
            </w:pPr>
            <w:r>
              <w:t>'+ ' Procedure : cmdPDF_Click ' Comments : display report in preview mode ' Parameters: - ' Modified : 1 AUG 2006 LBlanken '-</w:t>
            </w: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cmdPreview_Click</w:t>
            </w:r>
          </w:p>
        </w:tc>
        <w:tc>
          <w:tcPr>
            <w:tcW w:w="1101" w:type="dxa"/>
            <w:hideMark/>
          </w:tcPr>
          <w:p w:rsidR="005C0ABC" w:rsidRDefault="005C0ABC" w:rsidP="00EE7366">
            <w:pPr>
              <w:pStyle w:val="DP-TableRowText"/>
            </w:pPr>
            <w:r>
              <w:t>211 - 237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cmdPrint_Click</w:t>
            </w:r>
          </w:p>
        </w:tc>
        <w:tc>
          <w:tcPr>
            <w:tcW w:w="1101" w:type="dxa"/>
            <w:hideMark/>
          </w:tcPr>
          <w:p w:rsidR="005C0ABC" w:rsidRDefault="005C0ABC" w:rsidP="00EE7366">
            <w:pPr>
              <w:pStyle w:val="DP-TableRowText"/>
            </w:pPr>
            <w:r>
              <w:t>246 - 272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cmdShowHide_Click</w:t>
            </w:r>
          </w:p>
        </w:tc>
        <w:tc>
          <w:tcPr>
            <w:tcW w:w="1101" w:type="dxa"/>
            <w:hideMark/>
          </w:tcPr>
          <w:p w:rsidR="005C0ABC" w:rsidRDefault="005C0ABC" w:rsidP="00EE7366">
            <w:pPr>
              <w:pStyle w:val="DP-TableRowText"/>
            </w:pPr>
            <w:r>
              <w:t>280 - 323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CreateShipQuery</w:t>
            </w:r>
          </w:p>
        </w:tc>
        <w:tc>
          <w:tcPr>
            <w:tcW w:w="1101" w:type="dxa"/>
            <w:hideMark/>
          </w:tcPr>
          <w:p w:rsidR="005C0ABC" w:rsidRDefault="005C0ABC" w:rsidP="00EE7366">
            <w:pPr>
              <w:pStyle w:val="DP-TableRowText"/>
            </w:pPr>
            <w:r>
              <w:t>334 - 372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DisplayReport</w:t>
            </w:r>
          </w:p>
        </w:tc>
        <w:tc>
          <w:tcPr>
            <w:tcW w:w="1101" w:type="dxa"/>
            <w:hideMark/>
          </w:tcPr>
          <w:p w:rsidR="005C0ABC" w:rsidRDefault="005C0ABC" w:rsidP="00EE7366">
            <w:pPr>
              <w:pStyle w:val="DP-TableRowText"/>
            </w:pPr>
            <w:r>
              <w:t>381 - 434</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FillFilterCombos</w:t>
            </w:r>
          </w:p>
        </w:tc>
        <w:tc>
          <w:tcPr>
            <w:tcW w:w="1101" w:type="dxa"/>
            <w:hideMark/>
          </w:tcPr>
          <w:p w:rsidR="005C0ABC" w:rsidRDefault="005C0ABC" w:rsidP="00EE7366">
            <w:pPr>
              <w:pStyle w:val="DP-TableRowText"/>
            </w:pPr>
            <w:r>
              <w:t>444 - 507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Form_Error</w:t>
            </w:r>
          </w:p>
        </w:tc>
        <w:tc>
          <w:tcPr>
            <w:tcW w:w="1101" w:type="dxa"/>
            <w:hideMark/>
          </w:tcPr>
          <w:p w:rsidR="005C0ABC" w:rsidRDefault="005C0ABC" w:rsidP="00EE7366">
            <w:pPr>
              <w:pStyle w:val="DP-TableRowText"/>
            </w:pPr>
            <w:r>
              <w:t>517 - 547</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Form_Load</w:t>
            </w:r>
          </w:p>
        </w:tc>
        <w:tc>
          <w:tcPr>
            <w:tcW w:w="1101" w:type="dxa"/>
            <w:hideMark/>
          </w:tcPr>
          <w:p w:rsidR="005C0ABC" w:rsidRDefault="005C0ABC" w:rsidP="00EE7366">
            <w:pPr>
              <w:pStyle w:val="DP-TableRowText"/>
            </w:pPr>
            <w:r>
              <w:t>558 - 603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Form_Open</w:t>
            </w:r>
          </w:p>
        </w:tc>
        <w:tc>
          <w:tcPr>
            <w:tcW w:w="1101" w:type="dxa"/>
            <w:hideMark/>
          </w:tcPr>
          <w:p w:rsidR="005C0ABC" w:rsidRDefault="005C0ABC" w:rsidP="00EE7366">
            <w:pPr>
              <w:pStyle w:val="DP-TableRowText"/>
            </w:pPr>
            <w:r>
              <w:t>611 - 649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lstDisplay1_AfterUpdate</w:t>
            </w:r>
          </w:p>
        </w:tc>
        <w:tc>
          <w:tcPr>
            <w:tcW w:w="1101" w:type="dxa"/>
            <w:hideMark/>
          </w:tcPr>
          <w:p w:rsidR="005C0ABC" w:rsidRDefault="005C0ABC" w:rsidP="00EE7366">
            <w:pPr>
              <w:pStyle w:val="DP-TableRowText"/>
            </w:pPr>
            <w:r>
              <w:t>658 - 691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lstDisplay1_KeyDown</w:t>
            </w:r>
          </w:p>
        </w:tc>
        <w:tc>
          <w:tcPr>
            <w:tcW w:w="1101" w:type="dxa"/>
            <w:hideMark/>
          </w:tcPr>
          <w:p w:rsidR="005C0ABC" w:rsidRDefault="005C0ABC" w:rsidP="00EE7366">
            <w:pPr>
              <w:pStyle w:val="DP-TableRowText"/>
            </w:pPr>
            <w:r>
              <w:t>693 - 695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lstDisplay1_KeyUp</w:t>
            </w:r>
          </w:p>
        </w:tc>
        <w:tc>
          <w:tcPr>
            <w:tcW w:w="1101" w:type="dxa"/>
            <w:hideMark/>
          </w:tcPr>
          <w:p w:rsidR="005C0ABC" w:rsidRDefault="005C0ABC" w:rsidP="00EE7366">
            <w:pPr>
              <w:pStyle w:val="DP-TableRowText"/>
            </w:pPr>
            <w:r>
              <w:t>697 - 699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lstDisplay2_AfterUpdate</w:t>
            </w:r>
          </w:p>
        </w:tc>
        <w:tc>
          <w:tcPr>
            <w:tcW w:w="1101" w:type="dxa"/>
            <w:hideMark/>
          </w:tcPr>
          <w:p w:rsidR="005C0ABC" w:rsidRDefault="005C0ABC" w:rsidP="00EE7366">
            <w:pPr>
              <w:pStyle w:val="DP-TableRowText"/>
            </w:pPr>
            <w:r>
              <w:t>709 - 741</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lstDisplay2_KeyDown</w:t>
            </w:r>
          </w:p>
        </w:tc>
        <w:tc>
          <w:tcPr>
            <w:tcW w:w="1101" w:type="dxa"/>
            <w:hideMark/>
          </w:tcPr>
          <w:p w:rsidR="005C0ABC" w:rsidRDefault="005C0ABC" w:rsidP="00EE7366">
            <w:pPr>
              <w:pStyle w:val="DP-TableRowText"/>
            </w:pPr>
            <w:r>
              <w:t>1023 - 1025</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lstDisplay2_KeyUp</w:t>
            </w:r>
          </w:p>
        </w:tc>
        <w:tc>
          <w:tcPr>
            <w:tcW w:w="1101" w:type="dxa"/>
            <w:hideMark/>
          </w:tcPr>
          <w:p w:rsidR="005C0ABC" w:rsidRDefault="005C0ABC" w:rsidP="00EE7366">
            <w:pPr>
              <w:pStyle w:val="DP-TableRowText"/>
            </w:pPr>
            <w:r>
              <w:t>1027 - 1029</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MakeFilters</w:t>
            </w:r>
          </w:p>
        </w:tc>
        <w:tc>
          <w:tcPr>
            <w:tcW w:w="1101" w:type="dxa"/>
            <w:hideMark/>
          </w:tcPr>
          <w:p w:rsidR="005C0ABC" w:rsidRDefault="005C0ABC" w:rsidP="00EE7366">
            <w:pPr>
              <w:pStyle w:val="DP-TableRowText"/>
            </w:pPr>
            <w:r>
              <w:t>751 - 846</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SetListSource</w:t>
            </w:r>
          </w:p>
        </w:tc>
        <w:tc>
          <w:tcPr>
            <w:tcW w:w="1101" w:type="dxa"/>
            <w:hideMark/>
          </w:tcPr>
          <w:p w:rsidR="005C0ABC" w:rsidRDefault="005C0ABC" w:rsidP="00EE7366">
            <w:pPr>
              <w:pStyle w:val="DP-TableRowText"/>
            </w:pPr>
            <w:r>
              <w:t>855 - 893</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SetPageBreak</w:t>
            </w:r>
          </w:p>
        </w:tc>
        <w:tc>
          <w:tcPr>
            <w:tcW w:w="1101" w:type="dxa"/>
            <w:hideMark/>
          </w:tcPr>
          <w:p w:rsidR="005C0ABC" w:rsidRDefault="005C0ABC" w:rsidP="00EE7366">
            <w:pPr>
              <w:pStyle w:val="DP-TableRowText"/>
            </w:pPr>
            <w:r>
              <w:t>903 - 932</w:t>
            </w:r>
          </w:p>
        </w:tc>
        <w:tc>
          <w:tcPr>
            <w:tcW w:w="6737" w:type="dxa"/>
            <w:hideMark/>
          </w:tcPr>
          <w:p w:rsidR="005C0ABC" w:rsidRDefault="005C0ABC" w:rsidP="00EE7366">
            <w:pPr>
              <w:pStyle w:val="DP-TableRowText"/>
            </w:pPr>
          </w:p>
        </w:tc>
      </w:tr>
      <w:tr w:rsidR="005C0ABC" w:rsidTr="00EE7366">
        <w:tc>
          <w:tcPr>
            <w:tcW w:w="0" w:type="auto"/>
            <w:vMerge/>
          </w:tcPr>
          <w:p w:rsidR="005C0ABC" w:rsidRDefault="005C0ABC" w:rsidP="00EE7366">
            <w:pPr>
              <w:pStyle w:val="DP-TableRowText"/>
            </w:pPr>
          </w:p>
        </w:tc>
        <w:tc>
          <w:tcPr>
            <w:tcW w:w="0" w:type="auto"/>
            <w:hideMark/>
          </w:tcPr>
          <w:p w:rsidR="005C0ABC" w:rsidRDefault="005C0ABC" w:rsidP="00EE7366">
            <w:pPr>
              <w:pStyle w:val="DP-TableRowText"/>
            </w:pPr>
            <w:r>
              <w:t>SetText</w:t>
            </w:r>
          </w:p>
        </w:tc>
        <w:tc>
          <w:tcPr>
            <w:tcW w:w="1101" w:type="dxa"/>
            <w:hideMark/>
          </w:tcPr>
          <w:p w:rsidR="005C0ABC" w:rsidRDefault="005C0ABC" w:rsidP="00EE7366">
            <w:pPr>
              <w:pStyle w:val="DP-TableRowText"/>
            </w:pPr>
            <w:r>
              <w:t>941 - 966</w:t>
            </w:r>
          </w:p>
        </w:tc>
        <w:tc>
          <w:tcPr>
            <w:tcW w:w="6737" w:type="dxa"/>
            <w:hideMark/>
          </w:tcPr>
          <w:p w:rsidR="005C0ABC" w:rsidRDefault="005C0ABC" w:rsidP="00EE7366">
            <w:pPr>
              <w:pStyle w:val="DP-TableRowText"/>
            </w:pPr>
          </w:p>
        </w:tc>
      </w:tr>
      <w:tr w:rsidR="005C0ABC" w:rsidTr="00EE7366">
        <w:tc>
          <w:tcPr>
            <w:tcW w:w="0" w:type="auto"/>
            <w:vMerge/>
            <w:hideMark/>
          </w:tcPr>
          <w:p w:rsidR="005C0ABC" w:rsidRDefault="005C0ABC" w:rsidP="00EE7366">
            <w:pPr>
              <w:pStyle w:val="DP-TableRowText"/>
            </w:pPr>
          </w:p>
        </w:tc>
        <w:tc>
          <w:tcPr>
            <w:tcW w:w="0" w:type="auto"/>
            <w:hideMark/>
          </w:tcPr>
          <w:p w:rsidR="005C0ABC" w:rsidRDefault="005C0ABC" w:rsidP="00EE7366">
            <w:pPr>
              <w:pStyle w:val="DP-TableRowText"/>
            </w:pPr>
            <w:r>
              <w:t>VerifyDateRange</w:t>
            </w:r>
          </w:p>
        </w:tc>
        <w:tc>
          <w:tcPr>
            <w:tcW w:w="1101" w:type="dxa"/>
            <w:hideMark/>
          </w:tcPr>
          <w:p w:rsidR="005C0ABC" w:rsidRDefault="005C0ABC" w:rsidP="00EE7366">
            <w:pPr>
              <w:pStyle w:val="DP-TableRowText"/>
            </w:pPr>
            <w:r>
              <w:t>976 - 1021</w:t>
            </w:r>
          </w:p>
        </w:tc>
        <w:tc>
          <w:tcPr>
            <w:tcW w:w="6737" w:type="dxa"/>
            <w:hideMark/>
          </w:tcPr>
          <w:p w:rsidR="005C0ABC" w:rsidRDefault="005C0ABC" w:rsidP="00EE7366">
            <w:pPr>
              <w:pStyle w:val="DP-TableRowText"/>
            </w:pPr>
          </w:p>
        </w:tc>
      </w:tr>
      <w:tr w:rsidR="001F1932" w:rsidTr="00EE7366">
        <w:tc>
          <w:tcPr>
            <w:tcW w:w="0" w:type="auto"/>
            <w:vMerge w:val="restart"/>
            <w:hideMark/>
          </w:tcPr>
          <w:p w:rsidR="001F1932" w:rsidRDefault="001F1932" w:rsidP="00EE7366">
            <w:pPr>
              <w:pStyle w:val="DP-TableRowText"/>
            </w:pPr>
            <w:r>
              <w:t>frmRptShipmentSummary</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1 - 36</w:t>
            </w:r>
          </w:p>
        </w:tc>
        <w:tc>
          <w:tcPr>
            <w:tcW w:w="6737" w:type="dxa"/>
            <w:hideMark/>
          </w:tcPr>
          <w:p w:rsidR="001F1932" w:rsidRDefault="001F1932" w:rsidP="00EE7366">
            <w:pPr>
              <w:pStyle w:val="DP-TableRowText"/>
            </w:pPr>
            <w:r>
              <w:t>'+ ' Module : Form_frmRptShipmentSummary ' Description: code for shipment summary report parameter form ' Procedures : cboFrom_AfterUpdate() ' cboThrough_AfterUpdate() ' cmdPreview_Click() ' cmdPrint_Click() ' cmdShowHide_Click() ' CreateShipQuery() ' DisplayReport(lngMode As Long) ' FillFilterCombos(strType As String) ' Form_Load() ' Form_Open(Cancel As Integer) ' lstDisplay1_AfterUpdate() ' lstDisplay2_AfterUpdate() ' optDisplay_AfterUpdate() ' SetListSource() ' SetPageBreak(strReport As String, intMode As Integer) ' SetText() ' VerifyDateRange()</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cboDisplay_AfterUpdate</w:t>
            </w:r>
          </w:p>
        </w:tc>
        <w:tc>
          <w:tcPr>
            <w:tcW w:w="1101" w:type="dxa"/>
            <w:hideMark/>
          </w:tcPr>
          <w:p w:rsidR="001F1932" w:rsidRDefault="001F1932" w:rsidP="00EE7366">
            <w:pPr>
              <w:pStyle w:val="DP-TableRowText"/>
            </w:pPr>
            <w:r>
              <w:t>37 - 93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cboFrom_AfterUpdate</w:t>
            </w:r>
          </w:p>
        </w:tc>
        <w:tc>
          <w:tcPr>
            <w:tcW w:w="1101" w:type="dxa"/>
            <w:hideMark/>
          </w:tcPr>
          <w:p w:rsidR="001F1932" w:rsidRDefault="001F1932" w:rsidP="00EE7366">
            <w:pPr>
              <w:pStyle w:val="DP-TableRowText"/>
            </w:pPr>
            <w:r>
              <w:t>102 - 141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cboPeriod_AfterUpdate</w:t>
            </w:r>
          </w:p>
        </w:tc>
        <w:tc>
          <w:tcPr>
            <w:tcW w:w="1101" w:type="dxa"/>
            <w:hideMark/>
          </w:tcPr>
          <w:p w:rsidR="001F1932" w:rsidRDefault="001F1932" w:rsidP="00EE7366">
            <w:pPr>
              <w:pStyle w:val="DP-TableRowText"/>
            </w:pPr>
            <w:r>
              <w:t>143 - 167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cboPeriod_GotFocus</w:t>
            </w:r>
          </w:p>
        </w:tc>
        <w:tc>
          <w:tcPr>
            <w:tcW w:w="1101" w:type="dxa"/>
            <w:hideMark/>
          </w:tcPr>
          <w:p w:rsidR="001F1932" w:rsidRDefault="001F1932" w:rsidP="00EE7366">
            <w:pPr>
              <w:pStyle w:val="DP-TableRowText"/>
            </w:pPr>
            <w:r>
              <w:t>170 - 172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cboThrough_AfterUpdate</w:t>
            </w:r>
          </w:p>
        </w:tc>
        <w:tc>
          <w:tcPr>
            <w:tcW w:w="1101" w:type="dxa"/>
            <w:hideMark/>
          </w:tcPr>
          <w:p w:rsidR="001F1932" w:rsidRDefault="001F1932" w:rsidP="00EE7366">
            <w:pPr>
              <w:pStyle w:val="DP-TableRowText"/>
            </w:pPr>
            <w:r>
              <w:t>181 - 199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cmdPDF_Click</w:t>
            </w:r>
          </w:p>
        </w:tc>
        <w:tc>
          <w:tcPr>
            <w:tcW w:w="1101" w:type="dxa"/>
            <w:hideMark/>
          </w:tcPr>
          <w:p w:rsidR="001F1932" w:rsidRDefault="001F1932" w:rsidP="00EE7366">
            <w:pPr>
              <w:pStyle w:val="DP-TableRowText"/>
            </w:pPr>
            <w:r>
              <w:t>201 - 233</w:t>
            </w:r>
          </w:p>
        </w:tc>
        <w:tc>
          <w:tcPr>
            <w:tcW w:w="6737" w:type="dxa"/>
            <w:hideMark/>
          </w:tcPr>
          <w:p w:rsidR="001F1932" w:rsidRDefault="001F1932" w:rsidP="00EE7366">
            <w:pPr>
              <w:pStyle w:val="DP-TableRowText"/>
            </w:pPr>
            <w:r>
              <w:t>'+ ' Procedure : cmdPDF_Click ' Comments : display report in normal mode (i.e. send to printer) ' Parameters: - ' Modified : 01 AUG 2006 LKB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cmdPreview_Click</w:t>
            </w:r>
          </w:p>
        </w:tc>
        <w:tc>
          <w:tcPr>
            <w:tcW w:w="1101" w:type="dxa"/>
            <w:hideMark/>
          </w:tcPr>
          <w:p w:rsidR="001F1932" w:rsidRDefault="001F1932" w:rsidP="00EE7366">
            <w:pPr>
              <w:pStyle w:val="DP-TableRowText"/>
            </w:pPr>
            <w:r>
              <w:t>242 - 270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cmdPrint_Click</w:t>
            </w:r>
          </w:p>
        </w:tc>
        <w:tc>
          <w:tcPr>
            <w:tcW w:w="1101" w:type="dxa"/>
            <w:hideMark/>
          </w:tcPr>
          <w:p w:rsidR="001F1932" w:rsidRDefault="001F1932" w:rsidP="00EE7366">
            <w:pPr>
              <w:pStyle w:val="DP-TableRowText"/>
            </w:pPr>
            <w:r>
              <w:t>279 - 306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cmdShowHide_Click</w:t>
            </w:r>
          </w:p>
        </w:tc>
        <w:tc>
          <w:tcPr>
            <w:tcW w:w="1101" w:type="dxa"/>
            <w:hideMark/>
          </w:tcPr>
          <w:p w:rsidR="001F1932" w:rsidRDefault="001F1932" w:rsidP="00EE7366">
            <w:pPr>
              <w:pStyle w:val="DP-TableRowText"/>
            </w:pPr>
            <w:r>
              <w:t>314 - 361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CreateShipQuery</w:t>
            </w:r>
          </w:p>
        </w:tc>
        <w:tc>
          <w:tcPr>
            <w:tcW w:w="1101" w:type="dxa"/>
            <w:hideMark/>
          </w:tcPr>
          <w:p w:rsidR="001F1932" w:rsidRDefault="001F1932" w:rsidP="00EE7366">
            <w:pPr>
              <w:pStyle w:val="DP-TableRowText"/>
            </w:pPr>
            <w:r>
              <w:t>372 - 411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DisplayReport</w:t>
            </w:r>
          </w:p>
        </w:tc>
        <w:tc>
          <w:tcPr>
            <w:tcW w:w="1101" w:type="dxa"/>
            <w:hideMark/>
          </w:tcPr>
          <w:p w:rsidR="001F1932" w:rsidRDefault="001F1932" w:rsidP="00EE7366">
            <w:pPr>
              <w:pStyle w:val="DP-TableRowText"/>
            </w:pPr>
            <w:r>
              <w:t>420 - 471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FillFilterCombos</w:t>
            </w:r>
          </w:p>
        </w:tc>
        <w:tc>
          <w:tcPr>
            <w:tcW w:w="1101" w:type="dxa"/>
            <w:hideMark/>
          </w:tcPr>
          <w:p w:rsidR="001F1932" w:rsidRDefault="001F1932" w:rsidP="00EE7366">
            <w:pPr>
              <w:pStyle w:val="DP-TableRowText"/>
            </w:pPr>
            <w:r>
              <w:t>481 - 542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552 - 582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Form_Load</w:t>
            </w:r>
          </w:p>
        </w:tc>
        <w:tc>
          <w:tcPr>
            <w:tcW w:w="1101" w:type="dxa"/>
            <w:hideMark/>
          </w:tcPr>
          <w:p w:rsidR="001F1932" w:rsidRDefault="001F1932" w:rsidP="00EE7366">
            <w:pPr>
              <w:pStyle w:val="DP-TableRowText"/>
            </w:pPr>
            <w:r>
              <w:t>593 - 655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666 - 714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lstDisplay1_AfterUpdate</w:t>
            </w:r>
          </w:p>
        </w:tc>
        <w:tc>
          <w:tcPr>
            <w:tcW w:w="1101" w:type="dxa"/>
            <w:hideMark/>
          </w:tcPr>
          <w:p w:rsidR="001F1932" w:rsidRDefault="001F1932" w:rsidP="00EE7366">
            <w:pPr>
              <w:pStyle w:val="DP-TableRowText"/>
            </w:pPr>
            <w:r>
              <w:t>723 - 772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lstDisplay1_KeyDown</w:t>
            </w:r>
          </w:p>
        </w:tc>
        <w:tc>
          <w:tcPr>
            <w:tcW w:w="1101" w:type="dxa"/>
            <w:hideMark/>
          </w:tcPr>
          <w:p w:rsidR="001F1932" w:rsidRDefault="001F1932" w:rsidP="00EE7366">
            <w:pPr>
              <w:pStyle w:val="DP-TableRowText"/>
            </w:pPr>
            <w:r>
              <w:t>774 - 776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lstDisplay1_KeyUp</w:t>
            </w:r>
          </w:p>
        </w:tc>
        <w:tc>
          <w:tcPr>
            <w:tcW w:w="1101" w:type="dxa"/>
            <w:hideMark/>
          </w:tcPr>
          <w:p w:rsidR="001F1932" w:rsidRDefault="001F1932" w:rsidP="00EE7366">
            <w:pPr>
              <w:pStyle w:val="DP-TableRowText"/>
            </w:pPr>
            <w:r>
              <w:t>778 - 780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lstDisplay2_AfterUpdate</w:t>
            </w:r>
          </w:p>
        </w:tc>
        <w:tc>
          <w:tcPr>
            <w:tcW w:w="1101" w:type="dxa"/>
            <w:hideMark/>
          </w:tcPr>
          <w:p w:rsidR="001F1932" w:rsidRDefault="001F1932" w:rsidP="00EE7366">
            <w:pPr>
              <w:pStyle w:val="DP-TableRowText"/>
            </w:pPr>
            <w:r>
              <w:t>789 - 821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lstDisplay2_KeyDown</w:t>
            </w:r>
          </w:p>
        </w:tc>
        <w:tc>
          <w:tcPr>
            <w:tcW w:w="1101" w:type="dxa"/>
            <w:hideMark/>
          </w:tcPr>
          <w:p w:rsidR="001F1932" w:rsidRDefault="001F1932" w:rsidP="00EE7366">
            <w:pPr>
              <w:pStyle w:val="DP-TableRowText"/>
            </w:pPr>
            <w:r>
              <w:t>823 - 825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lstDisplay2_KeyUp</w:t>
            </w:r>
          </w:p>
        </w:tc>
        <w:tc>
          <w:tcPr>
            <w:tcW w:w="1101" w:type="dxa"/>
            <w:hideMark/>
          </w:tcPr>
          <w:p w:rsidR="001F1932" w:rsidRDefault="001F1932" w:rsidP="00EE7366">
            <w:pPr>
              <w:pStyle w:val="DP-TableRowText"/>
            </w:pPr>
            <w:r>
              <w:t>827 - 829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MakeFilters</w:t>
            </w:r>
          </w:p>
        </w:tc>
        <w:tc>
          <w:tcPr>
            <w:tcW w:w="1101" w:type="dxa"/>
            <w:hideMark/>
          </w:tcPr>
          <w:p w:rsidR="001F1932" w:rsidRDefault="001F1932" w:rsidP="00EE7366">
            <w:pPr>
              <w:pStyle w:val="DP-TableRowText"/>
            </w:pPr>
            <w:r>
              <w:t>1046 - 1147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optDisplay_AfterUpdate</w:t>
            </w:r>
          </w:p>
        </w:tc>
        <w:tc>
          <w:tcPr>
            <w:tcW w:w="1101" w:type="dxa"/>
            <w:hideMark/>
          </w:tcPr>
          <w:p w:rsidR="001F1932" w:rsidRDefault="001F1932" w:rsidP="00EE7366">
            <w:pPr>
              <w:pStyle w:val="DP-TableRowText"/>
            </w:pPr>
            <w:r>
              <w:t>837 - 856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SetListSource</w:t>
            </w:r>
          </w:p>
        </w:tc>
        <w:tc>
          <w:tcPr>
            <w:tcW w:w="1101" w:type="dxa"/>
            <w:hideMark/>
          </w:tcPr>
          <w:p w:rsidR="001F1932" w:rsidRDefault="001F1932" w:rsidP="00EE7366">
            <w:pPr>
              <w:pStyle w:val="DP-TableRowText"/>
            </w:pPr>
            <w:r>
              <w:t>865 - 902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SetPageBreak</w:t>
            </w:r>
          </w:p>
        </w:tc>
        <w:tc>
          <w:tcPr>
            <w:tcW w:w="1101" w:type="dxa"/>
            <w:hideMark/>
          </w:tcPr>
          <w:p w:rsidR="001F1932" w:rsidRDefault="001F1932" w:rsidP="00EE7366">
            <w:pPr>
              <w:pStyle w:val="DP-TableRowText"/>
            </w:pPr>
            <w:r>
              <w:t>912 - 941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950 - 981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VerifyDateRange</w:t>
            </w:r>
          </w:p>
        </w:tc>
        <w:tc>
          <w:tcPr>
            <w:tcW w:w="1101" w:type="dxa"/>
            <w:hideMark/>
          </w:tcPr>
          <w:p w:rsidR="001F1932" w:rsidRDefault="001F1932" w:rsidP="00EE7366">
            <w:pPr>
              <w:pStyle w:val="DP-TableRowText"/>
            </w:pPr>
            <w:r>
              <w:t>991 - 1036</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frmRptStockStatus</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1 - 36</w:t>
            </w:r>
          </w:p>
        </w:tc>
        <w:tc>
          <w:tcPr>
            <w:tcW w:w="6737" w:type="dxa"/>
            <w:hideMark/>
          </w:tcPr>
          <w:p w:rsidR="001F1932" w:rsidRDefault="001F1932" w:rsidP="00EE7366">
            <w:pPr>
              <w:pStyle w:val="DP-TableRowText"/>
            </w:pPr>
            <w:r>
              <w:t>'+ ' Module : Form_frmRptStockStatus ' Description: code for stock status report parameter form ' Procedures : SetListboxSelected(lstBox As ListBox, fSelected As Boolean) ' cboDisplay_AfterUpdate() ' cboFrom_AfterUpdate() ' cboGrouping_AfterUpdate() ' cboThrough_AfterUpdate() ' chkAllSupplier_AfterUpdate() ' cmdPreview_Click() ' cmdPrint_Click() ' cmdShowHide_Click() ' DisplayReport(intView As Integer) ' Form_Load() ' Form_Open(Cancel As Integer) ' ini_cboProduct() ' ini_cboYears() ' lstDisplay1_AfterUpdate() ' lstDisplay2_AfterUpdate() ' optDisplay_AfterUpdate() ' SetText() ' Update_Report() ' UpdateControls(lngColumn As Long)</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cboDisplay_AfterUpdate</w:t>
            </w:r>
          </w:p>
        </w:tc>
        <w:tc>
          <w:tcPr>
            <w:tcW w:w="1101" w:type="dxa"/>
            <w:hideMark/>
          </w:tcPr>
          <w:p w:rsidR="001F1932" w:rsidRDefault="001F1932" w:rsidP="00EE7366">
            <w:pPr>
              <w:pStyle w:val="DP-TableRowText"/>
            </w:pPr>
            <w:r>
              <w:t>73 - 92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cboFrom_AfterUpdate</w:t>
            </w:r>
          </w:p>
        </w:tc>
        <w:tc>
          <w:tcPr>
            <w:tcW w:w="1101" w:type="dxa"/>
            <w:hideMark/>
          </w:tcPr>
          <w:p w:rsidR="001F1932" w:rsidRDefault="001F1932" w:rsidP="00EE7366">
            <w:pPr>
              <w:pStyle w:val="DP-TableRowText"/>
            </w:pPr>
            <w:r>
              <w:t>103 - 130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cboGrouping_AfterUpdate</w:t>
            </w:r>
          </w:p>
        </w:tc>
        <w:tc>
          <w:tcPr>
            <w:tcW w:w="1101" w:type="dxa"/>
            <w:hideMark/>
          </w:tcPr>
          <w:p w:rsidR="001F1932" w:rsidRDefault="001F1932" w:rsidP="00EE7366">
            <w:pPr>
              <w:pStyle w:val="DP-TableRowText"/>
            </w:pPr>
            <w:r>
              <w:t>139 - 165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cboPeriod_AfterUpdate</w:t>
            </w:r>
          </w:p>
        </w:tc>
        <w:tc>
          <w:tcPr>
            <w:tcW w:w="1101" w:type="dxa"/>
            <w:hideMark/>
          </w:tcPr>
          <w:p w:rsidR="001F1932" w:rsidRDefault="001F1932" w:rsidP="00EE7366">
            <w:pPr>
              <w:pStyle w:val="DP-TableRowText"/>
            </w:pPr>
            <w:r>
              <w:t>166 - 188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cboPeriod_GotFocus</w:t>
            </w:r>
          </w:p>
        </w:tc>
        <w:tc>
          <w:tcPr>
            <w:tcW w:w="1101" w:type="dxa"/>
            <w:hideMark/>
          </w:tcPr>
          <w:p w:rsidR="001F1932" w:rsidRDefault="001F1932" w:rsidP="00EE7366">
            <w:pPr>
              <w:pStyle w:val="DP-TableRowText"/>
            </w:pPr>
            <w:r>
              <w:t>191 - 193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cboThrough_AfterUpdate</w:t>
            </w:r>
          </w:p>
        </w:tc>
        <w:tc>
          <w:tcPr>
            <w:tcW w:w="1101" w:type="dxa"/>
            <w:hideMark/>
          </w:tcPr>
          <w:p w:rsidR="001F1932" w:rsidRDefault="001F1932" w:rsidP="00EE7366">
            <w:pPr>
              <w:pStyle w:val="DP-TableRowText"/>
            </w:pPr>
            <w:r>
              <w:t>202 - 228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chkAllSupplier_AfterUpdate</w:t>
            </w:r>
          </w:p>
        </w:tc>
        <w:tc>
          <w:tcPr>
            <w:tcW w:w="1101" w:type="dxa"/>
            <w:hideMark/>
          </w:tcPr>
          <w:p w:rsidR="001F1932" w:rsidRDefault="001F1932" w:rsidP="00EE7366">
            <w:pPr>
              <w:pStyle w:val="DP-TableRowText"/>
            </w:pPr>
            <w:r>
              <w:t>236 - 266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cmdAMC_Click</w:t>
            </w:r>
          </w:p>
        </w:tc>
        <w:tc>
          <w:tcPr>
            <w:tcW w:w="1101" w:type="dxa"/>
            <w:hideMark/>
          </w:tcPr>
          <w:p w:rsidR="001F1932" w:rsidRDefault="001F1932" w:rsidP="00EE7366">
            <w:pPr>
              <w:pStyle w:val="DP-TableRowText"/>
            </w:pPr>
            <w:r>
              <w:t>268 - 280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cmdPDF_Click</w:t>
            </w:r>
          </w:p>
        </w:tc>
        <w:tc>
          <w:tcPr>
            <w:tcW w:w="1101" w:type="dxa"/>
            <w:hideMark/>
          </w:tcPr>
          <w:p w:rsidR="001F1932" w:rsidRDefault="001F1932" w:rsidP="00EE7366">
            <w:pPr>
              <w:pStyle w:val="DP-TableRowText"/>
            </w:pPr>
            <w:r>
              <w:t>282 - 309</w:t>
            </w:r>
          </w:p>
        </w:tc>
        <w:tc>
          <w:tcPr>
            <w:tcW w:w="6737" w:type="dxa"/>
            <w:hideMark/>
          </w:tcPr>
          <w:p w:rsidR="001F1932" w:rsidRDefault="001F1932" w:rsidP="00EE7366">
            <w:pPr>
              <w:pStyle w:val="DP-TableRowText"/>
            </w:pPr>
            <w:r>
              <w:t xml:space="preserve">'+ ' Procedure : cmdPDF_Click ' Comments : display report as PDF ' </w:t>
            </w:r>
            <w:r>
              <w:lastRenderedPageBreak/>
              <w:t>Parameters: - ' Modified : 01 AUG 2006 LKB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cmdPreview_Click</w:t>
            </w:r>
          </w:p>
        </w:tc>
        <w:tc>
          <w:tcPr>
            <w:tcW w:w="1101" w:type="dxa"/>
            <w:hideMark/>
          </w:tcPr>
          <w:p w:rsidR="001F1932" w:rsidRDefault="001F1932" w:rsidP="00EE7366">
            <w:pPr>
              <w:pStyle w:val="DP-TableRowText"/>
            </w:pPr>
            <w:r>
              <w:t>318 - 343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cmdPrint_Click</w:t>
            </w:r>
          </w:p>
        </w:tc>
        <w:tc>
          <w:tcPr>
            <w:tcW w:w="1101" w:type="dxa"/>
            <w:hideMark/>
          </w:tcPr>
          <w:p w:rsidR="001F1932" w:rsidRDefault="001F1932" w:rsidP="00EE7366">
            <w:pPr>
              <w:pStyle w:val="DP-TableRowText"/>
            </w:pPr>
            <w:r>
              <w:t>352 - 374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cmdShowHide_Click</w:t>
            </w:r>
          </w:p>
        </w:tc>
        <w:tc>
          <w:tcPr>
            <w:tcW w:w="1101" w:type="dxa"/>
            <w:hideMark/>
          </w:tcPr>
          <w:p w:rsidR="001F1932" w:rsidRDefault="001F1932" w:rsidP="00EE7366">
            <w:pPr>
              <w:pStyle w:val="DP-TableRowText"/>
            </w:pPr>
            <w:r>
              <w:t>384 - 411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DisplayReport</w:t>
            </w:r>
          </w:p>
        </w:tc>
        <w:tc>
          <w:tcPr>
            <w:tcW w:w="1101" w:type="dxa"/>
            <w:hideMark/>
          </w:tcPr>
          <w:p w:rsidR="001F1932" w:rsidRDefault="001F1932" w:rsidP="00EE7366">
            <w:pPr>
              <w:pStyle w:val="DP-TableRowText"/>
            </w:pPr>
            <w:r>
              <w:t>422 - 607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621 - 651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Form_Load</w:t>
            </w:r>
          </w:p>
        </w:tc>
        <w:tc>
          <w:tcPr>
            <w:tcW w:w="1101" w:type="dxa"/>
            <w:hideMark/>
          </w:tcPr>
          <w:p w:rsidR="001F1932" w:rsidRDefault="001F1932" w:rsidP="00EE7366">
            <w:pPr>
              <w:pStyle w:val="DP-TableRowText"/>
            </w:pPr>
            <w:r>
              <w:t>660 - 676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685 - 804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GetSourceObject</w:t>
            </w:r>
          </w:p>
        </w:tc>
        <w:tc>
          <w:tcPr>
            <w:tcW w:w="1101" w:type="dxa"/>
            <w:hideMark/>
          </w:tcPr>
          <w:p w:rsidR="001F1932" w:rsidRDefault="001F1932" w:rsidP="00EE7366">
            <w:pPr>
              <w:pStyle w:val="DP-TableRowText"/>
            </w:pPr>
            <w:r>
              <w:t>813 - 853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ini_cboProduct</w:t>
            </w:r>
          </w:p>
        </w:tc>
        <w:tc>
          <w:tcPr>
            <w:tcW w:w="1101" w:type="dxa"/>
            <w:hideMark/>
          </w:tcPr>
          <w:p w:rsidR="001F1932" w:rsidRDefault="001F1932" w:rsidP="00EE7366">
            <w:pPr>
              <w:pStyle w:val="DP-TableRowText"/>
            </w:pPr>
            <w:r>
              <w:t>863 - 919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ini_cboYears</w:t>
            </w:r>
          </w:p>
        </w:tc>
        <w:tc>
          <w:tcPr>
            <w:tcW w:w="1101" w:type="dxa"/>
            <w:hideMark/>
          </w:tcPr>
          <w:p w:rsidR="001F1932" w:rsidRDefault="001F1932" w:rsidP="00EE7366">
            <w:pPr>
              <w:pStyle w:val="DP-TableRowText"/>
            </w:pPr>
            <w:r>
              <w:t>930 - 1012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lstDisplay1_AfterUpdate</w:t>
            </w:r>
          </w:p>
        </w:tc>
        <w:tc>
          <w:tcPr>
            <w:tcW w:w="1101" w:type="dxa"/>
            <w:hideMark/>
          </w:tcPr>
          <w:p w:rsidR="001F1932" w:rsidRDefault="001F1932" w:rsidP="00EE7366">
            <w:pPr>
              <w:pStyle w:val="DP-TableRowText"/>
            </w:pPr>
            <w:r>
              <w:t>1021 - 1247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lstDisplay1_KeyDown</w:t>
            </w:r>
          </w:p>
        </w:tc>
        <w:tc>
          <w:tcPr>
            <w:tcW w:w="1101" w:type="dxa"/>
            <w:hideMark/>
          </w:tcPr>
          <w:p w:rsidR="001F1932" w:rsidRDefault="001F1932" w:rsidP="00EE7366">
            <w:pPr>
              <w:pStyle w:val="DP-TableRowText"/>
            </w:pPr>
            <w:r>
              <w:t>1250 - 1252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lstDisplay1_KeyUp</w:t>
            </w:r>
          </w:p>
        </w:tc>
        <w:tc>
          <w:tcPr>
            <w:tcW w:w="1101" w:type="dxa"/>
            <w:hideMark/>
          </w:tcPr>
          <w:p w:rsidR="001F1932" w:rsidRDefault="001F1932" w:rsidP="00EE7366">
            <w:pPr>
              <w:pStyle w:val="DP-TableRowText"/>
            </w:pPr>
            <w:r>
              <w:t>1254 - 1256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lstDisplay2_AfterUpdate</w:t>
            </w:r>
          </w:p>
        </w:tc>
        <w:tc>
          <w:tcPr>
            <w:tcW w:w="1101" w:type="dxa"/>
            <w:hideMark/>
          </w:tcPr>
          <w:p w:rsidR="001F1932" w:rsidRDefault="001F1932" w:rsidP="00EE7366">
            <w:pPr>
              <w:pStyle w:val="DP-TableRowText"/>
            </w:pPr>
            <w:r>
              <w:t>1264 - 1283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lstDisplay2_KeyDown</w:t>
            </w:r>
          </w:p>
        </w:tc>
        <w:tc>
          <w:tcPr>
            <w:tcW w:w="1101" w:type="dxa"/>
            <w:hideMark/>
          </w:tcPr>
          <w:p w:rsidR="001F1932" w:rsidRDefault="001F1932" w:rsidP="00EE7366">
            <w:pPr>
              <w:pStyle w:val="DP-TableRowText"/>
            </w:pPr>
            <w:r>
              <w:t>1285 - 1287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lstDisplay2_KeyUp</w:t>
            </w:r>
          </w:p>
        </w:tc>
        <w:tc>
          <w:tcPr>
            <w:tcW w:w="1101" w:type="dxa"/>
            <w:hideMark/>
          </w:tcPr>
          <w:p w:rsidR="001F1932" w:rsidRDefault="001F1932" w:rsidP="00EE7366">
            <w:pPr>
              <w:pStyle w:val="DP-TableRowText"/>
            </w:pPr>
            <w:r>
              <w:t>1289 - 1291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optDisplay_AfterUpdate</w:t>
            </w:r>
          </w:p>
        </w:tc>
        <w:tc>
          <w:tcPr>
            <w:tcW w:w="1101" w:type="dxa"/>
            <w:hideMark/>
          </w:tcPr>
          <w:p w:rsidR="001F1932" w:rsidRDefault="001F1932" w:rsidP="00EE7366">
            <w:pPr>
              <w:pStyle w:val="DP-TableRowText"/>
            </w:pPr>
            <w:r>
              <w:t>1299 - 1436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setFormForMatrixReport</w:t>
            </w:r>
          </w:p>
        </w:tc>
        <w:tc>
          <w:tcPr>
            <w:tcW w:w="1101" w:type="dxa"/>
            <w:hideMark/>
          </w:tcPr>
          <w:p w:rsidR="001F1932" w:rsidRDefault="001F1932" w:rsidP="00EE7366">
            <w:pPr>
              <w:pStyle w:val="DP-TableRowText"/>
            </w:pPr>
            <w:r>
              <w:t>1579 - 1597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SetListboxSelected</w:t>
            </w:r>
          </w:p>
        </w:tc>
        <w:tc>
          <w:tcPr>
            <w:tcW w:w="1101" w:type="dxa"/>
            <w:hideMark/>
          </w:tcPr>
          <w:p w:rsidR="001F1932" w:rsidRDefault="001F1932" w:rsidP="00EE7366">
            <w:pPr>
              <w:pStyle w:val="DP-TableRowText"/>
            </w:pPr>
            <w:r>
              <w:t>44 - 65</w:t>
            </w:r>
          </w:p>
        </w:tc>
        <w:tc>
          <w:tcPr>
            <w:tcW w:w="6737" w:type="dxa"/>
            <w:hideMark/>
          </w:tcPr>
          <w:p w:rsidR="001F1932" w:rsidRDefault="001F1932" w:rsidP="00EE7366">
            <w:pPr>
              <w:pStyle w:val="DP-TableRowText"/>
            </w:pPr>
            <w:r>
              <w:t>'+ ' Procedure : SetListboxSelected ' Comments : sets all items in listbox to true or false ' Parameters: lstBox - listbox to update ' fSelected - true to select all, false to deselect ' Modified : 11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1445 - 1464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ShowFirstSelected</w:t>
            </w:r>
          </w:p>
        </w:tc>
        <w:tc>
          <w:tcPr>
            <w:tcW w:w="1101" w:type="dxa"/>
            <w:hideMark/>
          </w:tcPr>
          <w:p w:rsidR="001F1932" w:rsidRDefault="001F1932" w:rsidP="00EE7366">
            <w:pPr>
              <w:pStyle w:val="DP-TableRowText"/>
            </w:pPr>
            <w:r>
              <w:t>1516 - 1570</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UpdateControls</w:t>
            </w:r>
          </w:p>
        </w:tc>
        <w:tc>
          <w:tcPr>
            <w:tcW w:w="1101" w:type="dxa"/>
            <w:hideMark/>
          </w:tcPr>
          <w:p w:rsidR="001F1932" w:rsidRDefault="001F1932" w:rsidP="00EE7366">
            <w:pPr>
              <w:pStyle w:val="DP-TableRowText"/>
            </w:pPr>
            <w:r>
              <w:t>1473 - 1514</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frmRptStockStatusDateRange</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1 - 35</w:t>
            </w:r>
          </w:p>
        </w:tc>
        <w:tc>
          <w:tcPr>
            <w:tcW w:w="6737" w:type="dxa"/>
            <w:hideMark/>
          </w:tcPr>
          <w:p w:rsidR="001F1932" w:rsidRDefault="001F1932" w:rsidP="00EE7366">
            <w:pPr>
              <w:pStyle w:val="DP-TableRowText"/>
            </w:pPr>
            <w:r>
              <w:t>'+ ' Module : Form_frmRptStockStatus ' Description: code for stock status report parameter form ' Procedures : SetListboxSelected(lstBox As ListBox, fSelected As Boolean) ' cboDisplay_AfterUpdate() ' cboFrom_AfterUpdate() ' cboGrouping_AfterUpdate() ' cboThrough_AfterUpdate() ' chkAllSupplier_AfterUpdate() ' cmdPreview_Click() ' cmdPrint_Click() ' cmdShowHide_Click() ' DisplayReport(intView As Integer) ' Form_Load() ' Form_Open(Cancel As Integer) ' ini_cboProduct() ' ini_cboYears() ' lstDisplay1_AfterUpdate() ' lstDisplay2_AfterUpdate() ' optDisplay_AfterUpdate() ' SetText() ' Update_Report() ' UpdateControls(lngColumn As Long)</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cboDisplay_AfterUpdate</w:t>
            </w:r>
          </w:p>
        </w:tc>
        <w:tc>
          <w:tcPr>
            <w:tcW w:w="1101" w:type="dxa"/>
            <w:hideMark/>
          </w:tcPr>
          <w:p w:rsidR="001F1932" w:rsidRDefault="001F1932" w:rsidP="00EE7366">
            <w:pPr>
              <w:pStyle w:val="DP-TableRowText"/>
            </w:pPr>
            <w:r>
              <w:t>72 - 91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cboFrom_AfterUpdate</w:t>
            </w:r>
          </w:p>
        </w:tc>
        <w:tc>
          <w:tcPr>
            <w:tcW w:w="1101" w:type="dxa"/>
            <w:hideMark/>
          </w:tcPr>
          <w:p w:rsidR="001F1932" w:rsidRDefault="001F1932" w:rsidP="00EE7366">
            <w:pPr>
              <w:pStyle w:val="DP-TableRowText"/>
            </w:pPr>
            <w:r>
              <w:t>100 - 127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cboGrouping_AfterUpdate</w:t>
            </w:r>
          </w:p>
        </w:tc>
        <w:tc>
          <w:tcPr>
            <w:tcW w:w="1101" w:type="dxa"/>
            <w:hideMark/>
          </w:tcPr>
          <w:p w:rsidR="001F1932" w:rsidRDefault="001F1932" w:rsidP="00EE7366">
            <w:pPr>
              <w:pStyle w:val="DP-TableRowText"/>
            </w:pPr>
            <w:r>
              <w:t>136 - 162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cboThrough_AfterUpdate</w:t>
            </w:r>
          </w:p>
        </w:tc>
        <w:tc>
          <w:tcPr>
            <w:tcW w:w="1101" w:type="dxa"/>
            <w:hideMark/>
          </w:tcPr>
          <w:p w:rsidR="001F1932" w:rsidRDefault="001F1932" w:rsidP="00EE7366">
            <w:pPr>
              <w:pStyle w:val="DP-TableRowText"/>
            </w:pPr>
            <w:r>
              <w:t>171 - 197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chkAllSupplier_AfterUpdate</w:t>
            </w:r>
          </w:p>
        </w:tc>
        <w:tc>
          <w:tcPr>
            <w:tcW w:w="1101" w:type="dxa"/>
            <w:hideMark/>
          </w:tcPr>
          <w:p w:rsidR="001F1932" w:rsidRDefault="001F1932" w:rsidP="00EE7366">
            <w:pPr>
              <w:pStyle w:val="DP-TableRowText"/>
            </w:pPr>
            <w:r>
              <w:t>205 - 235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cmdAMC_Click</w:t>
            </w:r>
          </w:p>
        </w:tc>
        <w:tc>
          <w:tcPr>
            <w:tcW w:w="1101" w:type="dxa"/>
            <w:hideMark/>
          </w:tcPr>
          <w:p w:rsidR="001F1932" w:rsidRDefault="001F1932" w:rsidP="00EE7366">
            <w:pPr>
              <w:pStyle w:val="DP-TableRowText"/>
            </w:pPr>
            <w:r>
              <w:t>237 - 244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cmdPDF_Click</w:t>
            </w:r>
          </w:p>
        </w:tc>
        <w:tc>
          <w:tcPr>
            <w:tcW w:w="1101" w:type="dxa"/>
            <w:hideMark/>
          </w:tcPr>
          <w:p w:rsidR="001F1932" w:rsidRDefault="001F1932" w:rsidP="00EE7366">
            <w:pPr>
              <w:pStyle w:val="DP-TableRowText"/>
            </w:pPr>
            <w:r>
              <w:t>246 - 273</w:t>
            </w:r>
          </w:p>
        </w:tc>
        <w:tc>
          <w:tcPr>
            <w:tcW w:w="6737" w:type="dxa"/>
            <w:hideMark/>
          </w:tcPr>
          <w:p w:rsidR="001F1932" w:rsidRDefault="001F1932" w:rsidP="00EE7366">
            <w:pPr>
              <w:pStyle w:val="DP-TableRowText"/>
            </w:pPr>
            <w:r>
              <w:t>'+ ' Procedure : cmdPDF_Click ' Comments : display report as PDF ' Parameters: - ' Modified : 01 AUG 2006 LKB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cmdPreview_Click</w:t>
            </w:r>
          </w:p>
        </w:tc>
        <w:tc>
          <w:tcPr>
            <w:tcW w:w="1101" w:type="dxa"/>
            <w:hideMark/>
          </w:tcPr>
          <w:p w:rsidR="001F1932" w:rsidRDefault="001F1932" w:rsidP="00EE7366">
            <w:pPr>
              <w:pStyle w:val="DP-TableRowText"/>
            </w:pPr>
            <w:r>
              <w:t>282 - 305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cmdPrint_Click</w:t>
            </w:r>
          </w:p>
        </w:tc>
        <w:tc>
          <w:tcPr>
            <w:tcW w:w="1101" w:type="dxa"/>
            <w:hideMark/>
          </w:tcPr>
          <w:p w:rsidR="001F1932" w:rsidRDefault="001F1932" w:rsidP="00EE7366">
            <w:pPr>
              <w:pStyle w:val="DP-TableRowText"/>
            </w:pPr>
            <w:r>
              <w:t>314 - 336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cmdShowHide_Click</w:t>
            </w:r>
          </w:p>
        </w:tc>
        <w:tc>
          <w:tcPr>
            <w:tcW w:w="1101" w:type="dxa"/>
            <w:hideMark/>
          </w:tcPr>
          <w:p w:rsidR="001F1932" w:rsidRDefault="001F1932" w:rsidP="00EE7366">
            <w:pPr>
              <w:pStyle w:val="DP-TableRowText"/>
            </w:pPr>
            <w:r>
              <w:t>344 - 367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DisplayReport</w:t>
            </w:r>
          </w:p>
        </w:tc>
        <w:tc>
          <w:tcPr>
            <w:tcW w:w="1101" w:type="dxa"/>
            <w:hideMark/>
          </w:tcPr>
          <w:p w:rsidR="001F1932" w:rsidRDefault="001F1932" w:rsidP="00EE7366">
            <w:pPr>
              <w:pStyle w:val="DP-TableRowText"/>
            </w:pPr>
            <w:r>
              <w:t>376 - 474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484 - 514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Form_Load</w:t>
            </w:r>
          </w:p>
        </w:tc>
        <w:tc>
          <w:tcPr>
            <w:tcW w:w="1101" w:type="dxa"/>
            <w:hideMark/>
          </w:tcPr>
          <w:p w:rsidR="001F1932" w:rsidRDefault="001F1932" w:rsidP="00EE7366">
            <w:pPr>
              <w:pStyle w:val="DP-TableRowText"/>
            </w:pPr>
            <w:r>
              <w:t>523 - 539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548 - 657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GetSourceObject</w:t>
            </w:r>
          </w:p>
        </w:tc>
        <w:tc>
          <w:tcPr>
            <w:tcW w:w="1101" w:type="dxa"/>
            <w:hideMark/>
          </w:tcPr>
          <w:p w:rsidR="001F1932" w:rsidRDefault="001F1932" w:rsidP="00EE7366">
            <w:pPr>
              <w:pStyle w:val="DP-TableRowText"/>
            </w:pPr>
            <w:r>
              <w:t>666 - 698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ini_cboProduct</w:t>
            </w:r>
          </w:p>
        </w:tc>
        <w:tc>
          <w:tcPr>
            <w:tcW w:w="1101" w:type="dxa"/>
            <w:hideMark/>
          </w:tcPr>
          <w:p w:rsidR="001F1932" w:rsidRDefault="001F1932" w:rsidP="00EE7366">
            <w:pPr>
              <w:pStyle w:val="DP-TableRowText"/>
            </w:pPr>
            <w:r>
              <w:t>708 - 764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ini_cboYears</w:t>
            </w:r>
          </w:p>
        </w:tc>
        <w:tc>
          <w:tcPr>
            <w:tcW w:w="1101" w:type="dxa"/>
            <w:hideMark/>
          </w:tcPr>
          <w:p w:rsidR="001F1932" w:rsidRDefault="001F1932" w:rsidP="00EE7366">
            <w:pPr>
              <w:pStyle w:val="DP-TableRowText"/>
            </w:pPr>
            <w:r>
              <w:t>775 - 857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lstDisplay1_AfterUpdate</w:t>
            </w:r>
          </w:p>
        </w:tc>
        <w:tc>
          <w:tcPr>
            <w:tcW w:w="1101" w:type="dxa"/>
            <w:hideMark/>
          </w:tcPr>
          <w:p w:rsidR="001F1932" w:rsidRDefault="001F1932" w:rsidP="00EE7366">
            <w:pPr>
              <w:pStyle w:val="DP-TableRowText"/>
            </w:pPr>
            <w:r>
              <w:t>866 - 1014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lstDisplay1_KeyDown</w:t>
            </w:r>
          </w:p>
        </w:tc>
        <w:tc>
          <w:tcPr>
            <w:tcW w:w="1101" w:type="dxa"/>
            <w:hideMark/>
          </w:tcPr>
          <w:p w:rsidR="001F1932" w:rsidRDefault="001F1932" w:rsidP="00EE7366">
            <w:pPr>
              <w:pStyle w:val="DP-TableRowText"/>
            </w:pPr>
            <w:r>
              <w:t>1017 - 1019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lstDisplay1_KeyUp</w:t>
            </w:r>
          </w:p>
        </w:tc>
        <w:tc>
          <w:tcPr>
            <w:tcW w:w="1101" w:type="dxa"/>
            <w:hideMark/>
          </w:tcPr>
          <w:p w:rsidR="001F1932" w:rsidRDefault="001F1932" w:rsidP="00EE7366">
            <w:pPr>
              <w:pStyle w:val="DP-TableRowText"/>
            </w:pPr>
            <w:r>
              <w:t>1021 - 1023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lstDisplay2_AfterUpdate</w:t>
            </w:r>
          </w:p>
        </w:tc>
        <w:tc>
          <w:tcPr>
            <w:tcW w:w="1101" w:type="dxa"/>
            <w:hideMark/>
          </w:tcPr>
          <w:p w:rsidR="001F1932" w:rsidRDefault="001F1932" w:rsidP="00EE7366">
            <w:pPr>
              <w:pStyle w:val="DP-TableRowText"/>
            </w:pPr>
            <w:r>
              <w:t>1031 - 1050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lstDisplay2_KeyDown</w:t>
            </w:r>
          </w:p>
        </w:tc>
        <w:tc>
          <w:tcPr>
            <w:tcW w:w="1101" w:type="dxa"/>
            <w:hideMark/>
          </w:tcPr>
          <w:p w:rsidR="001F1932" w:rsidRDefault="001F1932" w:rsidP="00EE7366">
            <w:pPr>
              <w:pStyle w:val="DP-TableRowText"/>
            </w:pPr>
            <w:r>
              <w:t>1052 - 1054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lstDisplay2_KeyUp</w:t>
            </w:r>
          </w:p>
        </w:tc>
        <w:tc>
          <w:tcPr>
            <w:tcW w:w="1101" w:type="dxa"/>
            <w:hideMark/>
          </w:tcPr>
          <w:p w:rsidR="001F1932" w:rsidRDefault="001F1932" w:rsidP="00EE7366">
            <w:pPr>
              <w:pStyle w:val="DP-TableRowText"/>
            </w:pPr>
            <w:r>
              <w:t>1056 - 1058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optDisplay_AfterUpdate</w:t>
            </w:r>
          </w:p>
        </w:tc>
        <w:tc>
          <w:tcPr>
            <w:tcW w:w="1101" w:type="dxa"/>
            <w:hideMark/>
          </w:tcPr>
          <w:p w:rsidR="001F1932" w:rsidRDefault="001F1932" w:rsidP="00EE7366">
            <w:pPr>
              <w:pStyle w:val="DP-TableRowText"/>
            </w:pPr>
            <w:r>
              <w:t>1066 - 1203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SetListboxSelected</w:t>
            </w:r>
          </w:p>
        </w:tc>
        <w:tc>
          <w:tcPr>
            <w:tcW w:w="1101" w:type="dxa"/>
            <w:hideMark/>
          </w:tcPr>
          <w:p w:rsidR="001F1932" w:rsidRDefault="001F1932" w:rsidP="00EE7366">
            <w:pPr>
              <w:pStyle w:val="DP-TableRowText"/>
            </w:pPr>
            <w:r>
              <w:t>43 - 64</w:t>
            </w:r>
          </w:p>
        </w:tc>
        <w:tc>
          <w:tcPr>
            <w:tcW w:w="6737" w:type="dxa"/>
            <w:hideMark/>
          </w:tcPr>
          <w:p w:rsidR="001F1932" w:rsidRDefault="001F1932" w:rsidP="00EE7366">
            <w:pPr>
              <w:pStyle w:val="DP-TableRowText"/>
            </w:pPr>
            <w:r>
              <w:t>'+ ' Procedure : SetListboxSelected ' Comments : sets all items in listbox to true or false ' Parameters: lstBox - listbox to update ' fSelected - true to select all, false to deselect ' Modified : 11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1212 - 1231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ShowFirstSelected</w:t>
            </w:r>
          </w:p>
        </w:tc>
        <w:tc>
          <w:tcPr>
            <w:tcW w:w="1101" w:type="dxa"/>
            <w:hideMark/>
          </w:tcPr>
          <w:p w:rsidR="001F1932" w:rsidRDefault="001F1932" w:rsidP="00EE7366">
            <w:pPr>
              <w:pStyle w:val="DP-TableRowText"/>
            </w:pPr>
            <w:r>
              <w:t>1283 - 1337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UpdateControls</w:t>
            </w:r>
          </w:p>
        </w:tc>
        <w:tc>
          <w:tcPr>
            <w:tcW w:w="1101" w:type="dxa"/>
            <w:hideMark/>
          </w:tcPr>
          <w:p w:rsidR="001F1932" w:rsidRDefault="001F1932" w:rsidP="00EE7366">
            <w:pPr>
              <w:pStyle w:val="DP-TableRowText"/>
            </w:pPr>
            <w:r>
              <w:t>1240 - 1281</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frmRptSupplyPlan</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1 - 35</w:t>
            </w:r>
          </w:p>
        </w:tc>
        <w:tc>
          <w:tcPr>
            <w:tcW w:w="6737" w:type="dxa"/>
            <w:hideMark/>
          </w:tcPr>
          <w:p w:rsidR="001F1932" w:rsidRDefault="001F1932" w:rsidP="00EE7366">
            <w:pPr>
              <w:pStyle w:val="DP-TableRowText"/>
            </w:pPr>
            <w:r>
              <w:t xml:space="preserve">'+ ' Module : Form_frmRptStockStatus ' Description: code for stock status report parameter form ' Procedures : SetListboxSelected(lstBox As ListBox, fSelected As Boolean) ' cboDisplay_AfterUpdate() ' cboFrom_AfterUpdate() ' cboGrouping_AfterUpdate() ' cboThrough_AfterUpdate() ' chkAllSupplier_AfterUpdate() ' cmdPreview_Click() ' cmdPrint_Click() ' cmdShowHide_Click() ' DisplayReport(intView As Integer) ' Form_Load() ' Form_Open(Cancel As Integer) ' ini_cboProduct() ' ini_cboYears() ' lstDisplay1_AfterUpdate() ' lstDisplay2_AfterUpdate() ' optDisplay_AfterUpdate() ' SetText() ' </w:t>
            </w:r>
            <w:r>
              <w:lastRenderedPageBreak/>
              <w:t>Update_Report() ' UpdateControls(lngColumn As Long)</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cboDisplay_AfterUpdate</w:t>
            </w:r>
          </w:p>
        </w:tc>
        <w:tc>
          <w:tcPr>
            <w:tcW w:w="1101" w:type="dxa"/>
            <w:hideMark/>
          </w:tcPr>
          <w:p w:rsidR="001F1932" w:rsidRDefault="001F1932" w:rsidP="00EE7366">
            <w:pPr>
              <w:pStyle w:val="DP-TableRowText"/>
            </w:pPr>
            <w:r>
              <w:t>72 - 91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cboFrom_AfterUpdate</w:t>
            </w:r>
          </w:p>
        </w:tc>
        <w:tc>
          <w:tcPr>
            <w:tcW w:w="1101" w:type="dxa"/>
            <w:hideMark/>
          </w:tcPr>
          <w:p w:rsidR="001F1932" w:rsidRDefault="001F1932" w:rsidP="00EE7366">
            <w:pPr>
              <w:pStyle w:val="DP-TableRowText"/>
            </w:pPr>
            <w:r>
              <w:t>100 - 128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cboGrouping_AfterUpdate</w:t>
            </w:r>
          </w:p>
        </w:tc>
        <w:tc>
          <w:tcPr>
            <w:tcW w:w="1101" w:type="dxa"/>
            <w:hideMark/>
          </w:tcPr>
          <w:p w:rsidR="001F1932" w:rsidRDefault="001F1932" w:rsidP="00EE7366">
            <w:pPr>
              <w:pStyle w:val="DP-TableRowText"/>
            </w:pPr>
            <w:r>
              <w:t>137 - 163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cboPeriod_AfterUpdate</w:t>
            </w:r>
          </w:p>
        </w:tc>
        <w:tc>
          <w:tcPr>
            <w:tcW w:w="1101" w:type="dxa"/>
            <w:hideMark/>
          </w:tcPr>
          <w:p w:rsidR="001F1932" w:rsidRDefault="001F1932" w:rsidP="00EE7366">
            <w:pPr>
              <w:pStyle w:val="DP-TableRowText"/>
            </w:pPr>
            <w:r>
              <w:t>165 - 188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cboPeriod_GotFocus</w:t>
            </w:r>
          </w:p>
        </w:tc>
        <w:tc>
          <w:tcPr>
            <w:tcW w:w="1101" w:type="dxa"/>
            <w:hideMark/>
          </w:tcPr>
          <w:p w:rsidR="001F1932" w:rsidRDefault="001F1932" w:rsidP="00EE7366">
            <w:pPr>
              <w:pStyle w:val="DP-TableRowText"/>
            </w:pPr>
            <w:r>
              <w:t>191 - 193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cboThrough_AfterUpdate</w:t>
            </w:r>
          </w:p>
        </w:tc>
        <w:tc>
          <w:tcPr>
            <w:tcW w:w="1101" w:type="dxa"/>
            <w:hideMark/>
          </w:tcPr>
          <w:p w:rsidR="001F1932" w:rsidRDefault="001F1932" w:rsidP="00EE7366">
            <w:pPr>
              <w:pStyle w:val="DP-TableRowText"/>
            </w:pPr>
            <w:r>
              <w:t>202 - 228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chkAllSupplier_AfterUpdate</w:t>
            </w:r>
          </w:p>
        </w:tc>
        <w:tc>
          <w:tcPr>
            <w:tcW w:w="1101" w:type="dxa"/>
            <w:hideMark/>
          </w:tcPr>
          <w:p w:rsidR="001F1932" w:rsidRDefault="001F1932" w:rsidP="00EE7366">
            <w:pPr>
              <w:pStyle w:val="DP-TableRowText"/>
            </w:pPr>
            <w:r>
              <w:t>236 - 266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chkRoundUp_AfterUpdate</w:t>
            </w:r>
          </w:p>
        </w:tc>
        <w:tc>
          <w:tcPr>
            <w:tcW w:w="1101" w:type="dxa"/>
            <w:hideMark/>
          </w:tcPr>
          <w:p w:rsidR="001F1932" w:rsidRDefault="001F1932" w:rsidP="00EE7366">
            <w:pPr>
              <w:pStyle w:val="DP-TableRowText"/>
            </w:pPr>
            <w:r>
              <w:t>268 - 313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cmdPDF_Click</w:t>
            </w:r>
          </w:p>
        </w:tc>
        <w:tc>
          <w:tcPr>
            <w:tcW w:w="1101" w:type="dxa"/>
            <w:hideMark/>
          </w:tcPr>
          <w:p w:rsidR="001F1932" w:rsidRDefault="001F1932" w:rsidP="00EE7366">
            <w:pPr>
              <w:pStyle w:val="DP-TableRowText"/>
            </w:pPr>
            <w:r>
              <w:t>318 - 345</w:t>
            </w:r>
          </w:p>
        </w:tc>
        <w:tc>
          <w:tcPr>
            <w:tcW w:w="6737" w:type="dxa"/>
            <w:hideMark/>
          </w:tcPr>
          <w:p w:rsidR="001F1932" w:rsidRDefault="001F1932" w:rsidP="00EE7366">
            <w:pPr>
              <w:pStyle w:val="DP-TableRowText"/>
            </w:pPr>
            <w:r>
              <w:t>'+ ' Procedure : cmdPDF_Click ' Comments : display report as PDF ' Parameters: - ' Modified : 01 AUG 2006 LKB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cmdPreview_Click</w:t>
            </w:r>
          </w:p>
        </w:tc>
        <w:tc>
          <w:tcPr>
            <w:tcW w:w="1101" w:type="dxa"/>
            <w:hideMark/>
          </w:tcPr>
          <w:p w:rsidR="001F1932" w:rsidRDefault="001F1932" w:rsidP="00EE7366">
            <w:pPr>
              <w:pStyle w:val="DP-TableRowText"/>
            </w:pPr>
            <w:r>
              <w:t>354 - 377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cmdPrint_Click</w:t>
            </w:r>
          </w:p>
        </w:tc>
        <w:tc>
          <w:tcPr>
            <w:tcW w:w="1101" w:type="dxa"/>
            <w:hideMark/>
          </w:tcPr>
          <w:p w:rsidR="001F1932" w:rsidRDefault="001F1932" w:rsidP="00EE7366">
            <w:pPr>
              <w:pStyle w:val="DP-TableRowText"/>
            </w:pPr>
            <w:r>
              <w:t>386 - 408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cmdShowHide_Click</w:t>
            </w:r>
          </w:p>
        </w:tc>
        <w:tc>
          <w:tcPr>
            <w:tcW w:w="1101" w:type="dxa"/>
            <w:hideMark/>
          </w:tcPr>
          <w:p w:rsidR="001F1932" w:rsidRDefault="001F1932" w:rsidP="00EE7366">
            <w:pPr>
              <w:pStyle w:val="DP-TableRowText"/>
            </w:pPr>
            <w:r>
              <w:t>416 - 439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DisplayReport</w:t>
            </w:r>
          </w:p>
        </w:tc>
        <w:tc>
          <w:tcPr>
            <w:tcW w:w="1101" w:type="dxa"/>
            <w:hideMark/>
          </w:tcPr>
          <w:p w:rsidR="001F1932" w:rsidRDefault="001F1932" w:rsidP="00EE7366">
            <w:pPr>
              <w:pStyle w:val="DP-TableRowText"/>
            </w:pPr>
            <w:r>
              <w:t>448 - 509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519 - 549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Form_Load</w:t>
            </w:r>
          </w:p>
        </w:tc>
        <w:tc>
          <w:tcPr>
            <w:tcW w:w="1101" w:type="dxa"/>
            <w:hideMark/>
          </w:tcPr>
          <w:p w:rsidR="001F1932" w:rsidRDefault="001F1932" w:rsidP="00EE7366">
            <w:pPr>
              <w:pStyle w:val="DP-TableRowText"/>
            </w:pPr>
            <w:r>
              <w:t>558 - 574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583 - 695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GetSourceObject</w:t>
            </w:r>
          </w:p>
        </w:tc>
        <w:tc>
          <w:tcPr>
            <w:tcW w:w="1101" w:type="dxa"/>
            <w:hideMark/>
          </w:tcPr>
          <w:p w:rsidR="001F1932" w:rsidRDefault="001F1932" w:rsidP="00EE7366">
            <w:pPr>
              <w:pStyle w:val="DP-TableRowText"/>
            </w:pPr>
            <w:r>
              <w:t>704 - 721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ini_cboProduct</w:t>
            </w:r>
          </w:p>
        </w:tc>
        <w:tc>
          <w:tcPr>
            <w:tcW w:w="1101" w:type="dxa"/>
            <w:hideMark/>
          </w:tcPr>
          <w:p w:rsidR="001F1932" w:rsidRDefault="001F1932" w:rsidP="00EE7366">
            <w:pPr>
              <w:pStyle w:val="DP-TableRowText"/>
            </w:pPr>
            <w:r>
              <w:t>731 - 786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ini_cboYears</w:t>
            </w:r>
          </w:p>
        </w:tc>
        <w:tc>
          <w:tcPr>
            <w:tcW w:w="1101" w:type="dxa"/>
            <w:hideMark/>
          </w:tcPr>
          <w:p w:rsidR="001F1932" w:rsidRDefault="001F1932" w:rsidP="00EE7366">
            <w:pPr>
              <w:pStyle w:val="DP-TableRowText"/>
            </w:pPr>
            <w:r>
              <w:t>797 - 871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lstDisplay1_AfterUpdate</w:t>
            </w:r>
          </w:p>
        </w:tc>
        <w:tc>
          <w:tcPr>
            <w:tcW w:w="1101" w:type="dxa"/>
            <w:hideMark/>
          </w:tcPr>
          <w:p w:rsidR="001F1932" w:rsidRDefault="001F1932" w:rsidP="00EE7366">
            <w:pPr>
              <w:pStyle w:val="DP-TableRowText"/>
            </w:pPr>
            <w:r>
              <w:t>880 - 1008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lstDisplay1_KeyDown</w:t>
            </w:r>
          </w:p>
        </w:tc>
        <w:tc>
          <w:tcPr>
            <w:tcW w:w="1101" w:type="dxa"/>
            <w:hideMark/>
          </w:tcPr>
          <w:p w:rsidR="001F1932" w:rsidRDefault="001F1932" w:rsidP="00EE7366">
            <w:pPr>
              <w:pStyle w:val="DP-TableRowText"/>
            </w:pPr>
            <w:r>
              <w:t>1011 - 1013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lstDisplay1_KeyUp</w:t>
            </w:r>
          </w:p>
        </w:tc>
        <w:tc>
          <w:tcPr>
            <w:tcW w:w="1101" w:type="dxa"/>
            <w:hideMark/>
          </w:tcPr>
          <w:p w:rsidR="001F1932" w:rsidRDefault="001F1932" w:rsidP="00EE7366">
            <w:pPr>
              <w:pStyle w:val="DP-TableRowText"/>
            </w:pPr>
            <w:r>
              <w:t>1015 - 1017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lstDisplay2_AfterUpdate</w:t>
            </w:r>
          </w:p>
        </w:tc>
        <w:tc>
          <w:tcPr>
            <w:tcW w:w="1101" w:type="dxa"/>
            <w:hideMark/>
          </w:tcPr>
          <w:p w:rsidR="001F1932" w:rsidRDefault="001F1932" w:rsidP="00EE7366">
            <w:pPr>
              <w:pStyle w:val="DP-TableRowText"/>
            </w:pPr>
            <w:r>
              <w:t>1025 - 1044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lstDisplay2_KeyDown</w:t>
            </w:r>
          </w:p>
        </w:tc>
        <w:tc>
          <w:tcPr>
            <w:tcW w:w="1101" w:type="dxa"/>
            <w:hideMark/>
          </w:tcPr>
          <w:p w:rsidR="001F1932" w:rsidRDefault="001F1932" w:rsidP="00EE7366">
            <w:pPr>
              <w:pStyle w:val="DP-TableRowText"/>
            </w:pPr>
            <w:r>
              <w:t xml:space="preserve">1046 - </w:t>
            </w:r>
            <w:r>
              <w:lastRenderedPageBreak/>
              <w:t>1048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lstDisplay2_KeyUp</w:t>
            </w:r>
          </w:p>
        </w:tc>
        <w:tc>
          <w:tcPr>
            <w:tcW w:w="1101" w:type="dxa"/>
            <w:hideMark/>
          </w:tcPr>
          <w:p w:rsidR="001F1932" w:rsidRDefault="001F1932" w:rsidP="00EE7366">
            <w:pPr>
              <w:pStyle w:val="DP-TableRowText"/>
            </w:pPr>
            <w:r>
              <w:t>1050 - 1052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optDisplay_AfterUpdate</w:t>
            </w:r>
          </w:p>
        </w:tc>
        <w:tc>
          <w:tcPr>
            <w:tcW w:w="1101" w:type="dxa"/>
            <w:hideMark/>
          </w:tcPr>
          <w:p w:rsidR="001F1932" w:rsidRDefault="001F1932" w:rsidP="00EE7366">
            <w:pPr>
              <w:pStyle w:val="DP-TableRowText"/>
            </w:pPr>
            <w:r>
              <w:t>1060 - 1146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SetListboxSelected</w:t>
            </w:r>
          </w:p>
        </w:tc>
        <w:tc>
          <w:tcPr>
            <w:tcW w:w="1101" w:type="dxa"/>
            <w:hideMark/>
          </w:tcPr>
          <w:p w:rsidR="001F1932" w:rsidRDefault="001F1932" w:rsidP="00EE7366">
            <w:pPr>
              <w:pStyle w:val="DP-TableRowText"/>
            </w:pPr>
            <w:r>
              <w:t>43 - 64</w:t>
            </w:r>
          </w:p>
        </w:tc>
        <w:tc>
          <w:tcPr>
            <w:tcW w:w="6737" w:type="dxa"/>
            <w:hideMark/>
          </w:tcPr>
          <w:p w:rsidR="001F1932" w:rsidRDefault="001F1932" w:rsidP="00EE7366">
            <w:pPr>
              <w:pStyle w:val="DP-TableRowText"/>
            </w:pPr>
            <w:r>
              <w:t>'+ ' Procedure : SetListboxSelected ' Comments : sets all items in listbox to true or false ' Parameters: lstBox - listbox to update ' fSelected - true to select all, false to deselect ' Modified : 11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1155 - 1174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ShowFirstSelected</w:t>
            </w:r>
          </w:p>
        </w:tc>
        <w:tc>
          <w:tcPr>
            <w:tcW w:w="1101" w:type="dxa"/>
            <w:hideMark/>
          </w:tcPr>
          <w:p w:rsidR="001F1932" w:rsidRDefault="001F1932" w:rsidP="00EE7366">
            <w:pPr>
              <w:pStyle w:val="DP-TableRowText"/>
            </w:pPr>
            <w:r>
              <w:t>1226 - 1272</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UpdateControls</w:t>
            </w:r>
          </w:p>
        </w:tc>
        <w:tc>
          <w:tcPr>
            <w:tcW w:w="1101" w:type="dxa"/>
            <w:hideMark/>
          </w:tcPr>
          <w:p w:rsidR="001F1932" w:rsidRDefault="001F1932" w:rsidP="00EE7366">
            <w:pPr>
              <w:pStyle w:val="DP-TableRowText"/>
            </w:pPr>
            <w:r>
              <w:t>1183 - 1224</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frmShipments</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1 - 52</w:t>
            </w:r>
          </w:p>
        </w:tc>
        <w:tc>
          <w:tcPr>
            <w:tcW w:w="6737" w:type="dxa"/>
            <w:hideMark/>
          </w:tcPr>
          <w:p w:rsidR="001F1932" w:rsidRDefault="001F1932" w:rsidP="00EE7366">
            <w:pPr>
              <w:pStyle w:val="DP-TableRowText"/>
            </w:pPr>
            <w:r>
              <w:t xml:space="preserve">'+ ' </w:t>
            </w:r>
            <w:proofErr w:type="gramStart"/>
            <w:r>
              <w:t>Module :</w:t>
            </w:r>
            <w:proofErr w:type="gramEnd"/>
            <w:r>
              <w:t xml:space="preserve"> Form_frmShipments ' Description: Allows user to input shipments. When form ' opens, it finds the record in the list box that is closest ' to the current date. The user then has the option to edit ' delete, or add a record. ' Procedures : MovetoClosestShipment() ' CalculateUnitCost() ' cboSelect1_AfterUpdate() ' cboSelect1_GotFocus() ' cboSelect2_AfterUpdate() ' cboSelect2_GotFocus() ' cboSupplier_AfterUpdate() ' cmdCopy_Click() ' cmdDelete_Click() ' cmdNew_Click() ' cmdSave_Click() ' Date_Consist() ' Estimate_LeadTimes(iEvent As Integer) ' Form_Activate() ' Form_AfterInsert() ' Form_BeforeInsert(Cancel As Integer) ' Form_BeforeUpdate(Cancel As Integer) ' Form_Delete(Cancel As Integer) ' Form_Dirty(Cancel As Integer) ' Form_Error(DataErr As Integer, Response As Integer) ' Form_Open(Cancel As Integer) ' GetCaseLot() ' getEstFreightCost() ' HasValidPricing() ' lstSelect_Click() ' SetText() ' txtActOrdered_AfterUpdate() ' txtActOrdered_BeforeUpdate(Cancel As Integer) ' txtActShipped_AfterUpdate() ' txtActShipped_BeforeUpdate(Cancel As Integer) ' txtDate_AfterUpdate() ' txtDate_BeforeUpdate(Cancel As Integer) ' txtQuantity_AfterUpdate()</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CalculateUnitCost</w:t>
            </w:r>
          </w:p>
        </w:tc>
        <w:tc>
          <w:tcPr>
            <w:tcW w:w="1101" w:type="dxa"/>
            <w:hideMark/>
          </w:tcPr>
          <w:p w:rsidR="001F1932" w:rsidRDefault="001F1932" w:rsidP="00EE7366">
            <w:pPr>
              <w:pStyle w:val="DP-TableRowText"/>
            </w:pPr>
            <w:r>
              <w:t>136 - 212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cboSelect1_AfterUpdate</w:t>
            </w:r>
          </w:p>
        </w:tc>
        <w:tc>
          <w:tcPr>
            <w:tcW w:w="1101" w:type="dxa"/>
            <w:hideMark/>
          </w:tcPr>
          <w:p w:rsidR="001F1932" w:rsidRDefault="001F1932" w:rsidP="00EE7366">
            <w:pPr>
              <w:pStyle w:val="DP-TableRowText"/>
            </w:pPr>
            <w:r>
              <w:t>220 - 270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cboSelect1_GotFocus</w:t>
            </w:r>
          </w:p>
        </w:tc>
        <w:tc>
          <w:tcPr>
            <w:tcW w:w="1101" w:type="dxa"/>
            <w:hideMark/>
          </w:tcPr>
          <w:p w:rsidR="001F1932" w:rsidRDefault="001F1932" w:rsidP="00EE7366">
            <w:pPr>
              <w:pStyle w:val="DP-TableRowText"/>
            </w:pPr>
            <w:r>
              <w:t>278 - 297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cboSelect2_AfterUpdate</w:t>
            </w:r>
          </w:p>
        </w:tc>
        <w:tc>
          <w:tcPr>
            <w:tcW w:w="1101" w:type="dxa"/>
            <w:hideMark/>
          </w:tcPr>
          <w:p w:rsidR="001F1932" w:rsidRDefault="001F1932" w:rsidP="00EE7366">
            <w:pPr>
              <w:pStyle w:val="DP-TableRowText"/>
            </w:pPr>
            <w:r>
              <w:t>306 - 343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cboSelect2_GotFocus</w:t>
            </w:r>
          </w:p>
        </w:tc>
        <w:tc>
          <w:tcPr>
            <w:tcW w:w="1101" w:type="dxa"/>
            <w:hideMark/>
          </w:tcPr>
          <w:p w:rsidR="001F1932" w:rsidRDefault="001F1932" w:rsidP="00EE7366">
            <w:pPr>
              <w:pStyle w:val="DP-TableRowText"/>
            </w:pPr>
            <w:r>
              <w:t>353 - 372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cboStatus_AfterUpdate</w:t>
            </w:r>
          </w:p>
        </w:tc>
        <w:tc>
          <w:tcPr>
            <w:tcW w:w="1101" w:type="dxa"/>
            <w:hideMark/>
          </w:tcPr>
          <w:p w:rsidR="001F1932" w:rsidRDefault="001F1932" w:rsidP="00EE7366">
            <w:pPr>
              <w:pStyle w:val="DP-TableRowText"/>
            </w:pPr>
            <w:r>
              <w:t>374 - 417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cboSupplier_AfterUpdate</w:t>
            </w:r>
          </w:p>
        </w:tc>
        <w:tc>
          <w:tcPr>
            <w:tcW w:w="1101" w:type="dxa"/>
            <w:hideMark/>
          </w:tcPr>
          <w:p w:rsidR="001F1932" w:rsidRDefault="001F1932" w:rsidP="00EE7366">
            <w:pPr>
              <w:pStyle w:val="DP-TableRowText"/>
            </w:pPr>
            <w:r>
              <w:t>425 - 441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cmdBack_Click</w:t>
            </w:r>
          </w:p>
        </w:tc>
        <w:tc>
          <w:tcPr>
            <w:tcW w:w="1101" w:type="dxa"/>
            <w:hideMark/>
          </w:tcPr>
          <w:p w:rsidR="001F1932" w:rsidRDefault="001F1932" w:rsidP="00EE7366">
            <w:pPr>
              <w:pStyle w:val="DP-TableRowText"/>
            </w:pPr>
            <w:r>
              <w:t>444 - 447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cmdCopy_Click</w:t>
            </w:r>
          </w:p>
        </w:tc>
        <w:tc>
          <w:tcPr>
            <w:tcW w:w="1101" w:type="dxa"/>
            <w:hideMark/>
          </w:tcPr>
          <w:p w:rsidR="001F1932" w:rsidRDefault="001F1932" w:rsidP="00EE7366">
            <w:pPr>
              <w:pStyle w:val="DP-TableRowText"/>
            </w:pPr>
            <w:r>
              <w:t>457 - 501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cmdDelete_Click</w:t>
            </w:r>
          </w:p>
        </w:tc>
        <w:tc>
          <w:tcPr>
            <w:tcW w:w="1101" w:type="dxa"/>
            <w:hideMark/>
          </w:tcPr>
          <w:p w:rsidR="001F1932" w:rsidRDefault="001F1932" w:rsidP="00EE7366">
            <w:pPr>
              <w:pStyle w:val="DP-TableRowText"/>
            </w:pPr>
            <w:r>
              <w:t>510 - 576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cmdNew_Click</w:t>
            </w:r>
          </w:p>
        </w:tc>
        <w:tc>
          <w:tcPr>
            <w:tcW w:w="1101" w:type="dxa"/>
            <w:hideMark/>
          </w:tcPr>
          <w:p w:rsidR="001F1932" w:rsidRDefault="001F1932" w:rsidP="00EE7366">
            <w:pPr>
              <w:pStyle w:val="DP-TableRowText"/>
            </w:pPr>
            <w:r>
              <w:t>585 - 618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cmdPlan_Click</w:t>
            </w:r>
          </w:p>
        </w:tc>
        <w:tc>
          <w:tcPr>
            <w:tcW w:w="1101" w:type="dxa"/>
            <w:hideMark/>
          </w:tcPr>
          <w:p w:rsidR="001F1932" w:rsidRDefault="001F1932" w:rsidP="00EE7366">
            <w:pPr>
              <w:pStyle w:val="DP-TableRowText"/>
            </w:pPr>
            <w:r>
              <w:t>621 - 646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cmdSave_Click</w:t>
            </w:r>
          </w:p>
        </w:tc>
        <w:tc>
          <w:tcPr>
            <w:tcW w:w="1101" w:type="dxa"/>
            <w:hideMark/>
          </w:tcPr>
          <w:p w:rsidR="001F1932" w:rsidRDefault="001F1932" w:rsidP="00EE7366">
            <w:pPr>
              <w:pStyle w:val="DP-TableRowText"/>
            </w:pPr>
            <w:r>
              <w:t>654 - 702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cmdSearch_Click</w:t>
            </w:r>
          </w:p>
        </w:tc>
        <w:tc>
          <w:tcPr>
            <w:tcW w:w="1101" w:type="dxa"/>
            <w:hideMark/>
          </w:tcPr>
          <w:p w:rsidR="001F1932" w:rsidRDefault="001F1932" w:rsidP="00EE7366">
            <w:pPr>
              <w:pStyle w:val="DP-TableRowText"/>
            </w:pPr>
            <w:r>
              <w:t>929 - 936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Date_Consist</w:t>
            </w:r>
          </w:p>
        </w:tc>
        <w:tc>
          <w:tcPr>
            <w:tcW w:w="1101" w:type="dxa"/>
            <w:hideMark/>
          </w:tcPr>
          <w:p w:rsidR="001F1932" w:rsidRDefault="001F1932" w:rsidP="00EE7366">
            <w:pPr>
              <w:pStyle w:val="DP-TableRowText"/>
            </w:pPr>
            <w:r>
              <w:t>712 - 824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Estimate_LeadTimes</w:t>
            </w:r>
          </w:p>
        </w:tc>
        <w:tc>
          <w:tcPr>
            <w:tcW w:w="1101" w:type="dxa"/>
            <w:hideMark/>
          </w:tcPr>
          <w:p w:rsidR="001F1932" w:rsidRDefault="001F1932" w:rsidP="00EE7366">
            <w:pPr>
              <w:pStyle w:val="DP-TableRowText"/>
            </w:pPr>
            <w:r>
              <w:t>833 - 927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Form_Activate</w:t>
            </w:r>
          </w:p>
        </w:tc>
        <w:tc>
          <w:tcPr>
            <w:tcW w:w="1101" w:type="dxa"/>
            <w:hideMark/>
          </w:tcPr>
          <w:p w:rsidR="001F1932" w:rsidRDefault="001F1932" w:rsidP="00EE7366">
            <w:pPr>
              <w:pStyle w:val="DP-TableRowText"/>
            </w:pPr>
            <w:r>
              <w:t>945 - 958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Form_BeforeInsert</w:t>
            </w:r>
          </w:p>
        </w:tc>
        <w:tc>
          <w:tcPr>
            <w:tcW w:w="1101" w:type="dxa"/>
            <w:hideMark/>
          </w:tcPr>
          <w:p w:rsidR="001F1932" w:rsidRDefault="001F1932" w:rsidP="00EE7366">
            <w:pPr>
              <w:pStyle w:val="DP-TableRowText"/>
            </w:pPr>
            <w:r>
              <w:t>966 - 1014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Form_BeforeUpdate</w:t>
            </w:r>
          </w:p>
        </w:tc>
        <w:tc>
          <w:tcPr>
            <w:tcW w:w="1101" w:type="dxa"/>
            <w:hideMark/>
          </w:tcPr>
          <w:p w:rsidR="001F1932" w:rsidRDefault="001F1932" w:rsidP="00EE7366">
            <w:pPr>
              <w:pStyle w:val="DP-TableRowText"/>
            </w:pPr>
            <w:r>
              <w:t>1023 - 1090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Form_Dirty</w:t>
            </w:r>
          </w:p>
        </w:tc>
        <w:tc>
          <w:tcPr>
            <w:tcW w:w="1101" w:type="dxa"/>
            <w:hideMark/>
          </w:tcPr>
          <w:p w:rsidR="001F1932" w:rsidRDefault="001F1932" w:rsidP="00EE7366">
            <w:pPr>
              <w:pStyle w:val="DP-TableRowText"/>
            </w:pPr>
            <w:r>
              <w:t>1099 - 1114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1124 - 1168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1177 - 1334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GetCaseLot</w:t>
            </w:r>
          </w:p>
        </w:tc>
        <w:tc>
          <w:tcPr>
            <w:tcW w:w="1101" w:type="dxa"/>
            <w:hideMark/>
          </w:tcPr>
          <w:p w:rsidR="001F1932" w:rsidRDefault="001F1932" w:rsidP="00EE7366">
            <w:pPr>
              <w:pStyle w:val="DP-TableRowText"/>
            </w:pPr>
            <w:r>
              <w:t>1757 - 1854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getEstFreightCost</w:t>
            </w:r>
          </w:p>
        </w:tc>
        <w:tc>
          <w:tcPr>
            <w:tcW w:w="1101" w:type="dxa"/>
            <w:hideMark/>
          </w:tcPr>
          <w:p w:rsidR="001F1932" w:rsidRDefault="001F1932" w:rsidP="00EE7366">
            <w:pPr>
              <w:pStyle w:val="DP-TableRowText"/>
            </w:pPr>
            <w:r>
              <w:t>1345 - 1394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HasValidPricing</w:t>
            </w:r>
          </w:p>
        </w:tc>
        <w:tc>
          <w:tcPr>
            <w:tcW w:w="1101" w:type="dxa"/>
            <w:hideMark/>
          </w:tcPr>
          <w:p w:rsidR="001F1932" w:rsidRDefault="001F1932" w:rsidP="00EE7366">
            <w:pPr>
              <w:pStyle w:val="DP-TableRowText"/>
            </w:pPr>
            <w:r>
              <w:t>1407 - 1462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lstSelect_Click</w:t>
            </w:r>
          </w:p>
        </w:tc>
        <w:tc>
          <w:tcPr>
            <w:tcW w:w="1101" w:type="dxa"/>
            <w:hideMark/>
          </w:tcPr>
          <w:p w:rsidR="001F1932" w:rsidRDefault="001F1932" w:rsidP="00EE7366">
            <w:pPr>
              <w:pStyle w:val="DP-TableRowText"/>
            </w:pPr>
            <w:r>
              <w:t>1470 - 1497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MovetoClosestShipment</w:t>
            </w:r>
          </w:p>
        </w:tc>
        <w:tc>
          <w:tcPr>
            <w:tcW w:w="1101" w:type="dxa"/>
            <w:hideMark/>
          </w:tcPr>
          <w:p w:rsidR="001F1932" w:rsidRDefault="001F1932" w:rsidP="00EE7366">
            <w:pPr>
              <w:pStyle w:val="DP-TableRowText"/>
            </w:pPr>
            <w:r>
              <w:t>60 - 126</w:t>
            </w:r>
          </w:p>
        </w:tc>
        <w:tc>
          <w:tcPr>
            <w:tcW w:w="6737" w:type="dxa"/>
            <w:hideMark/>
          </w:tcPr>
          <w:p w:rsidR="001F1932" w:rsidRDefault="001F1932" w:rsidP="00EE7366">
            <w:pPr>
              <w:pStyle w:val="DP-TableRowText"/>
            </w:pPr>
            <w:r>
              <w:t xml:space="preserve">'+ ' </w:t>
            </w:r>
            <w:proofErr w:type="gramStart"/>
            <w:r>
              <w:t>Procedure :</w:t>
            </w:r>
            <w:proofErr w:type="gramEnd"/>
            <w:r>
              <w:t xml:space="preserve"> MovetoClosestShipment ' Comments : Find the record closest to todays date. ' Parameters: - ' Created : 03 Feb 2000 Jeff Leiner ' Modified : 23 Jun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1506 - 1520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txtActOrdered_AfterUpdate</w:t>
            </w:r>
          </w:p>
        </w:tc>
        <w:tc>
          <w:tcPr>
            <w:tcW w:w="1101" w:type="dxa"/>
            <w:hideMark/>
          </w:tcPr>
          <w:p w:rsidR="001F1932" w:rsidRDefault="001F1932" w:rsidP="00EE7366">
            <w:pPr>
              <w:pStyle w:val="DP-TableRowText"/>
            </w:pPr>
            <w:r>
              <w:t>1529 - 1550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txtActOrdered_BeforeUpdate</w:t>
            </w:r>
          </w:p>
        </w:tc>
        <w:tc>
          <w:tcPr>
            <w:tcW w:w="1101" w:type="dxa"/>
            <w:hideMark/>
          </w:tcPr>
          <w:p w:rsidR="001F1932" w:rsidRDefault="001F1932" w:rsidP="00EE7366">
            <w:pPr>
              <w:pStyle w:val="DP-TableRowText"/>
            </w:pPr>
            <w:r>
              <w:t>1559 - 1580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txtActShipped_AfterUpdate</w:t>
            </w:r>
          </w:p>
        </w:tc>
        <w:tc>
          <w:tcPr>
            <w:tcW w:w="1101" w:type="dxa"/>
            <w:hideMark/>
          </w:tcPr>
          <w:p w:rsidR="001F1932" w:rsidRDefault="001F1932" w:rsidP="00EE7366">
            <w:pPr>
              <w:pStyle w:val="DP-TableRowText"/>
            </w:pPr>
            <w:r>
              <w:t>1589 - 1614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txtActShipped_BeforeUpdate</w:t>
            </w:r>
          </w:p>
        </w:tc>
        <w:tc>
          <w:tcPr>
            <w:tcW w:w="1101" w:type="dxa"/>
            <w:hideMark/>
          </w:tcPr>
          <w:p w:rsidR="001F1932" w:rsidRDefault="001F1932" w:rsidP="00EE7366">
            <w:pPr>
              <w:pStyle w:val="DP-TableRowText"/>
            </w:pPr>
            <w:r>
              <w:t>1623 - 1644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txtDate_AfterUpdate</w:t>
            </w:r>
          </w:p>
        </w:tc>
        <w:tc>
          <w:tcPr>
            <w:tcW w:w="1101" w:type="dxa"/>
            <w:hideMark/>
          </w:tcPr>
          <w:p w:rsidR="001F1932" w:rsidRDefault="001F1932" w:rsidP="00EE7366">
            <w:pPr>
              <w:pStyle w:val="DP-TableRowText"/>
            </w:pPr>
            <w:r>
              <w:t>1652 - 1670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txtDate_BeforeUpdate</w:t>
            </w:r>
          </w:p>
        </w:tc>
        <w:tc>
          <w:tcPr>
            <w:tcW w:w="1101" w:type="dxa"/>
            <w:hideMark/>
          </w:tcPr>
          <w:p w:rsidR="001F1932" w:rsidRDefault="001F1932" w:rsidP="00EE7366">
            <w:pPr>
              <w:pStyle w:val="DP-TableRowText"/>
            </w:pPr>
            <w:r>
              <w:t>1679 - 1709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txtQuantity_AfterUpdate</w:t>
            </w:r>
          </w:p>
        </w:tc>
        <w:tc>
          <w:tcPr>
            <w:tcW w:w="1101" w:type="dxa"/>
            <w:hideMark/>
          </w:tcPr>
          <w:p w:rsidR="001F1932" w:rsidRDefault="001F1932" w:rsidP="00EE7366">
            <w:pPr>
              <w:pStyle w:val="DP-TableRowText"/>
            </w:pPr>
            <w:r>
              <w:t>1719 - 1748</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frmSplash</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1 - 20</w:t>
            </w:r>
          </w:p>
        </w:tc>
        <w:tc>
          <w:tcPr>
            <w:tcW w:w="6737" w:type="dxa"/>
            <w:hideMark/>
          </w:tcPr>
          <w:p w:rsidR="001F1932" w:rsidRDefault="001F1932" w:rsidP="00EE7366">
            <w:pPr>
              <w:pStyle w:val="DP-TableRowText"/>
            </w:pPr>
            <w:r>
              <w:t>' Module : Form_frmSplash ' Description: ' Procedures : cboLanguage_AfterUpdate() ' cmdCancel_Click() ' cmdContinue_Click() ' Form_Open(Cancel As Integer) ' Form_Timer() ' optUpgradeChoice_AfterUpdate()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cboLanguage_AfterUpdate</w:t>
            </w:r>
          </w:p>
        </w:tc>
        <w:tc>
          <w:tcPr>
            <w:tcW w:w="1101" w:type="dxa"/>
            <w:hideMark/>
          </w:tcPr>
          <w:p w:rsidR="001F1932" w:rsidRDefault="001F1932" w:rsidP="00EE7366">
            <w:pPr>
              <w:pStyle w:val="DP-TableRowText"/>
            </w:pPr>
            <w:r>
              <w:t>21 - 42</w:t>
            </w:r>
          </w:p>
        </w:tc>
        <w:tc>
          <w:tcPr>
            <w:tcW w:w="6737" w:type="dxa"/>
            <w:hideMark/>
          </w:tcPr>
          <w:p w:rsidR="001F1932" w:rsidRDefault="001F1932" w:rsidP="00EE7366">
            <w:pPr>
              <w:pStyle w:val="DP-TableRowText"/>
            </w:pPr>
            <w:proofErr w:type="gramStart"/>
            <w:r>
              <w:t>' Comments</w:t>
            </w:r>
            <w:proofErr w:type="gramEnd"/>
            <w:r>
              <w:t xml:space="preserve"> : When the language is modified, update the system ' : variables, and the display. ' Parameters :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44 - 109</w:t>
            </w:r>
          </w:p>
        </w:tc>
        <w:tc>
          <w:tcPr>
            <w:tcW w:w="6737" w:type="dxa"/>
            <w:hideMark/>
          </w:tcPr>
          <w:p w:rsidR="001F1932" w:rsidRDefault="001F1932" w:rsidP="00EE7366">
            <w:pPr>
              <w:pStyle w:val="DP-TableRowText"/>
            </w:pPr>
            <w:proofErr w:type="gramStart"/>
            <w:r>
              <w:t>' Comments</w:t>
            </w:r>
            <w:proofErr w:type="gramEnd"/>
            <w:r>
              <w:t xml:space="preserve"> : On Open see if an upgrade is needed. If yes </w:t>
            </w:r>
            <w:proofErr w:type="gramStart"/>
            <w:r>
              <w:t>' :</w:t>
            </w:r>
            <w:proofErr w:type="gramEnd"/>
            <w:r>
              <w:t xml:space="preserve"> give the user the option, if not act as a splash ' : screen. ' Parameters : ' Returns : ' Created : 06/29/98 JSL ' Modified :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Form_Timer</w:t>
            </w:r>
          </w:p>
        </w:tc>
        <w:tc>
          <w:tcPr>
            <w:tcW w:w="1101" w:type="dxa"/>
            <w:hideMark/>
          </w:tcPr>
          <w:p w:rsidR="001F1932" w:rsidRDefault="001F1932" w:rsidP="00EE7366">
            <w:pPr>
              <w:pStyle w:val="DP-TableRowText"/>
            </w:pPr>
            <w:r>
              <w:t>111 - 143</w:t>
            </w:r>
          </w:p>
        </w:tc>
        <w:tc>
          <w:tcPr>
            <w:tcW w:w="6737" w:type="dxa"/>
            <w:hideMark/>
          </w:tcPr>
          <w:p w:rsidR="001F1932" w:rsidRDefault="001F1932" w:rsidP="00EE7366">
            <w:pPr>
              <w:pStyle w:val="DP-TableRowText"/>
            </w:pPr>
            <w:r>
              <w:t xml:space="preserve">' Comments : if TimerInterval &gt; 0 then count the iterations and ' : do do the correct events ' Parameters : ' Returns : ' Created : 06/29/98 JSL ' </w:t>
            </w:r>
            <w:r>
              <w:lastRenderedPageBreak/>
              <w:t>Modified : ' ' --------------------------------------------------------</w:t>
            </w: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145 - 176</w:t>
            </w:r>
          </w:p>
        </w:tc>
        <w:tc>
          <w:tcPr>
            <w:tcW w:w="6737" w:type="dxa"/>
            <w:hideMark/>
          </w:tcPr>
          <w:p w:rsidR="001F1932" w:rsidRDefault="001F1932" w:rsidP="00EE7366">
            <w:pPr>
              <w:pStyle w:val="DP-TableRowText"/>
            </w:pPr>
            <w:r>
              <w:t>' Comments : Display the text in the proper language ' Parameters : ' Returns : ' Created : ' Modified : 01 Jul 1998 JSL ' ' --------------------------------------------------------</w:t>
            </w:r>
          </w:p>
        </w:tc>
      </w:tr>
      <w:tr w:rsidR="001F1932" w:rsidTr="00EE7366">
        <w:tc>
          <w:tcPr>
            <w:tcW w:w="0" w:type="auto"/>
            <w:vMerge w:val="restart"/>
            <w:hideMark/>
          </w:tcPr>
          <w:p w:rsidR="001F1932" w:rsidRDefault="001F1932" w:rsidP="00EE7366">
            <w:pPr>
              <w:pStyle w:val="DP-TableRowText"/>
            </w:pPr>
            <w:r>
              <w:t>frmStock</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1 - 42</w:t>
            </w:r>
          </w:p>
        </w:tc>
        <w:tc>
          <w:tcPr>
            <w:tcW w:w="6737" w:type="dxa"/>
            <w:hideMark/>
          </w:tcPr>
          <w:p w:rsidR="001F1932" w:rsidRDefault="001F1932" w:rsidP="00EE7366">
            <w:pPr>
              <w:pStyle w:val="DP-TableRowText"/>
            </w:pPr>
            <w:r>
              <w:t xml:space="preserve">'+ ' </w:t>
            </w:r>
            <w:proofErr w:type="gramStart"/>
            <w:r>
              <w:t>Module :</w:t>
            </w:r>
            <w:proofErr w:type="gramEnd"/>
            <w:r>
              <w:t xml:space="preserve"> Form_frmStock ' Description: Allows user to input inventory adjustments. When form ' opens, it finds the record in the list box that is closest ' to the current date. The user then has the option to edit ' delete, or add a record. ' Procedures : FindClosestRecord() ' cboSelect1_AfterUpdate() ' cboSelect1_GotFocus() ' cboSelect2_AfterUpdate() ' cboSelect2_GotFocus() ' cmdCount_Click() ' cmdDelete_Click() ' cmdNew_Click() ' cmdSave_Click() ' Form_Activate() ' Form_BeforeInsert(Cancel As Integer) ' Form_BeforeUpdate(Cancel As Integer) ' Form_Current() ' Form_Dirty(Cancel As Integer) ' Form_Error(DataErr As Integer, Response As Integer) ' Form_Open(Cancel As Integer) ' lstSelect_Click()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cboSelect1_AfterUpdate</w:t>
            </w:r>
          </w:p>
        </w:tc>
        <w:tc>
          <w:tcPr>
            <w:tcW w:w="1101" w:type="dxa"/>
            <w:hideMark/>
          </w:tcPr>
          <w:p w:rsidR="001F1932" w:rsidRDefault="001F1932" w:rsidP="00EE7366">
            <w:pPr>
              <w:pStyle w:val="DP-TableRowText"/>
            </w:pPr>
            <w:r>
              <w:t>118 - 168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cboSelect1_GotFocus</w:t>
            </w:r>
          </w:p>
        </w:tc>
        <w:tc>
          <w:tcPr>
            <w:tcW w:w="1101" w:type="dxa"/>
            <w:hideMark/>
          </w:tcPr>
          <w:p w:rsidR="001F1932" w:rsidRDefault="001F1932" w:rsidP="00EE7366">
            <w:pPr>
              <w:pStyle w:val="DP-TableRowText"/>
            </w:pPr>
            <w:r>
              <w:t>176 - 195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cboSelect2_AfterUpdate</w:t>
            </w:r>
          </w:p>
        </w:tc>
        <w:tc>
          <w:tcPr>
            <w:tcW w:w="1101" w:type="dxa"/>
            <w:hideMark/>
          </w:tcPr>
          <w:p w:rsidR="001F1932" w:rsidRDefault="001F1932" w:rsidP="00EE7366">
            <w:pPr>
              <w:pStyle w:val="DP-TableRowText"/>
            </w:pPr>
            <w:r>
              <w:t>204 - 263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cboSelect2_GotFocus</w:t>
            </w:r>
          </w:p>
        </w:tc>
        <w:tc>
          <w:tcPr>
            <w:tcW w:w="1101" w:type="dxa"/>
            <w:hideMark/>
          </w:tcPr>
          <w:p w:rsidR="001F1932" w:rsidRDefault="001F1932" w:rsidP="00EE7366">
            <w:pPr>
              <w:pStyle w:val="DP-TableRowText"/>
            </w:pPr>
            <w:r>
              <w:t>273 - 292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cmdBack_Click</w:t>
            </w:r>
          </w:p>
        </w:tc>
        <w:tc>
          <w:tcPr>
            <w:tcW w:w="1101" w:type="dxa"/>
            <w:hideMark/>
          </w:tcPr>
          <w:p w:rsidR="001F1932" w:rsidRDefault="001F1932" w:rsidP="00EE7366">
            <w:pPr>
              <w:pStyle w:val="DP-TableRowText"/>
            </w:pPr>
            <w:r>
              <w:t>294 - 298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cmdCount_Click</w:t>
            </w:r>
          </w:p>
        </w:tc>
        <w:tc>
          <w:tcPr>
            <w:tcW w:w="1101" w:type="dxa"/>
            <w:hideMark/>
          </w:tcPr>
          <w:p w:rsidR="001F1932" w:rsidRDefault="001F1932" w:rsidP="00EE7366">
            <w:pPr>
              <w:pStyle w:val="DP-TableRowText"/>
            </w:pPr>
            <w:r>
              <w:t>307 - 369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cmdDelete_Click</w:t>
            </w:r>
          </w:p>
        </w:tc>
        <w:tc>
          <w:tcPr>
            <w:tcW w:w="1101" w:type="dxa"/>
            <w:hideMark/>
          </w:tcPr>
          <w:p w:rsidR="001F1932" w:rsidRDefault="001F1932" w:rsidP="00EE7366">
            <w:pPr>
              <w:pStyle w:val="DP-TableRowText"/>
            </w:pPr>
            <w:r>
              <w:t>379 - 431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cmdNew_Click</w:t>
            </w:r>
          </w:p>
        </w:tc>
        <w:tc>
          <w:tcPr>
            <w:tcW w:w="1101" w:type="dxa"/>
            <w:hideMark/>
          </w:tcPr>
          <w:p w:rsidR="001F1932" w:rsidRDefault="001F1932" w:rsidP="00EE7366">
            <w:pPr>
              <w:pStyle w:val="DP-TableRowText"/>
            </w:pPr>
            <w:r>
              <w:t>441 - 483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cmdSave_Click</w:t>
            </w:r>
          </w:p>
        </w:tc>
        <w:tc>
          <w:tcPr>
            <w:tcW w:w="1101" w:type="dxa"/>
            <w:hideMark/>
          </w:tcPr>
          <w:p w:rsidR="001F1932" w:rsidRDefault="001F1932" w:rsidP="00EE7366">
            <w:pPr>
              <w:pStyle w:val="DP-TableRowText"/>
            </w:pPr>
            <w:r>
              <w:t>492 - 547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FindClosestRecord</w:t>
            </w:r>
          </w:p>
        </w:tc>
        <w:tc>
          <w:tcPr>
            <w:tcW w:w="1101" w:type="dxa"/>
            <w:hideMark/>
          </w:tcPr>
          <w:p w:rsidR="001F1932" w:rsidRDefault="001F1932" w:rsidP="00EE7366">
            <w:pPr>
              <w:pStyle w:val="DP-TableRowText"/>
            </w:pPr>
            <w:r>
              <w:t>52 - 110</w:t>
            </w:r>
          </w:p>
        </w:tc>
        <w:tc>
          <w:tcPr>
            <w:tcW w:w="6737" w:type="dxa"/>
            <w:hideMark/>
          </w:tcPr>
          <w:p w:rsidR="001F1932" w:rsidRDefault="001F1932" w:rsidP="00EE7366">
            <w:pPr>
              <w:pStyle w:val="DP-TableRowText"/>
            </w:pPr>
            <w:r>
              <w:t>'+ ' Procedure : FindClosestRecord ' Comments : Find the record in the list box that is ' closest to the current date ' Parameters: - ' Created : 04 Feb 2000 Jeff Leiner ' Modified : 03 Jun 2003 LBlanken ' 16 Jun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Form_Activate</w:t>
            </w:r>
          </w:p>
        </w:tc>
        <w:tc>
          <w:tcPr>
            <w:tcW w:w="1101" w:type="dxa"/>
            <w:hideMark/>
          </w:tcPr>
          <w:p w:rsidR="001F1932" w:rsidRDefault="001F1932" w:rsidP="00EE7366">
            <w:pPr>
              <w:pStyle w:val="DP-TableRowText"/>
            </w:pPr>
            <w:r>
              <w:t>556 - 570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Form_BeforeInsert</w:t>
            </w:r>
          </w:p>
        </w:tc>
        <w:tc>
          <w:tcPr>
            <w:tcW w:w="1101" w:type="dxa"/>
            <w:hideMark/>
          </w:tcPr>
          <w:p w:rsidR="001F1932" w:rsidRDefault="001F1932" w:rsidP="00EE7366">
            <w:pPr>
              <w:pStyle w:val="DP-TableRowText"/>
            </w:pPr>
            <w:r>
              <w:t>579 - 604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Form_BeforeUpdate</w:t>
            </w:r>
          </w:p>
        </w:tc>
        <w:tc>
          <w:tcPr>
            <w:tcW w:w="1101" w:type="dxa"/>
            <w:hideMark/>
          </w:tcPr>
          <w:p w:rsidR="001F1932" w:rsidRDefault="001F1932" w:rsidP="00EE7366">
            <w:pPr>
              <w:pStyle w:val="DP-TableRowText"/>
            </w:pPr>
            <w:r>
              <w:t>613 - 662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Form_Current</w:t>
            </w:r>
          </w:p>
        </w:tc>
        <w:tc>
          <w:tcPr>
            <w:tcW w:w="1101" w:type="dxa"/>
            <w:hideMark/>
          </w:tcPr>
          <w:p w:rsidR="001F1932" w:rsidRDefault="001F1932" w:rsidP="00EE7366">
            <w:pPr>
              <w:pStyle w:val="DP-TableRowText"/>
            </w:pPr>
            <w:r>
              <w:t>671 - 699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Form_Dirty</w:t>
            </w:r>
          </w:p>
        </w:tc>
        <w:tc>
          <w:tcPr>
            <w:tcW w:w="1101" w:type="dxa"/>
            <w:hideMark/>
          </w:tcPr>
          <w:p w:rsidR="001F1932" w:rsidRDefault="001F1932" w:rsidP="00EE7366">
            <w:pPr>
              <w:pStyle w:val="DP-TableRowText"/>
            </w:pPr>
            <w:r>
              <w:t>708 - 723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734 - 785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795 - 953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lstSelect_Click</w:t>
            </w:r>
          </w:p>
        </w:tc>
        <w:tc>
          <w:tcPr>
            <w:tcW w:w="1101" w:type="dxa"/>
            <w:hideMark/>
          </w:tcPr>
          <w:p w:rsidR="001F1932" w:rsidRDefault="001F1932" w:rsidP="00EE7366">
            <w:pPr>
              <w:pStyle w:val="DP-TableRowText"/>
            </w:pPr>
            <w:r>
              <w:t>962 - 996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1006 - 1020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txtAmount_GotFocus</w:t>
            </w:r>
          </w:p>
        </w:tc>
        <w:tc>
          <w:tcPr>
            <w:tcW w:w="1101" w:type="dxa"/>
            <w:hideMark/>
          </w:tcPr>
          <w:p w:rsidR="001F1932" w:rsidRDefault="001F1932" w:rsidP="00EE7366">
            <w:pPr>
              <w:pStyle w:val="DP-TableRowText"/>
            </w:pPr>
            <w:r>
              <w:t>1022 - 1025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txtDate_AfterUpdate</w:t>
            </w:r>
          </w:p>
        </w:tc>
        <w:tc>
          <w:tcPr>
            <w:tcW w:w="1101" w:type="dxa"/>
            <w:hideMark/>
          </w:tcPr>
          <w:p w:rsidR="001F1932" w:rsidRDefault="001F1932" w:rsidP="00EE7366">
            <w:pPr>
              <w:pStyle w:val="DP-TableRowText"/>
            </w:pPr>
            <w:r>
              <w:t>1031 - 1034</w:t>
            </w:r>
          </w:p>
        </w:tc>
        <w:tc>
          <w:tcPr>
            <w:tcW w:w="6737" w:type="dxa"/>
            <w:hideMark/>
          </w:tcPr>
          <w:p w:rsidR="001F1932" w:rsidRDefault="001F1932" w:rsidP="00EE7366">
            <w:pPr>
              <w:pStyle w:val="DP-TableRowText"/>
            </w:pPr>
            <w:r>
              <w:t>'mtracy 4/5/07 bugzilla 10924</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txtDate_GotFocus</w:t>
            </w:r>
          </w:p>
        </w:tc>
        <w:tc>
          <w:tcPr>
            <w:tcW w:w="1101" w:type="dxa"/>
            <w:hideMark/>
          </w:tcPr>
          <w:p w:rsidR="001F1932" w:rsidRDefault="001F1932" w:rsidP="00EE7366">
            <w:pPr>
              <w:pStyle w:val="DP-TableRowText"/>
            </w:pPr>
            <w:r>
              <w:t>1027 - 1029</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frmSuppliers</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1 - 28</w:t>
            </w:r>
          </w:p>
        </w:tc>
        <w:tc>
          <w:tcPr>
            <w:tcW w:w="6737" w:type="dxa"/>
            <w:hideMark/>
          </w:tcPr>
          <w:p w:rsidR="001F1932" w:rsidRDefault="001F1932" w:rsidP="00EE7366">
            <w:pPr>
              <w:pStyle w:val="DP-TableRowText"/>
            </w:pPr>
            <w:r>
              <w:t xml:space="preserve">'+ ' </w:t>
            </w:r>
            <w:proofErr w:type="gramStart"/>
            <w:r>
              <w:t>Module :</w:t>
            </w:r>
            <w:proofErr w:type="gramEnd"/>
            <w:r>
              <w:t xml:space="preserve"> Form_frmSuppliers ' Description: Allows users to maintain the list of suppliers used ' throughout the system. ' Procedures : cmdDelete_Click() ' cmdNew_Click() ' cmdSave_Click() ' Form_Activate() ' Form_BeforeUpdate(Cancel As Integer) ' Form_Dirty(Cancel As Integer) ' Form_Error(DataErr As Integer, Response As Integer) ' Form_Open(Cancel As Integer) ' lstSelect_Click() ' SetText() ' txtName_AfterUpdate()</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cmdDelete_Click</w:t>
            </w:r>
          </w:p>
        </w:tc>
        <w:tc>
          <w:tcPr>
            <w:tcW w:w="1101" w:type="dxa"/>
            <w:hideMark/>
          </w:tcPr>
          <w:p w:rsidR="001F1932" w:rsidRDefault="001F1932" w:rsidP="00EE7366">
            <w:pPr>
              <w:pStyle w:val="DP-TableRowText"/>
            </w:pPr>
            <w:r>
              <w:t>37 - 93</w:t>
            </w:r>
          </w:p>
        </w:tc>
        <w:tc>
          <w:tcPr>
            <w:tcW w:w="6737" w:type="dxa"/>
            <w:hideMark/>
          </w:tcPr>
          <w:p w:rsidR="001F1932" w:rsidRDefault="001F1932" w:rsidP="00EE7366">
            <w:pPr>
              <w:pStyle w:val="DP-TableRowText"/>
            </w:pPr>
            <w:r>
              <w:t>'+ ' Procedure : cmdDelete_Click ' Comments : deletes the selected item in listbox ' Parameters: - ' Modified : 01 Jul 1998 JSL ' 03 Jun 2003 LBlanken ' 16 Jun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cmdNew_Click</w:t>
            </w:r>
          </w:p>
        </w:tc>
        <w:tc>
          <w:tcPr>
            <w:tcW w:w="1101" w:type="dxa"/>
            <w:hideMark/>
          </w:tcPr>
          <w:p w:rsidR="001F1932" w:rsidRDefault="001F1932" w:rsidP="00EE7366">
            <w:pPr>
              <w:pStyle w:val="DP-TableRowText"/>
            </w:pPr>
            <w:r>
              <w:t>103 - 135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cmdSave_Click</w:t>
            </w:r>
          </w:p>
        </w:tc>
        <w:tc>
          <w:tcPr>
            <w:tcW w:w="1101" w:type="dxa"/>
            <w:hideMark/>
          </w:tcPr>
          <w:p w:rsidR="001F1932" w:rsidRDefault="001F1932" w:rsidP="00EE7366">
            <w:pPr>
              <w:pStyle w:val="DP-TableRowText"/>
            </w:pPr>
            <w:r>
              <w:t>144 - 206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Form_Activate</w:t>
            </w:r>
          </w:p>
        </w:tc>
        <w:tc>
          <w:tcPr>
            <w:tcW w:w="1101" w:type="dxa"/>
            <w:hideMark/>
          </w:tcPr>
          <w:p w:rsidR="001F1932" w:rsidRDefault="001F1932" w:rsidP="00EE7366">
            <w:pPr>
              <w:pStyle w:val="DP-TableRowText"/>
            </w:pPr>
            <w:r>
              <w:t>215 - 230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Form_BeforeUpdate</w:t>
            </w:r>
          </w:p>
        </w:tc>
        <w:tc>
          <w:tcPr>
            <w:tcW w:w="1101" w:type="dxa"/>
            <w:hideMark/>
          </w:tcPr>
          <w:p w:rsidR="001F1932" w:rsidRDefault="001F1932" w:rsidP="00EE7366">
            <w:pPr>
              <w:pStyle w:val="DP-TableRowText"/>
            </w:pPr>
            <w:r>
              <w:t>239 - 280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Form_Dirty</w:t>
            </w:r>
          </w:p>
        </w:tc>
        <w:tc>
          <w:tcPr>
            <w:tcW w:w="1101" w:type="dxa"/>
            <w:hideMark/>
          </w:tcPr>
          <w:p w:rsidR="001F1932" w:rsidRDefault="001F1932" w:rsidP="00EE7366">
            <w:pPr>
              <w:pStyle w:val="DP-TableRowText"/>
            </w:pPr>
            <w:r>
              <w:t>289 - 304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Form_Error</w:t>
            </w:r>
          </w:p>
        </w:tc>
        <w:tc>
          <w:tcPr>
            <w:tcW w:w="1101" w:type="dxa"/>
            <w:hideMark/>
          </w:tcPr>
          <w:p w:rsidR="001F1932" w:rsidRDefault="001F1932" w:rsidP="00EE7366">
            <w:pPr>
              <w:pStyle w:val="DP-TableRowText"/>
            </w:pPr>
            <w:r>
              <w:t>314 - 352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363 - 429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lstSelect_Click</w:t>
            </w:r>
          </w:p>
        </w:tc>
        <w:tc>
          <w:tcPr>
            <w:tcW w:w="1101" w:type="dxa"/>
            <w:hideMark/>
          </w:tcPr>
          <w:p w:rsidR="001F1932" w:rsidRDefault="001F1932" w:rsidP="00EE7366">
            <w:pPr>
              <w:pStyle w:val="DP-TableRowText"/>
            </w:pPr>
            <w:r>
              <w:t>439 - 466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476 - 490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txtName_AfterUpdate</w:t>
            </w:r>
          </w:p>
        </w:tc>
        <w:tc>
          <w:tcPr>
            <w:tcW w:w="1101" w:type="dxa"/>
            <w:hideMark/>
          </w:tcPr>
          <w:p w:rsidR="001F1932" w:rsidRDefault="001F1932" w:rsidP="00EE7366">
            <w:pPr>
              <w:pStyle w:val="DP-TableRowText"/>
            </w:pPr>
            <w:r>
              <w:t>499 - 516</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UpdateControls</w:t>
            </w:r>
          </w:p>
        </w:tc>
        <w:tc>
          <w:tcPr>
            <w:tcW w:w="1101" w:type="dxa"/>
            <w:hideMark/>
          </w:tcPr>
          <w:p w:rsidR="001F1932" w:rsidRDefault="001F1932" w:rsidP="00EE7366">
            <w:pPr>
              <w:pStyle w:val="DP-TableRowText"/>
            </w:pPr>
            <w:r>
              <w:t>518 - 530</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frmTypes</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5 - 13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lstMoveSelect1_afterupdate</w:t>
            </w:r>
          </w:p>
        </w:tc>
        <w:tc>
          <w:tcPr>
            <w:tcW w:w="1101" w:type="dxa"/>
            <w:hideMark/>
          </w:tcPr>
          <w:p w:rsidR="001F1932" w:rsidRDefault="001F1932" w:rsidP="00EE7366">
            <w:pPr>
              <w:pStyle w:val="DP-TableRowText"/>
            </w:pPr>
            <w:r>
              <w:t>37 - 39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21 - 35</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fsfrPipelineAction</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1 - 19</w:t>
            </w:r>
          </w:p>
        </w:tc>
        <w:tc>
          <w:tcPr>
            <w:tcW w:w="6737" w:type="dxa"/>
            <w:hideMark/>
          </w:tcPr>
          <w:p w:rsidR="001F1932" w:rsidRDefault="001F1932" w:rsidP="00EE7366">
            <w:pPr>
              <w:pStyle w:val="DP-TableRowText"/>
            </w:pPr>
            <w:r>
              <w:t>'+ ' Module : Form_fsfrPipelineAction ' Description: ' Procedures : Form_Activate() ' Form_Open(Cancel As Integer) ' getEndYear() ' SetText() ' txtProduct_DblClick(Cancel As Integer) ' txtProduct_KeyDown(KeyCode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Form_Activate</w:t>
            </w:r>
          </w:p>
        </w:tc>
        <w:tc>
          <w:tcPr>
            <w:tcW w:w="1101" w:type="dxa"/>
            <w:hideMark/>
          </w:tcPr>
          <w:p w:rsidR="001F1932" w:rsidRDefault="001F1932" w:rsidP="00EE7366">
            <w:pPr>
              <w:pStyle w:val="DP-TableRowText"/>
            </w:pPr>
            <w:r>
              <w:t>27 - 96</w:t>
            </w:r>
          </w:p>
        </w:tc>
        <w:tc>
          <w:tcPr>
            <w:tcW w:w="6737" w:type="dxa"/>
            <w:hideMark/>
          </w:tcPr>
          <w:p w:rsidR="001F1932" w:rsidRDefault="001F1932" w:rsidP="00EE7366">
            <w:pPr>
              <w:pStyle w:val="DP-TableRowText"/>
            </w:pPr>
            <w:r>
              <w:t>'+ ' Procedure : Form_Activate ' Comments : move to correct record in table ' Parameters: - ' Modified : 01 Jul 1998 JSL ' 31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105 - 144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getEndYear</w:t>
            </w:r>
          </w:p>
        </w:tc>
        <w:tc>
          <w:tcPr>
            <w:tcW w:w="1101" w:type="dxa"/>
            <w:hideMark/>
          </w:tcPr>
          <w:p w:rsidR="001F1932" w:rsidRDefault="001F1932" w:rsidP="00EE7366">
            <w:pPr>
              <w:pStyle w:val="DP-TableRowText"/>
            </w:pPr>
            <w:r>
              <w:t>154 - 186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195 - 208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txtProduct_DblClick</w:t>
            </w:r>
          </w:p>
        </w:tc>
        <w:tc>
          <w:tcPr>
            <w:tcW w:w="1101" w:type="dxa"/>
            <w:hideMark/>
          </w:tcPr>
          <w:p w:rsidR="001F1932" w:rsidRDefault="001F1932" w:rsidP="00EE7366">
            <w:pPr>
              <w:pStyle w:val="DP-TableRowText"/>
            </w:pPr>
            <w:r>
              <w:t>217 - 246</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txtProduct_KeyDown</w:t>
            </w:r>
          </w:p>
        </w:tc>
        <w:tc>
          <w:tcPr>
            <w:tcW w:w="1101" w:type="dxa"/>
            <w:hideMark/>
          </w:tcPr>
          <w:p w:rsidR="001F1932" w:rsidRDefault="001F1932" w:rsidP="00EE7366">
            <w:pPr>
              <w:pStyle w:val="DP-TableRowText"/>
            </w:pPr>
            <w:r>
              <w:t>255 - 270</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fsfrPipelineProblem</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1 - 16</w:t>
            </w:r>
          </w:p>
        </w:tc>
        <w:tc>
          <w:tcPr>
            <w:tcW w:w="6737" w:type="dxa"/>
            <w:hideMark/>
          </w:tcPr>
          <w:p w:rsidR="001F1932" w:rsidRDefault="001F1932" w:rsidP="00EE7366">
            <w:pPr>
              <w:pStyle w:val="DP-TableRowText"/>
            </w:pPr>
            <w:r>
              <w:t>' Module : Form_fsfrPipelineProblem ' Description: ' Procedures : Form_Activate() ' Form_Open(Cancel As Integer) ' getEndYear() ' SetText() ' txtProduct_DblClick(Cancel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Form_Activate</w:t>
            </w:r>
          </w:p>
        </w:tc>
        <w:tc>
          <w:tcPr>
            <w:tcW w:w="1101" w:type="dxa"/>
            <w:hideMark/>
          </w:tcPr>
          <w:p w:rsidR="001F1932" w:rsidRDefault="001F1932" w:rsidP="00EE7366">
            <w:pPr>
              <w:pStyle w:val="DP-TableRowText"/>
            </w:pPr>
            <w:r>
              <w:t>17 - 81</w:t>
            </w:r>
          </w:p>
        </w:tc>
        <w:tc>
          <w:tcPr>
            <w:tcW w:w="6737" w:type="dxa"/>
            <w:hideMark/>
          </w:tcPr>
          <w:p w:rsidR="001F1932" w:rsidRDefault="001F1932" w:rsidP="00EE7366">
            <w:pPr>
              <w:pStyle w:val="DP-TableRowText"/>
            </w:pPr>
            <w:r>
              <w:t>' Comments : ' Parameters :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83 - 120</w:t>
            </w:r>
          </w:p>
        </w:tc>
        <w:tc>
          <w:tcPr>
            <w:tcW w:w="6737" w:type="dxa"/>
            <w:hideMark/>
          </w:tcPr>
          <w:p w:rsidR="001F1932" w:rsidRDefault="001F1932" w:rsidP="00EE7366">
            <w:pPr>
              <w:pStyle w:val="DP-TableRowText"/>
            </w:pPr>
            <w:r>
              <w:t>' Comments : ' Parameters : Cancel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getEndYear</w:t>
            </w:r>
          </w:p>
        </w:tc>
        <w:tc>
          <w:tcPr>
            <w:tcW w:w="1101" w:type="dxa"/>
            <w:hideMark/>
          </w:tcPr>
          <w:p w:rsidR="001F1932" w:rsidRDefault="001F1932" w:rsidP="00EE7366">
            <w:pPr>
              <w:pStyle w:val="DP-TableRowText"/>
            </w:pPr>
            <w:r>
              <w:t>122 - 156</w:t>
            </w:r>
          </w:p>
        </w:tc>
        <w:tc>
          <w:tcPr>
            <w:tcW w:w="6737" w:type="dxa"/>
            <w:hideMark/>
          </w:tcPr>
          <w:p w:rsidR="001F1932" w:rsidRDefault="001F1932" w:rsidP="00EE7366">
            <w:pPr>
              <w:pStyle w:val="DP-TableRowText"/>
            </w:pPr>
            <w:r>
              <w:t>' Comments : ' Parameters :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158 - 177</w:t>
            </w:r>
          </w:p>
        </w:tc>
        <w:tc>
          <w:tcPr>
            <w:tcW w:w="6737" w:type="dxa"/>
            <w:hideMark/>
          </w:tcPr>
          <w:p w:rsidR="001F1932" w:rsidRDefault="001F1932" w:rsidP="00EE7366">
            <w:pPr>
              <w:pStyle w:val="DP-TableRowText"/>
            </w:pPr>
            <w:r>
              <w:t>' Comments : ' Parameters :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txtProduct_DblClick</w:t>
            </w:r>
          </w:p>
        </w:tc>
        <w:tc>
          <w:tcPr>
            <w:tcW w:w="1101" w:type="dxa"/>
            <w:hideMark/>
          </w:tcPr>
          <w:p w:rsidR="001F1932" w:rsidRDefault="001F1932" w:rsidP="00EE7366">
            <w:pPr>
              <w:pStyle w:val="DP-TableRowText"/>
            </w:pPr>
            <w:r>
              <w:t>179 - 209</w:t>
            </w:r>
          </w:p>
        </w:tc>
        <w:tc>
          <w:tcPr>
            <w:tcW w:w="6737" w:type="dxa"/>
            <w:hideMark/>
          </w:tcPr>
          <w:p w:rsidR="001F1932" w:rsidRDefault="001F1932" w:rsidP="00EE7366">
            <w:pPr>
              <w:pStyle w:val="DP-TableRowText"/>
            </w:pPr>
            <w:r>
              <w:t>' Comments : ' Parameters : Cancel ' Returns : ' Created : ' Modified : 01 Jul 1998 JSL ' '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txtProduct_KeyDown</w:t>
            </w:r>
          </w:p>
        </w:tc>
        <w:tc>
          <w:tcPr>
            <w:tcW w:w="1101" w:type="dxa"/>
            <w:hideMark/>
          </w:tcPr>
          <w:p w:rsidR="001F1932" w:rsidRDefault="001F1932" w:rsidP="00EE7366">
            <w:pPr>
              <w:pStyle w:val="DP-TableRowText"/>
            </w:pPr>
            <w:r>
              <w:t>211 - 215</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fsfrProcurementTable</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1 - 16</w:t>
            </w:r>
          </w:p>
        </w:tc>
        <w:tc>
          <w:tcPr>
            <w:tcW w:w="6737" w:type="dxa"/>
            <w:hideMark/>
          </w:tcPr>
          <w:p w:rsidR="001F1932" w:rsidRDefault="001F1932" w:rsidP="00EE7366">
            <w:pPr>
              <w:pStyle w:val="DP-TableRowText"/>
            </w:pPr>
            <w:r>
              <w:t>'+ ' Module : Form_fsfrProcurementTable ' Description: ' Procedures : Form_Open(Cancel As Integer) ' Form_Current() ' setProductID() ' SetText() ' setYears()</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Form_Current</w:t>
            </w:r>
          </w:p>
        </w:tc>
        <w:tc>
          <w:tcPr>
            <w:tcW w:w="1101" w:type="dxa"/>
            <w:hideMark/>
          </w:tcPr>
          <w:p w:rsidR="001F1932" w:rsidRDefault="001F1932" w:rsidP="00EE7366">
            <w:pPr>
              <w:pStyle w:val="DP-TableRowText"/>
            </w:pPr>
            <w:r>
              <w:t>48 - 62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24 - 39</w:t>
            </w:r>
          </w:p>
        </w:tc>
        <w:tc>
          <w:tcPr>
            <w:tcW w:w="6737" w:type="dxa"/>
            <w:hideMark/>
          </w:tcPr>
          <w:p w:rsidR="001F1932" w:rsidRDefault="001F1932" w:rsidP="00EE7366">
            <w:pPr>
              <w:pStyle w:val="DP-TableRowText"/>
            </w:pPr>
            <w:r>
              <w:t>'+ ' Procedure : Form_Open ' Comments : set text, years and product ' Parameters: Cancel - ' Modified : 01 Jul 1998 JSL ' 28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setProductID</w:t>
            </w:r>
          </w:p>
        </w:tc>
        <w:tc>
          <w:tcPr>
            <w:tcW w:w="1101" w:type="dxa"/>
            <w:hideMark/>
          </w:tcPr>
          <w:p w:rsidR="001F1932" w:rsidRDefault="001F1932" w:rsidP="00EE7366">
            <w:pPr>
              <w:pStyle w:val="DP-TableRowText"/>
            </w:pPr>
            <w:r>
              <w:t>71 - 92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101 - 114</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SetYears</w:t>
            </w:r>
          </w:p>
        </w:tc>
        <w:tc>
          <w:tcPr>
            <w:tcW w:w="1101" w:type="dxa"/>
            <w:hideMark/>
          </w:tcPr>
          <w:p w:rsidR="001F1932" w:rsidRDefault="001F1932" w:rsidP="00EE7366">
            <w:pPr>
              <w:pStyle w:val="DP-TableRowText"/>
            </w:pPr>
            <w:r>
              <w:t>123 - 143</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fsfrShipmentFunding</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1 - 13</w:t>
            </w:r>
          </w:p>
        </w:tc>
        <w:tc>
          <w:tcPr>
            <w:tcW w:w="6737" w:type="dxa"/>
            <w:hideMark/>
          </w:tcPr>
          <w:p w:rsidR="001F1932" w:rsidRDefault="001F1932" w:rsidP="00EE7366">
            <w:pPr>
              <w:pStyle w:val="DP-TableRowText"/>
            </w:pPr>
            <w:r>
              <w:t>'+ ' Module : Form_fsfrShipmentSupplier ' Description: ' Procedures : Form_Open(Cancel As Integer)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21 - 34</w:t>
            </w:r>
          </w:p>
        </w:tc>
        <w:tc>
          <w:tcPr>
            <w:tcW w:w="6737" w:type="dxa"/>
            <w:hideMark/>
          </w:tcPr>
          <w:p w:rsidR="001F1932" w:rsidRDefault="001F1932" w:rsidP="00EE7366">
            <w:pPr>
              <w:pStyle w:val="DP-TableRowText"/>
            </w:pPr>
            <w:r>
              <w:t>'+ ' Procedure : Form_Open ' Comments : set text on form ' Parameters: Cancel - ' Modified : 01 Jul 1998 JSL ' 31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43 - 56</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fsfrShipmentOrder</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1 - 13</w:t>
            </w:r>
          </w:p>
        </w:tc>
        <w:tc>
          <w:tcPr>
            <w:tcW w:w="6737" w:type="dxa"/>
            <w:hideMark/>
          </w:tcPr>
          <w:p w:rsidR="001F1932" w:rsidRDefault="001F1932" w:rsidP="00EE7366">
            <w:pPr>
              <w:pStyle w:val="DP-TableRowText"/>
            </w:pPr>
            <w:r>
              <w:t>'+ ' Module : Form_fsfrShipmentOrder ' Description: ' Procedures : Form_Open(Cancel As Integer)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21 - 34</w:t>
            </w:r>
          </w:p>
        </w:tc>
        <w:tc>
          <w:tcPr>
            <w:tcW w:w="6737" w:type="dxa"/>
            <w:hideMark/>
          </w:tcPr>
          <w:p w:rsidR="001F1932" w:rsidRDefault="001F1932" w:rsidP="00EE7366">
            <w:pPr>
              <w:pStyle w:val="DP-TableRowText"/>
            </w:pPr>
            <w:r>
              <w:t>'+ ' Procedure : Form_Open ' Comments : set text ' Parameters: Cancel - ' Modified : 01 Jul 1998 JSL ' 31 Jul 2003 LBlanken '-</w:t>
            </w: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43 - 56</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fsfrShipmentProduct</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1 - 13</w:t>
            </w:r>
          </w:p>
        </w:tc>
        <w:tc>
          <w:tcPr>
            <w:tcW w:w="6737" w:type="dxa"/>
            <w:hideMark/>
          </w:tcPr>
          <w:p w:rsidR="001F1932" w:rsidRDefault="001F1932" w:rsidP="00EE7366">
            <w:pPr>
              <w:pStyle w:val="DP-TableRowText"/>
            </w:pPr>
            <w:r>
              <w:t>'+ ' Module : Form_fsfrShipmentProduct ' Description: ' Procedures : Form_Open(Cancel As Integer)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21 - 34</w:t>
            </w:r>
          </w:p>
        </w:tc>
        <w:tc>
          <w:tcPr>
            <w:tcW w:w="6737" w:type="dxa"/>
            <w:hideMark/>
          </w:tcPr>
          <w:p w:rsidR="001F1932" w:rsidRDefault="001F1932" w:rsidP="00EE7366">
            <w:pPr>
              <w:pStyle w:val="DP-TableRowText"/>
            </w:pPr>
            <w:r>
              <w:t>'+ ' Procedure : Form_Open ' Comments : set text ' Parameters: Cancel - ' Modified : 01 Jul 1998 JSL ' 31 Jul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43 - 56</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fsfrShipmentSupplier</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1 - 13</w:t>
            </w:r>
          </w:p>
        </w:tc>
        <w:tc>
          <w:tcPr>
            <w:tcW w:w="6737" w:type="dxa"/>
            <w:hideMark/>
          </w:tcPr>
          <w:p w:rsidR="001F1932" w:rsidRDefault="001F1932" w:rsidP="00EE7366">
            <w:pPr>
              <w:pStyle w:val="DP-TableRowText"/>
            </w:pPr>
            <w:r>
              <w:t>'+ ' Module : Form_fsfrShipmentSupplier ' Description: ' Procedures : Form_Open(Cancel As Integer) ' SetText()</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21 - 34</w:t>
            </w:r>
          </w:p>
        </w:tc>
        <w:tc>
          <w:tcPr>
            <w:tcW w:w="6737" w:type="dxa"/>
            <w:hideMark/>
          </w:tcPr>
          <w:p w:rsidR="001F1932" w:rsidRDefault="001F1932" w:rsidP="00EE7366">
            <w:pPr>
              <w:pStyle w:val="DP-TableRowText"/>
            </w:pPr>
            <w:r>
              <w:t>'+ ' Procedure : Form_Open ' Comments : set text on form ' Parameters: Cancel - ' Modified : 01 Jul 1998 JSL ' 31 Jul 2003 LBlanken '-</w:t>
            </w: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43 - 56</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lastRenderedPageBreak/>
              <w:t>fsfrStatus_mon</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1 - 28</w:t>
            </w:r>
          </w:p>
        </w:tc>
        <w:tc>
          <w:tcPr>
            <w:tcW w:w="6737" w:type="dxa"/>
            <w:hideMark/>
          </w:tcPr>
          <w:p w:rsidR="001F1932" w:rsidRDefault="001F1932" w:rsidP="00EE7366">
            <w:pPr>
              <w:pStyle w:val="DP-TableRowText"/>
            </w:pPr>
            <w:r>
              <w:t>'+ ' Module : Form_fsfrStatus_mon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txtConsumption_KeyDown(KeyCode As Integer, Shift As Integer) ' txtQuantity_DblClick(Cancel As Integer) ' txtQuantity_KeyDown(KeyCode As Integer, Shift As Integer) ' txtStatus_DblClick(Cancel As Integer) ' txtStatus_KeyDown(KeyCode As Integer, Shift As Integer) ' 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chkActFore_DblClick</w:t>
            </w:r>
          </w:p>
        </w:tc>
        <w:tc>
          <w:tcPr>
            <w:tcW w:w="1101" w:type="dxa"/>
            <w:hideMark/>
          </w:tcPr>
          <w:p w:rsidR="001F1932" w:rsidRDefault="001F1932" w:rsidP="00EE7366">
            <w:pPr>
              <w:pStyle w:val="DP-TableRowText"/>
            </w:pPr>
            <w:r>
              <w:t>36 - 52</w:t>
            </w:r>
          </w:p>
        </w:tc>
        <w:tc>
          <w:tcPr>
            <w:tcW w:w="6737" w:type="dxa"/>
            <w:hideMark/>
          </w:tcPr>
          <w:p w:rsidR="001F1932" w:rsidRDefault="001F1932" w:rsidP="00EE7366">
            <w:pPr>
              <w:pStyle w:val="DP-TableRowText"/>
            </w:pPr>
            <w:r>
              <w:t>'+ ' Procedure : chkActFore_DblClick ' Comments : set globals and open consumption form ' Parameters: Cancel - ' Modified : 01 Jul 1998 JSL ' 12 Aug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chkActFore_KeyDown</w:t>
            </w:r>
          </w:p>
        </w:tc>
        <w:tc>
          <w:tcPr>
            <w:tcW w:w="1101" w:type="dxa"/>
            <w:hideMark/>
          </w:tcPr>
          <w:p w:rsidR="001F1932" w:rsidRDefault="001F1932" w:rsidP="00EE7366">
            <w:pPr>
              <w:pStyle w:val="DP-TableRowText"/>
            </w:pPr>
            <w:r>
              <w:t>61 - 76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85 - 98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107 - 120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txtActFore_DblClick</w:t>
            </w:r>
          </w:p>
        </w:tc>
        <w:tc>
          <w:tcPr>
            <w:tcW w:w="1101" w:type="dxa"/>
            <w:hideMark/>
          </w:tcPr>
          <w:p w:rsidR="001F1932" w:rsidRDefault="001F1932" w:rsidP="00EE7366">
            <w:pPr>
              <w:pStyle w:val="DP-TableRowText"/>
            </w:pPr>
            <w:r>
              <w:t>129 - 145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txtBegBalance_DblClick</w:t>
            </w:r>
          </w:p>
        </w:tc>
        <w:tc>
          <w:tcPr>
            <w:tcW w:w="1101" w:type="dxa"/>
            <w:hideMark/>
          </w:tcPr>
          <w:p w:rsidR="001F1932" w:rsidRDefault="001F1932" w:rsidP="00EE7366">
            <w:pPr>
              <w:pStyle w:val="DP-TableRowText"/>
            </w:pPr>
            <w:r>
              <w:t>154 - 169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txtBegBalance_KeyDown</w:t>
            </w:r>
          </w:p>
        </w:tc>
        <w:tc>
          <w:tcPr>
            <w:tcW w:w="1101" w:type="dxa"/>
            <w:hideMark/>
          </w:tcPr>
          <w:p w:rsidR="001F1932" w:rsidRDefault="001F1932" w:rsidP="00EE7366">
            <w:pPr>
              <w:pStyle w:val="DP-TableRowText"/>
            </w:pPr>
            <w:r>
              <w:t>178 - 193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txtConsumption_DblClick</w:t>
            </w:r>
          </w:p>
        </w:tc>
        <w:tc>
          <w:tcPr>
            <w:tcW w:w="1101" w:type="dxa"/>
            <w:hideMark/>
          </w:tcPr>
          <w:p w:rsidR="001F1932" w:rsidRDefault="001F1932" w:rsidP="00EE7366">
            <w:pPr>
              <w:pStyle w:val="DP-TableRowText"/>
            </w:pPr>
            <w:r>
              <w:t>202 - 219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txtConsumption_KeyDown</w:t>
            </w:r>
          </w:p>
        </w:tc>
        <w:tc>
          <w:tcPr>
            <w:tcW w:w="1101" w:type="dxa"/>
            <w:hideMark/>
          </w:tcPr>
          <w:p w:rsidR="001F1932" w:rsidRDefault="001F1932" w:rsidP="00EE7366">
            <w:pPr>
              <w:pStyle w:val="DP-TableRowText"/>
            </w:pPr>
            <w:r>
              <w:t>228 - 243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txtFunding_DblClick</w:t>
            </w:r>
          </w:p>
        </w:tc>
        <w:tc>
          <w:tcPr>
            <w:tcW w:w="1101" w:type="dxa"/>
            <w:hideMark/>
          </w:tcPr>
          <w:p w:rsidR="001F1932" w:rsidRDefault="001F1932" w:rsidP="00EE7366">
            <w:pPr>
              <w:pStyle w:val="DP-TableRowText"/>
            </w:pPr>
            <w:r>
              <w:t>245 - 270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txtFunding_KeyDown</w:t>
            </w:r>
          </w:p>
        </w:tc>
        <w:tc>
          <w:tcPr>
            <w:tcW w:w="1101" w:type="dxa"/>
            <w:hideMark/>
          </w:tcPr>
          <w:p w:rsidR="001F1932" w:rsidRDefault="001F1932" w:rsidP="00EE7366">
            <w:pPr>
              <w:pStyle w:val="DP-TableRowText"/>
            </w:pPr>
            <w:r>
              <w:t>273 - 288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txtQuantity_DblClick</w:t>
            </w:r>
          </w:p>
        </w:tc>
        <w:tc>
          <w:tcPr>
            <w:tcW w:w="1101" w:type="dxa"/>
            <w:hideMark/>
          </w:tcPr>
          <w:p w:rsidR="001F1932" w:rsidRDefault="001F1932" w:rsidP="00EE7366">
            <w:pPr>
              <w:pStyle w:val="DP-TableRowText"/>
            </w:pPr>
            <w:r>
              <w:t>298 - 322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txtQuantity_KeyDown</w:t>
            </w:r>
          </w:p>
        </w:tc>
        <w:tc>
          <w:tcPr>
            <w:tcW w:w="1101" w:type="dxa"/>
            <w:hideMark/>
          </w:tcPr>
          <w:p w:rsidR="001F1932" w:rsidRDefault="001F1932" w:rsidP="00EE7366">
            <w:pPr>
              <w:pStyle w:val="DP-TableRowText"/>
            </w:pPr>
            <w:r>
              <w:t>331 - 346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txtStatus_DblClick</w:t>
            </w:r>
          </w:p>
        </w:tc>
        <w:tc>
          <w:tcPr>
            <w:tcW w:w="1101" w:type="dxa"/>
            <w:hideMark/>
          </w:tcPr>
          <w:p w:rsidR="001F1932" w:rsidRDefault="001F1932" w:rsidP="00EE7366">
            <w:pPr>
              <w:pStyle w:val="DP-TableRowText"/>
            </w:pPr>
            <w:r>
              <w:t>355 - 379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txtStatus_KeyDown</w:t>
            </w:r>
          </w:p>
        </w:tc>
        <w:tc>
          <w:tcPr>
            <w:tcW w:w="1101" w:type="dxa"/>
            <w:hideMark/>
          </w:tcPr>
          <w:p w:rsidR="001F1932" w:rsidRDefault="001F1932" w:rsidP="00EE7366">
            <w:pPr>
              <w:pStyle w:val="DP-TableRowText"/>
            </w:pPr>
            <w:r>
              <w:t>388 - 403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txtStockAdj_DblClick</w:t>
            </w:r>
          </w:p>
        </w:tc>
        <w:tc>
          <w:tcPr>
            <w:tcW w:w="1101" w:type="dxa"/>
            <w:hideMark/>
          </w:tcPr>
          <w:p w:rsidR="001F1932" w:rsidRDefault="001F1932" w:rsidP="00EE7366">
            <w:pPr>
              <w:pStyle w:val="DP-TableRowText"/>
            </w:pPr>
            <w:r>
              <w:t>412 - 428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txtStockAdj_KeyDown</w:t>
            </w:r>
          </w:p>
        </w:tc>
        <w:tc>
          <w:tcPr>
            <w:tcW w:w="1101" w:type="dxa"/>
            <w:hideMark/>
          </w:tcPr>
          <w:p w:rsidR="001F1932" w:rsidRDefault="001F1932" w:rsidP="00EE7366">
            <w:pPr>
              <w:pStyle w:val="DP-TableRowText"/>
            </w:pPr>
            <w:r>
              <w:t>437 - 452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txtSupplier_DblClick</w:t>
            </w:r>
          </w:p>
        </w:tc>
        <w:tc>
          <w:tcPr>
            <w:tcW w:w="1101" w:type="dxa"/>
            <w:hideMark/>
          </w:tcPr>
          <w:p w:rsidR="001F1932" w:rsidRDefault="001F1932" w:rsidP="00EE7366">
            <w:pPr>
              <w:pStyle w:val="DP-TableRowText"/>
            </w:pPr>
            <w:r>
              <w:t>461 - 485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txtSupplier_KeyDown</w:t>
            </w:r>
          </w:p>
        </w:tc>
        <w:tc>
          <w:tcPr>
            <w:tcW w:w="1101" w:type="dxa"/>
            <w:hideMark/>
          </w:tcPr>
          <w:p w:rsidR="001F1932" w:rsidRDefault="001F1932" w:rsidP="00EE7366">
            <w:pPr>
              <w:pStyle w:val="DP-TableRowText"/>
            </w:pPr>
            <w:r>
              <w:t>494 - 509</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fsfrStatus_qtr</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1 - 28</w:t>
            </w:r>
          </w:p>
        </w:tc>
        <w:tc>
          <w:tcPr>
            <w:tcW w:w="6737" w:type="dxa"/>
            <w:hideMark/>
          </w:tcPr>
          <w:p w:rsidR="001F1932" w:rsidRDefault="001F1932" w:rsidP="00EE7366">
            <w:pPr>
              <w:pStyle w:val="DP-TableRowText"/>
            </w:pPr>
            <w:r>
              <w:t>'+ ' Module : Form_fsfrStatus_qtr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txtConsumption_KeyDown(KeyCode As Integer, Shift As Integer) ' txtQuantity_DblClick(Cancel As Integer) ' txtQuantity_KeyDown(KeyCode As Integer, Shift As Integer) ' txtStatus_DblClick(Cancel As Integer) ' txtStatus_KeyDown(KeyCode As Integer, Shift As Integer) ' 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chkActFore_DblClick</w:t>
            </w:r>
          </w:p>
        </w:tc>
        <w:tc>
          <w:tcPr>
            <w:tcW w:w="1101" w:type="dxa"/>
            <w:hideMark/>
          </w:tcPr>
          <w:p w:rsidR="001F1932" w:rsidRDefault="001F1932" w:rsidP="00EE7366">
            <w:pPr>
              <w:pStyle w:val="DP-TableRowText"/>
            </w:pPr>
            <w:r>
              <w:t>36 - 52</w:t>
            </w:r>
          </w:p>
        </w:tc>
        <w:tc>
          <w:tcPr>
            <w:tcW w:w="6737" w:type="dxa"/>
            <w:hideMark/>
          </w:tcPr>
          <w:p w:rsidR="001F1932" w:rsidRDefault="001F1932" w:rsidP="00EE7366">
            <w:pPr>
              <w:pStyle w:val="DP-TableRowText"/>
            </w:pPr>
            <w:r>
              <w:t>'+ ' Procedure : chkActFore_DblClick ' Comments : set globals and open consumption form ' Parameters: Cancel - ' Modified : 01 Jul 1998 JSL ' 12 Aug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chkActFore_KeyDown</w:t>
            </w:r>
          </w:p>
        </w:tc>
        <w:tc>
          <w:tcPr>
            <w:tcW w:w="1101" w:type="dxa"/>
            <w:hideMark/>
          </w:tcPr>
          <w:p w:rsidR="001F1932" w:rsidRDefault="001F1932" w:rsidP="00EE7366">
            <w:pPr>
              <w:pStyle w:val="DP-TableRowText"/>
            </w:pPr>
            <w:r>
              <w:t>61 - 76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85 - 98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107 - 120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txtActFore_DblClick</w:t>
            </w:r>
          </w:p>
        </w:tc>
        <w:tc>
          <w:tcPr>
            <w:tcW w:w="1101" w:type="dxa"/>
            <w:hideMark/>
          </w:tcPr>
          <w:p w:rsidR="001F1932" w:rsidRDefault="001F1932" w:rsidP="00EE7366">
            <w:pPr>
              <w:pStyle w:val="DP-TableRowText"/>
            </w:pPr>
            <w:r>
              <w:t>129 - 145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txtBegBalance_DblClick</w:t>
            </w:r>
          </w:p>
        </w:tc>
        <w:tc>
          <w:tcPr>
            <w:tcW w:w="1101" w:type="dxa"/>
            <w:hideMark/>
          </w:tcPr>
          <w:p w:rsidR="001F1932" w:rsidRDefault="001F1932" w:rsidP="00EE7366">
            <w:pPr>
              <w:pStyle w:val="DP-TableRowText"/>
            </w:pPr>
            <w:r>
              <w:t>154 - 169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txtBegBalance_KeyDown</w:t>
            </w:r>
          </w:p>
        </w:tc>
        <w:tc>
          <w:tcPr>
            <w:tcW w:w="1101" w:type="dxa"/>
            <w:hideMark/>
          </w:tcPr>
          <w:p w:rsidR="001F1932" w:rsidRDefault="001F1932" w:rsidP="00EE7366">
            <w:pPr>
              <w:pStyle w:val="DP-TableRowText"/>
            </w:pPr>
            <w:r>
              <w:t>178 - 194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txtConsumption_DblClick</w:t>
            </w:r>
          </w:p>
        </w:tc>
        <w:tc>
          <w:tcPr>
            <w:tcW w:w="1101" w:type="dxa"/>
            <w:hideMark/>
          </w:tcPr>
          <w:p w:rsidR="001F1932" w:rsidRDefault="001F1932" w:rsidP="00EE7366">
            <w:pPr>
              <w:pStyle w:val="DP-TableRowText"/>
            </w:pPr>
            <w:r>
              <w:t>203 - 219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txtConsumption_KeyDown</w:t>
            </w:r>
          </w:p>
        </w:tc>
        <w:tc>
          <w:tcPr>
            <w:tcW w:w="1101" w:type="dxa"/>
            <w:hideMark/>
          </w:tcPr>
          <w:p w:rsidR="001F1932" w:rsidRDefault="001F1932" w:rsidP="00EE7366">
            <w:pPr>
              <w:pStyle w:val="DP-TableRowText"/>
            </w:pPr>
            <w:r>
              <w:t>228 - 243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txtQuantity_DblClick</w:t>
            </w:r>
          </w:p>
        </w:tc>
        <w:tc>
          <w:tcPr>
            <w:tcW w:w="1101" w:type="dxa"/>
            <w:hideMark/>
          </w:tcPr>
          <w:p w:rsidR="001F1932" w:rsidRDefault="001F1932" w:rsidP="00EE7366">
            <w:pPr>
              <w:pStyle w:val="DP-TableRowText"/>
            </w:pPr>
            <w:r>
              <w:t>252 - 277</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txtQuantity_KeyDown</w:t>
            </w:r>
          </w:p>
        </w:tc>
        <w:tc>
          <w:tcPr>
            <w:tcW w:w="1101" w:type="dxa"/>
            <w:hideMark/>
          </w:tcPr>
          <w:p w:rsidR="001F1932" w:rsidRDefault="001F1932" w:rsidP="00EE7366">
            <w:pPr>
              <w:pStyle w:val="DP-TableRowText"/>
            </w:pPr>
            <w:r>
              <w:t>286 - 301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txtStatus_DblClick</w:t>
            </w:r>
          </w:p>
        </w:tc>
        <w:tc>
          <w:tcPr>
            <w:tcW w:w="1101" w:type="dxa"/>
            <w:hideMark/>
          </w:tcPr>
          <w:p w:rsidR="001F1932" w:rsidRDefault="001F1932" w:rsidP="00EE7366">
            <w:pPr>
              <w:pStyle w:val="DP-TableRowText"/>
            </w:pPr>
            <w:r>
              <w:t>310 - 335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txtStatus_KeyDown</w:t>
            </w:r>
          </w:p>
        </w:tc>
        <w:tc>
          <w:tcPr>
            <w:tcW w:w="1101" w:type="dxa"/>
            <w:hideMark/>
          </w:tcPr>
          <w:p w:rsidR="001F1932" w:rsidRDefault="001F1932" w:rsidP="00EE7366">
            <w:pPr>
              <w:pStyle w:val="DP-TableRowText"/>
            </w:pPr>
            <w:r>
              <w:t>344 - 359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txtStockAdj_DblClick</w:t>
            </w:r>
          </w:p>
        </w:tc>
        <w:tc>
          <w:tcPr>
            <w:tcW w:w="1101" w:type="dxa"/>
            <w:hideMark/>
          </w:tcPr>
          <w:p w:rsidR="001F1932" w:rsidRDefault="001F1932" w:rsidP="00EE7366">
            <w:pPr>
              <w:pStyle w:val="DP-TableRowText"/>
            </w:pPr>
            <w:r>
              <w:t>368 - 384</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txtStockAdj_KeyDown</w:t>
            </w:r>
          </w:p>
        </w:tc>
        <w:tc>
          <w:tcPr>
            <w:tcW w:w="1101" w:type="dxa"/>
            <w:hideMark/>
          </w:tcPr>
          <w:p w:rsidR="001F1932" w:rsidRDefault="001F1932" w:rsidP="00EE7366">
            <w:pPr>
              <w:pStyle w:val="DP-TableRowText"/>
            </w:pPr>
            <w:r>
              <w:t>393 - 408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txtSupplier_DblClick</w:t>
            </w:r>
          </w:p>
        </w:tc>
        <w:tc>
          <w:tcPr>
            <w:tcW w:w="1101" w:type="dxa"/>
            <w:hideMark/>
          </w:tcPr>
          <w:p w:rsidR="001F1932" w:rsidRDefault="001F1932" w:rsidP="00EE7366">
            <w:pPr>
              <w:pStyle w:val="DP-TableRowText"/>
            </w:pPr>
            <w:r>
              <w:t>417 - 442</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txtSupplier_KeyDown</w:t>
            </w:r>
          </w:p>
        </w:tc>
        <w:tc>
          <w:tcPr>
            <w:tcW w:w="1101" w:type="dxa"/>
            <w:hideMark/>
          </w:tcPr>
          <w:p w:rsidR="001F1932" w:rsidRDefault="001F1932" w:rsidP="00EE7366">
            <w:pPr>
              <w:pStyle w:val="DP-TableRowText"/>
            </w:pPr>
            <w:r>
              <w:t>451 - 466</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fsfrStatusMethod</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1 - 29</w:t>
            </w:r>
          </w:p>
        </w:tc>
        <w:tc>
          <w:tcPr>
            <w:tcW w:w="6737" w:type="dxa"/>
            <w:hideMark/>
          </w:tcPr>
          <w:p w:rsidR="001F1932" w:rsidRDefault="001F1932" w:rsidP="00EE7366">
            <w:pPr>
              <w:pStyle w:val="DP-TableRowText"/>
            </w:pPr>
            <w:r>
              <w:t>'+ ' Module : Form_fsfrStatus_mon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txtConsumption_KeyDown(KeyCode As Integer, Shift As Integer) ' txtQuantity_DblClick(Cancel As Integer) ' txtQuantity_KeyDown(KeyCode As Integer, Shift As Integer) ' txtStatus_DblClick(Cancel As Integer) ' txtStatus_KeyDown(KeyCode As Integer, Shift As Integer) ' 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37 - 50</w:t>
            </w:r>
          </w:p>
        </w:tc>
        <w:tc>
          <w:tcPr>
            <w:tcW w:w="6737" w:type="dxa"/>
            <w:hideMark/>
          </w:tcPr>
          <w:p w:rsidR="001F1932" w:rsidRDefault="001F1932" w:rsidP="00EE7366">
            <w:pPr>
              <w:pStyle w:val="DP-TableRowText"/>
            </w:pPr>
            <w:r>
              <w:t>'+ ' Procedure : Form_Open ' Comments : set text on report ' Parameters: Cancel - ' Modified : 01 Jul 1998 JSL ' 12 Aug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59 - 72</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fsfrStatusMethod_mon</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1 - 28</w:t>
            </w:r>
          </w:p>
        </w:tc>
        <w:tc>
          <w:tcPr>
            <w:tcW w:w="6737" w:type="dxa"/>
            <w:hideMark/>
          </w:tcPr>
          <w:p w:rsidR="001F1932" w:rsidRDefault="001F1932" w:rsidP="00EE7366">
            <w:pPr>
              <w:pStyle w:val="DP-TableRowText"/>
            </w:pPr>
            <w:r>
              <w:t xml:space="preserve">'+ ' Module : Form_fsfrStatusMethod_mon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txtConsumption_KeyDown(KeyCode As Integer, Shift As Integer) ' txtQuantity_DblClick(Cancel As Integer) ' txtQuantity_KeyDown(KeyCode As Integer, Shift As Integer) ' txtStatus_DblClick(Cancel As Integer) ' txtStatus_KeyDown(KeyCode As Integer, Shift As Integer) ' </w:t>
            </w:r>
            <w:r>
              <w:lastRenderedPageBreak/>
              <w:t>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chkActFore_DblClick</w:t>
            </w:r>
          </w:p>
        </w:tc>
        <w:tc>
          <w:tcPr>
            <w:tcW w:w="1101" w:type="dxa"/>
            <w:hideMark/>
          </w:tcPr>
          <w:p w:rsidR="001F1932" w:rsidRDefault="001F1932" w:rsidP="00EE7366">
            <w:pPr>
              <w:pStyle w:val="DP-TableRowText"/>
            </w:pPr>
            <w:r>
              <w:t>36 - 52</w:t>
            </w:r>
          </w:p>
        </w:tc>
        <w:tc>
          <w:tcPr>
            <w:tcW w:w="6737" w:type="dxa"/>
            <w:hideMark/>
          </w:tcPr>
          <w:p w:rsidR="001F1932" w:rsidRDefault="001F1932" w:rsidP="00EE7366">
            <w:pPr>
              <w:pStyle w:val="DP-TableRowText"/>
            </w:pPr>
            <w:r>
              <w:t>'+ ' Procedure : chkActFore_DblClick ' Comments : set globals and open consumption form ' Parameters: Cancel - ' Modified : 01 Jul 1998 JSL ' 12 Aug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chkActFore_KeyDown</w:t>
            </w:r>
          </w:p>
        </w:tc>
        <w:tc>
          <w:tcPr>
            <w:tcW w:w="1101" w:type="dxa"/>
            <w:hideMark/>
          </w:tcPr>
          <w:p w:rsidR="001F1932" w:rsidRDefault="001F1932" w:rsidP="00EE7366">
            <w:pPr>
              <w:pStyle w:val="DP-TableRowText"/>
            </w:pPr>
            <w:r>
              <w:t>61 - 76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85 - 98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107 - 120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txtActFore_DblClick</w:t>
            </w:r>
          </w:p>
        </w:tc>
        <w:tc>
          <w:tcPr>
            <w:tcW w:w="1101" w:type="dxa"/>
            <w:hideMark/>
          </w:tcPr>
          <w:p w:rsidR="001F1932" w:rsidRDefault="001F1932" w:rsidP="00EE7366">
            <w:pPr>
              <w:pStyle w:val="DP-TableRowText"/>
            </w:pPr>
            <w:r>
              <w:t>129 - 145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txtBegBalance_DblClick</w:t>
            </w:r>
          </w:p>
        </w:tc>
        <w:tc>
          <w:tcPr>
            <w:tcW w:w="1101" w:type="dxa"/>
            <w:hideMark/>
          </w:tcPr>
          <w:p w:rsidR="001F1932" w:rsidRDefault="001F1932" w:rsidP="00EE7366">
            <w:pPr>
              <w:pStyle w:val="DP-TableRowText"/>
            </w:pPr>
            <w:r>
              <w:t>154 - 169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txtBegBalance_KeyDown</w:t>
            </w:r>
          </w:p>
        </w:tc>
        <w:tc>
          <w:tcPr>
            <w:tcW w:w="1101" w:type="dxa"/>
            <w:hideMark/>
          </w:tcPr>
          <w:p w:rsidR="001F1932" w:rsidRDefault="001F1932" w:rsidP="00EE7366">
            <w:pPr>
              <w:pStyle w:val="DP-TableRowText"/>
            </w:pPr>
            <w:r>
              <w:t>178 - 193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txtConsumption_DblClick</w:t>
            </w:r>
          </w:p>
        </w:tc>
        <w:tc>
          <w:tcPr>
            <w:tcW w:w="1101" w:type="dxa"/>
            <w:hideMark/>
          </w:tcPr>
          <w:p w:rsidR="001F1932" w:rsidRDefault="001F1932" w:rsidP="00EE7366">
            <w:pPr>
              <w:pStyle w:val="DP-TableRowText"/>
            </w:pPr>
            <w:r>
              <w:t>202 - 218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txtConsumption_KeyDown</w:t>
            </w:r>
          </w:p>
        </w:tc>
        <w:tc>
          <w:tcPr>
            <w:tcW w:w="1101" w:type="dxa"/>
            <w:hideMark/>
          </w:tcPr>
          <w:p w:rsidR="001F1932" w:rsidRDefault="001F1932" w:rsidP="00EE7366">
            <w:pPr>
              <w:pStyle w:val="DP-TableRowText"/>
            </w:pPr>
            <w:r>
              <w:t>227 - 242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txtQuantity_DblClick</w:t>
            </w:r>
          </w:p>
        </w:tc>
        <w:tc>
          <w:tcPr>
            <w:tcW w:w="1101" w:type="dxa"/>
            <w:hideMark/>
          </w:tcPr>
          <w:p w:rsidR="001F1932" w:rsidRDefault="001F1932" w:rsidP="00EE7366">
            <w:pPr>
              <w:pStyle w:val="DP-TableRowText"/>
            </w:pPr>
            <w:r>
              <w:t>251 - 275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txtQuantity_KeyDown</w:t>
            </w:r>
          </w:p>
        </w:tc>
        <w:tc>
          <w:tcPr>
            <w:tcW w:w="1101" w:type="dxa"/>
            <w:hideMark/>
          </w:tcPr>
          <w:p w:rsidR="001F1932" w:rsidRDefault="001F1932" w:rsidP="00EE7366">
            <w:pPr>
              <w:pStyle w:val="DP-TableRowText"/>
            </w:pPr>
            <w:r>
              <w:t>284 - 299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txtStatus_DblClick</w:t>
            </w:r>
          </w:p>
        </w:tc>
        <w:tc>
          <w:tcPr>
            <w:tcW w:w="1101" w:type="dxa"/>
            <w:hideMark/>
          </w:tcPr>
          <w:p w:rsidR="001F1932" w:rsidRDefault="001F1932" w:rsidP="00EE7366">
            <w:pPr>
              <w:pStyle w:val="DP-TableRowText"/>
            </w:pPr>
            <w:r>
              <w:t>308 - 332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txtStatus_KeyDown</w:t>
            </w:r>
          </w:p>
        </w:tc>
        <w:tc>
          <w:tcPr>
            <w:tcW w:w="1101" w:type="dxa"/>
            <w:hideMark/>
          </w:tcPr>
          <w:p w:rsidR="001F1932" w:rsidRDefault="001F1932" w:rsidP="00EE7366">
            <w:pPr>
              <w:pStyle w:val="DP-TableRowText"/>
            </w:pPr>
            <w:r>
              <w:t>341 - 356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txtStockAdj_DblClick</w:t>
            </w:r>
          </w:p>
        </w:tc>
        <w:tc>
          <w:tcPr>
            <w:tcW w:w="1101" w:type="dxa"/>
            <w:hideMark/>
          </w:tcPr>
          <w:p w:rsidR="001F1932" w:rsidRDefault="001F1932" w:rsidP="00EE7366">
            <w:pPr>
              <w:pStyle w:val="DP-TableRowText"/>
            </w:pPr>
            <w:r>
              <w:t>365 - 381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txtStockAdj_KeyDown</w:t>
            </w:r>
          </w:p>
        </w:tc>
        <w:tc>
          <w:tcPr>
            <w:tcW w:w="1101" w:type="dxa"/>
            <w:hideMark/>
          </w:tcPr>
          <w:p w:rsidR="001F1932" w:rsidRDefault="001F1932" w:rsidP="00EE7366">
            <w:pPr>
              <w:pStyle w:val="DP-TableRowText"/>
            </w:pPr>
            <w:r>
              <w:t>390 - 405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txtSupplier_DblClick</w:t>
            </w:r>
          </w:p>
        </w:tc>
        <w:tc>
          <w:tcPr>
            <w:tcW w:w="1101" w:type="dxa"/>
            <w:hideMark/>
          </w:tcPr>
          <w:p w:rsidR="001F1932" w:rsidRDefault="001F1932" w:rsidP="00EE7366">
            <w:pPr>
              <w:pStyle w:val="DP-TableRowText"/>
            </w:pPr>
            <w:r>
              <w:t>414 - 438</w:t>
            </w:r>
          </w:p>
        </w:tc>
        <w:tc>
          <w:tcPr>
            <w:tcW w:w="6737" w:type="dxa"/>
            <w:hideMark/>
          </w:tcPr>
          <w:p w:rsidR="001F1932" w:rsidRDefault="001F1932" w:rsidP="00EE7366">
            <w:pPr>
              <w:pStyle w:val="DP-TableRowText"/>
            </w:pP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txtSupplier_KeyDown</w:t>
            </w:r>
          </w:p>
        </w:tc>
        <w:tc>
          <w:tcPr>
            <w:tcW w:w="1101" w:type="dxa"/>
            <w:hideMark/>
          </w:tcPr>
          <w:p w:rsidR="001F1932" w:rsidRDefault="001F1932" w:rsidP="00EE7366">
            <w:pPr>
              <w:pStyle w:val="DP-TableRowText"/>
            </w:pPr>
            <w:r>
              <w:t>447 - 462</w:t>
            </w:r>
          </w:p>
        </w:tc>
        <w:tc>
          <w:tcPr>
            <w:tcW w:w="6737" w:type="dxa"/>
            <w:hideMark/>
          </w:tcPr>
          <w:p w:rsidR="001F1932" w:rsidRDefault="001F1932" w:rsidP="00EE7366">
            <w:pPr>
              <w:pStyle w:val="DP-TableRowText"/>
            </w:pPr>
          </w:p>
        </w:tc>
      </w:tr>
      <w:tr w:rsidR="001F1932" w:rsidTr="00EE7366">
        <w:tc>
          <w:tcPr>
            <w:tcW w:w="0" w:type="auto"/>
            <w:vMerge w:val="restart"/>
            <w:hideMark/>
          </w:tcPr>
          <w:p w:rsidR="001F1932" w:rsidRDefault="001F1932" w:rsidP="00EE7366">
            <w:pPr>
              <w:pStyle w:val="DP-TableRowText"/>
            </w:pPr>
            <w:r>
              <w:t>fsfrStatusMethod_qtr</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1 - 28</w:t>
            </w:r>
          </w:p>
        </w:tc>
        <w:tc>
          <w:tcPr>
            <w:tcW w:w="6737" w:type="dxa"/>
            <w:hideMark/>
          </w:tcPr>
          <w:p w:rsidR="001F1932" w:rsidRDefault="001F1932" w:rsidP="00EE7366">
            <w:pPr>
              <w:pStyle w:val="DP-TableRowText"/>
            </w:pPr>
            <w:r>
              <w:t xml:space="preserve">'+ ' Module : Form_fsfrStatusMethod_qtr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txtConsumption_KeyDown(KeyCode As Integer, Shift As Integer) ' txtQuantity_DblClick(Cancel As Integer) ' txtQuantity_KeyDown(KeyCode </w:t>
            </w:r>
            <w:r>
              <w:lastRenderedPageBreak/>
              <w:t>As Integer, Shift As Integer) ' txtStatus_DblClick(Cancel As Integer) ' txtStatus_KeyDown(KeyCode As Integer, Shift As Integer) ' 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chkActFore_DblClick</w:t>
            </w:r>
          </w:p>
        </w:tc>
        <w:tc>
          <w:tcPr>
            <w:tcW w:w="1101" w:type="dxa"/>
            <w:hideMark/>
          </w:tcPr>
          <w:p w:rsidR="001F1932" w:rsidRDefault="001F1932" w:rsidP="00EE7366">
            <w:pPr>
              <w:pStyle w:val="DP-TableRowText"/>
            </w:pPr>
            <w:r>
              <w:t>36 - 52</w:t>
            </w:r>
          </w:p>
        </w:tc>
        <w:tc>
          <w:tcPr>
            <w:tcW w:w="6737" w:type="dxa"/>
            <w:hideMark/>
          </w:tcPr>
          <w:p w:rsidR="001F1932" w:rsidRDefault="001F1932" w:rsidP="00EE7366">
            <w:pPr>
              <w:pStyle w:val="DP-TableRowText"/>
            </w:pPr>
            <w:r>
              <w:t>'+ ' Procedure : chkActFore_DblClick ' Comments : set globals and open consumption form ' Parameters: Cancel - ' Modified : 01 Jul 1998 JSL ' 12 Aug 2003 LBlanken '-</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chkActFore_KeyDown</w:t>
            </w:r>
          </w:p>
        </w:tc>
        <w:tc>
          <w:tcPr>
            <w:tcW w:w="1101" w:type="dxa"/>
            <w:hideMark/>
          </w:tcPr>
          <w:p w:rsidR="001F1932" w:rsidRDefault="001F1932" w:rsidP="00EE7366">
            <w:pPr>
              <w:pStyle w:val="DP-TableRowText"/>
            </w:pPr>
            <w:r>
              <w:t>61 - 76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85 - 98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107 - 120</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txtActFore_DblClick</w:t>
            </w:r>
          </w:p>
        </w:tc>
        <w:tc>
          <w:tcPr>
            <w:tcW w:w="1101" w:type="dxa"/>
            <w:hideMark/>
          </w:tcPr>
          <w:p w:rsidR="001F1932" w:rsidRDefault="001F1932" w:rsidP="00EE7366">
            <w:pPr>
              <w:pStyle w:val="DP-TableRowText"/>
            </w:pPr>
            <w:r>
              <w:t>129 - 145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txtBegBalance_DblClick</w:t>
            </w:r>
          </w:p>
        </w:tc>
        <w:tc>
          <w:tcPr>
            <w:tcW w:w="1101" w:type="dxa"/>
            <w:hideMark/>
          </w:tcPr>
          <w:p w:rsidR="001F1932" w:rsidRDefault="001F1932" w:rsidP="00EE7366">
            <w:pPr>
              <w:pStyle w:val="DP-TableRowText"/>
            </w:pPr>
            <w:r>
              <w:t>154 - 169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txtBegBalance_KeyDown</w:t>
            </w:r>
          </w:p>
        </w:tc>
        <w:tc>
          <w:tcPr>
            <w:tcW w:w="1101" w:type="dxa"/>
            <w:hideMark/>
          </w:tcPr>
          <w:p w:rsidR="001F1932" w:rsidRDefault="001F1932" w:rsidP="00EE7366">
            <w:pPr>
              <w:pStyle w:val="DP-TableRowText"/>
            </w:pPr>
            <w:r>
              <w:t>178 - 193</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txtConsumption_DblClick</w:t>
            </w:r>
          </w:p>
        </w:tc>
        <w:tc>
          <w:tcPr>
            <w:tcW w:w="1101" w:type="dxa"/>
            <w:hideMark/>
          </w:tcPr>
          <w:p w:rsidR="001F1932" w:rsidRDefault="001F1932" w:rsidP="00EE7366">
            <w:pPr>
              <w:pStyle w:val="DP-TableRowText"/>
            </w:pPr>
            <w:r>
              <w:t>202 - 218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txtConsumption_KeyDown</w:t>
            </w:r>
          </w:p>
        </w:tc>
        <w:tc>
          <w:tcPr>
            <w:tcW w:w="1101" w:type="dxa"/>
            <w:hideMark/>
          </w:tcPr>
          <w:p w:rsidR="001F1932" w:rsidRDefault="001F1932" w:rsidP="00EE7366">
            <w:pPr>
              <w:pStyle w:val="DP-TableRowText"/>
            </w:pPr>
            <w:r>
              <w:t>227 - 242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txtQuantity_DblClick</w:t>
            </w:r>
          </w:p>
        </w:tc>
        <w:tc>
          <w:tcPr>
            <w:tcW w:w="1101" w:type="dxa"/>
            <w:hideMark/>
          </w:tcPr>
          <w:p w:rsidR="001F1932" w:rsidRDefault="001F1932" w:rsidP="00EE7366">
            <w:pPr>
              <w:pStyle w:val="DP-TableRowText"/>
            </w:pPr>
            <w:r>
              <w:t>251 - 275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txtQuantity_KeyDown</w:t>
            </w:r>
          </w:p>
        </w:tc>
        <w:tc>
          <w:tcPr>
            <w:tcW w:w="1101" w:type="dxa"/>
            <w:hideMark/>
          </w:tcPr>
          <w:p w:rsidR="001F1932" w:rsidRDefault="001F1932" w:rsidP="00EE7366">
            <w:pPr>
              <w:pStyle w:val="DP-TableRowText"/>
            </w:pPr>
            <w:r>
              <w:t>284 - 299</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txtStatus_DblClick</w:t>
            </w:r>
          </w:p>
        </w:tc>
        <w:tc>
          <w:tcPr>
            <w:tcW w:w="1101" w:type="dxa"/>
            <w:hideMark/>
          </w:tcPr>
          <w:p w:rsidR="001F1932" w:rsidRDefault="001F1932" w:rsidP="00EE7366">
            <w:pPr>
              <w:pStyle w:val="DP-TableRowText"/>
            </w:pPr>
            <w:r>
              <w:t>308 - 332</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txtStatus_KeyDown</w:t>
            </w:r>
          </w:p>
        </w:tc>
        <w:tc>
          <w:tcPr>
            <w:tcW w:w="1101" w:type="dxa"/>
            <w:hideMark/>
          </w:tcPr>
          <w:p w:rsidR="001F1932" w:rsidRDefault="001F1932" w:rsidP="00EE7366">
            <w:pPr>
              <w:pStyle w:val="DP-TableRowText"/>
            </w:pPr>
            <w:r>
              <w:t>341 - 356</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txtStockAdj_DblClick</w:t>
            </w:r>
          </w:p>
        </w:tc>
        <w:tc>
          <w:tcPr>
            <w:tcW w:w="1101" w:type="dxa"/>
            <w:hideMark/>
          </w:tcPr>
          <w:p w:rsidR="001F1932" w:rsidRDefault="001F1932" w:rsidP="00EE7366">
            <w:pPr>
              <w:pStyle w:val="DP-TableRowText"/>
            </w:pPr>
            <w:r>
              <w:t>365 - 381</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txtStockAdj_KeyDown</w:t>
            </w:r>
          </w:p>
        </w:tc>
        <w:tc>
          <w:tcPr>
            <w:tcW w:w="1101" w:type="dxa"/>
            <w:hideMark/>
          </w:tcPr>
          <w:p w:rsidR="001F1932" w:rsidRDefault="001F1932" w:rsidP="00EE7366">
            <w:pPr>
              <w:pStyle w:val="DP-TableRowText"/>
            </w:pPr>
            <w:r>
              <w:t>390 - 405</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txtSupplier_DblClick</w:t>
            </w:r>
          </w:p>
        </w:tc>
        <w:tc>
          <w:tcPr>
            <w:tcW w:w="1101" w:type="dxa"/>
            <w:hideMark/>
          </w:tcPr>
          <w:p w:rsidR="001F1932" w:rsidRDefault="001F1932" w:rsidP="00EE7366">
            <w:pPr>
              <w:pStyle w:val="DP-TableRowText"/>
            </w:pPr>
            <w:r>
              <w:t>414 - 438</w:t>
            </w:r>
          </w:p>
        </w:tc>
        <w:tc>
          <w:tcPr>
            <w:tcW w:w="6737" w:type="dxa"/>
            <w:hideMark/>
          </w:tcPr>
          <w:p w:rsidR="001F1932" w:rsidRDefault="001F1932" w:rsidP="00EE7366">
            <w:pPr>
              <w:pStyle w:val="DP-TableRowText"/>
            </w:pP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txtSupplier_KeyDown</w:t>
            </w:r>
          </w:p>
        </w:tc>
        <w:tc>
          <w:tcPr>
            <w:tcW w:w="1101" w:type="dxa"/>
            <w:hideMark/>
          </w:tcPr>
          <w:p w:rsidR="001F1932" w:rsidRDefault="001F1932" w:rsidP="00EE7366">
            <w:pPr>
              <w:pStyle w:val="DP-TableRowText"/>
            </w:pPr>
            <w:r>
              <w:t>447 - 462</w:t>
            </w:r>
          </w:p>
        </w:tc>
        <w:tc>
          <w:tcPr>
            <w:tcW w:w="6737" w:type="dxa"/>
            <w:hideMark/>
          </w:tcPr>
          <w:p w:rsidR="001F1932" w:rsidRDefault="001F1932" w:rsidP="00EE7366">
            <w:pPr>
              <w:pStyle w:val="DP-TableRowText"/>
            </w:pPr>
          </w:p>
        </w:tc>
      </w:tr>
      <w:tr w:rsidR="001F1932" w:rsidTr="00EE7366">
        <w:tc>
          <w:tcPr>
            <w:tcW w:w="0" w:type="auto"/>
            <w:vMerge w:val="restart"/>
          </w:tcPr>
          <w:p w:rsidR="001F1932" w:rsidRDefault="001F1932" w:rsidP="00EE7366">
            <w:pPr>
              <w:pStyle w:val="DP-TableRowText"/>
            </w:pPr>
            <w:r>
              <w:t>fsfrStatusProduct</w:t>
            </w:r>
          </w:p>
        </w:tc>
        <w:tc>
          <w:tcPr>
            <w:tcW w:w="0" w:type="auto"/>
            <w:hideMark/>
          </w:tcPr>
          <w:p w:rsidR="001F1932" w:rsidRDefault="001F1932" w:rsidP="00EE7366">
            <w:pPr>
              <w:pStyle w:val="DP-TableRowText"/>
            </w:pPr>
            <w:r>
              <w:t>(General Declarations)</w:t>
            </w:r>
          </w:p>
        </w:tc>
        <w:tc>
          <w:tcPr>
            <w:tcW w:w="1101" w:type="dxa"/>
            <w:hideMark/>
          </w:tcPr>
          <w:p w:rsidR="001F1932" w:rsidRDefault="001F1932" w:rsidP="00EE7366">
            <w:pPr>
              <w:pStyle w:val="DP-TableRowText"/>
            </w:pPr>
            <w:r>
              <w:t>1 - 29</w:t>
            </w:r>
          </w:p>
        </w:tc>
        <w:tc>
          <w:tcPr>
            <w:tcW w:w="6737" w:type="dxa"/>
            <w:hideMark/>
          </w:tcPr>
          <w:p w:rsidR="001F1932" w:rsidRDefault="001F1932" w:rsidP="00EE7366">
            <w:pPr>
              <w:pStyle w:val="DP-TableRowText"/>
            </w:pPr>
            <w:r>
              <w:t xml:space="preserve">'+ ' Module : Form_fsfrStatus_mon ' Description: ' Procedures : chkActFore_DblClick(Cancel As Integer) ' chkActFore_KeyDown(KeyCode As Integer, Shift As Integer) ' Form_Open(Cancel As Integer) ' SetText() ' txtActFore_DblClick(Cancel As Integer) ' txtBegBalance_DblClick(Cancel As Integer) ' txtBegBalance_KeyDown(KeyCode As Integer, Shift As Integer) ' txtConsumption_DblClick(Cancel As Integer) ' </w:t>
            </w:r>
            <w:r>
              <w:lastRenderedPageBreak/>
              <w:t>txtConsumption_KeyDown(KeyCode As Integer, Shift As Integer) ' txtQuantity_DblClick(Cancel As Integer) ' txtQuantity_KeyDown(KeyCode As Integer, Shift As Integer) ' txtStatus_DblClick(Cancel As Integer) ' txtStatus_KeyDown(KeyCode As Integer, Shift As Integer) ' txtStockAdj_DblClick(Cancel As Integer) ' txtStockAdj_KeyDown(KeyCode As Integer, Shift As Integer) ' txtSupplier_DblClick(Cancel As Integer) ' txtSupplier_KeyDown(KeyCode As Integer, Shift As Integer)</w:t>
            </w:r>
          </w:p>
        </w:tc>
      </w:tr>
      <w:tr w:rsidR="001F1932" w:rsidTr="00EE7366">
        <w:tc>
          <w:tcPr>
            <w:tcW w:w="0" w:type="auto"/>
            <w:vMerge/>
          </w:tcPr>
          <w:p w:rsidR="001F1932" w:rsidRDefault="001F1932" w:rsidP="00EE7366">
            <w:pPr>
              <w:pStyle w:val="DP-TableRowText"/>
            </w:pPr>
          </w:p>
        </w:tc>
        <w:tc>
          <w:tcPr>
            <w:tcW w:w="0" w:type="auto"/>
            <w:hideMark/>
          </w:tcPr>
          <w:p w:rsidR="001F1932" w:rsidRDefault="001F1932" w:rsidP="00EE7366">
            <w:pPr>
              <w:pStyle w:val="DP-TableRowText"/>
            </w:pPr>
            <w:r>
              <w:t>Form_Open</w:t>
            </w:r>
          </w:p>
        </w:tc>
        <w:tc>
          <w:tcPr>
            <w:tcW w:w="1101" w:type="dxa"/>
            <w:hideMark/>
          </w:tcPr>
          <w:p w:rsidR="001F1932" w:rsidRDefault="001F1932" w:rsidP="00EE7366">
            <w:pPr>
              <w:pStyle w:val="DP-TableRowText"/>
            </w:pPr>
            <w:r>
              <w:t>37 - 50</w:t>
            </w:r>
          </w:p>
        </w:tc>
        <w:tc>
          <w:tcPr>
            <w:tcW w:w="6737" w:type="dxa"/>
            <w:hideMark/>
          </w:tcPr>
          <w:p w:rsidR="001F1932" w:rsidRDefault="001F1932" w:rsidP="00EE7366">
            <w:pPr>
              <w:pStyle w:val="DP-TableRowText"/>
            </w:pPr>
            <w:r>
              <w:t>'+ ' Procedure : Form_Open ' Comments : set text on report ' Parameters: Cancel - ' Modified : 01 Jul 1998 JSL ' 12 Aug 2003 LBlanken '-</w:t>
            </w:r>
          </w:p>
        </w:tc>
      </w:tr>
      <w:tr w:rsidR="001F1932" w:rsidTr="00EE7366">
        <w:tc>
          <w:tcPr>
            <w:tcW w:w="0" w:type="auto"/>
            <w:vMerge/>
            <w:hideMark/>
          </w:tcPr>
          <w:p w:rsidR="001F1932" w:rsidRDefault="001F1932" w:rsidP="00EE7366">
            <w:pPr>
              <w:pStyle w:val="DP-TableRowText"/>
            </w:pPr>
          </w:p>
        </w:tc>
        <w:tc>
          <w:tcPr>
            <w:tcW w:w="0" w:type="auto"/>
            <w:hideMark/>
          </w:tcPr>
          <w:p w:rsidR="001F1932" w:rsidRDefault="001F1932" w:rsidP="00EE7366">
            <w:pPr>
              <w:pStyle w:val="DP-TableRowText"/>
            </w:pPr>
            <w:r>
              <w:t>SetText</w:t>
            </w:r>
          </w:p>
        </w:tc>
        <w:tc>
          <w:tcPr>
            <w:tcW w:w="1101" w:type="dxa"/>
            <w:hideMark/>
          </w:tcPr>
          <w:p w:rsidR="001F1932" w:rsidRDefault="001F1932" w:rsidP="00EE7366">
            <w:pPr>
              <w:pStyle w:val="DP-TableRowText"/>
            </w:pPr>
            <w:r>
              <w:t>59 - 72</w:t>
            </w:r>
          </w:p>
        </w:tc>
        <w:tc>
          <w:tcPr>
            <w:tcW w:w="6737" w:type="dxa"/>
            <w:hideMark/>
          </w:tcPr>
          <w:p w:rsidR="001F1932" w:rsidRDefault="001F1932" w:rsidP="00EE7366">
            <w:pPr>
              <w:pStyle w:val="DP-TableRowText"/>
            </w:pPr>
          </w:p>
        </w:tc>
      </w:tr>
    </w:tbl>
    <w:p w:rsidR="004E0A03" w:rsidRDefault="004E0A03" w:rsidP="004E0A03">
      <w:pPr>
        <w:pStyle w:val="DP-HeadingB"/>
      </w:pPr>
      <w:bookmarkStart w:id="587" w:name="_Toc293914986"/>
      <w:r>
        <w:t>Reports</w:t>
      </w:r>
      <w:bookmarkEnd w:id="587"/>
    </w:p>
    <w:p w:rsidR="00EE7366" w:rsidRDefault="00EE7366" w:rsidP="00EE7366">
      <w:pPr>
        <w:pStyle w:val="DP-TableTitle"/>
      </w:pPr>
      <w:bookmarkStart w:id="588" w:name="_Toc293915337"/>
      <w:r>
        <w:t xml:space="preserve">Table </w:t>
      </w:r>
      <w:fldSimple w:instr=" SEQ Table \* ARABIC ">
        <w:r w:rsidR="002A3BA2">
          <w:rPr>
            <w:noProof/>
          </w:rPr>
          <w:t>18</w:t>
        </w:r>
      </w:fldSimple>
      <w:r>
        <w:t xml:space="preserve"> - List of Reports</w:t>
      </w:r>
      <w:bookmarkEnd w:id="588"/>
    </w:p>
    <w:tbl>
      <w:tblPr>
        <w:tblStyle w:val="Style1"/>
        <w:tblW w:w="14285" w:type="dxa"/>
        <w:tblInd w:w="108" w:type="dxa"/>
        <w:tblLook w:val="04A0" w:firstRow="1" w:lastRow="0" w:firstColumn="1" w:lastColumn="0" w:noHBand="0" w:noVBand="1"/>
      </w:tblPr>
      <w:tblGrid>
        <w:gridCol w:w="3318"/>
        <w:gridCol w:w="2284"/>
        <w:gridCol w:w="1018"/>
        <w:gridCol w:w="7665"/>
      </w:tblGrid>
      <w:tr w:rsidR="00C619F2" w:rsidTr="00EE7366">
        <w:trPr>
          <w:tblHeader/>
        </w:trPr>
        <w:tc>
          <w:tcPr>
            <w:tcW w:w="0" w:type="auto"/>
            <w:hideMark/>
          </w:tcPr>
          <w:p w:rsidR="00C619F2" w:rsidRDefault="00C619F2" w:rsidP="00EE7366">
            <w:pPr>
              <w:pStyle w:val="DP-TableHeaderRow"/>
            </w:pPr>
            <w:r>
              <w:t>ModuleName</w:t>
            </w:r>
          </w:p>
        </w:tc>
        <w:tc>
          <w:tcPr>
            <w:tcW w:w="0" w:type="auto"/>
            <w:hideMark/>
          </w:tcPr>
          <w:p w:rsidR="00C619F2" w:rsidRDefault="00C619F2" w:rsidP="00EE7366">
            <w:pPr>
              <w:pStyle w:val="DP-TableHeaderRow"/>
            </w:pPr>
            <w:r>
              <w:t>Procedure</w:t>
            </w:r>
          </w:p>
        </w:tc>
        <w:tc>
          <w:tcPr>
            <w:tcW w:w="1018" w:type="dxa"/>
            <w:hideMark/>
          </w:tcPr>
          <w:p w:rsidR="00C619F2" w:rsidRDefault="00C619F2" w:rsidP="00EE7366">
            <w:pPr>
              <w:pStyle w:val="DP-TableHeaderRow"/>
            </w:pPr>
            <w:r>
              <w:t>Lines</w:t>
            </w:r>
          </w:p>
        </w:tc>
        <w:tc>
          <w:tcPr>
            <w:tcW w:w="7665" w:type="dxa"/>
            <w:hideMark/>
          </w:tcPr>
          <w:p w:rsidR="00C619F2" w:rsidRDefault="00C619F2" w:rsidP="00EE7366">
            <w:pPr>
              <w:pStyle w:val="DP-TableHeaderRow"/>
            </w:pPr>
            <w:r>
              <w:t>Comments</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rptAMCResult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53 - 86</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25 - 51</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9 - 23</w:t>
            </w:r>
          </w:p>
        </w:tc>
        <w:tc>
          <w:tcPr>
            <w:tcW w:w="7665" w:type="dxa"/>
            <w:hideMark/>
          </w:tcPr>
          <w:p w:rsidR="00387EB9" w:rsidRDefault="00387EB9" w:rsidP="00EE7366">
            <w:pPr>
              <w:pStyle w:val="DP-TableRowText"/>
            </w:pPr>
            <w:r>
              <w:rPr>
                <w:rFonts w:ascii="Arial" w:hAnsi="Arial" w:cs="Arial"/>
                <w:color w:val="000000"/>
                <w:szCs w:val="20"/>
              </w:rPr>
              <w:t>'+ ' Procedure : SetText ' Comments : Set text on report ' Parameters: - ' Modified : 01 Jul 1998 JSL ' 11 Jul 2003 LBlanken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rptAnnualCosts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Report_rptAnnualCosts ' Description: ' Procedures : GroupHeader5_Print(Cancel As Integer, PrintCount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15 - 22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24 - 58</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60 - 88</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90 - 115</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117 - 187</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rptAnnualCostsByFundingSource</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Report_rptAnnualCosts ' Description: ' Procedures : GroupHeader5_Print(Cancel As Integer, PrintCount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15 - 22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GroupHeader0_Print</w:t>
            </w:r>
          </w:p>
        </w:tc>
        <w:tc>
          <w:tcPr>
            <w:tcW w:w="1018" w:type="dxa"/>
            <w:hideMark/>
          </w:tcPr>
          <w:p w:rsidR="00387EB9" w:rsidRDefault="00387EB9" w:rsidP="00EE7366">
            <w:pPr>
              <w:pStyle w:val="DP-TableRowText"/>
            </w:pPr>
            <w:r>
              <w:rPr>
                <w:rFonts w:ascii="Arial" w:hAnsi="Arial" w:cs="Arial"/>
                <w:color w:val="000000"/>
                <w:szCs w:val="20"/>
              </w:rPr>
              <w:t>24 - 62</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64 - 101</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103 - 131</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133 - 158</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160 - 230</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rptAnnualCostsBySupplier</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Report_rptAnnualCosts ' Description: ' Procedures : GroupHeader5_Print(Cancel As Integer, PrintCount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15 - 22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GroupHeader0_Print</w:t>
            </w:r>
          </w:p>
        </w:tc>
        <w:tc>
          <w:tcPr>
            <w:tcW w:w="1018" w:type="dxa"/>
            <w:hideMark/>
          </w:tcPr>
          <w:p w:rsidR="00387EB9" w:rsidRDefault="00387EB9" w:rsidP="00EE7366">
            <w:pPr>
              <w:pStyle w:val="DP-TableRowText"/>
            </w:pPr>
            <w:r>
              <w:rPr>
                <w:rFonts w:ascii="Arial" w:hAnsi="Arial" w:cs="Arial"/>
                <w:color w:val="000000"/>
                <w:szCs w:val="20"/>
              </w:rPr>
              <w:t>24 - 62</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64 - 101</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103 - 131</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 xml:space="preserve">133 - </w:t>
            </w:r>
            <w:r>
              <w:rPr>
                <w:rFonts w:ascii="Arial" w:hAnsi="Arial" w:cs="Arial"/>
                <w:color w:val="000000"/>
                <w:szCs w:val="20"/>
              </w:rPr>
              <w:lastRenderedPageBreak/>
              <w:t>161</w:t>
            </w:r>
          </w:p>
        </w:tc>
        <w:tc>
          <w:tcPr>
            <w:tcW w:w="7665" w:type="dxa"/>
            <w:hideMark/>
          </w:tcPr>
          <w:p w:rsidR="00387EB9" w:rsidRDefault="00387EB9" w:rsidP="00EE7366">
            <w:pPr>
              <w:pStyle w:val="DP-TableRowText"/>
            </w:pPr>
            <w:r>
              <w:rPr>
                <w:rFonts w:ascii="Arial" w:hAnsi="Arial" w:cs="Arial"/>
                <w:color w:val="000000"/>
                <w:szCs w:val="20"/>
              </w:rPr>
              <w:lastRenderedPageBreak/>
              <w:t xml:space="preserve">' Comments : ' Parameters : Cancel ' Returns : ' Created : ' Modified : 01 Jul 1998 </w:t>
            </w:r>
            <w:r>
              <w:rPr>
                <w:rFonts w:ascii="Arial" w:hAnsi="Arial" w:cs="Arial"/>
                <w:color w:val="000000"/>
                <w:szCs w:val="20"/>
              </w:rPr>
              <w:lastRenderedPageBreak/>
              <w:t>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163 - 233</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rptCloneConsumptionFinal</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81 - 119</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5 - 39</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41 - 79</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rptCloneConsumptionPreview</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80 - 116</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5 - 38</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40 - 78</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rptGraphConsumption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1 - 31</w:t>
            </w:r>
          </w:p>
        </w:tc>
        <w:tc>
          <w:tcPr>
            <w:tcW w:w="7665" w:type="dxa"/>
            <w:hideMark/>
          </w:tcPr>
          <w:p w:rsidR="00387EB9" w:rsidRDefault="00387EB9" w:rsidP="00EE7366">
            <w:pPr>
              <w:pStyle w:val="DP-TableRowText"/>
            </w:pPr>
            <w:r>
              <w:rPr>
                <w:rFonts w:ascii="Arial" w:hAnsi="Arial" w:cs="Arial"/>
                <w:color w:val="000000"/>
                <w:szCs w:val="20"/>
              </w:rPr>
              <w:t>'+ ' Module : Report_rptGraphConsumption ' Description: ' Procedures : PageHeader0_Format(Cancel As Integer, intFormatCount As Integer) ' Report_Close() ' Report_NoData(Cancel As Integer) ' Report_Open(Cancel As Integer) ' setRowSource()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39 - 85</w:t>
            </w:r>
          </w:p>
        </w:tc>
        <w:tc>
          <w:tcPr>
            <w:tcW w:w="7665" w:type="dxa"/>
            <w:hideMark/>
          </w:tcPr>
          <w:p w:rsidR="00387EB9" w:rsidRDefault="00387EB9" w:rsidP="00EE7366">
            <w:pPr>
              <w:pStyle w:val="DP-TableRowText"/>
            </w:pPr>
            <w:r>
              <w:rPr>
                <w:rFonts w:ascii="Arial" w:hAnsi="Arial" w:cs="Arial"/>
                <w:color w:val="000000"/>
                <w:szCs w:val="20"/>
              </w:rPr>
              <w:t>'+ ' Procedure : PageHeader0_Format ' Comments : ' Parameters: Cancel ' intFormatCount - ' Modified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97 - 121</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130 - 150</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159 - 217</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Report_Page</w:t>
            </w:r>
          </w:p>
        </w:tc>
        <w:tc>
          <w:tcPr>
            <w:tcW w:w="1018" w:type="dxa"/>
            <w:hideMark/>
          </w:tcPr>
          <w:p w:rsidR="00387EB9" w:rsidRDefault="00387EB9" w:rsidP="00EE7366">
            <w:pPr>
              <w:pStyle w:val="DP-TableRowText"/>
            </w:pPr>
            <w:r>
              <w:rPr>
                <w:rFonts w:ascii="Arial" w:hAnsi="Arial" w:cs="Arial"/>
                <w:color w:val="000000"/>
                <w:szCs w:val="20"/>
              </w:rPr>
              <w:t>282 - 284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setRowSource</w:t>
            </w:r>
          </w:p>
        </w:tc>
        <w:tc>
          <w:tcPr>
            <w:tcW w:w="1018" w:type="dxa"/>
            <w:hideMark/>
          </w:tcPr>
          <w:p w:rsidR="00387EB9" w:rsidRDefault="00387EB9" w:rsidP="00EE7366">
            <w:pPr>
              <w:pStyle w:val="DP-TableRowText"/>
            </w:pPr>
            <w:r>
              <w:rPr>
                <w:rFonts w:ascii="Arial" w:hAnsi="Arial" w:cs="Arial"/>
                <w:color w:val="000000"/>
                <w:szCs w:val="20"/>
              </w:rPr>
              <w:t>226 - 252</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261 - 280</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rptGraphCYP</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1 - 16</w:t>
            </w:r>
          </w:p>
        </w:tc>
        <w:tc>
          <w:tcPr>
            <w:tcW w:w="7665" w:type="dxa"/>
            <w:hideMark/>
          </w:tcPr>
          <w:p w:rsidR="00387EB9" w:rsidRDefault="00387EB9" w:rsidP="00EE7366">
            <w:pPr>
              <w:pStyle w:val="DP-TableRowText"/>
            </w:pPr>
            <w:r>
              <w:rPr>
                <w:rFonts w:ascii="Arial" w:hAnsi="Arial" w:cs="Arial"/>
                <w:color w:val="000000"/>
                <w:szCs w:val="20"/>
              </w:rPr>
              <w:t>' Module : Report_rptGraphCYP ' Description: ' Procedures : GetProductNames() ' PageHeader0_Format(Cancel As Integer, FormatCount As Integer) ' Report_Close() ' Report_Open(Cancel As Integer) ' setRowSource()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GetProductNames</w:t>
            </w:r>
          </w:p>
        </w:tc>
        <w:tc>
          <w:tcPr>
            <w:tcW w:w="1018" w:type="dxa"/>
            <w:hideMark/>
          </w:tcPr>
          <w:p w:rsidR="00387EB9" w:rsidRDefault="00387EB9" w:rsidP="00EE7366">
            <w:pPr>
              <w:pStyle w:val="DP-TableRowText"/>
            </w:pPr>
            <w:r>
              <w:rPr>
                <w:rFonts w:ascii="Arial" w:hAnsi="Arial" w:cs="Arial"/>
                <w:color w:val="000000"/>
                <w:szCs w:val="20"/>
              </w:rPr>
              <w:t>17 - 61</w:t>
            </w:r>
          </w:p>
        </w:tc>
        <w:tc>
          <w:tcPr>
            <w:tcW w:w="7665" w:type="dxa"/>
            <w:hideMark/>
          </w:tcPr>
          <w:p w:rsidR="00387EB9" w:rsidRDefault="00387EB9" w:rsidP="00EE7366">
            <w:pPr>
              <w:pStyle w:val="DP-TableRowText"/>
            </w:pPr>
            <w:r>
              <w:rPr>
                <w:rFonts w:ascii="Arial" w:hAnsi="Arial" w:cs="Arial"/>
                <w:color w:val="000000"/>
                <w:szCs w:val="20"/>
              </w:rPr>
              <w:t>' Comments : ' Parameters: - ' Returns : String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63 - 73</w:t>
            </w:r>
          </w:p>
        </w:tc>
        <w:tc>
          <w:tcPr>
            <w:tcW w:w="7665" w:type="dxa"/>
            <w:hideMark/>
          </w:tcPr>
          <w:p w:rsidR="00387EB9" w:rsidRDefault="00387EB9" w:rsidP="00EE7366">
            <w:pPr>
              <w:pStyle w:val="DP-TableRowText"/>
            </w:pPr>
            <w:r>
              <w:rPr>
                <w:rFonts w:ascii="Arial" w:hAnsi="Arial" w:cs="Arial"/>
                <w:color w:val="000000"/>
                <w:szCs w:val="20"/>
              </w:rPr>
              <w:t>' Comments : ' Parameters: Cancel ' FormatCount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75 - 94</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Modified :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96 - 155</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July 21, 2009 mahmed ' report subtitle now created from user-defined range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setRowSource</w:t>
            </w:r>
          </w:p>
        </w:tc>
        <w:tc>
          <w:tcPr>
            <w:tcW w:w="1018" w:type="dxa"/>
            <w:hideMark/>
          </w:tcPr>
          <w:p w:rsidR="00387EB9" w:rsidRDefault="00387EB9" w:rsidP="00EE7366">
            <w:pPr>
              <w:pStyle w:val="DP-TableRowText"/>
            </w:pPr>
            <w:r>
              <w:rPr>
                <w:rFonts w:ascii="Arial" w:hAnsi="Arial" w:cs="Arial"/>
                <w:color w:val="000000"/>
                <w:szCs w:val="20"/>
              </w:rPr>
              <w:t>157 - 183</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185 - 206</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rptGraphStockStatus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1 - 30</w:t>
            </w:r>
          </w:p>
        </w:tc>
        <w:tc>
          <w:tcPr>
            <w:tcW w:w="7665" w:type="dxa"/>
            <w:hideMark/>
          </w:tcPr>
          <w:p w:rsidR="00387EB9" w:rsidRDefault="00387EB9" w:rsidP="00EE7366">
            <w:pPr>
              <w:pStyle w:val="DP-TableRowText"/>
            </w:pPr>
            <w:r>
              <w:rPr>
                <w:rFonts w:ascii="Arial" w:hAnsi="Arial" w:cs="Arial"/>
                <w:color w:val="000000"/>
                <w:szCs w:val="20"/>
              </w:rPr>
              <w:t>'+ ' Module : Report_rptGraphStockStatus ' Description: ' Procedures : FormHeader1_Format(Cancel As Integer, intFormatCount As Integer) ' PageHeader0_Format(Cancel As Integer, intFormatCount As Integer) ' Report_Close() ' Report_Open(Cancel As Integer) ' setRowSource()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41 - 69</w:t>
            </w:r>
          </w:p>
        </w:tc>
        <w:tc>
          <w:tcPr>
            <w:tcW w:w="7665" w:type="dxa"/>
            <w:hideMark/>
          </w:tcPr>
          <w:p w:rsidR="00387EB9" w:rsidRDefault="00387EB9" w:rsidP="00EE7366">
            <w:pPr>
              <w:pStyle w:val="DP-TableRowText"/>
            </w:pPr>
            <w:r>
              <w:rPr>
                <w:rFonts w:ascii="Arial" w:hAnsi="Arial" w:cs="Arial"/>
                <w:color w:val="000000"/>
                <w:szCs w:val="20"/>
              </w:rPr>
              <w:t>'+ '+ ' Procedure : PageHeader0_Format ' Comments : ' Parameters: Cancel ' intFormatCount - ' Modified : 11 Jul 2003 LBlanken ' July 21, 2009 mahmed ' report subtitle now created from user-defined range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83 - 108</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117 - 174</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setRowSource</w:t>
            </w:r>
          </w:p>
        </w:tc>
        <w:tc>
          <w:tcPr>
            <w:tcW w:w="1018" w:type="dxa"/>
            <w:hideMark/>
          </w:tcPr>
          <w:p w:rsidR="00387EB9" w:rsidRDefault="00387EB9" w:rsidP="00EE7366">
            <w:pPr>
              <w:pStyle w:val="DP-TableRowText"/>
            </w:pPr>
            <w:r>
              <w:rPr>
                <w:rFonts w:ascii="Arial" w:hAnsi="Arial" w:cs="Arial"/>
                <w:color w:val="000000"/>
                <w:szCs w:val="20"/>
              </w:rPr>
              <w:t xml:space="preserve">183 - </w:t>
            </w:r>
            <w:r>
              <w:rPr>
                <w:rFonts w:ascii="Arial" w:hAnsi="Arial" w:cs="Arial"/>
                <w:color w:val="000000"/>
                <w:szCs w:val="20"/>
              </w:rPr>
              <w:lastRenderedPageBreak/>
              <w:t>213</w:t>
            </w:r>
          </w:p>
        </w:tc>
        <w:tc>
          <w:tcPr>
            <w:tcW w:w="7665" w:type="dxa"/>
            <w:hideMark/>
          </w:tcPr>
          <w:p w:rsidR="00387EB9" w:rsidRDefault="00387EB9" w:rsidP="00EE7366">
            <w:pPr>
              <w:pStyle w:val="DP-TableRowText"/>
            </w:pPr>
            <w:r>
              <w:rPr>
                <w:rFonts w:ascii="Arial" w:hAnsi="Arial" w:cs="Arial"/>
                <w:color w:val="000000"/>
                <w:szCs w:val="20"/>
              </w:rPr>
              <w:lastRenderedPageBreak/>
              <w:t>' Comments : ' Parameters : ' Returns : ' Created : ' Modified : 01 Jul 1998 JSL ' ' ----</w:t>
            </w:r>
            <w:r>
              <w:rPr>
                <w:rFonts w:ascii="Arial" w:hAnsi="Arial" w:cs="Arial"/>
                <w:color w:val="000000"/>
                <w:szCs w:val="20"/>
              </w:rPr>
              <w:lastRenderedPageBreak/>
              <w: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222 - 241</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rptGraphTrend</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1 - 16</w:t>
            </w:r>
          </w:p>
        </w:tc>
        <w:tc>
          <w:tcPr>
            <w:tcW w:w="7665" w:type="dxa"/>
            <w:hideMark/>
          </w:tcPr>
          <w:p w:rsidR="00387EB9" w:rsidRDefault="00387EB9" w:rsidP="00EE7366">
            <w:pPr>
              <w:pStyle w:val="DP-TableRowText"/>
            </w:pPr>
            <w:r>
              <w:rPr>
                <w:rFonts w:ascii="Arial" w:hAnsi="Arial" w:cs="Arial"/>
                <w:color w:val="000000"/>
                <w:szCs w:val="20"/>
              </w:rPr>
              <w:t>' Module : Report_rptGraphTrend ' Description: ' Procedures : Detail1_Print(Cancel As Integer, PrintCount As Integer) ' GroupFooter5_Print(Cancel As Integer, PrintCount As Integer) ' GroupFooter6_Print(Cancel As Integer, PrintCount As Integer) ' Report_Close() ' Report_NoData(Cancel As Integer)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Detail1_Print</w:t>
            </w:r>
          </w:p>
        </w:tc>
        <w:tc>
          <w:tcPr>
            <w:tcW w:w="1018" w:type="dxa"/>
            <w:hideMark/>
          </w:tcPr>
          <w:p w:rsidR="00387EB9" w:rsidRDefault="00387EB9" w:rsidP="00EE7366">
            <w:pPr>
              <w:pStyle w:val="DP-TableRowText"/>
            </w:pPr>
            <w:r>
              <w:rPr>
                <w:rFonts w:ascii="Arial" w:hAnsi="Arial" w:cs="Arial"/>
                <w:color w:val="000000"/>
                <w:szCs w:val="20"/>
              </w:rPr>
              <w:t>17 - 28</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GroupFooter5_Print</w:t>
            </w:r>
          </w:p>
        </w:tc>
        <w:tc>
          <w:tcPr>
            <w:tcW w:w="1018" w:type="dxa"/>
            <w:hideMark/>
          </w:tcPr>
          <w:p w:rsidR="00387EB9" w:rsidRDefault="00387EB9" w:rsidP="00EE7366">
            <w:pPr>
              <w:pStyle w:val="DP-TableRowText"/>
            </w:pPr>
            <w:r>
              <w:rPr>
                <w:rFonts w:ascii="Arial" w:hAnsi="Arial" w:cs="Arial"/>
                <w:color w:val="000000"/>
                <w:szCs w:val="20"/>
              </w:rPr>
              <w:t>30 - 41</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GroupFooter6_Print</w:t>
            </w:r>
          </w:p>
        </w:tc>
        <w:tc>
          <w:tcPr>
            <w:tcW w:w="1018" w:type="dxa"/>
            <w:hideMark/>
          </w:tcPr>
          <w:p w:rsidR="00387EB9" w:rsidRDefault="00387EB9" w:rsidP="00EE7366">
            <w:pPr>
              <w:pStyle w:val="DP-TableRowText"/>
            </w:pPr>
            <w:r>
              <w:rPr>
                <w:rFonts w:ascii="Arial" w:hAnsi="Arial" w:cs="Arial"/>
                <w:color w:val="000000"/>
                <w:szCs w:val="20"/>
              </w:rPr>
              <w:t>43 - 54</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56 - 74</w:t>
            </w:r>
          </w:p>
        </w:tc>
        <w:tc>
          <w:tcPr>
            <w:tcW w:w="7665" w:type="dxa"/>
            <w:hideMark/>
          </w:tcPr>
          <w:p w:rsidR="00387EB9" w:rsidRDefault="00387EB9" w:rsidP="00EE7366">
            <w:pPr>
              <w:pStyle w:val="DP-TableRowText"/>
            </w:pPr>
            <w:r>
              <w:rPr>
                <w:rFonts w:ascii="Arial" w:hAnsi="Arial" w:cs="Arial"/>
                <w:color w:val="000000"/>
                <w:szCs w:val="20"/>
              </w:rPr>
              <w:t>'mtracy 2/6/07 bugzilla 14399</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76 - 94</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Modified :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96 - 105</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107 - 211</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213 - 223</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rptGraphTrendCons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1 - 16</w:t>
            </w:r>
          </w:p>
        </w:tc>
        <w:tc>
          <w:tcPr>
            <w:tcW w:w="7665" w:type="dxa"/>
            <w:hideMark/>
          </w:tcPr>
          <w:p w:rsidR="00387EB9" w:rsidRDefault="00387EB9" w:rsidP="00EE7366">
            <w:pPr>
              <w:pStyle w:val="DP-TableRowText"/>
            </w:pPr>
            <w:r>
              <w:rPr>
                <w:rFonts w:ascii="Arial" w:hAnsi="Arial" w:cs="Arial"/>
                <w:color w:val="000000"/>
                <w:szCs w:val="20"/>
              </w:rPr>
              <w:t>' Module : Report_rptGraphTrendCons ' Description: ' Procedures : Detail1_Print(Cancel As Integer, PrintCount As Integer) ' GroupFooter5_Print(Cancel As Integer, PrintCount As Integer) ' GroupFooter6_Print(Cancel As Integer, PrintCount As Integer) ' Report_Close() ' Report_NoData(Cancel As Integer)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Detail1_Print</w:t>
            </w:r>
          </w:p>
        </w:tc>
        <w:tc>
          <w:tcPr>
            <w:tcW w:w="1018" w:type="dxa"/>
            <w:hideMark/>
          </w:tcPr>
          <w:p w:rsidR="00387EB9" w:rsidRDefault="00387EB9" w:rsidP="00EE7366">
            <w:pPr>
              <w:pStyle w:val="DP-TableRowText"/>
            </w:pPr>
            <w:r>
              <w:rPr>
                <w:rFonts w:ascii="Arial" w:hAnsi="Arial" w:cs="Arial"/>
                <w:color w:val="000000"/>
                <w:szCs w:val="20"/>
              </w:rPr>
              <w:t>17 - 28</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GroupFooter5_Print</w:t>
            </w:r>
          </w:p>
        </w:tc>
        <w:tc>
          <w:tcPr>
            <w:tcW w:w="1018" w:type="dxa"/>
            <w:hideMark/>
          </w:tcPr>
          <w:p w:rsidR="00387EB9" w:rsidRDefault="00387EB9" w:rsidP="00EE7366">
            <w:pPr>
              <w:pStyle w:val="DP-TableRowText"/>
            </w:pPr>
            <w:r>
              <w:rPr>
                <w:rFonts w:ascii="Arial" w:hAnsi="Arial" w:cs="Arial"/>
                <w:color w:val="000000"/>
                <w:szCs w:val="20"/>
              </w:rPr>
              <w:t>30 - 41</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GroupFooter6_Print</w:t>
            </w:r>
          </w:p>
        </w:tc>
        <w:tc>
          <w:tcPr>
            <w:tcW w:w="1018" w:type="dxa"/>
            <w:hideMark/>
          </w:tcPr>
          <w:p w:rsidR="00387EB9" w:rsidRDefault="00387EB9" w:rsidP="00EE7366">
            <w:pPr>
              <w:pStyle w:val="DP-TableRowText"/>
            </w:pPr>
            <w:r>
              <w:rPr>
                <w:rFonts w:ascii="Arial" w:hAnsi="Arial" w:cs="Arial"/>
                <w:color w:val="000000"/>
                <w:szCs w:val="20"/>
              </w:rPr>
              <w:t>43 - 54</w:t>
            </w:r>
          </w:p>
        </w:tc>
        <w:tc>
          <w:tcPr>
            <w:tcW w:w="7665" w:type="dxa"/>
            <w:hideMark/>
          </w:tcPr>
          <w:p w:rsidR="00387EB9" w:rsidRDefault="00387EB9" w:rsidP="00EE7366">
            <w:pPr>
              <w:pStyle w:val="DP-TableRowText"/>
            </w:pPr>
            <w:r>
              <w:rPr>
                <w:rFonts w:ascii="Arial" w:hAnsi="Arial" w:cs="Arial"/>
                <w:color w:val="000000"/>
                <w:szCs w:val="20"/>
              </w:rPr>
              <w:t>' Comments : ' Parameters: Cancel ' PrintCount - ' Modified : ' ' ----------------------------</w:t>
            </w:r>
            <w:r>
              <w:rPr>
                <w:rFonts w:ascii="Arial" w:hAnsi="Arial" w:cs="Arial"/>
                <w:color w:val="000000"/>
                <w:szCs w:val="20"/>
              </w:rPr>
              <w:lastRenderedPageBreak/>
              <w: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56 - 74</w:t>
            </w:r>
          </w:p>
        </w:tc>
        <w:tc>
          <w:tcPr>
            <w:tcW w:w="7665" w:type="dxa"/>
            <w:hideMark/>
          </w:tcPr>
          <w:p w:rsidR="00387EB9" w:rsidRDefault="00387EB9" w:rsidP="00EE7366">
            <w:pPr>
              <w:pStyle w:val="DP-TableRowText"/>
            </w:pPr>
            <w:r>
              <w:rPr>
                <w:rFonts w:ascii="Arial" w:hAnsi="Arial" w:cs="Arial"/>
                <w:color w:val="000000"/>
                <w:szCs w:val="20"/>
              </w:rPr>
              <w:t>'mtracy 2/6/07 bugzilla 14399</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76 - 94</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Modified :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96 - 105</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107 - 210</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212 - 222</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rptImport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1 - 26</w:t>
            </w:r>
          </w:p>
        </w:tc>
        <w:tc>
          <w:tcPr>
            <w:tcW w:w="7665" w:type="dxa"/>
            <w:hideMark/>
          </w:tcPr>
          <w:p w:rsidR="00387EB9" w:rsidRDefault="00387EB9" w:rsidP="00EE7366">
            <w:pPr>
              <w:pStyle w:val="DP-TableRowText"/>
            </w:pPr>
            <w:r>
              <w:rPr>
                <w:rFonts w:ascii="Arial" w:hAnsi="Arial" w:cs="Arial"/>
                <w:color w:val="000000"/>
                <w:szCs w:val="20"/>
              </w:rPr>
              <w:t>'+ ' Module : Report_rptiMPORT ' Description: ' Procedures : GroupHeader1_Format(Cancel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27 - 49</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59 - 85</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95 - 110</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rptInterpolate</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Report_rptPipelineProblem ' Description: ' Procedures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15 - 17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19 - 34</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36 - 58</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60 - 79</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rptPipelineAction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Report_rptPipelineAction ' Description: ' Procedures : cmdDisplayGraph_Click()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15 - 21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23 - 42</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Modified :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44 - 69</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71 - 97</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rptPipelineProblem</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1 - 13</w:t>
            </w:r>
          </w:p>
        </w:tc>
        <w:tc>
          <w:tcPr>
            <w:tcW w:w="7665" w:type="dxa"/>
            <w:hideMark/>
          </w:tcPr>
          <w:p w:rsidR="00387EB9" w:rsidRDefault="00387EB9" w:rsidP="00EE7366">
            <w:pPr>
              <w:pStyle w:val="DP-TableRowText"/>
            </w:pPr>
            <w:r>
              <w:rPr>
                <w:rFonts w:ascii="Arial" w:hAnsi="Arial" w:cs="Arial"/>
                <w:color w:val="000000"/>
                <w:szCs w:val="20"/>
              </w:rPr>
              <w:t>' Module : Report_rptPipelineProblem ' Description: ' Procedures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14 - 32</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Modified :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34 - 58</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60 - 79</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rptProcurementTable</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1 - 36</w:t>
            </w:r>
          </w:p>
        </w:tc>
        <w:tc>
          <w:tcPr>
            <w:tcW w:w="7665" w:type="dxa"/>
            <w:hideMark/>
          </w:tcPr>
          <w:p w:rsidR="00387EB9" w:rsidRDefault="00387EB9" w:rsidP="00EE7366">
            <w:pPr>
              <w:pStyle w:val="DP-TableRowText"/>
            </w:pPr>
            <w:r>
              <w:rPr>
                <w:rFonts w:ascii="Arial" w:hAnsi="Arial" w:cs="Arial"/>
                <w:color w:val="000000"/>
                <w:szCs w:val="20"/>
              </w:rPr>
              <w:t>'+ ' Module : Report_rptProcurementTable ' Description: ' Procedures : Report_Close() ' Report_Open(Cancel As Integer) ' SetText() ' setYears()</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37 - 59</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68 - 107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116 - 136</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SetYears</w:t>
            </w:r>
          </w:p>
        </w:tc>
        <w:tc>
          <w:tcPr>
            <w:tcW w:w="1018" w:type="dxa"/>
            <w:hideMark/>
          </w:tcPr>
          <w:p w:rsidR="00387EB9" w:rsidRDefault="00387EB9" w:rsidP="00EE7366">
            <w:pPr>
              <w:pStyle w:val="DP-TableRowText"/>
            </w:pPr>
            <w:r>
              <w:rPr>
                <w:rFonts w:ascii="Arial" w:hAnsi="Arial" w:cs="Arial"/>
                <w:color w:val="000000"/>
                <w:szCs w:val="20"/>
              </w:rPr>
              <w:t>145 - 170</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 Modified : 01 Jul 1998 JSL '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rptShipmentCostByFunding</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1 - 20</w:t>
            </w:r>
          </w:p>
        </w:tc>
        <w:tc>
          <w:tcPr>
            <w:tcW w:w="7665" w:type="dxa"/>
            <w:hideMark/>
          </w:tcPr>
          <w:p w:rsidR="00387EB9" w:rsidRDefault="00387EB9" w:rsidP="00EE7366">
            <w:pPr>
              <w:pStyle w:val="DP-TableRowText"/>
            </w:pPr>
            <w:r>
              <w:rPr>
                <w:rFonts w:ascii="Arial" w:hAnsi="Arial" w:cs="Arial"/>
                <w:color w:val="000000"/>
                <w:szCs w:val="20"/>
              </w:rPr>
              <w:t>'+ ' Module : Report_rptShipmentCostBySupplier ' Description: ' Procedures : Detail_Format(Cancel As Integer, FormatCount As Integer) ' PageFooter2_Format(Cancel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29 - 50</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61 - 74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84 - 103</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113 - 144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154 - 169</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rptShipmentCostByFundingPortrait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1 - 20</w:t>
            </w:r>
          </w:p>
        </w:tc>
        <w:tc>
          <w:tcPr>
            <w:tcW w:w="7665" w:type="dxa"/>
            <w:hideMark/>
          </w:tcPr>
          <w:p w:rsidR="00387EB9" w:rsidRDefault="00387EB9" w:rsidP="00EE7366">
            <w:pPr>
              <w:pStyle w:val="DP-TableRowText"/>
            </w:pPr>
            <w:r>
              <w:rPr>
                <w:rFonts w:ascii="Arial" w:hAnsi="Arial" w:cs="Arial"/>
                <w:color w:val="000000"/>
                <w:szCs w:val="20"/>
              </w:rPr>
              <w:t xml:space="preserve">'+ ' Module : Report_rptShipmentCostBySupplier ' Description: ' Procedures : Detail_Format(Cancel As Integer, FormatCount As Integer) ' </w:t>
            </w:r>
            <w:r>
              <w:rPr>
                <w:rFonts w:ascii="Arial" w:hAnsi="Arial" w:cs="Arial"/>
                <w:color w:val="000000"/>
                <w:szCs w:val="20"/>
              </w:rPr>
              <w:lastRenderedPageBreak/>
              <w:t>PageFooter2_Format(Cancel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29 - 50</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61 - 74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84 - 102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112 - 144</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154 - 169</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rptShipmentCostByProduct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1 - 19</w:t>
            </w:r>
          </w:p>
        </w:tc>
        <w:tc>
          <w:tcPr>
            <w:tcW w:w="7665" w:type="dxa"/>
            <w:hideMark/>
          </w:tcPr>
          <w:p w:rsidR="00387EB9" w:rsidRDefault="00387EB9" w:rsidP="00EE7366">
            <w:pPr>
              <w:pStyle w:val="DP-TableRowText"/>
            </w:pPr>
            <w:r>
              <w:rPr>
                <w:rFonts w:ascii="Arial" w:hAnsi="Arial" w:cs="Arial"/>
                <w:color w:val="000000"/>
                <w:szCs w:val="20"/>
              </w:rPr>
              <w:t>'+ ' Module : Report_rptShipmentCostByProduct ' Description: ' Procedures : Detail1_Format(Cancel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28 - 49</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60 - 73</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86 - 104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114 - 149</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159 - 174</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rptShipmentCostByProductPortrait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1 - 19</w:t>
            </w:r>
          </w:p>
        </w:tc>
        <w:tc>
          <w:tcPr>
            <w:tcW w:w="7665" w:type="dxa"/>
            <w:hideMark/>
          </w:tcPr>
          <w:p w:rsidR="00387EB9" w:rsidRDefault="00387EB9" w:rsidP="00EE7366">
            <w:pPr>
              <w:pStyle w:val="DP-TableRowText"/>
            </w:pPr>
            <w:r>
              <w:rPr>
                <w:rFonts w:ascii="Arial" w:hAnsi="Arial" w:cs="Arial"/>
                <w:color w:val="000000"/>
                <w:szCs w:val="20"/>
              </w:rPr>
              <w:t>'+ ' Module : Report_rptShipmentCostByProduct ' Description: ' Procedures : Detail1_Format(Cancel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28 - 49</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60 - 73</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86 - 105</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115 - 151</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161 - 176</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rptShipmentCostBySupplier</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1 - 20</w:t>
            </w:r>
          </w:p>
        </w:tc>
        <w:tc>
          <w:tcPr>
            <w:tcW w:w="7665" w:type="dxa"/>
            <w:hideMark/>
          </w:tcPr>
          <w:p w:rsidR="00387EB9" w:rsidRDefault="00387EB9" w:rsidP="00EE7366">
            <w:pPr>
              <w:pStyle w:val="DP-TableRowText"/>
            </w:pPr>
            <w:r>
              <w:rPr>
                <w:rFonts w:ascii="Arial" w:hAnsi="Arial" w:cs="Arial"/>
                <w:color w:val="000000"/>
                <w:szCs w:val="20"/>
              </w:rPr>
              <w:t>'+ ' Module : Report_rptShipmentCostBySupplier ' Description: ' Procedures : Detail_Format(Cancel As Integer, FormatCount As Integer) ' PageFooter2_Format(Cancel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29 - 50</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61 - 74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87 - 105</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115 - 149</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159 - 174</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rptShipmentCostBySupplierPortrait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1 - 20</w:t>
            </w:r>
          </w:p>
        </w:tc>
        <w:tc>
          <w:tcPr>
            <w:tcW w:w="7665" w:type="dxa"/>
            <w:hideMark/>
          </w:tcPr>
          <w:p w:rsidR="00387EB9" w:rsidRDefault="00387EB9" w:rsidP="00EE7366">
            <w:pPr>
              <w:pStyle w:val="DP-TableRowText"/>
            </w:pPr>
            <w:r>
              <w:rPr>
                <w:rFonts w:ascii="Arial" w:hAnsi="Arial" w:cs="Arial"/>
                <w:color w:val="000000"/>
                <w:szCs w:val="20"/>
              </w:rPr>
              <w:t>'+ ' Module : Report_rptShipmentCostBySupplier ' Description: ' Procedures : Detail_Format(Cancel As Integer, FormatCount As Integer) ' PageFooter2_Format(Cancel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29 - 50</w:t>
            </w:r>
          </w:p>
        </w:tc>
        <w:tc>
          <w:tcPr>
            <w:tcW w:w="7665" w:type="dxa"/>
            <w:hideMark/>
          </w:tcPr>
          <w:p w:rsidR="00387EB9" w:rsidRDefault="00387EB9" w:rsidP="00EE7366">
            <w:pPr>
              <w:pStyle w:val="DP-TableRowText"/>
            </w:pPr>
            <w:r>
              <w:rPr>
                <w:rFonts w:ascii="Arial" w:hAnsi="Arial" w:cs="Arial"/>
                <w:color w:val="000000"/>
                <w:szCs w:val="20"/>
              </w:rPr>
              <w:t>'+ ' Procedure : Detail1_Format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61 - 74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87 - 108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118 - 152</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162 - 177</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rptShipmentOrders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1 - 21</w:t>
            </w:r>
          </w:p>
        </w:tc>
        <w:tc>
          <w:tcPr>
            <w:tcW w:w="7665" w:type="dxa"/>
            <w:hideMark/>
          </w:tcPr>
          <w:p w:rsidR="00387EB9" w:rsidRDefault="00387EB9" w:rsidP="00EE7366">
            <w:pPr>
              <w:pStyle w:val="DP-TableRowText"/>
            </w:pPr>
            <w:r>
              <w:rPr>
                <w:rFonts w:ascii="Arial" w:hAnsi="Arial" w:cs="Arial"/>
                <w:color w:val="000000"/>
                <w:szCs w:val="20"/>
              </w:rPr>
              <w:t>'+ ' Module : Report_rptShipmentOrders ' Description: ' Procedures : Detail_Format(Cancel As Integer, FormatCount As Integer) ' GroupHeader1_Format(Cancel As Integer, FormatCount As Integer) ' PageFooter2_Format(Cancel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30 - 51</w:t>
            </w:r>
          </w:p>
        </w:tc>
        <w:tc>
          <w:tcPr>
            <w:tcW w:w="7665" w:type="dxa"/>
            <w:hideMark/>
          </w:tcPr>
          <w:p w:rsidR="00387EB9" w:rsidRDefault="00387EB9" w:rsidP="00EE7366">
            <w:pPr>
              <w:pStyle w:val="DP-TableRowText"/>
            </w:pPr>
            <w:r>
              <w:rPr>
                <w:rFonts w:ascii="Arial" w:hAnsi="Arial" w:cs="Arial"/>
                <w:color w:val="000000"/>
                <w:szCs w:val="20"/>
              </w:rPr>
              <w:t>'+ ' Procedure : Detail_Format ' Comments : set flags for freight and cost ' Parameters: Cancel ' FormatCount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GroupHeader1_Format</w:t>
            </w:r>
          </w:p>
        </w:tc>
        <w:tc>
          <w:tcPr>
            <w:tcW w:w="1018" w:type="dxa"/>
            <w:hideMark/>
          </w:tcPr>
          <w:p w:rsidR="00387EB9" w:rsidRDefault="00387EB9" w:rsidP="00EE7366">
            <w:pPr>
              <w:pStyle w:val="DP-TableRowText"/>
            </w:pPr>
            <w:r>
              <w:rPr>
                <w:rFonts w:ascii="Arial" w:hAnsi="Arial" w:cs="Arial"/>
                <w:color w:val="000000"/>
                <w:szCs w:val="20"/>
              </w:rPr>
              <w:t>61 - 98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PageFooter2_Format</w:t>
            </w:r>
          </w:p>
        </w:tc>
        <w:tc>
          <w:tcPr>
            <w:tcW w:w="1018" w:type="dxa"/>
            <w:hideMark/>
          </w:tcPr>
          <w:p w:rsidR="00387EB9" w:rsidRDefault="00387EB9" w:rsidP="00EE7366">
            <w:pPr>
              <w:pStyle w:val="DP-TableRowText"/>
            </w:pPr>
            <w:r>
              <w:rPr>
                <w:rFonts w:ascii="Arial" w:hAnsi="Arial" w:cs="Arial"/>
                <w:color w:val="000000"/>
                <w:szCs w:val="20"/>
              </w:rPr>
              <w:t>109 - 122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135 - 153</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163 - 201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211 - 226</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rptStatus_mon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Report_rptStatus_mon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54 - 91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101 - 157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168 - 182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194 - 221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233 - 251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261 - 290</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300 - 314</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rptStatus_Qtr</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1 - 19</w:t>
            </w:r>
          </w:p>
        </w:tc>
        <w:tc>
          <w:tcPr>
            <w:tcW w:w="7665" w:type="dxa"/>
            <w:hideMark/>
          </w:tcPr>
          <w:p w:rsidR="00387EB9" w:rsidRDefault="00387EB9" w:rsidP="00EE7366">
            <w:pPr>
              <w:pStyle w:val="DP-TableRowText"/>
            </w:pPr>
            <w:r>
              <w:rPr>
                <w:rFonts w:ascii="Arial" w:hAnsi="Arial" w:cs="Arial"/>
                <w:color w:val="000000"/>
                <w:szCs w:val="20"/>
              </w:rPr>
              <w:t xml:space="preserve">'+ ' Module : Report_rptStatus_Qtr ' Description: ' Procedures : </w:t>
            </w:r>
            <w:r>
              <w:rPr>
                <w:rFonts w:ascii="Arial" w:hAnsi="Arial" w:cs="Arial"/>
                <w:color w:val="000000"/>
                <w:szCs w:val="20"/>
              </w:rPr>
              <w:lastRenderedPageBreak/>
              <w:t>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28 - 42</w:t>
            </w:r>
          </w:p>
        </w:tc>
        <w:tc>
          <w:tcPr>
            <w:tcW w:w="7665" w:type="dxa"/>
            <w:hideMark/>
          </w:tcPr>
          <w:p w:rsidR="00387EB9" w:rsidRDefault="00387EB9" w:rsidP="00EE7366">
            <w:pPr>
              <w:pStyle w:val="DP-TableRowText"/>
            </w:pPr>
            <w:r>
              <w:rPr>
                <w:rFonts w:ascii="Arial" w:hAnsi="Arial" w:cs="Arial"/>
                <w:color w:val="000000"/>
                <w:szCs w:val="20"/>
              </w:rPr>
              <w:t>'+ ' Procedure : PageFooter1_Format ' Comments : show footer based on flag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52 - 78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90 - 109</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119 - 148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158 - 173</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rptStatusAllProducts_mon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Report_rptStatus_mon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54 - 91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101 - 157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GroupHeader1_Format</w:t>
            </w:r>
          </w:p>
        </w:tc>
        <w:tc>
          <w:tcPr>
            <w:tcW w:w="1018" w:type="dxa"/>
            <w:hideMark/>
          </w:tcPr>
          <w:p w:rsidR="00387EB9" w:rsidRDefault="00387EB9" w:rsidP="00EE7366">
            <w:pPr>
              <w:pStyle w:val="DP-TableRowText"/>
            </w:pPr>
            <w:r>
              <w:rPr>
                <w:rFonts w:ascii="Arial" w:hAnsi="Arial" w:cs="Arial"/>
                <w:color w:val="000000"/>
                <w:szCs w:val="20"/>
              </w:rPr>
              <w:t>160 - 162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172 - 186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196 - 228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240 - 258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268 - 297</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 xml:space="preserve">307 - </w:t>
            </w:r>
            <w:r>
              <w:rPr>
                <w:rFonts w:ascii="Arial" w:hAnsi="Arial" w:cs="Arial"/>
                <w:color w:val="000000"/>
                <w:szCs w:val="20"/>
              </w:rPr>
              <w:lastRenderedPageBreak/>
              <w:t>321</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lastRenderedPageBreak/>
              <w:t>rptStatusMatrix</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1 - 14</w:t>
            </w:r>
          </w:p>
        </w:tc>
        <w:tc>
          <w:tcPr>
            <w:tcW w:w="7665" w:type="dxa"/>
            <w:hideMark/>
          </w:tcPr>
          <w:p w:rsidR="00387EB9" w:rsidRDefault="00387EB9" w:rsidP="00EE7366">
            <w:pPr>
              <w:pStyle w:val="DP-TableRowText"/>
            </w:pPr>
            <w:r>
              <w:rPr>
                <w:rFonts w:ascii="Arial" w:hAnsi="Arial" w:cs="Arial"/>
                <w:color w:val="000000"/>
                <w:szCs w:val="20"/>
              </w:rPr>
              <w:t>' Module : Report_rptAnnualCosts ' Description: ' Procedures : GroupHeader5_Print(Cancel As Integer, PrintCount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15 - 28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Detail1_Print</w:t>
            </w:r>
          </w:p>
        </w:tc>
        <w:tc>
          <w:tcPr>
            <w:tcW w:w="1018" w:type="dxa"/>
            <w:hideMark/>
          </w:tcPr>
          <w:p w:rsidR="00387EB9" w:rsidRDefault="00387EB9" w:rsidP="00EE7366">
            <w:pPr>
              <w:pStyle w:val="DP-TableRowText"/>
            </w:pPr>
            <w:r>
              <w:rPr>
                <w:rFonts w:ascii="Arial" w:hAnsi="Arial" w:cs="Arial"/>
                <w:color w:val="000000"/>
                <w:szCs w:val="20"/>
              </w:rPr>
              <w:t>109 - 122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FormatCell</w:t>
            </w:r>
          </w:p>
        </w:tc>
        <w:tc>
          <w:tcPr>
            <w:tcW w:w="1018" w:type="dxa"/>
            <w:hideMark/>
          </w:tcPr>
          <w:p w:rsidR="00387EB9" w:rsidRDefault="00387EB9" w:rsidP="00EE7366">
            <w:pPr>
              <w:pStyle w:val="DP-TableRowText"/>
            </w:pPr>
            <w:r>
              <w:rPr>
                <w:rFonts w:ascii="Arial" w:hAnsi="Arial" w:cs="Arial"/>
                <w:color w:val="000000"/>
                <w:szCs w:val="20"/>
              </w:rPr>
              <w:t>227 - 273</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Anytime the MOS calculation showed stock levels of a product above max, the number in that cell would appear in italics. If the MOS calculation showed stocks below min, the cell holding the MOS for that particular product would be highlighted. When the product was stocked out, the cell would be highlighted more strongly. ' Parameters : ' Returns : ' Created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GroupHeader0_Print</w:t>
            </w:r>
          </w:p>
        </w:tc>
        <w:tc>
          <w:tcPr>
            <w:tcW w:w="1018" w:type="dxa"/>
            <w:hideMark/>
          </w:tcPr>
          <w:p w:rsidR="00387EB9" w:rsidRDefault="00387EB9" w:rsidP="00EE7366">
            <w:pPr>
              <w:pStyle w:val="DP-TableRowText"/>
            </w:pPr>
            <w:r>
              <w:rPr>
                <w:rFonts w:ascii="Arial" w:hAnsi="Arial" w:cs="Arial"/>
                <w:color w:val="000000"/>
                <w:szCs w:val="20"/>
              </w:rPr>
              <w:t>30 - 68</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70 - 107</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124 - 131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133 - 162</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164 - 190</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192 - 222</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rptStatusMatrixMethod</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1 - 11</w:t>
            </w:r>
          </w:p>
        </w:tc>
        <w:tc>
          <w:tcPr>
            <w:tcW w:w="7665" w:type="dxa"/>
            <w:hideMark/>
          </w:tcPr>
          <w:p w:rsidR="00387EB9" w:rsidRDefault="00387EB9" w:rsidP="00EE7366">
            <w:pPr>
              <w:pStyle w:val="DP-TableRowText"/>
            </w:pPr>
            <w:r>
              <w:rPr>
                <w:rFonts w:ascii="Arial" w:hAnsi="Arial" w:cs="Arial"/>
                <w:color w:val="000000"/>
                <w:szCs w:val="20"/>
              </w:rPr>
              <w:t>' Module : Report_rptStatusMatrixMethod ' Description: ' Procedures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12 - 42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FormatCell</w:t>
            </w:r>
          </w:p>
        </w:tc>
        <w:tc>
          <w:tcPr>
            <w:tcW w:w="1018" w:type="dxa"/>
            <w:hideMark/>
          </w:tcPr>
          <w:p w:rsidR="00387EB9" w:rsidRDefault="00387EB9" w:rsidP="00EE7366">
            <w:pPr>
              <w:pStyle w:val="DP-TableRowText"/>
            </w:pPr>
            <w:r>
              <w:rPr>
                <w:rFonts w:ascii="Arial" w:hAnsi="Arial" w:cs="Arial"/>
                <w:color w:val="000000"/>
                <w:szCs w:val="20"/>
              </w:rPr>
              <w:t>248 - 288</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Anytime the MOS calculation showed stock levels of a product above max, the number in that cell would appear in italics. If the MOS calculation showed stocks below min, the cell holding the MOS for that particular product would be highlighted. When the product was stocked out, the cell would be highlighted more strongly. ' Parameters : ' Returns : ' Created : ' -------------------------------------------------</w:t>
            </w:r>
            <w:r>
              <w:rPr>
                <w:rFonts w:ascii="Arial" w:hAnsi="Arial" w:cs="Arial"/>
                <w:color w:val="000000"/>
                <w:szCs w:val="20"/>
              </w:rPr>
              <w:lastRenderedPageBreak/>
              <w: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GroupHeader0_Print</w:t>
            </w:r>
          </w:p>
        </w:tc>
        <w:tc>
          <w:tcPr>
            <w:tcW w:w="1018" w:type="dxa"/>
            <w:hideMark/>
          </w:tcPr>
          <w:p w:rsidR="00387EB9" w:rsidRDefault="00387EB9" w:rsidP="00EE7366">
            <w:pPr>
              <w:pStyle w:val="DP-TableRowText"/>
            </w:pPr>
            <w:r>
              <w:rPr>
                <w:rFonts w:ascii="Arial" w:hAnsi="Arial" w:cs="Arial"/>
                <w:color w:val="000000"/>
                <w:szCs w:val="20"/>
              </w:rPr>
              <w:t>44 - 82</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84 - 121</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123 - 131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133 - 161</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Returns : ' Created : ' Modified : 01 Jul 1998 JSL ' ' -------------------------------------------------------- ' : June 26, 2009 mahmed ' enable on 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163 - 183</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185 - 211</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01 Jul 1998 JSL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213 - 243</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rptStatusMatrixProduct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1 - 10</w:t>
            </w:r>
          </w:p>
        </w:tc>
        <w:tc>
          <w:tcPr>
            <w:tcW w:w="7665" w:type="dxa"/>
            <w:hideMark/>
          </w:tcPr>
          <w:p w:rsidR="00387EB9" w:rsidRDefault="00387EB9" w:rsidP="00EE7366">
            <w:pPr>
              <w:pStyle w:val="DP-TableRowText"/>
            </w:pPr>
            <w:r>
              <w:rPr>
                <w:rFonts w:ascii="Arial" w:hAnsi="Arial" w:cs="Arial"/>
                <w:color w:val="000000"/>
                <w:szCs w:val="20"/>
              </w:rPr>
              <w:t>' Module : Report_rptStatusMatrixProduct ' Description: ' Procedures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Detail1_Format</w:t>
            </w:r>
          </w:p>
        </w:tc>
        <w:tc>
          <w:tcPr>
            <w:tcW w:w="1018" w:type="dxa"/>
            <w:hideMark/>
          </w:tcPr>
          <w:p w:rsidR="00387EB9" w:rsidRDefault="00387EB9" w:rsidP="00EE7366">
            <w:pPr>
              <w:pStyle w:val="DP-TableRowText"/>
            </w:pPr>
            <w:r>
              <w:rPr>
                <w:rFonts w:ascii="Arial" w:hAnsi="Arial" w:cs="Arial"/>
                <w:color w:val="000000"/>
                <w:szCs w:val="20"/>
              </w:rPr>
              <w:t>11 - 41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FormatCell</w:t>
            </w:r>
          </w:p>
        </w:tc>
        <w:tc>
          <w:tcPr>
            <w:tcW w:w="1018" w:type="dxa"/>
            <w:hideMark/>
          </w:tcPr>
          <w:p w:rsidR="00387EB9" w:rsidRDefault="00387EB9" w:rsidP="00EE7366">
            <w:pPr>
              <w:pStyle w:val="DP-TableRowText"/>
            </w:pPr>
            <w:r>
              <w:rPr>
                <w:rFonts w:ascii="Arial" w:hAnsi="Arial" w:cs="Arial"/>
                <w:color w:val="000000"/>
                <w:szCs w:val="20"/>
              </w:rPr>
              <w:t>251 - 294</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Anytime the MOS calculation showed stock levels of a product above max, ' the number in that cell would appear in italics. If the MOS calculation showed ' stocks below min, the cell holding the MOS for that particular product would be highlighted. </w:t>
            </w:r>
            <w:proofErr w:type="gramStart"/>
            <w:r>
              <w:rPr>
                <w:rFonts w:ascii="Arial" w:hAnsi="Arial" w:cs="Arial"/>
                <w:color w:val="000000"/>
                <w:szCs w:val="20"/>
              </w:rPr>
              <w:t>' When</w:t>
            </w:r>
            <w:proofErr w:type="gramEnd"/>
            <w:r>
              <w:rPr>
                <w:rFonts w:ascii="Arial" w:hAnsi="Arial" w:cs="Arial"/>
                <w:color w:val="000000"/>
                <w:szCs w:val="20"/>
              </w:rPr>
              <w:t xml:space="preserve"> the product was stocked out, the cell would be highlighted more strongly. ' Parameters : ' Returns : ' Created : 16 Sep 2009 mahmed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GroupHeader0_Print</w:t>
            </w:r>
          </w:p>
        </w:tc>
        <w:tc>
          <w:tcPr>
            <w:tcW w:w="1018" w:type="dxa"/>
            <w:hideMark/>
          </w:tcPr>
          <w:p w:rsidR="00387EB9" w:rsidRDefault="00387EB9" w:rsidP="00EE7366">
            <w:pPr>
              <w:pStyle w:val="DP-TableRowText"/>
            </w:pPr>
            <w:r>
              <w:rPr>
                <w:rFonts w:ascii="Arial" w:hAnsi="Arial" w:cs="Arial"/>
                <w:color w:val="000000"/>
                <w:szCs w:val="20"/>
              </w:rPr>
              <w:t>43 - 81</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GroupHeader5_Print</w:t>
            </w:r>
          </w:p>
        </w:tc>
        <w:tc>
          <w:tcPr>
            <w:tcW w:w="1018" w:type="dxa"/>
            <w:hideMark/>
          </w:tcPr>
          <w:p w:rsidR="00387EB9" w:rsidRDefault="00387EB9" w:rsidP="00EE7366">
            <w:pPr>
              <w:pStyle w:val="DP-TableRowText"/>
            </w:pPr>
            <w:r>
              <w:rPr>
                <w:rFonts w:ascii="Arial" w:hAnsi="Arial" w:cs="Arial"/>
                <w:color w:val="000000"/>
                <w:szCs w:val="20"/>
              </w:rPr>
              <w:t>83 - 120</w:t>
            </w:r>
          </w:p>
        </w:tc>
        <w:tc>
          <w:tcPr>
            <w:tcW w:w="7665" w:type="dxa"/>
            <w:hideMark/>
          </w:tcPr>
          <w:p w:rsidR="00387EB9" w:rsidRDefault="00387EB9" w:rsidP="00EE7366">
            <w:pPr>
              <w:pStyle w:val="DP-TableRowText"/>
            </w:pPr>
            <w:r>
              <w:rPr>
                <w:rFonts w:ascii="Arial" w:hAnsi="Arial" w:cs="Arial"/>
                <w:color w:val="000000"/>
                <w:szCs w:val="20"/>
              </w:rPr>
              <w:t>' Comments : ' Parameters : Cancel ' PrintCount ' Returns : ' Created : ' Modified : 01 Jul 1998 JSL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122 - 130</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132 - 160</w:t>
            </w:r>
          </w:p>
        </w:tc>
        <w:tc>
          <w:tcPr>
            <w:tcW w:w="7665" w:type="dxa"/>
            <w:hideMark/>
          </w:tcPr>
          <w:p w:rsidR="00387EB9" w:rsidRDefault="00387EB9" w:rsidP="00EE7366">
            <w:pPr>
              <w:pStyle w:val="DP-TableRowText"/>
            </w:pPr>
            <w:proofErr w:type="gramStart"/>
            <w:r>
              <w:rPr>
                <w:rFonts w:ascii="Arial" w:hAnsi="Arial" w:cs="Arial"/>
                <w:color w:val="000000"/>
                <w:szCs w:val="20"/>
              </w:rPr>
              <w:t>' Comments</w:t>
            </w:r>
            <w:proofErr w:type="gramEnd"/>
            <w:r>
              <w:rPr>
                <w:rFonts w:ascii="Arial" w:hAnsi="Arial" w:cs="Arial"/>
                <w:color w:val="000000"/>
                <w:szCs w:val="20"/>
              </w:rPr>
              <w:t xml:space="preserve"> : ' Parameters : ' Returns : ' Created : ' Modified : 01 Jul 1998 JSL ' ' -------------------------------------------------------- ' : June 26, 2009 mahmed ' enable on </w:t>
            </w:r>
            <w:r>
              <w:rPr>
                <w:rFonts w:ascii="Arial" w:hAnsi="Arial" w:cs="Arial"/>
                <w:color w:val="000000"/>
                <w:szCs w:val="20"/>
              </w:rPr>
              <w:lastRenderedPageBreak/>
              <w:t>Application close button on close.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162 - 182</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186 - 213</w:t>
            </w:r>
          </w:p>
        </w:tc>
        <w:tc>
          <w:tcPr>
            <w:tcW w:w="7665" w:type="dxa"/>
            <w:hideMark/>
          </w:tcPr>
          <w:p w:rsidR="00387EB9" w:rsidRDefault="00387EB9" w:rsidP="00EE7366">
            <w:pPr>
              <w:pStyle w:val="DP-TableRowText"/>
            </w:pPr>
            <w:r>
              <w:rPr>
                <w:rFonts w:ascii="Arial" w:hAnsi="Arial" w:cs="Arial"/>
                <w:color w:val="000000"/>
                <w:szCs w:val="20"/>
              </w:rPr>
              <w:t>' Comments : ' Parameters : Cancel ' Returns : ' Created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215 - 245</w:t>
            </w:r>
          </w:p>
        </w:tc>
        <w:tc>
          <w:tcPr>
            <w:tcW w:w="7665" w:type="dxa"/>
            <w:hideMark/>
          </w:tcPr>
          <w:p w:rsidR="00387EB9" w:rsidRDefault="00387EB9" w:rsidP="00EE7366">
            <w:pPr>
              <w:pStyle w:val="DP-TableRowText"/>
            </w:pPr>
            <w:r>
              <w:rPr>
                <w:rFonts w:ascii="Arial" w:hAnsi="Arial" w:cs="Arial"/>
                <w:color w:val="000000"/>
                <w:szCs w:val="20"/>
              </w:rPr>
              <w:t>' Comments : ' Parameters : ' Returns : ' Created : 06/16/98 JSL ' Modified : ' ' July 21, 2009 mahmed ' report subtitle now created from user-defined range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rptStatusMethod_mon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Report_rptStatusMethod_mon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54 - 91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101 - 157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168 - 182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194 - 226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238 - 258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268 - 297</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307 - 321</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rptStatusMethod_QTR</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Report_rptStatusMethod_qtr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54 - 91</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101 - 157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168 - 182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194 - 227</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238 - 256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266 - 295</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305 - 319</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rptSupplyPlan</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Report_rptStatus_mon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54 - 68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78 - 134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145 - 158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170 - 196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205 - 223</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Report_NoData</w:t>
            </w:r>
          </w:p>
        </w:tc>
        <w:tc>
          <w:tcPr>
            <w:tcW w:w="1018" w:type="dxa"/>
            <w:hideMark/>
          </w:tcPr>
          <w:p w:rsidR="00387EB9" w:rsidRDefault="00387EB9" w:rsidP="00EE7366">
            <w:pPr>
              <w:pStyle w:val="DP-TableRowText"/>
            </w:pPr>
            <w:r>
              <w:rPr>
                <w:rFonts w:ascii="Arial" w:hAnsi="Arial" w:cs="Arial"/>
                <w:color w:val="000000"/>
                <w:szCs w:val="20"/>
              </w:rPr>
              <w:t>226 - 246</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255 - 284</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294 - 308</w:t>
            </w:r>
          </w:p>
        </w:tc>
        <w:tc>
          <w:tcPr>
            <w:tcW w:w="7665"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rptSupplyPlanBySupplier</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1 - 22</w:t>
            </w:r>
          </w:p>
        </w:tc>
        <w:tc>
          <w:tcPr>
            <w:tcW w:w="7665" w:type="dxa"/>
            <w:hideMark/>
          </w:tcPr>
          <w:p w:rsidR="00387EB9" w:rsidRDefault="00387EB9" w:rsidP="00EE7366">
            <w:pPr>
              <w:pStyle w:val="DP-TableRowText"/>
            </w:pPr>
            <w:r>
              <w:rPr>
                <w:rFonts w:ascii="Arial" w:hAnsi="Arial" w:cs="Arial"/>
                <w:color w:val="000000"/>
                <w:szCs w:val="20"/>
              </w:rPr>
              <w:t>'+ ' Module : Report_rptStatus_mon ' Description: ' Procedures : Detail0_Format(Cancel As Integer, FormatCount As Integer) ' getAdjustAmounts() ' getShipRecords() ' PageFooter1_Format(Cancel As Integer, FormatCount As Integer) ' PageHeader0_Format(Cancel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Detail0_Format</w:t>
            </w:r>
          </w:p>
        </w:tc>
        <w:tc>
          <w:tcPr>
            <w:tcW w:w="1018" w:type="dxa"/>
            <w:hideMark/>
          </w:tcPr>
          <w:p w:rsidR="00387EB9" w:rsidRDefault="00387EB9" w:rsidP="00EE7366">
            <w:pPr>
              <w:pStyle w:val="DP-TableRowText"/>
            </w:pPr>
            <w:r>
              <w:rPr>
                <w:rFonts w:ascii="Arial" w:hAnsi="Arial" w:cs="Arial"/>
                <w:color w:val="000000"/>
                <w:szCs w:val="20"/>
              </w:rPr>
              <w:t>31 - 44</w:t>
            </w:r>
          </w:p>
        </w:tc>
        <w:tc>
          <w:tcPr>
            <w:tcW w:w="7665" w:type="dxa"/>
            <w:hideMark/>
          </w:tcPr>
          <w:p w:rsidR="00387EB9" w:rsidRDefault="00387EB9" w:rsidP="00EE7366">
            <w:pPr>
              <w:pStyle w:val="DP-TableRowText"/>
            </w:pPr>
            <w:r>
              <w:rPr>
                <w:rFonts w:ascii="Arial" w:hAnsi="Arial" w:cs="Arial"/>
                <w:color w:val="000000"/>
                <w:szCs w:val="20"/>
              </w:rPr>
              <w:t>'+ ' Procedure : Detail0_Format ' Comments : get adjustment amounts ' Parameters: Cancel ' FormatCount - ' Modified : 01 Jul 1998 JSL ' 11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getAdjustAmounts</w:t>
            </w:r>
          </w:p>
        </w:tc>
        <w:tc>
          <w:tcPr>
            <w:tcW w:w="1018" w:type="dxa"/>
            <w:hideMark/>
          </w:tcPr>
          <w:p w:rsidR="00387EB9" w:rsidRDefault="00387EB9" w:rsidP="00EE7366">
            <w:pPr>
              <w:pStyle w:val="DP-TableRowText"/>
            </w:pPr>
            <w:r>
              <w:rPr>
                <w:rFonts w:ascii="Arial" w:hAnsi="Arial" w:cs="Arial"/>
                <w:color w:val="000000"/>
                <w:szCs w:val="20"/>
              </w:rPr>
              <w:t>54 - 68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getShipRecords</w:t>
            </w:r>
          </w:p>
        </w:tc>
        <w:tc>
          <w:tcPr>
            <w:tcW w:w="1018" w:type="dxa"/>
            <w:hideMark/>
          </w:tcPr>
          <w:p w:rsidR="00387EB9" w:rsidRDefault="00387EB9" w:rsidP="00EE7366">
            <w:pPr>
              <w:pStyle w:val="DP-TableRowText"/>
            </w:pPr>
            <w:r>
              <w:rPr>
                <w:rFonts w:ascii="Arial" w:hAnsi="Arial" w:cs="Arial"/>
                <w:color w:val="000000"/>
                <w:szCs w:val="20"/>
              </w:rPr>
              <w:t>78 - 134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PageFooter1_Format</w:t>
            </w:r>
          </w:p>
        </w:tc>
        <w:tc>
          <w:tcPr>
            <w:tcW w:w="1018" w:type="dxa"/>
            <w:hideMark/>
          </w:tcPr>
          <w:p w:rsidR="00387EB9" w:rsidRDefault="00387EB9" w:rsidP="00EE7366">
            <w:pPr>
              <w:pStyle w:val="DP-TableRowText"/>
            </w:pPr>
            <w:r>
              <w:rPr>
                <w:rFonts w:ascii="Arial" w:hAnsi="Arial" w:cs="Arial"/>
                <w:color w:val="000000"/>
                <w:szCs w:val="20"/>
              </w:rPr>
              <w:t>145 - 158</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PageHeader0_Format</w:t>
            </w:r>
          </w:p>
        </w:tc>
        <w:tc>
          <w:tcPr>
            <w:tcW w:w="1018" w:type="dxa"/>
            <w:hideMark/>
          </w:tcPr>
          <w:p w:rsidR="00387EB9" w:rsidRDefault="00387EB9" w:rsidP="00EE7366">
            <w:pPr>
              <w:pStyle w:val="DP-TableRowText"/>
            </w:pPr>
            <w:r>
              <w:rPr>
                <w:rFonts w:ascii="Arial" w:hAnsi="Arial" w:cs="Arial"/>
                <w:color w:val="000000"/>
                <w:szCs w:val="20"/>
              </w:rPr>
              <w:t>172 - 196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205 - 222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232 - 260</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270 - 284</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rsubReportComments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1 - 12</w:t>
            </w:r>
          </w:p>
        </w:tc>
        <w:tc>
          <w:tcPr>
            <w:tcW w:w="7665" w:type="dxa"/>
            <w:hideMark/>
          </w:tcPr>
          <w:p w:rsidR="00387EB9" w:rsidRDefault="00387EB9" w:rsidP="00EE7366">
            <w:pPr>
              <w:pStyle w:val="DP-TableRowText"/>
            </w:pPr>
            <w:r>
              <w:rPr>
                <w:rFonts w:ascii="Arial" w:hAnsi="Arial" w:cs="Arial"/>
                <w:color w:val="000000"/>
                <w:szCs w:val="20"/>
              </w:rPr>
              <w:t>' Module : Report_rsubReportComments ' Description: ' Procedures : SetText() ' Report_Open(Cancel As Integer)</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24 - 44</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13 - 22</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rsubReportCommentsLS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1 - 12</w:t>
            </w:r>
          </w:p>
        </w:tc>
        <w:tc>
          <w:tcPr>
            <w:tcW w:w="7665" w:type="dxa"/>
            <w:hideMark/>
          </w:tcPr>
          <w:p w:rsidR="00387EB9" w:rsidRDefault="00387EB9" w:rsidP="00EE7366">
            <w:pPr>
              <w:pStyle w:val="DP-TableRowText"/>
            </w:pPr>
            <w:r>
              <w:rPr>
                <w:rFonts w:ascii="Arial" w:hAnsi="Arial" w:cs="Arial"/>
                <w:color w:val="000000"/>
                <w:szCs w:val="20"/>
              </w:rPr>
              <w:t>' Module : Report_rsubReportComments ' Description: ' Procedures : SetText() ' Report_Open(Cancel As Integer)</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24 - 33</w:t>
            </w:r>
          </w:p>
        </w:tc>
        <w:tc>
          <w:tcPr>
            <w:tcW w:w="7665" w:type="dxa"/>
            <w:hideMark/>
          </w:tcPr>
          <w:p w:rsidR="00387EB9" w:rsidRDefault="00387EB9" w:rsidP="00EE7366">
            <w:pPr>
              <w:pStyle w:val="DP-TableRowText"/>
            </w:pPr>
            <w:r>
              <w:rPr>
                <w:rFonts w:ascii="Arial" w:hAnsi="Arial" w:cs="Arial"/>
                <w:color w:val="000000"/>
                <w:szCs w:val="20"/>
              </w:rPr>
              <w:t>' Comments : ' Parameters: Cancel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13 - 22</w:t>
            </w:r>
          </w:p>
        </w:tc>
        <w:tc>
          <w:tcPr>
            <w:tcW w:w="7665" w:type="dxa"/>
            <w:hideMark/>
          </w:tcPr>
          <w:p w:rsidR="00387EB9" w:rsidRDefault="00387EB9" w:rsidP="00EE7366">
            <w:pPr>
              <w:pStyle w:val="DP-TableRowText"/>
            </w:pPr>
            <w:r>
              <w:rPr>
                <w:rFonts w:ascii="Arial" w:hAnsi="Arial" w:cs="Arial"/>
                <w:color w:val="000000"/>
                <w:szCs w:val="20"/>
              </w:rPr>
              <w:t>' Comments : ' Parameters: - ' Modified : ' '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srptImport</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3 - 5</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13 - 28</w:t>
            </w:r>
          </w:p>
        </w:tc>
        <w:tc>
          <w:tcPr>
            <w:tcW w:w="7665" w:type="dxa"/>
            <w:hideMark/>
          </w:tcPr>
          <w:p w:rsidR="00387EB9" w:rsidRDefault="00387EB9" w:rsidP="00EE7366">
            <w:pPr>
              <w:pStyle w:val="DP-TableRowText"/>
            </w:pPr>
            <w:r>
              <w:rPr>
                <w:rFonts w:ascii="Arial" w:hAnsi="Arial" w:cs="Arial"/>
                <w:color w:val="000000"/>
                <w:szCs w:val="20"/>
              </w:rPr>
              <w:t>'+ ' Procedure : SetText ' Comments : set text on report ' Parameters: - ' Modified : 01 Jul 1998 JSL ' 31 Jul 2003 LBlanken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srptImportInfo</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1 - 15</w:t>
            </w:r>
          </w:p>
        </w:tc>
        <w:tc>
          <w:tcPr>
            <w:tcW w:w="7665" w:type="dxa"/>
            <w:hideMark/>
          </w:tcPr>
          <w:p w:rsidR="00387EB9" w:rsidRDefault="00387EB9" w:rsidP="00EE7366">
            <w:pPr>
              <w:pStyle w:val="DP-TableRowText"/>
            </w:pPr>
            <w:r>
              <w:rPr>
                <w:rFonts w:ascii="Arial" w:hAnsi="Arial" w:cs="Arial"/>
                <w:color w:val="000000"/>
                <w:szCs w:val="20"/>
              </w:rPr>
              <w:t>'+ ' Module : Report_rptiMPORT ' Description: ' Procedures : GroupHeader1_Format(Cancel As Integer, FormatCount As Integer) ' Report_Close() ' Report_Open(Cancel As Integer) ' SetText()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GroupHeader1_Format</w:t>
            </w:r>
          </w:p>
        </w:tc>
        <w:tc>
          <w:tcPr>
            <w:tcW w:w="1018" w:type="dxa"/>
            <w:hideMark/>
          </w:tcPr>
          <w:p w:rsidR="00387EB9" w:rsidRDefault="00387EB9" w:rsidP="00EE7366">
            <w:pPr>
              <w:pStyle w:val="DP-TableRowText"/>
            </w:pPr>
            <w:r>
              <w:rPr>
                <w:rFonts w:ascii="Arial" w:hAnsi="Arial" w:cs="Arial"/>
                <w:color w:val="000000"/>
                <w:szCs w:val="20"/>
              </w:rPr>
              <w:t>23 - 58</w:t>
            </w:r>
          </w:p>
        </w:tc>
        <w:tc>
          <w:tcPr>
            <w:tcW w:w="7665" w:type="dxa"/>
            <w:hideMark/>
          </w:tcPr>
          <w:p w:rsidR="00387EB9" w:rsidRDefault="00387EB9" w:rsidP="00EE7366">
            <w:pPr>
              <w:pStyle w:val="DP-TableRowText"/>
            </w:pPr>
            <w:r>
              <w:rPr>
                <w:rFonts w:ascii="Arial" w:hAnsi="Arial" w:cs="Arial"/>
                <w:color w:val="000000"/>
                <w:szCs w:val="20"/>
              </w:rPr>
              <w:t>'+ ' Procedure : GroupHeader1_Format ' Comments : set captions for status' ' Parameters: Cancel ' FormatCount - ' Modified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GroupHeader2_Format</w:t>
            </w:r>
          </w:p>
        </w:tc>
        <w:tc>
          <w:tcPr>
            <w:tcW w:w="1018" w:type="dxa"/>
            <w:hideMark/>
          </w:tcPr>
          <w:p w:rsidR="00387EB9" w:rsidRDefault="00387EB9" w:rsidP="00EE7366">
            <w:pPr>
              <w:pStyle w:val="DP-TableRowText"/>
            </w:pPr>
            <w:r>
              <w:rPr>
                <w:rFonts w:ascii="Arial" w:hAnsi="Arial" w:cs="Arial"/>
                <w:color w:val="000000"/>
                <w:szCs w:val="20"/>
              </w:rPr>
              <w:t>60 - 64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72 - 92</w:t>
            </w:r>
          </w:p>
        </w:tc>
        <w:tc>
          <w:tcPr>
            <w:tcW w:w="7665" w:type="dxa"/>
            <w:hideMark/>
          </w:tcPr>
          <w:p w:rsidR="00387EB9" w:rsidRDefault="00387EB9" w:rsidP="00EE7366">
            <w:pPr>
              <w:pStyle w:val="DP-TableRowText"/>
            </w:pPr>
            <w:r>
              <w:rPr>
                <w:rFonts w:ascii="Arial" w:hAnsi="Arial" w:cs="Arial"/>
                <w:color w:val="000000"/>
                <w:szCs w:val="20"/>
              </w:rPr>
              <w:t>'+ ' Procedure : Report_Open ' Comments : set captions and text of report and maximize ' Parameters: Cancel - ' Modified : 01 Jul 1998 JSL ' 31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102 - 117</w:t>
            </w:r>
          </w:p>
        </w:tc>
        <w:tc>
          <w:tcPr>
            <w:tcW w:w="7665"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srptImportShipments</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Report_Close</w:t>
            </w:r>
          </w:p>
        </w:tc>
        <w:tc>
          <w:tcPr>
            <w:tcW w:w="1018" w:type="dxa"/>
            <w:hideMark/>
          </w:tcPr>
          <w:p w:rsidR="00387EB9" w:rsidRDefault="00387EB9" w:rsidP="00EE7366">
            <w:pPr>
              <w:pStyle w:val="DP-TableRowText"/>
            </w:pPr>
            <w:r>
              <w:rPr>
                <w:rFonts w:ascii="Arial" w:hAnsi="Arial" w:cs="Arial"/>
                <w:color w:val="000000"/>
                <w:szCs w:val="20"/>
              </w:rPr>
              <w:t>5 - 15</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17 - 20</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28 - 43</w:t>
            </w:r>
          </w:p>
        </w:tc>
        <w:tc>
          <w:tcPr>
            <w:tcW w:w="7665" w:type="dxa"/>
            <w:hideMark/>
          </w:tcPr>
          <w:p w:rsidR="00387EB9" w:rsidRDefault="00387EB9" w:rsidP="00EE7366">
            <w:pPr>
              <w:pStyle w:val="DP-TableRowText"/>
            </w:pPr>
            <w:r>
              <w:rPr>
                <w:rFonts w:ascii="Arial" w:hAnsi="Arial" w:cs="Arial"/>
                <w:color w:val="000000"/>
                <w:szCs w:val="20"/>
              </w:rPr>
              <w:t>'+ ' Procedure : SetText ' Comments : set text on report ' Parameters: - ' Modified : 01 Jul 1998 JSL ' 31 Jul 2003 LBlanken '-</w:t>
            </w:r>
          </w:p>
        </w:tc>
      </w:tr>
      <w:tr w:rsidR="00387EB9" w:rsidTr="00EE7366">
        <w:tc>
          <w:tcPr>
            <w:tcW w:w="0" w:type="auto"/>
            <w:vMerge w:val="restart"/>
            <w:hideMark/>
          </w:tcPr>
          <w:p w:rsidR="00387EB9" w:rsidRDefault="00387EB9" w:rsidP="00EE7366">
            <w:pPr>
              <w:pStyle w:val="DP-TableRowText"/>
            </w:pPr>
            <w:r>
              <w:rPr>
                <w:rFonts w:ascii="Arial" w:hAnsi="Arial" w:cs="Arial"/>
                <w:color w:val="000000"/>
                <w:szCs w:val="20"/>
              </w:rPr>
              <w:t>srptImportShipmentsImported</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1 - 10</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11 - 32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34 - 36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ReportFooter_Format</w:t>
            </w:r>
          </w:p>
        </w:tc>
        <w:tc>
          <w:tcPr>
            <w:tcW w:w="1018" w:type="dxa"/>
            <w:hideMark/>
          </w:tcPr>
          <w:p w:rsidR="00387EB9" w:rsidRDefault="00387EB9" w:rsidP="00EE7366">
            <w:pPr>
              <w:pStyle w:val="DP-TableRowText"/>
            </w:pPr>
            <w:r>
              <w:rPr>
                <w:rFonts w:ascii="Arial" w:hAnsi="Arial" w:cs="Arial"/>
                <w:color w:val="000000"/>
                <w:szCs w:val="20"/>
              </w:rPr>
              <w:t>62 - 64</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44 - 60</w:t>
            </w:r>
          </w:p>
        </w:tc>
        <w:tc>
          <w:tcPr>
            <w:tcW w:w="7665" w:type="dxa"/>
            <w:hideMark/>
          </w:tcPr>
          <w:p w:rsidR="00387EB9" w:rsidRDefault="00387EB9" w:rsidP="00EE7366">
            <w:pPr>
              <w:pStyle w:val="DP-TableRowText"/>
            </w:pPr>
            <w:r>
              <w:rPr>
                <w:rFonts w:ascii="Arial" w:hAnsi="Arial" w:cs="Arial"/>
                <w:color w:val="000000"/>
                <w:szCs w:val="20"/>
              </w:rPr>
              <w:t>'+ ' Procedure : SetText ' Comments : set text on report ' Parameters: - ' Modified : 01 Jul 1998 JSL ' 31 Jul 2003 LBlanken '-</w:t>
            </w:r>
          </w:p>
        </w:tc>
      </w:tr>
      <w:tr w:rsidR="00387EB9" w:rsidTr="00EE7366">
        <w:tc>
          <w:tcPr>
            <w:tcW w:w="0" w:type="auto"/>
            <w:vMerge w:val="restart"/>
          </w:tcPr>
          <w:p w:rsidR="00387EB9" w:rsidRDefault="00387EB9" w:rsidP="00EE7366">
            <w:pPr>
              <w:pStyle w:val="DP-TableRowText"/>
            </w:pPr>
            <w:r>
              <w:rPr>
                <w:rFonts w:ascii="Arial" w:hAnsi="Arial" w:cs="Arial"/>
                <w:color w:val="000000"/>
                <w:szCs w:val="20"/>
              </w:rPr>
              <w:t>srptImportShipmentsSkipped</w:t>
            </w:r>
          </w:p>
        </w:tc>
        <w:tc>
          <w:tcPr>
            <w:tcW w:w="0" w:type="auto"/>
            <w:hideMark/>
          </w:tcPr>
          <w:p w:rsidR="00387EB9" w:rsidRDefault="00387EB9" w:rsidP="00EE7366">
            <w:pPr>
              <w:pStyle w:val="DP-TableRowText"/>
            </w:pPr>
            <w:r>
              <w:rPr>
                <w:rFonts w:ascii="Arial" w:hAnsi="Arial" w:cs="Arial"/>
                <w:color w:val="000000"/>
                <w:szCs w:val="20"/>
              </w:rPr>
              <w:t>(General Declarations)</w:t>
            </w:r>
          </w:p>
        </w:tc>
        <w:tc>
          <w:tcPr>
            <w:tcW w:w="1018" w:type="dxa"/>
            <w:hideMark/>
          </w:tcPr>
          <w:p w:rsidR="00387EB9" w:rsidRDefault="00387EB9" w:rsidP="00EE7366">
            <w:pPr>
              <w:pStyle w:val="DP-TableRowText"/>
            </w:pPr>
            <w:r>
              <w:rPr>
                <w:rFonts w:ascii="Arial" w:hAnsi="Arial" w:cs="Arial"/>
                <w:color w:val="000000"/>
                <w:szCs w:val="20"/>
              </w:rPr>
              <w:t>1 - 10</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Detail_Format</w:t>
            </w:r>
          </w:p>
        </w:tc>
        <w:tc>
          <w:tcPr>
            <w:tcW w:w="1018" w:type="dxa"/>
            <w:hideMark/>
          </w:tcPr>
          <w:p w:rsidR="00387EB9" w:rsidRDefault="00387EB9" w:rsidP="00EE7366">
            <w:pPr>
              <w:pStyle w:val="DP-TableRowText"/>
            </w:pPr>
            <w:r>
              <w:rPr>
                <w:rFonts w:ascii="Arial" w:hAnsi="Arial" w:cs="Arial"/>
                <w:color w:val="000000"/>
                <w:szCs w:val="20"/>
              </w:rPr>
              <w:t>11 - 32</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Report_Open</w:t>
            </w:r>
          </w:p>
        </w:tc>
        <w:tc>
          <w:tcPr>
            <w:tcW w:w="1018" w:type="dxa"/>
            <w:hideMark/>
          </w:tcPr>
          <w:p w:rsidR="00387EB9" w:rsidRDefault="00387EB9" w:rsidP="00EE7366">
            <w:pPr>
              <w:pStyle w:val="DP-TableRowText"/>
            </w:pPr>
            <w:r>
              <w:rPr>
                <w:rFonts w:ascii="Arial" w:hAnsi="Arial" w:cs="Arial"/>
                <w:color w:val="000000"/>
                <w:szCs w:val="20"/>
              </w:rPr>
              <w:t>34 - 36</w:t>
            </w:r>
          </w:p>
        </w:tc>
        <w:tc>
          <w:tcPr>
            <w:tcW w:w="7665"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ReportFooter_Format</w:t>
            </w:r>
          </w:p>
        </w:tc>
        <w:tc>
          <w:tcPr>
            <w:tcW w:w="1018" w:type="dxa"/>
            <w:hideMark/>
          </w:tcPr>
          <w:p w:rsidR="00387EB9" w:rsidRDefault="00387EB9" w:rsidP="00EE7366">
            <w:pPr>
              <w:pStyle w:val="DP-TableRowText"/>
            </w:pPr>
            <w:r>
              <w:rPr>
                <w:rFonts w:ascii="Arial" w:hAnsi="Arial" w:cs="Arial"/>
                <w:color w:val="000000"/>
                <w:szCs w:val="20"/>
              </w:rPr>
              <w:t>61 - 63</w:t>
            </w:r>
          </w:p>
        </w:tc>
        <w:tc>
          <w:tcPr>
            <w:tcW w:w="7665"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rPr>
                <w:rFonts w:ascii="Arial" w:hAnsi="Arial" w:cs="Arial"/>
                <w:color w:val="000000"/>
                <w:szCs w:val="20"/>
              </w:rPr>
              <w:t>SetText</w:t>
            </w:r>
          </w:p>
        </w:tc>
        <w:tc>
          <w:tcPr>
            <w:tcW w:w="1018" w:type="dxa"/>
            <w:hideMark/>
          </w:tcPr>
          <w:p w:rsidR="00387EB9" w:rsidRDefault="00387EB9" w:rsidP="00EE7366">
            <w:pPr>
              <w:pStyle w:val="DP-TableRowText"/>
            </w:pPr>
            <w:r>
              <w:rPr>
                <w:rFonts w:ascii="Arial" w:hAnsi="Arial" w:cs="Arial"/>
                <w:color w:val="000000"/>
                <w:szCs w:val="20"/>
              </w:rPr>
              <w:t>44 - 59</w:t>
            </w:r>
          </w:p>
        </w:tc>
        <w:tc>
          <w:tcPr>
            <w:tcW w:w="7665" w:type="dxa"/>
            <w:hideMark/>
          </w:tcPr>
          <w:p w:rsidR="00387EB9" w:rsidRDefault="00387EB9" w:rsidP="00EE7366">
            <w:pPr>
              <w:pStyle w:val="DP-TableRowText"/>
            </w:pPr>
            <w:r>
              <w:rPr>
                <w:rFonts w:ascii="Arial" w:hAnsi="Arial" w:cs="Arial"/>
                <w:color w:val="000000"/>
                <w:szCs w:val="20"/>
              </w:rPr>
              <w:t>'+ ' Procedure : SetText ' Comments : set text on report ' Parameters: - ' Modified : 01 Jul 1998 JSL ' 31 Jul 2003 LBlanken '-</w:t>
            </w:r>
          </w:p>
        </w:tc>
      </w:tr>
    </w:tbl>
    <w:p w:rsidR="004E0A03" w:rsidRDefault="004E0A03" w:rsidP="004E0A03">
      <w:pPr>
        <w:pStyle w:val="DP-HeadingB"/>
      </w:pPr>
      <w:bookmarkStart w:id="589" w:name="_Toc293914987"/>
      <w:r>
        <w:t>Modules</w:t>
      </w:r>
      <w:bookmarkEnd w:id="589"/>
    </w:p>
    <w:p w:rsidR="00EE7366" w:rsidRDefault="00EE7366" w:rsidP="00EE7366">
      <w:pPr>
        <w:pStyle w:val="DP-TableTitle"/>
      </w:pPr>
      <w:bookmarkStart w:id="590" w:name="_Toc293915338"/>
      <w:r>
        <w:t xml:space="preserve">Table </w:t>
      </w:r>
      <w:fldSimple w:instr=" SEQ Table \* ARABIC ">
        <w:r w:rsidR="002A3BA2">
          <w:rPr>
            <w:noProof/>
          </w:rPr>
          <w:t>19</w:t>
        </w:r>
      </w:fldSimple>
      <w:r>
        <w:t xml:space="preserve"> - List of Modules</w:t>
      </w:r>
      <w:bookmarkEnd w:id="590"/>
    </w:p>
    <w:tbl>
      <w:tblPr>
        <w:tblStyle w:val="Style1"/>
        <w:tblW w:w="14285" w:type="dxa"/>
        <w:tblInd w:w="108" w:type="dxa"/>
        <w:tblLook w:val="04A0" w:firstRow="1" w:lastRow="0" w:firstColumn="1" w:lastColumn="0" w:noHBand="0" w:noVBand="1"/>
      </w:tblPr>
      <w:tblGrid>
        <w:gridCol w:w="2806"/>
        <w:gridCol w:w="3363"/>
        <w:gridCol w:w="1152"/>
        <w:gridCol w:w="6964"/>
      </w:tblGrid>
      <w:tr w:rsidR="00057271" w:rsidRPr="00EE7366" w:rsidTr="00EE7366">
        <w:trPr>
          <w:tblHeader/>
        </w:trPr>
        <w:tc>
          <w:tcPr>
            <w:tcW w:w="0" w:type="auto"/>
            <w:hideMark/>
          </w:tcPr>
          <w:p w:rsidR="00057271" w:rsidRPr="00EE7366" w:rsidRDefault="00057271" w:rsidP="00EE7366">
            <w:pPr>
              <w:pStyle w:val="DP-TableHeaderRow"/>
            </w:pPr>
            <w:r w:rsidRPr="00EE7366">
              <w:t>ModuleName</w:t>
            </w:r>
          </w:p>
        </w:tc>
        <w:tc>
          <w:tcPr>
            <w:tcW w:w="0" w:type="auto"/>
            <w:hideMark/>
          </w:tcPr>
          <w:p w:rsidR="00057271" w:rsidRPr="00EE7366" w:rsidRDefault="00057271" w:rsidP="00EE7366">
            <w:pPr>
              <w:pStyle w:val="DP-TableHeaderRow"/>
            </w:pPr>
            <w:r w:rsidRPr="00EE7366">
              <w:t>Procedure</w:t>
            </w:r>
          </w:p>
        </w:tc>
        <w:tc>
          <w:tcPr>
            <w:tcW w:w="1152" w:type="dxa"/>
            <w:hideMark/>
          </w:tcPr>
          <w:p w:rsidR="00057271" w:rsidRPr="00EE7366" w:rsidRDefault="00057271" w:rsidP="00EE7366">
            <w:pPr>
              <w:pStyle w:val="DP-TableHeaderRow"/>
            </w:pPr>
            <w:r w:rsidRPr="00EE7366">
              <w:t>Lines</w:t>
            </w:r>
          </w:p>
        </w:tc>
        <w:tc>
          <w:tcPr>
            <w:tcW w:w="6964" w:type="dxa"/>
            <w:hideMark/>
          </w:tcPr>
          <w:p w:rsidR="00057271" w:rsidRPr="00EE7366" w:rsidRDefault="00057271" w:rsidP="00EE7366">
            <w:pPr>
              <w:pStyle w:val="DP-TableHeaderRow"/>
            </w:pPr>
            <w:r w:rsidRPr="00EE7366">
              <w:t>Comments</w:t>
            </w:r>
          </w:p>
        </w:tc>
      </w:tr>
      <w:tr w:rsidR="00057271" w:rsidTr="00EE7366">
        <w:tc>
          <w:tcPr>
            <w:tcW w:w="0" w:type="auto"/>
            <w:hideMark/>
          </w:tcPr>
          <w:p w:rsidR="00057271" w:rsidRDefault="00057271" w:rsidP="00EE7366">
            <w:pPr>
              <w:pStyle w:val="DP-TableRowText"/>
            </w:pPr>
            <w:r>
              <w:t>App Constants and Variables</w:t>
            </w:r>
          </w:p>
        </w:tc>
        <w:tc>
          <w:tcPr>
            <w:tcW w:w="0" w:type="auto"/>
            <w:hideMark/>
          </w:tcPr>
          <w:p w:rsidR="00057271" w:rsidRDefault="00057271" w:rsidP="00EE7366">
            <w:pPr>
              <w:pStyle w:val="DP-TableRowText"/>
            </w:pPr>
            <w:r>
              <w:t>(General Declarations)</w:t>
            </w:r>
          </w:p>
        </w:tc>
        <w:tc>
          <w:tcPr>
            <w:tcW w:w="1152" w:type="dxa"/>
            <w:hideMark/>
          </w:tcPr>
          <w:p w:rsidR="00057271" w:rsidRDefault="00057271" w:rsidP="00EE7366">
            <w:pPr>
              <w:pStyle w:val="DP-TableRowText"/>
            </w:pPr>
            <w:r>
              <w:t>1 - 72</w:t>
            </w:r>
          </w:p>
        </w:tc>
        <w:tc>
          <w:tcPr>
            <w:tcW w:w="6964" w:type="dxa"/>
            <w:hideMark/>
          </w:tcPr>
          <w:p w:rsidR="00057271" w:rsidRDefault="00057271" w:rsidP="00EE7366">
            <w:pPr>
              <w:pStyle w:val="DP-TableRowText"/>
            </w:pPr>
            <w:r>
              <w:t>'+ ' Module : App Constants and Variables ' Description: ' Procedures : ' Modified : ' 05/22/03 LBlanken Cleaned with Total Visual CodeTools ' 12 May 2004 LKB '-</w:t>
            </w:r>
          </w:p>
        </w:tc>
      </w:tr>
      <w:tr w:rsidR="00057271" w:rsidTr="00EE7366">
        <w:tc>
          <w:tcPr>
            <w:tcW w:w="0" w:type="auto"/>
            <w:hideMark/>
          </w:tcPr>
          <w:p w:rsidR="00057271" w:rsidRDefault="00057271" w:rsidP="00EE7366">
            <w:pPr>
              <w:pStyle w:val="DP-TableRowText"/>
            </w:pPr>
            <w:r>
              <w:t>basAccessConstants</w:t>
            </w:r>
          </w:p>
        </w:tc>
        <w:tc>
          <w:tcPr>
            <w:tcW w:w="0" w:type="auto"/>
            <w:hideMark/>
          </w:tcPr>
          <w:p w:rsidR="00057271" w:rsidRDefault="00057271" w:rsidP="00EE7366">
            <w:pPr>
              <w:pStyle w:val="DP-TableRowText"/>
            </w:pPr>
            <w:r>
              <w:t>(General Declarations)</w:t>
            </w:r>
          </w:p>
        </w:tc>
        <w:tc>
          <w:tcPr>
            <w:tcW w:w="1152" w:type="dxa"/>
            <w:hideMark/>
          </w:tcPr>
          <w:p w:rsidR="00057271" w:rsidRDefault="00057271" w:rsidP="00EE7366">
            <w:pPr>
              <w:pStyle w:val="DP-TableRowText"/>
            </w:pPr>
            <w:r>
              <w:t>1 - 220</w:t>
            </w:r>
          </w:p>
        </w:tc>
        <w:tc>
          <w:tcPr>
            <w:tcW w:w="6964" w:type="dxa"/>
            <w:hideMark/>
          </w:tcPr>
          <w:p w:rsidR="00057271" w:rsidRDefault="00057271" w:rsidP="00EE7366">
            <w:pPr>
              <w:pStyle w:val="DP-TableRowText"/>
            </w:pPr>
            <w:r>
              <w:t>'+ ' Module : basAccessConstants ' Description: ' Procedures : ' Modified : ' 05/22/03 LBlanken Cleaned with Total Visual CodeTools ' 12 May 2004 LKB '-</w:t>
            </w:r>
          </w:p>
        </w:tc>
      </w:tr>
      <w:tr w:rsidR="00387EB9" w:rsidTr="00EE7366">
        <w:tc>
          <w:tcPr>
            <w:tcW w:w="0" w:type="auto"/>
            <w:vMerge w:val="restart"/>
            <w:hideMark/>
          </w:tcPr>
          <w:p w:rsidR="00387EB9" w:rsidRDefault="00387EB9" w:rsidP="00EE7366">
            <w:pPr>
              <w:pStyle w:val="DP-TableRowText"/>
            </w:pPr>
            <w:r>
              <w:t>basAPIFunctions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1 - 253</w:t>
            </w:r>
          </w:p>
        </w:tc>
        <w:tc>
          <w:tcPr>
            <w:tcW w:w="6964" w:type="dxa"/>
            <w:hideMark/>
          </w:tcPr>
          <w:p w:rsidR="00387EB9" w:rsidRDefault="00387EB9" w:rsidP="00EE7366">
            <w:pPr>
              <w:pStyle w:val="DP-TableRowText"/>
            </w:pPr>
            <w:r>
              <w:t>'+ ' Module : basAPIFunctions ' Description: ' Procedures : ConvertTSB2Win(TSB_Struct As TSBAPI_OPENFILE, Win_Struct As TSBAPI_WINOPENFILENAME) ' ConvertWin2TSB(Win_Struct As TSBAPI_WINOPENFILENAME, TSB_Struct As TSBAPI_OPENFILE) ' getFileDialog_tsb(strInitialDir As String, strTitle As String, strFilter As String, strFile As String) ' GetOpenFile_TSB(strInitialDir As String, strTitle As String, strFilter As String, strFile As String) ' GetUserName_TSB() ' RemoveNulls_TSB(strIN As String) ' SZToString_TSB(strIN As String) ' Modified : ' 28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AppCloseEnabled</w:t>
            </w:r>
          </w:p>
        </w:tc>
        <w:tc>
          <w:tcPr>
            <w:tcW w:w="1152" w:type="dxa"/>
            <w:hideMark/>
          </w:tcPr>
          <w:p w:rsidR="00387EB9" w:rsidRDefault="00387EB9" w:rsidP="00EE7366">
            <w:pPr>
              <w:pStyle w:val="DP-TableRowText"/>
            </w:pPr>
            <w:r>
              <w:t>552 - 566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ConvertTSB2Win</w:t>
            </w:r>
          </w:p>
        </w:tc>
        <w:tc>
          <w:tcPr>
            <w:tcW w:w="1152" w:type="dxa"/>
            <w:hideMark/>
          </w:tcPr>
          <w:p w:rsidR="00387EB9" w:rsidRDefault="00387EB9" w:rsidP="00EE7366">
            <w:pPr>
              <w:pStyle w:val="DP-TableRowText"/>
            </w:pPr>
            <w:r>
              <w:t>261 - 302</w:t>
            </w:r>
          </w:p>
        </w:tc>
        <w:tc>
          <w:tcPr>
            <w:tcW w:w="6964" w:type="dxa"/>
            <w:hideMark/>
          </w:tcPr>
          <w:p w:rsidR="00387EB9" w:rsidRDefault="00387EB9" w:rsidP="00EE7366">
            <w:pPr>
              <w:pStyle w:val="DP-TableRowText"/>
            </w:pPr>
            <w:r>
              <w:t>'+ ' Procedure : ConvertTSB2Win ' Comments : Converts the passed TSBAPI structure to a Windows structure ' Parameters: TSB_Struct - record of type TSBAPI_OPENFILE ' Win_Struct - record of type TSBAPI_WINOPENFILENAME ' Modified : 28 Jul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ConvertWin2TSB</w:t>
            </w:r>
          </w:p>
        </w:tc>
        <w:tc>
          <w:tcPr>
            <w:tcW w:w="1152" w:type="dxa"/>
            <w:hideMark/>
          </w:tcPr>
          <w:p w:rsidR="00387EB9" w:rsidRDefault="00387EB9" w:rsidP="00EE7366">
            <w:pPr>
              <w:pStyle w:val="DP-TableRowText"/>
            </w:pPr>
            <w:r>
              <w:t>312 - 327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getFileDialog_tsb</w:t>
            </w:r>
          </w:p>
        </w:tc>
        <w:tc>
          <w:tcPr>
            <w:tcW w:w="1152" w:type="dxa"/>
            <w:hideMark/>
          </w:tcPr>
          <w:p w:rsidR="00387EB9" w:rsidRDefault="00387EB9" w:rsidP="00EE7366">
            <w:pPr>
              <w:pStyle w:val="DP-TableRowText"/>
            </w:pPr>
            <w:r>
              <w:t>342 - 381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GetOpenFile_TSB</w:t>
            </w:r>
          </w:p>
        </w:tc>
        <w:tc>
          <w:tcPr>
            <w:tcW w:w="1152" w:type="dxa"/>
            <w:hideMark/>
          </w:tcPr>
          <w:p w:rsidR="00387EB9" w:rsidRDefault="00387EB9" w:rsidP="00EE7366">
            <w:pPr>
              <w:pStyle w:val="DP-TableRowText"/>
            </w:pPr>
            <w:r>
              <w:t>394 - 441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GetUserName_TSB</w:t>
            </w:r>
          </w:p>
        </w:tc>
        <w:tc>
          <w:tcPr>
            <w:tcW w:w="1152" w:type="dxa"/>
            <w:hideMark/>
          </w:tcPr>
          <w:p w:rsidR="00387EB9" w:rsidRDefault="00387EB9" w:rsidP="00EE7366">
            <w:pPr>
              <w:pStyle w:val="DP-TableRowText"/>
            </w:pPr>
            <w:r>
              <w:t>451 - 478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RemoveNulls_TSB</w:t>
            </w:r>
          </w:p>
        </w:tc>
        <w:tc>
          <w:tcPr>
            <w:tcW w:w="1152" w:type="dxa"/>
            <w:hideMark/>
          </w:tcPr>
          <w:p w:rsidR="00387EB9" w:rsidRDefault="00387EB9" w:rsidP="00EE7366">
            <w:pPr>
              <w:pStyle w:val="DP-TableRowText"/>
            </w:pPr>
            <w:r>
              <w:t>488 - 510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SZToString_TSB</w:t>
            </w:r>
          </w:p>
        </w:tc>
        <w:tc>
          <w:tcPr>
            <w:tcW w:w="1152" w:type="dxa"/>
            <w:hideMark/>
          </w:tcPr>
          <w:p w:rsidR="00387EB9" w:rsidRDefault="00387EB9" w:rsidP="00EE7366">
            <w:pPr>
              <w:pStyle w:val="DP-TableRowText"/>
            </w:pPr>
            <w:r>
              <w:t>521 - 542</w:t>
            </w:r>
          </w:p>
        </w:tc>
        <w:tc>
          <w:tcPr>
            <w:tcW w:w="6964" w:type="dxa"/>
            <w:hideMark/>
          </w:tcPr>
          <w:p w:rsidR="00387EB9" w:rsidRDefault="00387EB9" w:rsidP="00EE7366">
            <w:pPr>
              <w:pStyle w:val="DP-TableRowText"/>
            </w:pPr>
          </w:p>
        </w:tc>
      </w:tr>
      <w:tr w:rsidR="00057271" w:rsidTr="00EE7366">
        <w:tc>
          <w:tcPr>
            <w:tcW w:w="0" w:type="auto"/>
            <w:hideMark/>
          </w:tcPr>
          <w:p w:rsidR="00057271" w:rsidRDefault="00057271" w:rsidP="00EE7366">
            <w:pPr>
              <w:pStyle w:val="DP-TableRowText"/>
            </w:pPr>
            <w:r>
              <w:t>basAppConstants</w:t>
            </w:r>
          </w:p>
        </w:tc>
        <w:tc>
          <w:tcPr>
            <w:tcW w:w="0" w:type="auto"/>
            <w:hideMark/>
          </w:tcPr>
          <w:p w:rsidR="00057271" w:rsidRDefault="00057271" w:rsidP="00EE7366">
            <w:pPr>
              <w:pStyle w:val="DP-TableRowText"/>
            </w:pPr>
            <w:r>
              <w:t>(General Declarations)</w:t>
            </w:r>
          </w:p>
        </w:tc>
        <w:tc>
          <w:tcPr>
            <w:tcW w:w="1152" w:type="dxa"/>
            <w:hideMark/>
          </w:tcPr>
          <w:p w:rsidR="00057271" w:rsidRDefault="00057271" w:rsidP="00EE7366">
            <w:pPr>
              <w:pStyle w:val="DP-TableRowText"/>
            </w:pPr>
            <w:r>
              <w:t>1 - 131</w:t>
            </w:r>
          </w:p>
        </w:tc>
        <w:tc>
          <w:tcPr>
            <w:tcW w:w="6964" w:type="dxa"/>
            <w:hideMark/>
          </w:tcPr>
          <w:p w:rsidR="00057271" w:rsidRDefault="00057271" w:rsidP="00EE7366">
            <w:pPr>
              <w:pStyle w:val="DP-TableRowText"/>
            </w:pPr>
            <w:r>
              <w:t>'+ ' Module : App Constants ' Description: Constants used in the applications ' Procedures : ' Modified : 04 Sep 2003 LKB ' 1 Sep 2009 mahmed - add constants for shipment import function '-</w:t>
            </w:r>
          </w:p>
        </w:tc>
      </w:tr>
      <w:tr w:rsidR="00387EB9" w:rsidTr="00EE7366">
        <w:tc>
          <w:tcPr>
            <w:tcW w:w="0" w:type="auto"/>
            <w:vMerge w:val="restart"/>
            <w:hideMark/>
          </w:tcPr>
          <w:p w:rsidR="00387EB9" w:rsidRDefault="00387EB9" w:rsidP="00EE7366">
            <w:pPr>
              <w:pStyle w:val="DP-TableRowText"/>
            </w:pPr>
            <w:r>
              <w:t>basCheckAccessVersion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CheckAccessVersion</w:t>
            </w:r>
          </w:p>
        </w:tc>
        <w:tc>
          <w:tcPr>
            <w:tcW w:w="1152" w:type="dxa"/>
            <w:hideMark/>
          </w:tcPr>
          <w:p w:rsidR="00387EB9" w:rsidRDefault="00387EB9" w:rsidP="00EE7366">
            <w:pPr>
              <w:pStyle w:val="DP-TableRowText"/>
            </w:pPr>
            <w:r>
              <w:t>3 - 25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basCloneConsumption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basCloneConsumption ' Description : ' Procedures : CheckCloneDataSource() ' CloneConsumption(strProductID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CheckCloneDataSource</w:t>
            </w:r>
          </w:p>
        </w:tc>
        <w:tc>
          <w:tcPr>
            <w:tcW w:w="1152" w:type="dxa"/>
            <w:hideMark/>
          </w:tcPr>
          <w:p w:rsidR="00387EB9" w:rsidRDefault="00387EB9" w:rsidP="00EE7366">
            <w:pPr>
              <w:pStyle w:val="DP-TableRowText"/>
            </w:pPr>
            <w:r>
              <w:t>22 - 48</w:t>
            </w:r>
          </w:p>
        </w:tc>
        <w:tc>
          <w:tcPr>
            <w:tcW w:w="6964" w:type="dxa"/>
            <w:hideMark/>
          </w:tcPr>
          <w:p w:rsidR="00387EB9" w:rsidRDefault="00387EB9" w:rsidP="00EE7366">
            <w:pPr>
              <w:pStyle w:val="DP-TableRowText"/>
            </w:pPr>
            <w:r>
              <w:t>'+ ' Procedure : CheckCloneDataSource ' Comments : Validates the Clone Data Source exists ' Parameters : - ' Modified : 18 Aug 2009 jsl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CloneConsumption</w:t>
            </w:r>
          </w:p>
        </w:tc>
        <w:tc>
          <w:tcPr>
            <w:tcW w:w="1152" w:type="dxa"/>
            <w:hideMark/>
          </w:tcPr>
          <w:p w:rsidR="00387EB9" w:rsidRDefault="00387EB9" w:rsidP="00EE7366">
            <w:pPr>
              <w:pStyle w:val="DP-TableRowText"/>
            </w:pPr>
            <w:r>
              <w:t>58 - 99</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basCompactDB</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1 - 19</w:t>
            </w:r>
          </w:p>
        </w:tc>
        <w:tc>
          <w:tcPr>
            <w:tcW w:w="6964" w:type="dxa"/>
            <w:hideMark/>
          </w:tcPr>
          <w:p w:rsidR="00387EB9" w:rsidRDefault="00387EB9" w:rsidP="00EE7366">
            <w:pPr>
              <w:pStyle w:val="DP-TableRowText"/>
            </w:pPr>
            <w:r>
              <w:t>'+ ' Module : basCompactDB ' Description: ' Procedures : CompactBackend() ' DoBackendCompact() ' GetBackendSize() ' GetBackendStartSize() ' GetDatabaseSize() ' SetBackendStartSize() ' SetCompactOnExit()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CompactBackend</w:t>
            </w:r>
          </w:p>
        </w:tc>
        <w:tc>
          <w:tcPr>
            <w:tcW w:w="1152" w:type="dxa"/>
            <w:hideMark/>
          </w:tcPr>
          <w:p w:rsidR="00387EB9" w:rsidRDefault="00387EB9" w:rsidP="00EE7366">
            <w:pPr>
              <w:pStyle w:val="DP-TableRowText"/>
            </w:pPr>
            <w:r>
              <w:t>27 - 75</w:t>
            </w:r>
          </w:p>
        </w:tc>
        <w:tc>
          <w:tcPr>
            <w:tcW w:w="6964" w:type="dxa"/>
            <w:hideMark/>
          </w:tcPr>
          <w:p w:rsidR="00387EB9" w:rsidRDefault="00387EB9" w:rsidP="00EE7366">
            <w:pPr>
              <w:pStyle w:val="DP-TableRowText"/>
            </w:pPr>
            <w:r>
              <w:t xml:space="preserve">'+ ' </w:t>
            </w:r>
            <w:proofErr w:type="gramStart"/>
            <w:r>
              <w:t>Procedure :</w:t>
            </w:r>
            <w:proofErr w:type="gramEnd"/>
            <w:r>
              <w:t xml:space="preserve"> CompactBackend ' Comments : Determine if the Backend database has grown sufficiently to Compact Now. ' Parameters: - ' Created : 09-Jan-02 PM JSL ' Modified : 12 May 2004 LKB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DoBackendCompact</w:t>
            </w:r>
          </w:p>
        </w:tc>
        <w:tc>
          <w:tcPr>
            <w:tcW w:w="1152" w:type="dxa"/>
            <w:hideMark/>
          </w:tcPr>
          <w:p w:rsidR="00387EB9" w:rsidRDefault="00387EB9" w:rsidP="00EE7366">
            <w:pPr>
              <w:pStyle w:val="DP-TableRowText"/>
            </w:pPr>
            <w:r>
              <w:t>85 - 98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GetBackendSize</w:t>
            </w:r>
          </w:p>
        </w:tc>
        <w:tc>
          <w:tcPr>
            <w:tcW w:w="1152" w:type="dxa"/>
            <w:hideMark/>
          </w:tcPr>
          <w:p w:rsidR="00387EB9" w:rsidRDefault="00387EB9" w:rsidP="00EE7366">
            <w:pPr>
              <w:pStyle w:val="DP-TableRowText"/>
            </w:pPr>
            <w:r>
              <w:t>108 - 130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GetBackendStartSize</w:t>
            </w:r>
          </w:p>
        </w:tc>
        <w:tc>
          <w:tcPr>
            <w:tcW w:w="1152" w:type="dxa"/>
            <w:hideMark/>
          </w:tcPr>
          <w:p w:rsidR="00387EB9" w:rsidRDefault="00387EB9" w:rsidP="00EE7366">
            <w:pPr>
              <w:pStyle w:val="DP-TableRowText"/>
            </w:pPr>
            <w:r>
              <w:t>140 - 154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GetDatabaseSize</w:t>
            </w:r>
          </w:p>
        </w:tc>
        <w:tc>
          <w:tcPr>
            <w:tcW w:w="1152" w:type="dxa"/>
            <w:hideMark/>
          </w:tcPr>
          <w:p w:rsidR="00387EB9" w:rsidRDefault="00387EB9" w:rsidP="00EE7366">
            <w:pPr>
              <w:pStyle w:val="DP-TableRowText"/>
            </w:pPr>
            <w:r>
              <w:t>164 - 184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SetBackendStartSize</w:t>
            </w:r>
          </w:p>
        </w:tc>
        <w:tc>
          <w:tcPr>
            <w:tcW w:w="1152" w:type="dxa"/>
            <w:hideMark/>
          </w:tcPr>
          <w:p w:rsidR="00387EB9" w:rsidRDefault="00387EB9" w:rsidP="00EE7366">
            <w:pPr>
              <w:pStyle w:val="DP-TableRowText"/>
            </w:pPr>
            <w:r>
              <w:t>194 - 214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SetCompactOnExit</w:t>
            </w:r>
          </w:p>
        </w:tc>
        <w:tc>
          <w:tcPr>
            <w:tcW w:w="1152" w:type="dxa"/>
            <w:hideMark/>
          </w:tcPr>
          <w:p w:rsidR="00387EB9" w:rsidRDefault="00387EB9" w:rsidP="00EE7366">
            <w:pPr>
              <w:pStyle w:val="DP-TableRowText"/>
            </w:pPr>
            <w:r>
              <w:t>225 - 255</w:t>
            </w:r>
          </w:p>
        </w:tc>
        <w:tc>
          <w:tcPr>
            <w:tcW w:w="6964"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t>basCPTData</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1 - 18</w:t>
            </w:r>
          </w:p>
        </w:tc>
        <w:tc>
          <w:tcPr>
            <w:tcW w:w="6964" w:type="dxa"/>
            <w:hideMark/>
          </w:tcPr>
          <w:p w:rsidR="00387EB9" w:rsidRDefault="00387EB9" w:rsidP="00EE7366">
            <w:pPr>
              <w:pStyle w:val="DP-TableRowText"/>
            </w:pPr>
            <w:r>
              <w:t>'+ ' Module : basCPTData ' Description: ' Procedures : GenCountryFile() ' GenCPTData() ' GenMethods() ' GenProducts() ' GenShipments(strYear As String) ' GenSupplierData()</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GenCountryFile</w:t>
            </w:r>
          </w:p>
        </w:tc>
        <w:tc>
          <w:tcPr>
            <w:tcW w:w="1152" w:type="dxa"/>
            <w:hideMark/>
          </w:tcPr>
          <w:p w:rsidR="00387EB9" w:rsidRDefault="00387EB9" w:rsidP="00EE7366">
            <w:pPr>
              <w:pStyle w:val="DP-TableRowText"/>
            </w:pPr>
            <w:r>
              <w:t>27 - 80</w:t>
            </w:r>
          </w:p>
        </w:tc>
        <w:tc>
          <w:tcPr>
            <w:tcW w:w="6964" w:type="dxa"/>
            <w:hideMark/>
          </w:tcPr>
          <w:p w:rsidR="00387EB9" w:rsidRDefault="00387EB9" w:rsidP="00EE7366">
            <w:pPr>
              <w:pStyle w:val="DP-TableRowText"/>
            </w:pPr>
            <w:r>
              <w:t xml:space="preserve">'+ ' </w:t>
            </w:r>
            <w:proofErr w:type="gramStart"/>
            <w:r>
              <w:t>Procedure :</w:t>
            </w:r>
            <w:proofErr w:type="gramEnd"/>
            <w:r>
              <w:t xml:space="preserve"> GenCountryFile ' Comments : To generate the Country File for the CPT Data. ' Parameters: - ' Returns : Integer - ' Created : 05/26/98 JSL ' Modified : 01 Jul 1998 JSL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GenCPTData</w:t>
            </w:r>
          </w:p>
        </w:tc>
        <w:tc>
          <w:tcPr>
            <w:tcW w:w="1152" w:type="dxa"/>
            <w:hideMark/>
          </w:tcPr>
          <w:p w:rsidR="00387EB9" w:rsidRDefault="00387EB9" w:rsidP="00EE7366">
            <w:pPr>
              <w:pStyle w:val="DP-TableRowText"/>
            </w:pPr>
            <w:r>
              <w:t>91 - 372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GenMethods</w:t>
            </w:r>
          </w:p>
        </w:tc>
        <w:tc>
          <w:tcPr>
            <w:tcW w:w="1152" w:type="dxa"/>
            <w:hideMark/>
          </w:tcPr>
          <w:p w:rsidR="00387EB9" w:rsidRDefault="00387EB9" w:rsidP="00EE7366">
            <w:pPr>
              <w:pStyle w:val="DP-TableRowText"/>
            </w:pPr>
            <w:r>
              <w:t>383 - 436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GenProducts</w:t>
            </w:r>
          </w:p>
        </w:tc>
        <w:tc>
          <w:tcPr>
            <w:tcW w:w="1152" w:type="dxa"/>
            <w:hideMark/>
          </w:tcPr>
          <w:p w:rsidR="00387EB9" w:rsidRDefault="00387EB9" w:rsidP="00EE7366">
            <w:pPr>
              <w:pStyle w:val="DP-TableRowText"/>
            </w:pPr>
            <w:r>
              <w:t>447 - 504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GenShipments</w:t>
            </w:r>
          </w:p>
        </w:tc>
        <w:tc>
          <w:tcPr>
            <w:tcW w:w="1152" w:type="dxa"/>
            <w:hideMark/>
          </w:tcPr>
          <w:p w:rsidR="00387EB9" w:rsidRDefault="00387EB9" w:rsidP="00EE7366">
            <w:pPr>
              <w:pStyle w:val="DP-TableRowText"/>
            </w:pPr>
            <w:r>
              <w:t>516 - 604</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GenSupplierData</w:t>
            </w:r>
          </w:p>
        </w:tc>
        <w:tc>
          <w:tcPr>
            <w:tcW w:w="1152" w:type="dxa"/>
            <w:hideMark/>
          </w:tcPr>
          <w:p w:rsidR="00387EB9" w:rsidRDefault="00387EB9" w:rsidP="00EE7366">
            <w:pPr>
              <w:pStyle w:val="DP-TableRowText"/>
            </w:pPr>
            <w:r>
              <w:t>614 - 666</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basExcelAdmin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1 - 70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ahtAddFilterItem</w:t>
            </w:r>
          </w:p>
        </w:tc>
        <w:tc>
          <w:tcPr>
            <w:tcW w:w="1152" w:type="dxa"/>
            <w:hideMark/>
          </w:tcPr>
          <w:p w:rsidR="00387EB9" w:rsidRDefault="00387EB9" w:rsidP="00EE7366">
            <w:pPr>
              <w:pStyle w:val="DP-TableRowText"/>
            </w:pPr>
            <w:r>
              <w:t>222 - 233</w:t>
            </w:r>
          </w:p>
        </w:tc>
        <w:tc>
          <w:tcPr>
            <w:tcW w:w="6964" w:type="dxa"/>
            <w:hideMark/>
          </w:tcPr>
          <w:p w:rsidR="00387EB9" w:rsidRDefault="00387EB9" w:rsidP="00EE7366">
            <w:pPr>
              <w:pStyle w:val="DP-TableRowText"/>
            </w:pPr>
            <w:proofErr w:type="gramStart"/>
            <w:r>
              <w:t>' Tack</w:t>
            </w:r>
            <w:proofErr w:type="gramEnd"/>
            <w:r>
              <w:t xml:space="preserve"> a new chunk onto the file filter. </w:t>
            </w:r>
            <w:proofErr w:type="gramStart"/>
            <w:r>
              <w:t>' That</w:t>
            </w:r>
            <w:proofErr w:type="gramEnd"/>
            <w:r>
              <w:t xml:space="preserve"> is, take the old value, stick onto it the description, ' (like "Databases"), a null character, the skeleton ' (like "*.mdb;*.mda") and a final null character.</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ahtCommonFileOpenSave</w:t>
            </w:r>
          </w:p>
        </w:tc>
        <w:tc>
          <w:tcPr>
            <w:tcW w:w="1152" w:type="dxa"/>
            <w:hideMark/>
          </w:tcPr>
          <w:p w:rsidR="00387EB9" w:rsidRDefault="00387EB9" w:rsidP="00EE7366">
            <w:pPr>
              <w:pStyle w:val="DP-TableRowText"/>
            </w:pPr>
            <w:r>
              <w:t>125 - 220</w:t>
            </w:r>
          </w:p>
        </w:tc>
        <w:tc>
          <w:tcPr>
            <w:tcW w:w="6964" w:type="dxa"/>
            <w:hideMark/>
          </w:tcPr>
          <w:p w:rsidR="00387EB9" w:rsidRDefault="00387EB9" w:rsidP="00EE7366">
            <w:pPr>
              <w:pStyle w:val="DP-TableRowText"/>
            </w:pPr>
            <w:proofErr w:type="gramStart"/>
            <w:r>
              <w:t>' This</w:t>
            </w:r>
            <w:proofErr w:type="gramEnd"/>
            <w:r>
              <w:t xml:space="preserve"> is the entry point you'll use to call the common ' file open/save dialog. The parameters are listed ' below, and all are optional. </w:t>
            </w:r>
            <w:proofErr w:type="gramStart"/>
            <w:r>
              <w:t>' '</w:t>
            </w:r>
            <w:proofErr w:type="gramEnd"/>
            <w:r>
              <w:t xml:space="preserve"> In: ' Flags: one or more of the ahtOFN_* constants, OR'd together. </w:t>
            </w:r>
            <w:proofErr w:type="gramStart"/>
            <w:r>
              <w:t>' InitialDir</w:t>
            </w:r>
            <w:proofErr w:type="gramEnd"/>
            <w:r>
              <w:t xml:space="preserve">: the directory in which to first look ' Filter: a set of file filters, set up by calling ' AddFilterItem. See examples. </w:t>
            </w:r>
            <w:proofErr w:type="gramStart"/>
            <w:r>
              <w:t>' FilterIndex</w:t>
            </w:r>
            <w:proofErr w:type="gramEnd"/>
            <w:r>
              <w:t xml:space="preserve">: 1-based integer indicating which filter ' set to use, by default (1 if unspecified) ' DefaultExt: Extension to use if the user doesn't enter one. </w:t>
            </w:r>
            <w:proofErr w:type="gramStart"/>
            <w:r>
              <w:t>' Only</w:t>
            </w:r>
            <w:proofErr w:type="gramEnd"/>
            <w:r>
              <w:t xml:space="preserve"> useful on file saves. </w:t>
            </w:r>
            <w:proofErr w:type="gramStart"/>
            <w:r>
              <w:t>' FileName</w:t>
            </w:r>
            <w:proofErr w:type="gramEnd"/>
            <w:r>
              <w:t xml:space="preserve">: Default value for the file name text box. </w:t>
            </w:r>
            <w:proofErr w:type="gramStart"/>
            <w:r>
              <w:t>' DialogTitle</w:t>
            </w:r>
            <w:proofErr w:type="gramEnd"/>
            <w:r>
              <w:t>: Title for the dialog. ' hWnd: parent window handle ' OpenFile: Boolean(True=Open File/False=Save As) ' Out: ' Return Value: Either Null or the selected filename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GetOpenFile</w:t>
            </w:r>
          </w:p>
        </w:tc>
        <w:tc>
          <w:tcPr>
            <w:tcW w:w="1152" w:type="dxa"/>
            <w:hideMark/>
          </w:tcPr>
          <w:p w:rsidR="00387EB9" w:rsidRDefault="00387EB9" w:rsidP="00EE7366">
            <w:pPr>
              <w:pStyle w:val="DP-TableRowText"/>
            </w:pPr>
            <w:r>
              <w:t>88 - 123</w:t>
            </w:r>
          </w:p>
        </w:tc>
        <w:tc>
          <w:tcPr>
            <w:tcW w:w="6964" w:type="dxa"/>
            <w:hideMark/>
          </w:tcPr>
          <w:p w:rsidR="00387EB9" w:rsidRDefault="00387EB9" w:rsidP="00EE7366">
            <w:pPr>
              <w:pStyle w:val="DP-TableRowText"/>
            </w:pPr>
            <w:proofErr w:type="gramStart"/>
            <w:r>
              <w:t>' Here's</w:t>
            </w:r>
            <w:proofErr w:type="gramEnd"/>
            <w:r>
              <w:t xml:space="preserve"> an example that gets an Access database name.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TestIt</w:t>
            </w:r>
          </w:p>
        </w:tc>
        <w:tc>
          <w:tcPr>
            <w:tcW w:w="1152" w:type="dxa"/>
            <w:hideMark/>
          </w:tcPr>
          <w:p w:rsidR="00387EB9" w:rsidRDefault="00387EB9" w:rsidP="00EE7366">
            <w:pPr>
              <w:pStyle w:val="DP-TableRowText"/>
            </w:pPr>
            <w:r>
              <w:t>71 - 86</w:t>
            </w:r>
          </w:p>
        </w:tc>
        <w:tc>
          <w:tcPr>
            <w:tcW w:w="6964" w:type="dxa"/>
            <w:hideMark/>
          </w:tcPr>
          <w:p w:rsidR="00387EB9" w:rsidRDefault="00387EB9" w:rsidP="00EE7366">
            <w:pPr>
              <w:pStyle w:val="DP-TableRowText"/>
            </w:pPr>
            <w:r>
              <w:t>' ' Dim Strfilter As String ' Dim lngFlags As Long ' Strfilter = ahtAddFilterItem(Strfilter, "Access Files (*.mda, *.mdb)", _ ' "*.MDA;*.MDB") ' Strfilter = ahtAddFilterItem(Strfilter, "dBASE Files (*.dbf)", "*.DBF") ' Strfilter = ahtAddFilterItem(Strfilter, "Text Files (*.txt)", "*.TXT") ' Strfilter = ahtAddFilterItem(Strfilter, "All Files (*.*)", "*.*") ' MsgBox "You selected: " &amp; ahtCommonFileOpenSave(InitialDir:="C:\", _ ' filter:=Strfilter, FilterIndex:=3, Flags:=lngFlags, _ ' DialogTitle:="Hello! Open Me!") ' ' Since you passed in a variable for lngFlags, ' ' the function places the output flags value in the variable. ' Debug.Print Hex(lngFlags)</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TrimNull</w:t>
            </w:r>
          </w:p>
        </w:tc>
        <w:tc>
          <w:tcPr>
            <w:tcW w:w="1152" w:type="dxa"/>
            <w:hideMark/>
          </w:tcPr>
          <w:p w:rsidR="00387EB9" w:rsidRDefault="00387EB9" w:rsidP="00EE7366">
            <w:pPr>
              <w:pStyle w:val="DP-TableRowText"/>
            </w:pPr>
            <w:r>
              <w:t>235 - 243</w:t>
            </w:r>
          </w:p>
        </w:tc>
        <w:tc>
          <w:tcPr>
            <w:tcW w:w="6964"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t>basExportReports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DetectExcel</w:t>
            </w:r>
          </w:p>
        </w:tc>
        <w:tc>
          <w:tcPr>
            <w:tcW w:w="1152" w:type="dxa"/>
            <w:hideMark/>
          </w:tcPr>
          <w:p w:rsidR="00387EB9" w:rsidRDefault="00387EB9" w:rsidP="00EE7366">
            <w:pPr>
              <w:pStyle w:val="DP-TableRowText"/>
            </w:pPr>
            <w:r>
              <w:t>20 - 43</w:t>
            </w:r>
          </w:p>
        </w:tc>
        <w:tc>
          <w:tcPr>
            <w:tcW w:w="6964" w:type="dxa"/>
            <w:hideMark/>
          </w:tcPr>
          <w:p w:rsidR="00387EB9" w:rsidRDefault="00387EB9" w:rsidP="00EE7366">
            <w:pPr>
              <w:pStyle w:val="DP-TableRowText"/>
            </w:pPr>
            <w:r>
              <w:t>'+ ' Procedure : DetectExcel ' Comments : ' Parameters : - ' Modified : 08 Dec 2010 JSL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ExportReport</w:t>
            </w:r>
          </w:p>
        </w:tc>
        <w:tc>
          <w:tcPr>
            <w:tcW w:w="1152" w:type="dxa"/>
            <w:hideMark/>
          </w:tcPr>
          <w:p w:rsidR="00387EB9" w:rsidRDefault="00387EB9" w:rsidP="00EE7366">
            <w:pPr>
              <w:pStyle w:val="DP-TableRowText"/>
            </w:pPr>
            <w:r>
              <w:t>53 - 426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GetExcel</w:t>
            </w:r>
          </w:p>
        </w:tc>
        <w:tc>
          <w:tcPr>
            <w:tcW w:w="1152" w:type="dxa"/>
            <w:hideMark/>
          </w:tcPr>
          <w:p w:rsidR="00387EB9" w:rsidRDefault="00387EB9" w:rsidP="00EE7366">
            <w:pPr>
              <w:pStyle w:val="DP-TableRowText"/>
            </w:pPr>
            <w:r>
              <w:t>435 - 476</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TableExists</w:t>
            </w:r>
          </w:p>
        </w:tc>
        <w:tc>
          <w:tcPr>
            <w:tcW w:w="1152" w:type="dxa"/>
            <w:hideMark/>
          </w:tcPr>
          <w:p w:rsidR="00387EB9" w:rsidRDefault="00387EB9" w:rsidP="00EE7366">
            <w:pPr>
              <w:pStyle w:val="DP-TableRowText"/>
            </w:pPr>
            <w:r>
              <w:t>486 - 495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lastRenderedPageBreak/>
              <w:t>basFileFunctions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1 - 19</w:t>
            </w:r>
          </w:p>
        </w:tc>
        <w:tc>
          <w:tcPr>
            <w:tcW w:w="6964" w:type="dxa"/>
            <w:hideMark/>
          </w:tcPr>
          <w:p w:rsidR="00387EB9" w:rsidRDefault="00387EB9" w:rsidP="00EE7366">
            <w:pPr>
              <w:pStyle w:val="DP-TableRowText"/>
            </w:pPr>
            <w:r>
              <w:t>'+ ' Module : basFileFunctions ' Description: ' Procedures : DirExists_TSB(strDir As String) ' FileExists_TSB(strDest As String) ' GetCodeDBNamePath_TSB() ' GetNamePart_TSB(strIN As String) ' GetPathPart_TSB(strPath As String) ' GetPmppPath() ' ParsePath_TSB(strIN As String, strDrive As String, strPath As String, strFileName As String, strExtension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DirExists_TSB</w:t>
            </w:r>
          </w:p>
        </w:tc>
        <w:tc>
          <w:tcPr>
            <w:tcW w:w="1152" w:type="dxa"/>
            <w:hideMark/>
          </w:tcPr>
          <w:p w:rsidR="00387EB9" w:rsidRDefault="00387EB9" w:rsidP="00EE7366">
            <w:pPr>
              <w:pStyle w:val="DP-TableRowText"/>
            </w:pPr>
            <w:r>
              <w:t>27 - 41</w:t>
            </w:r>
          </w:p>
        </w:tc>
        <w:tc>
          <w:tcPr>
            <w:tcW w:w="6964" w:type="dxa"/>
            <w:hideMark/>
          </w:tcPr>
          <w:p w:rsidR="00387EB9" w:rsidRDefault="00387EB9" w:rsidP="00EE7366">
            <w:pPr>
              <w:pStyle w:val="DP-TableRowText"/>
            </w:pPr>
            <w:r>
              <w:t>'+ ' Procedure : DirExists_TSB ' Comments : determines if the named directory exists ' Parameters: strDir - directory to check ' Returns : True - directory exists, False otherwise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FileExists_TSB</w:t>
            </w:r>
          </w:p>
        </w:tc>
        <w:tc>
          <w:tcPr>
            <w:tcW w:w="1152" w:type="dxa"/>
            <w:hideMark/>
          </w:tcPr>
          <w:p w:rsidR="00387EB9" w:rsidRDefault="00387EB9" w:rsidP="00EE7366">
            <w:pPr>
              <w:pStyle w:val="DP-TableRowText"/>
            </w:pPr>
            <w:r>
              <w:t>52 - 61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GetCodeDBNamePath_TSB</w:t>
            </w:r>
          </w:p>
        </w:tc>
        <w:tc>
          <w:tcPr>
            <w:tcW w:w="1152" w:type="dxa"/>
            <w:hideMark/>
          </w:tcPr>
          <w:p w:rsidR="00387EB9" w:rsidRDefault="00387EB9" w:rsidP="00EE7366">
            <w:pPr>
              <w:pStyle w:val="DP-TableRowText"/>
            </w:pPr>
            <w:r>
              <w:t>71 - 89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GetNamePart_TSB</w:t>
            </w:r>
          </w:p>
        </w:tc>
        <w:tc>
          <w:tcPr>
            <w:tcW w:w="1152" w:type="dxa"/>
            <w:hideMark/>
          </w:tcPr>
          <w:p w:rsidR="00387EB9" w:rsidRDefault="00387EB9" w:rsidP="00EE7366">
            <w:pPr>
              <w:pStyle w:val="DP-TableRowText"/>
            </w:pPr>
            <w:r>
              <w:t>99 - 124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GetPathPart_TSB</w:t>
            </w:r>
          </w:p>
        </w:tc>
        <w:tc>
          <w:tcPr>
            <w:tcW w:w="1152" w:type="dxa"/>
            <w:hideMark/>
          </w:tcPr>
          <w:p w:rsidR="00387EB9" w:rsidRDefault="00387EB9" w:rsidP="00EE7366">
            <w:pPr>
              <w:pStyle w:val="DP-TableRowText"/>
            </w:pPr>
            <w:r>
              <w:t>134 - 156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GetPmppPath</w:t>
            </w:r>
          </w:p>
        </w:tc>
        <w:tc>
          <w:tcPr>
            <w:tcW w:w="1152" w:type="dxa"/>
            <w:hideMark/>
          </w:tcPr>
          <w:p w:rsidR="00387EB9" w:rsidRDefault="00387EB9" w:rsidP="00EE7366">
            <w:pPr>
              <w:pStyle w:val="DP-TableRowText"/>
            </w:pPr>
            <w:r>
              <w:t>167 - 192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ParsePath_TSB</w:t>
            </w:r>
          </w:p>
        </w:tc>
        <w:tc>
          <w:tcPr>
            <w:tcW w:w="1152" w:type="dxa"/>
            <w:hideMark/>
          </w:tcPr>
          <w:p w:rsidR="00387EB9" w:rsidRDefault="00387EB9" w:rsidP="00EE7366">
            <w:pPr>
              <w:pStyle w:val="DP-TableRowText"/>
            </w:pPr>
            <w:r>
              <w:t>206 - 264</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basFormsUtils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1 - 39</w:t>
            </w:r>
          </w:p>
        </w:tc>
        <w:tc>
          <w:tcPr>
            <w:tcW w:w="6964" w:type="dxa"/>
            <w:hideMark/>
          </w:tcPr>
          <w:p w:rsidR="00387EB9" w:rsidRDefault="00387EB9" w:rsidP="00EE7366">
            <w:pPr>
              <w:pStyle w:val="DP-TableRowText"/>
            </w:pPr>
            <w:r>
              <w:t>'+ ' Module : basFormsUtils ' Description: Utility function run from forms ' Procedures : ApplyFilter(frmIn As Form) ' BuildTmpSort(lngChild As Long ' CountryFormHead() As String ' DisableFrmCtls(frmIn As Form, intSection As Integer, fEnable As Boolean) ' FindCategoryChild(varParent As Variant) ' GenerateCodes(strName As String, strForm As String) ' getText(strTextID As String) ' IsLoaded(strFormName As String) ' IsLoadedRep(strRepName As String) ' listboxReset(lstBox As ListBox) ' MakeUSDATE(varDateIn As Variant) ' OpenCostReport(strByType As String) ' OpenDB(strDB As String) ' OpenPipeLineSummary() ' ProgFormHead() ' SaveForm(Frmin As Form) ' SetCboSelect2(strParent As String, ctl As Control) ' ShowHideSubform(formIn As Form, strSubForm As String) ' xfertoForm(strToForm As String, strFromForm As String, intKillMe ' As Integer)</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AddShipment</w:t>
            </w:r>
          </w:p>
        </w:tc>
        <w:tc>
          <w:tcPr>
            <w:tcW w:w="1152" w:type="dxa"/>
            <w:hideMark/>
          </w:tcPr>
          <w:p w:rsidR="00387EB9" w:rsidRDefault="00387EB9" w:rsidP="00EE7366">
            <w:pPr>
              <w:pStyle w:val="DP-TableRowText"/>
            </w:pPr>
            <w:r>
              <w:t>47 - 122</w:t>
            </w:r>
          </w:p>
        </w:tc>
        <w:tc>
          <w:tcPr>
            <w:tcW w:w="6964" w:type="dxa"/>
            <w:hideMark/>
          </w:tcPr>
          <w:p w:rsidR="00387EB9" w:rsidRDefault="00387EB9" w:rsidP="00EE7366">
            <w:pPr>
              <w:pStyle w:val="DP-TableRowText"/>
            </w:pPr>
            <w:r>
              <w:t>'+ ' Procedure : AddShipment ' Comments : Sets date to end of month and cycles through items in listbox ' : creating a shipment record for each ' Parameters: - ' Modified : 27 Jun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AdjustForCase</w:t>
            </w:r>
          </w:p>
        </w:tc>
        <w:tc>
          <w:tcPr>
            <w:tcW w:w="1152" w:type="dxa"/>
            <w:hideMark/>
          </w:tcPr>
          <w:p w:rsidR="00387EB9" w:rsidRDefault="00387EB9" w:rsidP="00EE7366">
            <w:pPr>
              <w:pStyle w:val="DP-TableRowText"/>
            </w:pPr>
            <w:r>
              <w:t>131 - 217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ApplyFilter</w:t>
            </w:r>
          </w:p>
        </w:tc>
        <w:tc>
          <w:tcPr>
            <w:tcW w:w="1152" w:type="dxa"/>
            <w:hideMark/>
          </w:tcPr>
          <w:p w:rsidR="00387EB9" w:rsidRDefault="00387EB9" w:rsidP="00EE7366">
            <w:pPr>
              <w:pStyle w:val="DP-TableRowText"/>
            </w:pPr>
            <w:r>
              <w:t>227 - 260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ApplyReportFilter</w:t>
            </w:r>
          </w:p>
        </w:tc>
        <w:tc>
          <w:tcPr>
            <w:tcW w:w="1152" w:type="dxa"/>
            <w:hideMark/>
          </w:tcPr>
          <w:p w:rsidR="00387EB9" w:rsidRDefault="00387EB9" w:rsidP="00EE7366">
            <w:pPr>
              <w:pStyle w:val="DP-TableRowText"/>
            </w:pPr>
            <w:r>
              <w:t>270 - 303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AskSaveFormPopup</w:t>
            </w:r>
          </w:p>
        </w:tc>
        <w:tc>
          <w:tcPr>
            <w:tcW w:w="1152" w:type="dxa"/>
            <w:hideMark/>
          </w:tcPr>
          <w:p w:rsidR="00387EB9" w:rsidRDefault="00387EB9" w:rsidP="00EE7366">
            <w:pPr>
              <w:pStyle w:val="DP-TableRowText"/>
            </w:pPr>
            <w:r>
              <w:t>1764 - 1782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BuildFromYears</w:t>
            </w:r>
          </w:p>
        </w:tc>
        <w:tc>
          <w:tcPr>
            <w:tcW w:w="1152" w:type="dxa"/>
            <w:hideMark/>
          </w:tcPr>
          <w:p w:rsidR="00387EB9" w:rsidRDefault="00387EB9" w:rsidP="00EE7366">
            <w:pPr>
              <w:pStyle w:val="DP-TableRowText"/>
            </w:pPr>
            <w:r>
              <w:t>315 - 360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BuildThroughYears</w:t>
            </w:r>
          </w:p>
        </w:tc>
        <w:tc>
          <w:tcPr>
            <w:tcW w:w="1152" w:type="dxa"/>
            <w:hideMark/>
          </w:tcPr>
          <w:p w:rsidR="00387EB9" w:rsidRDefault="00387EB9" w:rsidP="00EE7366">
            <w:pPr>
              <w:pStyle w:val="DP-TableRowText"/>
            </w:pPr>
            <w:r>
              <w:t>373 - 415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BuildTmpSort</w:t>
            </w:r>
          </w:p>
        </w:tc>
        <w:tc>
          <w:tcPr>
            <w:tcW w:w="1152" w:type="dxa"/>
            <w:hideMark/>
          </w:tcPr>
          <w:p w:rsidR="00387EB9" w:rsidRDefault="00387EB9" w:rsidP="00EE7366">
            <w:pPr>
              <w:pStyle w:val="DP-TableRowText"/>
            </w:pPr>
            <w:r>
              <w:t>425 - 455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BuildYears</w:t>
            </w:r>
          </w:p>
        </w:tc>
        <w:tc>
          <w:tcPr>
            <w:tcW w:w="1152" w:type="dxa"/>
            <w:hideMark/>
          </w:tcPr>
          <w:p w:rsidR="00387EB9" w:rsidRDefault="00387EB9" w:rsidP="00EE7366">
            <w:pPr>
              <w:pStyle w:val="DP-TableRowText"/>
            </w:pPr>
            <w:r>
              <w:t>467 - 494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CheckInterpolateForm</w:t>
            </w:r>
          </w:p>
        </w:tc>
        <w:tc>
          <w:tcPr>
            <w:tcW w:w="1152" w:type="dxa"/>
            <w:hideMark/>
          </w:tcPr>
          <w:p w:rsidR="00387EB9" w:rsidRDefault="00387EB9" w:rsidP="00EE7366">
            <w:pPr>
              <w:pStyle w:val="DP-TableRowText"/>
            </w:pPr>
            <w:r>
              <w:t>2199 - 2236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checkMonthSelected</w:t>
            </w:r>
          </w:p>
        </w:tc>
        <w:tc>
          <w:tcPr>
            <w:tcW w:w="1152" w:type="dxa"/>
            <w:hideMark/>
          </w:tcPr>
          <w:p w:rsidR="00387EB9" w:rsidRDefault="00387EB9" w:rsidP="00EE7366">
            <w:pPr>
              <w:pStyle w:val="DP-TableRowText"/>
            </w:pPr>
            <w:r>
              <w:t>2501 - 2516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CheckValue</w:t>
            </w:r>
          </w:p>
        </w:tc>
        <w:tc>
          <w:tcPr>
            <w:tcW w:w="1152" w:type="dxa"/>
            <w:hideMark/>
          </w:tcPr>
          <w:p w:rsidR="00387EB9" w:rsidRDefault="00387EB9" w:rsidP="00EE7366">
            <w:pPr>
              <w:pStyle w:val="DP-TableRowText"/>
            </w:pPr>
            <w:r>
              <w:t>506 - 527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CountryFormHead</w:t>
            </w:r>
          </w:p>
        </w:tc>
        <w:tc>
          <w:tcPr>
            <w:tcW w:w="1152" w:type="dxa"/>
            <w:hideMark/>
          </w:tcPr>
          <w:p w:rsidR="00387EB9" w:rsidRDefault="00387EB9" w:rsidP="00EE7366">
            <w:pPr>
              <w:pStyle w:val="DP-TableRowText"/>
            </w:pPr>
            <w:r>
              <w:t>538 - 560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CreateTablePointer</w:t>
            </w:r>
          </w:p>
        </w:tc>
        <w:tc>
          <w:tcPr>
            <w:tcW w:w="1152" w:type="dxa"/>
            <w:hideMark/>
          </w:tcPr>
          <w:p w:rsidR="00387EB9" w:rsidRDefault="00387EB9" w:rsidP="00EE7366">
            <w:pPr>
              <w:pStyle w:val="DP-TableRowText"/>
            </w:pPr>
            <w:r>
              <w:t>1984 - 2012</w:t>
            </w:r>
          </w:p>
        </w:tc>
        <w:tc>
          <w:tcPr>
            <w:tcW w:w="6964" w:type="dxa"/>
            <w:hideMark/>
          </w:tcPr>
          <w:p w:rsidR="00387EB9" w:rsidRDefault="00387EB9" w:rsidP="00EE7366">
            <w:pPr>
              <w:pStyle w:val="DP-TableRowText"/>
            </w:pPr>
            <w:r>
              <w:t>' Comments : Create a pointer on a attached table to open ' : a recordset as a table type ' Parameters : strTable - the table to create the link on ' Returns : Recordset - ' Created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DisableFrmCtls</w:t>
            </w:r>
          </w:p>
        </w:tc>
        <w:tc>
          <w:tcPr>
            <w:tcW w:w="1152" w:type="dxa"/>
            <w:hideMark/>
          </w:tcPr>
          <w:p w:rsidR="00387EB9" w:rsidRDefault="00387EB9" w:rsidP="00EE7366">
            <w:pPr>
              <w:pStyle w:val="DP-TableRowText"/>
            </w:pPr>
            <w:r>
              <w:t>571 - 607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DomainLookup_TSB</w:t>
            </w:r>
          </w:p>
        </w:tc>
        <w:tc>
          <w:tcPr>
            <w:tcW w:w="1152" w:type="dxa"/>
            <w:hideMark/>
          </w:tcPr>
          <w:p w:rsidR="00387EB9" w:rsidRDefault="00387EB9" w:rsidP="00EE7366">
            <w:pPr>
              <w:pStyle w:val="DP-TableRowText"/>
            </w:pPr>
            <w:r>
              <w:t>1608 - 1652</w:t>
            </w:r>
          </w:p>
        </w:tc>
        <w:tc>
          <w:tcPr>
            <w:tcW w:w="6964" w:type="dxa"/>
            <w:hideMark/>
          </w:tcPr>
          <w:p w:rsidR="00387EB9" w:rsidRDefault="00387EB9" w:rsidP="00EE7366">
            <w:pPr>
              <w:pStyle w:val="DP-TableRowText"/>
            </w:pPr>
            <w:r>
              <w:t>' Comments : Returns a field value in a specified set of records ' Parameters: strDatabase - path and name of database to look in or "" (blank string) for the current database ' strField - name of the field to return ' strDomain - name of the table or query to search in ' strCriteria - string expression specifying the WHERE clause of the query or blank for no constraints (all records) ' Returns : value of the specified field as a variant or NULL if no records matching strCriteria are found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ErrorWithData</w:t>
            </w:r>
          </w:p>
        </w:tc>
        <w:tc>
          <w:tcPr>
            <w:tcW w:w="1152" w:type="dxa"/>
            <w:hideMark/>
          </w:tcPr>
          <w:p w:rsidR="00387EB9" w:rsidRDefault="00387EB9" w:rsidP="00EE7366">
            <w:pPr>
              <w:pStyle w:val="DP-TableRowText"/>
            </w:pPr>
            <w:r>
              <w:t>617 - 632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FindCategoryChild</w:t>
            </w:r>
          </w:p>
        </w:tc>
        <w:tc>
          <w:tcPr>
            <w:tcW w:w="1152" w:type="dxa"/>
            <w:hideMark/>
          </w:tcPr>
          <w:p w:rsidR="00387EB9" w:rsidRDefault="00387EB9" w:rsidP="00EE7366">
            <w:pPr>
              <w:pStyle w:val="DP-TableRowText"/>
            </w:pPr>
            <w:r>
              <w:t>642 - 688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GenerateCodes</w:t>
            </w:r>
          </w:p>
        </w:tc>
        <w:tc>
          <w:tcPr>
            <w:tcW w:w="1152" w:type="dxa"/>
            <w:hideMark/>
          </w:tcPr>
          <w:p w:rsidR="00387EB9" w:rsidRDefault="00387EB9" w:rsidP="00EE7366">
            <w:pPr>
              <w:pStyle w:val="DP-TableRowText"/>
            </w:pPr>
            <w:r>
              <w:t>700 - 784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getAdjustAmounts</w:t>
            </w:r>
          </w:p>
        </w:tc>
        <w:tc>
          <w:tcPr>
            <w:tcW w:w="1152" w:type="dxa"/>
            <w:hideMark/>
          </w:tcPr>
          <w:p w:rsidR="00387EB9" w:rsidRDefault="00387EB9" w:rsidP="00EE7366">
            <w:pPr>
              <w:pStyle w:val="DP-TableRowText"/>
            </w:pPr>
            <w:r>
              <w:t>2410 - 2437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getAdjustAmountsMethod</w:t>
            </w:r>
          </w:p>
        </w:tc>
        <w:tc>
          <w:tcPr>
            <w:tcW w:w="1152" w:type="dxa"/>
            <w:hideMark/>
          </w:tcPr>
          <w:p w:rsidR="00387EB9" w:rsidRDefault="00387EB9" w:rsidP="00EE7366">
            <w:pPr>
              <w:pStyle w:val="DP-TableRowText"/>
            </w:pPr>
            <w:r>
              <w:t>2440 - 2467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getAMCFlag</w:t>
            </w:r>
          </w:p>
        </w:tc>
        <w:tc>
          <w:tcPr>
            <w:tcW w:w="1152" w:type="dxa"/>
            <w:hideMark/>
          </w:tcPr>
          <w:p w:rsidR="00387EB9" w:rsidRDefault="00387EB9" w:rsidP="00EE7366">
            <w:pPr>
              <w:pStyle w:val="DP-TableRowText"/>
            </w:pPr>
            <w:r>
              <w:t xml:space="preserve">2476 - </w:t>
            </w:r>
            <w:r>
              <w:lastRenderedPageBreak/>
              <w:t>2489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getDefaultPeriod</w:t>
            </w:r>
          </w:p>
        </w:tc>
        <w:tc>
          <w:tcPr>
            <w:tcW w:w="1152" w:type="dxa"/>
            <w:hideMark/>
          </w:tcPr>
          <w:p w:rsidR="00387EB9" w:rsidRDefault="00387EB9" w:rsidP="00EE7366">
            <w:pPr>
              <w:pStyle w:val="DP-TableRowText"/>
            </w:pPr>
            <w:r>
              <w:t>2273 - 2295</w:t>
            </w:r>
          </w:p>
        </w:tc>
        <w:tc>
          <w:tcPr>
            <w:tcW w:w="6964" w:type="dxa"/>
            <w:hideMark/>
          </w:tcPr>
          <w:p w:rsidR="00387EB9" w:rsidRDefault="00387EB9" w:rsidP="00EE7366">
            <w:pPr>
              <w:pStyle w:val="DP-TableRowText"/>
            </w:pPr>
            <w:r>
              <w:t>' Comments : ' Parameters: ' Returns : Integer - ' Created : 08/19/09 15:36 mahmed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getFundingSourceList</w:t>
            </w:r>
          </w:p>
        </w:tc>
        <w:tc>
          <w:tcPr>
            <w:tcW w:w="1152" w:type="dxa"/>
            <w:hideMark/>
          </w:tcPr>
          <w:p w:rsidR="00387EB9" w:rsidRDefault="00387EB9" w:rsidP="00EE7366">
            <w:pPr>
              <w:pStyle w:val="DP-TableRowText"/>
            </w:pPr>
            <w:r>
              <w:t>2367 - 2407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getFundingSourceName</w:t>
            </w:r>
          </w:p>
        </w:tc>
        <w:tc>
          <w:tcPr>
            <w:tcW w:w="1152" w:type="dxa"/>
            <w:hideMark/>
          </w:tcPr>
          <w:p w:rsidR="00387EB9" w:rsidRDefault="00387EB9" w:rsidP="00EE7366">
            <w:pPr>
              <w:pStyle w:val="DP-TableRowText"/>
            </w:pPr>
            <w:r>
              <w:t>2344 - 2355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GetProductName</w:t>
            </w:r>
          </w:p>
        </w:tc>
        <w:tc>
          <w:tcPr>
            <w:tcW w:w="1152" w:type="dxa"/>
            <w:hideMark/>
          </w:tcPr>
          <w:p w:rsidR="00387EB9" w:rsidRDefault="00387EB9" w:rsidP="00EE7366">
            <w:pPr>
              <w:pStyle w:val="DP-TableRowText"/>
            </w:pPr>
            <w:r>
              <w:t>2251 - 2272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getText</w:t>
            </w:r>
          </w:p>
        </w:tc>
        <w:tc>
          <w:tcPr>
            <w:tcW w:w="1152" w:type="dxa"/>
            <w:hideMark/>
          </w:tcPr>
          <w:p w:rsidR="00387EB9" w:rsidRDefault="00387EB9" w:rsidP="00EE7366">
            <w:pPr>
              <w:pStyle w:val="DP-TableRowText"/>
            </w:pPr>
            <w:r>
              <w:t>796 - 839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IsLoaded</w:t>
            </w:r>
          </w:p>
        </w:tc>
        <w:tc>
          <w:tcPr>
            <w:tcW w:w="1152" w:type="dxa"/>
            <w:hideMark/>
          </w:tcPr>
          <w:p w:rsidR="00387EB9" w:rsidRDefault="00387EB9" w:rsidP="00EE7366">
            <w:pPr>
              <w:pStyle w:val="DP-TableRowText"/>
            </w:pPr>
            <w:r>
              <w:t>850 - 875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IsLoadedRep</w:t>
            </w:r>
          </w:p>
        </w:tc>
        <w:tc>
          <w:tcPr>
            <w:tcW w:w="1152" w:type="dxa"/>
            <w:hideMark/>
          </w:tcPr>
          <w:p w:rsidR="00387EB9" w:rsidRDefault="00387EB9" w:rsidP="00EE7366">
            <w:pPr>
              <w:pStyle w:val="DP-TableRowText"/>
            </w:pPr>
            <w:r>
              <w:t>886 - 908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listboxReset</w:t>
            </w:r>
          </w:p>
        </w:tc>
        <w:tc>
          <w:tcPr>
            <w:tcW w:w="1152" w:type="dxa"/>
            <w:hideMark/>
          </w:tcPr>
          <w:p w:rsidR="00387EB9" w:rsidRDefault="00387EB9" w:rsidP="00EE7366">
            <w:pPr>
              <w:pStyle w:val="DP-TableRowText"/>
            </w:pPr>
            <w:r>
              <w:t>921 - 970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MakeUSDATE</w:t>
            </w:r>
          </w:p>
        </w:tc>
        <w:tc>
          <w:tcPr>
            <w:tcW w:w="1152" w:type="dxa"/>
            <w:hideMark/>
          </w:tcPr>
          <w:p w:rsidR="00387EB9" w:rsidRDefault="00387EB9" w:rsidP="00EE7366">
            <w:pPr>
              <w:pStyle w:val="DP-TableRowText"/>
            </w:pPr>
            <w:r>
              <w:t>982 - 1002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MakeYears</w:t>
            </w:r>
          </w:p>
        </w:tc>
        <w:tc>
          <w:tcPr>
            <w:tcW w:w="1152" w:type="dxa"/>
            <w:hideMark/>
          </w:tcPr>
          <w:p w:rsidR="00387EB9" w:rsidRDefault="00387EB9" w:rsidP="00EE7366">
            <w:pPr>
              <w:pStyle w:val="DP-TableRowText"/>
            </w:pPr>
            <w:r>
              <w:t>1012 - 1062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OpenCostReport</w:t>
            </w:r>
          </w:p>
        </w:tc>
        <w:tc>
          <w:tcPr>
            <w:tcW w:w="1152" w:type="dxa"/>
            <w:hideMark/>
          </w:tcPr>
          <w:p w:rsidR="00387EB9" w:rsidRDefault="00387EB9" w:rsidP="00EE7366">
            <w:pPr>
              <w:pStyle w:val="DP-TableRowText"/>
            </w:pPr>
            <w:r>
              <w:t>1072 - 1099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OpenDB</w:t>
            </w:r>
          </w:p>
        </w:tc>
        <w:tc>
          <w:tcPr>
            <w:tcW w:w="1152" w:type="dxa"/>
            <w:hideMark/>
          </w:tcPr>
          <w:p w:rsidR="00387EB9" w:rsidRDefault="00387EB9" w:rsidP="00EE7366">
            <w:pPr>
              <w:pStyle w:val="DP-TableRowText"/>
            </w:pPr>
            <w:r>
              <w:t>1109 - 1141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OpenPipeLineSummary</w:t>
            </w:r>
          </w:p>
        </w:tc>
        <w:tc>
          <w:tcPr>
            <w:tcW w:w="1152" w:type="dxa"/>
            <w:hideMark/>
          </w:tcPr>
          <w:p w:rsidR="00387EB9" w:rsidRDefault="00387EB9" w:rsidP="00EE7366">
            <w:pPr>
              <w:pStyle w:val="DP-TableRowText"/>
            </w:pPr>
            <w:r>
              <w:t>1152 - 1261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ProgFormHead</w:t>
            </w:r>
          </w:p>
        </w:tc>
        <w:tc>
          <w:tcPr>
            <w:tcW w:w="1152" w:type="dxa"/>
            <w:hideMark/>
          </w:tcPr>
          <w:p w:rsidR="00387EB9" w:rsidRDefault="00387EB9" w:rsidP="00EE7366">
            <w:pPr>
              <w:pStyle w:val="DP-TableRowText"/>
            </w:pPr>
            <w:r>
              <w:t>1272 - 1286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RequerySubform</w:t>
            </w:r>
          </w:p>
        </w:tc>
        <w:tc>
          <w:tcPr>
            <w:tcW w:w="1152" w:type="dxa"/>
            <w:hideMark/>
          </w:tcPr>
          <w:p w:rsidR="00387EB9" w:rsidRDefault="00387EB9" w:rsidP="00EE7366">
            <w:pPr>
              <w:pStyle w:val="DP-TableRowText"/>
            </w:pPr>
            <w:r>
              <w:t>1296 - 1376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SanitizeFileNameOrPath</w:t>
            </w:r>
          </w:p>
        </w:tc>
        <w:tc>
          <w:tcPr>
            <w:tcW w:w="1152" w:type="dxa"/>
            <w:hideMark/>
          </w:tcPr>
          <w:p w:rsidR="00387EB9" w:rsidRDefault="00387EB9" w:rsidP="00EE7366">
            <w:pPr>
              <w:pStyle w:val="DP-TableRowText"/>
            </w:pPr>
            <w:r>
              <w:t>1694 - 1762</w:t>
            </w:r>
          </w:p>
        </w:tc>
        <w:tc>
          <w:tcPr>
            <w:tcW w:w="6964" w:type="dxa"/>
            <w:hideMark/>
          </w:tcPr>
          <w:p w:rsidR="00387EB9" w:rsidRDefault="00387EB9" w:rsidP="00EE7366">
            <w:pPr>
              <w:pStyle w:val="DP-TableRowText"/>
            </w:pPr>
            <w:r>
              <w:t>' Comments : Return name with invalid characters replaced by "_" ' All characters greater than ASCII 31 to be used except for the following: "*/:&lt;&gt;?\| ' The name may not be only dots ' Parameters : Candidate file name ' Created : Jan 18, 2007 - lblanken - Bug: 13663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SaveForm</w:t>
            </w:r>
          </w:p>
        </w:tc>
        <w:tc>
          <w:tcPr>
            <w:tcW w:w="1152" w:type="dxa"/>
            <w:hideMark/>
          </w:tcPr>
          <w:p w:rsidR="00387EB9" w:rsidRDefault="00387EB9" w:rsidP="00EE7366">
            <w:pPr>
              <w:pStyle w:val="DP-TableRowText"/>
            </w:pPr>
            <w:r>
              <w:t>1387 - 1416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SetCboSelect2</w:t>
            </w:r>
          </w:p>
        </w:tc>
        <w:tc>
          <w:tcPr>
            <w:tcW w:w="1152" w:type="dxa"/>
            <w:hideMark/>
          </w:tcPr>
          <w:p w:rsidR="00387EB9" w:rsidRDefault="00387EB9" w:rsidP="00EE7366">
            <w:pPr>
              <w:pStyle w:val="DP-TableRowText"/>
            </w:pPr>
            <w:r>
              <w:t>1427 - 1456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SetDateRanges</w:t>
            </w:r>
          </w:p>
        </w:tc>
        <w:tc>
          <w:tcPr>
            <w:tcW w:w="1152" w:type="dxa"/>
            <w:hideMark/>
          </w:tcPr>
          <w:p w:rsidR="00387EB9" w:rsidRDefault="00387EB9" w:rsidP="00EE7366">
            <w:pPr>
              <w:pStyle w:val="DP-TableRowText"/>
            </w:pPr>
            <w:r>
              <w:t>1799 - 1979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SetDropDownWidth</w:t>
            </w:r>
          </w:p>
        </w:tc>
        <w:tc>
          <w:tcPr>
            <w:tcW w:w="1152" w:type="dxa"/>
            <w:hideMark/>
          </w:tcPr>
          <w:p w:rsidR="00387EB9" w:rsidRDefault="00387EB9" w:rsidP="00EE7366">
            <w:pPr>
              <w:pStyle w:val="DP-TableRowText"/>
            </w:pPr>
            <w:r>
              <w:t>2298 - 2335</w:t>
            </w:r>
          </w:p>
        </w:tc>
        <w:tc>
          <w:tcPr>
            <w:tcW w:w="6964" w:type="dxa"/>
            <w:hideMark/>
          </w:tcPr>
          <w:p w:rsidR="00387EB9" w:rsidRDefault="00387EB9" w:rsidP="00EE7366">
            <w:pPr>
              <w:pStyle w:val="DP-TableRowText"/>
            </w:pPr>
            <w:r>
              <w:t>'+ ' Procedure : SetDropDownWidth ' Comments : sets list width property of list box to longest entry in the list ' Parameters: - ' created : 26 July 2009 MAhmed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SetInterpolateForm</w:t>
            </w:r>
          </w:p>
        </w:tc>
        <w:tc>
          <w:tcPr>
            <w:tcW w:w="1152" w:type="dxa"/>
            <w:hideMark/>
          </w:tcPr>
          <w:p w:rsidR="00387EB9" w:rsidRDefault="00387EB9" w:rsidP="00EE7366">
            <w:pPr>
              <w:pStyle w:val="DP-TableRowText"/>
            </w:pPr>
            <w:r>
              <w:t>2022 - 2185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ShowHideMain</w:t>
            </w:r>
          </w:p>
        </w:tc>
        <w:tc>
          <w:tcPr>
            <w:tcW w:w="1152" w:type="dxa"/>
            <w:hideMark/>
          </w:tcPr>
          <w:p w:rsidR="00387EB9" w:rsidRDefault="00387EB9" w:rsidP="00EE7366">
            <w:pPr>
              <w:pStyle w:val="DP-TableRowText"/>
            </w:pPr>
            <w:r>
              <w:t>1499 - 1515</w:t>
            </w:r>
          </w:p>
        </w:tc>
        <w:tc>
          <w:tcPr>
            <w:tcW w:w="6964" w:type="dxa"/>
            <w:hideMark/>
          </w:tcPr>
          <w:p w:rsidR="00387EB9" w:rsidRDefault="00387EB9" w:rsidP="00EE7366">
            <w:pPr>
              <w:pStyle w:val="DP-TableRowText"/>
            </w:pPr>
            <w:r>
              <w:t>'+ ' Procedure : ShowHideMain ' Comments : Shows/Hides main based on global mode ' Parameters: FormIn - current form ' strSubForm - source of subform ' Modified : 27 Jun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ShowHideSubform</w:t>
            </w:r>
          </w:p>
        </w:tc>
        <w:tc>
          <w:tcPr>
            <w:tcW w:w="1152" w:type="dxa"/>
            <w:hideMark/>
          </w:tcPr>
          <w:p w:rsidR="00387EB9" w:rsidRDefault="00387EB9" w:rsidP="00EE7366">
            <w:pPr>
              <w:pStyle w:val="DP-TableRowText"/>
            </w:pPr>
            <w:r>
              <w:t>1466 - 1491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UpdateCommandButtons</w:t>
            </w:r>
          </w:p>
        </w:tc>
        <w:tc>
          <w:tcPr>
            <w:tcW w:w="1152" w:type="dxa"/>
            <w:hideMark/>
          </w:tcPr>
          <w:p w:rsidR="00387EB9" w:rsidRDefault="00387EB9" w:rsidP="00EE7366">
            <w:pPr>
              <w:pStyle w:val="DP-TableRowText"/>
            </w:pPr>
            <w:r>
              <w:t>1654 - 1693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UpdateControls</w:t>
            </w:r>
          </w:p>
        </w:tc>
        <w:tc>
          <w:tcPr>
            <w:tcW w:w="1152" w:type="dxa"/>
            <w:hideMark/>
          </w:tcPr>
          <w:p w:rsidR="00387EB9" w:rsidRDefault="00387EB9" w:rsidP="00EE7366">
            <w:pPr>
              <w:pStyle w:val="DP-TableRowText"/>
            </w:pPr>
            <w:r>
              <w:t>1526 - 1557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xfertoForm</w:t>
            </w:r>
          </w:p>
        </w:tc>
        <w:tc>
          <w:tcPr>
            <w:tcW w:w="1152" w:type="dxa"/>
            <w:hideMark/>
          </w:tcPr>
          <w:p w:rsidR="00387EB9" w:rsidRDefault="00387EB9" w:rsidP="00EE7366">
            <w:pPr>
              <w:pStyle w:val="DP-TableRowText"/>
            </w:pPr>
            <w:r>
              <w:t>1571 - 1606</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basGetExcel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getexcelpath</w:t>
            </w:r>
          </w:p>
        </w:tc>
        <w:tc>
          <w:tcPr>
            <w:tcW w:w="1152" w:type="dxa"/>
            <w:hideMark/>
          </w:tcPr>
          <w:p w:rsidR="00387EB9" w:rsidRDefault="00387EB9" w:rsidP="00EE7366">
            <w:pPr>
              <w:pStyle w:val="DP-TableRowText"/>
            </w:pPr>
            <w:r>
              <w:t>3 - 62</w:t>
            </w:r>
          </w:p>
        </w:tc>
        <w:tc>
          <w:tcPr>
            <w:tcW w:w="6964"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t>basGetStatus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1 - 17</w:t>
            </w:r>
          </w:p>
        </w:tc>
        <w:tc>
          <w:tcPr>
            <w:tcW w:w="6964" w:type="dxa"/>
            <w:hideMark/>
          </w:tcPr>
          <w:p w:rsidR="00387EB9" w:rsidRDefault="00387EB9" w:rsidP="00EE7366">
            <w:pPr>
              <w:pStyle w:val="DP-TableRowText"/>
            </w:pPr>
            <w:r>
              <w:t>'+ ' Module : basgetstatus ' Description: Set the form and report controls captions, tooltips, styles ' and statusbar text also gets the status text and report text ' Procedures : SetFormStatusText(frmIn As Form, Optional bytIndex As Byte, ' Optional bytType As Byte) ' SetReportCaptions(rptIn As Report, Optional bytIndex As Byte) ' GetStatusText(strForm As String, strCTL As String, bytIndex ' As Byte) ' Modified : 22 May 2003 LBlanken Cleaned with Total Visual CodeTools ' 16 Jun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GetStatusText</w:t>
            </w:r>
          </w:p>
        </w:tc>
        <w:tc>
          <w:tcPr>
            <w:tcW w:w="1152" w:type="dxa"/>
            <w:hideMark/>
          </w:tcPr>
          <w:p w:rsidR="00387EB9" w:rsidRDefault="00387EB9" w:rsidP="00EE7366">
            <w:pPr>
              <w:pStyle w:val="DP-TableRowText"/>
            </w:pPr>
            <w:r>
              <w:t>29 - 80</w:t>
            </w:r>
          </w:p>
        </w:tc>
        <w:tc>
          <w:tcPr>
            <w:tcW w:w="6964" w:type="dxa"/>
            <w:hideMark/>
          </w:tcPr>
          <w:p w:rsidR="00387EB9" w:rsidRDefault="00387EB9" w:rsidP="00EE7366">
            <w:pPr>
              <w:pStyle w:val="DP-TableRowText"/>
            </w:pPr>
            <w:r>
              <w:t xml:space="preserve">'+ ' Procedure : GetStatusText ' Comments : returns the text for the statusbar for the control as found ' in table ' Parameters: strForm - form ' strCTL - control on form ' bytIndex - ' Returns : String - ' Created : 02 Aug </w:t>
            </w:r>
            <w:r>
              <w:lastRenderedPageBreak/>
              <w:t>2000 Jeff Leiner ' Modified : 16 Jun 2003 LBlanken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SetFormStatusText</w:t>
            </w:r>
          </w:p>
        </w:tc>
        <w:tc>
          <w:tcPr>
            <w:tcW w:w="1152" w:type="dxa"/>
            <w:hideMark/>
          </w:tcPr>
          <w:p w:rsidR="00387EB9" w:rsidRDefault="00387EB9" w:rsidP="00EE7366">
            <w:pPr>
              <w:pStyle w:val="DP-TableRowText"/>
            </w:pPr>
            <w:r>
              <w:t>94 - 214</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SetReportCaptions</w:t>
            </w:r>
          </w:p>
        </w:tc>
        <w:tc>
          <w:tcPr>
            <w:tcW w:w="1152" w:type="dxa"/>
            <w:hideMark/>
          </w:tcPr>
          <w:p w:rsidR="00387EB9" w:rsidRDefault="00387EB9" w:rsidP="00EE7366">
            <w:pPr>
              <w:pStyle w:val="DP-TableRowText"/>
            </w:pPr>
            <w:r>
              <w:t>227 - 315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basImport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ClearProcessed</w:t>
            </w:r>
          </w:p>
        </w:tc>
        <w:tc>
          <w:tcPr>
            <w:tcW w:w="1152" w:type="dxa"/>
            <w:hideMark/>
          </w:tcPr>
          <w:p w:rsidR="00387EB9" w:rsidRDefault="00387EB9" w:rsidP="00EE7366">
            <w:pPr>
              <w:pStyle w:val="DP-TableRowText"/>
            </w:pPr>
            <w:r>
              <w:t>843 - 860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ClearProcessedShipments</w:t>
            </w:r>
          </w:p>
        </w:tc>
        <w:tc>
          <w:tcPr>
            <w:tcW w:w="1152" w:type="dxa"/>
            <w:hideMark/>
          </w:tcPr>
          <w:p w:rsidR="00387EB9" w:rsidRDefault="00387EB9" w:rsidP="00EE7366">
            <w:pPr>
              <w:pStyle w:val="DP-TableRowText"/>
            </w:pPr>
            <w:r>
              <w:t>1057 - 1074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ClearUnMapped</w:t>
            </w:r>
          </w:p>
        </w:tc>
        <w:tc>
          <w:tcPr>
            <w:tcW w:w="1152" w:type="dxa"/>
            <w:hideMark/>
          </w:tcPr>
          <w:p w:rsidR="00387EB9" w:rsidRDefault="00387EB9" w:rsidP="00EE7366">
            <w:pPr>
              <w:pStyle w:val="DP-TableRowText"/>
            </w:pPr>
            <w:r>
              <w:t>556 - 573</w:t>
            </w:r>
          </w:p>
        </w:tc>
        <w:tc>
          <w:tcPr>
            <w:tcW w:w="6964" w:type="dxa"/>
            <w:hideMark/>
          </w:tcPr>
          <w:p w:rsidR="00387EB9" w:rsidRDefault="00387EB9" w:rsidP="00EE7366">
            <w:pPr>
              <w:pStyle w:val="DP-TableRowText"/>
            </w:pPr>
            <w:r>
              <w:t>'+ ' Procedure : ClearUnMapped ' Comments : Removes all unmapped data from the Import tables ' Parameters: - ' Modified : 17 Jul 2006 MAT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ImportForecastData</w:t>
            </w:r>
          </w:p>
        </w:tc>
        <w:tc>
          <w:tcPr>
            <w:tcW w:w="1152" w:type="dxa"/>
            <w:hideMark/>
          </w:tcPr>
          <w:p w:rsidR="00387EB9" w:rsidRDefault="00387EB9" w:rsidP="00EE7366">
            <w:pPr>
              <w:pStyle w:val="DP-TableRowText"/>
            </w:pPr>
            <w:r>
              <w:t>575 - 730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ImportProducts</w:t>
            </w:r>
          </w:p>
        </w:tc>
        <w:tc>
          <w:tcPr>
            <w:tcW w:w="1152" w:type="dxa"/>
            <w:hideMark/>
          </w:tcPr>
          <w:p w:rsidR="00387EB9" w:rsidRDefault="00387EB9" w:rsidP="00EE7366">
            <w:pPr>
              <w:pStyle w:val="DP-TableRowText"/>
            </w:pPr>
            <w:r>
              <w:t>10 - 549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ImportShipments</w:t>
            </w:r>
          </w:p>
        </w:tc>
        <w:tc>
          <w:tcPr>
            <w:tcW w:w="1152" w:type="dxa"/>
            <w:hideMark/>
          </w:tcPr>
          <w:p w:rsidR="00387EB9" w:rsidRDefault="00387EB9" w:rsidP="00EE7366">
            <w:pPr>
              <w:pStyle w:val="DP-TableRowText"/>
            </w:pPr>
            <w:r>
              <w:t>910 - 1049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Validate_Period</w:t>
            </w:r>
          </w:p>
        </w:tc>
        <w:tc>
          <w:tcPr>
            <w:tcW w:w="1152" w:type="dxa"/>
            <w:hideMark/>
          </w:tcPr>
          <w:p w:rsidR="00387EB9" w:rsidRDefault="00387EB9" w:rsidP="00EE7366">
            <w:pPr>
              <w:pStyle w:val="DP-TableRowText"/>
            </w:pPr>
            <w:r>
              <w:t>743 - 835</w:t>
            </w:r>
          </w:p>
        </w:tc>
        <w:tc>
          <w:tcPr>
            <w:tcW w:w="6964" w:type="dxa"/>
            <w:hideMark/>
          </w:tcPr>
          <w:p w:rsidR="00387EB9" w:rsidRDefault="00387EB9" w:rsidP="00EE7366">
            <w:pPr>
              <w:pStyle w:val="DP-TableRowText"/>
            </w:pPr>
            <w:r>
              <w:t xml:space="preserve">'+ ' </w:t>
            </w:r>
            <w:proofErr w:type="gramStart"/>
            <w:r>
              <w:t>Procedure :</w:t>
            </w:r>
            <w:proofErr w:type="gramEnd"/>
            <w:r>
              <w:t xml:space="preserve"> Validate_Period ' Comments : Returns true if at least part of time period entered is unique ' (accept edits). Returns false if at least part of time period ' not unique (reject edits). Unique means time period not duplicated ' by another record of the same type. Actual consumption can duplicate ' a forecast time period ' Parameters: - ' Returns : - ' Modified : 01 Jul 1998 JSL ' 16 Jun 2003 LBlanken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ValidateFile</w:t>
            </w:r>
          </w:p>
        </w:tc>
        <w:tc>
          <w:tcPr>
            <w:tcW w:w="1152" w:type="dxa"/>
            <w:hideMark/>
          </w:tcPr>
          <w:p w:rsidR="00387EB9" w:rsidRDefault="00387EB9" w:rsidP="00EE7366">
            <w:pPr>
              <w:pStyle w:val="DP-TableRowText"/>
            </w:pPr>
            <w:r>
              <w:t>862 - 908</w:t>
            </w:r>
          </w:p>
        </w:tc>
        <w:tc>
          <w:tcPr>
            <w:tcW w:w="6964"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t>basImportNewvernshipments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1 - 14</w:t>
            </w:r>
          </w:p>
        </w:tc>
        <w:tc>
          <w:tcPr>
            <w:tcW w:w="6964" w:type="dxa"/>
            <w:hideMark/>
          </w:tcPr>
          <w:p w:rsidR="00387EB9" w:rsidRDefault="00387EB9" w:rsidP="00EE7366">
            <w:pPr>
              <w:pStyle w:val="DP-TableRowText"/>
            </w:pPr>
            <w:r>
              <w:t>'+ ' Module : basImportNewvernshipments ' Description: ' Procedures : GetNewvernShipmentFile()</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GetNewvernShipmentFile</w:t>
            </w:r>
          </w:p>
        </w:tc>
        <w:tc>
          <w:tcPr>
            <w:tcW w:w="1152" w:type="dxa"/>
            <w:hideMark/>
          </w:tcPr>
          <w:p w:rsidR="00387EB9" w:rsidRDefault="00387EB9" w:rsidP="00EE7366">
            <w:pPr>
              <w:pStyle w:val="DP-TableRowText"/>
            </w:pPr>
            <w:r>
              <w:t>23 - 161</w:t>
            </w:r>
          </w:p>
        </w:tc>
        <w:tc>
          <w:tcPr>
            <w:tcW w:w="6964" w:type="dxa"/>
            <w:hideMark/>
          </w:tcPr>
          <w:p w:rsidR="00387EB9" w:rsidRDefault="00387EB9" w:rsidP="00EE7366">
            <w:pPr>
              <w:pStyle w:val="DP-TableRowText"/>
            </w:pPr>
            <w:r>
              <w:t>'+ ' Procedure : GetNewvernShipmentFile ' Comments : Find a newvern shipment file and import it into the .DB ' Parameters: - ' Returns : Boolean - ' Created : 06-Mar-00 Jeff Leiner ' Modified : 12 May 2004 LKB ' -</w:t>
            </w:r>
          </w:p>
        </w:tc>
      </w:tr>
      <w:tr w:rsidR="00387EB9" w:rsidTr="00EE7366">
        <w:tc>
          <w:tcPr>
            <w:tcW w:w="0" w:type="auto"/>
            <w:vMerge w:val="restart"/>
            <w:hideMark/>
          </w:tcPr>
          <w:p w:rsidR="00387EB9" w:rsidRDefault="00387EB9" w:rsidP="00EE7366">
            <w:pPr>
              <w:pStyle w:val="DP-TableRowText"/>
            </w:pPr>
            <w:r>
              <w:t>basMiscTools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1 - 24</w:t>
            </w:r>
          </w:p>
        </w:tc>
        <w:tc>
          <w:tcPr>
            <w:tcW w:w="6964" w:type="dxa"/>
            <w:hideMark/>
          </w:tcPr>
          <w:p w:rsidR="00387EB9" w:rsidRDefault="00387EB9" w:rsidP="00EE7366">
            <w:pPr>
              <w:pStyle w:val="DP-TableRowText"/>
            </w:pPr>
            <w:r>
              <w:t xml:space="preserve">'+ ' Module : Misc_Tools ' Description: ' Procedures : BuildInString(lst As ListBox, fIsString As Boolean) ' CountOccurrences_TSB(strIn As String, strFind As String) ' FillString_TSB(strChar As String, intCount As Integer) ' MaxOfThree_TSB(varValue1 As Variant, varValue2 As Variant, varValue3 As Variant) ' Movepointer(frmActive As Form, varDirection As Variant) ' NullToValue(varNull As Variant, strValue As String) ' Open_Admin_Form(strFormName As String) ' Open_Form(strFormName As String) ' Open_Supervisor_Form(strFormName As String) ' Return_To_Form(strFormName As String) ' StripChars_TSB(strIn As String, </w:t>
            </w:r>
            <w:r>
              <w:lastRenderedPageBreak/>
              <w:t>strStrip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BuildExclSupplierNameString</w:t>
            </w:r>
          </w:p>
        </w:tc>
        <w:tc>
          <w:tcPr>
            <w:tcW w:w="1152" w:type="dxa"/>
            <w:hideMark/>
          </w:tcPr>
          <w:p w:rsidR="00387EB9" w:rsidRDefault="00387EB9" w:rsidP="00EE7366">
            <w:pPr>
              <w:pStyle w:val="DP-TableRowText"/>
            </w:pPr>
            <w:r>
              <w:t>713 - 767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BuildInString</w:t>
            </w:r>
          </w:p>
        </w:tc>
        <w:tc>
          <w:tcPr>
            <w:tcW w:w="1152" w:type="dxa"/>
            <w:hideMark/>
          </w:tcPr>
          <w:p w:rsidR="00387EB9" w:rsidRDefault="00387EB9" w:rsidP="00EE7366">
            <w:pPr>
              <w:pStyle w:val="DP-TableRowText"/>
            </w:pPr>
            <w:r>
              <w:t>35 - 72</w:t>
            </w:r>
          </w:p>
        </w:tc>
        <w:tc>
          <w:tcPr>
            <w:tcW w:w="6964" w:type="dxa"/>
            <w:hideMark/>
          </w:tcPr>
          <w:p w:rsidR="00387EB9" w:rsidRDefault="00387EB9" w:rsidP="00EE7366">
            <w:pPr>
              <w:pStyle w:val="DP-TableRowText"/>
            </w:pPr>
            <w:r>
              <w:t>'+ ' Procedure : BuildInString ' Comments : Build a Instring statement from the selected values ' : in a multiselect listbox ' Parameters: lst - The listbox to use ' fIsString - If the value is a string it must be in single quote ' Returns : String - ' Created : 05 Apr 2000 Jeff Leiner ' Modified : 20 Jun 2003 LBlanken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ceiling</w:t>
            </w:r>
          </w:p>
        </w:tc>
        <w:tc>
          <w:tcPr>
            <w:tcW w:w="1152" w:type="dxa"/>
            <w:hideMark/>
          </w:tcPr>
          <w:p w:rsidR="00387EB9" w:rsidRDefault="00387EB9" w:rsidP="00EE7366">
            <w:pPr>
              <w:pStyle w:val="DP-TableRowText"/>
            </w:pPr>
            <w:r>
              <w:t>658 - 673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CountDelimitedWords_TSB</w:t>
            </w:r>
          </w:p>
        </w:tc>
        <w:tc>
          <w:tcPr>
            <w:tcW w:w="1152" w:type="dxa"/>
            <w:hideMark/>
          </w:tcPr>
          <w:p w:rsidR="00387EB9" w:rsidRDefault="00387EB9" w:rsidP="00EE7366">
            <w:pPr>
              <w:pStyle w:val="DP-TableRowText"/>
            </w:pPr>
            <w:r>
              <w:t>591 - 610</w:t>
            </w:r>
          </w:p>
        </w:tc>
        <w:tc>
          <w:tcPr>
            <w:tcW w:w="6964" w:type="dxa"/>
            <w:hideMark/>
          </w:tcPr>
          <w:p w:rsidR="00387EB9" w:rsidRDefault="00387EB9" w:rsidP="00EE7366">
            <w:pPr>
              <w:pStyle w:val="DP-TableRowText"/>
            </w:pPr>
            <w:r>
              <w:t>' Comments : returns the number of words in a delimited string ' Parameters: strIn - string to count words in ' chrDelimit - character that delimits words in strIn ' Returns : number of occurrences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CountOccurrences_TSB</w:t>
            </w:r>
          </w:p>
        </w:tc>
        <w:tc>
          <w:tcPr>
            <w:tcW w:w="1152" w:type="dxa"/>
            <w:hideMark/>
          </w:tcPr>
          <w:p w:rsidR="00387EB9" w:rsidRDefault="00387EB9" w:rsidP="00EE7366">
            <w:pPr>
              <w:pStyle w:val="DP-TableRowText"/>
            </w:pPr>
            <w:r>
              <w:t>83 - 122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FillString_TSB</w:t>
            </w:r>
          </w:p>
        </w:tc>
        <w:tc>
          <w:tcPr>
            <w:tcW w:w="1152" w:type="dxa"/>
            <w:hideMark/>
          </w:tcPr>
          <w:p w:rsidR="00387EB9" w:rsidRDefault="00387EB9" w:rsidP="00EE7366">
            <w:pPr>
              <w:pStyle w:val="DP-TableRowText"/>
            </w:pPr>
            <w:r>
              <w:t>133 - 156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GetDelimitedWord_TSB</w:t>
            </w:r>
          </w:p>
        </w:tc>
        <w:tc>
          <w:tcPr>
            <w:tcW w:w="1152" w:type="dxa"/>
            <w:hideMark/>
          </w:tcPr>
          <w:p w:rsidR="00387EB9" w:rsidRDefault="00387EB9" w:rsidP="00EE7366">
            <w:pPr>
              <w:pStyle w:val="DP-TableRowText"/>
            </w:pPr>
            <w:r>
              <w:t>613 - 656</w:t>
            </w:r>
          </w:p>
        </w:tc>
        <w:tc>
          <w:tcPr>
            <w:tcW w:w="6964" w:type="dxa"/>
            <w:hideMark/>
          </w:tcPr>
          <w:p w:rsidR="00387EB9" w:rsidRDefault="00387EB9" w:rsidP="00EE7366">
            <w:pPr>
              <w:pStyle w:val="DP-TableRowText"/>
            </w:pPr>
            <w:proofErr w:type="gramStart"/>
            <w:r>
              <w:t>' Comments</w:t>
            </w:r>
            <w:proofErr w:type="gramEnd"/>
            <w:r>
              <w:t xml:space="preserve"> : returns word intIndex in delimited string strIn ' Parameters : strIn - string to search ' intIndex - word position to find (value of 0 or greater than word count is undefined.) ' chrDelimit - character used as the delimter ' Returns : nth word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GetValue</w:t>
            </w:r>
          </w:p>
        </w:tc>
        <w:tc>
          <w:tcPr>
            <w:tcW w:w="1152" w:type="dxa"/>
            <w:hideMark/>
          </w:tcPr>
          <w:p w:rsidR="00387EB9" w:rsidRDefault="00387EB9" w:rsidP="00EE7366">
            <w:pPr>
              <w:pStyle w:val="DP-TableRowText"/>
            </w:pPr>
            <w:r>
              <w:t>882 - 899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IsCharLetter_TSB</w:t>
            </w:r>
          </w:p>
        </w:tc>
        <w:tc>
          <w:tcPr>
            <w:tcW w:w="1152" w:type="dxa"/>
            <w:hideMark/>
          </w:tcPr>
          <w:p w:rsidR="00387EB9" w:rsidRDefault="00387EB9" w:rsidP="00EE7366">
            <w:pPr>
              <w:pStyle w:val="DP-TableRowText"/>
            </w:pPr>
            <w:r>
              <w:t>512 - 531</w:t>
            </w:r>
          </w:p>
        </w:tc>
        <w:tc>
          <w:tcPr>
            <w:tcW w:w="6964" w:type="dxa"/>
            <w:hideMark/>
          </w:tcPr>
          <w:p w:rsidR="00387EB9" w:rsidRDefault="00387EB9" w:rsidP="00EE7366">
            <w:pPr>
              <w:pStyle w:val="DP-TableRowText"/>
            </w:pPr>
            <w:r>
              <w:t>' Comments : determines if the passed character is an letter (a-z, A-Z, à-ÿ, À-Þ) ' Parameters: varChar - Character as variant ' Returns : True - character is alpha, False - character is not alpha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IsCharNumeric_TSB</w:t>
            </w:r>
          </w:p>
        </w:tc>
        <w:tc>
          <w:tcPr>
            <w:tcW w:w="1152" w:type="dxa"/>
            <w:hideMark/>
          </w:tcPr>
          <w:p w:rsidR="00387EB9" w:rsidRDefault="00387EB9" w:rsidP="00EE7366">
            <w:pPr>
              <w:pStyle w:val="DP-TableRowText"/>
            </w:pPr>
            <w:r>
              <w:t>534 - 545</w:t>
            </w:r>
          </w:p>
        </w:tc>
        <w:tc>
          <w:tcPr>
            <w:tcW w:w="6964" w:type="dxa"/>
            <w:hideMark/>
          </w:tcPr>
          <w:p w:rsidR="00387EB9" w:rsidRDefault="00387EB9" w:rsidP="00EE7366">
            <w:pPr>
              <w:pStyle w:val="DP-TableRowText"/>
            </w:pPr>
            <w:r>
              <w:t>' Comments : determines if the passed character is numeric ' Parameters: varChar - character to check ' Out : True - character is numeric, False - character is not numeric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MakeDataSetMatrix</w:t>
            </w:r>
          </w:p>
        </w:tc>
        <w:tc>
          <w:tcPr>
            <w:tcW w:w="1152" w:type="dxa"/>
            <w:hideMark/>
          </w:tcPr>
          <w:p w:rsidR="00387EB9" w:rsidRDefault="00387EB9" w:rsidP="00EE7366">
            <w:pPr>
              <w:pStyle w:val="DP-TableRowText"/>
            </w:pPr>
            <w:r>
              <w:t>776 - 845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MaxOfThree_TSB</w:t>
            </w:r>
          </w:p>
        </w:tc>
        <w:tc>
          <w:tcPr>
            <w:tcW w:w="1152" w:type="dxa"/>
            <w:hideMark/>
          </w:tcPr>
          <w:p w:rsidR="00387EB9" w:rsidRDefault="00387EB9" w:rsidP="00EE7366">
            <w:pPr>
              <w:pStyle w:val="DP-TableRowText"/>
            </w:pPr>
            <w:r>
              <w:t>168 - 220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Movepointer</w:t>
            </w:r>
          </w:p>
        </w:tc>
        <w:tc>
          <w:tcPr>
            <w:tcW w:w="1152" w:type="dxa"/>
            <w:hideMark/>
          </w:tcPr>
          <w:p w:rsidR="00387EB9" w:rsidRDefault="00387EB9" w:rsidP="00EE7366">
            <w:pPr>
              <w:pStyle w:val="DP-TableRowText"/>
            </w:pPr>
            <w:r>
              <w:t>232 - 314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ntz</w:t>
            </w:r>
          </w:p>
        </w:tc>
        <w:tc>
          <w:tcPr>
            <w:tcW w:w="1152" w:type="dxa"/>
            <w:hideMark/>
          </w:tcPr>
          <w:p w:rsidR="00387EB9" w:rsidRDefault="00387EB9" w:rsidP="00EE7366">
            <w:pPr>
              <w:pStyle w:val="DP-TableRowText"/>
            </w:pPr>
            <w:r>
              <w:t>846 - 871</w:t>
            </w:r>
          </w:p>
        </w:tc>
        <w:tc>
          <w:tcPr>
            <w:tcW w:w="6964" w:type="dxa"/>
            <w:hideMark/>
          </w:tcPr>
          <w:p w:rsidR="00387EB9" w:rsidRDefault="00387EB9" w:rsidP="00EE7366">
            <w:pPr>
              <w:pStyle w:val="DP-TableRowText"/>
            </w:pPr>
            <w:r>
              <w:t>' Comments : Returns a 0 if the value is null or the same value if not null ' Useful in queries and calculations where there is missing data ' Parameters : varValue - value to test ' Returns : 0 if null, original value if not null ' Created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NullToValue</w:t>
            </w:r>
          </w:p>
        </w:tc>
        <w:tc>
          <w:tcPr>
            <w:tcW w:w="1152" w:type="dxa"/>
            <w:hideMark/>
          </w:tcPr>
          <w:p w:rsidR="00387EB9" w:rsidRDefault="00387EB9" w:rsidP="00EE7366">
            <w:pPr>
              <w:pStyle w:val="DP-TableRowText"/>
            </w:pPr>
            <w:r>
              <w:t>326 - 340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Open_Admin_Form</w:t>
            </w:r>
          </w:p>
        </w:tc>
        <w:tc>
          <w:tcPr>
            <w:tcW w:w="1152" w:type="dxa"/>
            <w:hideMark/>
          </w:tcPr>
          <w:p w:rsidR="00387EB9" w:rsidRDefault="00387EB9" w:rsidP="00EE7366">
            <w:pPr>
              <w:pStyle w:val="DP-TableRowText"/>
            </w:pPr>
            <w:r>
              <w:t>351 - 367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Open_Form</w:t>
            </w:r>
          </w:p>
        </w:tc>
        <w:tc>
          <w:tcPr>
            <w:tcW w:w="1152" w:type="dxa"/>
            <w:hideMark/>
          </w:tcPr>
          <w:p w:rsidR="00387EB9" w:rsidRDefault="00387EB9" w:rsidP="00EE7366">
            <w:pPr>
              <w:pStyle w:val="DP-TableRowText"/>
            </w:pPr>
            <w:r>
              <w:t>378 - 390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Open_Supervisor_Form</w:t>
            </w:r>
          </w:p>
        </w:tc>
        <w:tc>
          <w:tcPr>
            <w:tcW w:w="1152" w:type="dxa"/>
            <w:hideMark/>
          </w:tcPr>
          <w:p w:rsidR="00387EB9" w:rsidRDefault="00387EB9" w:rsidP="00EE7366">
            <w:pPr>
              <w:pStyle w:val="DP-TableRowText"/>
            </w:pPr>
            <w:r>
              <w:t>401 - 419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ReplaceString_TSB</w:t>
            </w:r>
          </w:p>
        </w:tc>
        <w:tc>
          <w:tcPr>
            <w:tcW w:w="1152" w:type="dxa"/>
            <w:hideMark/>
          </w:tcPr>
          <w:p w:rsidR="00387EB9" w:rsidRDefault="00387EB9" w:rsidP="00EE7366">
            <w:pPr>
              <w:pStyle w:val="DP-TableRowText"/>
            </w:pPr>
            <w:r>
              <w:t>484 - 508</w:t>
            </w:r>
          </w:p>
        </w:tc>
        <w:tc>
          <w:tcPr>
            <w:tcW w:w="6964" w:type="dxa"/>
            <w:hideMark/>
          </w:tcPr>
          <w:p w:rsidR="00387EB9" w:rsidRDefault="00387EB9" w:rsidP="00EE7366">
            <w:pPr>
              <w:pStyle w:val="DP-TableRowText"/>
            </w:pPr>
            <w:r>
              <w:t>' Comments : replaces a substring in a string with another ' Parameters : strTextIn - string to work on ' strFind - string to find ' strReplace - string to replace with ' fCaseSensitive - True for case sensitive search, False for case-insensitive search ' Returns : modified string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Return_To_Form</w:t>
            </w:r>
          </w:p>
        </w:tc>
        <w:tc>
          <w:tcPr>
            <w:tcW w:w="1152" w:type="dxa"/>
            <w:hideMark/>
          </w:tcPr>
          <w:p w:rsidR="00387EB9" w:rsidRDefault="00387EB9" w:rsidP="00EE7366">
            <w:pPr>
              <w:pStyle w:val="DP-TableRowText"/>
            </w:pPr>
            <w:r>
              <w:t>430 - 442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RoundtoNextNumber</w:t>
            </w:r>
          </w:p>
        </w:tc>
        <w:tc>
          <w:tcPr>
            <w:tcW w:w="1152" w:type="dxa"/>
            <w:hideMark/>
          </w:tcPr>
          <w:p w:rsidR="00387EB9" w:rsidRDefault="00387EB9" w:rsidP="00EE7366">
            <w:pPr>
              <w:pStyle w:val="DP-TableRowText"/>
            </w:pPr>
            <w:r>
              <w:t>674 - 701</w:t>
            </w:r>
          </w:p>
        </w:tc>
        <w:tc>
          <w:tcPr>
            <w:tcW w:w="6964" w:type="dxa"/>
            <w:hideMark/>
          </w:tcPr>
          <w:p w:rsidR="00387EB9" w:rsidRDefault="00387EB9" w:rsidP="00EE7366">
            <w:pPr>
              <w:pStyle w:val="DP-TableRowText"/>
            </w:pPr>
            <w:proofErr w:type="gramStart"/>
            <w:r>
              <w:t>' Comments</w:t>
            </w:r>
            <w:proofErr w:type="gramEnd"/>
            <w:r>
              <w:t xml:space="preserve"> : Rounds a number to a specified number of decimal places (if any ' : remainder than the value is rounded up). ' Parameters: dblValue - number to round ' intDecimals - number of decimal places to round to ' (positive for right of decimal, negative for left) ' Returns : Rounded number ' Created : ' Modified :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StringToArray_TSB</w:t>
            </w:r>
          </w:p>
        </w:tc>
        <w:tc>
          <w:tcPr>
            <w:tcW w:w="1152" w:type="dxa"/>
            <w:hideMark/>
          </w:tcPr>
          <w:p w:rsidR="00387EB9" w:rsidRDefault="00387EB9" w:rsidP="00EE7366">
            <w:pPr>
              <w:pStyle w:val="DP-TableRowText"/>
            </w:pPr>
            <w:r>
              <w:t>570 - 589</w:t>
            </w:r>
          </w:p>
        </w:tc>
        <w:tc>
          <w:tcPr>
            <w:tcW w:w="6964" w:type="dxa"/>
            <w:hideMark/>
          </w:tcPr>
          <w:p w:rsidR="00387EB9" w:rsidRDefault="00387EB9" w:rsidP="00EE7366">
            <w:pPr>
              <w:pStyle w:val="DP-TableRowText"/>
            </w:pPr>
            <w:r>
              <w:t>' Comments : Converts a delimited string to an array of words ' Parameters: strIn - string to convert ' arrIn - array of strings (1-based) ' chrDelimit - character used to delimit words in strIn ' Returns : number of words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StripChars_Special</w:t>
            </w:r>
          </w:p>
        </w:tc>
        <w:tc>
          <w:tcPr>
            <w:tcW w:w="1152" w:type="dxa"/>
            <w:hideMark/>
          </w:tcPr>
          <w:p w:rsidR="00387EB9" w:rsidRDefault="00387EB9" w:rsidP="00EE7366">
            <w:pPr>
              <w:pStyle w:val="DP-TableRowText"/>
            </w:pPr>
            <w:r>
              <w:t>546 - 566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StripChars_TSB</w:t>
            </w:r>
          </w:p>
        </w:tc>
        <w:tc>
          <w:tcPr>
            <w:tcW w:w="1152" w:type="dxa"/>
            <w:hideMark/>
          </w:tcPr>
          <w:p w:rsidR="00387EB9" w:rsidRDefault="00387EB9" w:rsidP="00EE7366">
            <w:pPr>
              <w:pStyle w:val="DP-TableRowText"/>
            </w:pPr>
            <w:r>
              <w:t>453 - 482</w:t>
            </w:r>
          </w:p>
        </w:tc>
        <w:tc>
          <w:tcPr>
            <w:tcW w:w="6964" w:type="dxa"/>
            <w:hideMark/>
          </w:tcPr>
          <w:p w:rsidR="00387EB9" w:rsidRDefault="00387EB9" w:rsidP="00EE7366">
            <w:pPr>
              <w:pStyle w:val="DP-TableRowText"/>
            </w:pPr>
          </w:p>
        </w:tc>
      </w:tr>
      <w:tr w:rsidR="00387EB9" w:rsidTr="00EE7366">
        <w:tc>
          <w:tcPr>
            <w:tcW w:w="0" w:type="auto"/>
            <w:vMerge w:val="restart"/>
          </w:tcPr>
          <w:p w:rsidR="00387EB9" w:rsidRDefault="00387EB9" w:rsidP="00EE7366">
            <w:pPr>
              <w:pStyle w:val="DP-TableRowText"/>
            </w:pPr>
            <w:r>
              <w:t>basMsgBoxUnicode</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1 - 16</w:t>
            </w:r>
          </w:p>
        </w:tc>
        <w:tc>
          <w:tcPr>
            <w:tcW w:w="6964" w:type="dxa"/>
            <w:hideMark/>
          </w:tcPr>
          <w:p w:rsidR="00387EB9" w:rsidRDefault="00387EB9" w:rsidP="00EE7366">
            <w:pPr>
              <w:pStyle w:val="DP-TableRowText"/>
            </w:pPr>
            <w:r>
              <w:t>'+ ' Module : basMsgBoxUnicode ' Description : Functions for producing a unicode compliant message box ' Procedures : MsgBoxU() ' Modified : 09 Nov 2005 JSL '-</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MsgBoxU</w:t>
            </w:r>
          </w:p>
        </w:tc>
        <w:tc>
          <w:tcPr>
            <w:tcW w:w="1152" w:type="dxa"/>
            <w:hideMark/>
          </w:tcPr>
          <w:p w:rsidR="00387EB9" w:rsidRDefault="00387EB9" w:rsidP="00EE7366">
            <w:pPr>
              <w:pStyle w:val="DP-TableRowText"/>
            </w:pPr>
            <w:r>
              <w:t>31 - 73</w:t>
            </w:r>
          </w:p>
        </w:tc>
        <w:tc>
          <w:tcPr>
            <w:tcW w:w="6964" w:type="dxa"/>
            <w:hideMark/>
          </w:tcPr>
          <w:p w:rsidR="00387EB9" w:rsidRDefault="00387EB9" w:rsidP="00EE7366">
            <w:pPr>
              <w:pStyle w:val="DP-TableRowText"/>
            </w:pPr>
            <w:r>
              <w:t xml:space="preserve">'+ ' </w:t>
            </w:r>
            <w:proofErr w:type="gramStart"/>
            <w:r>
              <w:t>Procedure :</w:t>
            </w:r>
            <w:proofErr w:type="gramEnd"/>
            <w:r>
              <w:t xml:space="preserve"> MsgBoxU ' Comments : Unicode enabled Messagebox wrapper, accepting all arguments ' : although help doesn't work at this time. </w:t>
            </w:r>
            <w:proofErr w:type="gramStart"/>
            <w:r>
              <w:t>' Parameters</w:t>
            </w:r>
            <w:proofErr w:type="gramEnd"/>
            <w:r>
              <w:t xml:space="preserve"> : Prompt - the Message to display ' : lngButtons - the msgbox options (of vbMsgboxStyle) ' : Title - The title of the msgbox. </w:t>
            </w:r>
            <w:proofErr w:type="gramStart"/>
            <w:r>
              <w:t>if</w:t>
            </w:r>
            <w:proofErr w:type="gramEnd"/>
            <w:r>
              <w:t xml:space="preserve"> null then application name ' : - is displayed. ' : HelpFile = the path to the help file (N/A) ' : Context - the help context ID (N/A) ' Returns : Long - the result of the message box ' Created : 09 Nov 2005 jleiner ' Modified : '-</w:t>
            </w:r>
          </w:p>
        </w:tc>
      </w:tr>
      <w:tr w:rsidR="00387EB9" w:rsidTr="00EE7366">
        <w:tc>
          <w:tcPr>
            <w:tcW w:w="0" w:type="auto"/>
            <w:vMerge w:val="restart"/>
            <w:hideMark/>
          </w:tcPr>
          <w:p w:rsidR="00387EB9" w:rsidRDefault="00387EB9" w:rsidP="00EE7366">
            <w:pPr>
              <w:pStyle w:val="DP-TableRowText"/>
            </w:pPr>
            <w:r>
              <w:t>basPDFOutput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ChoosePDFPrinter</w:t>
            </w:r>
          </w:p>
        </w:tc>
        <w:tc>
          <w:tcPr>
            <w:tcW w:w="1152" w:type="dxa"/>
            <w:hideMark/>
          </w:tcPr>
          <w:p w:rsidR="00387EB9" w:rsidRDefault="00387EB9" w:rsidP="00EE7366">
            <w:pPr>
              <w:pStyle w:val="DP-TableRowText"/>
            </w:pPr>
            <w:r>
              <w:t>83 - 87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GetPDFEngine</w:t>
            </w:r>
          </w:p>
        </w:tc>
        <w:tc>
          <w:tcPr>
            <w:tcW w:w="1152" w:type="dxa"/>
            <w:hideMark/>
          </w:tcPr>
          <w:p w:rsidR="00387EB9" w:rsidRDefault="00387EB9" w:rsidP="00EE7366">
            <w:pPr>
              <w:pStyle w:val="DP-TableRowText"/>
            </w:pPr>
            <w:r>
              <w:t>122 - 146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IsReportLoaded</w:t>
            </w:r>
          </w:p>
        </w:tc>
        <w:tc>
          <w:tcPr>
            <w:tcW w:w="1152" w:type="dxa"/>
            <w:hideMark/>
          </w:tcPr>
          <w:p w:rsidR="00387EB9" w:rsidRDefault="00387EB9" w:rsidP="00EE7366">
            <w:pPr>
              <w:pStyle w:val="DP-TableRowText"/>
            </w:pPr>
            <w:r>
              <w:t>103 - 105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printreportPDF</w:t>
            </w:r>
          </w:p>
        </w:tc>
        <w:tc>
          <w:tcPr>
            <w:tcW w:w="1152" w:type="dxa"/>
            <w:hideMark/>
          </w:tcPr>
          <w:p w:rsidR="00387EB9" w:rsidRDefault="00387EB9" w:rsidP="00EE7366">
            <w:pPr>
              <w:pStyle w:val="DP-TableRowText"/>
            </w:pPr>
            <w:r>
              <w:t>6 - 79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SetDefaultPrinter</w:t>
            </w:r>
          </w:p>
        </w:tc>
        <w:tc>
          <w:tcPr>
            <w:tcW w:w="1152" w:type="dxa"/>
            <w:hideMark/>
          </w:tcPr>
          <w:p w:rsidR="00387EB9" w:rsidRDefault="00387EB9" w:rsidP="00EE7366">
            <w:pPr>
              <w:pStyle w:val="DP-TableRowText"/>
            </w:pPr>
            <w:r>
              <w:t>89 - 101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SetOpen</w:t>
            </w:r>
          </w:p>
        </w:tc>
        <w:tc>
          <w:tcPr>
            <w:tcW w:w="1152" w:type="dxa"/>
            <w:hideMark/>
          </w:tcPr>
          <w:p w:rsidR="00387EB9" w:rsidRDefault="00387EB9" w:rsidP="00EE7366">
            <w:pPr>
              <w:pStyle w:val="DP-TableRowText"/>
            </w:pPr>
            <w:r>
              <w:t>107 - 111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SetPDFEngine</w:t>
            </w:r>
          </w:p>
        </w:tc>
        <w:tc>
          <w:tcPr>
            <w:tcW w:w="1152" w:type="dxa"/>
            <w:hideMark/>
          </w:tcPr>
          <w:p w:rsidR="00387EB9" w:rsidRDefault="00387EB9" w:rsidP="00EE7366">
            <w:pPr>
              <w:pStyle w:val="DP-TableRowText"/>
            </w:pPr>
            <w:r>
              <w:t>147 - 174</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basPriceFunctions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1 - 22</w:t>
            </w:r>
          </w:p>
        </w:tc>
        <w:tc>
          <w:tcPr>
            <w:tcW w:w="6964" w:type="dxa"/>
            <w:hideMark/>
          </w:tcPr>
          <w:p w:rsidR="00387EB9" w:rsidRDefault="00387EB9" w:rsidP="00EE7366">
            <w:pPr>
              <w:pStyle w:val="DP-TableRowText"/>
            </w:pPr>
            <w:r>
              <w:t>'+ ' Module : basPriceFunctions ' Description: ' Procedures : EstOrderDate(lngShipID As Long) ' GetDefaultSupplier(strProductID) ' getFreightRate(lngShipID As Long) ' getheader(Col) ' GetUnitvalue(lngShipment As Long) ' Round(ByVal dblNumber As Double, ByVal intDecimals As Integer) ' xtabprint(lngView As Long)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EstOrderDate</w:t>
            </w:r>
          </w:p>
        </w:tc>
        <w:tc>
          <w:tcPr>
            <w:tcW w:w="1152" w:type="dxa"/>
            <w:hideMark/>
          </w:tcPr>
          <w:p w:rsidR="00387EB9" w:rsidRDefault="00387EB9" w:rsidP="00EE7366">
            <w:pPr>
              <w:pStyle w:val="DP-TableRowText"/>
            </w:pPr>
            <w:r>
              <w:t>32 - 71</w:t>
            </w:r>
          </w:p>
        </w:tc>
        <w:tc>
          <w:tcPr>
            <w:tcW w:w="6964" w:type="dxa"/>
            <w:hideMark/>
          </w:tcPr>
          <w:p w:rsidR="00387EB9" w:rsidRDefault="00387EB9" w:rsidP="00EE7366">
            <w:pPr>
              <w:pStyle w:val="DP-TableRowText"/>
            </w:pPr>
            <w:r>
              <w:t>'+ ' Procedure : EstOrderDate ' Comments : When a shipments Order Date is not specified caculate its ' its estimated Date and return the value ' Parameters: lngShipID - ' Returns : Variant - The Estimated Date ' Created : 06/10/98 JSL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GetDefaultSupplier</w:t>
            </w:r>
          </w:p>
        </w:tc>
        <w:tc>
          <w:tcPr>
            <w:tcW w:w="1152" w:type="dxa"/>
            <w:hideMark/>
          </w:tcPr>
          <w:p w:rsidR="00387EB9" w:rsidRDefault="00387EB9" w:rsidP="00EE7366">
            <w:pPr>
              <w:pStyle w:val="DP-TableRowText"/>
            </w:pPr>
            <w:r>
              <w:t>82 - 104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getFreightRate</w:t>
            </w:r>
          </w:p>
        </w:tc>
        <w:tc>
          <w:tcPr>
            <w:tcW w:w="1152" w:type="dxa"/>
            <w:hideMark/>
          </w:tcPr>
          <w:p w:rsidR="00387EB9" w:rsidRDefault="00387EB9" w:rsidP="00EE7366">
            <w:pPr>
              <w:pStyle w:val="DP-TableRowText"/>
            </w:pPr>
            <w:r>
              <w:t>118 - 185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getheader</w:t>
            </w:r>
          </w:p>
        </w:tc>
        <w:tc>
          <w:tcPr>
            <w:tcW w:w="1152" w:type="dxa"/>
            <w:hideMark/>
          </w:tcPr>
          <w:p w:rsidR="00387EB9" w:rsidRDefault="00387EB9" w:rsidP="00EE7366">
            <w:pPr>
              <w:pStyle w:val="DP-TableRowText"/>
            </w:pPr>
            <w:r>
              <w:t>196 - 212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GetUnitvalue</w:t>
            </w:r>
          </w:p>
        </w:tc>
        <w:tc>
          <w:tcPr>
            <w:tcW w:w="1152" w:type="dxa"/>
            <w:hideMark/>
          </w:tcPr>
          <w:p w:rsidR="00387EB9" w:rsidRDefault="00387EB9" w:rsidP="00EE7366">
            <w:pPr>
              <w:pStyle w:val="DP-TableRowText"/>
            </w:pPr>
            <w:r>
              <w:t>222 - 294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Round</w:t>
            </w:r>
          </w:p>
        </w:tc>
        <w:tc>
          <w:tcPr>
            <w:tcW w:w="1152" w:type="dxa"/>
            <w:hideMark/>
          </w:tcPr>
          <w:p w:rsidR="00387EB9" w:rsidRDefault="00387EB9" w:rsidP="00EE7366">
            <w:pPr>
              <w:pStyle w:val="DP-TableRowText"/>
            </w:pPr>
            <w:r>
              <w:t>305 - 323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xtabprint</w:t>
            </w:r>
          </w:p>
        </w:tc>
        <w:tc>
          <w:tcPr>
            <w:tcW w:w="1152" w:type="dxa"/>
            <w:hideMark/>
          </w:tcPr>
          <w:p w:rsidR="00387EB9" w:rsidRDefault="00387EB9" w:rsidP="00EE7366">
            <w:pPr>
              <w:pStyle w:val="DP-TableRowText"/>
            </w:pPr>
            <w:r>
              <w:t>335 - 405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xtabprintByFunding</w:t>
            </w:r>
          </w:p>
        </w:tc>
        <w:tc>
          <w:tcPr>
            <w:tcW w:w="1152" w:type="dxa"/>
            <w:hideMark/>
          </w:tcPr>
          <w:p w:rsidR="00387EB9" w:rsidRDefault="00387EB9" w:rsidP="00EE7366">
            <w:pPr>
              <w:pStyle w:val="DP-TableRowText"/>
            </w:pPr>
            <w:r>
              <w:t>416 - 488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xtabprintBySupplier</w:t>
            </w:r>
          </w:p>
        </w:tc>
        <w:tc>
          <w:tcPr>
            <w:tcW w:w="1152" w:type="dxa"/>
            <w:hideMark/>
          </w:tcPr>
          <w:p w:rsidR="00387EB9" w:rsidRDefault="00387EB9" w:rsidP="00EE7366">
            <w:pPr>
              <w:pStyle w:val="DP-TableRowText"/>
            </w:pPr>
            <w:r>
              <w:t>498 - 570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xtabprintStatusMethod</w:t>
            </w:r>
          </w:p>
        </w:tc>
        <w:tc>
          <w:tcPr>
            <w:tcW w:w="1152" w:type="dxa"/>
            <w:hideMark/>
          </w:tcPr>
          <w:p w:rsidR="00387EB9" w:rsidRDefault="00387EB9" w:rsidP="00EE7366">
            <w:pPr>
              <w:pStyle w:val="DP-TableRowText"/>
            </w:pPr>
            <w:r>
              <w:t>657 - 725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xtabprintStatusProduct</w:t>
            </w:r>
          </w:p>
        </w:tc>
        <w:tc>
          <w:tcPr>
            <w:tcW w:w="1152" w:type="dxa"/>
            <w:hideMark/>
          </w:tcPr>
          <w:p w:rsidR="00387EB9" w:rsidRDefault="00387EB9" w:rsidP="00EE7366">
            <w:pPr>
              <w:pStyle w:val="DP-TableRowText"/>
            </w:pPr>
            <w:r>
              <w:t>579 - 646</w:t>
            </w:r>
          </w:p>
        </w:tc>
        <w:tc>
          <w:tcPr>
            <w:tcW w:w="6964" w:type="dxa"/>
            <w:hideMark/>
          </w:tcPr>
          <w:p w:rsidR="00387EB9" w:rsidRDefault="00387EB9" w:rsidP="00EE7366">
            <w:pPr>
              <w:pStyle w:val="DP-TableRowText"/>
            </w:pPr>
            <w:r>
              <w:t>'+ ' Procedure : xtabprintStatusProduct ' Comments : to Dynamically create the data for a report based on a ' : Crosstab query ' Parameters: lngView - ' Returns : - ' Created : 11/08/2009 mahmed ' -</w:t>
            </w:r>
          </w:p>
        </w:tc>
      </w:tr>
      <w:tr w:rsidR="00387EB9" w:rsidTr="00EE7366">
        <w:tc>
          <w:tcPr>
            <w:tcW w:w="0" w:type="auto"/>
            <w:vMerge w:val="restart"/>
            <w:hideMark/>
          </w:tcPr>
          <w:p w:rsidR="00387EB9" w:rsidRDefault="00387EB9" w:rsidP="00EE7366">
            <w:pPr>
              <w:pStyle w:val="DP-TableRowText"/>
            </w:pPr>
            <w:r>
              <w:t>basReferences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1 - 14</w:t>
            </w:r>
          </w:p>
        </w:tc>
        <w:tc>
          <w:tcPr>
            <w:tcW w:w="6964" w:type="dxa"/>
            <w:hideMark/>
          </w:tcPr>
          <w:p w:rsidR="00387EB9" w:rsidRDefault="00387EB9" w:rsidP="00EE7366">
            <w:pPr>
              <w:pStyle w:val="DP-TableRowText"/>
            </w:pPr>
            <w:r>
              <w:t>'+ ' Module : basReferences ' Description: ' Procedures : ReferenceInfo()</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ReferenceInfo</w:t>
            </w:r>
          </w:p>
        </w:tc>
        <w:tc>
          <w:tcPr>
            <w:tcW w:w="1152" w:type="dxa"/>
            <w:hideMark/>
          </w:tcPr>
          <w:p w:rsidR="00387EB9" w:rsidRDefault="00387EB9" w:rsidP="00EE7366">
            <w:pPr>
              <w:pStyle w:val="DP-TableRowText"/>
            </w:pPr>
            <w:r>
              <w:t>22 - 50</w:t>
            </w:r>
          </w:p>
        </w:tc>
        <w:tc>
          <w:tcPr>
            <w:tcW w:w="6964" w:type="dxa"/>
            <w:hideMark/>
          </w:tcPr>
          <w:p w:rsidR="00387EB9" w:rsidRDefault="00387EB9" w:rsidP="00EE7366">
            <w:pPr>
              <w:pStyle w:val="DP-TableRowText"/>
            </w:pPr>
            <w:r>
              <w:t>'+ ' Procedure : ReferenceInfo ' Comments : ' Parameters: - ' Returns : - ' Modified : 12 May 2004 LKB ' -</w:t>
            </w:r>
          </w:p>
        </w:tc>
      </w:tr>
      <w:tr w:rsidR="00387EB9" w:rsidTr="00EE7366">
        <w:tc>
          <w:tcPr>
            <w:tcW w:w="0" w:type="auto"/>
            <w:vMerge w:val="restart"/>
            <w:hideMark/>
          </w:tcPr>
          <w:p w:rsidR="00387EB9" w:rsidRDefault="00387EB9" w:rsidP="00EE7366">
            <w:pPr>
              <w:pStyle w:val="DP-TableRowText"/>
            </w:pPr>
            <w:r>
              <w:t>basRegistryExcel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1 - 90</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fReturnRegKeyValue</w:t>
            </w:r>
          </w:p>
        </w:tc>
        <w:tc>
          <w:tcPr>
            <w:tcW w:w="1152" w:type="dxa"/>
            <w:hideMark/>
          </w:tcPr>
          <w:p w:rsidR="00387EB9" w:rsidRDefault="00387EB9" w:rsidP="00EE7366">
            <w:pPr>
              <w:pStyle w:val="DP-TableRowText"/>
            </w:pPr>
            <w:r>
              <w:t>91 - 167</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basRegistrySettings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1 - 111</w:t>
            </w:r>
          </w:p>
        </w:tc>
        <w:tc>
          <w:tcPr>
            <w:tcW w:w="6964" w:type="dxa"/>
            <w:hideMark/>
          </w:tcPr>
          <w:p w:rsidR="00387EB9" w:rsidRDefault="00387EB9" w:rsidP="00EE7366">
            <w:pPr>
              <w:pStyle w:val="DP-TableRowText"/>
            </w:pPr>
            <w:r>
              <w:t xml:space="preserve">'+ ' Module : basRegistrySettings ' Description: ' Procedures : GetAllowCPTExports() ' GetNewInstall() ' RegGetKeyValue_TSB(lngRootKey As Long, strKeyName As String, strValueName As String) ' RegSetKeyValue_TSB(lngRootKey As Long, </w:t>
            </w:r>
            <w:r>
              <w:lastRenderedPageBreak/>
              <w:t>strKeyName As String, strValueName As String, varValue As Variant, lngValueType As Long) ' SetNewInstall(strValue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GetAllowCPTExports</w:t>
            </w:r>
          </w:p>
        </w:tc>
        <w:tc>
          <w:tcPr>
            <w:tcW w:w="1152" w:type="dxa"/>
            <w:hideMark/>
          </w:tcPr>
          <w:p w:rsidR="00387EB9" w:rsidRDefault="00387EB9" w:rsidP="00EE7366">
            <w:pPr>
              <w:pStyle w:val="DP-TableRowText"/>
            </w:pPr>
            <w:r>
              <w:t>119 - 141</w:t>
            </w:r>
          </w:p>
        </w:tc>
        <w:tc>
          <w:tcPr>
            <w:tcW w:w="6964" w:type="dxa"/>
            <w:hideMark/>
          </w:tcPr>
          <w:p w:rsidR="00387EB9" w:rsidRDefault="00387EB9" w:rsidP="00EE7366">
            <w:pPr>
              <w:pStyle w:val="DP-TableRowText"/>
            </w:pPr>
            <w:r>
              <w:t>'+ ' Procedure : GetAllowCPTExports ' Comments : ' Parameters: - ' Returns : Boolean -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GetNewInstall</w:t>
            </w:r>
          </w:p>
        </w:tc>
        <w:tc>
          <w:tcPr>
            <w:tcW w:w="1152" w:type="dxa"/>
            <w:hideMark/>
          </w:tcPr>
          <w:p w:rsidR="00387EB9" w:rsidRDefault="00387EB9" w:rsidP="00EE7366">
            <w:pPr>
              <w:pStyle w:val="DP-TableRowText"/>
            </w:pPr>
            <w:r>
              <w:t>151 - 173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RegCreateNewKey_TSB</w:t>
            </w:r>
          </w:p>
        </w:tc>
        <w:tc>
          <w:tcPr>
            <w:tcW w:w="1152" w:type="dxa"/>
            <w:hideMark/>
          </w:tcPr>
          <w:p w:rsidR="00387EB9" w:rsidRDefault="00387EB9" w:rsidP="00EE7366">
            <w:pPr>
              <w:pStyle w:val="DP-TableRowText"/>
            </w:pPr>
            <w:r>
              <w:t>339 - 361</w:t>
            </w:r>
          </w:p>
        </w:tc>
        <w:tc>
          <w:tcPr>
            <w:tcW w:w="6964" w:type="dxa"/>
            <w:hideMark/>
          </w:tcPr>
          <w:p w:rsidR="00387EB9" w:rsidRDefault="00387EB9" w:rsidP="00EE7366">
            <w:pPr>
              <w:pStyle w:val="DP-TableRowText"/>
            </w:pPr>
            <w:r>
              <w:t>'+ ' Procedure : RegCreateNewKey_TSB ' Comments : Creates a new key ' Parameters: lngRootKey - root key value, must be one of the following constants ' regHKeyClassesRoot ' regHKeyCurrentUser ' regHKeyLocalMachine ' regHKeyUsers ' strKeyName - The name of the key to create ' Returns : True if successful, False otherwise ' Modified : 30 Jul 2003 JLeiner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RegDeleteKey_TSB</w:t>
            </w:r>
          </w:p>
        </w:tc>
        <w:tc>
          <w:tcPr>
            <w:tcW w:w="1152" w:type="dxa"/>
            <w:hideMark/>
          </w:tcPr>
          <w:p w:rsidR="00387EB9" w:rsidRDefault="00387EB9" w:rsidP="00EE7366">
            <w:pPr>
              <w:pStyle w:val="DP-TableRowText"/>
            </w:pPr>
            <w:r>
              <w:t>374 - 390</w:t>
            </w:r>
          </w:p>
        </w:tc>
        <w:tc>
          <w:tcPr>
            <w:tcW w:w="6964" w:type="dxa"/>
            <w:hideMark/>
          </w:tcPr>
          <w:p w:rsidR="00387EB9" w:rsidRDefault="00387EB9" w:rsidP="00EE7366">
            <w:pPr>
              <w:pStyle w:val="DP-TableRowText"/>
            </w:pPr>
            <w:r>
              <w:t>'+ ' Procedure : RegDeleteKey_TSB ' Comments : Deletes the specified key from the system registry ' Parameters: lngRootKey - root key value, must be one of the following constants ' regHKeyClassesRoot ' regHKeyCurrentUser ' regHKeyLocalMachine ' regHKeyUsers ' strKeyName - The name of the key to delete ' Returns : True if successful, False otherwise ' Modified : 30 Jul 2003 JLeiner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RegDeleteValue_TSB</w:t>
            </w:r>
          </w:p>
        </w:tc>
        <w:tc>
          <w:tcPr>
            <w:tcW w:w="1152" w:type="dxa"/>
            <w:hideMark/>
          </w:tcPr>
          <w:p w:rsidR="00387EB9" w:rsidRDefault="00387EB9" w:rsidP="00EE7366">
            <w:pPr>
              <w:pStyle w:val="DP-TableRowText"/>
            </w:pPr>
            <w:r>
              <w:t>406 - 428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RegGetKeyValue_TSB</w:t>
            </w:r>
          </w:p>
        </w:tc>
        <w:tc>
          <w:tcPr>
            <w:tcW w:w="1152" w:type="dxa"/>
            <w:hideMark/>
          </w:tcPr>
          <w:p w:rsidR="00387EB9" w:rsidRDefault="00387EB9" w:rsidP="00EE7366">
            <w:pPr>
              <w:pStyle w:val="DP-TableRowText"/>
            </w:pPr>
            <w:r>
              <w:t>189 - 251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RegSetKeyValue_TSB</w:t>
            </w:r>
          </w:p>
        </w:tc>
        <w:tc>
          <w:tcPr>
            <w:tcW w:w="1152" w:type="dxa"/>
            <w:hideMark/>
          </w:tcPr>
          <w:p w:rsidR="00387EB9" w:rsidRDefault="00387EB9" w:rsidP="00EE7366">
            <w:pPr>
              <w:pStyle w:val="DP-TableRowText"/>
            </w:pPr>
            <w:r>
              <w:t>269 - 301</w:t>
            </w:r>
          </w:p>
        </w:tc>
        <w:tc>
          <w:tcPr>
            <w:tcW w:w="6964" w:type="dxa"/>
            <w:hideMark/>
          </w:tcPr>
          <w:p w:rsidR="00387EB9" w:rsidRDefault="00387EB9" w:rsidP="00EE7366">
            <w:pPr>
              <w:pStyle w:val="DP-TableRowText"/>
            </w:pPr>
            <w:r>
              <w: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SetNewInstall</w:t>
            </w:r>
          </w:p>
        </w:tc>
        <w:tc>
          <w:tcPr>
            <w:tcW w:w="1152" w:type="dxa"/>
            <w:hideMark/>
          </w:tcPr>
          <w:p w:rsidR="00387EB9" w:rsidRDefault="00387EB9" w:rsidP="00EE7366">
            <w:pPr>
              <w:pStyle w:val="DP-TableRowText"/>
            </w:pPr>
            <w:r>
              <w:t>310 - 326</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basReportComments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1 - 16</w:t>
            </w:r>
          </w:p>
        </w:tc>
        <w:tc>
          <w:tcPr>
            <w:tcW w:w="6964" w:type="dxa"/>
            <w:hideMark/>
          </w:tcPr>
          <w:p w:rsidR="00387EB9" w:rsidRDefault="00387EB9" w:rsidP="00EE7366">
            <w:pPr>
              <w:pStyle w:val="DP-TableRowText"/>
            </w:pPr>
            <w:r>
              <w:t>'+ ' Module : basReportComments ' Description: ' Procedures : GetReportComments(intReportType As Integer, dtmStart As Date, dtmEnd As Date)</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GetReportComments</w:t>
            </w:r>
          </w:p>
        </w:tc>
        <w:tc>
          <w:tcPr>
            <w:tcW w:w="1152" w:type="dxa"/>
            <w:hideMark/>
          </w:tcPr>
          <w:p w:rsidR="00387EB9" w:rsidRDefault="00387EB9" w:rsidP="00EE7366">
            <w:pPr>
              <w:pStyle w:val="DP-TableRowText"/>
            </w:pPr>
            <w:r>
              <w:t>27 - 146</w:t>
            </w:r>
          </w:p>
        </w:tc>
        <w:tc>
          <w:tcPr>
            <w:tcW w:w="6964" w:type="dxa"/>
            <w:hideMark/>
          </w:tcPr>
          <w:p w:rsidR="00387EB9" w:rsidRDefault="00387EB9" w:rsidP="00EE7366">
            <w:pPr>
              <w:pStyle w:val="DP-TableRowText"/>
            </w:pPr>
            <w:r>
              <w:t xml:space="preserve">'+ ' </w:t>
            </w:r>
            <w:proofErr w:type="gramStart"/>
            <w:r>
              <w:t>Procedure :</w:t>
            </w:r>
            <w:proofErr w:type="gramEnd"/>
            <w:r>
              <w:t xml:space="preserve"> GetReportComments ' Comments : Producte a list (table) of all Printable comments that ' : fit the product /methods selected and the date range. ' Parameters: intReportType - 1 Consumption only, 2 Stock Status ' dtmStart ' dtmEnd - ' Created : 16-Feb-00 Jeff Leiner ' Modified : 26-Jan-04 LBlanken fix comment for stock '-</w:t>
            </w:r>
          </w:p>
        </w:tc>
      </w:tr>
      <w:tr w:rsidR="00387EB9" w:rsidTr="00EE7366">
        <w:tc>
          <w:tcPr>
            <w:tcW w:w="0" w:type="auto"/>
            <w:vMerge w:val="restart"/>
            <w:hideMark/>
          </w:tcPr>
          <w:p w:rsidR="00387EB9" w:rsidRDefault="00387EB9" w:rsidP="00EE7366">
            <w:pPr>
              <w:pStyle w:val="DP-TableRowText"/>
            </w:pPr>
            <w:r>
              <w:t>basResize</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1 - 11</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ResizeReportControls</w:t>
            </w:r>
          </w:p>
        </w:tc>
        <w:tc>
          <w:tcPr>
            <w:tcW w:w="1152" w:type="dxa"/>
            <w:hideMark/>
          </w:tcPr>
          <w:p w:rsidR="00387EB9" w:rsidRDefault="00387EB9" w:rsidP="00EE7366">
            <w:pPr>
              <w:pStyle w:val="DP-TableRowText"/>
            </w:pPr>
            <w:r>
              <w:t>12 - 62</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basSafeWrappers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SafeClng</w:t>
            </w:r>
          </w:p>
        </w:tc>
        <w:tc>
          <w:tcPr>
            <w:tcW w:w="1152" w:type="dxa"/>
            <w:hideMark/>
          </w:tcPr>
          <w:p w:rsidR="00387EB9" w:rsidRDefault="00387EB9" w:rsidP="00EE7366">
            <w:pPr>
              <w:pStyle w:val="DP-TableRowText"/>
            </w:pPr>
            <w:r>
              <w:t>111 - 123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SafeCStr</w:t>
            </w:r>
          </w:p>
        </w:tc>
        <w:tc>
          <w:tcPr>
            <w:tcW w:w="1152" w:type="dxa"/>
            <w:hideMark/>
          </w:tcPr>
          <w:p w:rsidR="00387EB9" w:rsidRDefault="00387EB9" w:rsidP="00EE7366">
            <w:pPr>
              <w:pStyle w:val="DP-TableRowText"/>
            </w:pPr>
            <w:r>
              <w:t>42 - 54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SafeCVDate</w:t>
            </w:r>
          </w:p>
        </w:tc>
        <w:tc>
          <w:tcPr>
            <w:tcW w:w="1152" w:type="dxa"/>
            <w:hideMark/>
          </w:tcPr>
          <w:p w:rsidR="00387EB9" w:rsidRDefault="00387EB9" w:rsidP="00EE7366">
            <w:pPr>
              <w:pStyle w:val="DP-TableRowText"/>
            </w:pPr>
            <w:r>
              <w:t>89 - 101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SafeFormat</w:t>
            </w:r>
          </w:p>
        </w:tc>
        <w:tc>
          <w:tcPr>
            <w:tcW w:w="1152" w:type="dxa"/>
            <w:hideMark/>
          </w:tcPr>
          <w:p w:rsidR="00387EB9" w:rsidRDefault="00387EB9" w:rsidP="00EE7366">
            <w:pPr>
              <w:pStyle w:val="DP-TableRowText"/>
            </w:pPr>
            <w:r>
              <w:t>14 - 30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SafeNulltoString</w:t>
            </w:r>
          </w:p>
        </w:tc>
        <w:tc>
          <w:tcPr>
            <w:tcW w:w="1152" w:type="dxa"/>
            <w:hideMark/>
          </w:tcPr>
          <w:p w:rsidR="00387EB9" w:rsidRDefault="00387EB9" w:rsidP="00EE7366">
            <w:pPr>
              <w:pStyle w:val="DP-TableRowText"/>
            </w:pPr>
            <w:r>
              <w:t>134 - 146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SafeNZ</w:t>
            </w:r>
          </w:p>
        </w:tc>
        <w:tc>
          <w:tcPr>
            <w:tcW w:w="1152" w:type="dxa"/>
            <w:hideMark/>
          </w:tcPr>
          <w:p w:rsidR="00387EB9" w:rsidRDefault="00387EB9" w:rsidP="00EE7366">
            <w:pPr>
              <w:pStyle w:val="DP-TableRowText"/>
            </w:pPr>
            <w:r>
              <w:t>158 - 170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SafeTrim</w:t>
            </w:r>
          </w:p>
        </w:tc>
        <w:tc>
          <w:tcPr>
            <w:tcW w:w="1152" w:type="dxa"/>
            <w:hideMark/>
          </w:tcPr>
          <w:p w:rsidR="00387EB9" w:rsidRDefault="00387EB9" w:rsidP="00EE7366">
            <w:pPr>
              <w:pStyle w:val="DP-TableRowText"/>
            </w:pPr>
            <w:r>
              <w:t>183 - 201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SafeUCase</w:t>
            </w:r>
          </w:p>
        </w:tc>
        <w:tc>
          <w:tcPr>
            <w:tcW w:w="1152" w:type="dxa"/>
            <w:hideMark/>
          </w:tcPr>
          <w:p w:rsidR="00387EB9" w:rsidRDefault="00387EB9" w:rsidP="00EE7366">
            <w:pPr>
              <w:pStyle w:val="DP-TableRowText"/>
            </w:pPr>
            <w:r>
              <w:t>66 - 78</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basSaveFile</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1 - 82</w:t>
            </w:r>
          </w:p>
        </w:tc>
        <w:tc>
          <w:tcPr>
            <w:tcW w:w="6964" w:type="dxa"/>
            <w:hideMark/>
          </w:tcPr>
          <w:p w:rsidR="00387EB9" w:rsidRDefault="00387EB9" w:rsidP="00EE7366">
            <w:pPr>
              <w:pStyle w:val="DP-TableRowText"/>
            </w:pPr>
            <w:r>
              <w:t>'+ ' Module : basSaveFile ' Description: ' Procedures : ConvertTSB2Win(TSB_Struct As TSBAPI_OPENFILE, Win_Struct As TSBAPI_WINOPENFILENAME) ' ConvertWin2TSB(Win_Struct As TSBAPI_WINOPENFILENAME, TSB_Struct As TSBAPI_OPENFILE) ' CreateFilterString_TSB(ParamArray varFilt() As Variant) ' GetSaveFile_TSB(strInitialDir As String, strTitle As String, strDefName As String) ' RemoveNulls_TSB(strIN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ConvertTSB2Win</w:t>
            </w:r>
          </w:p>
        </w:tc>
        <w:tc>
          <w:tcPr>
            <w:tcW w:w="1152" w:type="dxa"/>
            <w:hideMark/>
          </w:tcPr>
          <w:p w:rsidR="00387EB9" w:rsidRDefault="00387EB9" w:rsidP="00EE7366">
            <w:pPr>
              <w:pStyle w:val="DP-TableRowText"/>
            </w:pPr>
            <w:r>
              <w:t>90 - 131</w:t>
            </w:r>
          </w:p>
        </w:tc>
        <w:tc>
          <w:tcPr>
            <w:tcW w:w="6964" w:type="dxa"/>
            <w:hideMark/>
          </w:tcPr>
          <w:p w:rsidR="00387EB9" w:rsidRDefault="00387EB9" w:rsidP="00EE7366">
            <w:pPr>
              <w:pStyle w:val="DP-TableRowText"/>
            </w:pPr>
            <w:r>
              <w:t>'+ ' Procedure : ConvertTSB2Win ' Comments : Converts the passed TSBAPI structure to a Windows structure ' Parameters: TSB_Struct - record of type TSBAPI_OPENFILE ' Win_Struct - record of type TSBAPI_WINOPENFILENAME ' Modified : 12 May 2004 LKB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ConvertWin2TSB</w:t>
            </w:r>
          </w:p>
        </w:tc>
        <w:tc>
          <w:tcPr>
            <w:tcW w:w="1152" w:type="dxa"/>
            <w:hideMark/>
          </w:tcPr>
          <w:p w:rsidR="00387EB9" w:rsidRDefault="00387EB9" w:rsidP="00EE7366">
            <w:pPr>
              <w:pStyle w:val="DP-TableRowText"/>
            </w:pPr>
            <w:r>
              <w:t>141 - 156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CreateFilterString_TSB</w:t>
            </w:r>
          </w:p>
        </w:tc>
        <w:tc>
          <w:tcPr>
            <w:tcW w:w="1152" w:type="dxa"/>
            <w:hideMark/>
          </w:tcPr>
          <w:p w:rsidR="00387EB9" w:rsidRDefault="00387EB9" w:rsidP="00EE7366">
            <w:pPr>
              <w:pStyle w:val="DP-TableRowText"/>
            </w:pPr>
            <w:r>
              <w:t>169 - 203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GetSaveFile_TSB</w:t>
            </w:r>
          </w:p>
        </w:tc>
        <w:tc>
          <w:tcPr>
            <w:tcW w:w="1152" w:type="dxa"/>
            <w:hideMark/>
          </w:tcPr>
          <w:p w:rsidR="00387EB9" w:rsidRDefault="00387EB9" w:rsidP="00EE7366">
            <w:pPr>
              <w:pStyle w:val="DP-TableRowText"/>
            </w:pPr>
            <w:r>
              <w:t>215 - 264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GetSaveFileXML_TSB</w:t>
            </w:r>
          </w:p>
        </w:tc>
        <w:tc>
          <w:tcPr>
            <w:tcW w:w="1152" w:type="dxa"/>
            <w:hideMark/>
          </w:tcPr>
          <w:p w:rsidR="00387EB9" w:rsidRDefault="00387EB9" w:rsidP="00EE7366">
            <w:pPr>
              <w:pStyle w:val="DP-TableRowText"/>
            </w:pPr>
            <w:r>
              <w:t>275 - 324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RemoveNulls_TSB</w:t>
            </w:r>
          </w:p>
        </w:tc>
        <w:tc>
          <w:tcPr>
            <w:tcW w:w="1152" w:type="dxa"/>
            <w:hideMark/>
          </w:tcPr>
          <w:p w:rsidR="00387EB9" w:rsidRDefault="00387EB9" w:rsidP="00EE7366">
            <w:pPr>
              <w:pStyle w:val="DP-TableRowText"/>
            </w:pPr>
            <w:r>
              <w:t>332 - 354</w:t>
            </w:r>
          </w:p>
        </w:tc>
        <w:tc>
          <w:tcPr>
            <w:tcW w:w="6964" w:type="dxa"/>
            <w:hideMark/>
          </w:tcPr>
          <w:p w:rsidR="00387EB9" w:rsidRDefault="00387EB9" w:rsidP="00EE7366">
            <w:pPr>
              <w:pStyle w:val="DP-TableRowText"/>
            </w:pPr>
            <w:r>
              <w:t>'+ ' Procedure : RemoveNulls_TSB ' Comments : Removes terminator from a string ' Parameters: strIN - string to modify ' Returns : String - modified string ' Modified : 12 May 2004 LKB ' -</w:t>
            </w:r>
          </w:p>
        </w:tc>
      </w:tr>
      <w:tr w:rsidR="00387EB9" w:rsidTr="00EE7366">
        <w:tc>
          <w:tcPr>
            <w:tcW w:w="0" w:type="auto"/>
            <w:vMerge w:val="restart"/>
            <w:hideMark/>
          </w:tcPr>
          <w:p w:rsidR="00387EB9" w:rsidRDefault="00387EB9" w:rsidP="00EE7366">
            <w:pPr>
              <w:pStyle w:val="DP-TableRowText"/>
            </w:pPr>
            <w:r>
              <w:t>basShortCuts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1 - 45</w:t>
            </w:r>
          </w:p>
        </w:tc>
        <w:tc>
          <w:tcPr>
            <w:tcW w:w="6964" w:type="dxa"/>
            <w:hideMark/>
          </w:tcPr>
          <w:p w:rsidR="00387EB9" w:rsidRDefault="00387EB9" w:rsidP="00EE7366">
            <w:pPr>
              <w:pStyle w:val="DP-TableRowText"/>
            </w:pPr>
            <w:r>
              <w:t>'+ ' Module : basShortCuts ' Description: ' Procedures : CopyAppShortcut() ' GetSpecialFolder(CSIDL As Long)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CopyAppShortcut</w:t>
            </w:r>
          </w:p>
        </w:tc>
        <w:tc>
          <w:tcPr>
            <w:tcW w:w="1152" w:type="dxa"/>
            <w:hideMark/>
          </w:tcPr>
          <w:p w:rsidR="00387EB9" w:rsidRDefault="00387EB9" w:rsidP="00EE7366">
            <w:pPr>
              <w:pStyle w:val="DP-TableRowText"/>
            </w:pPr>
            <w:r>
              <w:t>53 - 98</w:t>
            </w:r>
          </w:p>
        </w:tc>
        <w:tc>
          <w:tcPr>
            <w:tcW w:w="6964" w:type="dxa"/>
            <w:hideMark/>
          </w:tcPr>
          <w:p w:rsidR="00387EB9" w:rsidRDefault="00387EB9" w:rsidP="00EE7366">
            <w:pPr>
              <w:pStyle w:val="DP-TableRowText"/>
            </w:pPr>
            <w:r>
              <w:t>'+ ' Procedure : CopyAppShortcut ' Comments : ' Parameters: - ' Returns : -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GetSpecialFolder</w:t>
            </w:r>
          </w:p>
        </w:tc>
        <w:tc>
          <w:tcPr>
            <w:tcW w:w="1152" w:type="dxa"/>
            <w:hideMark/>
          </w:tcPr>
          <w:p w:rsidR="00387EB9" w:rsidRDefault="00387EB9" w:rsidP="00EE7366">
            <w:pPr>
              <w:pStyle w:val="DP-TableRowText"/>
            </w:pPr>
            <w:r>
              <w:t>108 - 141</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basStacks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1 - 23</w:t>
            </w:r>
          </w:p>
        </w:tc>
        <w:tc>
          <w:tcPr>
            <w:tcW w:w="6964" w:type="dxa"/>
            <w:hideMark/>
          </w:tcPr>
          <w:p w:rsidR="00387EB9" w:rsidRDefault="00387EB9" w:rsidP="00EE7366">
            <w:pPr>
              <w:pStyle w:val="DP-TableRowText"/>
            </w:pPr>
            <w:r>
              <w:t xml:space="preserve">'+ ' </w:t>
            </w:r>
            <w:proofErr w:type="gramStart"/>
            <w:r>
              <w:t>Module :</w:t>
            </w:r>
            <w:proofErr w:type="gramEnd"/>
            <w:r>
              <w:t xml:space="preserve"> basStacks ' Description: Contains functions for the creation of the stack used ' in tracking the progression of open forms in the database. ' </w:t>
            </w:r>
            <w:r>
              <w:lastRenderedPageBreak/>
              <w:t>Procedures : StackForms(strForm As String) ' UnstackForms() ' Created : 02 Apr 1999 Admin ' Modified : 23 Jul 1999 Admin Cleaned with CodeTools ' 30 May 2003 LBlanken as per code review ' 16 Jun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JumpForms</w:t>
            </w:r>
          </w:p>
        </w:tc>
        <w:tc>
          <w:tcPr>
            <w:tcW w:w="1152" w:type="dxa"/>
            <w:hideMark/>
          </w:tcPr>
          <w:p w:rsidR="00387EB9" w:rsidRDefault="00387EB9" w:rsidP="00EE7366">
            <w:pPr>
              <w:pStyle w:val="DP-TableRowText"/>
            </w:pPr>
            <w:r>
              <w:t>150 - 182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ResetSubform</w:t>
            </w:r>
          </w:p>
        </w:tc>
        <w:tc>
          <w:tcPr>
            <w:tcW w:w="1152" w:type="dxa"/>
            <w:hideMark/>
          </w:tcPr>
          <w:p w:rsidR="00387EB9" w:rsidRDefault="00387EB9" w:rsidP="00EE7366">
            <w:pPr>
              <w:pStyle w:val="DP-TableRowText"/>
            </w:pPr>
            <w:r>
              <w:t>33 - 89</w:t>
            </w:r>
          </w:p>
        </w:tc>
        <w:tc>
          <w:tcPr>
            <w:tcW w:w="6964" w:type="dxa"/>
            <w:hideMark/>
          </w:tcPr>
          <w:p w:rsidR="00387EB9" w:rsidRDefault="00387EB9" w:rsidP="00EE7366">
            <w:pPr>
              <w:pStyle w:val="DP-TableRowText"/>
            </w:pPr>
            <w:r>
              <w:t>'+ ' Procedure : ResetSubForm ' Comments : Used to open form as sfrSform on frmMain ' Used when double clicking item in report data ' Parameters: strForm - Form to set sfrSform to ' Returns : - ' Modified : 30 May 2003 LBlanken as per code review ' 16 Jun 2003 LBlanken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StackForms</w:t>
            </w:r>
          </w:p>
        </w:tc>
        <w:tc>
          <w:tcPr>
            <w:tcW w:w="1152" w:type="dxa"/>
            <w:hideMark/>
          </w:tcPr>
          <w:p w:rsidR="00387EB9" w:rsidRDefault="00387EB9" w:rsidP="00EE7366">
            <w:pPr>
              <w:pStyle w:val="DP-TableRowText"/>
            </w:pPr>
            <w:r>
              <w:t>101 - 141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UnstackForms</w:t>
            </w:r>
          </w:p>
        </w:tc>
        <w:tc>
          <w:tcPr>
            <w:tcW w:w="1152" w:type="dxa"/>
            <w:hideMark/>
          </w:tcPr>
          <w:p w:rsidR="00387EB9" w:rsidRDefault="00387EB9" w:rsidP="00EE7366">
            <w:pPr>
              <w:pStyle w:val="DP-TableRowText"/>
            </w:pPr>
            <w:r>
              <w:t>193 - 219</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basStyle</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1 - 14</w:t>
            </w:r>
          </w:p>
        </w:tc>
        <w:tc>
          <w:tcPr>
            <w:tcW w:w="6964" w:type="dxa"/>
            <w:hideMark/>
          </w:tcPr>
          <w:p w:rsidR="00387EB9" w:rsidRDefault="00387EB9" w:rsidP="00EE7366">
            <w:pPr>
              <w:pStyle w:val="DP-TableRowText"/>
            </w:pPr>
            <w:r>
              <w:t>'+ ' Module : basStyle ' Description: ' Procedures : SetStyle(lngStyle As Long, ctlTemp As Control)</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SetStyle</w:t>
            </w:r>
          </w:p>
        </w:tc>
        <w:tc>
          <w:tcPr>
            <w:tcW w:w="1152" w:type="dxa"/>
            <w:hideMark/>
          </w:tcPr>
          <w:p w:rsidR="00387EB9" w:rsidRDefault="00387EB9" w:rsidP="00EE7366">
            <w:pPr>
              <w:pStyle w:val="DP-TableRowText"/>
            </w:pPr>
            <w:r>
              <w:t>25 - 106</w:t>
            </w:r>
          </w:p>
        </w:tc>
        <w:tc>
          <w:tcPr>
            <w:tcW w:w="6964" w:type="dxa"/>
            <w:hideMark/>
          </w:tcPr>
          <w:p w:rsidR="00387EB9" w:rsidRDefault="00387EB9" w:rsidP="00EE7366">
            <w:pPr>
              <w:pStyle w:val="DP-TableRowText"/>
            </w:pPr>
            <w:r>
              <w:t>'+ ' Procedure : SetStyle ' Comments : Sets the style based on table for forms and reports ' Parameters: lngStyle - unique identifier for style ' ctlTemp - control to apply style to ' Returns : - ' Modified : 30 May 2003 LBlanken as per code review ' 16 Jun 2003 LBlanken ' 18 AUG 2009 Jleiner - Added New Hightlighted Types ' -</w:t>
            </w:r>
          </w:p>
        </w:tc>
      </w:tr>
      <w:tr w:rsidR="00387EB9" w:rsidTr="00EE7366">
        <w:tc>
          <w:tcPr>
            <w:tcW w:w="0" w:type="auto"/>
            <w:vMerge w:val="restart"/>
            <w:hideMark/>
          </w:tcPr>
          <w:p w:rsidR="00387EB9" w:rsidRDefault="00387EB9" w:rsidP="00EE7366">
            <w:pPr>
              <w:pStyle w:val="DP-TableRowText"/>
            </w:pPr>
            <w:r>
              <w:t>basToolbarFunctions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1 - 49</w:t>
            </w:r>
          </w:p>
        </w:tc>
        <w:tc>
          <w:tcPr>
            <w:tcW w:w="6964" w:type="dxa"/>
            <w:hideMark/>
          </w:tcPr>
          <w:p w:rsidR="00387EB9" w:rsidRDefault="00387EB9" w:rsidP="00EE7366">
            <w:pPr>
              <w:pStyle w:val="DP-TableRowText"/>
            </w:pPr>
            <w:r>
              <w:t>'+ ' Module : basToolbarFunctions ' Description: ' Procedures : AddNewMB() ' CPTExport() ' DirtyContinue() ' FileClose() ' FileCopy_PL() ' FileMenu(p_strSelect As String) ' FileNew() ' FileOpen() ' ImportShipmentData() ' IsImportVisible() ' MakeCurrent() ' SampleMenuDisable() ' SetFormMode() ' SetProgramText() ' ToggleClickMe() ' UpdateBackEnd() ' MakeActive(p_fActive As Boolean, p_strCode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AddNewMB</w:t>
            </w:r>
          </w:p>
        </w:tc>
        <w:tc>
          <w:tcPr>
            <w:tcW w:w="1152" w:type="dxa"/>
            <w:hideMark/>
          </w:tcPr>
          <w:p w:rsidR="00387EB9" w:rsidRDefault="00387EB9" w:rsidP="00EE7366">
            <w:pPr>
              <w:pStyle w:val="DP-TableRowText"/>
            </w:pPr>
            <w:r>
              <w:t>59 - 142</w:t>
            </w:r>
          </w:p>
        </w:tc>
        <w:tc>
          <w:tcPr>
            <w:tcW w:w="6964" w:type="dxa"/>
            <w:hideMark/>
          </w:tcPr>
          <w:p w:rsidR="00387EB9" w:rsidRDefault="00387EB9" w:rsidP="00EE7366">
            <w:pPr>
              <w:pStyle w:val="DP-TableRowText"/>
            </w:pPr>
            <w:r>
              <w:t xml:space="preserve">'+ ' </w:t>
            </w:r>
            <w:proofErr w:type="gramStart"/>
            <w:r>
              <w:t>Procedure :</w:t>
            </w:r>
            <w:proofErr w:type="gramEnd"/>
            <w:r>
              <w:t xml:space="preserve"> AddNewMB ' Comments : ' Parameters: - ' Modified : 14 Oct 2003 LKB '- '**************************************************************** ' This procedure creates a new menu bar.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ChangeProgram</w:t>
            </w:r>
          </w:p>
        </w:tc>
        <w:tc>
          <w:tcPr>
            <w:tcW w:w="1152" w:type="dxa"/>
            <w:hideMark/>
          </w:tcPr>
          <w:p w:rsidR="00387EB9" w:rsidRDefault="00387EB9" w:rsidP="00EE7366">
            <w:pPr>
              <w:pStyle w:val="DP-TableRowText"/>
            </w:pPr>
            <w:r>
              <w:t>153 - 196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CPTExport</w:t>
            </w:r>
          </w:p>
        </w:tc>
        <w:tc>
          <w:tcPr>
            <w:tcW w:w="1152" w:type="dxa"/>
            <w:hideMark/>
          </w:tcPr>
          <w:p w:rsidR="00387EB9" w:rsidRDefault="00387EB9" w:rsidP="00EE7366">
            <w:pPr>
              <w:pStyle w:val="DP-TableRowText"/>
            </w:pPr>
            <w:r>
              <w:t>205 - 222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DirtyContinue</w:t>
            </w:r>
          </w:p>
        </w:tc>
        <w:tc>
          <w:tcPr>
            <w:tcW w:w="1152" w:type="dxa"/>
            <w:hideMark/>
          </w:tcPr>
          <w:p w:rsidR="00387EB9" w:rsidRDefault="00387EB9" w:rsidP="00EE7366">
            <w:pPr>
              <w:pStyle w:val="DP-TableRowText"/>
            </w:pPr>
            <w:r>
              <w:t>232 - 260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FileClose</w:t>
            </w:r>
          </w:p>
        </w:tc>
        <w:tc>
          <w:tcPr>
            <w:tcW w:w="1152" w:type="dxa"/>
            <w:hideMark/>
          </w:tcPr>
          <w:p w:rsidR="00387EB9" w:rsidRDefault="00387EB9" w:rsidP="00EE7366">
            <w:pPr>
              <w:pStyle w:val="DP-TableRowText"/>
            </w:pPr>
            <w:r>
              <w:t>270 - 343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FileCopy_PL</w:t>
            </w:r>
          </w:p>
        </w:tc>
        <w:tc>
          <w:tcPr>
            <w:tcW w:w="1152" w:type="dxa"/>
            <w:hideMark/>
          </w:tcPr>
          <w:p w:rsidR="00387EB9" w:rsidRDefault="00387EB9" w:rsidP="00EE7366">
            <w:pPr>
              <w:pStyle w:val="DP-TableRowText"/>
            </w:pPr>
            <w:r>
              <w:t>353 - 439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FileMenu</w:t>
            </w:r>
          </w:p>
        </w:tc>
        <w:tc>
          <w:tcPr>
            <w:tcW w:w="1152" w:type="dxa"/>
            <w:hideMark/>
          </w:tcPr>
          <w:p w:rsidR="00387EB9" w:rsidRDefault="00387EB9" w:rsidP="00EE7366">
            <w:pPr>
              <w:pStyle w:val="DP-TableRowText"/>
            </w:pPr>
            <w:r>
              <w:t>449 - 495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FileNew</w:t>
            </w:r>
          </w:p>
        </w:tc>
        <w:tc>
          <w:tcPr>
            <w:tcW w:w="1152" w:type="dxa"/>
            <w:hideMark/>
          </w:tcPr>
          <w:p w:rsidR="00387EB9" w:rsidRDefault="00387EB9" w:rsidP="00EE7366">
            <w:pPr>
              <w:pStyle w:val="DP-TableRowText"/>
            </w:pPr>
            <w:r>
              <w:t>505 - 531</w:t>
            </w:r>
          </w:p>
        </w:tc>
        <w:tc>
          <w:tcPr>
            <w:tcW w:w="6964" w:type="dxa"/>
            <w:hideMark/>
          </w:tcPr>
          <w:p w:rsidR="00387EB9" w:rsidRDefault="00387EB9" w:rsidP="00EE7366">
            <w:pPr>
              <w:pStyle w:val="DP-TableRowText"/>
            </w:pPr>
            <w:r>
              <w:t>'check if form is dirty and prompt to save (false only if user says cancel)</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FileOpen</w:t>
            </w:r>
          </w:p>
        </w:tc>
        <w:tc>
          <w:tcPr>
            <w:tcW w:w="1152" w:type="dxa"/>
            <w:hideMark/>
          </w:tcPr>
          <w:p w:rsidR="00387EB9" w:rsidRDefault="00387EB9" w:rsidP="00EE7366">
            <w:pPr>
              <w:pStyle w:val="DP-TableRowText"/>
            </w:pPr>
            <w:r>
              <w:t>542 - 866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HelpClose_TSB</w:t>
            </w:r>
          </w:p>
        </w:tc>
        <w:tc>
          <w:tcPr>
            <w:tcW w:w="1152" w:type="dxa"/>
            <w:hideMark/>
          </w:tcPr>
          <w:p w:rsidR="00387EB9" w:rsidRDefault="00387EB9" w:rsidP="00EE7366">
            <w:pPr>
              <w:pStyle w:val="DP-TableRowText"/>
            </w:pPr>
            <w:r>
              <w:t>895 - 915</w:t>
            </w:r>
          </w:p>
        </w:tc>
        <w:tc>
          <w:tcPr>
            <w:tcW w:w="6964" w:type="dxa"/>
            <w:hideMark/>
          </w:tcPr>
          <w:p w:rsidR="00387EB9" w:rsidRDefault="00387EB9" w:rsidP="00EE7366">
            <w:pPr>
              <w:pStyle w:val="DP-TableRowText"/>
            </w:pPr>
            <w:r>
              <w:t>' Comments : marks the specified help file as closed ' Parameters: strFile - name of help (*.HLP) file to mark ' Returns : True if successful, False otherwise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HelpContext_TSB</w:t>
            </w:r>
          </w:p>
        </w:tc>
        <w:tc>
          <w:tcPr>
            <w:tcW w:w="1152" w:type="dxa"/>
            <w:hideMark/>
          </w:tcPr>
          <w:p w:rsidR="00387EB9" w:rsidRDefault="00387EB9" w:rsidP="00EE7366">
            <w:pPr>
              <w:pStyle w:val="DP-TableRowText"/>
            </w:pPr>
            <w:r>
              <w:t>877 - 894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ImportShipmentData</w:t>
            </w:r>
          </w:p>
        </w:tc>
        <w:tc>
          <w:tcPr>
            <w:tcW w:w="1152" w:type="dxa"/>
            <w:hideMark/>
          </w:tcPr>
          <w:p w:rsidR="00387EB9" w:rsidRDefault="00387EB9" w:rsidP="00EE7366">
            <w:pPr>
              <w:pStyle w:val="DP-TableRowText"/>
            </w:pPr>
            <w:r>
              <w:t>924 - 945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IsImportVisible</w:t>
            </w:r>
          </w:p>
        </w:tc>
        <w:tc>
          <w:tcPr>
            <w:tcW w:w="1152" w:type="dxa"/>
            <w:hideMark/>
          </w:tcPr>
          <w:p w:rsidR="00387EB9" w:rsidRDefault="00387EB9" w:rsidP="00EE7366">
            <w:pPr>
              <w:pStyle w:val="DP-TableRowText"/>
            </w:pPr>
            <w:r>
              <w:t>957 - 988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LangMenus</w:t>
            </w:r>
          </w:p>
        </w:tc>
        <w:tc>
          <w:tcPr>
            <w:tcW w:w="1152" w:type="dxa"/>
            <w:hideMark/>
          </w:tcPr>
          <w:p w:rsidR="00387EB9" w:rsidRDefault="00387EB9" w:rsidP="00EE7366">
            <w:pPr>
              <w:pStyle w:val="DP-TableRowText"/>
            </w:pPr>
            <w:r>
              <w:t>999 - 1306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lblID</w:t>
            </w:r>
          </w:p>
        </w:tc>
        <w:tc>
          <w:tcPr>
            <w:tcW w:w="1152" w:type="dxa"/>
            <w:hideMark/>
          </w:tcPr>
          <w:p w:rsidR="00387EB9" w:rsidRDefault="00387EB9" w:rsidP="00EE7366">
            <w:pPr>
              <w:pStyle w:val="DP-TableRowText"/>
            </w:pPr>
            <w:r>
              <w:t>1316 - 1330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MakeActive</w:t>
            </w:r>
          </w:p>
        </w:tc>
        <w:tc>
          <w:tcPr>
            <w:tcW w:w="1152" w:type="dxa"/>
            <w:hideMark/>
          </w:tcPr>
          <w:p w:rsidR="00387EB9" w:rsidRDefault="00387EB9" w:rsidP="00EE7366">
            <w:pPr>
              <w:pStyle w:val="DP-TableRowText"/>
            </w:pPr>
            <w:r>
              <w:t>2039 - 2080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MakeCurrent</w:t>
            </w:r>
          </w:p>
        </w:tc>
        <w:tc>
          <w:tcPr>
            <w:tcW w:w="1152" w:type="dxa"/>
            <w:hideMark/>
          </w:tcPr>
          <w:p w:rsidR="00387EB9" w:rsidRDefault="00387EB9" w:rsidP="00EE7366">
            <w:pPr>
              <w:pStyle w:val="DP-TableRowText"/>
            </w:pPr>
            <w:r>
              <w:t>1340 - 1425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OpenAbout</w:t>
            </w:r>
          </w:p>
        </w:tc>
        <w:tc>
          <w:tcPr>
            <w:tcW w:w="1152" w:type="dxa"/>
            <w:hideMark/>
          </w:tcPr>
          <w:p w:rsidR="00387EB9" w:rsidRDefault="00387EB9" w:rsidP="00EE7366">
            <w:pPr>
              <w:pStyle w:val="DP-TableRowText"/>
            </w:pPr>
            <w:r>
              <w:t>1435 - 1447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OpenHelp</w:t>
            </w:r>
          </w:p>
        </w:tc>
        <w:tc>
          <w:tcPr>
            <w:tcW w:w="1152" w:type="dxa"/>
            <w:hideMark/>
          </w:tcPr>
          <w:p w:rsidR="00387EB9" w:rsidRDefault="00387EB9" w:rsidP="00EE7366">
            <w:pPr>
              <w:pStyle w:val="DP-TableRowText"/>
            </w:pPr>
            <w:r>
              <w:t>1457 - 1469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OpenLanguage</w:t>
            </w:r>
          </w:p>
        </w:tc>
        <w:tc>
          <w:tcPr>
            <w:tcW w:w="1152" w:type="dxa"/>
            <w:hideMark/>
          </w:tcPr>
          <w:p w:rsidR="00387EB9" w:rsidRDefault="00387EB9" w:rsidP="00EE7366">
            <w:pPr>
              <w:pStyle w:val="DP-TableRowText"/>
            </w:pPr>
            <w:r>
              <w:t>1479 - 1496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OpenProperties</w:t>
            </w:r>
          </w:p>
        </w:tc>
        <w:tc>
          <w:tcPr>
            <w:tcW w:w="1152" w:type="dxa"/>
            <w:hideMark/>
          </w:tcPr>
          <w:p w:rsidR="00387EB9" w:rsidRDefault="00387EB9" w:rsidP="00EE7366">
            <w:pPr>
              <w:pStyle w:val="DP-TableRowText"/>
            </w:pPr>
            <w:r>
              <w:t>1506 - 1518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RelinkToDefault</w:t>
            </w:r>
          </w:p>
        </w:tc>
        <w:tc>
          <w:tcPr>
            <w:tcW w:w="1152" w:type="dxa"/>
            <w:hideMark/>
          </w:tcPr>
          <w:p w:rsidR="00387EB9" w:rsidRDefault="00387EB9" w:rsidP="00EE7366">
            <w:pPr>
              <w:pStyle w:val="DP-TableRowText"/>
            </w:pPr>
            <w:r>
              <w:t>1528 - 1562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RunLanguageForm</w:t>
            </w:r>
          </w:p>
        </w:tc>
        <w:tc>
          <w:tcPr>
            <w:tcW w:w="1152" w:type="dxa"/>
            <w:hideMark/>
          </w:tcPr>
          <w:p w:rsidR="00387EB9" w:rsidRDefault="00387EB9" w:rsidP="00EE7366">
            <w:pPr>
              <w:pStyle w:val="DP-TableRowText"/>
            </w:pPr>
            <w:r>
              <w:t>1573 - 1627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SampleMenuDisable</w:t>
            </w:r>
          </w:p>
        </w:tc>
        <w:tc>
          <w:tcPr>
            <w:tcW w:w="1152" w:type="dxa"/>
            <w:hideMark/>
          </w:tcPr>
          <w:p w:rsidR="00387EB9" w:rsidRDefault="00387EB9" w:rsidP="00EE7366">
            <w:pPr>
              <w:pStyle w:val="DP-TableRowText"/>
            </w:pPr>
            <w:r>
              <w:t>1642 - 1655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SaveSubForm</w:t>
            </w:r>
          </w:p>
        </w:tc>
        <w:tc>
          <w:tcPr>
            <w:tcW w:w="1152" w:type="dxa"/>
            <w:hideMark/>
          </w:tcPr>
          <w:p w:rsidR="00387EB9" w:rsidRDefault="00387EB9" w:rsidP="00EE7366">
            <w:pPr>
              <w:pStyle w:val="DP-TableRowText"/>
            </w:pPr>
            <w:r>
              <w:t xml:space="preserve">1665 - </w:t>
            </w:r>
            <w:r>
              <w:lastRenderedPageBreak/>
              <w:t>1705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SetFormMode</w:t>
            </w:r>
          </w:p>
        </w:tc>
        <w:tc>
          <w:tcPr>
            <w:tcW w:w="1152" w:type="dxa"/>
            <w:hideMark/>
          </w:tcPr>
          <w:p w:rsidR="00387EB9" w:rsidRDefault="00387EB9" w:rsidP="00EE7366">
            <w:pPr>
              <w:pStyle w:val="DP-TableRowText"/>
            </w:pPr>
            <w:r>
              <w:t>1716 - 1743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SetProgramText</w:t>
            </w:r>
          </w:p>
        </w:tc>
        <w:tc>
          <w:tcPr>
            <w:tcW w:w="1152" w:type="dxa"/>
            <w:hideMark/>
          </w:tcPr>
          <w:p w:rsidR="00387EB9" w:rsidRDefault="00387EB9" w:rsidP="00EE7366">
            <w:pPr>
              <w:pStyle w:val="DP-TableRowText"/>
            </w:pPr>
            <w:r>
              <w:t>1753 - 1793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ToggleClickMe</w:t>
            </w:r>
          </w:p>
        </w:tc>
        <w:tc>
          <w:tcPr>
            <w:tcW w:w="1152" w:type="dxa"/>
            <w:hideMark/>
          </w:tcPr>
          <w:p w:rsidR="00387EB9" w:rsidRDefault="00387EB9" w:rsidP="00EE7366">
            <w:pPr>
              <w:pStyle w:val="DP-TableRowText"/>
            </w:pPr>
            <w:r>
              <w:t>1808 - 1828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UpdateAndMove</w:t>
            </w:r>
          </w:p>
        </w:tc>
        <w:tc>
          <w:tcPr>
            <w:tcW w:w="1152" w:type="dxa"/>
            <w:hideMark/>
          </w:tcPr>
          <w:p w:rsidR="00387EB9" w:rsidRDefault="00387EB9" w:rsidP="00EE7366">
            <w:pPr>
              <w:pStyle w:val="DP-TableRowText"/>
            </w:pPr>
            <w:r>
              <w:t>1838 - 1878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UpdateBackEnd</w:t>
            </w:r>
          </w:p>
        </w:tc>
        <w:tc>
          <w:tcPr>
            <w:tcW w:w="1152" w:type="dxa"/>
            <w:hideMark/>
          </w:tcPr>
          <w:p w:rsidR="00387EB9" w:rsidRDefault="00387EB9" w:rsidP="00EE7366">
            <w:pPr>
              <w:pStyle w:val="DP-TableRowText"/>
            </w:pPr>
            <w:r>
              <w:t>1889 - 1927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UpdateCommandBars</w:t>
            </w:r>
          </w:p>
        </w:tc>
        <w:tc>
          <w:tcPr>
            <w:tcW w:w="1152" w:type="dxa"/>
            <w:hideMark/>
          </w:tcPr>
          <w:p w:rsidR="00387EB9" w:rsidRDefault="00387EB9" w:rsidP="00EE7366">
            <w:pPr>
              <w:pStyle w:val="DP-TableRowText"/>
            </w:pPr>
            <w:r>
              <w:t>1937 - 2003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UpdateTreeviewLanguage</w:t>
            </w:r>
          </w:p>
        </w:tc>
        <w:tc>
          <w:tcPr>
            <w:tcW w:w="1152" w:type="dxa"/>
            <w:hideMark/>
          </w:tcPr>
          <w:p w:rsidR="00387EB9" w:rsidRDefault="00387EB9" w:rsidP="00EE7366">
            <w:pPr>
              <w:pStyle w:val="DP-TableRowText"/>
            </w:pPr>
            <w:r>
              <w:t>2013 - 2028</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basTranslation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1 - 20</w:t>
            </w:r>
          </w:p>
        </w:tc>
        <w:tc>
          <w:tcPr>
            <w:tcW w:w="6964" w:type="dxa"/>
            <w:hideMark/>
          </w:tcPr>
          <w:p w:rsidR="00387EB9" w:rsidRDefault="00387EB9" w:rsidP="00EE7366">
            <w:pPr>
              <w:pStyle w:val="DP-TableRowText"/>
            </w:pPr>
            <w:r>
              <w:t>'+ ' Module : basTranslation ' Description: ' Procedures : BuildTranslationTable() ' CaptureTabPageCaption() ' CreateCaptiontext() ' CreateFormTitleCaptions() ' CreateReportCaptiontext() ' CreateStatusbartext() ' CreateToolTipText() ' setButtonColor()</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1</w:t>
            </w:r>
          </w:p>
        </w:tc>
        <w:tc>
          <w:tcPr>
            <w:tcW w:w="1152" w:type="dxa"/>
            <w:hideMark/>
          </w:tcPr>
          <w:p w:rsidR="00387EB9" w:rsidRDefault="00387EB9" w:rsidP="00EE7366">
            <w:pPr>
              <w:pStyle w:val="DP-TableRowText"/>
            </w:pPr>
            <w:r>
              <w:t>92 - 111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1</w:t>
            </w:r>
          </w:p>
        </w:tc>
        <w:tc>
          <w:tcPr>
            <w:tcW w:w="1152" w:type="dxa"/>
            <w:hideMark/>
          </w:tcPr>
          <w:p w:rsidR="00387EB9" w:rsidRDefault="00387EB9" w:rsidP="00EE7366">
            <w:pPr>
              <w:pStyle w:val="DP-TableRowText"/>
            </w:pPr>
            <w:r>
              <w:t>149 - 167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1</w:t>
            </w:r>
          </w:p>
        </w:tc>
        <w:tc>
          <w:tcPr>
            <w:tcW w:w="1152" w:type="dxa"/>
            <w:hideMark/>
          </w:tcPr>
          <w:p w:rsidR="00387EB9" w:rsidRDefault="00387EB9" w:rsidP="00EE7366">
            <w:pPr>
              <w:pStyle w:val="DP-TableRowText"/>
            </w:pPr>
            <w:r>
              <w:t>216 - 232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1</w:t>
            </w:r>
          </w:p>
        </w:tc>
        <w:tc>
          <w:tcPr>
            <w:tcW w:w="1152" w:type="dxa"/>
            <w:hideMark/>
          </w:tcPr>
          <w:p w:rsidR="00387EB9" w:rsidRDefault="00387EB9" w:rsidP="00EE7366">
            <w:pPr>
              <w:pStyle w:val="DP-TableRowText"/>
            </w:pPr>
            <w:r>
              <w:t>273 - 291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2</w:t>
            </w:r>
          </w:p>
        </w:tc>
        <w:tc>
          <w:tcPr>
            <w:tcW w:w="1152" w:type="dxa"/>
            <w:hideMark/>
          </w:tcPr>
          <w:p w:rsidR="00387EB9" w:rsidRDefault="00387EB9" w:rsidP="00EE7366">
            <w:pPr>
              <w:pStyle w:val="DP-TableRowText"/>
            </w:pPr>
            <w:r>
              <w:t>387 - 406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3</w:t>
            </w:r>
          </w:p>
        </w:tc>
        <w:tc>
          <w:tcPr>
            <w:tcW w:w="1152" w:type="dxa"/>
            <w:hideMark/>
          </w:tcPr>
          <w:p w:rsidR="00387EB9" w:rsidRDefault="00387EB9" w:rsidP="00EE7366">
            <w:pPr>
              <w:pStyle w:val="DP-TableRowText"/>
            </w:pPr>
            <w:r>
              <w:t>443 - 456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4</w:t>
            </w:r>
          </w:p>
        </w:tc>
        <w:tc>
          <w:tcPr>
            <w:tcW w:w="1152" w:type="dxa"/>
            <w:hideMark/>
          </w:tcPr>
          <w:p w:rsidR="00387EB9" w:rsidRDefault="00387EB9" w:rsidP="00EE7366">
            <w:pPr>
              <w:pStyle w:val="DP-TableRowText"/>
            </w:pPr>
            <w:r>
              <w:t>329 - 348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BuildTranslationTable</w:t>
            </w:r>
          </w:p>
        </w:tc>
        <w:tc>
          <w:tcPr>
            <w:tcW w:w="1152" w:type="dxa"/>
            <w:hideMark/>
          </w:tcPr>
          <w:p w:rsidR="00387EB9" w:rsidRDefault="00387EB9" w:rsidP="00EE7366">
            <w:pPr>
              <w:pStyle w:val="DP-TableRowText"/>
            </w:pPr>
            <w:r>
              <w:t>28 - 55</w:t>
            </w:r>
          </w:p>
        </w:tc>
        <w:tc>
          <w:tcPr>
            <w:tcW w:w="6964" w:type="dxa"/>
            <w:hideMark/>
          </w:tcPr>
          <w:p w:rsidR="00387EB9" w:rsidRDefault="00387EB9" w:rsidP="00EE7366">
            <w:pPr>
              <w:pStyle w:val="DP-TableRowText"/>
            </w:pPr>
            <w:r>
              <w:t>'+ ' Procedure : BuildTranslationTable ' Comments : build the translation table based on forms ' Parameters: - ' Returns : -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setButtonColor</w:t>
            </w:r>
          </w:p>
        </w:tc>
        <w:tc>
          <w:tcPr>
            <w:tcW w:w="1152" w:type="dxa"/>
            <w:hideMark/>
          </w:tcPr>
          <w:p w:rsidR="00387EB9" w:rsidRDefault="00387EB9" w:rsidP="00EE7366">
            <w:pPr>
              <w:pStyle w:val="DP-TableRowText"/>
            </w:pPr>
            <w:r>
              <w:t>465 - 502</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basTreeviewUtils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basTreeviewUtils ' Description: ' Procedures : CreateTreeview() ' SetActiveNode(strKey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CreateParenttoRoot</w:t>
            </w:r>
          </w:p>
        </w:tc>
        <w:tc>
          <w:tcPr>
            <w:tcW w:w="1152" w:type="dxa"/>
            <w:hideMark/>
          </w:tcPr>
          <w:p w:rsidR="00387EB9" w:rsidRDefault="00387EB9" w:rsidP="00EE7366">
            <w:pPr>
              <w:pStyle w:val="DP-TableRowText"/>
            </w:pPr>
            <w:r>
              <w:t>26 - 106</w:t>
            </w:r>
          </w:p>
        </w:tc>
        <w:tc>
          <w:tcPr>
            <w:tcW w:w="6964" w:type="dxa"/>
            <w:hideMark/>
          </w:tcPr>
          <w:p w:rsidR="00387EB9" w:rsidRDefault="00387EB9" w:rsidP="00EE7366">
            <w:pPr>
              <w:pStyle w:val="DP-TableRowText"/>
            </w:pPr>
            <w:r>
              <w:t xml:space="preserve">'+ ' </w:t>
            </w:r>
            <w:proofErr w:type="gramStart"/>
            <w:r>
              <w:t>Procedure :</w:t>
            </w:r>
            <w:proofErr w:type="gramEnd"/>
            <w:r>
              <w:t xml:space="preserve"> CreateParenttoRoot ' Comments : For a given nodeID in the treeview, make sure it parent ' : nodes exist all to the root (ParentID = 0). This procedure </w:t>
            </w:r>
            <w:proofErr w:type="gramStart"/>
            <w:r>
              <w:t>' :</w:t>
            </w:r>
            <w:proofErr w:type="gramEnd"/>
            <w:r>
              <w:t xml:space="preserve"> makes Recursive calls to itself. </w:t>
            </w:r>
            <w:proofErr w:type="gramStart"/>
            <w:r>
              <w:t>' Parameters</w:t>
            </w:r>
            <w:proofErr w:type="gramEnd"/>
            <w:r>
              <w:t>: lngNodeID - The parent node to test for ' : ctlTreeview - The Treeview being populated ' Returns : Boolean - True returns that the node exists. ' Modified :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CreateTreeview</w:t>
            </w:r>
          </w:p>
        </w:tc>
        <w:tc>
          <w:tcPr>
            <w:tcW w:w="1152" w:type="dxa"/>
            <w:hideMark/>
          </w:tcPr>
          <w:p w:rsidR="00387EB9" w:rsidRDefault="00387EB9" w:rsidP="00EE7366">
            <w:pPr>
              <w:pStyle w:val="DP-TableRowText"/>
            </w:pPr>
            <w:r>
              <w:t>116 - 174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SetActiveNode</w:t>
            </w:r>
          </w:p>
        </w:tc>
        <w:tc>
          <w:tcPr>
            <w:tcW w:w="1152" w:type="dxa"/>
            <w:hideMark/>
          </w:tcPr>
          <w:p w:rsidR="00387EB9" w:rsidRDefault="00387EB9" w:rsidP="00EE7366">
            <w:pPr>
              <w:pStyle w:val="DP-TableRowText"/>
            </w:pPr>
            <w:r>
              <w:t>183 - 201</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basUndoMainSubform</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1 - 20</w:t>
            </w:r>
          </w:p>
        </w:tc>
        <w:tc>
          <w:tcPr>
            <w:tcW w:w="6964" w:type="dxa"/>
            <w:hideMark/>
          </w:tcPr>
          <w:p w:rsidR="00387EB9" w:rsidRDefault="00387EB9" w:rsidP="00EE7366">
            <w:pPr>
              <w:pStyle w:val="DP-TableRowText"/>
            </w:pPr>
            <w:r>
              <w:t>'+ ' Module : basUndoMainSubform ' Description: ' Procedures : SaveMain(Frmin As Form, strTempTable As String) ' SaveSub(Frmin As Form, strTempTable As String) ' UndoMain(Frmin As Form, strTempTable As String) ' UndoSub(Frmin As Form, strTempTable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SaveMain</w:t>
            </w:r>
          </w:p>
        </w:tc>
        <w:tc>
          <w:tcPr>
            <w:tcW w:w="1152" w:type="dxa"/>
            <w:hideMark/>
          </w:tcPr>
          <w:p w:rsidR="00387EB9" w:rsidRDefault="00387EB9" w:rsidP="00EE7366">
            <w:pPr>
              <w:pStyle w:val="DP-TableRowText"/>
            </w:pPr>
            <w:r>
              <w:t>29 - 83</w:t>
            </w:r>
          </w:p>
        </w:tc>
        <w:tc>
          <w:tcPr>
            <w:tcW w:w="6964" w:type="dxa"/>
            <w:hideMark/>
          </w:tcPr>
          <w:p w:rsidR="00387EB9" w:rsidRDefault="00387EB9" w:rsidP="00EE7366">
            <w:pPr>
              <w:pStyle w:val="DP-TableRowText"/>
            </w:pPr>
            <w:r>
              <w:t>'+ ' Procedure : SaveMain ' Comments : Save values in main form to temporary table ' Parameters: Frmin - the name of the form ' strTempTable - the name of the temporary table ' Modified : 30 May 2003 LBlanken as per code review ' 16 Jun 2003 LBlanken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SaveSub</w:t>
            </w:r>
          </w:p>
        </w:tc>
        <w:tc>
          <w:tcPr>
            <w:tcW w:w="1152" w:type="dxa"/>
            <w:hideMark/>
          </w:tcPr>
          <w:p w:rsidR="00387EB9" w:rsidRDefault="00387EB9" w:rsidP="00EE7366">
            <w:pPr>
              <w:pStyle w:val="DP-TableRowText"/>
            </w:pPr>
            <w:r>
              <w:t>94 - 155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UndoMain</w:t>
            </w:r>
          </w:p>
        </w:tc>
        <w:tc>
          <w:tcPr>
            <w:tcW w:w="1152" w:type="dxa"/>
            <w:hideMark/>
          </w:tcPr>
          <w:p w:rsidR="00387EB9" w:rsidRDefault="00387EB9" w:rsidP="00EE7366">
            <w:pPr>
              <w:pStyle w:val="DP-TableRowText"/>
            </w:pPr>
            <w:r>
              <w:t>166 - 217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UndoSub</w:t>
            </w:r>
          </w:p>
        </w:tc>
        <w:tc>
          <w:tcPr>
            <w:tcW w:w="1152" w:type="dxa"/>
            <w:hideMark/>
          </w:tcPr>
          <w:p w:rsidR="00387EB9" w:rsidRDefault="00387EB9" w:rsidP="00EE7366">
            <w:pPr>
              <w:pStyle w:val="DP-TableRowText"/>
            </w:pPr>
            <w:r>
              <w:t>229 - 325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basUpgradeBackEnd</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1 - 18</w:t>
            </w:r>
          </w:p>
        </w:tc>
        <w:tc>
          <w:tcPr>
            <w:tcW w:w="6964" w:type="dxa"/>
            <w:hideMark/>
          </w:tcPr>
          <w:p w:rsidR="00387EB9" w:rsidRDefault="00387EB9" w:rsidP="00EE7366">
            <w:pPr>
              <w:pStyle w:val="DP-TableRowText"/>
            </w:pPr>
            <w:r>
              <w:t>'+ ' Module : basUpgradeBackEnd ' Description: ' Procedures : checkBackEndVersion(strDataDir As String) ' CopyIndexes_TSB(strDatabase As String, strDestination As String, strTable As String) ' CopyRelations_TSB(strDatabase As String, strDestination As String) ' CreateAttachement_TSB(strSourceDatabase As String, strDestDatabase As String, strTable As String) ' DeleteRelations_TSB(strDestination As String) ' UpgradeProgram(sProgram As String, sDir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checkBackEndVersion</w:t>
            </w:r>
          </w:p>
        </w:tc>
        <w:tc>
          <w:tcPr>
            <w:tcW w:w="1152" w:type="dxa"/>
            <w:hideMark/>
          </w:tcPr>
          <w:p w:rsidR="00387EB9" w:rsidRDefault="00387EB9" w:rsidP="00EE7366">
            <w:pPr>
              <w:pStyle w:val="DP-TableRowText"/>
            </w:pPr>
            <w:r>
              <w:t>31 - 107</w:t>
            </w:r>
          </w:p>
        </w:tc>
        <w:tc>
          <w:tcPr>
            <w:tcW w:w="6964" w:type="dxa"/>
            <w:hideMark/>
          </w:tcPr>
          <w:p w:rsidR="00387EB9" w:rsidRDefault="00387EB9" w:rsidP="00EE7366">
            <w:pPr>
              <w:pStyle w:val="DP-TableRowText"/>
            </w:pPr>
            <w:r>
              <w:t xml:space="preserve">'+ ' </w:t>
            </w:r>
            <w:proofErr w:type="gramStart"/>
            <w:r>
              <w:t>Procedure :</w:t>
            </w:r>
            <w:proofErr w:type="gramEnd"/>
            <w:r>
              <w:t xml:space="preserve"> checkBackEndVersion ' Comments : Compares the version number of the PMP_MPTY against ' : that of the globalmoh.MDB being checked. If the </w:t>
            </w:r>
            <w:proofErr w:type="gramStart"/>
            <w:r>
              <w:t>' :</w:t>
            </w:r>
            <w:proofErr w:type="gramEnd"/>
            <w:r>
              <w:t xml:space="preserve"> files is found and the version numbers match then ' : the version is OK, else the files will need to be ' : updated. ' Parameters: strDataDir - ' Returns : Integer - ' Created : 06/04/98 JSL ' Modified :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CopyIndexes_TSB</w:t>
            </w:r>
          </w:p>
        </w:tc>
        <w:tc>
          <w:tcPr>
            <w:tcW w:w="1152" w:type="dxa"/>
            <w:hideMark/>
          </w:tcPr>
          <w:p w:rsidR="00387EB9" w:rsidRDefault="00387EB9" w:rsidP="00EE7366">
            <w:pPr>
              <w:pStyle w:val="DP-TableRowText"/>
            </w:pPr>
            <w:r>
              <w:t>120 - 296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CopyRelations_TSB</w:t>
            </w:r>
          </w:p>
        </w:tc>
        <w:tc>
          <w:tcPr>
            <w:tcW w:w="1152" w:type="dxa"/>
            <w:hideMark/>
          </w:tcPr>
          <w:p w:rsidR="00387EB9" w:rsidRDefault="00387EB9" w:rsidP="00EE7366">
            <w:pPr>
              <w:pStyle w:val="DP-TableRowText"/>
            </w:pPr>
            <w:r>
              <w:t>307 - 400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CreateAttachement_TSB</w:t>
            </w:r>
          </w:p>
        </w:tc>
        <w:tc>
          <w:tcPr>
            <w:tcW w:w="1152" w:type="dxa"/>
            <w:hideMark/>
          </w:tcPr>
          <w:p w:rsidR="00387EB9" w:rsidRDefault="00387EB9" w:rsidP="00EE7366">
            <w:pPr>
              <w:pStyle w:val="DP-TableRowText"/>
            </w:pPr>
            <w:r>
              <w:t>412 - 448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DeleteRelations_TSB</w:t>
            </w:r>
          </w:p>
        </w:tc>
        <w:tc>
          <w:tcPr>
            <w:tcW w:w="1152" w:type="dxa"/>
            <w:hideMark/>
          </w:tcPr>
          <w:p w:rsidR="00387EB9" w:rsidRDefault="00387EB9" w:rsidP="00EE7366">
            <w:pPr>
              <w:pStyle w:val="DP-TableRowText"/>
            </w:pPr>
            <w:r>
              <w:t>458 - 517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UpgradeProgram</w:t>
            </w:r>
          </w:p>
        </w:tc>
        <w:tc>
          <w:tcPr>
            <w:tcW w:w="1152" w:type="dxa"/>
            <w:hideMark/>
          </w:tcPr>
          <w:p w:rsidR="00387EB9" w:rsidRDefault="00387EB9" w:rsidP="00EE7366">
            <w:pPr>
              <w:pStyle w:val="DP-TableRowText"/>
            </w:pPr>
            <w:r>
              <w:t>529 - 755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basUpgradeMDB_Utils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1 - 25</w:t>
            </w:r>
          </w:p>
        </w:tc>
        <w:tc>
          <w:tcPr>
            <w:tcW w:w="6964" w:type="dxa"/>
            <w:hideMark/>
          </w:tcPr>
          <w:p w:rsidR="00387EB9" w:rsidRDefault="00387EB9" w:rsidP="00EE7366">
            <w:pPr>
              <w:pStyle w:val="DP-TableRowText"/>
            </w:pPr>
            <w:r>
              <w:t>'+ ' Module : basUpgradeMDB_Utils ' Description: ' Procedures : ClearOldObjects(strUserFile As String) ' CreateUpgradeMDB(sPath As String) ' UpdateProgramTable()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ClearOldObjects</w:t>
            </w:r>
          </w:p>
        </w:tc>
        <w:tc>
          <w:tcPr>
            <w:tcW w:w="1152" w:type="dxa"/>
            <w:hideMark/>
          </w:tcPr>
          <w:p w:rsidR="00387EB9" w:rsidRDefault="00387EB9" w:rsidP="00EE7366">
            <w:pPr>
              <w:pStyle w:val="DP-TableRowText"/>
            </w:pPr>
            <w:r>
              <w:t>26 - 123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CreateUpgradeMDB</w:t>
            </w:r>
          </w:p>
        </w:tc>
        <w:tc>
          <w:tcPr>
            <w:tcW w:w="1152" w:type="dxa"/>
            <w:hideMark/>
          </w:tcPr>
          <w:p w:rsidR="00387EB9" w:rsidRDefault="00387EB9" w:rsidP="00EE7366">
            <w:pPr>
              <w:pStyle w:val="DP-TableRowText"/>
            </w:pPr>
            <w:r>
              <w:t>134 - 192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UpdateProgramTable</w:t>
            </w:r>
          </w:p>
        </w:tc>
        <w:tc>
          <w:tcPr>
            <w:tcW w:w="1152" w:type="dxa"/>
            <w:hideMark/>
          </w:tcPr>
          <w:p w:rsidR="00387EB9" w:rsidRDefault="00387EB9" w:rsidP="00EE7366">
            <w:pPr>
              <w:pStyle w:val="DP-TableRowText"/>
            </w:pPr>
            <w:r>
              <w:t>204 - 289</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basWindowsVersion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1 - 20</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fOSNameXP</w:t>
            </w:r>
          </w:p>
        </w:tc>
        <w:tc>
          <w:tcPr>
            <w:tcW w:w="1152" w:type="dxa"/>
            <w:hideMark/>
          </w:tcPr>
          <w:p w:rsidR="00387EB9" w:rsidRDefault="00387EB9" w:rsidP="00EE7366">
            <w:pPr>
              <w:pStyle w:val="DP-TableRowText"/>
            </w:pPr>
            <w:r>
              <w:t>21 - 36</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basXMLConsumptionImport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basXMLConsumptionImport ' Description: ' Procedures : ConsDataExists() ' ConsImport() ' OpenImport() ' OpenReconciliation()</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ConsDataExists</w:t>
            </w:r>
          </w:p>
        </w:tc>
        <w:tc>
          <w:tcPr>
            <w:tcW w:w="1152" w:type="dxa"/>
            <w:hideMark/>
          </w:tcPr>
          <w:p w:rsidR="00387EB9" w:rsidRDefault="00387EB9" w:rsidP="00EE7366">
            <w:pPr>
              <w:pStyle w:val="DP-TableRowText"/>
            </w:pPr>
            <w:r>
              <w:t>23 - 39</w:t>
            </w:r>
          </w:p>
        </w:tc>
        <w:tc>
          <w:tcPr>
            <w:tcW w:w="6964" w:type="dxa"/>
            <w:hideMark/>
          </w:tcPr>
          <w:p w:rsidR="00387EB9" w:rsidRDefault="00387EB9" w:rsidP="00EE7366">
            <w:pPr>
              <w:pStyle w:val="DP-TableRowText"/>
            </w:pPr>
            <w:r>
              <w:t>'+ ' Procedure : ConsDataExists ' Comments : checks if data exists in import tables ' Parameters: - ' Returns : Boolean - ' Modified : 21 Aug 2003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ConsImport</w:t>
            </w:r>
          </w:p>
        </w:tc>
        <w:tc>
          <w:tcPr>
            <w:tcW w:w="1152" w:type="dxa"/>
            <w:hideMark/>
          </w:tcPr>
          <w:p w:rsidR="00387EB9" w:rsidRDefault="00387EB9" w:rsidP="00EE7366">
            <w:pPr>
              <w:pStyle w:val="DP-TableRowText"/>
            </w:pPr>
            <w:r>
              <w:t>49 - 82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OpenImport</w:t>
            </w:r>
          </w:p>
        </w:tc>
        <w:tc>
          <w:tcPr>
            <w:tcW w:w="1152" w:type="dxa"/>
            <w:hideMark/>
          </w:tcPr>
          <w:p w:rsidR="00387EB9" w:rsidRDefault="00387EB9" w:rsidP="00EE7366">
            <w:pPr>
              <w:pStyle w:val="DP-TableRowText"/>
            </w:pPr>
            <w:r>
              <w:t>92 - 115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OpenReconciliation</w:t>
            </w:r>
          </w:p>
        </w:tc>
        <w:tc>
          <w:tcPr>
            <w:tcW w:w="1152" w:type="dxa"/>
            <w:hideMark/>
          </w:tcPr>
          <w:p w:rsidR="00387EB9" w:rsidRDefault="00387EB9" w:rsidP="00EE7366">
            <w:pPr>
              <w:pStyle w:val="DP-TableRowText"/>
            </w:pPr>
            <w:r>
              <w:t>125 - 142</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basXMLDump</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CreateXMLFromTables</w:t>
            </w:r>
          </w:p>
        </w:tc>
        <w:tc>
          <w:tcPr>
            <w:tcW w:w="1152" w:type="dxa"/>
            <w:hideMark/>
          </w:tcPr>
          <w:p w:rsidR="00387EB9" w:rsidRDefault="00387EB9" w:rsidP="00EE7366">
            <w:pPr>
              <w:pStyle w:val="DP-TableRowText"/>
            </w:pPr>
            <w:r>
              <w:t>15 - 52</w:t>
            </w:r>
          </w:p>
        </w:tc>
        <w:tc>
          <w:tcPr>
            <w:tcW w:w="6964" w:type="dxa"/>
            <w:hideMark/>
          </w:tcPr>
          <w:p w:rsidR="00387EB9" w:rsidRDefault="00387EB9" w:rsidP="00EE7366">
            <w:pPr>
              <w:pStyle w:val="DP-TableRowText"/>
            </w:pPr>
            <w:r>
              <w:t>'+ ' Procedure : CreateXMLFromTables ' Comments : Create the Raw XML Dump based on the file ' Parameters : - ' Modified : 22 Mar 2007 JSL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ExportProgramDataXML</w:t>
            </w:r>
          </w:p>
        </w:tc>
        <w:tc>
          <w:tcPr>
            <w:tcW w:w="1152" w:type="dxa"/>
            <w:hideMark/>
          </w:tcPr>
          <w:p w:rsidR="00387EB9" w:rsidRDefault="00387EB9" w:rsidP="00EE7366">
            <w:pPr>
              <w:pStyle w:val="DP-TableRowText"/>
            </w:pPr>
            <w:r>
              <w:t>61 - 115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MemotoString</w:t>
            </w:r>
          </w:p>
        </w:tc>
        <w:tc>
          <w:tcPr>
            <w:tcW w:w="1152" w:type="dxa"/>
            <w:hideMark/>
          </w:tcPr>
          <w:p w:rsidR="00387EB9" w:rsidRDefault="00387EB9" w:rsidP="00EE7366">
            <w:pPr>
              <w:pStyle w:val="DP-TableRowText"/>
            </w:pPr>
            <w:r>
              <w:t>125 - 138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TransformXML</w:t>
            </w:r>
          </w:p>
        </w:tc>
        <w:tc>
          <w:tcPr>
            <w:tcW w:w="1152" w:type="dxa"/>
            <w:hideMark/>
          </w:tcPr>
          <w:p w:rsidR="00387EB9" w:rsidRDefault="00387EB9" w:rsidP="00EE7366">
            <w:pPr>
              <w:pStyle w:val="DP-TableRowText"/>
            </w:pPr>
            <w:r>
              <w:t>147 - 175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basXMLForecastImport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basXMLForecastImport ' Description: ' Procedures : ConsDataExists3() ' ConsImport3() ' OpenImport3() ' OpenReconciliation3()</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ClearForecastData</w:t>
            </w:r>
          </w:p>
        </w:tc>
        <w:tc>
          <w:tcPr>
            <w:tcW w:w="1152" w:type="dxa"/>
            <w:hideMark/>
          </w:tcPr>
          <w:p w:rsidR="00387EB9" w:rsidRDefault="00387EB9" w:rsidP="00EE7366">
            <w:pPr>
              <w:pStyle w:val="DP-TableRowText"/>
            </w:pPr>
            <w:r>
              <w:t>175 - 196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ConsDataExists3</w:t>
            </w:r>
          </w:p>
        </w:tc>
        <w:tc>
          <w:tcPr>
            <w:tcW w:w="1152" w:type="dxa"/>
            <w:hideMark/>
          </w:tcPr>
          <w:p w:rsidR="00387EB9" w:rsidRDefault="00387EB9" w:rsidP="00EE7366">
            <w:pPr>
              <w:pStyle w:val="DP-TableRowText"/>
            </w:pPr>
            <w:r>
              <w:t>23 - 41</w:t>
            </w:r>
          </w:p>
        </w:tc>
        <w:tc>
          <w:tcPr>
            <w:tcW w:w="6964" w:type="dxa"/>
            <w:hideMark/>
          </w:tcPr>
          <w:p w:rsidR="00387EB9" w:rsidRDefault="00387EB9" w:rsidP="00EE7366">
            <w:pPr>
              <w:pStyle w:val="DP-TableRowText"/>
            </w:pPr>
            <w:r>
              <w:t>'+ ' Procedure : ConsDataExists3 ' Comments : checks if data exists in import tables ' Parameters: - ' Returns : Boolean - ' Modified : 29 Sep 2006 MAT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ConsImport3</w:t>
            </w:r>
          </w:p>
        </w:tc>
        <w:tc>
          <w:tcPr>
            <w:tcW w:w="1152" w:type="dxa"/>
            <w:hideMark/>
          </w:tcPr>
          <w:p w:rsidR="00387EB9" w:rsidRDefault="00387EB9" w:rsidP="00EE7366">
            <w:pPr>
              <w:pStyle w:val="DP-TableRowText"/>
            </w:pPr>
            <w:r>
              <w:t>51 - 91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OpenImport3</w:t>
            </w:r>
          </w:p>
        </w:tc>
        <w:tc>
          <w:tcPr>
            <w:tcW w:w="1152" w:type="dxa"/>
            <w:hideMark/>
          </w:tcPr>
          <w:p w:rsidR="00387EB9" w:rsidRDefault="00387EB9" w:rsidP="00EE7366">
            <w:pPr>
              <w:pStyle w:val="DP-TableRowText"/>
            </w:pPr>
            <w:r>
              <w:t>101 - 132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OpenReconciliation3</w:t>
            </w:r>
          </w:p>
        </w:tc>
        <w:tc>
          <w:tcPr>
            <w:tcW w:w="1152" w:type="dxa"/>
            <w:hideMark/>
          </w:tcPr>
          <w:p w:rsidR="00387EB9" w:rsidRDefault="00387EB9" w:rsidP="00EE7366">
            <w:pPr>
              <w:pStyle w:val="DP-TableRowText"/>
            </w:pPr>
            <w:r>
              <w:t>142 - 167</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basXMLProductImport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basXMLProductImport ' Description: ' Procedures : ConsDataExists2() ' ConsImport2() ' OpenImport2() ' OpenReconciliation2()</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ClearSCMSData</w:t>
            </w:r>
          </w:p>
        </w:tc>
        <w:tc>
          <w:tcPr>
            <w:tcW w:w="1152" w:type="dxa"/>
            <w:hideMark/>
          </w:tcPr>
          <w:p w:rsidR="00387EB9" w:rsidRDefault="00387EB9" w:rsidP="00EE7366">
            <w:pPr>
              <w:pStyle w:val="DP-TableRowText"/>
            </w:pPr>
            <w:r>
              <w:t>151 - 178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ConsDataExists2</w:t>
            </w:r>
          </w:p>
        </w:tc>
        <w:tc>
          <w:tcPr>
            <w:tcW w:w="1152" w:type="dxa"/>
            <w:hideMark/>
          </w:tcPr>
          <w:p w:rsidR="00387EB9" w:rsidRDefault="00387EB9" w:rsidP="00EE7366">
            <w:pPr>
              <w:pStyle w:val="DP-TableRowText"/>
            </w:pPr>
            <w:r>
              <w:t>23 - 43</w:t>
            </w:r>
          </w:p>
        </w:tc>
        <w:tc>
          <w:tcPr>
            <w:tcW w:w="6964" w:type="dxa"/>
            <w:hideMark/>
          </w:tcPr>
          <w:p w:rsidR="00387EB9" w:rsidRDefault="00387EB9" w:rsidP="00EE7366">
            <w:pPr>
              <w:pStyle w:val="DP-TableRowText"/>
            </w:pPr>
            <w:r>
              <w:t>'+ ' Procedure : ConsDataExists2 ' Comments : checks if data exists in import tables ' Parameters: - ' Returns : Boolean - ' Modified : 24 Jul 2006 MAT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ConsImport2</w:t>
            </w:r>
          </w:p>
        </w:tc>
        <w:tc>
          <w:tcPr>
            <w:tcW w:w="1152" w:type="dxa"/>
            <w:hideMark/>
          </w:tcPr>
          <w:p w:rsidR="00387EB9" w:rsidRDefault="00387EB9" w:rsidP="00EE7366">
            <w:pPr>
              <w:pStyle w:val="DP-TableRowText"/>
            </w:pPr>
            <w:r>
              <w:t>53 - 83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InSubList</w:t>
            </w:r>
          </w:p>
        </w:tc>
        <w:tc>
          <w:tcPr>
            <w:tcW w:w="1152" w:type="dxa"/>
            <w:hideMark/>
          </w:tcPr>
          <w:p w:rsidR="00387EB9" w:rsidRDefault="00387EB9" w:rsidP="00EE7366">
            <w:pPr>
              <w:pStyle w:val="DP-TableRowText"/>
            </w:pPr>
            <w:r>
              <w:t>186 - 210</w:t>
            </w:r>
          </w:p>
        </w:tc>
        <w:tc>
          <w:tcPr>
            <w:tcW w:w="6964" w:type="dxa"/>
            <w:hideMark/>
          </w:tcPr>
          <w:p w:rsidR="00387EB9" w:rsidRDefault="00387EB9" w:rsidP="00EE7366">
            <w:pPr>
              <w:pStyle w:val="DP-TableRowText"/>
            </w:pPr>
            <w:r>
              <w:t>' ---------------------------------------------- ' Creates a delimited string of values, converts ' it to an array and determines if the array ' contents contain the specified string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OpenImport2</w:t>
            </w:r>
          </w:p>
        </w:tc>
        <w:tc>
          <w:tcPr>
            <w:tcW w:w="1152" w:type="dxa"/>
            <w:hideMark/>
          </w:tcPr>
          <w:p w:rsidR="00387EB9" w:rsidRDefault="00387EB9" w:rsidP="00EE7366">
            <w:pPr>
              <w:pStyle w:val="DP-TableRowText"/>
            </w:pPr>
            <w:r>
              <w:t>93 - 116</w:t>
            </w:r>
          </w:p>
        </w:tc>
        <w:tc>
          <w:tcPr>
            <w:tcW w:w="6964" w:type="dxa"/>
            <w:hideMark/>
          </w:tcPr>
          <w:p w:rsidR="00387EB9" w:rsidRDefault="00387EB9" w:rsidP="00EE7366">
            <w:pPr>
              <w:pStyle w:val="DP-TableRowText"/>
            </w:pP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OpenReconciliation2</w:t>
            </w:r>
          </w:p>
        </w:tc>
        <w:tc>
          <w:tcPr>
            <w:tcW w:w="1152" w:type="dxa"/>
            <w:hideMark/>
          </w:tcPr>
          <w:p w:rsidR="00387EB9" w:rsidRDefault="00387EB9" w:rsidP="00EE7366">
            <w:pPr>
              <w:pStyle w:val="DP-TableRowText"/>
            </w:pPr>
            <w:r>
              <w:t>126 - 143</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basXMLShipmentImport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1 - 16</w:t>
            </w:r>
          </w:p>
        </w:tc>
        <w:tc>
          <w:tcPr>
            <w:tcW w:w="6964" w:type="dxa"/>
            <w:hideMark/>
          </w:tcPr>
          <w:p w:rsidR="00387EB9" w:rsidRDefault="00387EB9" w:rsidP="00EE7366">
            <w:pPr>
              <w:pStyle w:val="DP-TableRowText"/>
            </w:pPr>
            <w:r>
              <w:t>'+ ' Module : basXMLShipmentImport ' Description: ' Procedures : ShipDataExists() ' ShipImport() ' OpenImportShipment() ' OpenReconciliationShipment()</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ClearShipmentData</w:t>
            </w:r>
          </w:p>
        </w:tc>
        <w:tc>
          <w:tcPr>
            <w:tcW w:w="1152" w:type="dxa"/>
            <w:hideMark/>
          </w:tcPr>
          <w:p w:rsidR="00387EB9" w:rsidRDefault="00387EB9" w:rsidP="00EE7366">
            <w:pPr>
              <w:pStyle w:val="DP-TableRowText"/>
            </w:pPr>
            <w:r>
              <w:t>153 - 181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OpenImportShipment</w:t>
            </w:r>
          </w:p>
        </w:tc>
        <w:tc>
          <w:tcPr>
            <w:tcW w:w="1152" w:type="dxa"/>
            <w:hideMark/>
          </w:tcPr>
          <w:p w:rsidR="00387EB9" w:rsidRDefault="00387EB9" w:rsidP="00EE7366">
            <w:pPr>
              <w:pStyle w:val="DP-TableRowText"/>
            </w:pPr>
            <w:r>
              <w:t>95 - 118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OpenReconciliationShipment</w:t>
            </w:r>
          </w:p>
        </w:tc>
        <w:tc>
          <w:tcPr>
            <w:tcW w:w="1152" w:type="dxa"/>
            <w:hideMark/>
          </w:tcPr>
          <w:p w:rsidR="00387EB9" w:rsidRDefault="00387EB9" w:rsidP="00EE7366">
            <w:pPr>
              <w:pStyle w:val="DP-TableRowText"/>
            </w:pPr>
            <w:r>
              <w:t>128 - 145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ShipDataExists</w:t>
            </w:r>
          </w:p>
        </w:tc>
        <w:tc>
          <w:tcPr>
            <w:tcW w:w="1152" w:type="dxa"/>
            <w:hideMark/>
          </w:tcPr>
          <w:p w:rsidR="00387EB9" w:rsidRDefault="00387EB9" w:rsidP="00EE7366">
            <w:pPr>
              <w:pStyle w:val="DP-TableRowText"/>
            </w:pPr>
            <w:r>
              <w:t>24 - 45</w:t>
            </w:r>
          </w:p>
        </w:tc>
        <w:tc>
          <w:tcPr>
            <w:tcW w:w="6964" w:type="dxa"/>
            <w:hideMark/>
          </w:tcPr>
          <w:p w:rsidR="00387EB9" w:rsidRDefault="00387EB9" w:rsidP="00EE7366">
            <w:pPr>
              <w:pStyle w:val="DP-TableRowText"/>
            </w:pPr>
            <w:r>
              <w:t>'+ ' Procedure : ShipDataExists ' Comments : checks if data exists in import tables ' Parameters: - ' Returns : Boolean - ' Modified : 1 Sep 2009 mahmed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ShipImport</w:t>
            </w:r>
          </w:p>
        </w:tc>
        <w:tc>
          <w:tcPr>
            <w:tcW w:w="1152" w:type="dxa"/>
            <w:hideMark/>
          </w:tcPr>
          <w:p w:rsidR="00387EB9" w:rsidRDefault="00387EB9" w:rsidP="00EE7366">
            <w:pPr>
              <w:pStyle w:val="DP-TableRowText"/>
            </w:pPr>
            <w:r>
              <w:t>55 - 85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clsCloneProduct</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CloneConsumption</w:t>
            </w:r>
          </w:p>
        </w:tc>
        <w:tc>
          <w:tcPr>
            <w:tcW w:w="1152" w:type="dxa"/>
            <w:hideMark/>
          </w:tcPr>
          <w:p w:rsidR="00387EB9" w:rsidRDefault="00387EB9" w:rsidP="00EE7366">
            <w:pPr>
              <w:pStyle w:val="DP-TableRowText"/>
            </w:pPr>
            <w:r>
              <w:t>197 - 233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createCloneTable</w:t>
            </w:r>
          </w:p>
        </w:tc>
        <w:tc>
          <w:tcPr>
            <w:tcW w:w="1152" w:type="dxa"/>
            <w:hideMark/>
          </w:tcPr>
          <w:p w:rsidR="00387EB9" w:rsidRDefault="00387EB9" w:rsidP="00EE7366">
            <w:pPr>
              <w:pStyle w:val="DP-TableRowText"/>
            </w:pPr>
            <w:r>
              <w:t>126 - 184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ProduceConsumptionRecords</w:t>
            </w:r>
          </w:p>
        </w:tc>
        <w:tc>
          <w:tcPr>
            <w:tcW w:w="1152" w:type="dxa"/>
            <w:hideMark/>
          </w:tcPr>
          <w:p w:rsidR="00387EB9" w:rsidRDefault="00387EB9" w:rsidP="00EE7366">
            <w:pPr>
              <w:pStyle w:val="DP-TableRowText"/>
            </w:pPr>
            <w:r>
              <w:t>246 - 322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ProductID</w:t>
            </w:r>
          </w:p>
        </w:tc>
        <w:tc>
          <w:tcPr>
            <w:tcW w:w="1152" w:type="dxa"/>
            <w:hideMark/>
          </w:tcPr>
          <w:p w:rsidR="00387EB9" w:rsidRDefault="00387EB9" w:rsidP="00EE7366">
            <w:pPr>
              <w:pStyle w:val="DP-TableRowText"/>
            </w:pPr>
            <w:r>
              <w:t>36 - 47</w:t>
            </w:r>
          </w:p>
        </w:tc>
        <w:tc>
          <w:tcPr>
            <w:tcW w:w="6964" w:type="dxa"/>
            <w:hideMark/>
          </w:tcPr>
          <w:p w:rsidR="00387EB9" w:rsidRDefault="00387EB9" w:rsidP="00EE7366">
            <w:pPr>
              <w:pStyle w:val="DP-TableRowText"/>
            </w:pPr>
            <w:r>
              <w:t xml:space="preserve">'+ ' Property(S): ProductID ' Comments : ' Parameters : ' Created : 16 Jul </w:t>
            </w:r>
            <w:r>
              <w:lastRenderedPageBreak/>
              <w:t>2009 jleiner ' Modified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ProductID</w:t>
            </w:r>
          </w:p>
        </w:tc>
        <w:tc>
          <w:tcPr>
            <w:tcW w:w="1152" w:type="dxa"/>
            <w:hideMark/>
          </w:tcPr>
          <w:p w:rsidR="00387EB9" w:rsidRDefault="00387EB9" w:rsidP="00EE7366">
            <w:pPr>
              <w:pStyle w:val="DP-TableRowText"/>
            </w:pPr>
            <w:r>
              <w:t>16 - 28</w:t>
            </w:r>
          </w:p>
        </w:tc>
        <w:tc>
          <w:tcPr>
            <w:tcW w:w="6964" w:type="dxa"/>
            <w:hideMark/>
          </w:tcPr>
          <w:p w:rsidR="00387EB9" w:rsidRDefault="00387EB9" w:rsidP="00EE7366">
            <w:pPr>
              <w:pStyle w:val="DP-TableRowText"/>
            </w:pPr>
            <w:r>
              <w:t>'+ ' Property(G): ProductID ' Comments : ' Parameters : ' Returns : String ' Created : 16 Jul 2009 jleiner ' Modified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setStartDate</w:t>
            </w:r>
          </w:p>
        </w:tc>
        <w:tc>
          <w:tcPr>
            <w:tcW w:w="1152" w:type="dxa"/>
            <w:hideMark/>
          </w:tcPr>
          <w:p w:rsidR="00387EB9" w:rsidRDefault="00387EB9" w:rsidP="00EE7366">
            <w:pPr>
              <w:pStyle w:val="DP-TableRowText"/>
            </w:pPr>
            <w:r>
              <w:t>99 - 110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StartDate</w:t>
            </w:r>
          </w:p>
        </w:tc>
        <w:tc>
          <w:tcPr>
            <w:tcW w:w="1152" w:type="dxa"/>
            <w:hideMark/>
          </w:tcPr>
          <w:p w:rsidR="00387EB9" w:rsidRDefault="00387EB9" w:rsidP="00EE7366">
            <w:pPr>
              <w:pStyle w:val="DP-TableRowText"/>
            </w:pPr>
            <w:r>
              <w:t>77 - 88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StartDate</w:t>
            </w:r>
          </w:p>
        </w:tc>
        <w:tc>
          <w:tcPr>
            <w:tcW w:w="1152" w:type="dxa"/>
            <w:hideMark/>
          </w:tcPr>
          <w:p w:rsidR="00387EB9" w:rsidRDefault="00387EB9" w:rsidP="00EE7366">
            <w:pPr>
              <w:pStyle w:val="DP-TableRowText"/>
            </w:pPr>
            <w:r>
              <w:t>57 - 67</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clsCloseCommand</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1 - 46</w:t>
            </w:r>
          </w:p>
        </w:tc>
        <w:tc>
          <w:tcPr>
            <w:tcW w:w="6964" w:type="dxa"/>
            <w:hideMark/>
          </w:tcPr>
          <w:p w:rsidR="00387EB9" w:rsidRDefault="00387EB9" w:rsidP="00EE7366">
            <w:pPr>
              <w:pStyle w:val="DP-TableRowText"/>
            </w:pPr>
            <w:r>
              <w:t xml:space="preserve">'+ ' </w:t>
            </w:r>
            <w:proofErr w:type="gramStart"/>
            <w:r>
              <w:t>Module :</w:t>
            </w:r>
            <w:proofErr w:type="gramEnd"/>
            <w:r>
              <w:t xml:space="preserve"> clsCloseCommand ' Description: Control the Access close button. </w:t>
            </w:r>
            <w:proofErr w:type="gramStart"/>
            <w:r>
              <w:t>' When</w:t>
            </w:r>
            <w:proofErr w:type="gramEnd"/>
            <w:r>
              <w:t xml:space="preserve"> previewing reports, it is very easy for the user to close PipeLine while ' only attempting to close the previewed report and return to PipeLine. ' This occurs because the user confuses the Red X button in the upper ' right corner of the screen for the command "close report" ' when it actually executes the command "exit PipeLine".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Enabled</w:t>
            </w:r>
          </w:p>
        </w:tc>
        <w:tc>
          <w:tcPr>
            <w:tcW w:w="1152" w:type="dxa"/>
            <w:hideMark/>
          </w:tcPr>
          <w:p w:rsidR="00387EB9" w:rsidRDefault="00387EB9" w:rsidP="00EE7366">
            <w:pPr>
              <w:pStyle w:val="DP-TableRowText"/>
            </w:pPr>
            <w:r>
              <w:t>64 - 78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Enabled</w:t>
            </w:r>
          </w:p>
        </w:tc>
        <w:tc>
          <w:tcPr>
            <w:tcW w:w="1152" w:type="dxa"/>
            <w:hideMark/>
          </w:tcPr>
          <w:p w:rsidR="00387EB9" w:rsidRDefault="00387EB9" w:rsidP="00EE7366">
            <w:pPr>
              <w:pStyle w:val="DP-TableRowText"/>
            </w:pPr>
            <w:r>
              <w:t>47 - 62</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clsConsumptionDataXML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1 - 45</w:t>
            </w:r>
          </w:p>
        </w:tc>
        <w:tc>
          <w:tcPr>
            <w:tcW w:w="6964" w:type="dxa"/>
            <w:hideMark/>
          </w:tcPr>
          <w:p w:rsidR="00387EB9" w:rsidRDefault="00387EB9" w:rsidP="00EE7366">
            <w:pPr>
              <w:pStyle w:val="DP-TableRowText"/>
            </w:pPr>
            <w:r>
              <w:t>'+ ' Module : clsConsumptionDataXML ' Description: Object for importing consumption data in Supply Chain Manager ' : XML format ' Procedures : Import() ' LoadXML(strFile As String) ' Get DataInterval() ' Let DataInterval(ByVal dblValue As Double) ' Get DataSource() ' Let DataSource(ByVal strName As String) ' Get DateExported() ' Let DateExported(ByVal dtmValue As Date) ' Get EndPeriod() ' Let EndPeriod(ByVal dtmValue As Date) ' Get StartPeriod() ' Let StartPeriod(ByVal dtmValue As Date) ' Get SystemName() ' Let SystemName(ByVal strName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DataInterval</w:t>
            </w:r>
          </w:p>
        </w:tc>
        <w:tc>
          <w:tcPr>
            <w:tcW w:w="1152" w:type="dxa"/>
            <w:hideMark/>
          </w:tcPr>
          <w:p w:rsidR="00387EB9" w:rsidRDefault="00387EB9" w:rsidP="00EE7366">
            <w:pPr>
              <w:pStyle w:val="DP-TableRowText"/>
            </w:pPr>
            <w:r>
              <w:t>260 - 272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DataInterval</w:t>
            </w:r>
          </w:p>
        </w:tc>
        <w:tc>
          <w:tcPr>
            <w:tcW w:w="1152" w:type="dxa"/>
            <w:hideMark/>
          </w:tcPr>
          <w:p w:rsidR="00387EB9" w:rsidRDefault="00387EB9" w:rsidP="00EE7366">
            <w:pPr>
              <w:pStyle w:val="DP-TableRowText"/>
            </w:pPr>
            <w:r>
              <w:t>239 - 251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Datasource</w:t>
            </w:r>
          </w:p>
        </w:tc>
        <w:tc>
          <w:tcPr>
            <w:tcW w:w="1152" w:type="dxa"/>
            <w:hideMark/>
          </w:tcPr>
          <w:p w:rsidR="00387EB9" w:rsidRDefault="00387EB9" w:rsidP="00EE7366">
            <w:pPr>
              <w:pStyle w:val="DP-TableRowText"/>
            </w:pPr>
            <w:r>
              <w:t>303 - 315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Datasource</w:t>
            </w:r>
          </w:p>
        </w:tc>
        <w:tc>
          <w:tcPr>
            <w:tcW w:w="1152" w:type="dxa"/>
            <w:hideMark/>
          </w:tcPr>
          <w:p w:rsidR="00387EB9" w:rsidRDefault="00387EB9" w:rsidP="00EE7366">
            <w:pPr>
              <w:pStyle w:val="DP-TableRowText"/>
            </w:pPr>
            <w:r>
              <w:t>282 - 294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DateExported</w:t>
            </w:r>
          </w:p>
        </w:tc>
        <w:tc>
          <w:tcPr>
            <w:tcW w:w="1152" w:type="dxa"/>
            <w:hideMark/>
          </w:tcPr>
          <w:p w:rsidR="00387EB9" w:rsidRDefault="00387EB9" w:rsidP="00EE7366">
            <w:pPr>
              <w:pStyle w:val="DP-TableRowText"/>
            </w:pPr>
            <w:r>
              <w:t>346 - 358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DateExported</w:t>
            </w:r>
          </w:p>
        </w:tc>
        <w:tc>
          <w:tcPr>
            <w:tcW w:w="1152" w:type="dxa"/>
            <w:hideMark/>
          </w:tcPr>
          <w:p w:rsidR="00387EB9" w:rsidRDefault="00387EB9" w:rsidP="00EE7366">
            <w:pPr>
              <w:pStyle w:val="DP-TableRowText"/>
            </w:pPr>
            <w:r>
              <w:t>325 - 337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EndPeriod</w:t>
            </w:r>
          </w:p>
        </w:tc>
        <w:tc>
          <w:tcPr>
            <w:tcW w:w="1152" w:type="dxa"/>
            <w:hideMark/>
          </w:tcPr>
          <w:p w:rsidR="00387EB9" w:rsidRDefault="00387EB9" w:rsidP="00EE7366">
            <w:pPr>
              <w:pStyle w:val="DP-TableRowText"/>
            </w:pPr>
            <w:r>
              <w:t>389 - 401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EndPeriod</w:t>
            </w:r>
          </w:p>
        </w:tc>
        <w:tc>
          <w:tcPr>
            <w:tcW w:w="1152" w:type="dxa"/>
            <w:hideMark/>
          </w:tcPr>
          <w:p w:rsidR="00387EB9" w:rsidRDefault="00387EB9" w:rsidP="00EE7366">
            <w:pPr>
              <w:pStyle w:val="DP-TableRowText"/>
            </w:pPr>
            <w:r>
              <w:t>368 - 380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w:t>
            </w:r>
          </w:p>
        </w:tc>
        <w:tc>
          <w:tcPr>
            <w:tcW w:w="1152" w:type="dxa"/>
            <w:hideMark/>
          </w:tcPr>
          <w:p w:rsidR="00387EB9" w:rsidRDefault="00387EB9" w:rsidP="00EE7366">
            <w:pPr>
              <w:pStyle w:val="DP-TableRowText"/>
            </w:pPr>
            <w:r>
              <w:t>46 - 155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LoadXML</w:t>
            </w:r>
          </w:p>
        </w:tc>
        <w:tc>
          <w:tcPr>
            <w:tcW w:w="1152" w:type="dxa"/>
            <w:hideMark/>
          </w:tcPr>
          <w:p w:rsidR="00387EB9" w:rsidRDefault="00387EB9" w:rsidP="00EE7366">
            <w:pPr>
              <w:pStyle w:val="DP-TableRowText"/>
            </w:pPr>
            <w:r>
              <w:t>167 - 229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StartPeriod</w:t>
            </w:r>
          </w:p>
        </w:tc>
        <w:tc>
          <w:tcPr>
            <w:tcW w:w="1152" w:type="dxa"/>
            <w:hideMark/>
          </w:tcPr>
          <w:p w:rsidR="00387EB9" w:rsidRDefault="00387EB9" w:rsidP="00EE7366">
            <w:pPr>
              <w:pStyle w:val="DP-TableRowText"/>
            </w:pPr>
            <w:r>
              <w:t>432 - 444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StartPeriod</w:t>
            </w:r>
          </w:p>
        </w:tc>
        <w:tc>
          <w:tcPr>
            <w:tcW w:w="1152" w:type="dxa"/>
            <w:hideMark/>
          </w:tcPr>
          <w:p w:rsidR="00387EB9" w:rsidRDefault="00387EB9" w:rsidP="00EE7366">
            <w:pPr>
              <w:pStyle w:val="DP-TableRowText"/>
            </w:pPr>
            <w:r>
              <w:t>411 - 423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SystemName</w:t>
            </w:r>
          </w:p>
        </w:tc>
        <w:tc>
          <w:tcPr>
            <w:tcW w:w="1152" w:type="dxa"/>
            <w:hideMark/>
          </w:tcPr>
          <w:p w:rsidR="00387EB9" w:rsidRDefault="00387EB9" w:rsidP="00EE7366">
            <w:pPr>
              <w:pStyle w:val="DP-TableRowText"/>
            </w:pPr>
            <w:r>
              <w:t>454 - 466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SystemName</w:t>
            </w:r>
          </w:p>
        </w:tc>
        <w:tc>
          <w:tcPr>
            <w:tcW w:w="1152" w:type="dxa"/>
            <w:hideMark/>
          </w:tcPr>
          <w:p w:rsidR="00387EB9" w:rsidRDefault="00387EB9" w:rsidP="00EE7366">
            <w:pPr>
              <w:pStyle w:val="DP-TableRowText"/>
            </w:pPr>
            <w:r>
              <w:t>475 - 487</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clsExportExcel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1 - 46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Class_Initialize</w:t>
            </w:r>
          </w:p>
        </w:tc>
        <w:tc>
          <w:tcPr>
            <w:tcW w:w="1152" w:type="dxa"/>
            <w:hideMark/>
          </w:tcPr>
          <w:p w:rsidR="00387EB9" w:rsidRDefault="00387EB9" w:rsidP="00EE7366">
            <w:pPr>
              <w:pStyle w:val="DP-TableRowText"/>
            </w:pPr>
            <w:r>
              <w:t>553 - 556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Class_Terminate</w:t>
            </w:r>
          </w:p>
        </w:tc>
        <w:tc>
          <w:tcPr>
            <w:tcW w:w="1152" w:type="dxa"/>
            <w:hideMark/>
          </w:tcPr>
          <w:p w:rsidR="00387EB9" w:rsidRDefault="00387EB9" w:rsidP="00EE7366">
            <w:pPr>
              <w:pStyle w:val="DP-TableRowText"/>
            </w:pPr>
            <w:r>
              <w:t>557 - 568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CloseFile</w:t>
            </w:r>
          </w:p>
        </w:tc>
        <w:tc>
          <w:tcPr>
            <w:tcW w:w="1152" w:type="dxa"/>
            <w:hideMark/>
          </w:tcPr>
          <w:p w:rsidR="00387EB9" w:rsidRDefault="00387EB9" w:rsidP="00EE7366">
            <w:pPr>
              <w:pStyle w:val="DP-TableRowText"/>
            </w:pPr>
            <w:r>
              <w:t>128 - 133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ColumnLetter</w:t>
            </w:r>
          </w:p>
        </w:tc>
        <w:tc>
          <w:tcPr>
            <w:tcW w:w="1152" w:type="dxa"/>
            <w:hideMark/>
          </w:tcPr>
          <w:p w:rsidR="00387EB9" w:rsidRDefault="00387EB9" w:rsidP="00EE7366">
            <w:pPr>
              <w:pStyle w:val="DP-TableRowText"/>
            </w:pPr>
            <w:r>
              <w:t>260 - 279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CreateFile</w:t>
            </w:r>
          </w:p>
        </w:tc>
        <w:tc>
          <w:tcPr>
            <w:tcW w:w="1152" w:type="dxa"/>
            <w:hideMark/>
          </w:tcPr>
          <w:p w:rsidR="00387EB9" w:rsidRDefault="00387EB9" w:rsidP="00EE7366">
            <w:pPr>
              <w:pStyle w:val="DP-TableRowText"/>
            </w:pPr>
            <w:r>
              <w:t>65 - 90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CreateWorksheet</w:t>
            </w:r>
          </w:p>
        </w:tc>
        <w:tc>
          <w:tcPr>
            <w:tcW w:w="1152" w:type="dxa"/>
            <w:hideMark/>
          </w:tcPr>
          <w:p w:rsidR="00387EB9" w:rsidRDefault="00387EB9" w:rsidP="00EE7366">
            <w:pPr>
              <w:pStyle w:val="DP-TableRowText"/>
            </w:pPr>
            <w:r>
              <w:t>143 - 149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deleterows</w:t>
            </w:r>
          </w:p>
        </w:tc>
        <w:tc>
          <w:tcPr>
            <w:tcW w:w="1152" w:type="dxa"/>
            <w:hideMark/>
          </w:tcPr>
          <w:p w:rsidR="00387EB9" w:rsidRDefault="00387EB9" w:rsidP="00EE7366">
            <w:pPr>
              <w:pStyle w:val="DP-TableRowText"/>
            </w:pPr>
            <w:r>
              <w:t>117 - 120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FormatCells</w:t>
            </w:r>
          </w:p>
        </w:tc>
        <w:tc>
          <w:tcPr>
            <w:tcW w:w="1152" w:type="dxa"/>
            <w:hideMark/>
          </w:tcPr>
          <w:p w:rsidR="00387EB9" w:rsidRDefault="00387EB9" w:rsidP="00EE7366">
            <w:pPr>
              <w:pStyle w:val="DP-TableRowText"/>
            </w:pPr>
            <w:r>
              <w:t>300 - 359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FormatSelection</w:t>
            </w:r>
          </w:p>
        </w:tc>
        <w:tc>
          <w:tcPr>
            <w:tcW w:w="1152" w:type="dxa"/>
            <w:hideMark/>
          </w:tcPr>
          <w:p w:rsidR="00387EB9" w:rsidRDefault="00387EB9" w:rsidP="00EE7366">
            <w:pPr>
              <w:pStyle w:val="DP-TableRowText"/>
            </w:pPr>
            <w:r>
              <w:t>445 - 485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FormatWorksheet</w:t>
            </w:r>
          </w:p>
        </w:tc>
        <w:tc>
          <w:tcPr>
            <w:tcW w:w="1152" w:type="dxa"/>
            <w:hideMark/>
          </w:tcPr>
          <w:p w:rsidR="00387EB9" w:rsidRDefault="00387EB9" w:rsidP="00EE7366">
            <w:pPr>
              <w:pStyle w:val="DP-TableRowText"/>
            </w:pPr>
            <w:r>
              <w:t>214 - 229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getcolumn</w:t>
            </w:r>
          </w:p>
        </w:tc>
        <w:tc>
          <w:tcPr>
            <w:tcW w:w="1152" w:type="dxa"/>
            <w:hideMark/>
          </w:tcPr>
          <w:p w:rsidR="00387EB9" w:rsidRDefault="00387EB9" w:rsidP="00EE7366">
            <w:pPr>
              <w:pStyle w:val="DP-TableRowText"/>
            </w:pPr>
            <w:r>
              <w:t>282 - 285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getexcelfilename</w:t>
            </w:r>
          </w:p>
        </w:tc>
        <w:tc>
          <w:tcPr>
            <w:tcW w:w="1152" w:type="dxa"/>
            <w:hideMark/>
          </w:tcPr>
          <w:p w:rsidR="00387EB9" w:rsidRDefault="00387EB9" w:rsidP="00EE7366">
            <w:pPr>
              <w:pStyle w:val="DP-TableRowText"/>
            </w:pPr>
            <w:r>
              <w:t>47 - 64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GetLastActiveColumn</w:t>
            </w:r>
          </w:p>
        </w:tc>
        <w:tc>
          <w:tcPr>
            <w:tcW w:w="1152" w:type="dxa"/>
            <w:hideMark/>
          </w:tcPr>
          <w:p w:rsidR="00387EB9" w:rsidRDefault="00387EB9" w:rsidP="00EE7366">
            <w:pPr>
              <w:pStyle w:val="DP-TableRowText"/>
            </w:pPr>
            <w:r>
              <w:t>368 - 375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GetLastActiveRow</w:t>
            </w:r>
          </w:p>
        </w:tc>
        <w:tc>
          <w:tcPr>
            <w:tcW w:w="1152" w:type="dxa"/>
            <w:hideMark/>
          </w:tcPr>
          <w:p w:rsidR="00387EB9" w:rsidRDefault="00387EB9" w:rsidP="00EE7366">
            <w:pPr>
              <w:pStyle w:val="DP-TableRowText"/>
            </w:pPr>
            <w:r>
              <w:t>360 - 367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GetValue</w:t>
            </w:r>
          </w:p>
        </w:tc>
        <w:tc>
          <w:tcPr>
            <w:tcW w:w="1152" w:type="dxa"/>
            <w:hideMark/>
          </w:tcPr>
          <w:p w:rsidR="00387EB9" w:rsidRDefault="00387EB9" w:rsidP="00EE7366">
            <w:pPr>
              <w:pStyle w:val="DP-TableRowText"/>
            </w:pPr>
            <w:r>
              <w:t>288 - 290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InsertRows</w:t>
            </w:r>
          </w:p>
        </w:tc>
        <w:tc>
          <w:tcPr>
            <w:tcW w:w="1152" w:type="dxa"/>
            <w:hideMark/>
          </w:tcPr>
          <w:p w:rsidR="00387EB9" w:rsidRDefault="00387EB9" w:rsidP="00EE7366">
            <w:pPr>
              <w:pStyle w:val="DP-TableRowText"/>
            </w:pPr>
            <w:r>
              <w:t>376 - 381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MergeCells</w:t>
            </w:r>
          </w:p>
        </w:tc>
        <w:tc>
          <w:tcPr>
            <w:tcW w:w="1152" w:type="dxa"/>
            <w:hideMark/>
          </w:tcPr>
          <w:p w:rsidR="00387EB9" w:rsidRDefault="00387EB9" w:rsidP="00EE7366">
            <w:pPr>
              <w:pStyle w:val="DP-TableRowText"/>
            </w:pPr>
            <w:r>
              <w:t>291 - 299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MoveActiveSheetToEnd</w:t>
            </w:r>
          </w:p>
        </w:tc>
        <w:tc>
          <w:tcPr>
            <w:tcW w:w="1152" w:type="dxa"/>
            <w:hideMark/>
          </w:tcPr>
          <w:p w:rsidR="00387EB9" w:rsidRDefault="00387EB9" w:rsidP="00EE7366">
            <w:pPr>
              <w:pStyle w:val="DP-TableRowText"/>
            </w:pPr>
            <w:r>
              <w:t>538 - 540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OpenFile</w:t>
            </w:r>
          </w:p>
        </w:tc>
        <w:tc>
          <w:tcPr>
            <w:tcW w:w="1152" w:type="dxa"/>
            <w:hideMark/>
          </w:tcPr>
          <w:p w:rsidR="00387EB9" w:rsidRDefault="00387EB9" w:rsidP="00EE7366">
            <w:pPr>
              <w:pStyle w:val="DP-TableRowText"/>
            </w:pPr>
            <w:r>
              <w:t>121 - 127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PageSetup</w:t>
            </w:r>
          </w:p>
        </w:tc>
        <w:tc>
          <w:tcPr>
            <w:tcW w:w="1152" w:type="dxa"/>
            <w:hideMark/>
          </w:tcPr>
          <w:p w:rsidR="00387EB9" w:rsidRDefault="00387EB9" w:rsidP="00EE7366">
            <w:pPr>
              <w:pStyle w:val="DP-TableRowText"/>
            </w:pPr>
            <w:r>
              <w:t>396 - 444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PutValueN</w:t>
            </w:r>
          </w:p>
        </w:tc>
        <w:tc>
          <w:tcPr>
            <w:tcW w:w="1152" w:type="dxa"/>
            <w:hideMark/>
          </w:tcPr>
          <w:p w:rsidR="00387EB9" w:rsidRDefault="00387EB9" w:rsidP="00EE7366">
            <w:pPr>
              <w:pStyle w:val="DP-TableRowText"/>
            </w:pPr>
            <w:r>
              <w:t>105 - 116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PutValueS</w:t>
            </w:r>
          </w:p>
        </w:tc>
        <w:tc>
          <w:tcPr>
            <w:tcW w:w="1152" w:type="dxa"/>
            <w:hideMark/>
          </w:tcPr>
          <w:p w:rsidR="00387EB9" w:rsidRDefault="00387EB9" w:rsidP="00EE7366">
            <w:pPr>
              <w:pStyle w:val="DP-TableRowText"/>
            </w:pPr>
            <w:r>
              <w:t>100 - 104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RemoveEmptySheets</w:t>
            </w:r>
          </w:p>
        </w:tc>
        <w:tc>
          <w:tcPr>
            <w:tcW w:w="1152" w:type="dxa"/>
            <w:hideMark/>
          </w:tcPr>
          <w:p w:rsidR="00387EB9" w:rsidRDefault="00387EB9" w:rsidP="00EE7366">
            <w:pPr>
              <w:pStyle w:val="DP-TableRowText"/>
            </w:pPr>
            <w:r>
              <w:t>542 - 552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RemoveEqualValues</w:t>
            </w:r>
          </w:p>
        </w:tc>
        <w:tc>
          <w:tcPr>
            <w:tcW w:w="1152" w:type="dxa"/>
            <w:hideMark/>
          </w:tcPr>
          <w:p w:rsidR="00387EB9" w:rsidRDefault="00387EB9" w:rsidP="00EE7366">
            <w:pPr>
              <w:pStyle w:val="DP-TableRowText"/>
            </w:pPr>
            <w:r>
              <w:t>486 - 537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RemoveWorksheets</w:t>
            </w:r>
          </w:p>
        </w:tc>
        <w:tc>
          <w:tcPr>
            <w:tcW w:w="1152" w:type="dxa"/>
            <w:hideMark/>
          </w:tcPr>
          <w:p w:rsidR="00387EB9" w:rsidRDefault="00387EB9" w:rsidP="00EE7366">
            <w:pPr>
              <w:pStyle w:val="DP-TableRowText"/>
            </w:pPr>
            <w:r>
              <w:t>150 - 156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RenameWorkSheet</w:t>
            </w:r>
          </w:p>
        </w:tc>
        <w:tc>
          <w:tcPr>
            <w:tcW w:w="1152" w:type="dxa"/>
            <w:hideMark/>
          </w:tcPr>
          <w:p w:rsidR="00387EB9" w:rsidRDefault="00387EB9" w:rsidP="00EE7366">
            <w:pPr>
              <w:pStyle w:val="DP-TableRowText"/>
            </w:pPr>
            <w:r>
              <w:t>157 - 209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SaveFile</w:t>
            </w:r>
          </w:p>
        </w:tc>
        <w:tc>
          <w:tcPr>
            <w:tcW w:w="1152" w:type="dxa"/>
            <w:hideMark/>
          </w:tcPr>
          <w:p w:rsidR="00387EB9" w:rsidRDefault="00387EB9" w:rsidP="00EE7366">
            <w:pPr>
              <w:pStyle w:val="DP-TableRowText"/>
            </w:pPr>
            <w:r>
              <w:t>135 - 140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SelectRange</w:t>
            </w:r>
          </w:p>
        </w:tc>
        <w:tc>
          <w:tcPr>
            <w:tcW w:w="1152" w:type="dxa"/>
            <w:hideMark/>
          </w:tcPr>
          <w:p w:rsidR="00387EB9" w:rsidRDefault="00387EB9" w:rsidP="00EE7366">
            <w:pPr>
              <w:pStyle w:val="DP-TableRowText"/>
            </w:pPr>
            <w:r>
              <w:t>382 - 395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SelectWorksheet</w:t>
            </w:r>
          </w:p>
        </w:tc>
        <w:tc>
          <w:tcPr>
            <w:tcW w:w="1152" w:type="dxa"/>
            <w:hideMark/>
          </w:tcPr>
          <w:p w:rsidR="00387EB9" w:rsidRDefault="00387EB9" w:rsidP="00EE7366">
            <w:pPr>
              <w:pStyle w:val="DP-TableRowText"/>
            </w:pPr>
            <w:r>
              <w:t>210 - 213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setcolumn</w:t>
            </w:r>
          </w:p>
        </w:tc>
        <w:tc>
          <w:tcPr>
            <w:tcW w:w="1152" w:type="dxa"/>
            <w:hideMark/>
          </w:tcPr>
          <w:p w:rsidR="00387EB9" w:rsidRDefault="00387EB9" w:rsidP="00EE7366">
            <w:pPr>
              <w:pStyle w:val="DP-TableRowText"/>
            </w:pPr>
            <w:r>
              <w:t>257 - 259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setcolwidth</w:t>
            </w:r>
          </w:p>
        </w:tc>
        <w:tc>
          <w:tcPr>
            <w:tcW w:w="1152" w:type="dxa"/>
            <w:hideMark/>
          </w:tcPr>
          <w:p w:rsidR="00387EB9" w:rsidRDefault="00387EB9" w:rsidP="00EE7366">
            <w:pPr>
              <w:pStyle w:val="DP-TableRowText"/>
            </w:pPr>
            <w:r>
              <w:t>91 - 95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setrowcol</w:t>
            </w:r>
          </w:p>
        </w:tc>
        <w:tc>
          <w:tcPr>
            <w:tcW w:w="1152" w:type="dxa"/>
            <w:hideMark/>
          </w:tcPr>
          <w:p w:rsidR="00387EB9" w:rsidRDefault="00387EB9" w:rsidP="00EE7366">
            <w:pPr>
              <w:pStyle w:val="DP-TableRowText"/>
            </w:pPr>
            <w:r>
              <w:t>96 - 99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SetValue</w:t>
            </w:r>
          </w:p>
        </w:tc>
        <w:tc>
          <w:tcPr>
            <w:tcW w:w="1152" w:type="dxa"/>
            <w:hideMark/>
          </w:tcPr>
          <w:p w:rsidR="00387EB9" w:rsidRDefault="00387EB9" w:rsidP="00EE7366">
            <w:pPr>
              <w:pStyle w:val="DP-TableRowText"/>
            </w:pPr>
            <w:r>
              <w:t>230 - 256</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clsForecastDataXML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1 - 50</w:t>
            </w:r>
          </w:p>
        </w:tc>
        <w:tc>
          <w:tcPr>
            <w:tcW w:w="6964" w:type="dxa"/>
            <w:hideMark/>
          </w:tcPr>
          <w:p w:rsidR="00387EB9" w:rsidRDefault="00387EB9" w:rsidP="00EE7366">
            <w:pPr>
              <w:pStyle w:val="DP-TableRowText"/>
            </w:pPr>
            <w:r>
              <w:t>'+ ' Module : clsForecastDataXML ' Description: Object for importing consumption data from Quantimed/SCMS ' : XML format ' Procedures : Import() ' LoadXML2(strFile As String) ' Get DataInterval() ' Let DataInterval(ByVal dblValue As Double) ' Get DataSource() ' Let DataSource(ByVal strName As String) ' Get DateExported() ' Let DateExported(ByVal dtmValue As Date) ' Get EndPeriod() ' Let EndPeriod(ByVal dtmValue As Date) ' Get StartPeriod() ' Let StartPeriod(ByVal dtmValue As Date) ' Get SystemName() ' Let SystemName(ByVal strName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DataInterval</w:t>
            </w:r>
          </w:p>
        </w:tc>
        <w:tc>
          <w:tcPr>
            <w:tcW w:w="1152" w:type="dxa"/>
            <w:hideMark/>
          </w:tcPr>
          <w:p w:rsidR="00387EB9" w:rsidRDefault="00387EB9" w:rsidP="00EE7366">
            <w:pPr>
              <w:pStyle w:val="DP-TableRowText"/>
            </w:pPr>
            <w:r>
              <w:t>407 - 419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DataInterval</w:t>
            </w:r>
          </w:p>
        </w:tc>
        <w:tc>
          <w:tcPr>
            <w:tcW w:w="1152" w:type="dxa"/>
            <w:hideMark/>
          </w:tcPr>
          <w:p w:rsidR="00387EB9" w:rsidRDefault="00387EB9" w:rsidP="00EE7366">
            <w:pPr>
              <w:pStyle w:val="DP-TableRowText"/>
            </w:pPr>
            <w:r>
              <w:t>428 - 440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Datasource</w:t>
            </w:r>
          </w:p>
        </w:tc>
        <w:tc>
          <w:tcPr>
            <w:tcW w:w="1152" w:type="dxa"/>
            <w:hideMark/>
          </w:tcPr>
          <w:p w:rsidR="00387EB9" w:rsidRDefault="00387EB9" w:rsidP="00EE7366">
            <w:pPr>
              <w:pStyle w:val="DP-TableRowText"/>
            </w:pPr>
            <w:r>
              <w:t>450 - 462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Datasource</w:t>
            </w:r>
          </w:p>
        </w:tc>
        <w:tc>
          <w:tcPr>
            <w:tcW w:w="1152" w:type="dxa"/>
            <w:hideMark/>
          </w:tcPr>
          <w:p w:rsidR="00387EB9" w:rsidRDefault="00387EB9" w:rsidP="00EE7366">
            <w:pPr>
              <w:pStyle w:val="DP-TableRowText"/>
            </w:pPr>
            <w:r>
              <w:t>471 - 483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DateExported</w:t>
            </w:r>
          </w:p>
        </w:tc>
        <w:tc>
          <w:tcPr>
            <w:tcW w:w="1152" w:type="dxa"/>
            <w:hideMark/>
          </w:tcPr>
          <w:p w:rsidR="00387EB9" w:rsidRDefault="00387EB9" w:rsidP="00EE7366">
            <w:pPr>
              <w:pStyle w:val="DP-TableRowText"/>
            </w:pPr>
            <w:r>
              <w:t>493 - 505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DateExported</w:t>
            </w:r>
          </w:p>
        </w:tc>
        <w:tc>
          <w:tcPr>
            <w:tcW w:w="1152" w:type="dxa"/>
            <w:hideMark/>
          </w:tcPr>
          <w:p w:rsidR="00387EB9" w:rsidRDefault="00387EB9" w:rsidP="00EE7366">
            <w:pPr>
              <w:pStyle w:val="DP-TableRowText"/>
            </w:pPr>
            <w:r>
              <w:t>514 - 526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EndPeriod</w:t>
            </w:r>
          </w:p>
        </w:tc>
        <w:tc>
          <w:tcPr>
            <w:tcW w:w="1152" w:type="dxa"/>
            <w:hideMark/>
          </w:tcPr>
          <w:p w:rsidR="00387EB9" w:rsidRDefault="00387EB9" w:rsidP="00EE7366">
            <w:pPr>
              <w:pStyle w:val="DP-TableRowText"/>
            </w:pPr>
            <w:r>
              <w:t>557 - 569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EndPeriod</w:t>
            </w:r>
          </w:p>
        </w:tc>
        <w:tc>
          <w:tcPr>
            <w:tcW w:w="1152" w:type="dxa"/>
            <w:hideMark/>
          </w:tcPr>
          <w:p w:rsidR="00387EB9" w:rsidRDefault="00387EB9" w:rsidP="00EE7366">
            <w:pPr>
              <w:pStyle w:val="DP-TableRowText"/>
            </w:pPr>
            <w:r>
              <w:t>536 - 548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w:t>
            </w:r>
          </w:p>
        </w:tc>
        <w:tc>
          <w:tcPr>
            <w:tcW w:w="1152" w:type="dxa"/>
            <w:hideMark/>
          </w:tcPr>
          <w:p w:rsidR="00387EB9" w:rsidRDefault="00387EB9" w:rsidP="00EE7366">
            <w:pPr>
              <w:pStyle w:val="DP-TableRowText"/>
            </w:pPr>
            <w:r>
              <w:t>51 - 227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LoadXML2</w:t>
            </w:r>
          </w:p>
        </w:tc>
        <w:tc>
          <w:tcPr>
            <w:tcW w:w="1152" w:type="dxa"/>
            <w:hideMark/>
          </w:tcPr>
          <w:p w:rsidR="00387EB9" w:rsidRDefault="00387EB9" w:rsidP="00EE7366">
            <w:pPr>
              <w:pStyle w:val="DP-TableRowText"/>
            </w:pPr>
            <w:r>
              <w:t>239 - 397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StartPeriod</w:t>
            </w:r>
          </w:p>
        </w:tc>
        <w:tc>
          <w:tcPr>
            <w:tcW w:w="1152" w:type="dxa"/>
            <w:hideMark/>
          </w:tcPr>
          <w:p w:rsidR="00387EB9" w:rsidRDefault="00387EB9" w:rsidP="00EE7366">
            <w:pPr>
              <w:pStyle w:val="DP-TableRowText"/>
            </w:pPr>
            <w:r>
              <w:t>579 - 591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StartPeriod</w:t>
            </w:r>
          </w:p>
        </w:tc>
        <w:tc>
          <w:tcPr>
            <w:tcW w:w="1152" w:type="dxa"/>
            <w:hideMark/>
          </w:tcPr>
          <w:p w:rsidR="00387EB9" w:rsidRDefault="00387EB9" w:rsidP="00EE7366">
            <w:pPr>
              <w:pStyle w:val="DP-TableRowText"/>
            </w:pPr>
            <w:r>
              <w:t>600 - 612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SystemName</w:t>
            </w:r>
          </w:p>
        </w:tc>
        <w:tc>
          <w:tcPr>
            <w:tcW w:w="1152" w:type="dxa"/>
            <w:hideMark/>
          </w:tcPr>
          <w:p w:rsidR="00387EB9" w:rsidRDefault="00387EB9" w:rsidP="00EE7366">
            <w:pPr>
              <w:pStyle w:val="DP-TableRowText"/>
            </w:pPr>
            <w:r>
              <w:t>622 - 634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SystemName</w:t>
            </w:r>
          </w:p>
        </w:tc>
        <w:tc>
          <w:tcPr>
            <w:tcW w:w="1152" w:type="dxa"/>
            <w:hideMark/>
          </w:tcPr>
          <w:p w:rsidR="00387EB9" w:rsidRDefault="00387EB9" w:rsidP="00EE7366">
            <w:pPr>
              <w:pStyle w:val="DP-TableRowText"/>
            </w:pPr>
            <w:r>
              <w:t>643 - 655</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clsProductDataXML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1 - 34</w:t>
            </w:r>
          </w:p>
        </w:tc>
        <w:tc>
          <w:tcPr>
            <w:tcW w:w="6964" w:type="dxa"/>
            <w:hideMark/>
          </w:tcPr>
          <w:p w:rsidR="00387EB9" w:rsidRDefault="00387EB9" w:rsidP="00EE7366">
            <w:pPr>
              <w:pStyle w:val="DP-TableRowText"/>
            </w:pPr>
            <w:r>
              <w:t>'+ ' Module : clsProductDataXML ' Description: Object for importing product data from SCMS source into PL ' : XML format ' Procedures : Import() ' LoadXML(strFile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w:t>
            </w:r>
          </w:p>
        </w:tc>
        <w:tc>
          <w:tcPr>
            <w:tcW w:w="1152" w:type="dxa"/>
            <w:hideMark/>
          </w:tcPr>
          <w:p w:rsidR="00387EB9" w:rsidRDefault="00387EB9" w:rsidP="00EE7366">
            <w:pPr>
              <w:pStyle w:val="DP-TableRowText"/>
            </w:pPr>
            <w:r>
              <w:t>35 - 410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ImportCountries</w:t>
            </w:r>
          </w:p>
        </w:tc>
        <w:tc>
          <w:tcPr>
            <w:tcW w:w="1152" w:type="dxa"/>
            <w:hideMark/>
          </w:tcPr>
          <w:p w:rsidR="00387EB9" w:rsidRDefault="00387EB9" w:rsidP="00EE7366">
            <w:pPr>
              <w:pStyle w:val="DP-TableRowText"/>
            </w:pPr>
            <w:r>
              <w:t>600 - 639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LoadXML</w:t>
            </w:r>
          </w:p>
        </w:tc>
        <w:tc>
          <w:tcPr>
            <w:tcW w:w="1152" w:type="dxa"/>
            <w:hideMark/>
          </w:tcPr>
          <w:p w:rsidR="00387EB9" w:rsidRDefault="00387EB9" w:rsidP="00EE7366">
            <w:pPr>
              <w:pStyle w:val="DP-TableRowText"/>
            </w:pPr>
            <w:r>
              <w:t>422 - 598</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clsShipmentDataXML</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1 - 28</w:t>
            </w:r>
          </w:p>
        </w:tc>
        <w:tc>
          <w:tcPr>
            <w:tcW w:w="6964" w:type="dxa"/>
            <w:hideMark/>
          </w:tcPr>
          <w:p w:rsidR="00387EB9" w:rsidRDefault="00387EB9" w:rsidP="00EE7366">
            <w:pPr>
              <w:pStyle w:val="DP-TableRowText"/>
            </w:pPr>
            <w:r>
              <w:t>'+ ' Module : clsShipmentDataXML ' Description: Object for importing product data from SCMS source into PL ' : XML format ' Procedures : Import() ' LoadXML(strFile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checkDuplicateMapping</w:t>
            </w:r>
          </w:p>
        </w:tc>
        <w:tc>
          <w:tcPr>
            <w:tcW w:w="1152" w:type="dxa"/>
            <w:hideMark/>
          </w:tcPr>
          <w:p w:rsidR="00387EB9" w:rsidRDefault="00387EB9" w:rsidP="00EE7366">
            <w:pPr>
              <w:pStyle w:val="DP-TableRowText"/>
            </w:pPr>
            <w:r>
              <w:t>533 - 581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w:t>
            </w:r>
          </w:p>
        </w:tc>
        <w:tc>
          <w:tcPr>
            <w:tcW w:w="1152" w:type="dxa"/>
            <w:hideMark/>
          </w:tcPr>
          <w:p w:rsidR="00387EB9" w:rsidRDefault="00387EB9" w:rsidP="00EE7366">
            <w:pPr>
              <w:pStyle w:val="DP-TableRowText"/>
            </w:pPr>
            <w:r>
              <w:t>29 - 98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ImportDatasources</w:t>
            </w:r>
          </w:p>
        </w:tc>
        <w:tc>
          <w:tcPr>
            <w:tcW w:w="1152" w:type="dxa"/>
            <w:hideMark/>
          </w:tcPr>
          <w:p w:rsidR="00387EB9" w:rsidRDefault="00387EB9" w:rsidP="00EE7366">
            <w:pPr>
              <w:pStyle w:val="DP-TableRowText"/>
            </w:pPr>
            <w:r>
              <w:t>233 - 272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ImportFundingsources</w:t>
            </w:r>
          </w:p>
        </w:tc>
        <w:tc>
          <w:tcPr>
            <w:tcW w:w="1152" w:type="dxa"/>
            <w:hideMark/>
          </w:tcPr>
          <w:p w:rsidR="00387EB9" w:rsidRDefault="00387EB9" w:rsidP="00EE7366">
            <w:pPr>
              <w:pStyle w:val="DP-TableRowText"/>
            </w:pPr>
            <w:r>
              <w:t>274 - 313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ImportProducts</w:t>
            </w:r>
          </w:p>
        </w:tc>
        <w:tc>
          <w:tcPr>
            <w:tcW w:w="1152" w:type="dxa"/>
            <w:hideMark/>
          </w:tcPr>
          <w:p w:rsidR="00387EB9" w:rsidRDefault="00387EB9" w:rsidP="00EE7366">
            <w:pPr>
              <w:pStyle w:val="DP-TableRowText"/>
            </w:pPr>
            <w:r>
              <w:t>315 - 379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ImportShipments</w:t>
            </w:r>
          </w:p>
        </w:tc>
        <w:tc>
          <w:tcPr>
            <w:tcW w:w="1152" w:type="dxa"/>
            <w:hideMark/>
          </w:tcPr>
          <w:p w:rsidR="00387EB9" w:rsidRDefault="00387EB9" w:rsidP="00EE7366">
            <w:pPr>
              <w:pStyle w:val="DP-TableRowText"/>
            </w:pPr>
            <w:r>
              <w:t>382 - 527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ImportSuppliers</w:t>
            </w:r>
          </w:p>
        </w:tc>
        <w:tc>
          <w:tcPr>
            <w:tcW w:w="1152" w:type="dxa"/>
            <w:hideMark/>
          </w:tcPr>
          <w:p w:rsidR="00387EB9" w:rsidRDefault="00387EB9" w:rsidP="00EE7366">
            <w:pPr>
              <w:pStyle w:val="DP-TableRowText"/>
            </w:pPr>
            <w:r>
              <w:t>182 - 231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LoadXML</w:t>
            </w:r>
          </w:p>
        </w:tc>
        <w:tc>
          <w:tcPr>
            <w:tcW w:w="1152" w:type="dxa"/>
            <w:hideMark/>
          </w:tcPr>
          <w:p w:rsidR="00387EB9" w:rsidRDefault="00387EB9" w:rsidP="00EE7366">
            <w:pPr>
              <w:pStyle w:val="DP-TableRowText"/>
            </w:pPr>
            <w:r>
              <w:t>108 - 180</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modEstimation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1 - 15</w:t>
            </w:r>
          </w:p>
        </w:tc>
        <w:tc>
          <w:tcPr>
            <w:tcW w:w="6964" w:type="dxa"/>
            <w:hideMark/>
          </w:tcPr>
          <w:p w:rsidR="00387EB9" w:rsidRDefault="00387EB9" w:rsidP="00EE7366">
            <w:pPr>
              <w:pStyle w:val="DP-TableRowText"/>
            </w:pPr>
            <w:r>
              <w:t>'+ ' Module : modEstimation ' Description: ' Procedures : creaMonthlyTrendConsumption(strProductID As String, intEndYear As Integer) ' GetPeriodAverages(dtmStart As String, dtmEnd As String, blnUseEstimates As Integer) ' TempAttach(strDatabase)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creaMonthlyTrendConsumption</w:t>
            </w:r>
          </w:p>
        </w:tc>
        <w:tc>
          <w:tcPr>
            <w:tcW w:w="1152" w:type="dxa"/>
            <w:hideMark/>
          </w:tcPr>
          <w:p w:rsidR="00387EB9" w:rsidRDefault="00387EB9" w:rsidP="00EE7366">
            <w:pPr>
              <w:pStyle w:val="DP-TableRowText"/>
            </w:pPr>
            <w:r>
              <w:t>32 - 300</w:t>
            </w:r>
          </w:p>
        </w:tc>
        <w:tc>
          <w:tcPr>
            <w:tcW w:w="6964" w:type="dxa"/>
            <w:hideMark/>
          </w:tcPr>
          <w:p w:rsidR="00387EB9" w:rsidRDefault="00387EB9" w:rsidP="00EE7366">
            <w:pPr>
              <w:pStyle w:val="DP-TableRowText"/>
            </w:pPr>
            <w:r>
              <w:t xml:space="preserve">'+ ' </w:t>
            </w:r>
            <w:proofErr w:type="gramStart"/>
            <w:r>
              <w:t>Procedure :</w:t>
            </w:r>
            <w:proofErr w:type="gramEnd"/>
            <w:r>
              <w:t xml:space="preserve"> creaMonthlyTrendConsumption ' Comments : Create MonthlyConsumption table for strProductID, ' : ending in intEndYear. First creates two temporary files from </w:t>
            </w:r>
            <w:proofErr w:type="gramStart"/>
            <w:r>
              <w:t>' :</w:t>
            </w:r>
            <w:proofErr w:type="gramEnd"/>
            <w:r>
              <w:t xml:space="preserve"> data in table Consumption. One file contains monthly estimates </w:t>
            </w:r>
            <w:proofErr w:type="gramStart"/>
            <w:r>
              <w:t>' :</w:t>
            </w:r>
            <w:proofErr w:type="gramEnd"/>
            <w:r>
              <w:t xml:space="preserve"> for actual consumption. One file contains monthly estimates for </w:t>
            </w:r>
            <w:proofErr w:type="gramStart"/>
            <w:r>
              <w:t>' :</w:t>
            </w:r>
            <w:proofErr w:type="gramEnd"/>
            <w:r>
              <w:t xml:space="preserve"> forecast consumption. The monthly consumption is the amount </w:t>
            </w:r>
            <w:proofErr w:type="gramStart"/>
            <w:r>
              <w:t>' :</w:t>
            </w:r>
            <w:proofErr w:type="gramEnd"/>
            <w:r>
              <w:t xml:space="preserve"> consumed averaged over the number of months; the last month in ' : the period absorbs any rounding errors. Finally, merge the two </w:t>
            </w:r>
            <w:proofErr w:type="gramStart"/>
            <w:r>
              <w:t>' :</w:t>
            </w:r>
            <w:proofErr w:type="gramEnd"/>
            <w:r>
              <w:t xml:space="preserve"> </w:t>
            </w:r>
            <w:r>
              <w:lastRenderedPageBreak/>
              <w:t>files, with actual consumption, where available, taking precedence ' : over forecast. ' Parameters: strProductID ' intEndYear - ' Returns : - ' Modified : 01 Jul 1998 JSL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GetPeriodAverages</w:t>
            </w:r>
          </w:p>
        </w:tc>
        <w:tc>
          <w:tcPr>
            <w:tcW w:w="1152" w:type="dxa"/>
            <w:hideMark/>
          </w:tcPr>
          <w:p w:rsidR="00387EB9" w:rsidRDefault="00387EB9" w:rsidP="00EE7366">
            <w:pPr>
              <w:pStyle w:val="DP-TableRowText"/>
            </w:pPr>
            <w:r>
              <w:t>314 - 544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GetPeriodAveragesForecast</w:t>
            </w:r>
          </w:p>
        </w:tc>
        <w:tc>
          <w:tcPr>
            <w:tcW w:w="1152" w:type="dxa"/>
            <w:hideMark/>
          </w:tcPr>
          <w:p w:rsidR="00387EB9" w:rsidRDefault="00387EB9" w:rsidP="00EE7366">
            <w:pPr>
              <w:pStyle w:val="DP-TableRowText"/>
            </w:pPr>
            <w:r>
              <w:t>557 - 789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TempAttach</w:t>
            </w:r>
          </w:p>
        </w:tc>
        <w:tc>
          <w:tcPr>
            <w:tcW w:w="1152" w:type="dxa"/>
            <w:hideMark/>
          </w:tcPr>
          <w:p w:rsidR="00387EB9" w:rsidRDefault="00387EB9" w:rsidP="00EE7366">
            <w:pPr>
              <w:pStyle w:val="DP-TableRowText"/>
            </w:pPr>
            <w:r>
              <w:t>799 - 823</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modHelpContextIDs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1 - 13</w:t>
            </w:r>
          </w:p>
        </w:tc>
        <w:tc>
          <w:tcPr>
            <w:tcW w:w="6964" w:type="dxa"/>
            <w:hideMark/>
          </w:tcPr>
          <w:p w:rsidR="00387EB9" w:rsidRDefault="00387EB9" w:rsidP="00EE7366">
            <w:pPr>
              <w:pStyle w:val="DP-TableRowText"/>
            </w:pPr>
            <w:r>
              <w:t>' Module : modHelpContextIDs ' Description: ' Procedures : CreateHelpContextIDs() ' CreateHelpContextIDsReports() ' GetHelpID(strForm As String, fIsForm As Boolean, bytIndex As Byte)</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CreateHelpContextIDs</w:t>
            </w:r>
          </w:p>
        </w:tc>
        <w:tc>
          <w:tcPr>
            <w:tcW w:w="1152" w:type="dxa"/>
            <w:hideMark/>
          </w:tcPr>
          <w:p w:rsidR="00387EB9" w:rsidRDefault="00387EB9" w:rsidP="00EE7366">
            <w:pPr>
              <w:pStyle w:val="DP-TableRowText"/>
            </w:pPr>
            <w:r>
              <w:t>14 - 55</w:t>
            </w:r>
          </w:p>
        </w:tc>
        <w:tc>
          <w:tcPr>
            <w:tcW w:w="6964" w:type="dxa"/>
            <w:hideMark/>
          </w:tcPr>
          <w:p w:rsidR="00387EB9" w:rsidRDefault="00387EB9" w:rsidP="00EE7366">
            <w:pPr>
              <w:pStyle w:val="DP-TableRowText"/>
            </w:pPr>
            <w:r>
              <w:t>' Comments : Generate a table of the HelpContext IDs text for all form ' : Objects ' Parameters : None ' Returns : None ' Created : 03/23/2000 JSL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CreateHelpContextIDsReports</w:t>
            </w:r>
          </w:p>
        </w:tc>
        <w:tc>
          <w:tcPr>
            <w:tcW w:w="1152" w:type="dxa"/>
            <w:hideMark/>
          </w:tcPr>
          <w:p w:rsidR="00387EB9" w:rsidRDefault="00387EB9" w:rsidP="00EE7366">
            <w:pPr>
              <w:pStyle w:val="DP-TableRowText"/>
            </w:pPr>
            <w:r>
              <w:t>57 - 99</w:t>
            </w:r>
          </w:p>
        </w:tc>
        <w:tc>
          <w:tcPr>
            <w:tcW w:w="6964" w:type="dxa"/>
            <w:hideMark/>
          </w:tcPr>
          <w:p w:rsidR="00387EB9" w:rsidRDefault="00387EB9" w:rsidP="00EE7366">
            <w:pPr>
              <w:pStyle w:val="DP-TableRowText"/>
            </w:pPr>
            <w:r>
              <w:t>' Comments : Generate a table of the HelpContext IDs text for all Report ' : Objects ' Parameters : None ' Returns : None ' Created : 03/23/2000 JSL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GetHelpID</w:t>
            </w:r>
          </w:p>
        </w:tc>
        <w:tc>
          <w:tcPr>
            <w:tcW w:w="1152" w:type="dxa"/>
            <w:hideMark/>
          </w:tcPr>
          <w:p w:rsidR="00387EB9" w:rsidRDefault="00387EB9" w:rsidP="00EE7366">
            <w:pPr>
              <w:pStyle w:val="DP-TableRowText"/>
            </w:pPr>
            <w:r>
              <w:t>101 - 156</w:t>
            </w:r>
          </w:p>
        </w:tc>
        <w:tc>
          <w:tcPr>
            <w:tcW w:w="6964" w:type="dxa"/>
            <w:hideMark/>
          </w:tcPr>
          <w:p w:rsidR="00387EB9" w:rsidRDefault="00387EB9" w:rsidP="00EE7366">
            <w:pPr>
              <w:pStyle w:val="DP-TableRowText"/>
            </w:pPr>
            <w:r>
              <w:t>' Comments : ' Parameters : ' Returns : String ' Created : 02-Aug-00 Jeff Leiner ' Modified : ' ' --------------------------------------------------------</w:t>
            </w:r>
          </w:p>
        </w:tc>
      </w:tr>
      <w:tr w:rsidR="00387EB9" w:rsidTr="00EE7366">
        <w:tc>
          <w:tcPr>
            <w:tcW w:w="0" w:type="auto"/>
            <w:vMerge w:val="restart"/>
            <w:hideMark/>
          </w:tcPr>
          <w:p w:rsidR="00387EB9" w:rsidRDefault="00387EB9" w:rsidP="00EE7366">
            <w:pPr>
              <w:pStyle w:val="DP-TableRowText"/>
            </w:pPr>
            <w:r>
              <w:t>modInterpolation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1 - 14</w:t>
            </w:r>
          </w:p>
        </w:tc>
        <w:tc>
          <w:tcPr>
            <w:tcW w:w="6964" w:type="dxa"/>
            <w:hideMark/>
          </w:tcPr>
          <w:p w:rsidR="00387EB9" w:rsidRDefault="00387EB9" w:rsidP="00EE7366">
            <w:pPr>
              <w:pStyle w:val="DP-TableRowText"/>
            </w:pPr>
            <w:r>
              <w:t>'+ ' Module : modEstimation ' Description: ' Procedures : creaMonthlyTrendConsumption(strProductID As String, intEndYear As Integer) ' GetPeriodAverages(dtmStart As String, dtmEnd As String, blnUseEstimates As Integer) ' TempAttach(strDatabase)</w:t>
            </w:r>
          </w:p>
        </w:tc>
      </w:tr>
      <w:tr w:rsidR="00387EB9" w:rsidTr="00EE7366">
        <w:tc>
          <w:tcPr>
            <w:tcW w:w="0" w:type="auto"/>
            <w:vMerge/>
            <w:hideMark/>
          </w:tcPr>
          <w:p w:rsidR="00387EB9" w:rsidRDefault="00387EB9" w:rsidP="00EE7366">
            <w:pPr>
              <w:pStyle w:val="DP-TableRowText"/>
            </w:pPr>
          </w:p>
        </w:tc>
        <w:tc>
          <w:tcPr>
            <w:tcW w:w="0" w:type="auto"/>
            <w:hideMark/>
          </w:tcPr>
          <w:p w:rsidR="00387EB9" w:rsidRDefault="00387EB9" w:rsidP="00EE7366">
            <w:pPr>
              <w:pStyle w:val="DP-TableRowText"/>
            </w:pPr>
            <w:r>
              <w:t>Interpolate</w:t>
            </w:r>
          </w:p>
        </w:tc>
        <w:tc>
          <w:tcPr>
            <w:tcW w:w="1152" w:type="dxa"/>
            <w:hideMark/>
          </w:tcPr>
          <w:p w:rsidR="00387EB9" w:rsidRDefault="00387EB9" w:rsidP="00EE7366">
            <w:pPr>
              <w:pStyle w:val="DP-TableRowText"/>
            </w:pPr>
            <w:r>
              <w:t>15 - 59</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Table Initialization</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1 - 26</w:t>
            </w:r>
          </w:p>
        </w:tc>
        <w:tc>
          <w:tcPr>
            <w:tcW w:w="6964" w:type="dxa"/>
            <w:hideMark/>
          </w:tcPr>
          <w:p w:rsidR="00387EB9" w:rsidRDefault="00387EB9" w:rsidP="00EE7366">
            <w:pPr>
              <w:pStyle w:val="DP-TableRowText"/>
            </w:pPr>
            <w:r>
              <w:t>'+ ' Module : Table Initialization ' Description: ' Procedures : AttachData(intStartup As Integer) ' AttachProgram() ' CheckProductDSLMonths() ' CheckY2kDates() ' CopyFile(strSource As String, strDestination As String) ' CopyFile_TSB(strSource As String, strDestination As String) ' GetAttachedPath(strDatabase As String, strTable As String) ' GetDBUpdateDate() ' iniTableLang() ' KillFile_tsb(strFile As String) ' RemoveOldVersion() ' SetLanguage(strLanguage As String) ' StartUp() ' UpdateShipData()</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AttachData</w:t>
            </w:r>
          </w:p>
        </w:tc>
        <w:tc>
          <w:tcPr>
            <w:tcW w:w="1152" w:type="dxa"/>
            <w:hideMark/>
          </w:tcPr>
          <w:p w:rsidR="00387EB9" w:rsidRDefault="00387EB9" w:rsidP="00EE7366">
            <w:pPr>
              <w:pStyle w:val="DP-TableRowText"/>
            </w:pPr>
            <w:r>
              <w:t>43 - 308</w:t>
            </w:r>
          </w:p>
        </w:tc>
        <w:tc>
          <w:tcPr>
            <w:tcW w:w="6964" w:type="dxa"/>
            <w:hideMark/>
          </w:tcPr>
          <w:p w:rsidR="00387EB9" w:rsidRDefault="00387EB9" w:rsidP="00EE7366">
            <w:pPr>
              <w:pStyle w:val="DP-TableRowText"/>
            </w:pPr>
            <w:r>
              <w:t xml:space="preserve">'+ ' </w:t>
            </w:r>
            <w:proofErr w:type="gramStart"/>
            <w:r>
              <w:t>Procedure :</w:t>
            </w:r>
            <w:proofErr w:type="gramEnd"/>
            <w:r>
              <w:t xml:space="preserve"> AttachData ' Comments : ' Update connection information to reflect FP program that is active, ' as indicated by IsCurrent setting in table Program. </w:t>
            </w:r>
            <w:proofErr w:type="gramStart"/>
            <w:r>
              <w:t>' If</w:t>
            </w:r>
            <w:proofErr w:type="gramEnd"/>
            <w:r>
              <w:t xml:space="preserve"> intStartUp is true, error returns invoke form frmProgram, ' which allows the user to reconfigure. </w:t>
            </w:r>
            <w:proofErr w:type="gramStart"/>
            <w:r>
              <w:t>' If</w:t>
            </w:r>
            <w:proofErr w:type="gramEnd"/>
            <w:r>
              <w:t xml:space="preserve"> new tables are added to the program, or attached, side of the tables, ' they must be added to this </w:t>
            </w:r>
            <w:r>
              <w:lastRenderedPageBreak/>
              <w:t>routine. ' Tables used to hold results for display of printing are cleared, ' to eliminate any references to installation specific lookup variables ' Parameters: intStartup - ' Returns : Integer - ' Modified : 01 Jul 1998 JSL '12 May 2004 LKB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AttachProgram</w:t>
            </w:r>
          </w:p>
        </w:tc>
        <w:tc>
          <w:tcPr>
            <w:tcW w:w="1152" w:type="dxa"/>
            <w:hideMark/>
          </w:tcPr>
          <w:p w:rsidR="00387EB9" w:rsidRDefault="00387EB9" w:rsidP="00EE7366">
            <w:pPr>
              <w:pStyle w:val="DP-TableRowText"/>
            </w:pPr>
            <w:r>
              <w:t>319 - 366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CheckProductDSLMonths</w:t>
            </w:r>
          </w:p>
        </w:tc>
        <w:tc>
          <w:tcPr>
            <w:tcW w:w="1152" w:type="dxa"/>
            <w:hideMark/>
          </w:tcPr>
          <w:p w:rsidR="00387EB9" w:rsidRDefault="00387EB9" w:rsidP="00EE7366">
            <w:pPr>
              <w:pStyle w:val="DP-TableRowText"/>
            </w:pPr>
            <w:r>
              <w:t>377 - 426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CheckY2kDates</w:t>
            </w:r>
          </w:p>
        </w:tc>
        <w:tc>
          <w:tcPr>
            <w:tcW w:w="1152" w:type="dxa"/>
            <w:hideMark/>
          </w:tcPr>
          <w:p w:rsidR="00387EB9" w:rsidRDefault="00387EB9" w:rsidP="00EE7366">
            <w:pPr>
              <w:pStyle w:val="DP-TableRowText"/>
            </w:pPr>
            <w:r>
              <w:t>439 - 503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CopyFile</w:t>
            </w:r>
          </w:p>
        </w:tc>
        <w:tc>
          <w:tcPr>
            <w:tcW w:w="1152" w:type="dxa"/>
            <w:hideMark/>
          </w:tcPr>
          <w:p w:rsidR="00387EB9" w:rsidRDefault="00387EB9" w:rsidP="00EE7366">
            <w:pPr>
              <w:pStyle w:val="DP-TableRowText"/>
            </w:pPr>
            <w:r>
              <w:t>514 - 529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CopyFile_TSB</w:t>
            </w:r>
          </w:p>
        </w:tc>
        <w:tc>
          <w:tcPr>
            <w:tcW w:w="1152" w:type="dxa"/>
            <w:hideMark/>
          </w:tcPr>
          <w:p w:rsidR="00387EB9" w:rsidRDefault="00387EB9" w:rsidP="00EE7366">
            <w:pPr>
              <w:pStyle w:val="DP-TableRowText"/>
            </w:pPr>
            <w:r>
              <w:t>540 - 582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GetAttachedPath</w:t>
            </w:r>
          </w:p>
        </w:tc>
        <w:tc>
          <w:tcPr>
            <w:tcW w:w="1152" w:type="dxa"/>
            <w:hideMark/>
          </w:tcPr>
          <w:p w:rsidR="00387EB9" w:rsidRDefault="00387EB9" w:rsidP="00EE7366">
            <w:pPr>
              <w:pStyle w:val="DP-TableRowText"/>
            </w:pPr>
            <w:r>
              <w:t>593 - 625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GetDBUpdateDate</w:t>
            </w:r>
          </w:p>
        </w:tc>
        <w:tc>
          <w:tcPr>
            <w:tcW w:w="1152" w:type="dxa"/>
            <w:hideMark/>
          </w:tcPr>
          <w:p w:rsidR="00387EB9" w:rsidRDefault="00387EB9" w:rsidP="00EE7366">
            <w:pPr>
              <w:pStyle w:val="DP-TableRowText"/>
            </w:pPr>
            <w:r>
              <w:t>636 - 652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iniTableLang</w:t>
            </w:r>
          </w:p>
        </w:tc>
        <w:tc>
          <w:tcPr>
            <w:tcW w:w="1152" w:type="dxa"/>
            <w:hideMark/>
          </w:tcPr>
          <w:p w:rsidR="00387EB9" w:rsidRDefault="00387EB9" w:rsidP="00EE7366">
            <w:pPr>
              <w:pStyle w:val="DP-TableRowText"/>
            </w:pPr>
            <w:r>
              <w:t>663 - 843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KillFile_tsb</w:t>
            </w:r>
          </w:p>
        </w:tc>
        <w:tc>
          <w:tcPr>
            <w:tcW w:w="1152" w:type="dxa"/>
            <w:hideMark/>
          </w:tcPr>
          <w:p w:rsidR="00387EB9" w:rsidRDefault="00387EB9" w:rsidP="00EE7366">
            <w:pPr>
              <w:pStyle w:val="DP-TableRowText"/>
            </w:pPr>
            <w:r>
              <w:t>853 - 868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RemoveOldVersion</w:t>
            </w:r>
          </w:p>
        </w:tc>
        <w:tc>
          <w:tcPr>
            <w:tcW w:w="1152" w:type="dxa"/>
            <w:hideMark/>
          </w:tcPr>
          <w:p w:rsidR="00387EB9" w:rsidRDefault="00387EB9" w:rsidP="00EE7366">
            <w:pPr>
              <w:pStyle w:val="DP-TableRowText"/>
            </w:pPr>
            <w:r>
              <w:t>878 - 900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SetLanguage</w:t>
            </w:r>
          </w:p>
        </w:tc>
        <w:tc>
          <w:tcPr>
            <w:tcW w:w="1152" w:type="dxa"/>
            <w:hideMark/>
          </w:tcPr>
          <w:p w:rsidR="00387EB9" w:rsidRDefault="00387EB9" w:rsidP="00EE7366">
            <w:pPr>
              <w:pStyle w:val="DP-TableRowText"/>
            </w:pPr>
            <w:r>
              <w:t>911 - 980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StartUp</w:t>
            </w:r>
          </w:p>
        </w:tc>
        <w:tc>
          <w:tcPr>
            <w:tcW w:w="1152" w:type="dxa"/>
            <w:hideMark/>
          </w:tcPr>
          <w:p w:rsidR="00387EB9" w:rsidRDefault="00387EB9" w:rsidP="00EE7366">
            <w:pPr>
              <w:pStyle w:val="DP-TableRowText"/>
            </w:pPr>
            <w:r>
              <w:t>990 - 1022</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UpdateShipData</w:t>
            </w:r>
          </w:p>
        </w:tc>
        <w:tc>
          <w:tcPr>
            <w:tcW w:w="1152" w:type="dxa"/>
            <w:hideMark/>
          </w:tcPr>
          <w:p w:rsidR="00387EB9" w:rsidRDefault="00387EB9" w:rsidP="00EE7366">
            <w:pPr>
              <w:pStyle w:val="DP-TableRowText"/>
            </w:pPr>
            <w:r>
              <w:t>1032 - 1047</w:t>
            </w:r>
          </w:p>
        </w:tc>
        <w:tc>
          <w:tcPr>
            <w:tcW w:w="6964" w:type="dxa"/>
            <w:hideMark/>
          </w:tcPr>
          <w:p w:rsidR="00387EB9" w:rsidRDefault="00387EB9" w:rsidP="00EE7366">
            <w:pPr>
              <w:pStyle w:val="DP-TableRowText"/>
            </w:pPr>
          </w:p>
        </w:tc>
      </w:tr>
      <w:tr w:rsidR="00387EB9" w:rsidTr="00EE7366">
        <w:tc>
          <w:tcPr>
            <w:tcW w:w="0" w:type="auto"/>
            <w:vMerge w:val="restart"/>
            <w:hideMark/>
          </w:tcPr>
          <w:p w:rsidR="00387EB9" w:rsidRDefault="00387EB9" w:rsidP="00EE7366">
            <w:pPr>
              <w:pStyle w:val="DP-TableRowText"/>
            </w:pPr>
            <w:r>
              <w:t>Table Utils</w:t>
            </w:r>
          </w:p>
        </w:tc>
        <w:tc>
          <w:tcPr>
            <w:tcW w:w="0" w:type="auto"/>
            <w:hideMark/>
          </w:tcPr>
          <w:p w:rsidR="00387EB9" w:rsidRDefault="00387EB9" w:rsidP="00EE7366">
            <w:pPr>
              <w:pStyle w:val="DP-TableRowText"/>
            </w:pPr>
            <w:r>
              <w:t>(General Declarations)</w:t>
            </w:r>
          </w:p>
        </w:tc>
        <w:tc>
          <w:tcPr>
            <w:tcW w:w="1152" w:type="dxa"/>
            <w:hideMark/>
          </w:tcPr>
          <w:p w:rsidR="00387EB9" w:rsidRDefault="00387EB9" w:rsidP="00EE7366">
            <w:pPr>
              <w:pStyle w:val="DP-TableRowText"/>
            </w:pPr>
            <w:r>
              <w:t>1 - 34</w:t>
            </w:r>
          </w:p>
        </w:tc>
        <w:tc>
          <w:tcPr>
            <w:tcW w:w="6964" w:type="dxa"/>
            <w:hideMark/>
          </w:tcPr>
          <w:p w:rsidR="00387EB9" w:rsidRDefault="00387EB9" w:rsidP="00EE7366">
            <w:pPr>
              <w:pStyle w:val="DP-TableRowText"/>
            </w:pPr>
            <w:r>
              <w:t xml:space="preserve">'+ ' Module : Table Utils ' Description: ' Procedures : AtNewRecord(frm As Form) ' CodeUsed(strCode As String, strTable As String, strCodeField As String) ' CreateMonthlyAction(intEndYear As Integer) ' CreateMonthlyConsumption(strProductID As String, intEndYear As Integer, intKeepData As Integer) ' CreateMonthlyMethodConsumption(varStrMethod, varIntEndYear) ' CreateMonthlyMethodStock(strMethod As String, intEndYear As Integer, Optional fSkipPlanned As Boolean) ' CreateMonthlyProblem(intEndYear As Integer) ' CreateMonthlyShipment(strProductID As String, Optional fSkipPlanned As Boolean) ' CreateMonthlyStock(strProductID As String, ByVal intEndYear As Integer, intKeepData As Integer, Optional fSkipPlanned As Boolean) ' CreateShipSched(intEndYear As Integer) ' GetDesLevel(varProductID) ' GetDesMin(varProductID) ' GetLastYear(strProductID As String) ' getLeadTime(strProductID As String, strSupplierID As String, intLTType As Integer) ' getmaxMonths(strProductID </w:t>
            </w:r>
            <w:r>
              <w:lastRenderedPageBreak/>
              <w:t>As String) ' GetMethodActualorForecast(intYear As Integer, strPeriod As String, intMonth As Integer) ' getminMonths(strProductID As String) ' getParmValue(varParm) ' SetCentury(vardate) ' SetParm(strPArm As String, strValue As String)</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AtNewRecord</w:t>
            </w:r>
          </w:p>
        </w:tc>
        <w:tc>
          <w:tcPr>
            <w:tcW w:w="1152" w:type="dxa"/>
            <w:hideMark/>
          </w:tcPr>
          <w:p w:rsidR="00387EB9" w:rsidRDefault="00387EB9" w:rsidP="00EE7366">
            <w:pPr>
              <w:pStyle w:val="DP-TableRowText"/>
            </w:pPr>
            <w:r>
              <w:t>44 - 57</w:t>
            </w:r>
          </w:p>
        </w:tc>
        <w:tc>
          <w:tcPr>
            <w:tcW w:w="6964" w:type="dxa"/>
            <w:hideMark/>
          </w:tcPr>
          <w:p w:rsidR="00387EB9" w:rsidRDefault="00387EB9" w:rsidP="00EE7366">
            <w:pPr>
              <w:pStyle w:val="DP-TableRowText"/>
            </w:pPr>
            <w:r>
              <w:t>'+ ' Procedure : AtNewRecord ' Comments : Returns true if record set in frmForm is positioned at new record ' : Reads bookmark; if recordset is at new record, Access generates an error return ' Parameters: frm - ' Returns : - ' Modified : 01 Jul 1998 JSL ' 20 Jun 2003 LBlanken ' -</w:t>
            </w: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CodeUsed</w:t>
            </w:r>
          </w:p>
        </w:tc>
        <w:tc>
          <w:tcPr>
            <w:tcW w:w="1152" w:type="dxa"/>
            <w:hideMark/>
          </w:tcPr>
          <w:p w:rsidR="00387EB9" w:rsidRDefault="00387EB9" w:rsidP="00EE7366">
            <w:pPr>
              <w:pStyle w:val="DP-TableRowText"/>
            </w:pPr>
            <w:r>
              <w:t>71 - 126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CreateMonthlyAction</w:t>
            </w:r>
          </w:p>
        </w:tc>
        <w:tc>
          <w:tcPr>
            <w:tcW w:w="1152" w:type="dxa"/>
            <w:hideMark/>
          </w:tcPr>
          <w:p w:rsidR="00387EB9" w:rsidRDefault="00387EB9" w:rsidP="00EE7366">
            <w:pPr>
              <w:pStyle w:val="DP-TableRowText"/>
            </w:pPr>
            <w:r>
              <w:t>144 - 371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CreateMonthlyConsumption</w:t>
            </w:r>
          </w:p>
        </w:tc>
        <w:tc>
          <w:tcPr>
            <w:tcW w:w="1152" w:type="dxa"/>
            <w:hideMark/>
          </w:tcPr>
          <w:p w:rsidR="00387EB9" w:rsidRDefault="00387EB9" w:rsidP="00EE7366">
            <w:pPr>
              <w:pStyle w:val="DP-TableRowText"/>
            </w:pPr>
            <w:r>
              <w:t>391 - 716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CreateMonthlyMethodConsumption</w:t>
            </w:r>
          </w:p>
        </w:tc>
        <w:tc>
          <w:tcPr>
            <w:tcW w:w="1152" w:type="dxa"/>
            <w:hideMark/>
          </w:tcPr>
          <w:p w:rsidR="00387EB9" w:rsidRDefault="00387EB9" w:rsidP="00EE7366">
            <w:pPr>
              <w:pStyle w:val="DP-TableRowText"/>
            </w:pPr>
            <w:r>
              <w:t>726 - 775</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CreateMonthlyMethodStock</w:t>
            </w:r>
          </w:p>
        </w:tc>
        <w:tc>
          <w:tcPr>
            <w:tcW w:w="1152" w:type="dxa"/>
            <w:hideMark/>
          </w:tcPr>
          <w:p w:rsidR="00387EB9" w:rsidRDefault="00387EB9" w:rsidP="00EE7366">
            <w:pPr>
              <w:pStyle w:val="DP-TableRowText"/>
            </w:pPr>
            <w:r>
              <w:t>788 - 880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CreateMonthlyProblem</w:t>
            </w:r>
          </w:p>
        </w:tc>
        <w:tc>
          <w:tcPr>
            <w:tcW w:w="1152" w:type="dxa"/>
            <w:hideMark/>
          </w:tcPr>
          <w:p w:rsidR="00387EB9" w:rsidRDefault="00387EB9" w:rsidP="00EE7366">
            <w:pPr>
              <w:pStyle w:val="DP-TableRowText"/>
            </w:pPr>
            <w:r>
              <w:t>896 - 1103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CreateMonthlyShipment</w:t>
            </w:r>
          </w:p>
        </w:tc>
        <w:tc>
          <w:tcPr>
            <w:tcW w:w="1152" w:type="dxa"/>
            <w:hideMark/>
          </w:tcPr>
          <w:p w:rsidR="00387EB9" w:rsidRDefault="00387EB9" w:rsidP="00EE7366">
            <w:pPr>
              <w:pStyle w:val="DP-TableRowText"/>
            </w:pPr>
            <w:r>
              <w:t>1120 - 1219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CreateMonthlyStock</w:t>
            </w:r>
          </w:p>
        </w:tc>
        <w:tc>
          <w:tcPr>
            <w:tcW w:w="1152" w:type="dxa"/>
            <w:hideMark/>
          </w:tcPr>
          <w:p w:rsidR="00387EB9" w:rsidRDefault="00387EB9" w:rsidP="00EE7366">
            <w:pPr>
              <w:pStyle w:val="DP-TableRowText"/>
            </w:pPr>
            <w:r>
              <w:t>1240 - 1663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CreateShipSched</w:t>
            </w:r>
          </w:p>
        </w:tc>
        <w:tc>
          <w:tcPr>
            <w:tcW w:w="1152" w:type="dxa"/>
            <w:hideMark/>
          </w:tcPr>
          <w:p w:rsidR="00387EB9" w:rsidRDefault="00387EB9" w:rsidP="00EE7366">
            <w:pPr>
              <w:pStyle w:val="DP-TableRowText"/>
            </w:pPr>
            <w:r>
              <w:t>1681 - 1874</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GetDesLevel</w:t>
            </w:r>
          </w:p>
        </w:tc>
        <w:tc>
          <w:tcPr>
            <w:tcW w:w="1152" w:type="dxa"/>
            <w:hideMark/>
          </w:tcPr>
          <w:p w:rsidR="00387EB9" w:rsidRDefault="00387EB9" w:rsidP="00EE7366">
            <w:pPr>
              <w:pStyle w:val="DP-TableRowText"/>
            </w:pPr>
            <w:r>
              <w:t>1887 - 1918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GetDesMin</w:t>
            </w:r>
          </w:p>
        </w:tc>
        <w:tc>
          <w:tcPr>
            <w:tcW w:w="1152" w:type="dxa"/>
            <w:hideMark/>
          </w:tcPr>
          <w:p w:rsidR="00387EB9" w:rsidRDefault="00387EB9" w:rsidP="00EE7366">
            <w:pPr>
              <w:pStyle w:val="DP-TableRowText"/>
            </w:pPr>
            <w:r>
              <w:t>1931 - 1983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GetLastYear</w:t>
            </w:r>
          </w:p>
        </w:tc>
        <w:tc>
          <w:tcPr>
            <w:tcW w:w="1152" w:type="dxa"/>
            <w:hideMark/>
          </w:tcPr>
          <w:p w:rsidR="00387EB9" w:rsidRDefault="00387EB9" w:rsidP="00EE7366">
            <w:pPr>
              <w:pStyle w:val="DP-TableRowText"/>
            </w:pPr>
            <w:r>
              <w:t>1996 - 2048</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getLeadTime</w:t>
            </w:r>
          </w:p>
        </w:tc>
        <w:tc>
          <w:tcPr>
            <w:tcW w:w="1152" w:type="dxa"/>
            <w:hideMark/>
          </w:tcPr>
          <w:p w:rsidR="00387EB9" w:rsidRDefault="00387EB9" w:rsidP="00EE7366">
            <w:pPr>
              <w:pStyle w:val="DP-TableRowText"/>
            </w:pPr>
            <w:r>
              <w:t>2067 - 2136</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getmaxMonths</w:t>
            </w:r>
          </w:p>
        </w:tc>
        <w:tc>
          <w:tcPr>
            <w:tcW w:w="1152" w:type="dxa"/>
            <w:hideMark/>
          </w:tcPr>
          <w:p w:rsidR="00387EB9" w:rsidRDefault="00387EB9" w:rsidP="00EE7366">
            <w:pPr>
              <w:pStyle w:val="DP-TableRowText"/>
            </w:pPr>
            <w:r>
              <w:t>2148 - 2169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GetMethodActualorForecast</w:t>
            </w:r>
          </w:p>
        </w:tc>
        <w:tc>
          <w:tcPr>
            <w:tcW w:w="1152" w:type="dxa"/>
            <w:hideMark/>
          </w:tcPr>
          <w:p w:rsidR="00387EB9" w:rsidRDefault="00387EB9" w:rsidP="00EE7366">
            <w:pPr>
              <w:pStyle w:val="DP-TableRowText"/>
            </w:pPr>
            <w:r>
              <w:t>2183 - 2247</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getminMonths</w:t>
            </w:r>
          </w:p>
        </w:tc>
        <w:tc>
          <w:tcPr>
            <w:tcW w:w="1152" w:type="dxa"/>
            <w:hideMark/>
          </w:tcPr>
          <w:p w:rsidR="00387EB9" w:rsidRDefault="00387EB9" w:rsidP="00EE7366">
            <w:pPr>
              <w:pStyle w:val="DP-TableRowText"/>
            </w:pPr>
            <w:r>
              <w:t>2259 - 2280</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getParmValue</w:t>
            </w:r>
          </w:p>
        </w:tc>
        <w:tc>
          <w:tcPr>
            <w:tcW w:w="1152" w:type="dxa"/>
            <w:hideMark/>
          </w:tcPr>
          <w:p w:rsidR="00387EB9" w:rsidRDefault="00387EB9" w:rsidP="00EE7366">
            <w:pPr>
              <w:pStyle w:val="DP-TableRowText"/>
            </w:pPr>
            <w:r>
              <w:t>2291 - 2311</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GetProductID</w:t>
            </w:r>
          </w:p>
        </w:tc>
        <w:tc>
          <w:tcPr>
            <w:tcW w:w="1152" w:type="dxa"/>
            <w:hideMark/>
          </w:tcPr>
          <w:p w:rsidR="00387EB9" w:rsidRDefault="00387EB9" w:rsidP="00EE7366">
            <w:pPr>
              <w:pStyle w:val="DP-TableRowText"/>
            </w:pPr>
            <w:r>
              <w:t>2321 - 2333</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SetCentury</w:t>
            </w:r>
          </w:p>
        </w:tc>
        <w:tc>
          <w:tcPr>
            <w:tcW w:w="1152" w:type="dxa"/>
            <w:hideMark/>
          </w:tcPr>
          <w:p w:rsidR="00387EB9" w:rsidRDefault="00387EB9" w:rsidP="00EE7366">
            <w:pPr>
              <w:pStyle w:val="DP-TableRowText"/>
            </w:pPr>
            <w:r>
              <w:t>2345 - 2399</w:t>
            </w:r>
          </w:p>
        </w:tc>
        <w:tc>
          <w:tcPr>
            <w:tcW w:w="6964" w:type="dxa"/>
            <w:hideMark/>
          </w:tcPr>
          <w:p w:rsidR="00387EB9" w:rsidRDefault="00387EB9" w:rsidP="00EE7366">
            <w:pPr>
              <w:pStyle w:val="DP-TableRowText"/>
            </w:pPr>
          </w:p>
        </w:tc>
      </w:tr>
      <w:tr w:rsidR="00387EB9" w:rsidTr="00EE7366">
        <w:tc>
          <w:tcPr>
            <w:tcW w:w="0" w:type="auto"/>
            <w:vMerge/>
          </w:tcPr>
          <w:p w:rsidR="00387EB9" w:rsidRDefault="00387EB9" w:rsidP="00EE7366">
            <w:pPr>
              <w:pStyle w:val="DP-TableRowText"/>
            </w:pPr>
          </w:p>
        </w:tc>
        <w:tc>
          <w:tcPr>
            <w:tcW w:w="0" w:type="auto"/>
            <w:hideMark/>
          </w:tcPr>
          <w:p w:rsidR="00387EB9" w:rsidRDefault="00387EB9" w:rsidP="00EE7366">
            <w:pPr>
              <w:pStyle w:val="DP-TableRowText"/>
            </w:pPr>
            <w:r>
              <w:t>SetParm</w:t>
            </w:r>
          </w:p>
        </w:tc>
        <w:tc>
          <w:tcPr>
            <w:tcW w:w="1152" w:type="dxa"/>
            <w:hideMark/>
          </w:tcPr>
          <w:p w:rsidR="00387EB9" w:rsidRDefault="00387EB9" w:rsidP="00EE7366">
            <w:pPr>
              <w:pStyle w:val="DP-TableRowText"/>
            </w:pPr>
            <w:r>
              <w:t>2412 - 2436</w:t>
            </w:r>
          </w:p>
        </w:tc>
        <w:tc>
          <w:tcPr>
            <w:tcW w:w="6964" w:type="dxa"/>
            <w:hideMark/>
          </w:tcPr>
          <w:p w:rsidR="00387EB9" w:rsidRDefault="00387EB9" w:rsidP="00EE7366">
            <w:pPr>
              <w:pStyle w:val="DP-TableRowText"/>
            </w:pPr>
          </w:p>
        </w:tc>
      </w:tr>
    </w:tbl>
    <w:p w:rsidR="00057271" w:rsidRDefault="00057271" w:rsidP="00A60B77">
      <w:pPr>
        <w:pStyle w:val="DP-ChapterTitle"/>
        <w:sectPr w:rsidR="00057271" w:rsidSect="00D35E84">
          <w:endnotePr>
            <w:numFmt w:val="decimal"/>
          </w:endnotePr>
          <w:pgSz w:w="15840" w:h="12240" w:orient="landscape" w:code="1"/>
          <w:pgMar w:top="1440" w:right="1051" w:bottom="1440" w:left="720" w:header="720" w:footer="360" w:gutter="0"/>
          <w:cols w:space="720"/>
          <w:noEndnote/>
          <w:docGrid w:linePitch="326"/>
        </w:sectPr>
      </w:pPr>
      <w:bookmarkStart w:id="591" w:name="_Toc281208063"/>
      <w:bookmarkStart w:id="592" w:name="_Toc282608605"/>
      <w:bookmarkStart w:id="593" w:name="_Toc391887338"/>
      <w:bookmarkStart w:id="594" w:name="_Toc391898218"/>
      <w:bookmarkStart w:id="595" w:name="_Toc391899841"/>
    </w:p>
    <w:p w:rsidR="00E87744" w:rsidRDefault="00720AD8" w:rsidP="00A60B77">
      <w:pPr>
        <w:pStyle w:val="DP-ChapterTitle"/>
      </w:pPr>
      <w:bookmarkStart w:id="596" w:name="_Toc293914988"/>
      <w:r>
        <w:lastRenderedPageBreak/>
        <w:t>Menu Structure</w:t>
      </w:r>
      <w:bookmarkEnd w:id="591"/>
      <w:bookmarkEnd w:id="592"/>
      <w:bookmarkEnd w:id="596"/>
    </w:p>
    <w:p w:rsidR="00E87744" w:rsidRDefault="00E87744" w:rsidP="00A60B77">
      <w:pPr>
        <w:pStyle w:val="DP-HeadingA"/>
      </w:pPr>
      <w:bookmarkStart w:id="597" w:name="_Toc272102789"/>
      <w:bookmarkStart w:id="598" w:name="_Toc280884920"/>
      <w:bookmarkStart w:id="599" w:name="_Toc280887135"/>
      <w:bookmarkStart w:id="600" w:name="_Toc281207601"/>
      <w:bookmarkStart w:id="601" w:name="_Toc281208064"/>
      <w:bookmarkStart w:id="602" w:name="_Toc282608606"/>
      <w:bookmarkStart w:id="603" w:name="_Toc293914989"/>
      <w:r>
        <w:t>Overview</w:t>
      </w:r>
      <w:bookmarkEnd w:id="597"/>
      <w:bookmarkEnd w:id="598"/>
      <w:bookmarkEnd w:id="599"/>
      <w:bookmarkEnd w:id="600"/>
      <w:bookmarkEnd w:id="601"/>
      <w:bookmarkEnd w:id="602"/>
      <w:bookmarkEnd w:id="603"/>
    </w:p>
    <w:p w:rsidR="00E87744" w:rsidRPr="00947D89" w:rsidRDefault="001C17B8" w:rsidP="00A60B77">
      <w:pPr>
        <w:pStyle w:val="DP-Bodytext"/>
        <w:rPr>
          <w:rStyle w:val="DP-BodytextlastChar"/>
        </w:rPr>
      </w:pPr>
      <w:r>
        <w:t xml:space="preserve">PipeLine contains a dynamic menu structure. </w:t>
      </w:r>
      <w:r w:rsidR="003632DB">
        <w:t xml:space="preserve">The menu is created each time the application is open and when the language is changed.  </w:t>
      </w:r>
      <w:r w:rsidR="00933214">
        <w:t xml:space="preserve">The code that is ran to create the menu bar can be found in </w:t>
      </w:r>
      <w:proofErr w:type="gramStart"/>
      <w:r w:rsidR="00E975A8" w:rsidRPr="00E975A8">
        <w:t xml:space="preserve">AddNewMB </w:t>
      </w:r>
      <w:r w:rsidR="00E975A8">
        <w:t xml:space="preserve"> which</w:t>
      </w:r>
      <w:proofErr w:type="gramEnd"/>
      <w:r w:rsidR="00E975A8">
        <w:t xml:space="preserve"> calls the </w:t>
      </w:r>
      <w:r w:rsidR="00933214">
        <w:t xml:space="preserve">LangMenus in the basToolbarFunctions module.  This code sets the OnAction property for the menu item along with the help file and context ID.  In some cases, the OnAction code calls other modules and in other cases it calls macros.  The </w:t>
      </w:r>
      <w:r w:rsidR="00933214" w:rsidRPr="00947D89">
        <w:rPr>
          <w:rStyle w:val="DP-BodytextlastChar"/>
        </w:rPr>
        <w:t>following table list</w:t>
      </w:r>
      <w:r w:rsidR="005363D3" w:rsidRPr="00947D89">
        <w:rPr>
          <w:rStyle w:val="DP-BodytextlastChar"/>
        </w:rPr>
        <w:t>s</w:t>
      </w:r>
      <w:r w:rsidR="00933214" w:rsidRPr="00947D89">
        <w:rPr>
          <w:rStyle w:val="DP-BodytextlastChar"/>
        </w:rPr>
        <w:t xml:space="preserve"> the menu item and the OnAction command it calls.</w:t>
      </w:r>
    </w:p>
    <w:p w:rsidR="00E87744" w:rsidRDefault="00E87744" w:rsidP="00A60B77">
      <w:pPr>
        <w:pStyle w:val="DP-HeadingA"/>
      </w:pPr>
      <w:bookmarkStart w:id="604" w:name="_Toc272102790"/>
      <w:bookmarkStart w:id="605" w:name="_Toc280884921"/>
      <w:bookmarkStart w:id="606" w:name="_Toc280887136"/>
      <w:bookmarkStart w:id="607" w:name="_Toc281207602"/>
      <w:bookmarkStart w:id="608" w:name="_Toc281208065"/>
      <w:bookmarkStart w:id="609" w:name="_Toc282608607"/>
      <w:bookmarkStart w:id="610" w:name="_Toc293914990"/>
      <w:r>
        <w:t>Program calls by Menu choices</w:t>
      </w:r>
      <w:bookmarkEnd w:id="604"/>
      <w:bookmarkEnd w:id="605"/>
      <w:bookmarkEnd w:id="606"/>
      <w:bookmarkEnd w:id="607"/>
      <w:bookmarkEnd w:id="608"/>
      <w:bookmarkEnd w:id="609"/>
      <w:bookmarkEnd w:id="610"/>
    </w:p>
    <w:p w:rsidR="00EE7366" w:rsidRDefault="00EE7366" w:rsidP="00EE7366">
      <w:pPr>
        <w:pStyle w:val="DP-TableTitle"/>
      </w:pPr>
      <w:bookmarkStart w:id="611" w:name="_Toc293915339"/>
      <w:r>
        <w:t xml:space="preserve">Table </w:t>
      </w:r>
      <w:fldSimple w:instr=" SEQ Table \* ARABIC ">
        <w:r w:rsidR="002A3BA2">
          <w:rPr>
            <w:noProof/>
          </w:rPr>
          <w:t>20</w:t>
        </w:r>
      </w:fldSimple>
      <w:r>
        <w:t xml:space="preserve"> - Program Calls by Menu Choices</w:t>
      </w:r>
      <w:bookmarkEnd w:id="611"/>
    </w:p>
    <w:tbl>
      <w:tblPr>
        <w:tblStyle w:val="TableGrid"/>
        <w:tblW w:w="9576" w:type="dxa"/>
        <w:tblInd w:w="108" w:type="dxa"/>
        <w:tblLook w:val="04A0" w:firstRow="1" w:lastRow="0" w:firstColumn="1" w:lastColumn="0" w:noHBand="0" w:noVBand="1"/>
      </w:tblPr>
      <w:tblGrid>
        <w:gridCol w:w="1008"/>
        <w:gridCol w:w="1530"/>
        <w:gridCol w:w="1260"/>
        <w:gridCol w:w="3150"/>
        <w:gridCol w:w="2628"/>
      </w:tblGrid>
      <w:tr w:rsidR="005363D3" w:rsidRPr="005363D3" w:rsidTr="00947D89">
        <w:trPr>
          <w:tblHeader/>
        </w:trPr>
        <w:tc>
          <w:tcPr>
            <w:tcW w:w="1008" w:type="dxa"/>
          </w:tcPr>
          <w:p w:rsidR="001C17B8" w:rsidRPr="005363D3" w:rsidRDefault="001C17B8" w:rsidP="005363D3">
            <w:pPr>
              <w:pStyle w:val="DP-TableHeaderRow"/>
            </w:pPr>
            <w:r w:rsidRPr="005363D3">
              <w:t>Menu Option</w:t>
            </w:r>
          </w:p>
        </w:tc>
        <w:tc>
          <w:tcPr>
            <w:tcW w:w="2790" w:type="dxa"/>
            <w:gridSpan w:val="2"/>
          </w:tcPr>
          <w:p w:rsidR="001C17B8" w:rsidRPr="005363D3" w:rsidRDefault="001C17B8" w:rsidP="005363D3">
            <w:pPr>
              <w:pStyle w:val="DP-TableHeaderRow"/>
            </w:pPr>
            <w:r w:rsidRPr="005363D3">
              <w:t>Sub Menu</w:t>
            </w:r>
          </w:p>
        </w:tc>
        <w:tc>
          <w:tcPr>
            <w:tcW w:w="3150" w:type="dxa"/>
          </w:tcPr>
          <w:p w:rsidR="001C17B8" w:rsidRPr="005363D3" w:rsidRDefault="00933214" w:rsidP="005363D3">
            <w:pPr>
              <w:pStyle w:val="DP-TableHeaderRow"/>
            </w:pPr>
            <w:r w:rsidRPr="005363D3">
              <w:t>OnAction command</w:t>
            </w:r>
          </w:p>
        </w:tc>
        <w:tc>
          <w:tcPr>
            <w:tcW w:w="2628" w:type="dxa"/>
          </w:tcPr>
          <w:p w:rsidR="001C17B8" w:rsidRPr="005363D3" w:rsidRDefault="001C17B8" w:rsidP="005363D3">
            <w:pPr>
              <w:pStyle w:val="DP-TableHeaderRow"/>
            </w:pPr>
            <w:r w:rsidRPr="005363D3">
              <w:t>Description</w:t>
            </w:r>
          </w:p>
        </w:tc>
      </w:tr>
      <w:tr w:rsidR="005363D3" w:rsidTr="00947D89">
        <w:tc>
          <w:tcPr>
            <w:tcW w:w="1008" w:type="dxa"/>
            <w:vMerge w:val="restart"/>
          </w:tcPr>
          <w:p w:rsidR="00840CE7" w:rsidRDefault="00840CE7" w:rsidP="005363D3">
            <w:pPr>
              <w:pStyle w:val="DP-TableRowText"/>
            </w:pPr>
            <w:r>
              <w:t>File</w:t>
            </w:r>
          </w:p>
        </w:tc>
        <w:tc>
          <w:tcPr>
            <w:tcW w:w="2790" w:type="dxa"/>
            <w:gridSpan w:val="2"/>
          </w:tcPr>
          <w:p w:rsidR="00840CE7" w:rsidRDefault="00840CE7" w:rsidP="005363D3">
            <w:pPr>
              <w:pStyle w:val="DP-TableRowText"/>
            </w:pPr>
            <w:r>
              <w:t>New</w:t>
            </w:r>
          </w:p>
        </w:tc>
        <w:tc>
          <w:tcPr>
            <w:tcW w:w="3150" w:type="dxa"/>
          </w:tcPr>
          <w:p w:rsidR="00840CE7" w:rsidRDefault="005363D3" w:rsidP="005363D3">
            <w:pPr>
              <w:pStyle w:val="DP-TableRowText"/>
            </w:pPr>
            <w:r w:rsidRPr="005363D3">
              <w:t>=FileMenu(""new"")</w:t>
            </w:r>
          </w:p>
        </w:tc>
        <w:tc>
          <w:tcPr>
            <w:tcW w:w="2628" w:type="dxa"/>
          </w:tcPr>
          <w:p w:rsidR="00840CE7" w:rsidRDefault="00E975A8" w:rsidP="005363D3">
            <w:pPr>
              <w:pStyle w:val="DP-TableRowText"/>
            </w:pPr>
            <w:r>
              <w:t>Click to create New PipeLine Data files</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Open</w:t>
            </w:r>
          </w:p>
        </w:tc>
        <w:tc>
          <w:tcPr>
            <w:tcW w:w="3150" w:type="dxa"/>
          </w:tcPr>
          <w:p w:rsidR="00840CE7" w:rsidRDefault="003632DB" w:rsidP="005363D3">
            <w:pPr>
              <w:pStyle w:val="DP-TableRowText"/>
            </w:pPr>
            <w:r>
              <w:t xml:space="preserve"> </w:t>
            </w:r>
            <w:r w:rsidR="005363D3" w:rsidRPr="005363D3">
              <w:t>=FileMenu(""</w:t>
            </w:r>
            <w:r w:rsidR="005363D3">
              <w:t>Open</w:t>
            </w:r>
            <w:r w:rsidR="005363D3" w:rsidRPr="005363D3">
              <w:t>"")</w:t>
            </w:r>
          </w:p>
        </w:tc>
        <w:tc>
          <w:tcPr>
            <w:tcW w:w="2628" w:type="dxa"/>
          </w:tcPr>
          <w:p w:rsidR="00840CE7" w:rsidRDefault="00E975A8" w:rsidP="005363D3">
            <w:pPr>
              <w:pStyle w:val="DP-TableRowText"/>
            </w:pPr>
            <w:r>
              <w:t>Click to open existing PipeLine Data file</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Copy</w:t>
            </w:r>
          </w:p>
        </w:tc>
        <w:tc>
          <w:tcPr>
            <w:tcW w:w="3150" w:type="dxa"/>
          </w:tcPr>
          <w:p w:rsidR="00840CE7" w:rsidRDefault="005363D3" w:rsidP="005363D3">
            <w:pPr>
              <w:pStyle w:val="DP-TableRowText"/>
            </w:pPr>
            <w:r w:rsidRPr="005363D3">
              <w:t>=FileMenu(""</w:t>
            </w:r>
            <w:r>
              <w:t>Copy</w:t>
            </w:r>
            <w:r w:rsidRPr="005363D3">
              <w:t>"")</w:t>
            </w:r>
          </w:p>
        </w:tc>
        <w:tc>
          <w:tcPr>
            <w:tcW w:w="2628" w:type="dxa"/>
          </w:tcPr>
          <w:p w:rsidR="00840CE7" w:rsidRDefault="00E975A8" w:rsidP="005363D3">
            <w:pPr>
              <w:pStyle w:val="DP-TableRowText"/>
            </w:pPr>
            <w:r>
              <w:t>Click to copy current data file to a new location</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 xml:space="preserve">Close </w:t>
            </w:r>
          </w:p>
        </w:tc>
        <w:tc>
          <w:tcPr>
            <w:tcW w:w="3150" w:type="dxa"/>
          </w:tcPr>
          <w:p w:rsidR="00840CE7" w:rsidRDefault="005363D3" w:rsidP="005363D3">
            <w:pPr>
              <w:pStyle w:val="DP-TableRowText"/>
            </w:pPr>
            <w:r w:rsidRPr="005363D3">
              <w:t>=FileMenu(""</w:t>
            </w:r>
            <w:r>
              <w:t>Close</w:t>
            </w:r>
            <w:r w:rsidRPr="005363D3">
              <w:t>"")</w:t>
            </w:r>
          </w:p>
        </w:tc>
        <w:tc>
          <w:tcPr>
            <w:tcW w:w="2628" w:type="dxa"/>
          </w:tcPr>
          <w:p w:rsidR="00840CE7" w:rsidRDefault="00E975A8" w:rsidP="005363D3">
            <w:pPr>
              <w:pStyle w:val="DP-TableRowText"/>
            </w:pPr>
            <w:r>
              <w:t>Deactivate current data file</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Properties</w:t>
            </w:r>
          </w:p>
        </w:tc>
        <w:tc>
          <w:tcPr>
            <w:tcW w:w="3150" w:type="dxa"/>
          </w:tcPr>
          <w:p w:rsidR="00840CE7" w:rsidRDefault="005363D3" w:rsidP="005363D3">
            <w:pPr>
              <w:pStyle w:val="DP-TableRowText"/>
            </w:pPr>
            <w:r w:rsidRPr="005363D3">
              <w:t>=OpenProperties()</w:t>
            </w:r>
          </w:p>
        </w:tc>
        <w:tc>
          <w:tcPr>
            <w:tcW w:w="2628" w:type="dxa"/>
          </w:tcPr>
          <w:p w:rsidR="00840CE7" w:rsidRDefault="00E975A8" w:rsidP="005363D3">
            <w:pPr>
              <w:pStyle w:val="DP-TableRowText"/>
            </w:pPr>
            <w:r>
              <w:t xml:space="preserve">Open properties form </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Exit</w:t>
            </w:r>
          </w:p>
        </w:tc>
        <w:tc>
          <w:tcPr>
            <w:tcW w:w="3150" w:type="dxa"/>
          </w:tcPr>
          <w:p w:rsidR="00840CE7" w:rsidRDefault="005363D3" w:rsidP="005363D3">
            <w:pPr>
              <w:pStyle w:val="DP-TableRowText"/>
            </w:pPr>
            <w:r w:rsidRPr="005363D3">
              <w:t>=FileMenu(""</w:t>
            </w:r>
            <w:r>
              <w:t>Exit</w:t>
            </w:r>
            <w:r w:rsidRPr="005363D3">
              <w:t>"")</w:t>
            </w:r>
          </w:p>
        </w:tc>
        <w:tc>
          <w:tcPr>
            <w:tcW w:w="2628" w:type="dxa"/>
          </w:tcPr>
          <w:p w:rsidR="00840CE7" w:rsidRDefault="00E975A8" w:rsidP="005363D3">
            <w:pPr>
              <w:pStyle w:val="DP-TableRowText"/>
            </w:pPr>
            <w:r>
              <w:t>Exit PipeLine</w:t>
            </w:r>
          </w:p>
        </w:tc>
      </w:tr>
      <w:tr w:rsidR="005363D3" w:rsidTr="00947D89">
        <w:tc>
          <w:tcPr>
            <w:tcW w:w="1008" w:type="dxa"/>
            <w:vMerge w:val="restart"/>
          </w:tcPr>
          <w:p w:rsidR="005363D3" w:rsidRDefault="005363D3" w:rsidP="005363D3">
            <w:pPr>
              <w:pStyle w:val="DP-TableRowText"/>
            </w:pPr>
            <w:r>
              <w:t>Import</w:t>
            </w:r>
          </w:p>
        </w:tc>
        <w:tc>
          <w:tcPr>
            <w:tcW w:w="1530" w:type="dxa"/>
            <w:vMerge w:val="restart"/>
          </w:tcPr>
          <w:p w:rsidR="005363D3" w:rsidRDefault="005363D3" w:rsidP="005363D3">
            <w:pPr>
              <w:pStyle w:val="DP-TableRowText"/>
            </w:pPr>
            <w:r>
              <w:t>Products</w:t>
            </w:r>
          </w:p>
        </w:tc>
        <w:tc>
          <w:tcPr>
            <w:tcW w:w="1260" w:type="dxa"/>
          </w:tcPr>
          <w:p w:rsidR="005363D3" w:rsidRDefault="005363D3" w:rsidP="005363D3">
            <w:pPr>
              <w:pStyle w:val="DP-TableRowText"/>
            </w:pPr>
            <w:r>
              <w:t>New</w:t>
            </w:r>
          </w:p>
        </w:tc>
        <w:tc>
          <w:tcPr>
            <w:tcW w:w="3150" w:type="dxa"/>
          </w:tcPr>
          <w:p w:rsidR="005363D3" w:rsidRDefault="005363D3" w:rsidP="005363D3">
            <w:pPr>
              <w:pStyle w:val="DP-TableRowText"/>
            </w:pPr>
            <w:r w:rsidRPr="005363D3">
              <w:t>mcrProduct.ImportNew</w:t>
            </w:r>
          </w:p>
        </w:tc>
        <w:tc>
          <w:tcPr>
            <w:tcW w:w="2628" w:type="dxa"/>
          </w:tcPr>
          <w:p w:rsidR="005363D3" w:rsidRDefault="00E975A8" w:rsidP="005363D3">
            <w:pPr>
              <w:pStyle w:val="DP-TableRowText"/>
            </w:pPr>
            <w:r>
              <w:t>Import new product file</w:t>
            </w:r>
          </w:p>
        </w:tc>
      </w:tr>
      <w:tr w:rsidR="005363D3" w:rsidTr="00947D89">
        <w:tc>
          <w:tcPr>
            <w:tcW w:w="1008" w:type="dxa"/>
            <w:vMerge/>
          </w:tcPr>
          <w:p w:rsidR="005363D3" w:rsidRDefault="005363D3" w:rsidP="005363D3">
            <w:pPr>
              <w:pStyle w:val="DP-TableRowText"/>
            </w:pPr>
          </w:p>
        </w:tc>
        <w:tc>
          <w:tcPr>
            <w:tcW w:w="1530" w:type="dxa"/>
            <w:vMerge/>
          </w:tcPr>
          <w:p w:rsidR="005363D3" w:rsidRDefault="005363D3" w:rsidP="005363D3">
            <w:pPr>
              <w:pStyle w:val="DP-TableRowText"/>
            </w:pPr>
          </w:p>
        </w:tc>
        <w:tc>
          <w:tcPr>
            <w:tcW w:w="1260" w:type="dxa"/>
          </w:tcPr>
          <w:p w:rsidR="005363D3" w:rsidRDefault="005363D3" w:rsidP="005363D3">
            <w:pPr>
              <w:pStyle w:val="DP-TableRowText"/>
            </w:pPr>
            <w:r>
              <w:t>Update</w:t>
            </w:r>
          </w:p>
        </w:tc>
        <w:tc>
          <w:tcPr>
            <w:tcW w:w="3150" w:type="dxa"/>
          </w:tcPr>
          <w:p w:rsidR="005363D3" w:rsidRDefault="005363D3" w:rsidP="005363D3">
            <w:pPr>
              <w:pStyle w:val="DP-TableRowText"/>
            </w:pPr>
            <w:r>
              <w:t>mcrProduct.ImportUpdate</w:t>
            </w:r>
          </w:p>
        </w:tc>
        <w:tc>
          <w:tcPr>
            <w:tcW w:w="2628" w:type="dxa"/>
          </w:tcPr>
          <w:p w:rsidR="005363D3" w:rsidRDefault="00E975A8" w:rsidP="005363D3">
            <w:pPr>
              <w:pStyle w:val="DP-TableRowText"/>
            </w:pPr>
            <w:r>
              <w:t>Updates existing products that match files in product file</w:t>
            </w:r>
          </w:p>
        </w:tc>
      </w:tr>
      <w:tr w:rsidR="005363D3" w:rsidTr="00947D89">
        <w:tc>
          <w:tcPr>
            <w:tcW w:w="1008" w:type="dxa"/>
            <w:vMerge/>
          </w:tcPr>
          <w:p w:rsidR="005363D3" w:rsidRDefault="005363D3" w:rsidP="005363D3">
            <w:pPr>
              <w:pStyle w:val="DP-TableRowText"/>
            </w:pPr>
          </w:p>
        </w:tc>
        <w:tc>
          <w:tcPr>
            <w:tcW w:w="1530" w:type="dxa"/>
            <w:vMerge w:val="restart"/>
          </w:tcPr>
          <w:p w:rsidR="005363D3" w:rsidRDefault="005363D3" w:rsidP="005363D3">
            <w:pPr>
              <w:pStyle w:val="DP-TableRowText"/>
            </w:pPr>
            <w:r>
              <w:t>Consumption</w:t>
            </w:r>
          </w:p>
        </w:tc>
        <w:tc>
          <w:tcPr>
            <w:tcW w:w="1260" w:type="dxa"/>
          </w:tcPr>
          <w:p w:rsidR="005363D3" w:rsidRDefault="005363D3" w:rsidP="005363D3">
            <w:pPr>
              <w:pStyle w:val="DP-TableRowText"/>
            </w:pPr>
            <w:r>
              <w:t>Forecast</w:t>
            </w:r>
          </w:p>
        </w:tc>
        <w:tc>
          <w:tcPr>
            <w:tcW w:w="3150" w:type="dxa"/>
          </w:tcPr>
          <w:p w:rsidR="005363D3" w:rsidRDefault="005363D3" w:rsidP="005363D3">
            <w:pPr>
              <w:pStyle w:val="DP-TableRowText"/>
            </w:pPr>
            <w:r w:rsidRPr="005363D3">
              <w:t>mcrConsumption.ImportForecast</w:t>
            </w:r>
          </w:p>
        </w:tc>
        <w:tc>
          <w:tcPr>
            <w:tcW w:w="2628" w:type="dxa"/>
          </w:tcPr>
          <w:p w:rsidR="005363D3" w:rsidRDefault="00E975A8" w:rsidP="005363D3">
            <w:pPr>
              <w:pStyle w:val="DP-TableRowText"/>
            </w:pPr>
            <w:r>
              <w:t>Import forecast data from Quantimed</w:t>
            </w:r>
          </w:p>
        </w:tc>
      </w:tr>
      <w:tr w:rsidR="005363D3" w:rsidTr="00947D89">
        <w:tc>
          <w:tcPr>
            <w:tcW w:w="1008" w:type="dxa"/>
            <w:vMerge/>
          </w:tcPr>
          <w:p w:rsidR="005363D3" w:rsidRDefault="005363D3" w:rsidP="005363D3">
            <w:pPr>
              <w:pStyle w:val="DP-TableRowText"/>
            </w:pPr>
          </w:p>
        </w:tc>
        <w:tc>
          <w:tcPr>
            <w:tcW w:w="1530" w:type="dxa"/>
            <w:vMerge/>
          </w:tcPr>
          <w:p w:rsidR="005363D3" w:rsidRDefault="005363D3" w:rsidP="005363D3">
            <w:pPr>
              <w:pStyle w:val="DP-TableRowText"/>
            </w:pPr>
          </w:p>
        </w:tc>
        <w:tc>
          <w:tcPr>
            <w:tcW w:w="1260" w:type="dxa"/>
          </w:tcPr>
          <w:p w:rsidR="005363D3" w:rsidRDefault="005363D3" w:rsidP="005363D3">
            <w:pPr>
              <w:pStyle w:val="DP-TableRowText"/>
            </w:pPr>
            <w:r>
              <w:t>Actual</w:t>
            </w:r>
          </w:p>
        </w:tc>
        <w:tc>
          <w:tcPr>
            <w:tcW w:w="3150" w:type="dxa"/>
          </w:tcPr>
          <w:p w:rsidR="005363D3" w:rsidRDefault="005363D3" w:rsidP="005363D3">
            <w:pPr>
              <w:pStyle w:val="DP-TableRowText"/>
            </w:pPr>
            <w:r w:rsidRPr="005363D3">
              <w:t>mcrConsumption.Import</w:t>
            </w:r>
          </w:p>
        </w:tc>
        <w:tc>
          <w:tcPr>
            <w:tcW w:w="2628" w:type="dxa"/>
          </w:tcPr>
          <w:p w:rsidR="005363D3" w:rsidRDefault="00E975A8" w:rsidP="005363D3">
            <w:pPr>
              <w:pStyle w:val="DP-TableRowText"/>
            </w:pPr>
            <w:r>
              <w:t>Imports actual data from Supply Chain Manager</w:t>
            </w:r>
          </w:p>
        </w:tc>
      </w:tr>
      <w:tr w:rsidR="005363D3" w:rsidTr="00947D89">
        <w:tc>
          <w:tcPr>
            <w:tcW w:w="1008" w:type="dxa"/>
            <w:vMerge/>
          </w:tcPr>
          <w:p w:rsidR="005363D3" w:rsidRDefault="005363D3" w:rsidP="005363D3">
            <w:pPr>
              <w:pStyle w:val="DP-TableRowText"/>
            </w:pPr>
          </w:p>
        </w:tc>
        <w:tc>
          <w:tcPr>
            <w:tcW w:w="1530" w:type="dxa"/>
            <w:vMerge/>
          </w:tcPr>
          <w:p w:rsidR="005363D3" w:rsidRDefault="005363D3" w:rsidP="005363D3">
            <w:pPr>
              <w:pStyle w:val="DP-TableRowText"/>
            </w:pPr>
          </w:p>
        </w:tc>
        <w:tc>
          <w:tcPr>
            <w:tcW w:w="1260" w:type="dxa"/>
          </w:tcPr>
          <w:p w:rsidR="005363D3" w:rsidRDefault="005363D3" w:rsidP="005363D3">
            <w:pPr>
              <w:pStyle w:val="DP-TableRowText"/>
            </w:pPr>
            <w:r>
              <w:t>Reconcile</w:t>
            </w:r>
          </w:p>
        </w:tc>
        <w:tc>
          <w:tcPr>
            <w:tcW w:w="3150" w:type="dxa"/>
          </w:tcPr>
          <w:p w:rsidR="005363D3" w:rsidRPr="005363D3" w:rsidRDefault="005363D3" w:rsidP="005363D3">
            <w:pPr>
              <w:pStyle w:val="DP-TableRowText"/>
            </w:pPr>
            <w:r w:rsidRPr="005363D3">
              <w:t>mcrConsumption.Reconcile</w:t>
            </w:r>
          </w:p>
        </w:tc>
        <w:tc>
          <w:tcPr>
            <w:tcW w:w="2628" w:type="dxa"/>
          </w:tcPr>
          <w:p w:rsidR="005363D3" w:rsidRDefault="00E975A8" w:rsidP="005363D3">
            <w:pPr>
              <w:pStyle w:val="DP-TableRowText"/>
            </w:pPr>
            <w:r>
              <w:t>Reconciles last Supply Chain Manager import</w:t>
            </w:r>
          </w:p>
        </w:tc>
      </w:tr>
      <w:tr w:rsidR="005363D3" w:rsidTr="00947D89">
        <w:tc>
          <w:tcPr>
            <w:tcW w:w="1008" w:type="dxa"/>
            <w:vMerge/>
          </w:tcPr>
          <w:p w:rsidR="005363D3" w:rsidRDefault="005363D3" w:rsidP="005363D3">
            <w:pPr>
              <w:pStyle w:val="DP-TableRowText"/>
            </w:pPr>
          </w:p>
        </w:tc>
        <w:tc>
          <w:tcPr>
            <w:tcW w:w="1530" w:type="dxa"/>
            <w:vMerge w:val="restart"/>
          </w:tcPr>
          <w:p w:rsidR="005363D3" w:rsidRDefault="005363D3" w:rsidP="005363D3">
            <w:pPr>
              <w:pStyle w:val="DP-TableRowText"/>
            </w:pPr>
            <w:r>
              <w:t>Shipments</w:t>
            </w:r>
          </w:p>
        </w:tc>
        <w:tc>
          <w:tcPr>
            <w:tcW w:w="1260" w:type="dxa"/>
          </w:tcPr>
          <w:p w:rsidR="005363D3" w:rsidRDefault="005363D3" w:rsidP="005363D3">
            <w:pPr>
              <w:pStyle w:val="DP-TableRowText"/>
            </w:pPr>
            <w:r>
              <w:t>Initial</w:t>
            </w:r>
          </w:p>
        </w:tc>
        <w:tc>
          <w:tcPr>
            <w:tcW w:w="3150" w:type="dxa"/>
          </w:tcPr>
          <w:p w:rsidR="005363D3" w:rsidRDefault="005363D3" w:rsidP="005363D3">
            <w:pPr>
              <w:pStyle w:val="DP-TableRowText"/>
            </w:pPr>
            <w:r w:rsidRPr="005363D3">
              <w:t>mcrShipments.ImportPipleLine</w:t>
            </w:r>
          </w:p>
        </w:tc>
        <w:tc>
          <w:tcPr>
            <w:tcW w:w="2628" w:type="dxa"/>
          </w:tcPr>
          <w:p w:rsidR="005363D3" w:rsidRDefault="005363D3" w:rsidP="005363D3">
            <w:pPr>
              <w:pStyle w:val="DP-TableRowText"/>
            </w:pPr>
          </w:p>
        </w:tc>
      </w:tr>
      <w:tr w:rsidR="005363D3" w:rsidTr="00947D89">
        <w:tc>
          <w:tcPr>
            <w:tcW w:w="1008" w:type="dxa"/>
            <w:vMerge/>
          </w:tcPr>
          <w:p w:rsidR="005363D3" w:rsidRDefault="005363D3" w:rsidP="005363D3">
            <w:pPr>
              <w:pStyle w:val="DP-TableRowText"/>
            </w:pPr>
          </w:p>
        </w:tc>
        <w:tc>
          <w:tcPr>
            <w:tcW w:w="1530" w:type="dxa"/>
            <w:vMerge/>
          </w:tcPr>
          <w:p w:rsidR="005363D3" w:rsidRDefault="005363D3" w:rsidP="005363D3">
            <w:pPr>
              <w:pStyle w:val="DP-TableRowText"/>
            </w:pPr>
          </w:p>
        </w:tc>
        <w:tc>
          <w:tcPr>
            <w:tcW w:w="1260" w:type="dxa"/>
          </w:tcPr>
          <w:p w:rsidR="005363D3" w:rsidRDefault="005363D3" w:rsidP="005363D3">
            <w:pPr>
              <w:pStyle w:val="DP-TableRowText"/>
            </w:pPr>
            <w:r>
              <w:t>PipeLine</w:t>
            </w:r>
          </w:p>
        </w:tc>
        <w:tc>
          <w:tcPr>
            <w:tcW w:w="3150" w:type="dxa"/>
          </w:tcPr>
          <w:p w:rsidR="005363D3" w:rsidRPr="005363D3" w:rsidRDefault="005363D3" w:rsidP="005363D3">
            <w:pPr>
              <w:pStyle w:val="DP-TableRowText"/>
            </w:pPr>
            <w:r w:rsidRPr="005363D3">
              <w:t>mcrMenu.ToolsImportShipments</w:t>
            </w:r>
          </w:p>
        </w:tc>
        <w:tc>
          <w:tcPr>
            <w:tcW w:w="2628" w:type="dxa"/>
          </w:tcPr>
          <w:p w:rsidR="005363D3" w:rsidRDefault="00E975A8" w:rsidP="005363D3">
            <w:pPr>
              <w:pStyle w:val="DP-TableRowText"/>
            </w:pPr>
            <w:r>
              <w:t xml:space="preserve">Import shipments </w:t>
            </w:r>
          </w:p>
        </w:tc>
      </w:tr>
      <w:tr w:rsidR="005363D3" w:rsidTr="00947D89">
        <w:tc>
          <w:tcPr>
            <w:tcW w:w="1008" w:type="dxa"/>
            <w:vMerge w:val="restart"/>
          </w:tcPr>
          <w:p w:rsidR="003632DB" w:rsidRDefault="003632DB" w:rsidP="005363D3">
            <w:pPr>
              <w:pStyle w:val="DP-TableRowText"/>
            </w:pPr>
            <w:r>
              <w:t>Export</w:t>
            </w:r>
          </w:p>
        </w:tc>
        <w:tc>
          <w:tcPr>
            <w:tcW w:w="2790" w:type="dxa"/>
            <w:gridSpan w:val="2"/>
          </w:tcPr>
          <w:p w:rsidR="003632DB" w:rsidRDefault="003632DB" w:rsidP="005363D3">
            <w:pPr>
              <w:pStyle w:val="DP-TableRowText"/>
            </w:pPr>
            <w:r>
              <w:t>Program Data</w:t>
            </w:r>
          </w:p>
        </w:tc>
        <w:tc>
          <w:tcPr>
            <w:tcW w:w="3150" w:type="dxa"/>
          </w:tcPr>
          <w:p w:rsidR="003632DB" w:rsidRDefault="005363D3" w:rsidP="005363D3">
            <w:pPr>
              <w:pStyle w:val="DP-TableRowText"/>
            </w:pPr>
            <w:r w:rsidRPr="005363D3">
              <w:t>mcrMenu.ExportData</w:t>
            </w:r>
          </w:p>
        </w:tc>
        <w:tc>
          <w:tcPr>
            <w:tcW w:w="2628" w:type="dxa"/>
          </w:tcPr>
          <w:p w:rsidR="003632DB" w:rsidRDefault="00E975A8" w:rsidP="005363D3">
            <w:pPr>
              <w:pStyle w:val="DP-TableRowText"/>
            </w:pPr>
            <w:r>
              <w:t xml:space="preserve">Exports all data </w:t>
            </w:r>
          </w:p>
        </w:tc>
      </w:tr>
      <w:tr w:rsidR="005363D3" w:rsidTr="00947D89">
        <w:tc>
          <w:tcPr>
            <w:tcW w:w="1008" w:type="dxa"/>
            <w:vMerge/>
          </w:tcPr>
          <w:p w:rsidR="003632DB" w:rsidRDefault="003632DB" w:rsidP="005363D3">
            <w:pPr>
              <w:pStyle w:val="DP-TableRowText"/>
            </w:pPr>
          </w:p>
        </w:tc>
        <w:tc>
          <w:tcPr>
            <w:tcW w:w="2790" w:type="dxa"/>
            <w:gridSpan w:val="2"/>
          </w:tcPr>
          <w:p w:rsidR="003632DB" w:rsidRDefault="003632DB" w:rsidP="005363D3">
            <w:pPr>
              <w:pStyle w:val="DP-TableRowText"/>
            </w:pPr>
            <w:r>
              <w:t>Shipments</w:t>
            </w:r>
          </w:p>
        </w:tc>
        <w:tc>
          <w:tcPr>
            <w:tcW w:w="3150" w:type="dxa"/>
          </w:tcPr>
          <w:p w:rsidR="003632DB" w:rsidRDefault="005363D3" w:rsidP="005363D3">
            <w:pPr>
              <w:pStyle w:val="DP-TableRowText"/>
            </w:pPr>
            <w:r w:rsidRPr="005363D3">
              <w:t>mcrMenu.ExportData</w:t>
            </w:r>
          </w:p>
        </w:tc>
        <w:tc>
          <w:tcPr>
            <w:tcW w:w="2628" w:type="dxa"/>
          </w:tcPr>
          <w:p w:rsidR="003632DB" w:rsidRDefault="00E975A8" w:rsidP="005363D3">
            <w:pPr>
              <w:pStyle w:val="DP-TableRowText"/>
            </w:pPr>
            <w:r>
              <w:t>Exports all shipment data</w:t>
            </w:r>
          </w:p>
        </w:tc>
      </w:tr>
      <w:tr w:rsidR="002A0C87" w:rsidTr="00947D89">
        <w:tc>
          <w:tcPr>
            <w:tcW w:w="1008" w:type="dxa"/>
            <w:vMerge w:val="restart"/>
          </w:tcPr>
          <w:p w:rsidR="002A0C87" w:rsidRDefault="002A0C87" w:rsidP="005363D3">
            <w:pPr>
              <w:pStyle w:val="DP-TableRowText"/>
            </w:pPr>
            <w:r>
              <w:t>Tools</w:t>
            </w:r>
          </w:p>
        </w:tc>
        <w:tc>
          <w:tcPr>
            <w:tcW w:w="1530" w:type="dxa"/>
            <w:vMerge w:val="restart"/>
          </w:tcPr>
          <w:p w:rsidR="002A0C87" w:rsidRDefault="002A0C87" w:rsidP="005363D3">
            <w:pPr>
              <w:pStyle w:val="DP-TableRowText"/>
            </w:pPr>
            <w:r>
              <w:t>Language</w:t>
            </w:r>
          </w:p>
          <w:p w:rsidR="002A0C87" w:rsidRDefault="002A0C87" w:rsidP="005363D3">
            <w:pPr>
              <w:pStyle w:val="DP-TableRowText"/>
            </w:pPr>
          </w:p>
        </w:tc>
        <w:tc>
          <w:tcPr>
            <w:tcW w:w="1260" w:type="dxa"/>
          </w:tcPr>
          <w:p w:rsidR="002A0C87" w:rsidRDefault="002A0C87" w:rsidP="005363D3">
            <w:pPr>
              <w:pStyle w:val="DP-TableRowText"/>
            </w:pPr>
            <w:r>
              <w:t>English</w:t>
            </w:r>
          </w:p>
        </w:tc>
        <w:tc>
          <w:tcPr>
            <w:tcW w:w="3150" w:type="dxa"/>
          </w:tcPr>
          <w:p w:rsidR="002A0C87" w:rsidRDefault="002A0C87" w:rsidP="005363D3">
            <w:pPr>
              <w:pStyle w:val="DP-TableRowText"/>
            </w:pPr>
            <w:r w:rsidRPr="005363D3">
              <w:t>mcrmenu.LanguageE</w:t>
            </w:r>
          </w:p>
        </w:tc>
        <w:tc>
          <w:tcPr>
            <w:tcW w:w="2628" w:type="dxa"/>
          </w:tcPr>
          <w:p w:rsidR="002A0C87" w:rsidRDefault="002A0C87" w:rsidP="005363D3">
            <w:pPr>
              <w:pStyle w:val="DP-TableRowText"/>
            </w:pPr>
            <w:r>
              <w:t>Changes display language to English</w:t>
            </w:r>
          </w:p>
        </w:tc>
      </w:tr>
      <w:tr w:rsidR="002A0C87" w:rsidTr="00947D89">
        <w:tc>
          <w:tcPr>
            <w:tcW w:w="1008" w:type="dxa"/>
            <w:vMerge/>
          </w:tcPr>
          <w:p w:rsidR="002A0C87" w:rsidRDefault="002A0C87" w:rsidP="005363D3">
            <w:pPr>
              <w:pStyle w:val="DP-TableRowText"/>
            </w:pPr>
          </w:p>
        </w:tc>
        <w:tc>
          <w:tcPr>
            <w:tcW w:w="1530" w:type="dxa"/>
            <w:vMerge/>
          </w:tcPr>
          <w:p w:rsidR="002A0C87" w:rsidRDefault="002A0C87" w:rsidP="005363D3">
            <w:pPr>
              <w:pStyle w:val="DP-TableRowText"/>
            </w:pPr>
          </w:p>
        </w:tc>
        <w:tc>
          <w:tcPr>
            <w:tcW w:w="1260" w:type="dxa"/>
          </w:tcPr>
          <w:p w:rsidR="002A0C87" w:rsidRDefault="002A0C87" w:rsidP="005363D3">
            <w:pPr>
              <w:pStyle w:val="DP-TableRowText"/>
            </w:pPr>
            <w:r w:rsidRPr="00E975A8">
              <w:t>Português</w:t>
            </w:r>
          </w:p>
        </w:tc>
        <w:tc>
          <w:tcPr>
            <w:tcW w:w="3150" w:type="dxa"/>
          </w:tcPr>
          <w:p w:rsidR="002A0C87" w:rsidRDefault="002A0C87" w:rsidP="005363D3">
            <w:pPr>
              <w:pStyle w:val="DP-TableRowText"/>
            </w:pPr>
            <w:r w:rsidRPr="005363D3">
              <w:t>mcrmenu.Language</w:t>
            </w:r>
            <w:r>
              <w:t>P</w:t>
            </w:r>
          </w:p>
        </w:tc>
        <w:tc>
          <w:tcPr>
            <w:tcW w:w="2628" w:type="dxa"/>
          </w:tcPr>
          <w:p w:rsidR="002A0C87" w:rsidRDefault="002A0C87" w:rsidP="00E975A8">
            <w:pPr>
              <w:pStyle w:val="DP-TableRowText"/>
            </w:pPr>
            <w:r>
              <w:t>Changes display language to Portuguese</w:t>
            </w:r>
          </w:p>
        </w:tc>
      </w:tr>
      <w:tr w:rsidR="002A0C87" w:rsidTr="00947D89">
        <w:tc>
          <w:tcPr>
            <w:tcW w:w="1008" w:type="dxa"/>
            <w:vMerge/>
          </w:tcPr>
          <w:p w:rsidR="002A0C87" w:rsidRDefault="002A0C87" w:rsidP="005363D3">
            <w:pPr>
              <w:pStyle w:val="DP-TableRowText"/>
            </w:pPr>
          </w:p>
        </w:tc>
        <w:tc>
          <w:tcPr>
            <w:tcW w:w="1530" w:type="dxa"/>
            <w:vMerge/>
          </w:tcPr>
          <w:p w:rsidR="002A0C87" w:rsidRDefault="002A0C87" w:rsidP="005363D3">
            <w:pPr>
              <w:pStyle w:val="DP-TableRowText"/>
            </w:pPr>
          </w:p>
        </w:tc>
        <w:tc>
          <w:tcPr>
            <w:tcW w:w="1260" w:type="dxa"/>
          </w:tcPr>
          <w:p w:rsidR="002A0C87" w:rsidRDefault="002A0C87" w:rsidP="005363D3">
            <w:pPr>
              <w:pStyle w:val="DP-TableRowText"/>
            </w:pPr>
            <w:r w:rsidRPr="00E975A8">
              <w:t>Français</w:t>
            </w:r>
          </w:p>
        </w:tc>
        <w:tc>
          <w:tcPr>
            <w:tcW w:w="3150" w:type="dxa"/>
          </w:tcPr>
          <w:p w:rsidR="002A0C87" w:rsidRDefault="002A0C87" w:rsidP="005363D3">
            <w:pPr>
              <w:pStyle w:val="DP-TableRowText"/>
            </w:pPr>
            <w:r w:rsidRPr="005363D3">
              <w:t>mcrmenu.Language</w:t>
            </w:r>
            <w:r>
              <w:t>F</w:t>
            </w:r>
          </w:p>
        </w:tc>
        <w:tc>
          <w:tcPr>
            <w:tcW w:w="2628" w:type="dxa"/>
          </w:tcPr>
          <w:p w:rsidR="002A0C87" w:rsidRDefault="002A0C87" w:rsidP="00E975A8">
            <w:pPr>
              <w:pStyle w:val="DP-TableRowText"/>
            </w:pPr>
            <w:r>
              <w:t>Changes display language to French</w:t>
            </w:r>
          </w:p>
        </w:tc>
      </w:tr>
      <w:tr w:rsidR="002A0C87" w:rsidTr="00947D89">
        <w:tc>
          <w:tcPr>
            <w:tcW w:w="1008" w:type="dxa"/>
            <w:vMerge/>
          </w:tcPr>
          <w:p w:rsidR="002A0C87" w:rsidRDefault="002A0C87" w:rsidP="005363D3">
            <w:pPr>
              <w:pStyle w:val="DP-TableRowText"/>
            </w:pPr>
          </w:p>
        </w:tc>
        <w:tc>
          <w:tcPr>
            <w:tcW w:w="1530" w:type="dxa"/>
            <w:vMerge/>
          </w:tcPr>
          <w:p w:rsidR="002A0C87" w:rsidRDefault="002A0C87" w:rsidP="005363D3">
            <w:pPr>
              <w:pStyle w:val="DP-TableRowText"/>
            </w:pPr>
          </w:p>
        </w:tc>
        <w:tc>
          <w:tcPr>
            <w:tcW w:w="1260" w:type="dxa"/>
          </w:tcPr>
          <w:p w:rsidR="002A0C87" w:rsidRDefault="002A0C87" w:rsidP="005363D3">
            <w:pPr>
              <w:pStyle w:val="DP-TableRowText"/>
            </w:pPr>
            <w:r w:rsidRPr="00E975A8">
              <w:t>Español</w:t>
            </w:r>
          </w:p>
        </w:tc>
        <w:tc>
          <w:tcPr>
            <w:tcW w:w="3150" w:type="dxa"/>
          </w:tcPr>
          <w:p w:rsidR="002A0C87" w:rsidRDefault="002A0C87" w:rsidP="005363D3">
            <w:pPr>
              <w:pStyle w:val="DP-TableRowText"/>
            </w:pPr>
            <w:r w:rsidRPr="005363D3">
              <w:t>mcrmenu.Language</w:t>
            </w:r>
            <w:r>
              <w:t>S</w:t>
            </w:r>
          </w:p>
        </w:tc>
        <w:tc>
          <w:tcPr>
            <w:tcW w:w="2628" w:type="dxa"/>
          </w:tcPr>
          <w:p w:rsidR="002A0C87" w:rsidRDefault="002A0C87" w:rsidP="00E975A8">
            <w:pPr>
              <w:pStyle w:val="DP-TableRowText"/>
            </w:pPr>
            <w:r>
              <w:t>Changes display language to Spanish</w:t>
            </w:r>
          </w:p>
        </w:tc>
      </w:tr>
      <w:tr w:rsidR="002A0C87" w:rsidTr="00947D89">
        <w:tc>
          <w:tcPr>
            <w:tcW w:w="1008" w:type="dxa"/>
            <w:vMerge w:val="restart"/>
          </w:tcPr>
          <w:p w:rsidR="002A0C87" w:rsidRDefault="002A0C87" w:rsidP="005363D3">
            <w:pPr>
              <w:pStyle w:val="DP-TableRowText"/>
            </w:pPr>
            <w:r>
              <w:t xml:space="preserve">Tools </w:t>
            </w:r>
            <w:r w:rsidRPr="002A0C87">
              <w:rPr>
                <w:i/>
                <w:sz w:val="16"/>
                <w:szCs w:val="16"/>
              </w:rPr>
              <w:t>(Cont.)</w:t>
            </w:r>
          </w:p>
        </w:tc>
        <w:tc>
          <w:tcPr>
            <w:tcW w:w="2790" w:type="dxa"/>
            <w:gridSpan w:val="2"/>
          </w:tcPr>
          <w:p w:rsidR="002A0C87" w:rsidRDefault="002A0C87" w:rsidP="005363D3">
            <w:pPr>
              <w:pStyle w:val="DP-TableRowText"/>
            </w:pPr>
            <w:r>
              <w:t>PipeLine Summary</w:t>
            </w:r>
          </w:p>
        </w:tc>
        <w:tc>
          <w:tcPr>
            <w:tcW w:w="3150" w:type="dxa"/>
          </w:tcPr>
          <w:p w:rsidR="002A0C87" w:rsidRDefault="002A0C87" w:rsidP="005363D3">
            <w:pPr>
              <w:pStyle w:val="DP-TableRowText"/>
            </w:pPr>
            <w:r w:rsidRPr="00E975A8">
              <w:t>mcrMenu.PLSummary</w:t>
            </w:r>
          </w:p>
        </w:tc>
        <w:tc>
          <w:tcPr>
            <w:tcW w:w="2628" w:type="dxa"/>
          </w:tcPr>
          <w:p w:rsidR="002A0C87" w:rsidRDefault="002A0C87" w:rsidP="005363D3">
            <w:pPr>
              <w:pStyle w:val="DP-TableRowText"/>
            </w:pPr>
            <w:r>
              <w:t>Opens PipeLine Summary</w:t>
            </w:r>
          </w:p>
        </w:tc>
      </w:tr>
      <w:tr w:rsidR="002A0C87" w:rsidTr="00947D89">
        <w:tc>
          <w:tcPr>
            <w:tcW w:w="1008" w:type="dxa"/>
            <w:vMerge/>
          </w:tcPr>
          <w:p w:rsidR="002A0C87" w:rsidRDefault="002A0C87" w:rsidP="005363D3">
            <w:pPr>
              <w:pStyle w:val="DP-TableRowText"/>
            </w:pPr>
          </w:p>
        </w:tc>
        <w:tc>
          <w:tcPr>
            <w:tcW w:w="2790" w:type="dxa"/>
            <w:gridSpan w:val="2"/>
          </w:tcPr>
          <w:p w:rsidR="002A0C87" w:rsidRDefault="002A0C87" w:rsidP="005363D3">
            <w:pPr>
              <w:pStyle w:val="DP-TableRowText"/>
            </w:pPr>
            <w:r>
              <w:t>Compact Backend</w:t>
            </w:r>
          </w:p>
        </w:tc>
        <w:tc>
          <w:tcPr>
            <w:tcW w:w="3150" w:type="dxa"/>
          </w:tcPr>
          <w:p w:rsidR="002A0C87" w:rsidRDefault="002A0C87" w:rsidP="005363D3">
            <w:pPr>
              <w:pStyle w:val="DP-TableRowText"/>
            </w:pPr>
            <w:r w:rsidRPr="00E975A8">
              <w:t>mcrMenu.CompactBE</w:t>
            </w:r>
          </w:p>
        </w:tc>
        <w:tc>
          <w:tcPr>
            <w:tcW w:w="2628" w:type="dxa"/>
          </w:tcPr>
          <w:p w:rsidR="002A0C87" w:rsidRDefault="002A0C87" w:rsidP="005363D3">
            <w:pPr>
              <w:pStyle w:val="DP-TableRowText"/>
            </w:pPr>
            <w:r>
              <w:t>Compacts current data file</w:t>
            </w:r>
          </w:p>
        </w:tc>
      </w:tr>
      <w:tr w:rsidR="002A0C87" w:rsidTr="00947D89">
        <w:tc>
          <w:tcPr>
            <w:tcW w:w="1008" w:type="dxa"/>
            <w:vMerge/>
          </w:tcPr>
          <w:p w:rsidR="002A0C87" w:rsidRDefault="002A0C87" w:rsidP="005363D3">
            <w:pPr>
              <w:pStyle w:val="DP-TableRowText"/>
            </w:pPr>
          </w:p>
        </w:tc>
        <w:tc>
          <w:tcPr>
            <w:tcW w:w="2790" w:type="dxa"/>
            <w:gridSpan w:val="2"/>
          </w:tcPr>
          <w:p w:rsidR="002A0C87" w:rsidRDefault="002A0C87" w:rsidP="005363D3">
            <w:pPr>
              <w:pStyle w:val="DP-TableRowText"/>
            </w:pPr>
            <w:r>
              <w:t>Choose PDF Printer</w:t>
            </w:r>
          </w:p>
        </w:tc>
        <w:tc>
          <w:tcPr>
            <w:tcW w:w="3150" w:type="dxa"/>
          </w:tcPr>
          <w:p w:rsidR="002A0C87" w:rsidRDefault="002A0C87" w:rsidP="005363D3">
            <w:pPr>
              <w:pStyle w:val="DP-TableRowText"/>
            </w:pPr>
            <w:r w:rsidRPr="00E975A8">
              <w:t>mcrmenu.ChoosePDF</w:t>
            </w:r>
          </w:p>
        </w:tc>
        <w:tc>
          <w:tcPr>
            <w:tcW w:w="2628" w:type="dxa"/>
          </w:tcPr>
          <w:p w:rsidR="002A0C87" w:rsidRDefault="002A0C87" w:rsidP="005363D3">
            <w:pPr>
              <w:pStyle w:val="DP-TableRowText"/>
            </w:pPr>
            <w:r>
              <w:t>Opens form to select PDF printer</w:t>
            </w:r>
          </w:p>
        </w:tc>
      </w:tr>
      <w:tr w:rsidR="005363D3" w:rsidTr="00947D89">
        <w:tc>
          <w:tcPr>
            <w:tcW w:w="1008" w:type="dxa"/>
          </w:tcPr>
          <w:p w:rsidR="003632DB" w:rsidRDefault="003632DB" w:rsidP="005363D3">
            <w:pPr>
              <w:pStyle w:val="DP-TableRowText"/>
            </w:pPr>
            <w:r>
              <w:t>Window</w:t>
            </w:r>
          </w:p>
        </w:tc>
        <w:tc>
          <w:tcPr>
            <w:tcW w:w="2790" w:type="dxa"/>
            <w:gridSpan w:val="2"/>
          </w:tcPr>
          <w:p w:rsidR="003632DB" w:rsidRPr="00933214" w:rsidRDefault="003632DB" w:rsidP="005363D3">
            <w:pPr>
              <w:pStyle w:val="DP-TableRowText"/>
              <w:rPr>
                <w:i/>
              </w:rPr>
            </w:pPr>
            <w:r w:rsidRPr="00933214">
              <w:rPr>
                <w:i/>
              </w:rPr>
              <w:t>&lt;various&gt;</w:t>
            </w:r>
          </w:p>
        </w:tc>
        <w:tc>
          <w:tcPr>
            <w:tcW w:w="3150" w:type="dxa"/>
          </w:tcPr>
          <w:p w:rsidR="003632DB" w:rsidRDefault="00E975A8" w:rsidP="005363D3">
            <w:pPr>
              <w:pStyle w:val="DP-TableRowText"/>
            </w:pPr>
            <w:r w:rsidRPr="00E975A8">
              <w:t>=ChangeProgram('" &amp; rstPrograms!ProgramName &amp; "')</w:t>
            </w:r>
          </w:p>
        </w:tc>
        <w:tc>
          <w:tcPr>
            <w:tcW w:w="2628" w:type="dxa"/>
          </w:tcPr>
          <w:p w:rsidR="003632DB" w:rsidRDefault="00E975A8" w:rsidP="005363D3">
            <w:pPr>
              <w:pStyle w:val="DP-TableRowText"/>
            </w:pPr>
            <w:r>
              <w:t>Opens activated program files</w:t>
            </w:r>
          </w:p>
        </w:tc>
      </w:tr>
      <w:tr w:rsidR="005363D3" w:rsidTr="00947D89">
        <w:tc>
          <w:tcPr>
            <w:tcW w:w="1008" w:type="dxa"/>
            <w:vMerge w:val="restart"/>
          </w:tcPr>
          <w:p w:rsidR="00840CE7" w:rsidRDefault="00840CE7" w:rsidP="005363D3">
            <w:pPr>
              <w:pStyle w:val="DP-TableRowText"/>
            </w:pPr>
            <w:r>
              <w:t>Help</w:t>
            </w:r>
          </w:p>
        </w:tc>
        <w:tc>
          <w:tcPr>
            <w:tcW w:w="2790" w:type="dxa"/>
            <w:gridSpan w:val="2"/>
          </w:tcPr>
          <w:p w:rsidR="00840CE7" w:rsidRDefault="00840CE7" w:rsidP="005363D3">
            <w:pPr>
              <w:pStyle w:val="DP-TableRowText"/>
            </w:pPr>
            <w:r>
              <w:t>Help</w:t>
            </w:r>
          </w:p>
        </w:tc>
        <w:tc>
          <w:tcPr>
            <w:tcW w:w="3150" w:type="dxa"/>
          </w:tcPr>
          <w:p w:rsidR="00840CE7" w:rsidRDefault="00E975A8" w:rsidP="005363D3">
            <w:pPr>
              <w:pStyle w:val="DP-TableRowText"/>
            </w:pPr>
            <w:r w:rsidRPr="00E975A8">
              <w:t>=OpenHelp()</w:t>
            </w:r>
          </w:p>
        </w:tc>
        <w:tc>
          <w:tcPr>
            <w:tcW w:w="2628" w:type="dxa"/>
          </w:tcPr>
          <w:p w:rsidR="00840CE7" w:rsidRDefault="00E975A8" w:rsidP="005363D3">
            <w:pPr>
              <w:pStyle w:val="DP-TableRowText"/>
            </w:pPr>
            <w:r>
              <w:t>Opens help file</w:t>
            </w:r>
          </w:p>
        </w:tc>
      </w:tr>
      <w:tr w:rsidR="005363D3" w:rsidTr="00947D89">
        <w:tc>
          <w:tcPr>
            <w:tcW w:w="1008" w:type="dxa"/>
            <w:vMerge/>
          </w:tcPr>
          <w:p w:rsidR="00840CE7" w:rsidRDefault="00840CE7" w:rsidP="005363D3">
            <w:pPr>
              <w:pStyle w:val="DP-TableRowText"/>
            </w:pPr>
          </w:p>
        </w:tc>
        <w:tc>
          <w:tcPr>
            <w:tcW w:w="2790" w:type="dxa"/>
            <w:gridSpan w:val="2"/>
          </w:tcPr>
          <w:p w:rsidR="00840CE7" w:rsidRDefault="00840CE7" w:rsidP="005363D3">
            <w:pPr>
              <w:pStyle w:val="DP-TableRowText"/>
            </w:pPr>
            <w:r>
              <w:t>About PipeLine</w:t>
            </w:r>
          </w:p>
        </w:tc>
        <w:tc>
          <w:tcPr>
            <w:tcW w:w="3150" w:type="dxa"/>
          </w:tcPr>
          <w:p w:rsidR="00840CE7" w:rsidRDefault="00E975A8" w:rsidP="005363D3">
            <w:pPr>
              <w:pStyle w:val="DP-TableRowText"/>
            </w:pPr>
            <w:r w:rsidRPr="00E975A8">
              <w:t>=OpenAbout()</w:t>
            </w:r>
          </w:p>
        </w:tc>
        <w:tc>
          <w:tcPr>
            <w:tcW w:w="2628" w:type="dxa"/>
          </w:tcPr>
          <w:p w:rsidR="00840CE7" w:rsidRDefault="00E975A8" w:rsidP="005363D3">
            <w:pPr>
              <w:pStyle w:val="DP-TableRowText"/>
            </w:pPr>
            <w:r>
              <w:t>Opens PipeLine about form</w:t>
            </w:r>
          </w:p>
        </w:tc>
      </w:tr>
    </w:tbl>
    <w:p w:rsidR="00E87744" w:rsidRDefault="00E87744" w:rsidP="00A60B77">
      <w:pPr>
        <w:pStyle w:val="DP-Bodytext"/>
      </w:pPr>
    </w:p>
    <w:p w:rsidR="00EE7366" w:rsidRDefault="00EE7366" w:rsidP="00A60B77">
      <w:pPr>
        <w:pStyle w:val="DP-ChapterTitle"/>
        <w:sectPr w:rsidR="00EE7366" w:rsidSect="00057271">
          <w:endnotePr>
            <w:numFmt w:val="decimal"/>
          </w:endnotePr>
          <w:pgSz w:w="12240" w:h="15840" w:code="1"/>
          <w:pgMar w:top="1051" w:right="1440" w:bottom="720" w:left="1440" w:header="720" w:footer="360" w:gutter="0"/>
          <w:cols w:space="720"/>
          <w:noEndnote/>
          <w:docGrid w:linePitch="326"/>
        </w:sectPr>
      </w:pPr>
      <w:bookmarkStart w:id="612" w:name="_Toc281208066"/>
      <w:bookmarkStart w:id="613" w:name="_Toc282608608"/>
    </w:p>
    <w:p w:rsidR="00E87744" w:rsidRDefault="00720AD8" w:rsidP="00A60B77">
      <w:pPr>
        <w:pStyle w:val="DP-ChapterTitle"/>
      </w:pPr>
      <w:bookmarkStart w:id="614" w:name="_Toc293914991"/>
      <w:r>
        <w:lastRenderedPageBreak/>
        <w:t>Archiving and Backup</w:t>
      </w:r>
      <w:bookmarkEnd w:id="612"/>
      <w:bookmarkEnd w:id="613"/>
      <w:bookmarkEnd w:id="614"/>
    </w:p>
    <w:p w:rsidR="007A0E89" w:rsidRDefault="007A0E89" w:rsidP="007A0E89">
      <w:pPr>
        <w:pStyle w:val="DP-HeadingA"/>
      </w:pPr>
      <w:bookmarkStart w:id="615" w:name="_Toc272102793"/>
      <w:bookmarkStart w:id="616" w:name="_Toc293914992"/>
      <w:r>
        <w:t>Overview</w:t>
      </w:r>
      <w:bookmarkEnd w:id="616"/>
    </w:p>
    <w:p w:rsidR="007A0E89" w:rsidRDefault="007A0E89" w:rsidP="00947D89">
      <w:pPr>
        <w:pStyle w:val="DP-Bodytext"/>
      </w:pPr>
      <w:r>
        <w:t xml:space="preserve">Currently there is not an archiving function built in to PipeLine.  </w:t>
      </w:r>
      <w:proofErr w:type="gramStart"/>
      <w:r>
        <w:t>One of the benefits however is that the backend database can be copied and saved at any time (better to be done while PipeLine is closed).</w:t>
      </w:r>
      <w:proofErr w:type="gramEnd"/>
      <w:r>
        <w:t xml:space="preserve">  Users can also utilize the copy function found in the File menu to easily copy the backend file to another filename for backup purposes.</w:t>
      </w:r>
    </w:p>
    <w:p w:rsidR="007A0E89" w:rsidRDefault="007A0E89" w:rsidP="00947D89">
      <w:pPr>
        <w:pStyle w:val="DP-Bodytext"/>
      </w:pPr>
      <w:r>
        <w:t>It is also recommended that the backend database file compacted and repaired at regular intervals.</w:t>
      </w:r>
    </w:p>
    <w:p w:rsidR="00ED7752" w:rsidRDefault="00ED7752">
      <w:pPr>
        <w:rPr>
          <w:rFonts w:ascii="Garamond" w:hAnsi="Garamond"/>
        </w:rPr>
      </w:pPr>
      <w:bookmarkStart w:id="617" w:name="_Toc281208067"/>
      <w:bookmarkStart w:id="618" w:name="_Toc282608609"/>
      <w:bookmarkEnd w:id="615"/>
      <w:r>
        <w:br w:type="page"/>
      </w:r>
    </w:p>
    <w:p w:rsidR="00ED7752" w:rsidRDefault="00ED7752">
      <w:pPr>
        <w:rPr>
          <w:rFonts w:ascii="Garamond" w:hAnsi="Garamond"/>
        </w:rPr>
      </w:pPr>
      <w:r>
        <w:lastRenderedPageBreak/>
        <w:br w:type="page"/>
      </w:r>
    </w:p>
    <w:p w:rsidR="00EE7366" w:rsidRDefault="00EE7366" w:rsidP="00947D89">
      <w:pPr>
        <w:pStyle w:val="DP-Bodytext"/>
        <w:sectPr w:rsidR="00EE7366" w:rsidSect="00057271">
          <w:endnotePr>
            <w:numFmt w:val="decimal"/>
          </w:endnotePr>
          <w:pgSz w:w="12240" w:h="15840" w:code="1"/>
          <w:pgMar w:top="1051" w:right="1440" w:bottom="720" w:left="1440" w:header="720" w:footer="360" w:gutter="0"/>
          <w:cols w:space="720"/>
          <w:noEndnote/>
          <w:docGrid w:linePitch="326"/>
        </w:sectPr>
      </w:pPr>
    </w:p>
    <w:p w:rsidR="00E87744" w:rsidRDefault="00720AD8" w:rsidP="00A60B77">
      <w:pPr>
        <w:pStyle w:val="DP-ChapterTitle"/>
      </w:pPr>
      <w:bookmarkStart w:id="619" w:name="_Toc293914993"/>
      <w:r>
        <w:lastRenderedPageBreak/>
        <w:t>Interfaces with Other Systems</w:t>
      </w:r>
      <w:bookmarkEnd w:id="617"/>
      <w:bookmarkEnd w:id="618"/>
      <w:bookmarkEnd w:id="619"/>
    </w:p>
    <w:p w:rsidR="00623F10" w:rsidRDefault="00623F10" w:rsidP="003C0503">
      <w:pPr>
        <w:pStyle w:val="DP-HeadingA"/>
      </w:pPr>
      <w:bookmarkStart w:id="620" w:name="_Toc284581274"/>
      <w:bookmarkStart w:id="621" w:name="_Toc293914994"/>
      <w:r>
        <w:t>Overview</w:t>
      </w:r>
      <w:bookmarkEnd w:id="620"/>
      <w:bookmarkEnd w:id="621"/>
    </w:p>
    <w:p w:rsidR="00623F10" w:rsidRDefault="00623F10" w:rsidP="00947D89">
      <w:pPr>
        <w:pStyle w:val="DP-Bodytext"/>
      </w:pPr>
      <w:r>
        <w:t>PipeLine allows the user to interface with generic systems through the export of all program data, export of shipment data, and import of product, consumption, and shipment data via an xml file format.</w:t>
      </w:r>
    </w:p>
    <w:p w:rsidR="007A0E89" w:rsidRDefault="007A0E89" w:rsidP="003C0503">
      <w:pPr>
        <w:pStyle w:val="DP-HeadingA"/>
      </w:pPr>
      <w:bookmarkStart w:id="622" w:name="_Toc293914995"/>
      <w:r>
        <w:t>Generic systems</w:t>
      </w:r>
      <w:r w:rsidR="00632E36">
        <w:t xml:space="preserve"> (Export of all program data)</w:t>
      </w:r>
      <w:bookmarkEnd w:id="622"/>
    </w:p>
    <w:p w:rsidR="00632E36" w:rsidRDefault="00632E36" w:rsidP="00947D89">
      <w:pPr>
        <w:pStyle w:val="DP-Bodytext"/>
      </w:pPr>
      <w:r>
        <w:t xml:space="preserve">PipeLine can interface with generic systems through the exporting of an xml file.  The xml is expected to follow a basic schema. The schema is explained in the </w:t>
      </w:r>
      <w:r w:rsidR="00170AC3" w:rsidRPr="00170AC3">
        <w:t>PipelineXMLOutputSchema_070924</w:t>
      </w:r>
      <w:r w:rsidRPr="00170AC3">
        <w:t>.xsd file found on the developer source code cd in the /schemas folder.</w:t>
      </w:r>
    </w:p>
    <w:p w:rsidR="00233C18" w:rsidRDefault="00233C18" w:rsidP="00233C18">
      <w:pPr>
        <w:pStyle w:val="DP-FigureTitle"/>
      </w:pPr>
      <w:bookmarkStart w:id="623" w:name="_Toc293915302"/>
      <w:r>
        <w:t xml:space="preserve">Figure </w:t>
      </w:r>
      <w:fldSimple w:instr=" SEQ Figure \* ARABIC ">
        <w:r w:rsidR="008978FC">
          <w:rPr>
            <w:noProof/>
          </w:rPr>
          <w:t>51</w:t>
        </w:r>
      </w:fldSimple>
      <w:r>
        <w:t xml:space="preserve"> - </w:t>
      </w:r>
      <w:r w:rsidRPr="001B4244">
        <w:t>xml Export file schema diagram</w:t>
      </w:r>
      <w:bookmarkEnd w:id="623"/>
    </w:p>
    <w:p w:rsidR="003C0503" w:rsidRDefault="00423D02" w:rsidP="003C0503">
      <w:pPr>
        <w:keepNext/>
      </w:pPr>
      <w:r>
        <w:rPr>
          <w:noProof/>
        </w:rPr>
        <w:drawing>
          <wp:inline distT="0" distB="0" distL="0" distR="0" wp14:anchorId="2750F0EB" wp14:editId="67373D16">
            <wp:extent cx="5895975" cy="4286250"/>
            <wp:effectExtent l="19050" t="19050" r="28575" b="19050"/>
            <wp:docPr id="120" name="Picture 120" descr="C:\Users\lblanken\Desktop\Work\PL Docs\PipeLineOut_overview_x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blanken\Desktop\Work\PL Docs\PipeLineOut_overview_xs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95975" cy="4286250"/>
                    </a:xfrm>
                    <a:prstGeom prst="rect">
                      <a:avLst/>
                    </a:prstGeom>
                    <a:noFill/>
                    <a:ln>
                      <a:solidFill>
                        <a:schemeClr val="accent1"/>
                      </a:solidFill>
                    </a:ln>
                  </pic:spPr>
                </pic:pic>
              </a:graphicData>
            </a:graphic>
          </wp:inline>
        </w:drawing>
      </w:r>
    </w:p>
    <w:p w:rsidR="00F92A54" w:rsidRDefault="00F92A54">
      <w:pPr>
        <w:rPr>
          <w:rFonts w:ascii="Gill Sans Std" w:hAnsi="Gill Sans Std"/>
          <w:b/>
          <w:sz w:val="22"/>
        </w:rPr>
      </w:pPr>
      <w:r>
        <w:br w:type="page"/>
      </w:r>
    </w:p>
    <w:p w:rsidR="00233C18" w:rsidRDefault="00233C18" w:rsidP="00233C18">
      <w:pPr>
        <w:pStyle w:val="DP-FigureTitle"/>
      </w:pPr>
      <w:bookmarkStart w:id="624" w:name="_Toc293915303"/>
      <w:r>
        <w:lastRenderedPageBreak/>
        <w:t xml:space="preserve">Figure </w:t>
      </w:r>
      <w:fldSimple w:instr=" SEQ Figure \* ARABIC ">
        <w:r w:rsidR="008978FC">
          <w:rPr>
            <w:noProof/>
          </w:rPr>
          <w:t>52</w:t>
        </w:r>
      </w:fldSimple>
      <w:r>
        <w:t xml:space="preserve"> - </w:t>
      </w:r>
      <w:r w:rsidRPr="00A2490E">
        <w:t>xml Export file schema diagram</w:t>
      </w:r>
      <w:bookmarkEnd w:id="624"/>
    </w:p>
    <w:p w:rsidR="003C0503" w:rsidRDefault="00423D02" w:rsidP="003C0503">
      <w:pPr>
        <w:keepNext/>
      </w:pPr>
      <w:r>
        <w:rPr>
          <w:noProof/>
        </w:rPr>
        <w:drawing>
          <wp:inline distT="0" distB="0" distL="0" distR="0" wp14:anchorId="4D2F6D67" wp14:editId="2F84DE4A">
            <wp:extent cx="5381625" cy="8124825"/>
            <wp:effectExtent l="19050" t="19050" r="28575" b="28575"/>
            <wp:docPr id="121" name="Picture 121" descr="C:\Users\lblanken\Desktop\Work\PL Docs\PipeLineOut_Product_x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blanken\Desktop\Work\PL Docs\PipeLineOut_Product_xs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81625" cy="8124825"/>
                    </a:xfrm>
                    <a:prstGeom prst="rect">
                      <a:avLst/>
                    </a:prstGeom>
                    <a:noFill/>
                    <a:ln>
                      <a:solidFill>
                        <a:schemeClr val="accent1"/>
                      </a:solidFill>
                    </a:ln>
                  </pic:spPr>
                </pic:pic>
              </a:graphicData>
            </a:graphic>
          </wp:inline>
        </w:drawing>
      </w:r>
    </w:p>
    <w:p w:rsidR="00F92A54" w:rsidRDefault="00F92A54">
      <w:pPr>
        <w:rPr>
          <w:rFonts w:ascii="Gill Sans Std" w:hAnsi="Gill Sans Std"/>
          <w:b/>
          <w:sz w:val="22"/>
        </w:rPr>
      </w:pPr>
      <w:r>
        <w:br w:type="page"/>
      </w:r>
    </w:p>
    <w:p w:rsidR="00233C18" w:rsidRDefault="00233C18" w:rsidP="00233C18">
      <w:pPr>
        <w:pStyle w:val="DP-FigureTitle"/>
      </w:pPr>
      <w:bookmarkStart w:id="625" w:name="_Toc293915304"/>
      <w:r>
        <w:lastRenderedPageBreak/>
        <w:t xml:space="preserve">Figure </w:t>
      </w:r>
      <w:fldSimple w:instr=" SEQ Figure \* ARABIC ">
        <w:r w:rsidR="008978FC">
          <w:rPr>
            <w:noProof/>
          </w:rPr>
          <w:t>53</w:t>
        </w:r>
      </w:fldSimple>
      <w:r w:rsidRPr="005A2F94">
        <w:t xml:space="preserve"> - xml Export file schema diagram</w:t>
      </w:r>
      <w:bookmarkEnd w:id="625"/>
    </w:p>
    <w:p w:rsidR="003C0503" w:rsidRDefault="00423D02" w:rsidP="003C0503">
      <w:pPr>
        <w:keepNext/>
      </w:pPr>
      <w:r>
        <w:rPr>
          <w:noProof/>
        </w:rPr>
        <w:drawing>
          <wp:inline distT="0" distB="0" distL="0" distR="0" wp14:anchorId="17507681" wp14:editId="04DF007E">
            <wp:extent cx="5943600" cy="6175632"/>
            <wp:effectExtent l="19050" t="19050" r="19050" b="15875"/>
            <wp:docPr id="122" name="Picture 122" descr="C:\Users\lblanken\Desktop\Work\PL Docs\PipeLineOut_Shipment_x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blanken\Desktop\Work\PL Docs\PipeLineOut_Shipment_xs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6175632"/>
                    </a:xfrm>
                    <a:prstGeom prst="rect">
                      <a:avLst/>
                    </a:prstGeom>
                    <a:noFill/>
                    <a:ln>
                      <a:solidFill>
                        <a:schemeClr val="accent1"/>
                      </a:solidFill>
                    </a:ln>
                  </pic:spPr>
                </pic:pic>
              </a:graphicData>
            </a:graphic>
          </wp:inline>
        </w:drawing>
      </w:r>
    </w:p>
    <w:p w:rsidR="007A0E89" w:rsidRDefault="007A0E89" w:rsidP="003C0503">
      <w:pPr>
        <w:pStyle w:val="DP-HeadingA"/>
      </w:pPr>
      <w:bookmarkStart w:id="626" w:name="_Toc293914996"/>
      <w:r>
        <w:t>Other Pipeline Databases</w:t>
      </w:r>
      <w:r w:rsidR="00632E36">
        <w:t xml:space="preserve"> (import shipment data)</w:t>
      </w:r>
      <w:bookmarkEnd w:id="626"/>
    </w:p>
    <w:p w:rsidR="00632E36" w:rsidRDefault="00632E36" w:rsidP="00947D89">
      <w:pPr>
        <w:pStyle w:val="DP-Bodytext"/>
      </w:pPr>
      <w:bookmarkStart w:id="627" w:name="OLE_LINK11"/>
      <w:bookmarkStart w:id="628" w:name="OLE_LINK12"/>
      <w:r>
        <w:t xml:space="preserve">PipeLine can interface with other PipeLine database through the importing of an xml file.  The xml is expected to follow </w:t>
      </w:r>
      <w:r w:rsidR="00B77CAB">
        <w:t>the schema outlined for generic system above.</w:t>
      </w:r>
    </w:p>
    <w:p w:rsidR="007A0E89" w:rsidRDefault="007A0E89" w:rsidP="003C0503">
      <w:pPr>
        <w:pStyle w:val="DP-HeadingA"/>
      </w:pPr>
      <w:bookmarkStart w:id="629" w:name="_Toc293914997"/>
      <w:bookmarkEnd w:id="627"/>
      <w:bookmarkEnd w:id="628"/>
      <w:r>
        <w:t>E-Catelog (</w:t>
      </w:r>
      <w:r w:rsidR="00632E36">
        <w:t>Import product data</w:t>
      </w:r>
      <w:r>
        <w:t>)</w:t>
      </w:r>
      <w:bookmarkEnd w:id="629"/>
    </w:p>
    <w:p w:rsidR="00632E36" w:rsidRDefault="00632E36" w:rsidP="00947D89">
      <w:pPr>
        <w:pStyle w:val="DP-Bodytext"/>
      </w:pPr>
      <w:r>
        <w:t xml:space="preserve">PipeLine can interface with E-Catelog (or other product list sources) through the importing of an xml file.  The xml is expected to follow a basic schema. The schema is explained in the </w:t>
      </w:r>
      <w:r w:rsidR="00170AC3" w:rsidRPr="00170AC3">
        <w:t>MaterialMasterNorm_070516_NoCustomType</w:t>
      </w:r>
      <w:r w:rsidRPr="00170AC3">
        <w:t>.xsd file found on the developer source code cd in the /schemas folder.</w:t>
      </w:r>
    </w:p>
    <w:p w:rsidR="00F92A54" w:rsidRDefault="00F92A54">
      <w:pPr>
        <w:rPr>
          <w:rFonts w:ascii="Gill Sans Std" w:hAnsi="Gill Sans Std"/>
          <w:b/>
          <w:sz w:val="22"/>
        </w:rPr>
      </w:pPr>
      <w:r>
        <w:br w:type="page"/>
      </w:r>
    </w:p>
    <w:p w:rsidR="00233C18" w:rsidRDefault="00233C18" w:rsidP="00233C18">
      <w:pPr>
        <w:pStyle w:val="DP-FigureTitle"/>
      </w:pPr>
      <w:bookmarkStart w:id="630" w:name="_Toc293915305"/>
      <w:r>
        <w:lastRenderedPageBreak/>
        <w:t xml:space="preserve">Figure </w:t>
      </w:r>
      <w:fldSimple w:instr=" SEQ Figure \* ARABIC ">
        <w:r w:rsidR="008978FC">
          <w:rPr>
            <w:noProof/>
          </w:rPr>
          <w:t>54</w:t>
        </w:r>
      </w:fldSimple>
      <w:r w:rsidRPr="00170BF9">
        <w:t xml:space="preserve"> - xml Export file schema diagram</w:t>
      </w:r>
      <w:bookmarkEnd w:id="630"/>
    </w:p>
    <w:p w:rsidR="003C0503" w:rsidRDefault="00632E36" w:rsidP="003C0503">
      <w:pPr>
        <w:keepNext/>
      </w:pPr>
      <w:r>
        <w:rPr>
          <w:noProof/>
        </w:rPr>
        <w:drawing>
          <wp:inline distT="0" distB="0" distL="0" distR="0" wp14:anchorId="7A229C24" wp14:editId="1CCCFE07">
            <wp:extent cx="5762625" cy="7361454"/>
            <wp:effectExtent l="19050" t="19050" r="9525" b="11430"/>
            <wp:docPr id="95" name="Picture 95" descr="C:\Users\lblanken\Desktop\Work\PL Docs\MaterialMaster_x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blanken\Desktop\Work\PL Docs\MaterialMaster_xs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4104" cy="7363343"/>
                    </a:xfrm>
                    <a:prstGeom prst="rect">
                      <a:avLst/>
                    </a:prstGeom>
                    <a:noFill/>
                    <a:ln>
                      <a:solidFill>
                        <a:schemeClr val="accent1"/>
                      </a:solidFill>
                    </a:ln>
                  </pic:spPr>
                </pic:pic>
              </a:graphicData>
            </a:graphic>
          </wp:inline>
        </w:drawing>
      </w:r>
    </w:p>
    <w:p w:rsidR="007A0E89" w:rsidRDefault="007A0E89" w:rsidP="003C0503">
      <w:pPr>
        <w:pStyle w:val="DP-HeadingA"/>
      </w:pPr>
      <w:bookmarkStart w:id="631" w:name="_Toc293914998"/>
      <w:r>
        <w:t>Quantimed</w:t>
      </w:r>
      <w:r w:rsidR="00632E36">
        <w:t xml:space="preserve"> (import forecast consumption data)</w:t>
      </w:r>
      <w:bookmarkEnd w:id="631"/>
    </w:p>
    <w:p w:rsidR="00632E36" w:rsidRDefault="00632E36" w:rsidP="00947D89">
      <w:pPr>
        <w:pStyle w:val="DP-Bodytext"/>
      </w:pPr>
      <w:r>
        <w:t xml:space="preserve">PipeLine can interface with Quantimed through the importing of an xml file.  The xml is expected to follow a basic schema. The schema is explained in the </w:t>
      </w:r>
      <w:r w:rsidR="00170AC3" w:rsidRPr="00170AC3">
        <w:t>QuantimedForecastOutput</w:t>
      </w:r>
      <w:r w:rsidRPr="00170AC3">
        <w:t>.xsd file found on the developer source code cd in the /schemas folder.</w:t>
      </w:r>
    </w:p>
    <w:p w:rsidR="00233C18" w:rsidRDefault="00233C18" w:rsidP="00233C18">
      <w:pPr>
        <w:pStyle w:val="DP-FigureTitle"/>
      </w:pPr>
      <w:bookmarkStart w:id="632" w:name="_Toc293915306"/>
      <w:r>
        <w:lastRenderedPageBreak/>
        <w:t xml:space="preserve">Figure </w:t>
      </w:r>
      <w:fldSimple w:instr=" SEQ Figure \* ARABIC ">
        <w:r w:rsidR="008978FC">
          <w:rPr>
            <w:noProof/>
          </w:rPr>
          <w:t>55</w:t>
        </w:r>
      </w:fldSimple>
      <w:r w:rsidRPr="00867406">
        <w:t xml:space="preserve"> - xml Export file schema diagram</w:t>
      </w:r>
      <w:bookmarkEnd w:id="632"/>
    </w:p>
    <w:p w:rsidR="003C0503" w:rsidRDefault="006B2983" w:rsidP="003C0503">
      <w:pPr>
        <w:keepNext/>
      </w:pPr>
      <w:r>
        <w:rPr>
          <w:noProof/>
        </w:rPr>
        <w:drawing>
          <wp:inline distT="0" distB="0" distL="0" distR="0" wp14:anchorId="7F3A0A10" wp14:editId="70A0F881">
            <wp:extent cx="6362149" cy="6353175"/>
            <wp:effectExtent l="19050" t="19050" r="19685" b="9525"/>
            <wp:docPr id="93" name="Picture 93" descr="C:\Users\lblanken\Desktop\Work\PL Docs\Quantimed_out_x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blanken\Desktop\Work\PL Docs\Quantimed_out_xs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69269" cy="6360285"/>
                    </a:xfrm>
                    <a:prstGeom prst="rect">
                      <a:avLst/>
                    </a:prstGeom>
                    <a:noFill/>
                    <a:ln>
                      <a:solidFill>
                        <a:schemeClr val="accent1"/>
                      </a:solidFill>
                    </a:ln>
                  </pic:spPr>
                </pic:pic>
              </a:graphicData>
            </a:graphic>
          </wp:inline>
        </w:drawing>
      </w:r>
    </w:p>
    <w:p w:rsidR="00623F10" w:rsidRDefault="007A0E89" w:rsidP="003C0503">
      <w:pPr>
        <w:pStyle w:val="DP-HeadingA"/>
      </w:pPr>
      <w:bookmarkStart w:id="633" w:name="_Toc293914999"/>
      <w:r>
        <w:t>Supply Cha</w:t>
      </w:r>
      <w:r w:rsidR="00623F10">
        <w:t>in Manager</w:t>
      </w:r>
      <w:r w:rsidR="00632E36">
        <w:t xml:space="preserve"> (import actual consumption data)</w:t>
      </w:r>
      <w:bookmarkEnd w:id="633"/>
    </w:p>
    <w:p w:rsidR="00623F10" w:rsidRDefault="00623F10" w:rsidP="00947D89">
      <w:pPr>
        <w:pStyle w:val="DP-Bodytext"/>
      </w:pPr>
      <w:r>
        <w:t xml:space="preserve">PipeLine can interface with Supply Chain Manager through the </w:t>
      </w:r>
      <w:r w:rsidR="007A0E89">
        <w:t>importing</w:t>
      </w:r>
      <w:r>
        <w:t xml:space="preserve"> of an xml file.  The xml is expected to follow a basic schema. The schema is explained in the </w:t>
      </w:r>
      <w:r w:rsidR="00170AC3" w:rsidRPr="00170AC3">
        <w:t>SCMgr_PipeLine_Export</w:t>
      </w:r>
      <w:r w:rsidRPr="00170AC3">
        <w:t>.xsd file found on the developer source code cd in the /schemas folder.</w:t>
      </w:r>
    </w:p>
    <w:p w:rsidR="00F92A54" w:rsidRDefault="00F92A54">
      <w:pPr>
        <w:rPr>
          <w:rFonts w:ascii="Gill Sans Std" w:hAnsi="Gill Sans Std"/>
          <w:b/>
          <w:sz w:val="22"/>
        </w:rPr>
      </w:pPr>
      <w:r>
        <w:br w:type="page"/>
      </w:r>
    </w:p>
    <w:p w:rsidR="00233C18" w:rsidRDefault="00233C18" w:rsidP="00233C18">
      <w:pPr>
        <w:pStyle w:val="DP-FigureTitle"/>
      </w:pPr>
      <w:bookmarkStart w:id="634" w:name="_Toc293915307"/>
      <w:r>
        <w:lastRenderedPageBreak/>
        <w:t xml:space="preserve">Figure </w:t>
      </w:r>
      <w:fldSimple w:instr=" SEQ Figure \* ARABIC ">
        <w:r w:rsidR="008978FC">
          <w:rPr>
            <w:noProof/>
          </w:rPr>
          <w:t>56</w:t>
        </w:r>
      </w:fldSimple>
      <w:r>
        <w:t xml:space="preserve">: xml Export file </w:t>
      </w:r>
      <w:r>
        <w:rPr>
          <w:noProof/>
        </w:rPr>
        <w:t>schema diagram</w:t>
      </w:r>
      <w:bookmarkEnd w:id="634"/>
    </w:p>
    <w:p w:rsidR="00623F10" w:rsidRDefault="00623F10" w:rsidP="00623F10">
      <w:pPr>
        <w:keepNext/>
      </w:pPr>
      <w:r>
        <w:rPr>
          <w:noProof/>
        </w:rPr>
        <w:drawing>
          <wp:inline distT="0" distB="0" distL="0" distR="0" wp14:anchorId="6A6A4DE5" wp14:editId="0B3B2CBA">
            <wp:extent cx="5915025" cy="4952438"/>
            <wp:effectExtent l="19050" t="19050" r="9525" b="196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5025" cy="4952438"/>
                    </a:xfrm>
                    <a:prstGeom prst="rect">
                      <a:avLst/>
                    </a:prstGeom>
                    <a:noFill/>
                    <a:ln w="6350" cmpd="sng">
                      <a:solidFill>
                        <a:srgbClr val="000000"/>
                      </a:solidFill>
                      <a:miter lim="800000"/>
                      <a:headEnd/>
                      <a:tailEnd/>
                    </a:ln>
                    <a:effectLst/>
                  </pic:spPr>
                </pic:pic>
              </a:graphicData>
            </a:graphic>
          </wp:inline>
        </w:drawing>
      </w:r>
    </w:p>
    <w:p w:rsidR="002A2D1A" w:rsidRDefault="002A2D1A">
      <w:pPr>
        <w:rPr>
          <w:rFonts w:ascii="Gill Sans Std" w:hAnsi="Gill Sans Std"/>
          <w:b/>
          <w:sz w:val="32"/>
          <w:szCs w:val="32"/>
        </w:rPr>
      </w:pPr>
    </w:p>
    <w:p w:rsidR="00A60B77" w:rsidRPr="00326D3F" w:rsidRDefault="00A60B77" w:rsidP="00A60B77">
      <w:pPr>
        <w:pStyle w:val="DP-HeadingA"/>
        <w:sectPr w:rsidR="00A60B77" w:rsidRPr="00326D3F" w:rsidSect="00057271">
          <w:endnotePr>
            <w:numFmt w:val="decimal"/>
          </w:endnotePr>
          <w:pgSz w:w="12240" w:h="15840" w:code="1"/>
          <w:pgMar w:top="1051" w:right="1440" w:bottom="720" w:left="1440" w:header="720" w:footer="360" w:gutter="0"/>
          <w:cols w:space="720"/>
          <w:noEndnote/>
          <w:docGrid w:linePitch="326"/>
        </w:sectPr>
      </w:pPr>
    </w:p>
    <w:p w:rsidR="00417C75" w:rsidRPr="00922AE1" w:rsidRDefault="00E87744" w:rsidP="00922AE1">
      <w:pPr>
        <w:pStyle w:val="DP-Appendix"/>
      </w:pPr>
      <w:bookmarkStart w:id="635" w:name="_Toc272102797"/>
      <w:bookmarkStart w:id="636" w:name="_Toc293915000"/>
      <w:r w:rsidRPr="00922AE1">
        <w:lastRenderedPageBreak/>
        <w:t xml:space="preserve">APPENDIX A:  </w:t>
      </w:r>
      <w:bookmarkEnd w:id="635"/>
      <w:r w:rsidR="006B4E1C" w:rsidRPr="00922AE1">
        <w:t>UPGRADING DATA FILES</w:t>
      </w:r>
      <w:bookmarkEnd w:id="636"/>
    </w:p>
    <w:p w:rsidR="00417C75" w:rsidRDefault="00417C75" w:rsidP="00417C75">
      <w:pPr>
        <w:pStyle w:val="DP-HeadingA"/>
      </w:pPr>
      <w:bookmarkStart w:id="637" w:name="_Toc293915001"/>
      <w:r>
        <w:t>Overview</w:t>
      </w:r>
      <w:bookmarkEnd w:id="637"/>
    </w:p>
    <w:p w:rsidR="00417C75" w:rsidRDefault="00417C75" w:rsidP="00947D89">
      <w:pPr>
        <w:pStyle w:val="DP-Bodytext"/>
      </w:pPr>
      <w:r>
        <w:t>When upgrading PipeLine sometimes changes need to occur in the backend data files.  In PipeLine a mechanism has been created that will easily allow the system to do this automatically when opening a previous versions file.  Basically, the application will determine which version the data file is, will create a new file as specified by the user, and then run the appropriate SQL statements to copy the data into the file.</w:t>
      </w:r>
    </w:p>
    <w:p w:rsidR="00417C75" w:rsidRDefault="00417C75" w:rsidP="00417C75">
      <w:pPr>
        <w:pStyle w:val="DP-HeadingA"/>
      </w:pPr>
      <w:bookmarkStart w:id="638" w:name="_Toc293915002"/>
      <w:r>
        <w:t>Version Numbering</w:t>
      </w:r>
      <w:bookmarkEnd w:id="638"/>
    </w:p>
    <w:p w:rsidR="00417C75" w:rsidRDefault="006E60C4" w:rsidP="00947D89">
      <w:pPr>
        <w:pStyle w:val="DP-Bodytext"/>
      </w:pPr>
      <w:r>
        <w:t xml:space="preserve">PMP_MPTY.MDB is the empty datafile for PipeLine.  When creating a new backend, PipeLine copies this file to the specified location and adds the program data to it.  The table, </w:t>
      </w:r>
      <w:r w:rsidRPr="006E60C4">
        <w:t>tblBE_Version</w:t>
      </w:r>
      <w:r>
        <w:t xml:space="preserve">, in this file contains the version number of the backend along with the date that the file was updated.  When PipeLine opens a new datafile, it verifies this number with the number stored in the backend that it is opening.  (See code: </w:t>
      </w:r>
      <w:r w:rsidRPr="006E60C4">
        <w:t>CheckBackEndVersion</w:t>
      </w:r>
      <w:r>
        <w:t>).  If the version number</w:t>
      </w:r>
      <w:r w:rsidR="00277A3E">
        <w:t>s</w:t>
      </w:r>
      <w:r>
        <w:t xml:space="preserve"> are different then the upgrade procedure is called.  If the numbers are the same then the file will open and the user is taken to the main menu.  Please note that when making structure changes to the data is is imperative that the changes be made in the </w:t>
      </w:r>
      <w:proofErr w:type="gramStart"/>
      <w:r>
        <w:t>the  PMP</w:t>
      </w:r>
      <w:proofErr w:type="gramEnd"/>
      <w:r>
        <w:t>_MPTY.MDB file and that this version number is updated.</w:t>
      </w:r>
    </w:p>
    <w:p w:rsidR="00417C75" w:rsidRDefault="007A3940" w:rsidP="00417C75">
      <w:pPr>
        <w:pStyle w:val="DP-HeadingA"/>
      </w:pPr>
      <w:bookmarkStart w:id="639" w:name="_Toc293915003"/>
      <w:r>
        <w:t>Upgrade Procedure</w:t>
      </w:r>
      <w:bookmarkEnd w:id="639"/>
    </w:p>
    <w:p w:rsidR="00417C75" w:rsidRDefault="007A3940" w:rsidP="00947D89">
      <w:pPr>
        <w:pStyle w:val="DP-Bodytext"/>
      </w:pPr>
      <w:r>
        <w:t xml:space="preserve">When the version number in the backend that the user is opening does not match the number in the PMP_MPTY.MDB file, the upgrade procedure is called (see code: </w:t>
      </w:r>
      <w:r w:rsidRPr="007A3940">
        <w:t>UpgradeProgram</w:t>
      </w:r>
      <w:r>
        <w:t>).  This procedure prompts the user for a new file name and location for the upgraded datafile.  It then creates a log file to keep track of all changes and errors that occur during the upgrade.  The procedure will copy the PMP_MPTY.MDB to location specified and then opens the table tlkUpgrade and runs the appropriate sql statement.  Each statement is created to copy the data from the existing backend into the new backend.  This ensures that all the data gets placed in the correct location in the new backend.  Once all the SQL statements are run, the procedure will change the name to the one specified and open the file.  The user is then taken to the Main Menu.  Please note again, that the original datafile remains intact during this procedure.  This guarantees the user will not lose any data.</w:t>
      </w:r>
    </w:p>
    <w:p w:rsidR="007A3940" w:rsidRDefault="007A3940" w:rsidP="007A3940">
      <w:pPr>
        <w:pStyle w:val="DP-HeadingA"/>
      </w:pPr>
      <w:bookmarkStart w:id="640" w:name="_Toc293915004"/>
      <w:r>
        <w:t>SQL Statements Used</w:t>
      </w:r>
      <w:bookmarkEnd w:id="640"/>
    </w:p>
    <w:p w:rsidR="007A3940" w:rsidRDefault="007A3940" w:rsidP="00947D89">
      <w:pPr>
        <w:pStyle w:val="DP-Bodytext"/>
      </w:pPr>
      <w:r>
        <w:t xml:space="preserve">The most complicated part of the upgrade procedure </w:t>
      </w:r>
      <w:r w:rsidR="00FC2C54">
        <w:t xml:space="preserve">is writing the SQL statements.  There are three types of SQL statements to be written.  They are: Update, Append and Delete.  Each table should have at least one of each of these but in some cases can have multiple Append and Update statements.  In order to determine which statements to run, a version number is stored with each statement along with an order number.  The order number specified the order in which the SQL statements are ran, and the version number </w:t>
      </w:r>
      <w:r w:rsidR="00FC2C54">
        <w:lastRenderedPageBreak/>
        <w:t>dictates which code is ran depending on the version of the existing data backend.  When updating the version number, the new upgrade version number is double the previous number. (For example, version 3.08 has a version number of 64.  Version 3.09’s number would then be 128.)  This ensures that numbers will</w:t>
      </w:r>
      <w:r w:rsidR="00BF1972">
        <w:t xml:space="preserve"> </w:t>
      </w:r>
      <w:r w:rsidR="00FC2C54">
        <w:t xml:space="preserve">not duplicate.  </w:t>
      </w:r>
      <w:r w:rsidR="00BF1972">
        <w:t xml:space="preserve">To specify, which versions the SQL statement is ran for, the version number in the table is the sum of the version number is runs for.  (And so, number 129 would run when the backend is version 3.09 AND 3.01.)  With each release, the version numbers in the table must be updated along with each statement.   The upgrade procedure will then determine which SQL statements to run based on this numbering system and the verstion number of the existing data.  </w:t>
      </w:r>
      <w:r w:rsidR="00FC2C54">
        <w:t xml:space="preserve">The delete statement is </w:t>
      </w:r>
      <w:proofErr w:type="gramStart"/>
      <w:r w:rsidR="00FC2C54">
        <w:t>ran</w:t>
      </w:r>
      <w:proofErr w:type="gramEnd"/>
      <w:r w:rsidR="00FC2C54">
        <w:t xml:space="preserve"> first so that non system data is deleted.  The update statements are next.  These will match any remaining system data and update as needed.  And finally, the append statements will then copy in all other existing data.  This procedure ensures that all data is updated to the new structure correctly.</w:t>
      </w:r>
    </w:p>
    <w:p w:rsidR="006B4E1C" w:rsidRDefault="006B4E1C" w:rsidP="00947D89">
      <w:pPr>
        <w:pStyle w:val="DP-Bodytext"/>
        <w:sectPr w:rsidR="006B4E1C">
          <w:pgSz w:w="12240" w:h="15840"/>
          <w:pgMar w:top="1480" w:right="1620" w:bottom="280" w:left="1700" w:header="720" w:footer="720" w:gutter="0"/>
          <w:cols w:space="720"/>
        </w:sectPr>
      </w:pPr>
    </w:p>
    <w:p w:rsidR="007A0E89" w:rsidRPr="00922AE1" w:rsidRDefault="00417C75" w:rsidP="00922AE1">
      <w:pPr>
        <w:pStyle w:val="DP-Appendix"/>
      </w:pPr>
      <w:bookmarkStart w:id="641" w:name="_Toc293915005"/>
      <w:r w:rsidRPr="00922AE1">
        <w:lastRenderedPageBreak/>
        <w:t xml:space="preserve">APPENDIX B: </w:t>
      </w:r>
      <w:r w:rsidR="006B4E1C" w:rsidRPr="00922AE1">
        <w:t>PIPELINE SUMMARY</w:t>
      </w:r>
      <w:bookmarkEnd w:id="641"/>
    </w:p>
    <w:p w:rsidR="00AC7FAE" w:rsidRDefault="00AC7FAE" w:rsidP="00AC7FAE">
      <w:pPr>
        <w:pStyle w:val="DP-HeadingA"/>
      </w:pPr>
      <w:bookmarkStart w:id="642" w:name="_Toc293915006"/>
      <w:r>
        <w:t>Overview</w:t>
      </w:r>
      <w:bookmarkEnd w:id="642"/>
    </w:p>
    <w:p w:rsidR="00AC7FAE" w:rsidRDefault="00AC7FAE" w:rsidP="00DD4D74">
      <w:pPr>
        <w:pStyle w:val="DP-Bodytext"/>
      </w:pPr>
      <w:r>
        <w:t>This option (only available in English) is intended for program managers and/or consultants responsible for managing multiple programs tracked by PipeLine. It aggregates PipeLine data from selected programs, and arranges the data so it can be presented in a selected graph or report.</w:t>
      </w:r>
    </w:p>
    <w:p w:rsidR="00AC7FAE" w:rsidRDefault="00AC7FAE" w:rsidP="00DD4D74">
      <w:pPr>
        <w:pStyle w:val="DP-Bodytext"/>
      </w:pPr>
      <w:r>
        <w:t>The following graphs and reports are available:</w:t>
      </w:r>
    </w:p>
    <w:p w:rsidR="00AC7FAE" w:rsidRPr="00AC7FAE" w:rsidRDefault="00AC7FAE" w:rsidP="00DD4D74">
      <w:pPr>
        <w:pStyle w:val="DP-Bodytext"/>
        <w:rPr>
          <w:b/>
        </w:rPr>
      </w:pPr>
      <w:bookmarkStart w:id="643" w:name="_Toc65051956"/>
      <w:bookmarkStart w:id="644" w:name="_Toc77494049"/>
      <w:r w:rsidRPr="00AC7FAE">
        <w:rPr>
          <w:b/>
        </w:rPr>
        <w:t>Shipment Costs by Supplier Repor</w:t>
      </w:r>
      <w:bookmarkEnd w:id="643"/>
      <w:bookmarkEnd w:id="644"/>
      <w:r>
        <w:rPr>
          <w:b/>
        </w:rPr>
        <w:t>t</w:t>
      </w:r>
      <w:r>
        <w:rPr>
          <w:b/>
        </w:rPr>
        <w:br/>
      </w:r>
      <w:r>
        <w:t>This report is similar to the PipeLine Shipment Summary report. It displays shipment costs, including product and freight costs, for selected supplier/status of selected, aggregated programs.</w:t>
      </w:r>
    </w:p>
    <w:p w:rsidR="00AC7FAE" w:rsidRPr="00AC7FAE" w:rsidRDefault="00AC7FAE" w:rsidP="00DD4D74">
      <w:pPr>
        <w:pStyle w:val="DP-Bodytext"/>
        <w:rPr>
          <w:b/>
        </w:rPr>
      </w:pPr>
      <w:bookmarkStart w:id="645" w:name="_Toc65051957"/>
      <w:bookmarkStart w:id="646" w:name="_Toc77494050"/>
      <w:r w:rsidRPr="00AC7FAE">
        <w:rPr>
          <w:b/>
        </w:rPr>
        <w:t>Shipment Orders Report</w:t>
      </w:r>
      <w:bookmarkEnd w:id="645"/>
      <w:bookmarkEnd w:id="646"/>
      <w:r>
        <w:rPr>
          <w:b/>
        </w:rPr>
        <w:br/>
      </w:r>
      <w:proofErr w:type="gramStart"/>
      <w:r>
        <w:t>This</w:t>
      </w:r>
      <w:proofErr w:type="gramEnd"/>
      <w:r>
        <w:t xml:space="preserve"> report is similar to the PipeLine Shipment Orders report. It displays quantities and cost of orders for a selected supplier/status of selected, aggregated programs.</w:t>
      </w:r>
    </w:p>
    <w:p w:rsidR="00AC7FAE" w:rsidRPr="00AC7FAE" w:rsidRDefault="00AC7FAE" w:rsidP="00DD4D74">
      <w:pPr>
        <w:pStyle w:val="DP-Bodytext"/>
        <w:rPr>
          <w:b/>
        </w:rPr>
      </w:pPr>
      <w:bookmarkStart w:id="647" w:name="_Toc65051958"/>
      <w:bookmarkStart w:id="648" w:name="_Toc77494051"/>
      <w:r w:rsidRPr="00AC7FAE">
        <w:rPr>
          <w:b/>
        </w:rPr>
        <w:t>Consumption Graph/Export</w:t>
      </w:r>
      <w:bookmarkEnd w:id="647"/>
      <w:bookmarkEnd w:id="648"/>
      <w:r>
        <w:rPr>
          <w:b/>
        </w:rPr>
        <w:br/>
      </w:r>
      <w:r>
        <w:t>This graph is similar to the PipeLine Consumption graph. It produces a monthly or quarterly bar chart showing actual and forecast consumption by product or method of selected, aggregated programs. This option lets you export aggregated data.</w:t>
      </w:r>
    </w:p>
    <w:p w:rsidR="00AC7FAE" w:rsidRPr="00AC7FAE" w:rsidRDefault="00AC7FAE" w:rsidP="00DD4D74">
      <w:pPr>
        <w:pStyle w:val="DP-Bodytext"/>
        <w:rPr>
          <w:b/>
        </w:rPr>
      </w:pPr>
      <w:bookmarkStart w:id="649" w:name="_Toc65051959"/>
      <w:bookmarkStart w:id="650" w:name="_Toc77494052"/>
      <w:r w:rsidRPr="00AC7FAE">
        <w:rPr>
          <w:b/>
        </w:rPr>
        <w:t>Couple-Years of Protection (CYP) Graph</w:t>
      </w:r>
      <w:bookmarkEnd w:id="649"/>
      <w:bookmarkEnd w:id="650"/>
      <w:r>
        <w:rPr>
          <w:b/>
        </w:rPr>
        <w:br/>
      </w:r>
      <w:r>
        <w:t xml:space="preserve">This graph </w:t>
      </w:r>
      <w:proofErr w:type="gramStart"/>
      <w:r>
        <w:t>is</w:t>
      </w:r>
      <w:proofErr w:type="gramEnd"/>
      <w:r>
        <w:t xml:space="preserve"> similar to the PipeLine couple-years of protection (CYP) graph. It produces a monthly or quarterly bar chart showing actual and forecast CYP by product or method of selected, aggregated programs.</w:t>
      </w:r>
    </w:p>
    <w:p w:rsidR="00AC7FAE" w:rsidRDefault="00AC7FAE" w:rsidP="00AC7FAE">
      <w:pPr>
        <w:pStyle w:val="DP-HeadingA"/>
      </w:pPr>
      <w:bookmarkStart w:id="651" w:name="_Toc54506828"/>
      <w:bookmarkStart w:id="652" w:name="_Toc65051960"/>
      <w:bookmarkStart w:id="653" w:name="_Toc77494053"/>
      <w:bookmarkStart w:id="654" w:name="_Toc293915007"/>
      <w:r>
        <w:t>Access the PipeLine Summary Module</w:t>
      </w:r>
      <w:bookmarkEnd w:id="651"/>
      <w:bookmarkEnd w:id="652"/>
      <w:bookmarkEnd w:id="653"/>
      <w:bookmarkEnd w:id="654"/>
    </w:p>
    <w:p w:rsidR="00AC7FAE" w:rsidRDefault="00AC7FAE" w:rsidP="00DD4D74">
      <w:pPr>
        <w:pStyle w:val="DP-Bodytext"/>
      </w:pPr>
      <w:r>
        <w:t>The PipeLine Summary Module is accessed through PipeLine.</w:t>
      </w:r>
    </w:p>
    <w:p w:rsidR="00AC7FAE" w:rsidRDefault="00AC7FAE" w:rsidP="00DD4D74">
      <w:pPr>
        <w:pStyle w:val="DP-Bodytext"/>
      </w:pPr>
      <w:r>
        <w:t>From the Menu Bar—</w:t>
      </w:r>
    </w:p>
    <w:p w:rsidR="00AC7FAE" w:rsidRDefault="00AC7FAE" w:rsidP="009F22A1">
      <w:pPr>
        <w:pStyle w:val="DP-NumberList"/>
        <w:numPr>
          <w:ilvl w:val="0"/>
          <w:numId w:val="25"/>
        </w:numPr>
        <w:ind w:left="360"/>
      </w:pPr>
      <w:r>
        <w:t>Click on the Tools option of the Menu Bar to display the Tools pull-down menu.</w:t>
      </w:r>
    </w:p>
    <w:p w:rsidR="00AC7FAE" w:rsidRDefault="00AC7FAE" w:rsidP="009F22A1">
      <w:pPr>
        <w:pStyle w:val="DP-NumberList"/>
        <w:numPr>
          <w:ilvl w:val="0"/>
          <w:numId w:val="25"/>
        </w:numPr>
        <w:ind w:left="360"/>
      </w:pPr>
      <w:r>
        <w:t>Click on the PipeLine Summary pull-down menu option to display the PipeLine Summary menu screen.</w:t>
      </w:r>
    </w:p>
    <w:p w:rsidR="00AC7FAE" w:rsidRDefault="00AC7FAE" w:rsidP="00DD4D74">
      <w:pPr>
        <w:pStyle w:val="DP-HeadingB"/>
      </w:pPr>
      <w:bookmarkStart w:id="655" w:name="_Toc54506829"/>
      <w:bookmarkStart w:id="656" w:name="_Toc65051961"/>
      <w:bookmarkStart w:id="657" w:name="_Toc77494054"/>
      <w:bookmarkStart w:id="658" w:name="_Toc293915008"/>
      <w:r>
        <w:t>Selecting Programs</w:t>
      </w:r>
      <w:bookmarkEnd w:id="655"/>
      <w:bookmarkEnd w:id="656"/>
      <w:bookmarkEnd w:id="657"/>
      <w:bookmarkEnd w:id="658"/>
    </w:p>
    <w:p w:rsidR="00AC7FAE" w:rsidRDefault="00AC7FAE" w:rsidP="00DD4D74">
      <w:pPr>
        <w:pStyle w:val="DP-Bodytext"/>
      </w:pPr>
      <w:r>
        <w:t>The Select Programs option lets you select the program(s) to aggregate. You must select a program or programs for aggregation before you create reports or graphs.</w:t>
      </w:r>
    </w:p>
    <w:p w:rsidR="00AC7FAE" w:rsidRDefault="00AC7FAE" w:rsidP="00DD4D74">
      <w:pPr>
        <w:pStyle w:val="DP-Bodytext"/>
      </w:pPr>
      <w:r>
        <w:t>From the PipeLine Summary Menu—</w:t>
      </w:r>
    </w:p>
    <w:p w:rsidR="00AC7FAE" w:rsidRDefault="00AC7FAE" w:rsidP="009F22A1">
      <w:pPr>
        <w:pStyle w:val="DP-NumberListlast"/>
        <w:numPr>
          <w:ilvl w:val="0"/>
          <w:numId w:val="26"/>
        </w:numPr>
        <w:ind w:left="360"/>
      </w:pPr>
      <w:r>
        <w:t>Click on the Select Programs button.</w:t>
      </w:r>
    </w:p>
    <w:p w:rsidR="005E1605" w:rsidRDefault="005E1605" w:rsidP="005E1605">
      <w:pPr>
        <w:pStyle w:val="DP-Bodytext"/>
        <w:keepNext/>
      </w:pPr>
      <w:bookmarkStart w:id="659" w:name="_Toc54506830"/>
      <w:bookmarkStart w:id="660" w:name="_Toc65051962"/>
      <w:bookmarkStart w:id="661" w:name="_Toc77494055"/>
      <w:r w:rsidRPr="005E1605">
        <w:lastRenderedPageBreak/>
        <w:t xml:space="preserve">PipeLine displays the Select Program screen. </w:t>
      </w:r>
    </w:p>
    <w:p w:rsidR="005E1605" w:rsidRPr="005E1605" w:rsidRDefault="005E1605" w:rsidP="005E1605">
      <w:pPr>
        <w:pStyle w:val="DP-FigureTitle"/>
      </w:pPr>
      <w:bookmarkStart w:id="662" w:name="_Toc293915308"/>
      <w:r>
        <w:t xml:space="preserve">Figure </w:t>
      </w:r>
      <w:fldSimple w:instr=" SEQ Figure \* ARABIC ">
        <w:r w:rsidR="008978FC">
          <w:rPr>
            <w:noProof/>
          </w:rPr>
          <w:t>57</w:t>
        </w:r>
      </w:fldSimple>
      <w:r>
        <w:t xml:space="preserve"> - Select Program</w:t>
      </w:r>
      <w:bookmarkEnd w:id="662"/>
    </w:p>
    <w:p w:rsidR="005E1605" w:rsidRDefault="005E1605" w:rsidP="005E1605">
      <w:pPr>
        <w:pStyle w:val="DP-Bodytext"/>
        <w:keepNext/>
      </w:pPr>
      <w:r w:rsidRPr="005E1605">
        <w:rPr>
          <w:noProof/>
        </w:rPr>
        <w:drawing>
          <wp:inline distT="0" distB="0" distL="0" distR="0" wp14:anchorId="782F8993" wp14:editId="52BDBA79">
            <wp:extent cx="4686300" cy="1885950"/>
            <wp:effectExtent l="19050" t="19050" r="19050" b="19050"/>
            <wp:docPr id="117" name="Picture 117" descr="Figs\su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gs\sum-2.b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6300" cy="1885950"/>
                    </a:xfrm>
                    <a:prstGeom prst="rect">
                      <a:avLst/>
                    </a:prstGeom>
                    <a:noFill/>
                    <a:ln w="19050" cmpd="sng">
                      <a:solidFill>
                        <a:srgbClr val="000000"/>
                      </a:solidFill>
                      <a:miter lim="800000"/>
                      <a:headEnd/>
                      <a:tailEnd/>
                    </a:ln>
                    <a:effectLst/>
                  </pic:spPr>
                </pic:pic>
              </a:graphicData>
            </a:graphic>
          </wp:inline>
        </w:drawing>
      </w:r>
    </w:p>
    <w:p w:rsidR="005E1605" w:rsidRPr="005E1605" w:rsidRDefault="005E1605" w:rsidP="005E1605">
      <w:pPr>
        <w:pStyle w:val="DP-Bodytext"/>
      </w:pPr>
      <w:r w:rsidRPr="005E1605">
        <w:t>If the program (or programs) you need to aggregate does not appear in the list of available programs, you can add them.</w:t>
      </w:r>
    </w:p>
    <w:p w:rsidR="00AC7FAE" w:rsidRDefault="00AC7FAE" w:rsidP="00DD4D74">
      <w:pPr>
        <w:pStyle w:val="DP-HeadingC"/>
      </w:pPr>
      <w:bookmarkStart w:id="663" w:name="_Toc293915009"/>
      <w:r>
        <w:t>Adding Programs</w:t>
      </w:r>
      <w:bookmarkEnd w:id="659"/>
      <w:bookmarkEnd w:id="660"/>
      <w:bookmarkEnd w:id="661"/>
      <w:bookmarkEnd w:id="663"/>
    </w:p>
    <w:p w:rsidR="00AC7FAE" w:rsidRDefault="00AC7FAE" w:rsidP="005E1605">
      <w:pPr>
        <w:pStyle w:val="DP-Bodytext"/>
      </w:pPr>
      <w:r>
        <w:t>Use the Add Program button to add programs for selection and aggregation.</w:t>
      </w:r>
    </w:p>
    <w:p w:rsidR="00AC7FAE" w:rsidRDefault="00AC7FAE" w:rsidP="009F22A1">
      <w:pPr>
        <w:pStyle w:val="DP-NumberList"/>
        <w:numPr>
          <w:ilvl w:val="0"/>
          <w:numId w:val="27"/>
        </w:numPr>
        <w:ind w:left="360"/>
      </w:pPr>
      <w:r>
        <w:t>Click on the Add Programs button</w:t>
      </w:r>
    </w:p>
    <w:p w:rsidR="00AC7FAE" w:rsidRDefault="00AC7FAE" w:rsidP="005E1605">
      <w:pPr>
        <w:pStyle w:val="DP-Bodytext"/>
      </w:pPr>
      <w:r>
        <w:t>PipeLine displays the Load Database window.</w:t>
      </w:r>
    </w:p>
    <w:p w:rsidR="00AC7FAE" w:rsidRDefault="00AC7FAE" w:rsidP="009F22A1">
      <w:pPr>
        <w:pStyle w:val="DP-NumberList"/>
        <w:numPr>
          <w:ilvl w:val="0"/>
          <w:numId w:val="27"/>
        </w:numPr>
        <w:ind w:left="360"/>
      </w:pPr>
      <w:r>
        <w:t>Locate the data file corresponding to the program you want to add.</w:t>
      </w:r>
    </w:p>
    <w:p w:rsidR="00AC7FAE" w:rsidRDefault="00AC7FAE" w:rsidP="009F22A1">
      <w:pPr>
        <w:pStyle w:val="DP-NumberList"/>
        <w:numPr>
          <w:ilvl w:val="0"/>
          <w:numId w:val="27"/>
        </w:numPr>
        <w:ind w:left="360"/>
      </w:pPr>
      <w:r>
        <w:t>Click on the program you need, then click on the Open button.</w:t>
      </w:r>
    </w:p>
    <w:p w:rsidR="00AC7FAE" w:rsidRDefault="00AC7FAE" w:rsidP="005739C8">
      <w:pPr>
        <w:pStyle w:val="DP-Bodytext"/>
      </w:pPr>
      <w:r>
        <w:t>PipeLine displays a window so you can associate an eight-character ID with the selected program.</w:t>
      </w:r>
      <w:r w:rsidR="00DD4D74" w:rsidRPr="00DD4D74">
        <w:rPr>
          <w:noProof/>
        </w:rPr>
        <w:t xml:space="preserve"> </w:t>
      </w:r>
    </w:p>
    <w:p w:rsidR="008978FC" w:rsidRDefault="008978FC" w:rsidP="008978FC">
      <w:pPr>
        <w:pStyle w:val="DP-FigureTitle"/>
      </w:pPr>
      <w:bookmarkStart w:id="664" w:name="_Toc293915309"/>
      <w:r>
        <w:t xml:space="preserve">Figure </w:t>
      </w:r>
      <w:fldSimple w:instr=" SEQ Figure \* ARABIC ">
        <w:r>
          <w:rPr>
            <w:noProof/>
          </w:rPr>
          <w:t>58</w:t>
        </w:r>
      </w:fldSimple>
      <w:r>
        <w:t xml:space="preserve"> - Enter Program ID window</w:t>
      </w:r>
      <w:bookmarkEnd w:id="664"/>
    </w:p>
    <w:p w:rsidR="00AC7FAE" w:rsidRDefault="00DD4D74" w:rsidP="005739C8">
      <w:pPr>
        <w:pStyle w:val="DP-Bodytext"/>
      </w:pPr>
      <w:r>
        <w:rPr>
          <w:noProof/>
        </w:rPr>
        <w:drawing>
          <wp:inline distT="0" distB="0" distL="0" distR="0" wp14:anchorId="53A7875A" wp14:editId="5D0067E7">
            <wp:extent cx="2638425" cy="1104900"/>
            <wp:effectExtent l="19050" t="19050" r="28575" b="19050"/>
            <wp:docPr id="116" name="Picture 116" descr="Figs\sum-add-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s\sum-add-2.b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38425" cy="1104900"/>
                    </a:xfrm>
                    <a:prstGeom prst="rect">
                      <a:avLst/>
                    </a:prstGeom>
                    <a:noFill/>
                    <a:ln w="19050" cmpd="sng">
                      <a:solidFill>
                        <a:srgbClr val="000000"/>
                      </a:solidFill>
                      <a:miter lim="800000"/>
                      <a:headEnd/>
                      <a:tailEnd/>
                    </a:ln>
                    <a:effectLst/>
                  </pic:spPr>
                </pic:pic>
              </a:graphicData>
            </a:graphic>
          </wp:inline>
        </w:drawing>
      </w:r>
    </w:p>
    <w:p w:rsidR="00AC7FAE" w:rsidRDefault="00AC7FAE" w:rsidP="009F22A1">
      <w:pPr>
        <w:pStyle w:val="DP-Bodytext"/>
        <w:numPr>
          <w:ilvl w:val="0"/>
          <w:numId w:val="27"/>
        </w:numPr>
        <w:ind w:left="360"/>
      </w:pPr>
      <w:r>
        <w:t>Type the program's eight-character ID.</w:t>
      </w:r>
    </w:p>
    <w:p w:rsidR="00AC7FAE" w:rsidRDefault="00AC7FAE" w:rsidP="009F22A1">
      <w:pPr>
        <w:pStyle w:val="DP-Bodytext"/>
        <w:numPr>
          <w:ilvl w:val="0"/>
          <w:numId w:val="27"/>
        </w:numPr>
        <w:ind w:left="360"/>
      </w:pPr>
      <w:r>
        <w:t>Click on the OK button to save the ID, and close the Program ID window.</w:t>
      </w:r>
    </w:p>
    <w:p w:rsidR="00AC7FAE" w:rsidRDefault="00AC7FAE" w:rsidP="005739C8">
      <w:pPr>
        <w:pStyle w:val="DP-Bodytext"/>
      </w:pPr>
      <w:r>
        <w:t>The selected program is displayed in the Available Programs window, on the Select Program screen.</w:t>
      </w:r>
    </w:p>
    <w:p w:rsidR="00AC7FAE" w:rsidRDefault="00AC7FAE" w:rsidP="009F22A1">
      <w:pPr>
        <w:pStyle w:val="DP-Bodytext"/>
        <w:numPr>
          <w:ilvl w:val="0"/>
          <w:numId w:val="27"/>
        </w:numPr>
        <w:ind w:left="360"/>
      </w:pPr>
      <w:r>
        <w:t>Repeat the process until you have added all the programs you need.</w:t>
      </w:r>
    </w:p>
    <w:p w:rsidR="007875EF" w:rsidRDefault="00AC7FAE" w:rsidP="005739C8">
      <w:pPr>
        <w:pStyle w:val="DP-Bodytext"/>
      </w:pPr>
      <w:r>
        <w:t>After your list is complete, you must select the programs you need to aggregate for reporting. This can be done in two ways:</w:t>
      </w:r>
    </w:p>
    <w:p w:rsidR="00AC7FAE" w:rsidRDefault="00AC7FAE" w:rsidP="009F22A1">
      <w:pPr>
        <w:pStyle w:val="DP-Bodytext"/>
        <w:numPr>
          <w:ilvl w:val="0"/>
          <w:numId w:val="27"/>
        </w:numPr>
        <w:ind w:left="360"/>
      </w:pPr>
      <w:r>
        <w:rPr>
          <w:noProof/>
        </w:rPr>
        <w:lastRenderedPageBreak/>
        <w:drawing>
          <wp:anchor distT="0" distB="0" distL="114300" distR="114300" simplePos="0" relativeHeight="251672064" behindDoc="0" locked="0" layoutInCell="0" allowOverlap="1" wp14:anchorId="739EEB72" wp14:editId="32BB6F26">
            <wp:simplePos x="0" y="0"/>
            <wp:positionH relativeFrom="margin">
              <wp:posOffset>5120640</wp:posOffset>
            </wp:positionH>
            <wp:positionV relativeFrom="paragraph">
              <wp:posOffset>521970</wp:posOffset>
            </wp:positionV>
            <wp:extent cx="662940" cy="310515"/>
            <wp:effectExtent l="0" t="0" r="3810" b="0"/>
            <wp:wrapSquare wrapText="left"/>
            <wp:docPr id="118" name="Picture 118" descr="pipeline pics\get-2-b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peline pics\get-2-but.b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2940" cy="31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84DA2">
        <w:rPr>
          <w:noProof/>
        </w:rPr>
        <w:pict>
          <v:shape id="_x0000_s1033" type="#_x0000_t75" style="position:absolute;left:0;text-align:left;margin-left:403.2pt;margin-top:2.9pt;width:52.2pt;height:24.45pt;z-index:251673088;visibility:visible;mso-wrap-edited:f;mso-wrap-distance-left:7.2pt;mso-wrap-distance-right:7.2pt;mso-position-horizontal:absolute;mso-position-horizontal-relative:margin;mso-position-vertical:absolute;mso-position-vertical-relative:text" o:allowincell="f" fillcolor="window">
            <v:imagedata r:id="rId96" o:title=""/>
            <w10:wrap type="square" side="left" anchorx="margin"/>
          </v:shape>
          <o:OLEObject Type="Embed" ProgID="Word.Picture.8" ShapeID="_x0000_s1033" DrawAspect="Content" ObjectID="_1367656934" r:id="rId97"/>
        </w:pict>
      </w:r>
      <w:r>
        <w:t xml:space="preserve">Click on the Select All button to move the programs in the Available Programs window </w:t>
      </w:r>
      <w:r w:rsidR="005739C8">
        <w:t>to the Selected Programs window</w:t>
      </w:r>
      <w:r w:rsidR="005739C8">
        <w:br/>
      </w:r>
      <w:proofErr w:type="gramStart"/>
      <w:r>
        <w:t>Or</w:t>
      </w:r>
      <w:proofErr w:type="gramEnd"/>
      <w:r>
        <w:t>, click on the program you need, and click on the Select button to move it from the Available Programs window to the Selected Program window.</w:t>
      </w:r>
      <w:r w:rsidR="007875EF" w:rsidRPr="007875EF">
        <w:rPr>
          <w:noProof/>
        </w:rPr>
        <w:t xml:space="preserve"> </w:t>
      </w:r>
    </w:p>
    <w:p w:rsidR="00AC7FAE" w:rsidRDefault="00AC7FAE" w:rsidP="009F22A1">
      <w:pPr>
        <w:pStyle w:val="DP-Bodytext"/>
        <w:numPr>
          <w:ilvl w:val="0"/>
          <w:numId w:val="27"/>
        </w:numPr>
        <w:ind w:left="360"/>
      </w:pPr>
      <w:r>
        <w:t>Repeat, as needed.</w:t>
      </w:r>
      <w:r w:rsidR="007875EF" w:rsidRPr="007875EF">
        <w:rPr>
          <w:noProof/>
        </w:rPr>
        <w:t xml:space="preserve"> </w:t>
      </w:r>
    </w:p>
    <w:p w:rsidR="00AC7FAE" w:rsidRDefault="008978FC" w:rsidP="005739C8">
      <w:pPr>
        <w:pStyle w:val="DP-Bodytext"/>
      </w:pPr>
      <w:r>
        <w:rPr>
          <w:noProof/>
        </w:rPr>
        <mc:AlternateContent>
          <mc:Choice Requires="wps">
            <w:drawing>
              <wp:anchor distT="0" distB="0" distL="114300" distR="114300" simplePos="0" relativeHeight="251675136" behindDoc="0" locked="0" layoutInCell="1" allowOverlap="1" wp14:anchorId="5BA3CC82" wp14:editId="35E990E9">
                <wp:simplePos x="0" y="0"/>
                <wp:positionH relativeFrom="column">
                  <wp:posOffset>3555365</wp:posOffset>
                </wp:positionH>
                <wp:positionV relativeFrom="paragraph">
                  <wp:posOffset>105410</wp:posOffset>
                </wp:positionV>
                <wp:extent cx="2232660" cy="1371600"/>
                <wp:effectExtent l="0" t="0" r="0" b="0"/>
                <wp:wrapSquare wrapText="bothSides"/>
                <wp:docPr id="41"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1371600"/>
                        </a:xfrm>
                        <a:prstGeom prst="rect">
                          <a:avLst/>
                        </a:prstGeom>
                        <a:solidFill>
                          <a:srgbClr val="9DBFE5"/>
                        </a:solidFill>
                        <a:ln>
                          <a:noFill/>
                        </a:ln>
                        <a:extLst>
                          <a:ext uri="{91240B29-F687-4F45-9708-019B960494DF}">
                            <a14:hiddenLine xmlns:a14="http://schemas.microsoft.com/office/drawing/2010/main" w="6350">
                              <a:solidFill>
                                <a:srgbClr val="0000FF"/>
                              </a:solidFill>
                              <a:miter lim="800000"/>
                              <a:headEnd/>
                              <a:tailEnd/>
                            </a14:hiddenLine>
                          </a:ext>
                        </a:extLst>
                      </wps:spPr>
                      <wps:txbx>
                        <w:txbxContent>
                          <w:p w:rsidR="003C0BF4" w:rsidRPr="00590D2A" w:rsidRDefault="003C0BF4" w:rsidP="007875EF">
                            <w:pPr>
                              <w:pStyle w:val="DP-BoxTextTitle"/>
                              <w:rPr>
                                <w:lang w:val="en-US"/>
                              </w:rPr>
                            </w:pPr>
                            <w:r>
                              <w:rPr>
                                <w:lang w:val="en-US"/>
                              </w:rPr>
                              <w:t>Changing Data</w:t>
                            </w:r>
                          </w:p>
                          <w:p w:rsidR="003C0BF4" w:rsidRPr="00590D2A" w:rsidRDefault="003C0BF4" w:rsidP="004D3BF3">
                            <w:pPr>
                              <w:pStyle w:val="DP-Boxtext"/>
                              <w:rPr>
                                <w:lang w:val="en-US"/>
                              </w:rPr>
                            </w:pPr>
                            <w:r>
                              <w:t>If you make changes to a program's data in PipeLine, you must reload the program into PipeLine Summary to ensure that the changes are reflected in the summary reports and graphs.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9" type="#_x0000_t202" style="position:absolute;margin-left:279.95pt;margin-top:8.3pt;width:175.8pt;height:10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" fillcolor="#9dbfe5" stroked="f" strokecolor="blue" strokeweight=".5pt">
                <v:textbox>
                  <w:txbxContent>
                    <w:p w:rsidR="003C0BF4" w:rsidRPr="00590D2A" w:rsidRDefault="003C0BF4" w:rsidP="007875EF">
                      <w:pPr>
                        <w:pStyle w:val="DP-BoxTextTitle"/>
                        <w:rPr>
                          <w:lang w:val="en-US"/>
                        </w:rPr>
                      </w:pPr>
                      <w:r>
                        <w:rPr>
                          <w:lang w:val="en-US"/>
                        </w:rPr>
                        <w:t>Changing Data</w:t>
                      </w:r>
                    </w:p>
                    <w:p w:rsidR="003C0BF4" w:rsidRPr="00590D2A" w:rsidRDefault="003C0BF4" w:rsidP="004D3BF3">
                      <w:pPr>
                        <w:pStyle w:val="DP-Boxtext"/>
                        <w:rPr>
                          <w:lang w:val="en-US"/>
                        </w:rPr>
                      </w:pPr>
                      <w:r>
                        <w:t>If you make changes to a program's data in PipeLine, you must reload the program into PipeLine Summary to ensure that the changes are reflected in the summary reports and graphs.</w:t>
                      </w:r>
                    </w:p>
                  </w:txbxContent>
                </v:textbox>
                <w10:wrap type="square"/>
              </v:shape>
            </w:pict>
          </mc:Fallback>
        </mc:AlternateContent>
      </w:r>
      <w:r w:rsidR="00AC7FAE">
        <w:t>After you select the programs you need—</w:t>
      </w:r>
    </w:p>
    <w:p w:rsidR="00AC7FAE" w:rsidRDefault="00AC7FAE" w:rsidP="009F22A1">
      <w:pPr>
        <w:pStyle w:val="DP-Bodytext"/>
        <w:numPr>
          <w:ilvl w:val="0"/>
          <w:numId w:val="27"/>
        </w:numPr>
        <w:ind w:left="360"/>
      </w:pPr>
      <w:r>
        <w:t>Click on the OK button to aggregate the data and return to the PipeLine Summary menu.</w:t>
      </w:r>
      <w:r w:rsidR="007875EF" w:rsidRPr="007875EF">
        <w:rPr>
          <w:noProof/>
        </w:rPr>
        <w:t xml:space="preserve"> </w:t>
      </w:r>
    </w:p>
    <w:p w:rsidR="00AC7FAE" w:rsidRDefault="00AC7FAE" w:rsidP="005E1605">
      <w:pPr>
        <w:pStyle w:val="DP-HeadingB"/>
      </w:pPr>
      <w:bookmarkStart w:id="665" w:name="_Toc54506831"/>
      <w:bookmarkStart w:id="666" w:name="_Toc65051965"/>
      <w:bookmarkStart w:id="667" w:name="_Toc77494056"/>
      <w:bookmarkStart w:id="668" w:name="_Toc293915010"/>
      <w:r>
        <w:t>Creating Reports and Graphs</w:t>
      </w:r>
      <w:bookmarkEnd w:id="665"/>
      <w:bookmarkEnd w:id="666"/>
      <w:bookmarkEnd w:id="667"/>
      <w:bookmarkEnd w:id="668"/>
    </w:p>
    <w:p w:rsidR="00AC7FAE" w:rsidRDefault="00AC7FAE" w:rsidP="005739C8">
      <w:pPr>
        <w:pStyle w:val="DP-Bodytext"/>
      </w:pPr>
      <w:r>
        <w:t>PipeLine can create summary reports and graphs.</w:t>
      </w:r>
    </w:p>
    <w:p w:rsidR="00AC7FAE" w:rsidRDefault="00AC7FAE" w:rsidP="005E1605">
      <w:pPr>
        <w:pStyle w:val="DP-HeadingC"/>
      </w:pPr>
      <w:bookmarkStart w:id="669" w:name="_Toc54506832"/>
      <w:bookmarkStart w:id="670" w:name="_Toc65051966"/>
      <w:bookmarkStart w:id="671" w:name="_Toc77494057"/>
      <w:bookmarkStart w:id="672" w:name="_Toc293915011"/>
      <w:r>
        <w:t>Shipment Costs by Supplier Report</w:t>
      </w:r>
      <w:bookmarkEnd w:id="669"/>
      <w:bookmarkEnd w:id="670"/>
      <w:bookmarkEnd w:id="671"/>
      <w:bookmarkEnd w:id="672"/>
    </w:p>
    <w:p w:rsidR="00AC7FAE" w:rsidRDefault="00AC7FAE" w:rsidP="005739C8">
      <w:pPr>
        <w:pStyle w:val="DP-Bodytext"/>
      </w:pPr>
      <w:r>
        <w:t>The Shipment Costs by Supplier report groups shipment quantities and costs by supplier, method, product, program, and status.</w:t>
      </w:r>
    </w:p>
    <w:p w:rsidR="00AC7FAE" w:rsidRDefault="00AC7FAE" w:rsidP="005739C8">
      <w:pPr>
        <w:pStyle w:val="DP-Bodytext"/>
      </w:pPr>
      <w:r>
        <w:t>This is useful if you have shipments going to multiple programs from the same supplier, and you need to look at total shipments and associated costs for each supplier.</w:t>
      </w:r>
    </w:p>
    <w:p w:rsidR="00AC7FAE" w:rsidRDefault="00AC7FAE" w:rsidP="005739C8">
      <w:pPr>
        <w:pStyle w:val="DP-Bodytext"/>
      </w:pPr>
      <w:r>
        <w:t>Use this report to review shipment information (including schedules and budgets) for a selected set of programs.</w:t>
      </w:r>
    </w:p>
    <w:p w:rsidR="00AC7FAE" w:rsidRDefault="00AC7FAE" w:rsidP="005739C8">
      <w:pPr>
        <w:pStyle w:val="DP-Bodytext"/>
      </w:pPr>
      <w:r>
        <w:t>From the PipeLine Summary Menu—</w:t>
      </w:r>
    </w:p>
    <w:p w:rsidR="00AC7FAE" w:rsidRDefault="00AC7FAE" w:rsidP="009F22A1">
      <w:pPr>
        <w:pStyle w:val="DP-Bodytext"/>
        <w:numPr>
          <w:ilvl w:val="0"/>
          <w:numId w:val="28"/>
        </w:numPr>
        <w:ind w:left="360"/>
      </w:pPr>
      <w:r>
        <w:t>Click on the Shipments by Supplier Report button.</w:t>
      </w:r>
    </w:p>
    <w:p w:rsidR="00F74732" w:rsidRDefault="00AC7FAE" w:rsidP="005739C8">
      <w:pPr>
        <w:pStyle w:val="DP-Bodytext"/>
        <w:rPr>
          <w:noProof/>
        </w:rPr>
      </w:pPr>
      <w:r>
        <w:t xml:space="preserve">PipeLine displays shipments and their associated costs. </w:t>
      </w:r>
      <w:r w:rsidR="007875EF">
        <w:t>The</w:t>
      </w:r>
      <w:r>
        <w:t xml:space="preserve"> Shipment Costs by Supplier screen is displayed after the report is created. Use this screen to create shipment cost reports for other suppliers.</w:t>
      </w:r>
      <w:r w:rsidR="00F74732" w:rsidRPr="00F74732">
        <w:rPr>
          <w:noProof/>
        </w:rPr>
        <w:t xml:space="preserve"> </w:t>
      </w:r>
    </w:p>
    <w:p w:rsidR="00F92A54" w:rsidRDefault="00F92A54">
      <w:pPr>
        <w:rPr>
          <w:rFonts w:ascii="Gill Sans Std" w:hAnsi="Gill Sans Std"/>
          <w:b/>
          <w:sz w:val="22"/>
        </w:rPr>
      </w:pPr>
      <w:r>
        <w:br w:type="page"/>
      </w:r>
    </w:p>
    <w:p w:rsidR="00F74732" w:rsidRDefault="00F74732" w:rsidP="00F74732">
      <w:pPr>
        <w:pStyle w:val="DP-FigureTitle"/>
      </w:pPr>
      <w:bookmarkStart w:id="673" w:name="_Toc293915310"/>
      <w:r>
        <w:lastRenderedPageBreak/>
        <w:t xml:space="preserve">Figure </w:t>
      </w:r>
      <w:fldSimple w:instr=" SEQ Figure \* ARABIC ">
        <w:r w:rsidR="008978FC">
          <w:rPr>
            <w:noProof/>
          </w:rPr>
          <w:t>59</w:t>
        </w:r>
      </w:fldSimple>
      <w:r>
        <w:t xml:space="preserve"> - </w:t>
      </w:r>
      <w:r w:rsidRPr="00C93579">
        <w:t>— PipeLine Summary Shipment Costs by Supplier screen</w:t>
      </w:r>
      <w:bookmarkEnd w:id="673"/>
    </w:p>
    <w:p w:rsidR="00AC7FAE" w:rsidRDefault="00F74732" w:rsidP="005739C8">
      <w:pPr>
        <w:pStyle w:val="DP-Bodytext"/>
      </w:pPr>
      <w:r>
        <w:rPr>
          <w:noProof/>
        </w:rPr>
        <w:drawing>
          <wp:inline distT="0" distB="0" distL="0" distR="0" wp14:anchorId="5C6913E2" wp14:editId="462CABC1">
            <wp:extent cx="5314950" cy="2962275"/>
            <wp:effectExtent l="19050" t="19050" r="19050"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14950" cy="2962275"/>
                    </a:xfrm>
                    <a:prstGeom prst="rect">
                      <a:avLst/>
                    </a:prstGeom>
                    <a:noFill/>
                    <a:ln w="12700" cmpd="sng">
                      <a:solidFill>
                        <a:srgbClr val="000000"/>
                      </a:solidFill>
                      <a:miter lim="800000"/>
                      <a:headEnd/>
                      <a:tailEnd/>
                    </a:ln>
                    <a:effectLst/>
                  </pic:spPr>
                </pic:pic>
              </a:graphicData>
            </a:graphic>
          </wp:inline>
        </w:drawing>
      </w:r>
    </w:p>
    <w:p w:rsidR="00AC7FAE" w:rsidRDefault="00AC7FAE" w:rsidP="005739C8">
      <w:pPr>
        <w:pStyle w:val="DP-Bodytext"/>
      </w:pPr>
      <w:r>
        <w:t>By default, the Shipment Costs by Supplier report is set for all products and all shipment statuses, with a reporting period of 5 years. To limit the report's scope—</w:t>
      </w:r>
    </w:p>
    <w:p w:rsidR="00AC7FAE" w:rsidRDefault="00AC7FAE" w:rsidP="009F22A1">
      <w:pPr>
        <w:pStyle w:val="DP-Bodytext"/>
        <w:numPr>
          <w:ilvl w:val="0"/>
          <w:numId w:val="28"/>
        </w:numPr>
        <w:ind w:left="360"/>
      </w:pPr>
      <w:r>
        <w:t>Click on the arrow next to the Select Supplier field, and select a supplier from the pull-down menu.</w:t>
      </w:r>
    </w:p>
    <w:p w:rsidR="00AC7FAE" w:rsidRDefault="00AC7FAE" w:rsidP="009F22A1">
      <w:pPr>
        <w:pStyle w:val="DP-Bodytext"/>
        <w:numPr>
          <w:ilvl w:val="0"/>
          <w:numId w:val="28"/>
        </w:numPr>
        <w:ind w:left="360"/>
      </w:pPr>
      <w:r>
        <w:t>Click on the Select Status field and select the shipment status you want.</w:t>
      </w:r>
    </w:p>
    <w:p w:rsidR="00AC7FAE" w:rsidRDefault="00AC7FAE" w:rsidP="009F22A1">
      <w:pPr>
        <w:pStyle w:val="DP-Bodytext"/>
        <w:numPr>
          <w:ilvl w:val="0"/>
          <w:numId w:val="28"/>
        </w:numPr>
        <w:ind w:left="360"/>
      </w:pPr>
      <w:r>
        <w:t xml:space="preserve">Click on the </w:t>
      </w:r>
      <w:proofErr w:type="gramStart"/>
      <w:r>
        <w:t>From</w:t>
      </w:r>
      <w:proofErr w:type="gramEnd"/>
      <w:r>
        <w:t xml:space="preserve"> field, and type the beginning date of the report.</w:t>
      </w:r>
    </w:p>
    <w:p w:rsidR="00AC7FAE" w:rsidRDefault="00AC7FAE" w:rsidP="009F22A1">
      <w:pPr>
        <w:pStyle w:val="DP-Bodytext"/>
        <w:numPr>
          <w:ilvl w:val="0"/>
          <w:numId w:val="28"/>
        </w:numPr>
        <w:ind w:left="360"/>
      </w:pPr>
      <w:r>
        <w:t xml:space="preserve">Click on the </w:t>
      </w:r>
      <w:proofErr w:type="gramStart"/>
      <w:r>
        <w:t>Through</w:t>
      </w:r>
      <w:proofErr w:type="gramEnd"/>
      <w:r>
        <w:t xml:space="preserve"> field, and type the ending date of the report.</w:t>
      </w:r>
    </w:p>
    <w:p w:rsidR="00AC7FAE" w:rsidRDefault="00AC7FAE" w:rsidP="005739C8">
      <w:pPr>
        <w:pStyle w:val="DP-Bodytext"/>
      </w:pPr>
      <w:r>
        <w:t xml:space="preserve">The Page Breaks </w:t>
      </w:r>
      <w:proofErr w:type="gramStart"/>
      <w:r>
        <w:t>Between</w:t>
      </w:r>
      <w:proofErr w:type="gramEnd"/>
      <w:r>
        <w:t xml:space="preserve"> Suppliers fields let you include page breaks between suppliers listed in the report (when the report is generated for more than one supplier).</w:t>
      </w:r>
    </w:p>
    <w:p w:rsidR="00AC7FAE" w:rsidRDefault="00AC7FAE" w:rsidP="009F22A1">
      <w:pPr>
        <w:pStyle w:val="DP-Bodytext"/>
        <w:numPr>
          <w:ilvl w:val="0"/>
          <w:numId w:val="28"/>
        </w:numPr>
        <w:ind w:left="360"/>
      </w:pPr>
      <w:r>
        <w:t xml:space="preserve">Click on the Page Breaks </w:t>
      </w:r>
      <w:proofErr w:type="gramStart"/>
      <w:r>
        <w:t>Between</w:t>
      </w:r>
      <w:proofErr w:type="gramEnd"/>
      <w:r>
        <w:t xml:space="preserve"> Suppliers field to include page breaks between suppliers.</w:t>
      </w:r>
    </w:p>
    <w:p w:rsidR="00AC7FAE" w:rsidRDefault="00AC7FAE" w:rsidP="005E1605">
      <w:pPr>
        <w:pStyle w:val="DP-HeadingC"/>
      </w:pPr>
      <w:bookmarkStart w:id="674" w:name="_Toc54506833"/>
      <w:bookmarkStart w:id="675" w:name="_Toc65051967"/>
      <w:bookmarkStart w:id="676" w:name="_Toc77494058"/>
      <w:bookmarkStart w:id="677" w:name="_Toc293915012"/>
      <w:r>
        <w:t>Shipment Order Report</w:t>
      </w:r>
      <w:bookmarkEnd w:id="674"/>
      <w:bookmarkEnd w:id="675"/>
      <w:bookmarkEnd w:id="676"/>
      <w:bookmarkEnd w:id="677"/>
    </w:p>
    <w:p w:rsidR="00AC7FAE" w:rsidRDefault="00AC7FAE" w:rsidP="005739C8">
      <w:pPr>
        <w:pStyle w:val="DP-Bodytext"/>
      </w:pPr>
      <w:r>
        <w:t xml:space="preserve">The Shipment Order report groups shipments by status, supplier, method, and product. Shipments with status </w:t>
      </w:r>
      <w:r>
        <w:rPr>
          <w:i/>
        </w:rPr>
        <w:t>planned</w:t>
      </w:r>
      <w:r>
        <w:t xml:space="preserve">" are grouped under "New shipments requested this order." Shipments with status </w:t>
      </w:r>
      <w:r>
        <w:rPr>
          <w:i/>
        </w:rPr>
        <w:t>shipped</w:t>
      </w:r>
      <w:r>
        <w:t xml:space="preserve"> or status </w:t>
      </w:r>
      <w:r>
        <w:rPr>
          <w:i/>
        </w:rPr>
        <w:t>ordered</w:t>
      </w:r>
      <w:r>
        <w:t xml:space="preserve"> are grouped under "Confirmation of shipments previously ordered and expected." Shipments with status </w:t>
      </w:r>
      <w:r>
        <w:rPr>
          <w:i/>
        </w:rPr>
        <w:t>received</w:t>
      </w:r>
      <w:r>
        <w:t xml:space="preserve"> are grouped under "Shipments received (in report range)."</w:t>
      </w:r>
    </w:p>
    <w:p w:rsidR="00AC7FAE" w:rsidRDefault="00AC7FAE" w:rsidP="005739C8">
      <w:pPr>
        <w:pStyle w:val="DP-Bodytext"/>
      </w:pPr>
      <w:r>
        <w:t xml:space="preserve">This is useful if you have shipments to multiple programs and you need to look at which shipments need to be ordered or confirmed with the suppliers or donors. </w:t>
      </w:r>
    </w:p>
    <w:p w:rsidR="00AC7FAE" w:rsidRDefault="00AC7FAE" w:rsidP="005739C8">
      <w:pPr>
        <w:pStyle w:val="DP-Bodytext"/>
      </w:pPr>
      <w:r>
        <w:t>Use this report to review shipment status information (including schedules and costs) for a selected set of programs. Select a single supplier. Present this report to that supplier to order planned shipments, confirm previously ordered shipments, and confirm receipt of shipments received from the supplier during the report period.</w:t>
      </w:r>
    </w:p>
    <w:p w:rsidR="00AC7FAE" w:rsidRDefault="00AC7FAE" w:rsidP="005739C8">
      <w:pPr>
        <w:pStyle w:val="DP-Bodytext"/>
      </w:pPr>
      <w:r>
        <w:lastRenderedPageBreak/>
        <w:t>From the PipeLine Summary Menu—</w:t>
      </w:r>
    </w:p>
    <w:p w:rsidR="00AC7FAE" w:rsidRDefault="00AC7FAE" w:rsidP="009F22A1">
      <w:pPr>
        <w:pStyle w:val="DP-Bodytext"/>
        <w:numPr>
          <w:ilvl w:val="0"/>
          <w:numId w:val="29"/>
        </w:numPr>
        <w:ind w:left="360"/>
      </w:pPr>
      <w:r>
        <w:t>Click on the Shipment Order Report button.</w:t>
      </w:r>
    </w:p>
    <w:p w:rsidR="00F74732" w:rsidRDefault="00AC7FAE" w:rsidP="005739C8">
      <w:pPr>
        <w:pStyle w:val="DP-Bodytext"/>
        <w:rPr>
          <w:noProof/>
        </w:rPr>
      </w:pPr>
      <w:r>
        <w:t>PipeLine displays orders and associated data for the selected programs. By default, the Shipment Order report is set for all products and all shipment statuses with a 5-year reporting period.</w:t>
      </w:r>
      <w:r w:rsidR="00F74732" w:rsidRPr="00F74732">
        <w:rPr>
          <w:noProof/>
        </w:rPr>
        <w:t xml:space="preserve"> </w:t>
      </w:r>
    </w:p>
    <w:p w:rsidR="00F74732" w:rsidRDefault="00F74732" w:rsidP="00F74732">
      <w:pPr>
        <w:pStyle w:val="DP-FigureTitle"/>
      </w:pPr>
      <w:bookmarkStart w:id="678" w:name="_Toc293915311"/>
      <w:r>
        <w:t xml:space="preserve">Figure </w:t>
      </w:r>
      <w:fldSimple w:instr=" SEQ Figure \* ARABIC ">
        <w:r w:rsidR="008978FC">
          <w:rPr>
            <w:noProof/>
          </w:rPr>
          <w:t>60</w:t>
        </w:r>
      </w:fldSimple>
      <w:r>
        <w:t xml:space="preserve"> - </w:t>
      </w:r>
      <w:r w:rsidRPr="00ED31EB">
        <w:t>PipeLine Summary Shipment Order Report screen</w:t>
      </w:r>
      <w:bookmarkEnd w:id="678"/>
    </w:p>
    <w:p w:rsidR="00AC7FAE" w:rsidRDefault="00F74732" w:rsidP="005739C8">
      <w:pPr>
        <w:pStyle w:val="DP-Bodytext"/>
      </w:pPr>
      <w:r>
        <w:rPr>
          <w:noProof/>
        </w:rPr>
        <w:drawing>
          <wp:inline distT="0" distB="0" distL="0" distR="0" wp14:anchorId="3AC5DF1C" wp14:editId="540D0066">
            <wp:extent cx="4638675" cy="2447925"/>
            <wp:effectExtent l="19050" t="19050" r="28575"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38675" cy="2447925"/>
                    </a:xfrm>
                    <a:prstGeom prst="rect">
                      <a:avLst/>
                    </a:prstGeom>
                    <a:noFill/>
                    <a:ln w="12700" cmpd="sng">
                      <a:solidFill>
                        <a:srgbClr val="000000"/>
                      </a:solidFill>
                      <a:miter lim="800000"/>
                      <a:headEnd/>
                      <a:tailEnd/>
                    </a:ln>
                    <a:effectLst/>
                  </pic:spPr>
                </pic:pic>
              </a:graphicData>
            </a:graphic>
          </wp:inline>
        </w:drawing>
      </w:r>
    </w:p>
    <w:p w:rsidR="00AC7FAE" w:rsidRDefault="00AC7FAE" w:rsidP="005739C8">
      <w:pPr>
        <w:pStyle w:val="DP-Bodytext"/>
      </w:pPr>
      <w:r>
        <w:t>To limit the report's scope—</w:t>
      </w:r>
    </w:p>
    <w:p w:rsidR="00AC7FAE" w:rsidRDefault="00AC7FAE" w:rsidP="009F22A1">
      <w:pPr>
        <w:pStyle w:val="DP-Bodytext"/>
        <w:numPr>
          <w:ilvl w:val="0"/>
          <w:numId w:val="29"/>
        </w:numPr>
        <w:ind w:left="360"/>
      </w:pPr>
      <w:r>
        <w:t>Click on the arrow next to the Select Supplier field, and select a supplier from the pull-down menu.</w:t>
      </w:r>
    </w:p>
    <w:p w:rsidR="00AC7FAE" w:rsidRDefault="00AC7FAE" w:rsidP="009F22A1">
      <w:pPr>
        <w:pStyle w:val="DP-Bodytext"/>
        <w:numPr>
          <w:ilvl w:val="0"/>
          <w:numId w:val="29"/>
        </w:numPr>
        <w:ind w:left="360"/>
      </w:pPr>
      <w:r>
        <w:t>Click on the Select Status field, and select the shipment status you need.</w:t>
      </w:r>
    </w:p>
    <w:p w:rsidR="00AC7FAE" w:rsidRDefault="00AC7FAE" w:rsidP="009F22A1">
      <w:pPr>
        <w:pStyle w:val="DP-Bodytext"/>
        <w:numPr>
          <w:ilvl w:val="0"/>
          <w:numId w:val="29"/>
        </w:numPr>
        <w:ind w:left="360"/>
      </w:pPr>
      <w:r>
        <w:t xml:space="preserve">Click on the </w:t>
      </w:r>
      <w:proofErr w:type="gramStart"/>
      <w:r>
        <w:t>From</w:t>
      </w:r>
      <w:proofErr w:type="gramEnd"/>
      <w:r>
        <w:t xml:space="preserve"> field, and type the beginning date of the report.</w:t>
      </w:r>
    </w:p>
    <w:p w:rsidR="00AC7FAE" w:rsidRDefault="00AC7FAE" w:rsidP="009F22A1">
      <w:pPr>
        <w:pStyle w:val="DP-Bodytext"/>
        <w:numPr>
          <w:ilvl w:val="0"/>
          <w:numId w:val="29"/>
        </w:numPr>
        <w:ind w:left="360"/>
      </w:pPr>
      <w:r>
        <w:t xml:space="preserve">Click on the </w:t>
      </w:r>
      <w:proofErr w:type="gramStart"/>
      <w:r>
        <w:t>Through</w:t>
      </w:r>
      <w:proofErr w:type="gramEnd"/>
      <w:r>
        <w:t xml:space="preserve"> field, and type the ending date of the report.</w:t>
      </w:r>
    </w:p>
    <w:p w:rsidR="00AC7FAE" w:rsidRDefault="00AC7FAE" w:rsidP="005739C8">
      <w:pPr>
        <w:pStyle w:val="DP-Bodytext"/>
      </w:pPr>
      <w:r>
        <w:t xml:space="preserve">The Page Breaks </w:t>
      </w:r>
      <w:proofErr w:type="gramStart"/>
      <w:r>
        <w:t>Between</w:t>
      </w:r>
      <w:proofErr w:type="gramEnd"/>
      <w:r>
        <w:t xml:space="preserve"> Status fields let you include page breaks between the shipment statuses listed in the report (when the report is generated for more than one shipment status).</w:t>
      </w:r>
    </w:p>
    <w:p w:rsidR="00AC7FAE" w:rsidRDefault="00AC7FAE" w:rsidP="009F22A1">
      <w:pPr>
        <w:pStyle w:val="DP-Bodytext"/>
        <w:numPr>
          <w:ilvl w:val="0"/>
          <w:numId w:val="29"/>
        </w:numPr>
        <w:ind w:left="360"/>
      </w:pPr>
      <w:r>
        <w:t xml:space="preserve">Click on the Page Breaks </w:t>
      </w:r>
      <w:proofErr w:type="gramStart"/>
      <w:r>
        <w:t>Between</w:t>
      </w:r>
      <w:proofErr w:type="gramEnd"/>
      <w:r>
        <w:t xml:space="preserve"> Status field to include page breaks between shipment statuses.</w:t>
      </w:r>
    </w:p>
    <w:p w:rsidR="00AC7FAE" w:rsidRDefault="00AC7FAE" w:rsidP="005E1605">
      <w:pPr>
        <w:pStyle w:val="DP-HeadingC"/>
      </w:pPr>
      <w:bookmarkStart w:id="679" w:name="_Toc483039879"/>
      <w:bookmarkStart w:id="680" w:name="_Toc54506834"/>
      <w:bookmarkStart w:id="681" w:name="_Toc65051968"/>
      <w:bookmarkStart w:id="682" w:name="_Toc77494059"/>
      <w:bookmarkStart w:id="683" w:name="_Toc293915013"/>
      <w:r>
        <w:t>Consumption Graph/Export</w:t>
      </w:r>
      <w:bookmarkEnd w:id="679"/>
      <w:bookmarkEnd w:id="680"/>
      <w:bookmarkEnd w:id="681"/>
      <w:bookmarkEnd w:id="682"/>
      <w:bookmarkEnd w:id="683"/>
    </w:p>
    <w:p w:rsidR="00AC7FAE" w:rsidRDefault="00AC7FAE" w:rsidP="005739C8">
      <w:pPr>
        <w:pStyle w:val="DP-Bodytext"/>
      </w:pPr>
      <w:r>
        <w:t xml:space="preserve">The Consumption graph </w:t>
      </w:r>
      <w:proofErr w:type="gramStart"/>
      <w:r>
        <w:t>groups</w:t>
      </w:r>
      <w:proofErr w:type="gramEnd"/>
      <w:r>
        <w:t xml:space="preserve"> consumption data by product ID or method ID.</w:t>
      </w:r>
    </w:p>
    <w:p w:rsidR="00AC7FAE" w:rsidRDefault="00AC7FAE" w:rsidP="005739C8">
      <w:pPr>
        <w:pStyle w:val="DP-Bodytext"/>
      </w:pPr>
      <w:r>
        <w:t xml:space="preserve">Use this graph to compare relative shares and trends of distribution by product or method for multiple programs. </w:t>
      </w:r>
    </w:p>
    <w:p w:rsidR="00AC7FAE" w:rsidRDefault="00AC7FAE" w:rsidP="005739C8">
      <w:pPr>
        <w:pStyle w:val="DP-Bodytext"/>
      </w:pPr>
      <w:r>
        <w:t xml:space="preserve">If you choose Method, the colors and legend will indicate what product and what program </w:t>
      </w:r>
      <w:proofErr w:type="gramStart"/>
      <w:r>
        <w:t>is</w:t>
      </w:r>
      <w:proofErr w:type="gramEnd"/>
      <w:r>
        <w:t xml:space="preserve"> represented by each Method ID bar. If you choose Method and Program Detail, you will see the relative shares of each program, but not product. </w:t>
      </w:r>
    </w:p>
    <w:p w:rsidR="00AC7FAE" w:rsidRDefault="00AC7FAE" w:rsidP="005739C8">
      <w:pPr>
        <w:pStyle w:val="DP-Bodytext"/>
      </w:pPr>
      <w:r>
        <w:lastRenderedPageBreak/>
        <w:t>This is useful when programs use different, but comparable products, so the method distinction is more useful than the product distinction.</w:t>
      </w:r>
    </w:p>
    <w:p w:rsidR="00AC7FAE" w:rsidRDefault="00AC7FAE" w:rsidP="005739C8">
      <w:pPr>
        <w:pStyle w:val="DP-Bodytext"/>
      </w:pPr>
      <w:r>
        <w:t>From the PipeLine Summary Menu—</w:t>
      </w:r>
    </w:p>
    <w:p w:rsidR="00AC7FAE" w:rsidRDefault="00AC7FAE" w:rsidP="009F22A1">
      <w:pPr>
        <w:pStyle w:val="DP-Bodytext"/>
        <w:numPr>
          <w:ilvl w:val="0"/>
          <w:numId w:val="30"/>
        </w:numPr>
        <w:ind w:left="360"/>
      </w:pPr>
      <w:r>
        <w:t>Click on the Consumption Graph/Export button.</w:t>
      </w:r>
    </w:p>
    <w:p w:rsidR="00F74732" w:rsidRDefault="00AC7FAE" w:rsidP="005739C8">
      <w:pPr>
        <w:pStyle w:val="DP-Bodytext"/>
        <w:rPr>
          <w:noProof/>
        </w:rPr>
      </w:pPr>
      <w:r>
        <w:t xml:space="preserve">The graph is based on the last product/method and period updated or displayed. </w:t>
      </w:r>
      <w:r w:rsidR="004D3BF3">
        <w:t>The</w:t>
      </w:r>
      <w:r>
        <w:t xml:space="preserve"> Consumption Graph screen is displayed after the graph is created. Use this screen to create graphs for other products/methods.</w:t>
      </w:r>
      <w:r w:rsidR="00F74732" w:rsidRPr="00F74732">
        <w:rPr>
          <w:noProof/>
        </w:rPr>
        <w:t xml:space="preserve"> </w:t>
      </w:r>
    </w:p>
    <w:p w:rsidR="00F74732" w:rsidRDefault="00F74732" w:rsidP="00F74732">
      <w:pPr>
        <w:pStyle w:val="DP-FigureTitle"/>
      </w:pPr>
      <w:bookmarkStart w:id="684" w:name="_Toc293915312"/>
      <w:r>
        <w:t xml:space="preserve">Figure </w:t>
      </w:r>
      <w:fldSimple w:instr=" SEQ Figure \* ARABIC ">
        <w:r w:rsidR="008978FC">
          <w:rPr>
            <w:noProof/>
          </w:rPr>
          <w:t>61</w:t>
        </w:r>
      </w:fldSimple>
      <w:r>
        <w:t xml:space="preserve"> - </w:t>
      </w:r>
      <w:r w:rsidRPr="00E01E43">
        <w:t>PipeLine Summary Consumption Graph screen</w:t>
      </w:r>
      <w:bookmarkEnd w:id="684"/>
    </w:p>
    <w:p w:rsidR="00AC7FAE" w:rsidRDefault="00F74732" w:rsidP="005739C8">
      <w:pPr>
        <w:pStyle w:val="DP-Bodytext"/>
      </w:pPr>
      <w:r>
        <w:rPr>
          <w:noProof/>
        </w:rPr>
        <w:drawing>
          <wp:inline distT="0" distB="0" distL="0" distR="0" wp14:anchorId="11D530FC" wp14:editId="3AC4E48D">
            <wp:extent cx="3552825" cy="2286000"/>
            <wp:effectExtent l="19050" t="19050" r="28575" b="19050"/>
            <wp:docPr id="113" name="Picture 113" descr="Figs\sum-ap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s\sum-ap2.b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52825" cy="2286000"/>
                    </a:xfrm>
                    <a:prstGeom prst="rect">
                      <a:avLst/>
                    </a:prstGeom>
                    <a:noFill/>
                    <a:ln w="19050" cmpd="sng">
                      <a:solidFill>
                        <a:srgbClr val="000000"/>
                      </a:solidFill>
                      <a:miter lim="800000"/>
                      <a:headEnd/>
                      <a:tailEnd/>
                    </a:ln>
                    <a:effectLst/>
                  </pic:spPr>
                </pic:pic>
              </a:graphicData>
            </a:graphic>
          </wp:inline>
        </w:drawing>
      </w:r>
    </w:p>
    <w:p w:rsidR="00AC7FAE" w:rsidRDefault="00AC7FAE" w:rsidP="005E1605">
      <w:pPr>
        <w:pStyle w:val="DP-HeadingD"/>
      </w:pPr>
      <w:bookmarkStart w:id="685" w:name="_Toc77494060"/>
      <w:bookmarkStart w:id="686" w:name="_Toc293915014"/>
      <w:r>
        <w:t>Graph Type</w:t>
      </w:r>
      <w:bookmarkEnd w:id="685"/>
      <w:bookmarkEnd w:id="686"/>
    </w:p>
    <w:p w:rsidR="00AC7FAE" w:rsidRDefault="00AC7FAE" w:rsidP="005739C8">
      <w:pPr>
        <w:pStyle w:val="DP-Bodytext"/>
      </w:pPr>
      <w:r>
        <w:t>This section of the screen lets you determine the type of graph you will produce. Your options are Product or Method.</w:t>
      </w:r>
    </w:p>
    <w:p w:rsidR="007875EF" w:rsidRDefault="00AC7FAE" w:rsidP="009F22A1">
      <w:pPr>
        <w:pStyle w:val="DP-Bodytext"/>
        <w:numPr>
          <w:ilvl w:val="0"/>
          <w:numId w:val="30"/>
        </w:numPr>
        <w:ind w:left="360"/>
      </w:pPr>
      <w:r>
        <w:t>To create a graph by product, click on the arrow next to the Select Product field, and select a product from the pull-down menu.</w:t>
      </w:r>
      <w:r>
        <w:br/>
      </w:r>
      <w:r>
        <w:rPr>
          <w:sz w:val="16"/>
        </w:rPr>
        <w:br/>
      </w:r>
      <w:r w:rsidR="004D3BF3">
        <w:t xml:space="preserve">Or, click on the Method field. </w:t>
      </w:r>
      <w:r>
        <w:t>Click on the arrow next to the Select Method field, and select a method from the pull-down menu to create a graph by method.</w:t>
      </w:r>
    </w:p>
    <w:p w:rsidR="007875EF" w:rsidRDefault="007875EF" w:rsidP="007875EF">
      <w:pPr>
        <w:pStyle w:val="DP-FigureTitle"/>
      </w:pPr>
      <w:bookmarkStart w:id="687" w:name="_Toc293915313"/>
      <w:r>
        <w:t xml:space="preserve">Figure </w:t>
      </w:r>
      <w:fldSimple w:instr=" SEQ Figure \* ARABIC ">
        <w:r w:rsidR="008978FC">
          <w:rPr>
            <w:noProof/>
          </w:rPr>
          <w:t>62</w:t>
        </w:r>
      </w:fldSimple>
      <w:r>
        <w:t xml:space="preserve"> - </w:t>
      </w:r>
      <w:r w:rsidRPr="00A27331">
        <w:t>Graph options</w:t>
      </w:r>
      <w:bookmarkEnd w:id="687"/>
    </w:p>
    <w:p w:rsidR="00AC7FAE" w:rsidRDefault="00F74732" w:rsidP="007875EF">
      <w:pPr>
        <w:pStyle w:val="DP-Bodytext"/>
      </w:pPr>
      <w:r>
        <w:rPr>
          <w:noProof/>
        </w:rPr>
        <w:drawing>
          <wp:inline distT="0" distB="0" distL="0" distR="0" wp14:anchorId="2E80C71F" wp14:editId="1D63B832">
            <wp:extent cx="2181225" cy="923925"/>
            <wp:effectExtent l="19050" t="19050" r="28575" b="28575"/>
            <wp:docPr id="112" name="Picture 112" descr="pipeline pics\sum-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peline pics\sum-3.b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81225" cy="923925"/>
                    </a:xfrm>
                    <a:prstGeom prst="rect">
                      <a:avLst/>
                    </a:prstGeom>
                    <a:noFill/>
                    <a:ln w="6350" cmpd="sng">
                      <a:solidFill>
                        <a:srgbClr val="000000"/>
                      </a:solidFill>
                      <a:miter lim="800000"/>
                      <a:headEnd/>
                      <a:tailEnd/>
                    </a:ln>
                    <a:effectLst/>
                  </pic:spPr>
                </pic:pic>
              </a:graphicData>
            </a:graphic>
          </wp:inline>
        </w:drawing>
      </w:r>
    </w:p>
    <w:p w:rsidR="00AC7FAE" w:rsidRDefault="00AC7FAE" w:rsidP="005739C8">
      <w:pPr>
        <w:pStyle w:val="DP-Bodytext"/>
      </w:pPr>
      <w:r>
        <w:t>When you create a consumption graph by method, the Detail section of the Consumption Graph screen becomes active. Product is selected by default, letting you create a graph for products associated with a selected method.</w:t>
      </w:r>
    </w:p>
    <w:p w:rsidR="00AC7FAE" w:rsidRDefault="00AC7FAE" w:rsidP="005739C8">
      <w:pPr>
        <w:pStyle w:val="DP-Bodytext"/>
      </w:pPr>
      <w:r>
        <w:t>To create a graph for all products of a particular method through an aggregation of programs—</w:t>
      </w:r>
    </w:p>
    <w:p w:rsidR="00AC7FAE" w:rsidRDefault="00AC7FAE" w:rsidP="009F22A1">
      <w:pPr>
        <w:pStyle w:val="DP-Bodytext"/>
        <w:numPr>
          <w:ilvl w:val="0"/>
          <w:numId w:val="30"/>
        </w:numPr>
        <w:ind w:left="360"/>
      </w:pPr>
      <w:r>
        <w:t>Click on the Program field.</w:t>
      </w:r>
    </w:p>
    <w:p w:rsidR="00AC7FAE" w:rsidRDefault="00AC7FAE" w:rsidP="009F22A1">
      <w:pPr>
        <w:pStyle w:val="DP-Bodytext"/>
        <w:numPr>
          <w:ilvl w:val="0"/>
          <w:numId w:val="30"/>
        </w:numPr>
        <w:ind w:left="360"/>
      </w:pPr>
      <w:r>
        <w:lastRenderedPageBreak/>
        <w:t>Click on the arrow next to the Select Method field, and select a method from the pull-down menu.</w:t>
      </w:r>
    </w:p>
    <w:p w:rsidR="00AC7FAE" w:rsidRDefault="00AC7FAE" w:rsidP="005739C8">
      <w:pPr>
        <w:pStyle w:val="DP-Bodytext"/>
      </w:pPr>
      <w:r>
        <w:t>Regardless of the type of graph you choose, select the remaining options.</w:t>
      </w:r>
    </w:p>
    <w:p w:rsidR="00AC7FAE" w:rsidRDefault="00AC7FAE" w:rsidP="005739C8">
      <w:pPr>
        <w:pStyle w:val="DP-Bodytext"/>
      </w:pPr>
      <w:r>
        <w:t>By default, the graph includes consumption forecasts. To create a graph that excludes forecast data—</w:t>
      </w:r>
    </w:p>
    <w:p w:rsidR="007875EF" w:rsidRDefault="004D3BF3" w:rsidP="009F22A1">
      <w:pPr>
        <w:pStyle w:val="DP-Bodytext"/>
        <w:numPr>
          <w:ilvl w:val="0"/>
          <w:numId w:val="30"/>
        </w:numPr>
        <w:ind w:left="360"/>
      </w:pPr>
      <w:r>
        <w:t>Click on the No field</w:t>
      </w:r>
      <w:r w:rsidR="00AC7FAE">
        <w:t>.</w:t>
      </w:r>
    </w:p>
    <w:p w:rsidR="007875EF" w:rsidRDefault="007875EF" w:rsidP="007875EF">
      <w:pPr>
        <w:pStyle w:val="DP-FigureTitle"/>
      </w:pPr>
      <w:bookmarkStart w:id="688" w:name="_Toc293915314"/>
      <w:r>
        <w:t xml:space="preserve">Figure </w:t>
      </w:r>
      <w:fldSimple w:instr=" SEQ Figure \* ARABIC ">
        <w:r w:rsidR="008978FC">
          <w:rPr>
            <w:noProof/>
          </w:rPr>
          <w:t>63</w:t>
        </w:r>
      </w:fldSimple>
      <w:r>
        <w:t xml:space="preserve"> - </w:t>
      </w:r>
      <w:r w:rsidRPr="00322E16">
        <w:t>Forecast options</w:t>
      </w:r>
      <w:bookmarkEnd w:id="688"/>
    </w:p>
    <w:p w:rsidR="00AC7FAE" w:rsidRDefault="007875EF" w:rsidP="007875EF">
      <w:pPr>
        <w:pStyle w:val="DP-Bodytext"/>
      </w:pPr>
      <w:r>
        <w:rPr>
          <w:noProof/>
        </w:rPr>
        <w:drawing>
          <wp:inline distT="0" distB="0" distL="0" distR="0" wp14:anchorId="159E1807" wp14:editId="6D0C916B">
            <wp:extent cx="1676400" cy="752475"/>
            <wp:effectExtent l="19050" t="19050" r="19050" b="28575"/>
            <wp:docPr id="111" name="Picture 111" descr="pipeline pics\sum-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peline pics\sum-4.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6400" cy="752475"/>
                    </a:xfrm>
                    <a:prstGeom prst="rect">
                      <a:avLst/>
                    </a:prstGeom>
                    <a:noFill/>
                    <a:ln w="6350" cmpd="sng">
                      <a:solidFill>
                        <a:srgbClr val="000000"/>
                      </a:solidFill>
                      <a:miter lim="800000"/>
                      <a:headEnd/>
                      <a:tailEnd/>
                    </a:ln>
                    <a:effectLst/>
                  </pic:spPr>
                </pic:pic>
              </a:graphicData>
            </a:graphic>
          </wp:inline>
        </w:drawing>
      </w:r>
    </w:p>
    <w:p w:rsidR="00AC7FAE" w:rsidRDefault="00AC7FAE" w:rsidP="009F22A1">
      <w:pPr>
        <w:pStyle w:val="DP-Bodytext"/>
        <w:numPr>
          <w:ilvl w:val="0"/>
          <w:numId w:val="30"/>
        </w:numPr>
        <w:ind w:left="360"/>
      </w:pPr>
      <w:r>
        <w:t xml:space="preserve">Click on the arrow next to the Display Results field, and select </w:t>
      </w:r>
      <w:proofErr w:type="gramStart"/>
      <w:r>
        <w:t>Monthly</w:t>
      </w:r>
      <w:proofErr w:type="gramEnd"/>
      <w:r>
        <w:t xml:space="preserve"> to display the data by month or Quarterly to display the data by quarter.</w:t>
      </w:r>
    </w:p>
    <w:p w:rsidR="00AC7FAE" w:rsidRDefault="00AC7FAE" w:rsidP="005739C8">
      <w:pPr>
        <w:pStyle w:val="DP-Bodytext"/>
      </w:pPr>
      <w:r>
        <w:t>The default reporting period is five years (the previous two years, current year, and following two years). To change the default reporting period—</w:t>
      </w:r>
    </w:p>
    <w:p w:rsidR="00AC7FAE" w:rsidRDefault="00AC7FAE" w:rsidP="009F22A1">
      <w:pPr>
        <w:pStyle w:val="DP-Bodytext"/>
        <w:numPr>
          <w:ilvl w:val="0"/>
          <w:numId w:val="30"/>
        </w:numPr>
        <w:ind w:left="360"/>
      </w:pPr>
      <w:r>
        <w:t xml:space="preserve">Click on the arrow next to the </w:t>
      </w:r>
      <w:proofErr w:type="gramStart"/>
      <w:r>
        <w:t>From</w:t>
      </w:r>
      <w:proofErr w:type="gramEnd"/>
      <w:r>
        <w:t xml:space="preserve"> field, and select the starting year of the report period.</w:t>
      </w:r>
    </w:p>
    <w:p w:rsidR="00AC7FAE" w:rsidRDefault="00AC7FAE" w:rsidP="009F22A1">
      <w:pPr>
        <w:pStyle w:val="DP-Bodytext"/>
        <w:numPr>
          <w:ilvl w:val="0"/>
          <w:numId w:val="30"/>
        </w:numPr>
        <w:ind w:left="360"/>
      </w:pPr>
      <w:r>
        <w:t xml:space="preserve">Click on the arrow next to the </w:t>
      </w:r>
      <w:proofErr w:type="gramStart"/>
      <w:r>
        <w:t>Through</w:t>
      </w:r>
      <w:proofErr w:type="gramEnd"/>
      <w:r>
        <w:t xml:space="preserve"> field, and select the last year of the report period.</w:t>
      </w:r>
    </w:p>
    <w:p w:rsidR="00AC7FAE" w:rsidRDefault="00AC7FAE" w:rsidP="005E1605">
      <w:pPr>
        <w:pStyle w:val="DP-HeadingD"/>
      </w:pPr>
      <w:bookmarkStart w:id="689" w:name="_Toc54506836"/>
      <w:bookmarkStart w:id="690" w:name="_Toc65051970"/>
      <w:bookmarkStart w:id="691" w:name="_Toc77494061"/>
      <w:bookmarkStart w:id="692" w:name="_Toc293915015"/>
      <w:r>
        <w:t>Exporting Summary Consumption Graph Data</w:t>
      </w:r>
      <w:bookmarkEnd w:id="689"/>
      <w:bookmarkEnd w:id="690"/>
      <w:bookmarkEnd w:id="691"/>
      <w:bookmarkEnd w:id="692"/>
    </w:p>
    <w:p w:rsidR="00AC7FAE" w:rsidRDefault="00AC7FAE" w:rsidP="005739C8">
      <w:pPr>
        <w:pStyle w:val="DP-Bodytext"/>
      </w:pPr>
      <w:r>
        <w:t>Summary Consumption graph data can be exported for use with Microsoft Excel or other analysis software. After you create a consumption graph for a product or method—</w:t>
      </w:r>
    </w:p>
    <w:p w:rsidR="00AC7FAE" w:rsidRDefault="00AC7FAE" w:rsidP="009F22A1">
      <w:pPr>
        <w:pStyle w:val="DP-Bodytext"/>
        <w:numPr>
          <w:ilvl w:val="0"/>
          <w:numId w:val="31"/>
        </w:numPr>
        <w:ind w:left="360"/>
      </w:pPr>
      <w:r>
        <w:t>Click on the Export button.</w:t>
      </w:r>
    </w:p>
    <w:p w:rsidR="00420F91" w:rsidRDefault="00420F91" w:rsidP="00420F91">
      <w:pPr>
        <w:pStyle w:val="DP-FigureTitle"/>
      </w:pPr>
      <w:bookmarkStart w:id="693" w:name="_Toc293915315"/>
      <w:r>
        <w:t xml:space="preserve">Figure </w:t>
      </w:r>
      <w:fldSimple w:instr=" SEQ Figure \* ARABIC ">
        <w:r w:rsidR="008978FC">
          <w:rPr>
            <w:noProof/>
          </w:rPr>
          <w:t>64</w:t>
        </w:r>
      </w:fldSimple>
      <w:r>
        <w:t xml:space="preserve"> - </w:t>
      </w:r>
      <w:r w:rsidRPr="00FB6013">
        <w:t>Output window</w:t>
      </w:r>
      <w:bookmarkEnd w:id="693"/>
    </w:p>
    <w:p w:rsidR="00AC7FAE" w:rsidRDefault="00AC7FAE" w:rsidP="005739C8">
      <w:pPr>
        <w:pStyle w:val="DP-Bodytext"/>
      </w:pPr>
      <w:r>
        <w:rPr>
          <w:noProof/>
        </w:rPr>
        <w:drawing>
          <wp:inline distT="0" distB="0" distL="0" distR="0" wp14:anchorId="16339DA6" wp14:editId="5533B2CF">
            <wp:extent cx="2400300" cy="1457325"/>
            <wp:effectExtent l="19050" t="19050" r="19050"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00300" cy="1457325"/>
                    </a:xfrm>
                    <a:prstGeom prst="rect">
                      <a:avLst/>
                    </a:prstGeom>
                    <a:noFill/>
                    <a:ln w="12700" cmpd="sng">
                      <a:solidFill>
                        <a:srgbClr val="000000"/>
                      </a:solidFill>
                      <a:miter lim="800000"/>
                      <a:headEnd/>
                      <a:tailEnd/>
                    </a:ln>
                    <a:effectLst/>
                  </pic:spPr>
                </pic:pic>
              </a:graphicData>
            </a:graphic>
          </wp:inline>
        </w:drawing>
      </w:r>
    </w:p>
    <w:p w:rsidR="00AC7FAE" w:rsidRDefault="00AC7FAE" w:rsidP="005739C8">
      <w:pPr>
        <w:pStyle w:val="DP-Bodytext"/>
      </w:pPr>
      <w:r>
        <w:t xml:space="preserve">PipeLine displays the Output window (see </w:t>
      </w:r>
      <w:r w:rsidR="00DD4D74">
        <w:fldChar w:fldCharType="begin"/>
      </w:r>
      <w:r w:rsidR="00DD4D74">
        <w:instrText xml:space="preserve"> REF _Ref67214698 </w:instrText>
      </w:r>
      <w:r w:rsidR="005739C8">
        <w:instrText xml:space="preserve"> \* MERGEFORMAT </w:instrText>
      </w:r>
      <w:r w:rsidR="00DD4D74">
        <w:fldChar w:fldCharType="separate"/>
      </w:r>
      <w:r>
        <w:t xml:space="preserve">Figure </w:t>
      </w:r>
      <w:r>
        <w:rPr>
          <w:noProof/>
        </w:rPr>
        <w:t>8</w:t>
      </w:r>
      <w:r>
        <w:noBreakHyphen/>
      </w:r>
      <w:r>
        <w:rPr>
          <w:noProof/>
        </w:rPr>
        <w:t>8</w:t>
      </w:r>
      <w:r w:rsidR="00DD4D74">
        <w:rPr>
          <w:noProof/>
        </w:rPr>
        <w:fldChar w:fldCharType="end"/>
      </w:r>
      <w:r>
        <w:t>).</w:t>
      </w:r>
    </w:p>
    <w:p w:rsidR="00AC7FAE" w:rsidRDefault="00AC7FAE" w:rsidP="009F22A1">
      <w:pPr>
        <w:pStyle w:val="DP-Bodytext"/>
        <w:numPr>
          <w:ilvl w:val="0"/>
          <w:numId w:val="31"/>
        </w:numPr>
        <w:ind w:left="360"/>
      </w:pPr>
      <w:r>
        <w:t>Click on the file type for the export data.</w:t>
      </w:r>
    </w:p>
    <w:p w:rsidR="00AC7FAE" w:rsidRDefault="00AC7FAE" w:rsidP="009F22A1">
      <w:pPr>
        <w:pStyle w:val="DP-Bodytext"/>
        <w:numPr>
          <w:ilvl w:val="0"/>
          <w:numId w:val="31"/>
        </w:numPr>
        <w:ind w:left="360"/>
      </w:pPr>
      <w:r>
        <w:t>Click on the OK button.</w:t>
      </w:r>
    </w:p>
    <w:p w:rsidR="00AC7FAE" w:rsidRDefault="00AC7FAE" w:rsidP="005739C8">
      <w:pPr>
        <w:pStyle w:val="DP-Bodytext"/>
      </w:pPr>
      <w:r>
        <w:t>PipeLine opens another Output window, so you can name and save the export file.</w:t>
      </w:r>
    </w:p>
    <w:p w:rsidR="00AC7FAE" w:rsidRDefault="00AC7FAE" w:rsidP="009F22A1">
      <w:pPr>
        <w:pStyle w:val="DP-Bodytext"/>
        <w:numPr>
          <w:ilvl w:val="0"/>
          <w:numId w:val="31"/>
        </w:numPr>
        <w:ind w:left="360"/>
      </w:pPr>
      <w:r>
        <w:lastRenderedPageBreak/>
        <w:t>Click on the OK button.</w:t>
      </w:r>
      <w:r>
        <w:br/>
      </w:r>
      <w:r>
        <w:rPr>
          <w:sz w:val="16"/>
        </w:rPr>
        <w:br/>
      </w:r>
      <w:r>
        <w:t>Or, click on the File Name field, and type the new export file name.</w:t>
      </w:r>
    </w:p>
    <w:p w:rsidR="00AC7FAE" w:rsidRDefault="00AC7FAE" w:rsidP="009F22A1">
      <w:pPr>
        <w:pStyle w:val="DP-Bodytext"/>
        <w:numPr>
          <w:ilvl w:val="0"/>
          <w:numId w:val="31"/>
        </w:numPr>
        <w:ind w:left="360"/>
      </w:pPr>
      <w:r>
        <w:t>Click on the OK button to export and save the Consumption graph.</w:t>
      </w:r>
    </w:p>
    <w:p w:rsidR="00AC7FAE" w:rsidRDefault="00AC7FAE" w:rsidP="009F22A1">
      <w:pPr>
        <w:pStyle w:val="DP-Bodytext"/>
        <w:numPr>
          <w:ilvl w:val="0"/>
          <w:numId w:val="31"/>
        </w:numPr>
        <w:ind w:left="360"/>
      </w:pPr>
      <w:r>
        <w:t>Click on the Back button to return to the PipeLine Summary menu.</w:t>
      </w:r>
    </w:p>
    <w:p w:rsidR="00AC7FAE" w:rsidRDefault="00AC7FAE" w:rsidP="005E1605">
      <w:pPr>
        <w:pStyle w:val="DP-HeadingC"/>
      </w:pPr>
      <w:bookmarkStart w:id="694" w:name="_Toc483039883"/>
      <w:bookmarkStart w:id="695" w:name="_Toc54506837"/>
      <w:bookmarkStart w:id="696" w:name="_Toc65051971"/>
      <w:bookmarkStart w:id="697" w:name="_Toc77494062"/>
      <w:bookmarkStart w:id="698" w:name="_Toc293915016"/>
      <w:r>
        <w:t>Couple-Years of Protection (CYP) Graph</w:t>
      </w:r>
      <w:bookmarkEnd w:id="694"/>
      <w:bookmarkEnd w:id="695"/>
      <w:bookmarkEnd w:id="696"/>
      <w:bookmarkEnd w:id="697"/>
      <w:bookmarkEnd w:id="698"/>
      <w:r>
        <w:t xml:space="preserve"> </w:t>
      </w:r>
    </w:p>
    <w:p w:rsidR="00AC7FAE" w:rsidRDefault="00AC7FAE" w:rsidP="005739C8">
      <w:pPr>
        <w:pStyle w:val="DP-Bodytext"/>
      </w:pPr>
      <w:r>
        <w:t>The CYP Graph converts consumption data by the CYP factor associated with a method.</w:t>
      </w:r>
    </w:p>
    <w:p w:rsidR="00AC7FAE" w:rsidRDefault="00AC7FAE" w:rsidP="005739C8">
      <w:pPr>
        <w:pStyle w:val="DP-Bodytext"/>
      </w:pPr>
      <w:r>
        <w:t xml:space="preserve">Use this graph to measure and compare the extent of coverage provided by product or method across programs. The CYP factor is based on the percentage of one year where one unit of the method would provide a couple with contraception, if used properly. </w:t>
      </w:r>
    </w:p>
    <w:p w:rsidR="00AC7FAE" w:rsidRDefault="00AC7FAE" w:rsidP="005739C8">
      <w:pPr>
        <w:pStyle w:val="DP-Bodytext"/>
      </w:pPr>
      <w:r>
        <w:t>You can compare coverage achievement over time between programs despite differences in method mix. A social marketing program may distribute more units and more volume and, perhaps, more value with methods like condoms and orals. But, a CYP analysis may indicate that a clinic NGO or MOH program may achieve more coverage because of the greater CYP factors of long-term methods such as Norplant, Depo-Provera, and IUDs.</w:t>
      </w:r>
    </w:p>
    <w:p w:rsidR="00AC7FAE" w:rsidRDefault="00AC7FAE" w:rsidP="005739C8">
      <w:pPr>
        <w:pStyle w:val="DP-Bodytext"/>
      </w:pPr>
      <w:r>
        <w:t xml:space="preserve">Use this graph to evaluate and monitor relative program coverage or national coverage and achievement. </w:t>
      </w:r>
    </w:p>
    <w:p w:rsidR="00AC7FAE" w:rsidRDefault="00AC7FAE" w:rsidP="005E1605">
      <w:pPr>
        <w:pStyle w:val="DP-HeadingC"/>
      </w:pPr>
      <w:bookmarkStart w:id="699" w:name="_Ref483038952"/>
      <w:bookmarkStart w:id="700" w:name="_Ref483038973"/>
      <w:bookmarkStart w:id="701" w:name="_Toc493999348"/>
      <w:bookmarkStart w:id="702" w:name="_Toc54506838"/>
      <w:bookmarkStart w:id="703" w:name="_Toc65051972"/>
      <w:bookmarkStart w:id="704" w:name="_Toc77494063"/>
      <w:bookmarkStart w:id="705" w:name="_Toc293915017"/>
      <w:r>
        <w:t>Creating the CYP Graph</w:t>
      </w:r>
      <w:bookmarkEnd w:id="699"/>
      <w:bookmarkEnd w:id="700"/>
      <w:bookmarkEnd w:id="701"/>
      <w:bookmarkEnd w:id="702"/>
      <w:bookmarkEnd w:id="703"/>
      <w:bookmarkEnd w:id="704"/>
      <w:bookmarkEnd w:id="705"/>
    </w:p>
    <w:p w:rsidR="00AC7FAE" w:rsidRDefault="00AC7FAE" w:rsidP="005739C8">
      <w:pPr>
        <w:pStyle w:val="DP-Bodytext"/>
      </w:pPr>
      <w:r>
        <w:t>Created the CYP graph is as follows.</w:t>
      </w:r>
    </w:p>
    <w:p w:rsidR="00AC7FAE" w:rsidRDefault="00AC7FAE" w:rsidP="005739C8">
      <w:pPr>
        <w:pStyle w:val="DP-Bodytext"/>
      </w:pPr>
      <w:r>
        <w:t>From the PipeLine Summary Menu—</w:t>
      </w:r>
    </w:p>
    <w:p w:rsidR="00AC7FAE" w:rsidRDefault="00AC7FAE" w:rsidP="009F22A1">
      <w:pPr>
        <w:pStyle w:val="DP-Bodytext"/>
        <w:numPr>
          <w:ilvl w:val="0"/>
          <w:numId w:val="32"/>
        </w:numPr>
        <w:ind w:left="360"/>
      </w:pPr>
      <w:r>
        <w:t>Click on the Couple-Years of Protection (CYP) Graph button.</w:t>
      </w:r>
    </w:p>
    <w:p w:rsidR="00420F91" w:rsidRDefault="00420F91" w:rsidP="00420F91">
      <w:pPr>
        <w:pStyle w:val="DP-FigureTitle"/>
      </w:pPr>
      <w:bookmarkStart w:id="706" w:name="_Toc293915316"/>
      <w:r>
        <w:t xml:space="preserve">Figure </w:t>
      </w:r>
      <w:fldSimple w:instr=" SEQ Figure \* ARABIC ">
        <w:r w:rsidR="008978FC">
          <w:rPr>
            <w:noProof/>
          </w:rPr>
          <w:t>65</w:t>
        </w:r>
      </w:fldSimple>
      <w:r>
        <w:t xml:space="preserve"> - </w:t>
      </w:r>
      <w:r w:rsidRPr="003E2F86">
        <w:t>PipeLine Summary CYP graph screen</w:t>
      </w:r>
      <w:bookmarkEnd w:id="706"/>
    </w:p>
    <w:p w:rsidR="00AC7FAE" w:rsidRDefault="00AC7FAE" w:rsidP="005739C8">
      <w:pPr>
        <w:pStyle w:val="DP-Bodytext"/>
      </w:pPr>
      <w:r>
        <w:rPr>
          <w:noProof/>
        </w:rPr>
        <w:drawing>
          <wp:inline distT="0" distB="0" distL="0" distR="0" wp14:anchorId="3B5F904F" wp14:editId="5C2FE9C2">
            <wp:extent cx="4486275" cy="2971800"/>
            <wp:effectExtent l="19050" t="19050" r="28575"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86275" cy="2971800"/>
                    </a:xfrm>
                    <a:prstGeom prst="rect">
                      <a:avLst/>
                    </a:prstGeom>
                    <a:noFill/>
                    <a:ln w="12700" cmpd="sng">
                      <a:solidFill>
                        <a:srgbClr val="000000"/>
                      </a:solidFill>
                      <a:miter lim="800000"/>
                      <a:headEnd/>
                      <a:tailEnd/>
                    </a:ln>
                    <a:effectLst/>
                  </pic:spPr>
                </pic:pic>
              </a:graphicData>
            </a:graphic>
          </wp:inline>
        </w:drawing>
      </w:r>
    </w:p>
    <w:p w:rsidR="00AC7FAE" w:rsidRDefault="00AC7FAE" w:rsidP="005739C8">
      <w:pPr>
        <w:pStyle w:val="DP-Bodytext"/>
      </w:pPr>
      <w:r>
        <w:lastRenderedPageBreak/>
        <w:t>The Display Items field shows the products or contraceptive methods that can be included in the graph.</w:t>
      </w:r>
    </w:p>
    <w:p w:rsidR="00420F91" w:rsidRDefault="00420F91" w:rsidP="00420F91">
      <w:pPr>
        <w:pStyle w:val="DP-FigureTitle"/>
      </w:pPr>
      <w:bookmarkStart w:id="707" w:name="_Toc293915317"/>
      <w:r>
        <w:t xml:space="preserve">Figure </w:t>
      </w:r>
      <w:fldSimple w:instr=" SEQ Figure \* ARABIC ">
        <w:r w:rsidR="008978FC">
          <w:rPr>
            <w:noProof/>
          </w:rPr>
          <w:t>66</w:t>
        </w:r>
      </w:fldSimple>
      <w:r>
        <w:t xml:space="preserve"> - </w:t>
      </w:r>
      <w:r w:rsidRPr="00461F67">
        <w:t>Graph type selection</w:t>
      </w:r>
      <w:bookmarkEnd w:id="707"/>
    </w:p>
    <w:p w:rsidR="00AC7FAE" w:rsidRDefault="00AC7FAE" w:rsidP="005739C8">
      <w:pPr>
        <w:pStyle w:val="DP-Bodytext"/>
      </w:pPr>
      <w:r>
        <w:rPr>
          <w:noProof/>
        </w:rPr>
        <w:drawing>
          <wp:inline distT="0" distB="0" distL="0" distR="0" wp14:anchorId="3527A71F" wp14:editId="4D431C77">
            <wp:extent cx="1952625" cy="762000"/>
            <wp:effectExtent l="19050" t="19050" r="28575" b="19050"/>
            <wp:docPr id="108" name="Picture 108" descr="pipeline pics\cyp-pi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peline pics\cyp-pik.b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52625" cy="762000"/>
                    </a:xfrm>
                    <a:prstGeom prst="rect">
                      <a:avLst/>
                    </a:prstGeom>
                    <a:noFill/>
                    <a:ln w="6350" cmpd="sng">
                      <a:solidFill>
                        <a:srgbClr val="000000"/>
                      </a:solidFill>
                      <a:miter lim="800000"/>
                      <a:headEnd/>
                      <a:tailEnd/>
                    </a:ln>
                    <a:effectLst/>
                  </pic:spPr>
                </pic:pic>
              </a:graphicData>
            </a:graphic>
          </wp:inline>
        </w:drawing>
      </w:r>
    </w:p>
    <w:p w:rsidR="00AC7FAE" w:rsidRDefault="00AC7FAE" w:rsidP="009F22A1">
      <w:pPr>
        <w:pStyle w:val="DP-Bodytext"/>
        <w:numPr>
          <w:ilvl w:val="0"/>
          <w:numId w:val="32"/>
        </w:numPr>
        <w:ind w:left="360"/>
      </w:pPr>
      <w:r>
        <w:t>Click on the Method option to create a graph by method.</w:t>
      </w:r>
      <w:r>
        <w:br/>
      </w:r>
      <w:r>
        <w:br/>
        <w:t>Or click on the Product option to create a graph by product.</w:t>
      </w:r>
    </w:p>
    <w:p w:rsidR="00AC7FAE" w:rsidRDefault="00AC7FAE" w:rsidP="005739C8">
      <w:pPr>
        <w:pStyle w:val="DP-Bodytext"/>
      </w:pPr>
      <w:r>
        <w:t>After you set the graph for products or methods—</w:t>
      </w:r>
    </w:p>
    <w:p w:rsidR="00AC7FAE" w:rsidRDefault="00AC7FAE" w:rsidP="009F22A1">
      <w:pPr>
        <w:pStyle w:val="DP-Bodytext"/>
        <w:numPr>
          <w:ilvl w:val="0"/>
          <w:numId w:val="32"/>
        </w:numPr>
        <w:ind w:left="360"/>
      </w:pPr>
      <w:r>
        <w:t>Click on the product (or method) you want to include.</w:t>
      </w:r>
    </w:p>
    <w:p w:rsidR="00AC7FAE" w:rsidRDefault="00AC7FAE" w:rsidP="005739C8">
      <w:pPr>
        <w:pStyle w:val="DP-Bodytext"/>
      </w:pPr>
      <w:r>
        <w:t>To select multiple products (or methods)—</w:t>
      </w:r>
    </w:p>
    <w:p w:rsidR="00AC7FAE" w:rsidRDefault="00AC7FAE" w:rsidP="009F22A1">
      <w:pPr>
        <w:pStyle w:val="DP-Bodytext"/>
        <w:numPr>
          <w:ilvl w:val="0"/>
          <w:numId w:val="32"/>
        </w:numPr>
        <w:ind w:left="360"/>
      </w:pPr>
      <w:proofErr w:type="gramStart"/>
      <w:r>
        <w:t>Hold</w:t>
      </w:r>
      <w:proofErr w:type="gramEnd"/>
      <w:r>
        <w:t xml:space="preserve"> down the Control key (&lt;Ctrl&gt;) and click on each product or method you want to include.</w:t>
      </w:r>
    </w:p>
    <w:p w:rsidR="00AC7FAE" w:rsidRDefault="00AC7FAE" w:rsidP="009F22A1">
      <w:pPr>
        <w:pStyle w:val="DP-Bodytext"/>
        <w:numPr>
          <w:ilvl w:val="0"/>
          <w:numId w:val="32"/>
        </w:numPr>
        <w:ind w:left="360"/>
      </w:pPr>
      <w:r>
        <w:t xml:space="preserve">Click on the arrow next to the Display Results field, and select </w:t>
      </w:r>
      <w:proofErr w:type="gramStart"/>
      <w:r>
        <w:t>Monthly</w:t>
      </w:r>
      <w:proofErr w:type="gramEnd"/>
      <w:r>
        <w:t xml:space="preserve"> to display the data by month or Quarterly to display the data by quarter.</w:t>
      </w:r>
    </w:p>
    <w:p w:rsidR="00AC7FAE" w:rsidRDefault="00AC7FAE" w:rsidP="009F22A1">
      <w:pPr>
        <w:pStyle w:val="DP-Bodytext"/>
        <w:numPr>
          <w:ilvl w:val="0"/>
          <w:numId w:val="32"/>
        </w:numPr>
        <w:ind w:left="360"/>
      </w:pPr>
      <w:r>
        <w:t xml:space="preserve">Click on the arrow next to the </w:t>
      </w:r>
      <w:proofErr w:type="gramStart"/>
      <w:r>
        <w:t>From</w:t>
      </w:r>
      <w:proofErr w:type="gramEnd"/>
      <w:r>
        <w:t xml:space="preserve"> field, and select the starting year of the report period from the pull-down menu.</w:t>
      </w:r>
    </w:p>
    <w:p w:rsidR="00AC7FAE" w:rsidRDefault="00AC7FAE" w:rsidP="009F22A1">
      <w:pPr>
        <w:pStyle w:val="DP-Bodytext"/>
        <w:numPr>
          <w:ilvl w:val="0"/>
          <w:numId w:val="32"/>
        </w:numPr>
        <w:ind w:left="360"/>
      </w:pPr>
      <w:r>
        <w:t xml:space="preserve">Click on the arrow next to the </w:t>
      </w:r>
      <w:proofErr w:type="gramStart"/>
      <w:r>
        <w:t>Through</w:t>
      </w:r>
      <w:proofErr w:type="gramEnd"/>
      <w:r>
        <w:t xml:space="preserve"> field, and select the last year of the report period from the pull-down menu.</w:t>
      </w:r>
    </w:p>
    <w:p w:rsidR="00AC7FAE" w:rsidRDefault="00AC7FAE" w:rsidP="005E1605">
      <w:pPr>
        <w:pStyle w:val="DP-HeadingD"/>
      </w:pPr>
      <w:bookmarkStart w:id="708" w:name="_Toc483039885"/>
      <w:bookmarkStart w:id="709" w:name="_Toc54506839"/>
      <w:bookmarkStart w:id="710" w:name="_Toc65051973"/>
      <w:bookmarkStart w:id="711" w:name="_Toc77494064"/>
      <w:bookmarkStart w:id="712" w:name="_Toc293915018"/>
      <w:r>
        <w:t>Displaying the Summary CYP Graph</w:t>
      </w:r>
      <w:bookmarkEnd w:id="708"/>
      <w:bookmarkEnd w:id="709"/>
      <w:bookmarkEnd w:id="710"/>
      <w:bookmarkEnd w:id="711"/>
      <w:bookmarkEnd w:id="712"/>
    </w:p>
    <w:p w:rsidR="00AC7FAE" w:rsidRDefault="00AC7FAE" w:rsidP="005739C8">
      <w:pPr>
        <w:pStyle w:val="DP-Bodytext"/>
      </w:pPr>
      <w:r>
        <w:t>Use the Display Graph tab to preview the CYP graph before printing it.</w:t>
      </w:r>
    </w:p>
    <w:p w:rsidR="00AC7FAE" w:rsidRDefault="00AC7FAE" w:rsidP="009F22A1">
      <w:pPr>
        <w:pStyle w:val="DP-Bodytext"/>
        <w:numPr>
          <w:ilvl w:val="0"/>
          <w:numId w:val="33"/>
        </w:numPr>
        <w:ind w:left="360"/>
        <w:rPr>
          <w:sz w:val="16"/>
        </w:rPr>
      </w:pPr>
      <w:r>
        <w:t>Click on the Display Graph tab.</w:t>
      </w:r>
    </w:p>
    <w:p w:rsidR="008978FC" w:rsidRDefault="008978FC" w:rsidP="008978FC">
      <w:pPr>
        <w:pStyle w:val="DP-FigureTitle"/>
      </w:pPr>
      <w:bookmarkStart w:id="713" w:name="_Toc293915318"/>
      <w:r>
        <w:t xml:space="preserve">Figure </w:t>
      </w:r>
      <w:fldSimple w:instr=" SEQ Figure \* ARABIC ">
        <w:r>
          <w:rPr>
            <w:noProof/>
          </w:rPr>
          <w:t>67</w:t>
        </w:r>
      </w:fldSimple>
      <w:r>
        <w:t xml:space="preserve"> - </w:t>
      </w:r>
      <w:r w:rsidRPr="0001329D">
        <w:t>CYP Graph display</w:t>
      </w:r>
      <w:bookmarkEnd w:id="713"/>
    </w:p>
    <w:p w:rsidR="00AC7FAE" w:rsidRDefault="00AC7FAE" w:rsidP="005739C8">
      <w:pPr>
        <w:pStyle w:val="DP-Bodytext"/>
      </w:pPr>
      <w:r>
        <w:rPr>
          <w:noProof/>
        </w:rPr>
        <w:drawing>
          <wp:inline distT="0" distB="0" distL="0" distR="0" wp14:anchorId="22A7D0A8" wp14:editId="1AFC8531">
            <wp:extent cx="4505325" cy="2352675"/>
            <wp:effectExtent l="19050" t="19050" r="2857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5325" cy="2352675"/>
                    </a:xfrm>
                    <a:prstGeom prst="rect">
                      <a:avLst/>
                    </a:prstGeom>
                    <a:noFill/>
                    <a:ln w="12700" cmpd="sng">
                      <a:solidFill>
                        <a:srgbClr val="000000"/>
                      </a:solidFill>
                      <a:miter lim="800000"/>
                      <a:headEnd/>
                      <a:tailEnd/>
                    </a:ln>
                    <a:effectLst/>
                  </pic:spPr>
                </pic:pic>
              </a:graphicData>
            </a:graphic>
          </wp:inline>
        </w:drawing>
      </w:r>
    </w:p>
    <w:p w:rsidR="00AC7FAE" w:rsidRDefault="00AC7FAE" w:rsidP="00AC7FAE">
      <w:pPr>
        <w:pStyle w:val="Caption"/>
        <w:framePr w:vSpace="144" w:wrap="auto" w:hAnchor="text" w:xAlign="right" w:y="649"/>
      </w:pPr>
      <w:bookmarkStart w:id="714" w:name="_Ref67286454"/>
      <w:bookmarkStart w:id="715" w:name="_Toc493999358"/>
      <w:bookmarkStart w:id="716" w:name="_Toc65051936"/>
      <w:bookmarkStart w:id="717" w:name="_Toc77494080"/>
      <w:bookmarkStart w:id="718" w:name="_Toc493999351"/>
      <w:bookmarkStart w:id="719" w:name="_Toc54506840"/>
      <w:bookmarkStart w:id="720" w:name="_Toc65051974"/>
      <w:r>
        <w:t xml:space="preserve">Figure </w:t>
      </w:r>
      <w:fldSimple w:instr=" SEQ Figure \* ARABIC ">
        <w:r w:rsidR="008978FC">
          <w:rPr>
            <w:noProof/>
          </w:rPr>
          <w:t>68</w:t>
        </w:r>
      </w:fldSimple>
      <w:bookmarkEnd w:id="714"/>
      <w:r>
        <w:t xml:space="preserve"> — Export CYP Data window</w:t>
      </w:r>
      <w:bookmarkEnd w:id="715"/>
      <w:bookmarkEnd w:id="716"/>
      <w:bookmarkEnd w:id="717"/>
      <w:r>
        <w:t xml:space="preserve"> </w:t>
      </w:r>
      <w:r>
        <w:rPr>
          <w:vanish/>
        </w:rPr>
        <w:t>cyp-4a.bmp</w:t>
      </w:r>
    </w:p>
    <w:p w:rsidR="00AC7FAE" w:rsidRDefault="00AC7FAE" w:rsidP="005E1605">
      <w:pPr>
        <w:pStyle w:val="DP-HeadingD"/>
      </w:pPr>
      <w:bookmarkStart w:id="721" w:name="_Toc77494065"/>
      <w:bookmarkStart w:id="722" w:name="_Toc293915019"/>
      <w:r>
        <w:lastRenderedPageBreak/>
        <w:t>Exporting the CYP Graph</w:t>
      </w:r>
      <w:bookmarkEnd w:id="718"/>
      <w:bookmarkEnd w:id="719"/>
      <w:bookmarkEnd w:id="720"/>
      <w:bookmarkEnd w:id="721"/>
      <w:bookmarkEnd w:id="722"/>
    </w:p>
    <w:p w:rsidR="00AC7FAE" w:rsidRDefault="00AC7FAE" w:rsidP="005739C8">
      <w:pPr>
        <w:pStyle w:val="DP-Bodytext"/>
      </w:pPr>
      <w:r>
        <w:t xml:space="preserve">The </w:t>
      </w:r>
      <w:r>
        <w:rPr>
          <w:rFonts w:ascii="Arial" w:hAnsi="Arial"/>
        </w:rPr>
        <w:t>Export</w:t>
      </w:r>
      <w:r>
        <w:t xml:space="preserve"> button lets you export the data of a completed PipeLine Summary CYP graph. After you create a CYP graph, you can export the data as follows—</w:t>
      </w:r>
    </w:p>
    <w:p w:rsidR="00AC7FAE" w:rsidRDefault="00AC7FAE" w:rsidP="009F22A1">
      <w:pPr>
        <w:pStyle w:val="DP-Bodytext"/>
        <w:numPr>
          <w:ilvl w:val="0"/>
          <w:numId w:val="33"/>
        </w:numPr>
        <w:ind w:left="360"/>
      </w:pPr>
      <w:r>
        <w:t>Click on the Export button.</w:t>
      </w:r>
    </w:p>
    <w:p w:rsidR="008978FC" w:rsidRDefault="00AC7FAE" w:rsidP="005739C8">
      <w:pPr>
        <w:pStyle w:val="DP-Bodytext"/>
        <w:rPr>
          <w:noProof/>
        </w:rPr>
      </w:pPr>
      <w:r>
        <w:t>PipeLine displays the Export CYP Data window. Use the options in this window to arrange the data in a Microsoft Office Excel spreadsheet.</w:t>
      </w:r>
      <w:r w:rsidR="008978FC" w:rsidRPr="008978FC">
        <w:rPr>
          <w:noProof/>
        </w:rPr>
        <w:t xml:space="preserve"> </w:t>
      </w:r>
    </w:p>
    <w:p w:rsidR="008978FC" w:rsidRDefault="008978FC" w:rsidP="008978FC">
      <w:pPr>
        <w:pStyle w:val="DP-FigureTitle"/>
      </w:pPr>
      <w:bookmarkStart w:id="723" w:name="_Toc293915319"/>
      <w:r>
        <w:t xml:space="preserve">Figure </w:t>
      </w:r>
      <w:fldSimple w:instr=" SEQ Figure \* ARABIC ">
        <w:r>
          <w:rPr>
            <w:noProof/>
          </w:rPr>
          <w:t>69</w:t>
        </w:r>
      </w:fldSimple>
      <w:r>
        <w:t xml:space="preserve"> - Export CYP Data Window</w:t>
      </w:r>
      <w:bookmarkEnd w:id="723"/>
    </w:p>
    <w:p w:rsidR="00AC7FAE" w:rsidRDefault="008978FC" w:rsidP="005739C8">
      <w:pPr>
        <w:pStyle w:val="DP-Bodytext"/>
      </w:pPr>
      <w:r>
        <w:rPr>
          <w:noProof/>
        </w:rPr>
        <w:drawing>
          <wp:inline distT="0" distB="0" distL="0" distR="0" wp14:anchorId="648E5934" wp14:editId="440106C4">
            <wp:extent cx="2286000" cy="1514475"/>
            <wp:effectExtent l="19050" t="19050" r="1905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6000" cy="1514475"/>
                    </a:xfrm>
                    <a:prstGeom prst="rect">
                      <a:avLst/>
                    </a:prstGeom>
                    <a:noFill/>
                    <a:ln w="12700" cmpd="sng">
                      <a:solidFill>
                        <a:srgbClr val="000000"/>
                      </a:solidFill>
                      <a:miter lim="800000"/>
                      <a:headEnd/>
                      <a:tailEnd/>
                    </a:ln>
                    <a:effectLst/>
                  </pic:spPr>
                </pic:pic>
              </a:graphicData>
            </a:graphic>
          </wp:inline>
        </w:drawing>
      </w:r>
    </w:p>
    <w:p w:rsidR="00AC7FAE" w:rsidRDefault="00AC7FAE" w:rsidP="005E1605">
      <w:pPr>
        <w:pStyle w:val="DP-HeadingE"/>
      </w:pPr>
      <w:bookmarkStart w:id="724" w:name="_Toc77494066"/>
      <w:bookmarkStart w:id="725" w:name="_Toc293915020"/>
      <w:r>
        <w:t>CYP Graph</w:t>
      </w:r>
      <w:bookmarkEnd w:id="724"/>
      <w:bookmarkEnd w:id="725"/>
    </w:p>
    <w:p w:rsidR="00AC7FAE" w:rsidRPr="005739C8" w:rsidRDefault="00AC7FAE" w:rsidP="005739C8">
      <w:pPr>
        <w:pStyle w:val="DP-Bodytext"/>
      </w:pPr>
      <w:proofErr w:type="gramStart"/>
      <w:r w:rsidRPr="005739C8">
        <w:t>Incorporates the CYP factors into the consumption totals for ad hoc reports and graphs.</w:t>
      </w:r>
      <w:proofErr w:type="gramEnd"/>
      <w:r w:rsidR="008978FC" w:rsidRPr="008978FC">
        <w:rPr>
          <w:noProof/>
        </w:rPr>
        <w:t xml:space="preserve"> </w:t>
      </w:r>
    </w:p>
    <w:p w:rsidR="00AC7FAE" w:rsidRDefault="00AC7FAE" w:rsidP="005E1605">
      <w:pPr>
        <w:pStyle w:val="DP-HeadingE"/>
      </w:pPr>
      <w:bookmarkStart w:id="726" w:name="_Toc77494067"/>
      <w:bookmarkStart w:id="727" w:name="_Toc293915021"/>
      <w:r>
        <w:t>FPPMES</w:t>
      </w:r>
      <w:bookmarkEnd w:id="726"/>
      <w:bookmarkEnd w:id="727"/>
    </w:p>
    <w:p w:rsidR="00AC7FAE" w:rsidRPr="005739C8" w:rsidRDefault="00AC7FAE" w:rsidP="005739C8">
      <w:pPr>
        <w:pStyle w:val="DP-Bodytext"/>
      </w:pPr>
      <w:proofErr w:type="gramStart"/>
      <w:r w:rsidRPr="005739C8">
        <w:t>Arranges the data for the Family Planning Program Monitoring and Evaluation System.</w:t>
      </w:r>
      <w:proofErr w:type="gramEnd"/>
    </w:p>
    <w:p w:rsidR="00AC7FAE" w:rsidRPr="004D3BF3" w:rsidRDefault="004D3BF3" w:rsidP="005E1605">
      <w:pPr>
        <w:pStyle w:val="DP-Bodytext"/>
      </w:pPr>
      <w:r>
        <w:t>The default is CYP Graph.</w:t>
      </w:r>
    </w:p>
    <w:p w:rsidR="00AC7FAE" w:rsidRPr="004D3BF3" w:rsidRDefault="00AC7FAE" w:rsidP="009F22A1">
      <w:pPr>
        <w:pStyle w:val="DP-Bodytext"/>
        <w:numPr>
          <w:ilvl w:val="0"/>
          <w:numId w:val="33"/>
        </w:numPr>
        <w:ind w:left="360"/>
      </w:pPr>
      <w:r>
        <w:t>Click on the OK button to accept the default.</w:t>
      </w:r>
      <w:r>
        <w:br/>
      </w:r>
      <w:r>
        <w:rPr>
          <w:sz w:val="16"/>
        </w:rPr>
        <w:br/>
      </w:r>
      <w:r>
        <w:t>Or, click on FPPMES, and click on the OK button.</w:t>
      </w:r>
    </w:p>
    <w:p w:rsidR="00AC7FAE" w:rsidRDefault="00AC7FAE" w:rsidP="005739C8">
      <w:pPr>
        <w:pStyle w:val="DP-Bodytext"/>
      </w:pPr>
      <w:r>
        <w:t>PipeLine opens another Output window, so you can name and save the export file. The default export file name i</w:t>
      </w:r>
      <w:r w:rsidR="004D3BF3">
        <w:t>s shown in the File Name field.</w:t>
      </w:r>
    </w:p>
    <w:p w:rsidR="00AC7FAE" w:rsidRPr="004D3BF3" w:rsidRDefault="00AC7FAE" w:rsidP="009F22A1">
      <w:pPr>
        <w:pStyle w:val="DP-Bodytext"/>
        <w:numPr>
          <w:ilvl w:val="0"/>
          <w:numId w:val="33"/>
        </w:numPr>
        <w:ind w:left="360"/>
      </w:pPr>
      <w:r>
        <w:t>Click on the OK button to accept the default.</w:t>
      </w:r>
      <w:r>
        <w:br/>
      </w:r>
      <w:r>
        <w:rPr>
          <w:sz w:val="16"/>
        </w:rPr>
        <w:br/>
      </w:r>
      <w:r>
        <w:t>Or, click on the File Name field, and</w:t>
      </w:r>
      <w:r w:rsidR="004D3BF3">
        <w:t xml:space="preserve"> type the new export file name.</w:t>
      </w:r>
    </w:p>
    <w:p w:rsidR="00AC7FAE" w:rsidRPr="004D3BF3" w:rsidRDefault="00AC7FAE" w:rsidP="009F22A1">
      <w:pPr>
        <w:pStyle w:val="DP-Bodytext"/>
        <w:numPr>
          <w:ilvl w:val="0"/>
          <w:numId w:val="33"/>
        </w:numPr>
        <w:ind w:left="360"/>
      </w:pPr>
      <w:r>
        <w:t xml:space="preserve">Click on the OK button to export, </w:t>
      </w:r>
      <w:r w:rsidR="004D3BF3">
        <w:t>and save the Consumption graph.</w:t>
      </w:r>
    </w:p>
    <w:p w:rsidR="00AC7FAE" w:rsidRPr="004D3BF3" w:rsidRDefault="00AC7FAE" w:rsidP="009F22A1">
      <w:pPr>
        <w:pStyle w:val="DP-Bodytext"/>
        <w:numPr>
          <w:ilvl w:val="0"/>
          <w:numId w:val="33"/>
        </w:numPr>
        <w:ind w:left="360"/>
      </w:pPr>
      <w:r>
        <w:t>Click on the Back button to retur</w:t>
      </w:r>
      <w:r w:rsidR="004D3BF3">
        <w:t>n to the PipeLine Summary menu.</w:t>
      </w:r>
    </w:p>
    <w:p w:rsidR="00AC7FAE" w:rsidRDefault="00AC7FAE" w:rsidP="005E1605">
      <w:pPr>
        <w:pStyle w:val="DP-HeadingD"/>
      </w:pPr>
      <w:bookmarkStart w:id="728" w:name="_Toc483039886"/>
      <w:bookmarkStart w:id="729" w:name="_Ref54424352"/>
      <w:bookmarkStart w:id="730" w:name="_Toc54506841"/>
      <w:bookmarkStart w:id="731" w:name="_Toc65051975"/>
      <w:bookmarkStart w:id="732" w:name="_Ref67209601"/>
      <w:bookmarkStart w:id="733" w:name="_Toc77494068"/>
      <w:bookmarkStart w:id="734" w:name="_Toc293915022"/>
      <w:r>
        <w:t>Previewing and Printing a Report or Graph</w:t>
      </w:r>
      <w:bookmarkEnd w:id="728"/>
      <w:bookmarkEnd w:id="729"/>
      <w:bookmarkEnd w:id="730"/>
      <w:bookmarkEnd w:id="731"/>
      <w:bookmarkEnd w:id="732"/>
      <w:bookmarkEnd w:id="733"/>
      <w:bookmarkEnd w:id="734"/>
    </w:p>
    <w:p w:rsidR="00AC7FAE" w:rsidRDefault="00AC7FAE" w:rsidP="005739C8">
      <w:pPr>
        <w:pStyle w:val="DP-Bodytext"/>
      </w:pPr>
      <w:r>
        <w:t>The procedure for printing a PipeLine Summary report or graph is the same regardless of the type you choose. To print a completed report or graph—</w:t>
      </w:r>
    </w:p>
    <w:p w:rsidR="00AC7FAE" w:rsidRDefault="00AC7FAE" w:rsidP="009F22A1">
      <w:pPr>
        <w:pStyle w:val="DP-Bodytext"/>
        <w:numPr>
          <w:ilvl w:val="0"/>
          <w:numId w:val="34"/>
        </w:numPr>
      </w:pPr>
      <w:r>
        <w:t xml:space="preserve">Click on the Print button to display the </w:t>
      </w:r>
      <w:r w:rsidR="004D3BF3">
        <w:t>report or graph on your screen.</w:t>
      </w:r>
    </w:p>
    <w:p w:rsidR="00AC7FAE" w:rsidRDefault="00AC7FAE" w:rsidP="009F22A1">
      <w:pPr>
        <w:pStyle w:val="DP-Bodytext"/>
        <w:numPr>
          <w:ilvl w:val="0"/>
          <w:numId w:val="34"/>
        </w:numPr>
      </w:pPr>
      <w:r>
        <w:t xml:space="preserve">Click on the print icon </w:t>
      </w:r>
      <w:r>
        <w:rPr>
          <w:noProof/>
        </w:rPr>
        <w:drawing>
          <wp:inline distT="0" distB="0" distL="0" distR="0" wp14:anchorId="766D761A" wp14:editId="6058A8AC">
            <wp:extent cx="219075" cy="2095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t xml:space="preserve"> to send the report or graph to your default p</w:t>
      </w:r>
      <w:r w:rsidR="004D3BF3">
        <w:t>rinter.</w:t>
      </w:r>
    </w:p>
    <w:p w:rsidR="00AC7FAE" w:rsidRDefault="00AC7FAE" w:rsidP="009F22A1">
      <w:pPr>
        <w:pStyle w:val="DP-Bodytext"/>
        <w:numPr>
          <w:ilvl w:val="0"/>
          <w:numId w:val="34"/>
        </w:numPr>
      </w:pPr>
      <w:r>
        <w:t xml:space="preserve">Click on the close icon </w:t>
      </w:r>
      <w:r>
        <w:rPr>
          <w:noProof/>
        </w:rPr>
        <w:drawing>
          <wp:inline distT="0" distB="0" distL="0" distR="0" wp14:anchorId="444BB79C" wp14:editId="27CFAF72">
            <wp:extent cx="247650" cy="228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 xml:space="preserve"> to</w:t>
      </w:r>
      <w:r w:rsidR="004D3BF3">
        <w:t xml:space="preserve"> return to the previous screen.</w:t>
      </w:r>
    </w:p>
    <w:p w:rsidR="00AC7FAE" w:rsidRDefault="00AC7FAE" w:rsidP="009F22A1">
      <w:pPr>
        <w:pStyle w:val="DP-Bodytext"/>
        <w:numPr>
          <w:ilvl w:val="0"/>
          <w:numId w:val="34"/>
        </w:numPr>
      </w:pPr>
      <w:r>
        <w:t>Click on the Back button to return to the PipeLine Summary menu.</w:t>
      </w:r>
    </w:p>
    <w:p w:rsidR="005739C8" w:rsidRDefault="005739C8" w:rsidP="00A753CC">
      <w:pPr>
        <w:pStyle w:val="DP-Appendix"/>
        <w:rPr>
          <w:rStyle w:val="DP-HeadingAChar"/>
          <w:b/>
          <w:sz w:val="40"/>
        </w:rPr>
        <w:sectPr w:rsidR="005739C8">
          <w:pgSz w:w="12240" w:h="15840"/>
          <w:pgMar w:top="1480" w:right="1620" w:bottom="280" w:left="1700" w:header="720" w:footer="720" w:gutter="0"/>
          <w:cols w:space="720"/>
        </w:sectPr>
      </w:pPr>
    </w:p>
    <w:p w:rsidR="000A6564" w:rsidRPr="00922AE1" w:rsidRDefault="00A753CC" w:rsidP="00922AE1">
      <w:pPr>
        <w:pStyle w:val="DP-Appendix"/>
        <w:rPr>
          <w:rStyle w:val="DP-HeadingAChar"/>
          <w:b/>
          <w:sz w:val="40"/>
          <w:szCs w:val="40"/>
        </w:rPr>
      </w:pPr>
      <w:bookmarkStart w:id="735" w:name="_Toc293915023"/>
      <w:r w:rsidRPr="00922AE1">
        <w:rPr>
          <w:rStyle w:val="DP-HeadingAChar"/>
          <w:b/>
          <w:sz w:val="40"/>
          <w:szCs w:val="40"/>
        </w:rPr>
        <w:lastRenderedPageBreak/>
        <w:t>A</w:t>
      </w:r>
      <w:r w:rsidR="002B349A" w:rsidRPr="00922AE1">
        <w:rPr>
          <w:rStyle w:val="DP-HeadingAChar"/>
          <w:b/>
          <w:sz w:val="40"/>
          <w:szCs w:val="40"/>
        </w:rPr>
        <w:t>PPENDIX</w:t>
      </w:r>
      <w:r w:rsidRPr="00922AE1">
        <w:rPr>
          <w:rStyle w:val="DP-HeadingAChar"/>
          <w:b/>
          <w:sz w:val="40"/>
          <w:szCs w:val="40"/>
        </w:rPr>
        <w:t xml:space="preserve"> </w:t>
      </w:r>
      <w:bookmarkStart w:id="736" w:name="OLE_LINKC"/>
      <w:r w:rsidR="00417C75" w:rsidRPr="00922AE1">
        <w:rPr>
          <w:rStyle w:val="DP-HeadingAChar"/>
          <w:b/>
          <w:sz w:val="40"/>
          <w:szCs w:val="40"/>
        </w:rPr>
        <w:t>C</w:t>
      </w:r>
      <w:bookmarkEnd w:id="736"/>
      <w:r w:rsidRPr="00922AE1">
        <w:rPr>
          <w:rStyle w:val="DP-HeadingAChar"/>
          <w:b/>
          <w:sz w:val="40"/>
          <w:szCs w:val="40"/>
        </w:rPr>
        <w:t xml:space="preserve">:  </w:t>
      </w:r>
      <w:r w:rsidR="008978FC" w:rsidRPr="00922AE1">
        <w:rPr>
          <w:rStyle w:val="DP-HeadingAChar"/>
          <w:b/>
          <w:sz w:val="40"/>
          <w:szCs w:val="40"/>
        </w:rPr>
        <w:t>THE REDDICK VBA (RVBA) NAMING CONVENTIONS, VERSION 6.01</w:t>
      </w:r>
      <w:bookmarkEnd w:id="735"/>
    </w:p>
    <w:p w:rsidR="000A6564" w:rsidRDefault="000A6564" w:rsidP="000A6564">
      <w:pPr>
        <w:widowControl w:val="0"/>
        <w:autoSpaceDE w:val="0"/>
        <w:autoSpaceDN w:val="0"/>
        <w:adjustRightInd w:val="0"/>
        <w:ind w:left="101"/>
        <w:rPr>
          <w:sz w:val="20"/>
          <w:szCs w:val="20"/>
        </w:rPr>
      </w:pPr>
      <w:r>
        <w:rPr>
          <w:i/>
          <w:iCs/>
          <w:spacing w:val="-1"/>
          <w:sz w:val="20"/>
          <w:szCs w:val="20"/>
        </w:rPr>
        <w:t>C</w:t>
      </w:r>
      <w:r>
        <w:rPr>
          <w:i/>
          <w:iCs/>
          <w:spacing w:val="1"/>
          <w:sz w:val="20"/>
          <w:szCs w:val="20"/>
        </w:rPr>
        <w:t>opy</w:t>
      </w:r>
      <w:r>
        <w:rPr>
          <w:i/>
          <w:iCs/>
          <w:spacing w:val="-1"/>
          <w:sz w:val="20"/>
          <w:szCs w:val="20"/>
        </w:rPr>
        <w:t>r</w:t>
      </w:r>
      <w:r>
        <w:rPr>
          <w:i/>
          <w:iCs/>
          <w:sz w:val="20"/>
          <w:szCs w:val="20"/>
        </w:rPr>
        <w:t>i</w:t>
      </w:r>
      <w:r>
        <w:rPr>
          <w:i/>
          <w:iCs/>
          <w:spacing w:val="1"/>
          <w:sz w:val="20"/>
          <w:szCs w:val="20"/>
        </w:rPr>
        <w:t>gh</w:t>
      </w:r>
      <w:r>
        <w:rPr>
          <w:i/>
          <w:iCs/>
          <w:sz w:val="20"/>
          <w:szCs w:val="20"/>
        </w:rPr>
        <w:t>t</w:t>
      </w:r>
      <w:r>
        <w:rPr>
          <w:i/>
          <w:iCs/>
          <w:spacing w:val="1"/>
          <w:sz w:val="20"/>
          <w:szCs w:val="20"/>
        </w:rPr>
        <w:t xml:space="preserve"> </w:t>
      </w:r>
      <w:r>
        <w:rPr>
          <w:i/>
          <w:iCs/>
          <w:sz w:val="20"/>
          <w:szCs w:val="20"/>
        </w:rPr>
        <w:t>©</w:t>
      </w:r>
      <w:r>
        <w:rPr>
          <w:i/>
          <w:iCs/>
          <w:spacing w:val="-7"/>
          <w:sz w:val="20"/>
          <w:szCs w:val="20"/>
        </w:rPr>
        <w:t xml:space="preserve"> </w:t>
      </w:r>
      <w:r>
        <w:rPr>
          <w:i/>
          <w:iCs/>
          <w:spacing w:val="1"/>
          <w:sz w:val="20"/>
          <w:szCs w:val="20"/>
        </w:rPr>
        <w:t>1992-1</w:t>
      </w:r>
      <w:r>
        <w:rPr>
          <w:i/>
          <w:iCs/>
          <w:spacing w:val="-1"/>
          <w:sz w:val="20"/>
          <w:szCs w:val="20"/>
        </w:rPr>
        <w:t>9</w:t>
      </w:r>
      <w:r>
        <w:rPr>
          <w:i/>
          <w:iCs/>
          <w:spacing w:val="1"/>
          <w:sz w:val="20"/>
          <w:szCs w:val="20"/>
        </w:rPr>
        <w:t>9</w:t>
      </w:r>
      <w:r>
        <w:rPr>
          <w:i/>
          <w:iCs/>
          <w:sz w:val="20"/>
          <w:szCs w:val="20"/>
        </w:rPr>
        <w:t xml:space="preserve">9 </w:t>
      </w:r>
      <w:r>
        <w:rPr>
          <w:i/>
          <w:iCs/>
          <w:spacing w:val="1"/>
          <w:sz w:val="20"/>
          <w:szCs w:val="20"/>
        </w:rPr>
        <w:t>b</w:t>
      </w:r>
      <w:r>
        <w:rPr>
          <w:i/>
          <w:iCs/>
          <w:sz w:val="20"/>
          <w:szCs w:val="20"/>
        </w:rPr>
        <w:t>y</w:t>
      </w:r>
      <w:r>
        <w:rPr>
          <w:i/>
          <w:iCs/>
          <w:spacing w:val="-3"/>
          <w:sz w:val="20"/>
          <w:szCs w:val="20"/>
        </w:rPr>
        <w:t xml:space="preserve"> </w:t>
      </w:r>
      <w:r>
        <w:rPr>
          <w:i/>
          <w:iCs/>
          <w:spacing w:val="1"/>
          <w:sz w:val="20"/>
          <w:szCs w:val="20"/>
        </w:rPr>
        <w:t>G</w:t>
      </w:r>
      <w:r>
        <w:rPr>
          <w:i/>
          <w:iCs/>
          <w:spacing w:val="-1"/>
          <w:sz w:val="20"/>
          <w:szCs w:val="20"/>
        </w:rPr>
        <w:t>r</w:t>
      </w:r>
      <w:r>
        <w:rPr>
          <w:i/>
          <w:iCs/>
          <w:spacing w:val="1"/>
          <w:sz w:val="20"/>
          <w:szCs w:val="20"/>
        </w:rPr>
        <w:t>e</w:t>
      </w:r>
      <w:r>
        <w:rPr>
          <w:i/>
          <w:iCs/>
          <w:sz w:val="20"/>
          <w:szCs w:val="20"/>
        </w:rPr>
        <w:t xml:space="preserve">g </w:t>
      </w:r>
      <w:r>
        <w:rPr>
          <w:i/>
          <w:iCs/>
          <w:spacing w:val="1"/>
          <w:sz w:val="20"/>
          <w:szCs w:val="20"/>
        </w:rPr>
        <w:t>Redd</w:t>
      </w:r>
      <w:r>
        <w:rPr>
          <w:i/>
          <w:iCs/>
          <w:sz w:val="20"/>
          <w:szCs w:val="20"/>
        </w:rPr>
        <w:t>i</w:t>
      </w:r>
      <w:r>
        <w:rPr>
          <w:i/>
          <w:iCs/>
          <w:spacing w:val="1"/>
          <w:sz w:val="20"/>
          <w:szCs w:val="20"/>
        </w:rPr>
        <w:t>c</w:t>
      </w:r>
      <w:r>
        <w:rPr>
          <w:i/>
          <w:iCs/>
          <w:sz w:val="20"/>
          <w:szCs w:val="20"/>
        </w:rPr>
        <w:t>k</w:t>
      </w:r>
    </w:p>
    <w:p w:rsidR="000A6564" w:rsidRDefault="000A6564" w:rsidP="000A6564">
      <w:pPr>
        <w:widowControl w:val="0"/>
        <w:autoSpaceDE w:val="0"/>
        <w:autoSpaceDN w:val="0"/>
        <w:adjustRightInd w:val="0"/>
        <w:spacing w:before="2" w:line="200" w:lineRule="exact"/>
        <w:rPr>
          <w:sz w:val="20"/>
          <w:szCs w:val="20"/>
        </w:rPr>
      </w:pPr>
    </w:p>
    <w:p w:rsidR="000A6564" w:rsidRPr="007D79A5" w:rsidRDefault="000A6564" w:rsidP="007D79A5">
      <w:pPr>
        <w:pStyle w:val="DP-Bodytext"/>
      </w:pPr>
      <w:r w:rsidRPr="007D79A5">
        <w:t>The purpose of the Reddick VBA (RVBA) Naming Conventions is to provide a guideline for naming objects in the Visual Basic for Applications (VBA) language. Having conventions is valuable in any programming project. When you use them, the name of the object conveys information about the meaning of the object. These conventions attempt to provide a way of standardizing that meaning across the body of VBA programmers.</w:t>
      </w:r>
    </w:p>
    <w:p w:rsidR="000A6564" w:rsidRPr="007D79A5" w:rsidRDefault="000A6564" w:rsidP="007D79A5">
      <w:pPr>
        <w:pStyle w:val="DP-Bodytext"/>
      </w:pPr>
      <w:r w:rsidRPr="007D79A5">
        <w:t>VBA is implemented to interact with a host application-for example, Microsoft Access, Microsoft Visual Basic, AutoCAD, and Visio. The RVBA conventions cover all implementations of the VBA language, regardless of the host application. Some of the tags described in this document may not necessarily have an implementation within some of the particular host programs for VBA. The word object, in the context of this document, refers to simple variables and VBA objects, as well as to objects made available by the</w:t>
      </w:r>
      <w:r w:rsidR="007D79A5">
        <w:t xml:space="preserve"> </w:t>
      </w:r>
      <w:r w:rsidRPr="007D79A5">
        <w:t>VBA host program.</w:t>
      </w:r>
    </w:p>
    <w:p w:rsidR="000A6564" w:rsidRPr="007D79A5" w:rsidRDefault="000A6564" w:rsidP="007D79A5">
      <w:pPr>
        <w:pStyle w:val="DP-Bodytext"/>
      </w:pPr>
      <w:r w:rsidRPr="007D79A5">
        <w:t>While I am the editor of these conventions, they are the work of many people, including Charles Simonyi, who invented the Hungarian conventions on which these are based, and Stan Leszynski, who co-authored several versions of the conventions. Many others, too numerous to mention, have also contributed to the development and distribution of these conventions, but I’d especially like to thank Paul Litwin and Ken Getz who have made substantial contributions over the years.</w:t>
      </w:r>
    </w:p>
    <w:p w:rsidR="008978FC" w:rsidRPr="007D79A5" w:rsidRDefault="000A6564" w:rsidP="007D79A5">
      <w:pPr>
        <w:pStyle w:val="DP-Bodytext"/>
      </w:pPr>
      <w:r w:rsidRPr="007D79A5">
        <w:t>These conventions are intended as a guideline. If you disagree with a particular part of the conventions, simply replace that part with what you think works better. However, keep in mind that future generations of programmers may need to understand those changes, and place a comment in the header of a module indicating what changes have been made. To be concise, the conventions are presented without rationalizations for how they were derived although each of the ideas presented has a considerable history</w:t>
      </w:r>
      <w:r w:rsidR="007D79A5">
        <w:t xml:space="preserve"> </w:t>
      </w:r>
      <w:r w:rsidRPr="007D79A5">
        <w:t>to it.</w:t>
      </w:r>
    </w:p>
    <w:p w:rsidR="000A6564" w:rsidRPr="00922AE1" w:rsidRDefault="000A6564" w:rsidP="00922AE1">
      <w:pPr>
        <w:pStyle w:val="DP-HeadingA"/>
      </w:pPr>
      <w:bookmarkStart w:id="737" w:name="_Toc293915024"/>
      <w:r w:rsidRPr="00922AE1">
        <w:t>Changes to the Conventions</w:t>
      </w:r>
      <w:bookmarkEnd w:id="737"/>
    </w:p>
    <w:p w:rsidR="000A6564" w:rsidRDefault="000A6564" w:rsidP="007D79A5">
      <w:pPr>
        <w:pStyle w:val="DP-Bodytext"/>
      </w:pPr>
      <w:r>
        <w:t>S</w:t>
      </w:r>
      <w:r>
        <w:rPr>
          <w:spacing w:val="4"/>
        </w:rPr>
        <w:t>o</w:t>
      </w:r>
      <w:r>
        <w:rPr>
          <w:spacing w:val="-4"/>
        </w:rPr>
        <w:t>m</w:t>
      </w:r>
      <w:r>
        <w:t xml:space="preserve">e </w:t>
      </w:r>
      <w:r>
        <w:rPr>
          <w:spacing w:val="1"/>
        </w:rPr>
        <w:t>o</w:t>
      </w:r>
      <w:r>
        <w:t>f</w:t>
      </w:r>
      <w:r>
        <w:rPr>
          <w:spacing w:val="-2"/>
        </w:rPr>
        <w:t xml:space="preserve"> </w:t>
      </w:r>
      <w:r>
        <w:rPr>
          <w:spacing w:val="1"/>
        </w:rPr>
        <w:t>t</w:t>
      </w:r>
      <w:r>
        <w:rPr>
          <w:spacing w:val="-1"/>
        </w:rPr>
        <w:t>h</w:t>
      </w:r>
      <w:r>
        <w:t>e ta</w:t>
      </w:r>
      <w:r>
        <w:rPr>
          <w:spacing w:val="1"/>
        </w:rPr>
        <w:t>g</w:t>
      </w:r>
      <w:r>
        <w:t>s</w:t>
      </w:r>
      <w:r>
        <w:rPr>
          <w:spacing w:val="-1"/>
        </w:rPr>
        <w:t xml:space="preserve"> </w:t>
      </w:r>
      <w:r>
        <w:t>in</w:t>
      </w:r>
      <w:r>
        <w:rPr>
          <w:spacing w:val="-3"/>
        </w:rPr>
        <w:t xml:space="preserve"> </w:t>
      </w:r>
      <w:r>
        <w:rPr>
          <w:spacing w:val="1"/>
        </w:rPr>
        <w:t>t</w:t>
      </w:r>
      <w:r>
        <w:rPr>
          <w:spacing w:val="-1"/>
        </w:rPr>
        <w:t>h</w:t>
      </w:r>
      <w:r>
        <w:t>e</w:t>
      </w:r>
      <w:r>
        <w:rPr>
          <w:spacing w:val="3"/>
        </w:rPr>
        <w:t xml:space="preserve"> </w:t>
      </w:r>
      <w:r>
        <w:rPr>
          <w:spacing w:val="-1"/>
        </w:rPr>
        <w:t>v</w:t>
      </w:r>
      <w:r>
        <w:t>e</w:t>
      </w:r>
      <w:r>
        <w:rPr>
          <w:spacing w:val="1"/>
        </w:rPr>
        <w:t>r</w:t>
      </w:r>
      <w:r>
        <w:rPr>
          <w:spacing w:val="-1"/>
        </w:rPr>
        <w:t>s</w:t>
      </w:r>
      <w:r>
        <w:t>i</w:t>
      </w:r>
      <w:r>
        <w:rPr>
          <w:spacing w:val="1"/>
        </w:rPr>
        <w:t>o</w:t>
      </w:r>
      <w:r>
        <w:t>n</w:t>
      </w:r>
      <w:r>
        <w:rPr>
          <w:spacing w:val="-2"/>
        </w:rPr>
        <w:t xml:space="preserve"> </w:t>
      </w:r>
      <w:r>
        <w:rPr>
          <w:spacing w:val="4"/>
        </w:rPr>
        <w:t>o</w:t>
      </w:r>
      <w:r>
        <w:t>f</w:t>
      </w:r>
      <w:r>
        <w:rPr>
          <w:spacing w:val="-2"/>
        </w:rPr>
        <w:t xml:space="preserve"> </w:t>
      </w:r>
      <w:r>
        <w:t>t</w:t>
      </w:r>
      <w:r>
        <w:rPr>
          <w:spacing w:val="-1"/>
        </w:rPr>
        <w:t>h</w:t>
      </w:r>
      <w:r>
        <w:t xml:space="preserve">e </w:t>
      </w:r>
      <w:r>
        <w:rPr>
          <w:spacing w:val="1"/>
        </w:rPr>
        <w:t>con</w:t>
      </w:r>
      <w:r>
        <w:rPr>
          <w:spacing w:val="-1"/>
        </w:rPr>
        <w:t>v</w:t>
      </w:r>
      <w:r>
        <w:rPr>
          <w:spacing w:val="3"/>
        </w:rPr>
        <w:t>e</w:t>
      </w:r>
      <w:r>
        <w:rPr>
          <w:spacing w:val="-1"/>
        </w:rPr>
        <w:t>n</w:t>
      </w:r>
      <w:r>
        <w:t>ti</w:t>
      </w:r>
      <w:r>
        <w:rPr>
          <w:spacing w:val="1"/>
        </w:rPr>
        <w:t>on</w:t>
      </w:r>
      <w:r>
        <w:t>s</w:t>
      </w:r>
      <w:r>
        <w:rPr>
          <w:spacing w:val="-1"/>
        </w:rPr>
        <w:t xml:space="preserve"> </w:t>
      </w:r>
      <w:r>
        <w:rPr>
          <w:spacing w:val="1"/>
        </w:rPr>
        <w:t>pre</w:t>
      </w:r>
      <w:r>
        <w:rPr>
          <w:spacing w:val="-1"/>
        </w:rPr>
        <w:t>s</w:t>
      </w:r>
      <w:r>
        <w:rPr>
          <w:spacing w:val="1"/>
        </w:rPr>
        <w:t>e</w:t>
      </w:r>
      <w:r>
        <w:rPr>
          <w:spacing w:val="-1"/>
        </w:rPr>
        <w:t>n</w:t>
      </w:r>
      <w:r>
        <w:t xml:space="preserve">ted </w:t>
      </w:r>
      <w:r>
        <w:rPr>
          <w:spacing w:val="-1"/>
        </w:rPr>
        <w:t>h</w:t>
      </w:r>
      <w:r>
        <w:t>e</w:t>
      </w:r>
      <w:r>
        <w:rPr>
          <w:spacing w:val="1"/>
        </w:rPr>
        <w:t>r</w:t>
      </w:r>
      <w:r>
        <w:t>e</w:t>
      </w:r>
      <w:r>
        <w:rPr>
          <w:spacing w:val="3"/>
        </w:rPr>
        <w:t xml:space="preserve"> </w:t>
      </w:r>
      <w:r>
        <w:rPr>
          <w:spacing w:val="-1"/>
        </w:rPr>
        <w:t>h</w:t>
      </w:r>
      <w:r>
        <w:t>a</w:t>
      </w:r>
      <w:r>
        <w:rPr>
          <w:spacing w:val="-1"/>
        </w:rPr>
        <w:t>v</w:t>
      </w:r>
      <w:r>
        <w:t xml:space="preserve">e </w:t>
      </w:r>
      <w:r>
        <w:rPr>
          <w:spacing w:val="3"/>
        </w:rPr>
        <w:t>c</w:t>
      </w:r>
      <w:r>
        <w:rPr>
          <w:spacing w:val="-1"/>
        </w:rPr>
        <w:t>h</w:t>
      </w:r>
      <w:r>
        <w:rPr>
          <w:spacing w:val="1"/>
        </w:rPr>
        <w:t>an</w:t>
      </w:r>
      <w:r>
        <w:rPr>
          <w:spacing w:val="-1"/>
        </w:rPr>
        <w:t>g</w:t>
      </w:r>
      <w:r>
        <w:t xml:space="preserve">ed </w:t>
      </w:r>
      <w:r>
        <w:rPr>
          <w:spacing w:val="-2"/>
        </w:rPr>
        <w:t>f</w:t>
      </w:r>
      <w:r>
        <w:rPr>
          <w:spacing w:val="1"/>
        </w:rPr>
        <w:t>r</w:t>
      </w:r>
      <w:r>
        <w:rPr>
          <w:spacing w:val="4"/>
        </w:rPr>
        <w:t>o</w:t>
      </w:r>
      <w:r>
        <w:t>m</w:t>
      </w:r>
      <w:r>
        <w:rPr>
          <w:spacing w:val="-5"/>
        </w:rPr>
        <w:t xml:space="preserve"> </w:t>
      </w:r>
      <w:r>
        <w:rPr>
          <w:spacing w:val="1"/>
        </w:rPr>
        <w:t>pr</w:t>
      </w:r>
      <w:r>
        <w:rPr>
          <w:spacing w:val="3"/>
        </w:rPr>
        <w:t>e</w:t>
      </w:r>
      <w:r>
        <w:rPr>
          <w:spacing w:val="-1"/>
        </w:rPr>
        <w:t>v</w:t>
      </w:r>
      <w:r>
        <w:t>i</w:t>
      </w:r>
      <w:r>
        <w:rPr>
          <w:spacing w:val="1"/>
        </w:rPr>
        <w:t>ou</w:t>
      </w:r>
      <w:r>
        <w:t>s</w:t>
      </w:r>
      <w:r>
        <w:rPr>
          <w:spacing w:val="-1"/>
        </w:rPr>
        <w:t xml:space="preserve"> v</w:t>
      </w:r>
      <w:r>
        <w:t>e</w:t>
      </w:r>
      <w:r>
        <w:rPr>
          <w:spacing w:val="1"/>
        </w:rPr>
        <w:t>r</w:t>
      </w:r>
      <w:r>
        <w:rPr>
          <w:spacing w:val="-1"/>
        </w:rPr>
        <w:t>s</w:t>
      </w:r>
      <w:r>
        <w:t>i</w:t>
      </w:r>
      <w:r>
        <w:rPr>
          <w:spacing w:val="4"/>
        </w:rPr>
        <w:t>o</w:t>
      </w:r>
      <w:r>
        <w:rPr>
          <w:spacing w:val="-1"/>
        </w:rPr>
        <w:t>ns</w:t>
      </w:r>
      <w:r>
        <w:t xml:space="preserve">. </w:t>
      </w:r>
      <w:r>
        <w:rPr>
          <w:spacing w:val="-1"/>
        </w:rPr>
        <w:t>C</w:t>
      </w:r>
      <w:r>
        <w:rPr>
          <w:spacing w:val="1"/>
        </w:rPr>
        <w:t>o</w:t>
      </w:r>
      <w:r>
        <w:rPr>
          <w:spacing w:val="-1"/>
        </w:rPr>
        <w:t>n</w:t>
      </w:r>
      <w:r>
        <w:rPr>
          <w:spacing w:val="2"/>
        </w:rPr>
        <w:t>s</w:t>
      </w:r>
      <w:r>
        <w:t>i</w:t>
      </w:r>
      <w:r>
        <w:rPr>
          <w:spacing w:val="1"/>
        </w:rPr>
        <w:t>de</w:t>
      </w:r>
      <w:r>
        <w:t>r</w:t>
      </w:r>
      <w:r>
        <w:rPr>
          <w:spacing w:val="1"/>
        </w:rPr>
        <w:t xml:space="preserve"> a</w:t>
      </w:r>
      <w:r>
        <w:t>ll</w:t>
      </w:r>
      <w:r>
        <w:rPr>
          <w:spacing w:val="-1"/>
        </w:rPr>
        <w:t xml:space="preserve"> </w:t>
      </w:r>
      <w:r>
        <w:rPr>
          <w:spacing w:val="1"/>
        </w:rPr>
        <w:t>pre</w:t>
      </w:r>
      <w:r>
        <w:rPr>
          <w:spacing w:val="-1"/>
        </w:rPr>
        <w:t>v</w:t>
      </w:r>
      <w:r>
        <w:t>i</w:t>
      </w:r>
      <w:r>
        <w:rPr>
          <w:spacing w:val="1"/>
        </w:rPr>
        <w:t>o</w:t>
      </w:r>
      <w:r>
        <w:rPr>
          <w:spacing w:val="-1"/>
        </w:rPr>
        <w:t>u</w:t>
      </w:r>
      <w:r>
        <w:t>s</w:t>
      </w:r>
      <w:r>
        <w:rPr>
          <w:spacing w:val="-1"/>
        </w:rPr>
        <w:t xml:space="preserve"> </w:t>
      </w:r>
      <w:r>
        <w:t>t</w:t>
      </w:r>
      <w:r>
        <w:rPr>
          <w:spacing w:val="3"/>
        </w:rPr>
        <w:t>a</w:t>
      </w:r>
      <w:r>
        <w:rPr>
          <w:spacing w:val="-1"/>
        </w:rPr>
        <w:t>g</w:t>
      </w:r>
      <w:r>
        <w:t>s</w:t>
      </w:r>
      <w:r>
        <w:rPr>
          <w:spacing w:val="-1"/>
        </w:rPr>
        <w:t xml:space="preserve"> </w:t>
      </w:r>
      <w:r>
        <w:t xml:space="preserve">to </w:t>
      </w:r>
      <w:r>
        <w:rPr>
          <w:spacing w:val="1"/>
        </w:rPr>
        <w:t>b</w:t>
      </w:r>
      <w:r>
        <w:t xml:space="preserve">e </w:t>
      </w:r>
      <w:r>
        <w:rPr>
          <w:spacing w:val="-1"/>
        </w:rPr>
        <w:t>g</w:t>
      </w:r>
      <w:r>
        <w:rPr>
          <w:spacing w:val="1"/>
        </w:rPr>
        <w:t>ra</w:t>
      </w:r>
      <w:r>
        <w:rPr>
          <w:spacing w:val="-1"/>
        </w:rPr>
        <w:t>n</w:t>
      </w:r>
      <w:r>
        <w:rPr>
          <w:spacing w:val="1"/>
        </w:rPr>
        <w:t>d</w:t>
      </w:r>
      <w:r>
        <w:rPr>
          <w:spacing w:val="-2"/>
        </w:rPr>
        <w:t>f</w:t>
      </w:r>
      <w:r>
        <w:rPr>
          <w:spacing w:val="3"/>
        </w:rPr>
        <w:t>a</w:t>
      </w:r>
      <w:r>
        <w:t>t</w:t>
      </w:r>
      <w:r>
        <w:rPr>
          <w:spacing w:val="-1"/>
        </w:rPr>
        <w:t>h</w:t>
      </w:r>
      <w:r>
        <w:t>e</w:t>
      </w:r>
      <w:r>
        <w:rPr>
          <w:spacing w:val="1"/>
        </w:rPr>
        <w:t>re</w:t>
      </w:r>
      <w:r>
        <w:t>d i</w:t>
      </w:r>
      <w:r>
        <w:rPr>
          <w:spacing w:val="1"/>
        </w:rPr>
        <w:t>n</w:t>
      </w:r>
      <w:r>
        <w:t>to</w:t>
      </w:r>
      <w:r>
        <w:rPr>
          <w:spacing w:val="1"/>
        </w:rPr>
        <w:t xml:space="preserve"> </w:t>
      </w:r>
      <w:r>
        <w:t>t</w:t>
      </w:r>
      <w:r>
        <w:rPr>
          <w:spacing w:val="-1"/>
        </w:rPr>
        <w:t>h</w:t>
      </w:r>
      <w:r>
        <w:t xml:space="preserve">e </w:t>
      </w:r>
      <w:r>
        <w:rPr>
          <w:spacing w:val="1"/>
        </w:rPr>
        <w:t>con</w:t>
      </w:r>
      <w:r>
        <w:rPr>
          <w:spacing w:val="-1"/>
        </w:rPr>
        <w:t>v</w:t>
      </w:r>
      <w:r>
        <w:rPr>
          <w:spacing w:val="1"/>
        </w:rPr>
        <w:t>e</w:t>
      </w:r>
      <w:r>
        <w:rPr>
          <w:spacing w:val="-1"/>
        </w:rPr>
        <w:t>n</w:t>
      </w:r>
      <w:r>
        <w:rPr>
          <w:spacing w:val="1"/>
        </w:rPr>
        <w:t>t</w:t>
      </w:r>
      <w:r>
        <w:t>i</w:t>
      </w:r>
      <w:r>
        <w:rPr>
          <w:spacing w:val="1"/>
        </w:rPr>
        <w:t>o</w:t>
      </w:r>
      <w:r>
        <w:rPr>
          <w:spacing w:val="-1"/>
        </w:rPr>
        <w:t>n</w:t>
      </w:r>
      <w:r>
        <w:rPr>
          <w:spacing w:val="1"/>
        </w:rPr>
        <w:t>s</w:t>
      </w:r>
      <w:r>
        <w:rPr>
          <w:spacing w:val="-2"/>
        </w:rPr>
        <w:t>--</w:t>
      </w:r>
      <w:r>
        <w:rPr>
          <w:spacing w:val="-4"/>
        </w:rPr>
        <w:t>y</w:t>
      </w:r>
      <w:r>
        <w:rPr>
          <w:spacing w:val="6"/>
        </w:rPr>
        <w:t>o</w:t>
      </w:r>
      <w:r>
        <w:t>u</w:t>
      </w:r>
      <w:r>
        <w:rPr>
          <w:spacing w:val="1"/>
        </w:rPr>
        <w:t xml:space="preserve"> don</w:t>
      </w:r>
      <w:r>
        <w:rPr>
          <w:spacing w:val="-2"/>
        </w:rPr>
        <w:t>’</w:t>
      </w:r>
      <w:r>
        <w:t>t</w:t>
      </w:r>
      <w:r>
        <w:rPr>
          <w:spacing w:val="-1"/>
        </w:rPr>
        <w:t xml:space="preserve"> n</w:t>
      </w:r>
      <w:r>
        <w:rPr>
          <w:spacing w:val="1"/>
        </w:rPr>
        <w:t>ee</w:t>
      </w:r>
      <w:r>
        <w:t xml:space="preserve">d to </w:t>
      </w:r>
      <w:r>
        <w:rPr>
          <w:spacing w:val="-1"/>
        </w:rPr>
        <w:t>g</w:t>
      </w:r>
      <w:r>
        <w:t>o</w:t>
      </w:r>
      <w:r>
        <w:rPr>
          <w:spacing w:val="1"/>
        </w:rPr>
        <w:t xml:space="preserve"> bac</w:t>
      </w:r>
      <w:r>
        <w:t>k</w:t>
      </w:r>
      <w:r>
        <w:rPr>
          <w:spacing w:val="-2"/>
        </w:rPr>
        <w:t xml:space="preserve"> </w:t>
      </w:r>
      <w:r>
        <w:rPr>
          <w:spacing w:val="1"/>
        </w:rPr>
        <w:t>a</w:t>
      </w:r>
      <w:r>
        <w:rPr>
          <w:spacing w:val="-1"/>
        </w:rPr>
        <w:t>n</w:t>
      </w:r>
      <w:r>
        <w:t>d</w:t>
      </w:r>
      <w:r>
        <w:rPr>
          <w:spacing w:val="3"/>
        </w:rPr>
        <w:t xml:space="preserve"> </w:t>
      </w:r>
      <w:r>
        <w:rPr>
          <w:spacing w:val="-1"/>
        </w:rPr>
        <w:t>m</w:t>
      </w:r>
      <w:r>
        <w:t>a</w:t>
      </w:r>
      <w:r>
        <w:rPr>
          <w:spacing w:val="-1"/>
        </w:rPr>
        <w:t>k</w:t>
      </w:r>
      <w:r>
        <w:t>e cha</w:t>
      </w:r>
      <w:r>
        <w:rPr>
          <w:spacing w:val="1"/>
        </w:rPr>
        <w:t>n</w:t>
      </w:r>
      <w:r>
        <w:t>ges. F</w:t>
      </w:r>
      <w:r>
        <w:rPr>
          <w:spacing w:val="1"/>
        </w:rPr>
        <w:t>o</w:t>
      </w:r>
      <w:r>
        <w:t>r</w:t>
      </w:r>
      <w:r>
        <w:rPr>
          <w:spacing w:val="-1"/>
        </w:rPr>
        <w:t xml:space="preserve"> </w:t>
      </w:r>
      <w:r>
        <w:t>n</w:t>
      </w:r>
      <w:r>
        <w:rPr>
          <w:spacing w:val="5"/>
        </w:rPr>
        <w:t>e</w:t>
      </w:r>
      <w:r>
        <w:t>w</w:t>
      </w:r>
      <w:r>
        <w:rPr>
          <w:spacing w:val="-5"/>
        </w:rPr>
        <w:t xml:space="preserve"> </w:t>
      </w:r>
      <w:r>
        <w:rPr>
          <w:spacing w:val="1"/>
        </w:rPr>
        <w:t>d</w:t>
      </w:r>
      <w:r>
        <w:rPr>
          <w:spacing w:val="3"/>
        </w:rPr>
        <w:t>e</w:t>
      </w:r>
      <w:r>
        <w:t>vel</w:t>
      </w:r>
      <w:r>
        <w:rPr>
          <w:spacing w:val="1"/>
        </w:rPr>
        <w:t>o</w:t>
      </w:r>
      <w:r>
        <w:rPr>
          <w:spacing w:val="4"/>
        </w:rPr>
        <w:t>p</w:t>
      </w:r>
      <w:r>
        <w:rPr>
          <w:spacing w:val="-4"/>
        </w:rPr>
        <w:t>m</w:t>
      </w:r>
      <w:r>
        <w:rPr>
          <w:spacing w:val="3"/>
        </w:rPr>
        <w:t>e</w:t>
      </w:r>
      <w:r>
        <w:rPr>
          <w:spacing w:val="-1"/>
        </w:rPr>
        <w:t>n</w:t>
      </w:r>
      <w:r>
        <w:t>t</w:t>
      </w:r>
      <w:r>
        <w:rPr>
          <w:spacing w:val="2"/>
        </w:rPr>
        <w:t xml:space="preserve"> </w:t>
      </w:r>
      <w:r>
        <w:rPr>
          <w:spacing w:val="-2"/>
        </w:rPr>
        <w:t>w</w:t>
      </w:r>
      <w:r>
        <w:rPr>
          <w:spacing w:val="1"/>
        </w:rPr>
        <w:t>o</w:t>
      </w:r>
      <w:r>
        <w:t>rk,</w:t>
      </w:r>
      <w:r>
        <w:rPr>
          <w:spacing w:val="-1"/>
        </w:rPr>
        <w:t xml:space="preserve"> </w:t>
      </w:r>
      <w:r>
        <w:t>I</w:t>
      </w:r>
      <w:r>
        <w:rPr>
          <w:spacing w:val="-1"/>
        </w:rPr>
        <w:t xml:space="preserve"> </w:t>
      </w:r>
      <w:r>
        <w:t>leave</w:t>
      </w:r>
      <w:r>
        <w:rPr>
          <w:spacing w:val="-4"/>
        </w:rPr>
        <w:t xml:space="preserve"> </w:t>
      </w:r>
      <w:r>
        <w:t>it</w:t>
      </w:r>
      <w:r>
        <w:rPr>
          <w:spacing w:val="2"/>
        </w:rPr>
        <w:t xml:space="preserve"> </w:t>
      </w:r>
      <w:r>
        <w:t xml:space="preserve">up to </w:t>
      </w:r>
      <w:r>
        <w:rPr>
          <w:spacing w:val="-4"/>
        </w:rPr>
        <w:t>y</w:t>
      </w:r>
      <w:r>
        <w:rPr>
          <w:spacing w:val="4"/>
        </w:rPr>
        <w:t>o</w:t>
      </w:r>
      <w:r>
        <w:t>u</w:t>
      </w:r>
      <w:r>
        <w:rPr>
          <w:spacing w:val="-1"/>
        </w:rPr>
        <w:t xml:space="preserve"> </w:t>
      </w:r>
      <w:r>
        <w:t xml:space="preserve">to </w:t>
      </w:r>
      <w:r>
        <w:rPr>
          <w:spacing w:val="1"/>
        </w:rPr>
        <w:t>d</w:t>
      </w:r>
      <w:r>
        <w:t>eci</w:t>
      </w:r>
      <w:r>
        <w:rPr>
          <w:spacing w:val="1"/>
        </w:rPr>
        <w:t>d</w:t>
      </w:r>
      <w:r>
        <w:t>e</w:t>
      </w:r>
      <w:r>
        <w:rPr>
          <w:spacing w:val="2"/>
        </w:rPr>
        <w:t xml:space="preserve"> </w:t>
      </w:r>
      <w:r>
        <w:rPr>
          <w:spacing w:val="-5"/>
        </w:rPr>
        <w:t>w</w:t>
      </w:r>
      <w:r>
        <w:rPr>
          <w:spacing w:val="-1"/>
        </w:rPr>
        <w:t>h</w:t>
      </w:r>
      <w:r>
        <w:rPr>
          <w:spacing w:val="3"/>
        </w:rPr>
        <w:t>e</w:t>
      </w:r>
      <w:r>
        <w:t>ther</w:t>
      </w:r>
      <w:r>
        <w:rPr>
          <w:spacing w:val="-1"/>
        </w:rPr>
        <w:t xml:space="preserve"> </w:t>
      </w:r>
      <w:r>
        <w:t xml:space="preserve">to </w:t>
      </w:r>
      <w:r>
        <w:rPr>
          <w:spacing w:val="1"/>
        </w:rPr>
        <w:t>u</w:t>
      </w:r>
      <w:r>
        <w:rPr>
          <w:spacing w:val="-1"/>
        </w:rPr>
        <w:t>s</w:t>
      </w:r>
      <w:r>
        <w:t>e</w:t>
      </w:r>
      <w:r>
        <w:rPr>
          <w:spacing w:val="-1"/>
        </w:rPr>
        <w:t xml:space="preserve"> </w:t>
      </w:r>
      <w:r>
        <w:t>the</w:t>
      </w:r>
      <w:r>
        <w:rPr>
          <w:spacing w:val="-2"/>
        </w:rPr>
        <w:t xml:space="preserve"> </w:t>
      </w:r>
      <w:r>
        <w:rPr>
          <w:spacing w:val="1"/>
        </w:rPr>
        <w:t>o</w:t>
      </w:r>
      <w:r>
        <w:t>l</w:t>
      </w:r>
      <w:r>
        <w:rPr>
          <w:spacing w:val="1"/>
        </w:rPr>
        <w:t>d</w:t>
      </w:r>
      <w:r>
        <w:t>er</w:t>
      </w:r>
      <w:r>
        <w:rPr>
          <w:spacing w:val="-1"/>
        </w:rPr>
        <w:t xml:space="preserve"> </w:t>
      </w:r>
      <w:r>
        <w:t>tags</w:t>
      </w:r>
      <w:r>
        <w:rPr>
          <w:spacing w:val="-3"/>
        </w:rPr>
        <w:t xml:space="preserve"> </w:t>
      </w:r>
      <w:r>
        <w:rPr>
          <w:spacing w:val="1"/>
        </w:rPr>
        <w:t>o</w:t>
      </w:r>
      <w:r>
        <w:t>r the</w:t>
      </w:r>
      <w:r>
        <w:rPr>
          <w:spacing w:val="-2"/>
        </w:rPr>
        <w:t xml:space="preserve"> </w:t>
      </w:r>
      <w:r>
        <w:rPr>
          <w:spacing w:val="1"/>
        </w:rPr>
        <w:t>o</w:t>
      </w:r>
      <w:r>
        <w:rPr>
          <w:spacing w:val="-1"/>
        </w:rPr>
        <w:t>n</w:t>
      </w:r>
      <w:r>
        <w:rPr>
          <w:spacing w:val="3"/>
        </w:rPr>
        <w:t>e</w:t>
      </w:r>
      <w:r>
        <w:t>s su</w:t>
      </w:r>
      <w:r>
        <w:rPr>
          <w:spacing w:val="-1"/>
        </w:rPr>
        <w:t>gg</w:t>
      </w:r>
      <w:r>
        <w:rPr>
          <w:spacing w:val="3"/>
        </w:rPr>
        <w:t>e</w:t>
      </w:r>
      <w:r>
        <w:t>sted</w:t>
      </w:r>
      <w:r>
        <w:rPr>
          <w:spacing w:val="1"/>
        </w:rPr>
        <w:t xml:space="preserve"> </w:t>
      </w:r>
      <w:r>
        <w:rPr>
          <w:spacing w:val="-1"/>
        </w:rPr>
        <w:t>h</w:t>
      </w:r>
      <w:r>
        <w:t>ere. In</w:t>
      </w:r>
      <w:r>
        <w:rPr>
          <w:spacing w:val="-3"/>
        </w:rPr>
        <w:t xml:space="preserve"> </w:t>
      </w:r>
      <w:r>
        <w:t xml:space="preserve">a </w:t>
      </w:r>
      <w:r>
        <w:rPr>
          <w:spacing w:val="-2"/>
        </w:rPr>
        <w:t>f</w:t>
      </w:r>
      <w:r>
        <w:rPr>
          <w:spacing w:val="5"/>
        </w:rPr>
        <w:t>e</w:t>
      </w:r>
      <w:r>
        <w:t>w</w:t>
      </w:r>
      <w:r>
        <w:rPr>
          <w:spacing w:val="-5"/>
        </w:rPr>
        <w:t xml:space="preserve"> </w:t>
      </w:r>
      <w:r>
        <w:t>places</w:t>
      </w:r>
      <w:r>
        <w:rPr>
          <w:spacing w:val="-2"/>
        </w:rPr>
        <w:t xml:space="preserve"> </w:t>
      </w:r>
      <w:r>
        <w:t>in</w:t>
      </w:r>
      <w:r>
        <w:rPr>
          <w:spacing w:val="-3"/>
        </w:rPr>
        <w:t xml:space="preserve"> </w:t>
      </w:r>
      <w:r>
        <w:rPr>
          <w:spacing w:val="2"/>
        </w:rPr>
        <w:t>t</w:t>
      </w:r>
      <w:r>
        <w:rPr>
          <w:spacing w:val="-1"/>
        </w:rPr>
        <w:t>h</w:t>
      </w:r>
      <w:r>
        <w:rPr>
          <w:spacing w:val="2"/>
        </w:rPr>
        <w:t>i</w:t>
      </w:r>
      <w:r>
        <w:t>s</w:t>
      </w:r>
      <w:r>
        <w:rPr>
          <w:spacing w:val="-1"/>
        </w:rPr>
        <w:t xml:space="preserve"> </w:t>
      </w:r>
      <w:r>
        <w:t>docu</w:t>
      </w:r>
      <w:r>
        <w:rPr>
          <w:spacing w:val="-4"/>
        </w:rPr>
        <w:t>m</w:t>
      </w:r>
      <w:r>
        <w:rPr>
          <w:spacing w:val="3"/>
        </w:rPr>
        <w:t>e</w:t>
      </w:r>
      <w:r>
        <w:rPr>
          <w:spacing w:val="-1"/>
        </w:rPr>
        <w:t>n</w:t>
      </w:r>
      <w:r>
        <w:t>t,</w:t>
      </w:r>
      <w:r>
        <w:rPr>
          <w:spacing w:val="-3"/>
        </w:rPr>
        <w:t xml:space="preserve"> </w:t>
      </w:r>
      <w:r>
        <w:t>older</w:t>
      </w:r>
      <w:r>
        <w:rPr>
          <w:spacing w:val="-3"/>
        </w:rPr>
        <w:t xml:space="preserve"> </w:t>
      </w:r>
      <w:r>
        <w:t>ta</w:t>
      </w:r>
      <w:r>
        <w:rPr>
          <w:spacing w:val="-1"/>
        </w:rPr>
        <w:t>g</w:t>
      </w:r>
      <w:r>
        <w:t>s</w:t>
      </w:r>
      <w:r>
        <w:rPr>
          <w:spacing w:val="-1"/>
        </w:rPr>
        <w:t xml:space="preserve"> </w:t>
      </w:r>
      <w:r>
        <w:t>are</w:t>
      </w:r>
      <w:r>
        <w:rPr>
          <w:spacing w:val="-1"/>
        </w:rPr>
        <w:t xml:space="preserve"> </w:t>
      </w:r>
      <w:r>
        <w:rPr>
          <w:spacing w:val="2"/>
        </w:rPr>
        <w:t>s</w:t>
      </w:r>
      <w:r>
        <w:rPr>
          <w:spacing w:val="-1"/>
        </w:rPr>
        <w:t>h</w:t>
      </w:r>
      <w:r>
        <w:rPr>
          <w:spacing w:val="4"/>
        </w:rPr>
        <w:t>o</w:t>
      </w:r>
      <w:r>
        <w:rPr>
          <w:spacing w:val="-2"/>
        </w:rPr>
        <w:t>w</w:t>
      </w:r>
      <w:r>
        <w:t>n</w:t>
      </w:r>
      <w:r>
        <w:rPr>
          <w:spacing w:val="-2"/>
        </w:rPr>
        <w:t xml:space="preserve"> </w:t>
      </w:r>
      <w:r>
        <w:rPr>
          <w:spacing w:val="2"/>
        </w:rPr>
        <w:t>i</w:t>
      </w:r>
      <w:r>
        <w:t>n</w:t>
      </w:r>
      <w:r>
        <w:rPr>
          <w:spacing w:val="-2"/>
        </w:rPr>
        <w:t xml:space="preserve"> </w:t>
      </w:r>
      <w:r>
        <w:t>{braces}.</w:t>
      </w:r>
      <w:r>
        <w:rPr>
          <w:spacing w:val="-7"/>
        </w:rPr>
        <w:t xml:space="preserve"> </w:t>
      </w:r>
      <w:r>
        <w:t>As</w:t>
      </w:r>
      <w:r>
        <w:rPr>
          <w:spacing w:val="-1"/>
        </w:rPr>
        <w:t xml:space="preserve"> u</w:t>
      </w:r>
      <w:r>
        <w:t>pdates to</w:t>
      </w:r>
      <w:r>
        <w:rPr>
          <w:spacing w:val="-1"/>
        </w:rPr>
        <w:t xml:space="preserve"> </w:t>
      </w:r>
      <w:r>
        <w:t>this docu</w:t>
      </w:r>
      <w:r>
        <w:rPr>
          <w:spacing w:val="-4"/>
        </w:rPr>
        <w:t>m</w:t>
      </w:r>
      <w:r>
        <w:t>ent</w:t>
      </w:r>
      <w:r>
        <w:rPr>
          <w:spacing w:val="1"/>
        </w:rPr>
        <w:t xml:space="preserve"> </w:t>
      </w:r>
      <w:r>
        <w:t>are</w:t>
      </w:r>
      <w:r>
        <w:rPr>
          <w:spacing w:val="1"/>
        </w:rPr>
        <w:t xml:space="preserve"> </w:t>
      </w:r>
      <w:r>
        <w:rPr>
          <w:spacing w:val="-4"/>
        </w:rPr>
        <w:t>m</w:t>
      </w:r>
      <w:r>
        <w:t>ade,</w:t>
      </w:r>
      <w:r>
        <w:rPr>
          <w:spacing w:val="-1"/>
        </w:rPr>
        <w:t xml:space="preserve"> </w:t>
      </w:r>
      <w:r>
        <w:t>t</w:t>
      </w:r>
      <w:r>
        <w:rPr>
          <w:spacing w:val="-1"/>
        </w:rPr>
        <w:t>h</w:t>
      </w:r>
      <w:r>
        <w:t>e c</w:t>
      </w:r>
      <w:r>
        <w:rPr>
          <w:spacing w:val="-1"/>
        </w:rPr>
        <w:t>u</w:t>
      </w:r>
      <w:r>
        <w:t xml:space="preserve">rrent </w:t>
      </w:r>
      <w:r>
        <w:rPr>
          <w:spacing w:val="-1"/>
        </w:rPr>
        <w:t>v</w:t>
      </w:r>
      <w:r>
        <w:t>er</w:t>
      </w:r>
      <w:r>
        <w:rPr>
          <w:spacing w:val="2"/>
        </w:rPr>
        <w:t>s</w:t>
      </w:r>
      <w:r>
        <w:t>ion</w:t>
      </w:r>
      <w:r>
        <w:rPr>
          <w:spacing w:val="-2"/>
        </w:rPr>
        <w:t xml:space="preserve"> </w:t>
      </w:r>
      <w:r>
        <w:t>can</w:t>
      </w:r>
      <w:r>
        <w:rPr>
          <w:spacing w:val="-4"/>
        </w:rPr>
        <w:t xml:space="preserve"> </w:t>
      </w:r>
      <w:r>
        <w:t>be</w:t>
      </w:r>
      <w:r>
        <w:rPr>
          <w:spacing w:val="1"/>
        </w:rPr>
        <w:t xml:space="preserve"> </w:t>
      </w:r>
      <w:r>
        <w:rPr>
          <w:spacing w:val="-2"/>
        </w:rPr>
        <w:t>f</w:t>
      </w:r>
      <w:r>
        <w:t>ou</w:t>
      </w:r>
      <w:r>
        <w:rPr>
          <w:spacing w:val="-1"/>
        </w:rPr>
        <w:t>n</w:t>
      </w:r>
      <w:r>
        <w:t>d at t</w:t>
      </w:r>
      <w:r>
        <w:rPr>
          <w:spacing w:val="-1"/>
        </w:rPr>
        <w:t>h</w:t>
      </w:r>
      <w:r>
        <w:t>e Xoc</w:t>
      </w:r>
      <w:r>
        <w:rPr>
          <w:spacing w:val="-2"/>
        </w:rPr>
        <w:t xml:space="preserve"> </w:t>
      </w:r>
      <w:r>
        <w:t>So</w:t>
      </w:r>
      <w:r>
        <w:rPr>
          <w:spacing w:val="-2"/>
        </w:rPr>
        <w:t>f</w:t>
      </w:r>
      <w:r>
        <w:rPr>
          <w:spacing w:val="2"/>
        </w:rPr>
        <w:t>t</w:t>
      </w:r>
      <w:r>
        <w:rPr>
          <w:spacing w:val="-2"/>
        </w:rPr>
        <w:t>w</w:t>
      </w:r>
      <w:r>
        <w:t>are</w:t>
      </w:r>
      <w:r>
        <w:rPr>
          <w:spacing w:val="1"/>
        </w:rPr>
        <w:t xml:space="preserve"> </w:t>
      </w:r>
      <w:r>
        <w:rPr>
          <w:spacing w:val="-2"/>
        </w:rPr>
        <w:t>w</w:t>
      </w:r>
      <w:r>
        <w:t>eb site,</w:t>
      </w:r>
      <w:r>
        <w:rPr>
          <w:spacing w:val="-2"/>
        </w:rPr>
        <w:t xml:space="preserve"> </w:t>
      </w:r>
      <w:hyperlink r:id="rId110" w:history="1">
        <w:r>
          <w:rPr>
            <w:rStyle w:val="Hyperlink"/>
            <w:sz w:val="20"/>
            <w:szCs w:val="20"/>
          </w:rPr>
          <w:t>http:/</w:t>
        </w:r>
        <w:r>
          <w:rPr>
            <w:rStyle w:val="Hyperlink"/>
            <w:spacing w:val="2"/>
            <w:sz w:val="20"/>
            <w:szCs w:val="20"/>
          </w:rPr>
          <w:t>/</w:t>
        </w:r>
        <w:r>
          <w:rPr>
            <w:rStyle w:val="Hyperlink"/>
            <w:spacing w:val="-2"/>
            <w:sz w:val="20"/>
            <w:szCs w:val="20"/>
          </w:rPr>
          <w:t>w</w:t>
        </w:r>
        <w:r>
          <w:rPr>
            <w:rStyle w:val="Hyperlink"/>
            <w:spacing w:val="3"/>
            <w:sz w:val="20"/>
            <w:szCs w:val="20"/>
          </w:rPr>
          <w:t>w</w:t>
        </w:r>
        <w:r>
          <w:rPr>
            <w:rStyle w:val="Hyperlink"/>
            <w:spacing w:val="-2"/>
            <w:sz w:val="20"/>
            <w:szCs w:val="20"/>
          </w:rPr>
          <w:t>w</w:t>
        </w:r>
        <w:r>
          <w:rPr>
            <w:rStyle w:val="Hyperlink"/>
            <w:spacing w:val="3"/>
            <w:sz w:val="20"/>
            <w:szCs w:val="20"/>
          </w:rPr>
          <w:t>.</w:t>
        </w:r>
        <w:r>
          <w:rPr>
            <w:rStyle w:val="Hyperlink"/>
            <w:spacing w:val="-1"/>
            <w:sz w:val="20"/>
            <w:szCs w:val="20"/>
          </w:rPr>
          <w:t>x</w:t>
        </w:r>
        <w:r>
          <w:rPr>
            <w:rStyle w:val="Hyperlink"/>
            <w:spacing w:val="1"/>
            <w:sz w:val="20"/>
            <w:szCs w:val="20"/>
          </w:rPr>
          <w:t>o</w:t>
        </w:r>
        <w:r>
          <w:rPr>
            <w:rStyle w:val="Hyperlink"/>
            <w:sz w:val="20"/>
            <w:szCs w:val="20"/>
          </w:rPr>
          <w:t>c.</w:t>
        </w:r>
        <w:r>
          <w:rPr>
            <w:rStyle w:val="Hyperlink"/>
            <w:spacing w:val="-1"/>
            <w:sz w:val="20"/>
            <w:szCs w:val="20"/>
          </w:rPr>
          <w:t>n</w:t>
        </w:r>
        <w:r>
          <w:rPr>
            <w:rStyle w:val="Hyperlink"/>
            <w:spacing w:val="3"/>
            <w:sz w:val="20"/>
            <w:szCs w:val="20"/>
          </w:rPr>
          <w:t>e</w:t>
        </w:r>
        <w:r>
          <w:rPr>
            <w:rStyle w:val="Hyperlink"/>
            <w:sz w:val="20"/>
            <w:szCs w:val="20"/>
          </w:rPr>
          <w:t>t.</w:t>
        </w:r>
      </w:hyperlink>
    </w:p>
    <w:p w:rsidR="000A6564" w:rsidRPr="00922AE1" w:rsidRDefault="000A6564" w:rsidP="00922AE1">
      <w:pPr>
        <w:pStyle w:val="DP-HeadingA"/>
      </w:pPr>
      <w:bookmarkStart w:id="738" w:name="_Toc293915025"/>
      <w:r w:rsidRPr="00922AE1">
        <w:t>An Introduction to Hungarian</w:t>
      </w:r>
      <w:bookmarkEnd w:id="738"/>
    </w:p>
    <w:p w:rsidR="000A6564" w:rsidRDefault="000A6564" w:rsidP="00E27E13">
      <w:pPr>
        <w:pStyle w:val="DP-Bodytext"/>
      </w:pPr>
      <w:r>
        <w:rPr>
          <w:spacing w:val="3"/>
        </w:rPr>
        <w:t>T</w:t>
      </w:r>
      <w:r>
        <w:rPr>
          <w:spacing w:val="-1"/>
        </w:rPr>
        <w:t>h</w:t>
      </w:r>
      <w:r>
        <w:t xml:space="preserve">e </w:t>
      </w:r>
      <w:r>
        <w:rPr>
          <w:spacing w:val="-1"/>
        </w:rPr>
        <w:t>R</w:t>
      </w:r>
      <w:r>
        <w:t>V</w:t>
      </w:r>
      <w:r>
        <w:rPr>
          <w:spacing w:val="1"/>
        </w:rPr>
        <w:t>B</w:t>
      </w:r>
      <w:r>
        <w:t>A</w:t>
      </w:r>
      <w:r>
        <w:rPr>
          <w:spacing w:val="-3"/>
        </w:rPr>
        <w:t xml:space="preserve"> </w:t>
      </w:r>
      <w:r>
        <w:rPr>
          <w:spacing w:val="1"/>
        </w:rPr>
        <w:t>con</w:t>
      </w:r>
      <w:r>
        <w:rPr>
          <w:spacing w:val="-1"/>
        </w:rPr>
        <w:t>v</w:t>
      </w:r>
      <w:r>
        <w:rPr>
          <w:spacing w:val="1"/>
        </w:rPr>
        <w:t>en</w:t>
      </w:r>
      <w:r>
        <w:t>ti</w:t>
      </w:r>
      <w:r>
        <w:rPr>
          <w:spacing w:val="1"/>
        </w:rPr>
        <w:t>on</w:t>
      </w:r>
      <w:r>
        <w:t>s</w:t>
      </w:r>
      <w:r>
        <w:rPr>
          <w:spacing w:val="-1"/>
        </w:rPr>
        <w:t xml:space="preserve"> </w:t>
      </w:r>
      <w:r>
        <w:rPr>
          <w:spacing w:val="1"/>
        </w:rPr>
        <w:t>ar</w:t>
      </w:r>
      <w:r>
        <w:t xml:space="preserve">e </w:t>
      </w:r>
      <w:r>
        <w:rPr>
          <w:spacing w:val="1"/>
        </w:rPr>
        <w:t>ba</w:t>
      </w:r>
      <w:r>
        <w:rPr>
          <w:spacing w:val="-1"/>
        </w:rPr>
        <w:t>s</w:t>
      </w:r>
      <w:r>
        <w:t xml:space="preserve">ed </w:t>
      </w:r>
      <w:r>
        <w:rPr>
          <w:spacing w:val="1"/>
        </w:rPr>
        <w:t>o</w:t>
      </w:r>
      <w:r>
        <w:t>n</w:t>
      </w:r>
      <w:r>
        <w:rPr>
          <w:spacing w:val="-2"/>
        </w:rPr>
        <w:t xml:space="preserve"> </w:t>
      </w:r>
      <w:r>
        <w:t>t</w:t>
      </w:r>
      <w:r>
        <w:rPr>
          <w:spacing w:val="-1"/>
        </w:rPr>
        <w:t>h</w:t>
      </w:r>
      <w:r>
        <w:t xml:space="preserve">e </w:t>
      </w:r>
      <w:r>
        <w:rPr>
          <w:spacing w:val="1"/>
        </w:rPr>
        <w:t>Hun</w:t>
      </w:r>
      <w:r>
        <w:rPr>
          <w:spacing w:val="-1"/>
        </w:rPr>
        <w:t>g</w:t>
      </w:r>
      <w:r>
        <w:rPr>
          <w:spacing w:val="1"/>
        </w:rPr>
        <w:t>ar</w:t>
      </w:r>
      <w:r>
        <w:t>ian</w:t>
      </w:r>
      <w:r>
        <w:rPr>
          <w:spacing w:val="-2"/>
        </w:rPr>
        <w:t xml:space="preserve"> </w:t>
      </w:r>
      <w:r>
        <w:rPr>
          <w:spacing w:val="1"/>
        </w:rPr>
        <w:t>con</w:t>
      </w:r>
      <w:r>
        <w:rPr>
          <w:spacing w:val="-1"/>
        </w:rPr>
        <w:t>v</w:t>
      </w:r>
      <w:r>
        <w:rPr>
          <w:spacing w:val="3"/>
        </w:rPr>
        <w:t>e</w:t>
      </w:r>
      <w:r>
        <w:rPr>
          <w:spacing w:val="-1"/>
        </w:rPr>
        <w:t>n</w:t>
      </w:r>
      <w:r>
        <w:t>ti</w:t>
      </w:r>
      <w:r>
        <w:rPr>
          <w:spacing w:val="1"/>
        </w:rPr>
        <w:t>on</w:t>
      </w:r>
      <w:r>
        <w:t>s</w:t>
      </w:r>
      <w:r>
        <w:rPr>
          <w:spacing w:val="-1"/>
        </w:rPr>
        <w:t xml:space="preserve"> </w:t>
      </w:r>
      <w:r>
        <w:rPr>
          <w:spacing w:val="-2"/>
        </w:rPr>
        <w:t>f</w:t>
      </w:r>
      <w:r>
        <w:rPr>
          <w:spacing w:val="1"/>
        </w:rPr>
        <w:t>o</w:t>
      </w:r>
      <w:r>
        <w:t xml:space="preserve">r </w:t>
      </w:r>
      <w:r>
        <w:rPr>
          <w:spacing w:val="1"/>
        </w:rPr>
        <w:t>co</w:t>
      </w:r>
      <w:r>
        <w:rPr>
          <w:spacing w:val="-1"/>
        </w:rPr>
        <w:t>ns</w:t>
      </w:r>
      <w:r>
        <w:t>t</w:t>
      </w:r>
      <w:r>
        <w:rPr>
          <w:spacing w:val="3"/>
        </w:rPr>
        <w:t>r</w:t>
      </w:r>
      <w:r>
        <w:rPr>
          <w:spacing w:val="-1"/>
        </w:rPr>
        <w:t>u</w:t>
      </w:r>
      <w:r>
        <w:t>ct</w:t>
      </w:r>
      <w:r>
        <w:rPr>
          <w:spacing w:val="2"/>
        </w:rPr>
        <w:t>i</w:t>
      </w:r>
      <w:r>
        <w:rPr>
          <w:spacing w:val="-1"/>
        </w:rPr>
        <w:t>n</w:t>
      </w:r>
      <w:r>
        <w:t>g</w:t>
      </w:r>
      <w:r>
        <w:rPr>
          <w:spacing w:val="-2"/>
        </w:rPr>
        <w:t xml:space="preserve"> </w:t>
      </w:r>
      <w:r>
        <w:rPr>
          <w:spacing w:val="1"/>
        </w:rPr>
        <w:t>objec</w:t>
      </w:r>
      <w:r>
        <w:t>t</w:t>
      </w:r>
      <w:r>
        <w:rPr>
          <w:spacing w:val="-1"/>
        </w:rPr>
        <w:t xml:space="preserve"> n</w:t>
      </w:r>
      <w:r>
        <w:t>a</w:t>
      </w:r>
      <w:r>
        <w:rPr>
          <w:spacing w:val="-1"/>
        </w:rPr>
        <w:t>m</w:t>
      </w:r>
      <w:r>
        <w:rPr>
          <w:spacing w:val="3"/>
        </w:rPr>
        <w:t>e</w:t>
      </w:r>
      <w:r>
        <w:rPr>
          <w:spacing w:val="-1"/>
        </w:rPr>
        <w:t>s</w:t>
      </w:r>
      <w:r>
        <w:t xml:space="preserve">, </w:t>
      </w:r>
      <w:r>
        <w:rPr>
          <w:spacing w:val="-1"/>
        </w:rPr>
        <w:t>n</w:t>
      </w:r>
      <w:r>
        <w:rPr>
          <w:spacing w:val="3"/>
        </w:rPr>
        <w:t>a</w:t>
      </w:r>
      <w:r>
        <w:rPr>
          <w:spacing w:val="-1"/>
        </w:rPr>
        <w:t>m</w:t>
      </w:r>
      <w:r>
        <w:t xml:space="preserve">ed </w:t>
      </w:r>
      <w:r>
        <w:rPr>
          <w:spacing w:val="-2"/>
        </w:rPr>
        <w:t>f</w:t>
      </w:r>
      <w:r>
        <w:rPr>
          <w:spacing w:val="1"/>
        </w:rPr>
        <w:t>o</w:t>
      </w:r>
      <w:r>
        <w:t>r the na</w:t>
      </w:r>
      <w:r>
        <w:rPr>
          <w:spacing w:val="2"/>
        </w:rPr>
        <w:t>t</w:t>
      </w:r>
      <w:r>
        <w:t>ive</w:t>
      </w:r>
      <w:r>
        <w:rPr>
          <w:spacing w:val="-2"/>
        </w:rPr>
        <w:t xml:space="preserve"> </w:t>
      </w:r>
      <w:r>
        <w:t>c</w:t>
      </w:r>
      <w:r>
        <w:rPr>
          <w:spacing w:val="1"/>
        </w:rPr>
        <w:t>ou</w:t>
      </w:r>
      <w:r>
        <w:rPr>
          <w:spacing w:val="-1"/>
        </w:rPr>
        <w:t>n</w:t>
      </w:r>
      <w:r>
        <w:t>t</w:t>
      </w:r>
      <w:r>
        <w:rPr>
          <w:spacing w:val="3"/>
        </w:rPr>
        <w:t>r</w:t>
      </w:r>
      <w:r>
        <w:t>y</w:t>
      </w:r>
      <w:r>
        <w:rPr>
          <w:spacing w:val="-1"/>
        </w:rPr>
        <w:t xml:space="preserve"> </w:t>
      </w:r>
      <w:r>
        <w:rPr>
          <w:spacing w:val="1"/>
        </w:rPr>
        <w:t>o</w:t>
      </w:r>
      <w:r>
        <w:t>f</w:t>
      </w:r>
      <w:r>
        <w:rPr>
          <w:spacing w:val="-2"/>
        </w:rPr>
        <w:t xml:space="preserve"> </w:t>
      </w:r>
      <w:r>
        <w:rPr>
          <w:spacing w:val="2"/>
        </w:rPr>
        <w:t>t</w:t>
      </w:r>
      <w:r>
        <w:rPr>
          <w:spacing w:val="-1"/>
        </w:rPr>
        <w:t>h</w:t>
      </w:r>
      <w:r>
        <w:t>e</w:t>
      </w:r>
      <w:r>
        <w:rPr>
          <w:spacing w:val="-1"/>
        </w:rPr>
        <w:t xml:space="preserve"> </w:t>
      </w:r>
      <w:r>
        <w:t>i</w:t>
      </w:r>
      <w:r>
        <w:rPr>
          <w:spacing w:val="1"/>
        </w:rPr>
        <w:t>n</w:t>
      </w:r>
      <w:r>
        <w:t>v</w:t>
      </w:r>
      <w:r>
        <w:rPr>
          <w:spacing w:val="3"/>
        </w:rPr>
        <w:t>e</w:t>
      </w:r>
      <w:r>
        <w:t>nt</w:t>
      </w:r>
      <w:r>
        <w:rPr>
          <w:spacing w:val="1"/>
        </w:rPr>
        <w:t>or</w:t>
      </w:r>
      <w:r>
        <w:t>,</w:t>
      </w:r>
      <w:r>
        <w:rPr>
          <w:spacing w:val="-1"/>
        </w:rPr>
        <w:t xml:space="preserve"> </w:t>
      </w:r>
      <w:r>
        <w:t>Charles</w:t>
      </w:r>
      <w:r>
        <w:rPr>
          <w:spacing w:val="-3"/>
        </w:rPr>
        <w:t xml:space="preserve"> </w:t>
      </w:r>
      <w:r>
        <w:t>S</w:t>
      </w:r>
      <w:r>
        <w:rPr>
          <w:spacing w:val="2"/>
        </w:rPr>
        <w:t>i</w:t>
      </w:r>
      <w:r>
        <w:rPr>
          <w:spacing w:val="-4"/>
        </w:rPr>
        <w:t>m</w:t>
      </w:r>
      <w:r>
        <w:rPr>
          <w:spacing w:val="4"/>
        </w:rPr>
        <w:t>o</w:t>
      </w:r>
      <w:r>
        <w:rPr>
          <w:spacing w:val="1"/>
        </w:rPr>
        <w:t>n</w:t>
      </w:r>
      <w:r>
        <w:rPr>
          <w:spacing w:val="-1"/>
        </w:rPr>
        <w:t>y</w:t>
      </w:r>
      <w:r>
        <w:t>i.</w:t>
      </w:r>
      <w:r>
        <w:rPr>
          <w:spacing w:val="-1"/>
        </w:rPr>
        <w:t xml:space="preserve"> </w:t>
      </w:r>
      <w:r>
        <w:rPr>
          <w:spacing w:val="3"/>
        </w:rPr>
        <w:t>T</w:t>
      </w:r>
      <w:r>
        <w:rPr>
          <w:spacing w:val="-1"/>
        </w:rPr>
        <w:t>h</w:t>
      </w:r>
      <w:r>
        <w:t>e</w:t>
      </w:r>
      <w:r>
        <w:rPr>
          <w:spacing w:val="-1"/>
        </w:rPr>
        <w:t xml:space="preserve"> </w:t>
      </w:r>
      <w:r>
        <w:rPr>
          <w:spacing w:val="1"/>
        </w:rPr>
        <w:t>o</w:t>
      </w:r>
      <w:r>
        <w:rPr>
          <w:spacing w:val="-1"/>
        </w:rPr>
        <w:t>b</w:t>
      </w:r>
      <w:r>
        <w:rPr>
          <w:spacing w:val="2"/>
        </w:rPr>
        <w:t>j</w:t>
      </w:r>
      <w:r>
        <w:t>ective</w:t>
      </w:r>
      <w:r>
        <w:rPr>
          <w:spacing w:val="-1"/>
        </w:rPr>
        <w:t xml:space="preserve"> </w:t>
      </w:r>
      <w:r>
        <w:rPr>
          <w:spacing w:val="1"/>
        </w:rPr>
        <w:t>o</w:t>
      </w:r>
      <w:r>
        <w:t>f</w:t>
      </w:r>
      <w:r>
        <w:rPr>
          <w:spacing w:val="-2"/>
        </w:rPr>
        <w:t xml:space="preserve"> </w:t>
      </w:r>
      <w:r>
        <w:lastRenderedPageBreak/>
        <w:t>H</w:t>
      </w:r>
      <w:r>
        <w:rPr>
          <w:spacing w:val="1"/>
        </w:rPr>
        <w:t>un</w:t>
      </w:r>
      <w:r>
        <w:rPr>
          <w:spacing w:val="-1"/>
        </w:rPr>
        <w:t>g</w:t>
      </w:r>
      <w:r>
        <w:t>arian</w:t>
      </w:r>
      <w:r>
        <w:rPr>
          <w:spacing w:val="-1"/>
        </w:rPr>
        <w:t xml:space="preserve"> </w:t>
      </w:r>
      <w:r>
        <w:rPr>
          <w:spacing w:val="2"/>
        </w:rPr>
        <w:t>i</w:t>
      </w:r>
      <w:r>
        <w:t>s</w:t>
      </w:r>
      <w:r>
        <w:rPr>
          <w:spacing w:val="-1"/>
        </w:rPr>
        <w:t xml:space="preserve"> </w:t>
      </w:r>
      <w:r>
        <w:t>to c</w:t>
      </w:r>
      <w:r>
        <w:rPr>
          <w:spacing w:val="1"/>
        </w:rPr>
        <w:t>o</w:t>
      </w:r>
      <w:r>
        <w:t>nvey</w:t>
      </w:r>
      <w:r>
        <w:rPr>
          <w:spacing w:val="2"/>
        </w:rPr>
        <w:t xml:space="preserve"> </w:t>
      </w:r>
      <w:r>
        <w:t>i</w:t>
      </w:r>
      <w:r>
        <w:rPr>
          <w:spacing w:val="1"/>
        </w:rPr>
        <w:t>n</w:t>
      </w:r>
      <w:r>
        <w:rPr>
          <w:spacing w:val="-2"/>
        </w:rPr>
        <w:t>f</w:t>
      </w:r>
      <w:r>
        <w:rPr>
          <w:spacing w:val="1"/>
        </w:rPr>
        <w:t>o</w:t>
      </w:r>
      <w:r>
        <w:rPr>
          <w:spacing w:val="3"/>
        </w:rPr>
        <w:t>r</w:t>
      </w:r>
      <w:r>
        <w:rPr>
          <w:spacing w:val="-4"/>
        </w:rPr>
        <w:t>m</w:t>
      </w:r>
      <w:r>
        <w:t>a</w:t>
      </w:r>
      <w:r>
        <w:rPr>
          <w:spacing w:val="2"/>
        </w:rPr>
        <w:t>t</w:t>
      </w:r>
      <w:r>
        <w:t>i</w:t>
      </w:r>
      <w:r>
        <w:rPr>
          <w:spacing w:val="1"/>
        </w:rPr>
        <w:t>o</w:t>
      </w:r>
      <w:r>
        <w:t xml:space="preserve">n </w:t>
      </w:r>
      <w:r>
        <w:rPr>
          <w:spacing w:val="1"/>
        </w:rPr>
        <w:t>abo</w:t>
      </w:r>
      <w:r>
        <w:rPr>
          <w:spacing w:val="-1"/>
        </w:rPr>
        <w:t>u</w:t>
      </w:r>
      <w:r>
        <w:t>t t</w:t>
      </w:r>
      <w:r>
        <w:rPr>
          <w:spacing w:val="-1"/>
        </w:rPr>
        <w:t>h</w:t>
      </w:r>
      <w:r>
        <w:t xml:space="preserve">e </w:t>
      </w:r>
      <w:r>
        <w:rPr>
          <w:spacing w:val="1"/>
        </w:rPr>
        <w:t>objec</w:t>
      </w:r>
      <w:r>
        <w:t>t</w:t>
      </w:r>
      <w:r>
        <w:rPr>
          <w:spacing w:val="-1"/>
        </w:rPr>
        <w:t xml:space="preserve"> </w:t>
      </w:r>
      <w:r>
        <w:rPr>
          <w:spacing w:val="1"/>
        </w:rPr>
        <w:t>co</w:t>
      </w:r>
      <w:r>
        <w:rPr>
          <w:spacing w:val="-1"/>
        </w:rPr>
        <w:t>n</w:t>
      </w:r>
      <w:r>
        <w:t>ci</w:t>
      </w:r>
      <w:r>
        <w:rPr>
          <w:spacing w:val="-1"/>
        </w:rPr>
        <w:t>s</w:t>
      </w:r>
      <w:r>
        <w:rPr>
          <w:spacing w:val="1"/>
        </w:rPr>
        <w:t>el</w:t>
      </w:r>
      <w:r>
        <w:t>y</w:t>
      </w:r>
      <w:r>
        <w:rPr>
          <w:spacing w:val="-4"/>
        </w:rPr>
        <w:t xml:space="preserve"> </w:t>
      </w:r>
      <w:r>
        <w:rPr>
          <w:spacing w:val="1"/>
        </w:rPr>
        <w:t>a</w:t>
      </w:r>
      <w:r>
        <w:rPr>
          <w:spacing w:val="-1"/>
        </w:rPr>
        <w:t>n</w:t>
      </w:r>
      <w:r>
        <w:t xml:space="preserve">d </w:t>
      </w:r>
      <w:r>
        <w:rPr>
          <w:spacing w:val="3"/>
        </w:rPr>
        <w:t>e</w:t>
      </w:r>
      <w:r>
        <w:rPr>
          <w:spacing w:val="-2"/>
        </w:rPr>
        <w:t>ff</w:t>
      </w:r>
      <w:r>
        <w:t>i</w:t>
      </w:r>
      <w:r>
        <w:rPr>
          <w:spacing w:val="3"/>
        </w:rPr>
        <w:t>c</w:t>
      </w:r>
      <w:r>
        <w:t>i</w:t>
      </w:r>
      <w:r>
        <w:rPr>
          <w:spacing w:val="1"/>
        </w:rPr>
        <w:t>e</w:t>
      </w:r>
      <w:r>
        <w:rPr>
          <w:spacing w:val="-1"/>
        </w:rPr>
        <w:t>n</w:t>
      </w:r>
      <w:r>
        <w:rPr>
          <w:spacing w:val="1"/>
        </w:rPr>
        <w:t>tl</w:t>
      </w:r>
      <w:r>
        <w:rPr>
          <w:spacing w:val="-4"/>
        </w:rPr>
        <w:t>y</w:t>
      </w:r>
      <w:r>
        <w:t xml:space="preserve">. </w:t>
      </w:r>
      <w:r>
        <w:rPr>
          <w:spacing w:val="3"/>
        </w:rPr>
        <w:t>H</w:t>
      </w:r>
      <w:r>
        <w:rPr>
          <w:spacing w:val="-1"/>
        </w:rPr>
        <w:t>u</w:t>
      </w:r>
      <w:r>
        <w:rPr>
          <w:spacing w:val="1"/>
        </w:rPr>
        <w:t>n</w:t>
      </w:r>
      <w:r>
        <w:rPr>
          <w:spacing w:val="-1"/>
        </w:rPr>
        <w:t>g</w:t>
      </w:r>
      <w:r>
        <w:rPr>
          <w:spacing w:val="1"/>
        </w:rPr>
        <w:t>ar</w:t>
      </w:r>
      <w:r>
        <w:t>i</w:t>
      </w:r>
      <w:r>
        <w:rPr>
          <w:spacing w:val="3"/>
        </w:rPr>
        <w:t>a</w:t>
      </w:r>
      <w:r>
        <w:t>n</w:t>
      </w:r>
      <w:r>
        <w:rPr>
          <w:spacing w:val="-2"/>
        </w:rPr>
        <w:t xml:space="preserve"> </w:t>
      </w:r>
      <w:r>
        <w:t>ta</w:t>
      </w:r>
      <w:r>
        <w:rPr>
          <w:spacing w:val="-1"/>
        </w:rPr>
        <w:t>k</w:t>
      </w:r>
      <w:r>
        <w:rPr>
          <w:spacing w:val="3"/>
        </w:rPr>
        <w:t>e</w:t>
      </w:r>
      <w:r>
        <w:t>s</w:t>
      </w:r>
      <w:r>
        <w:rPr>
          <w:spacing w:val="-1"/>
        </w:rPr>
        <w:t xml:space="preserve"> s</w:t>
      </w:r>
      <w:r>
        <w:rPr>
          <w:spacing w:val="4"/>
        </w:rPr>
        <w:t>o</w:t>
      </w:r>
      <w:r>
        <w:rPr>
          <w:spacing w:val="-1"/>
        </w:rPr>
        <w:t>m</w:t>
      </w:r>
      <w:r>
        <w:t xml:space="preserve">e </w:t>
      </w:r>
      <w:r>
        <w:rPr>
          <w:spacing w:val="-1"/>
        </w:rPr>
        <w:t>g</w:t>
      </w:r>
      <w:r>
        <w:t>ett</w:t>
      </w:r>
      <w:r>
        <w:rPr>
          <w:spacing w:val="2"/>
        </w:rPr>
        <w:t>i</w:t>
      </w:r>
      <w:r>
        <w:rPr>
          <w:spacing w:val="1"/>
        </w:rPr>
        <w:t>n</w:t>
      </w:r>
      <w:r>
        <w:t>g</w:t>
      </w:r>
      <w:r>
        <w:rPr>
          <w:spacing w:val="-2"/>
        </w:rPr>
        <w:t xml:space="preserve"> </w:t>
      </w:r>
      <w:r>
        <w:rPr>
          <w:spacing w:val="1"/>
        </w:rPr>
        <w:t>u</w:t>
      </w:r>
      <w:r>
        <w:rPr>
          <w:spacing w:val="-1"/>
        </w:rPr>
        <w:t>s</w:t>
      </w:r>
      <w:r>
        <w:rPr>
          <w:spacing w:val="1"/>
        </w:rPr>
        <w:t>e</w:t>
      </w:r>
      <w:r>
        <w:t>d t</w:t>
      </w:r>
      <w:r>
        <w:rPr>
          <w:spacing w:val="1"/>
        </w:rPr>
        <w:t>o</w:t>
      </w:r>
      <w:r>
        <w:t xml:space="preserve">, </w:t>
      </w:r>
      <w:r>
        <w:rPr>
          <w:spacing w:val="1"/>
        </w:rPr>
        <w:t>b</w:t>
      </w:r>
      <w:r>
        <w:rPr>
          <w:spacing w:val="-1"/>
        </w:rPr>
        <w:t>u</w:t>
      </w:r>
      <w:r>
        <w:t>t</w:t>
      </w:r>
      <w:r>
        <w:rPr>
          <w:spacing w:val="-1"/>
        </w:rPr>
        <w:t xml:space="preserve"> </w:t>
      </w:r>
      <w:r>
        <w:rPr>
          <w:spacing w:val="1"/>
        </w:rPr>
        <w:t>o</w:t>
      </w:r>
      <w:r>
        <w:rPr>
          <w:spacing w:val="-1"/>
        </w:rPr>
        <w:t>n</w:t>
      </w:r>
      <w:r>
        <w:rPr>
          <w:spacing w:val="1"/>
        </w:rPr>
        <w:t>c</w:t>
      </w:r>
      <w:r>
        <w:t xml:space="preserve">e </w:t>
      </w:r>
      <w:r>
        <w:rPr>
          <w:spacing w:val="1"/>
        </w:rPr>
        <w:t>adop</w:t>
      </w:r>
      <w:r>
        <w:t>t</w:t>
      </w:r>
      <w:r>
        <w:rPr>
          <w:spacing w:val="1"/>
        </w:rPr>
        <w:t>ed</w:t>
      </w:r>
      <w:r>
        <w:t xml:space="preserve">, it </w:t>
      </w:r>
      <w:r>
        <w:rPr>
          <w:spacing w:val="1"/>
        </w:rPr>
        <w:t>q</w:t>
      </w:r>
      <w:r>
        <w:rPr>
          <w:spacing w:val="-1"/>
        </w:rPr>
        <w:t>u</w:t>
      </w:r>
      <w:r>
        <w:rPr>
          <w:spacing w:val="1"/>
        </w:rPr>
        <w:t>ic</w:t>
      </w:r>
      <w:r>
        <w:rPr>
          <w:spacing w:val="-1"/>
        </w:rPr>
        <w:t>k</w:t>
      </w:r>
      <w:r>
        <w:rPr>
          <w:spacing w:val="2"/>
        </w:rPr>
        <w:t>l</w:t>
      </w:r>
      <w:r>
        <w:t>y</w:t>
      </w:r>
      <w:r>
        <w:rPr>
          <w:spacing w:val="-1"/>
        </w:rPr>
        <w:t xml:space="preserve"> </w:t>
      </w:r>
      <w:r>
        <w:rPr>
          <w:spacing w:val="1"/>
        </w:rPr>
        <w:t>bec</w:t>
      </w:r>
      <w:r>
        <w:rPr>
          <w:spacing w:val="4"/>
        </w:rPr>
        <w:t>o</w:t>
      </w:r>
      <w:r>
        <w:rPr>
          <w:spacing w:val="-4"/>
        </w:rPr>
        <w:t>m</w:t>
      </w:r>
      <w:r>
        <w:t>es</w:t>
      </w:r>
      <w:r>
        <w:rPr>
          <w:spacing w:val="2"/>
        </w:rPr>
        <w:t xml:space="preserve"> </w:t>
      </w:r>
      <w:r>
        <w:rPr>
          <w:spacing w:val="1"/>
        </w:rPr>
        <w:t>seco</w:t>
      </w:r>
      <w:r>
        <w:rPr>
          <w:spacing w:val="-1"/>
        </w:rPr>
        <w:t>n</w:t>
      </w:r>
      <w:r>
        <w:t>d</w:t>
      </w:r>
      <w:r>
        <w:rPr>
          <w:spacing w:val="1"/>
        </w:rPr>
        <w:t xml:space="preserve"> </w:t>
      </w:r>
      <w:r>
        <w:rPr>
          <w:spacing w:val="-1"/>
        </w:rPr>
        <w:t>n</w:t>
      </w:r>
      <w:r>
        <w:t>a</w:t>
      </w:r>
      <w:r>
        <w:rPr>
          <w:spacing w:val="2"/>
        </w:rPr>
        <w:t>t</w:t>
      </w:r>
      <w:r>
        <w:rPr>
          <w:spacing w:val="-1"/>
        </w:rPr>
        <w:t>u</w:t>
      </w:r>
      <w:r>
        <w:rPr>
          <w:spacing w:val="1"/>
        </w:rPr>
        <w:t>re</w:t>
      </w:r>
      <w:r>
        <w:t xml:space="preserve">. </w:t>
      </w:r>
      <w:r>
        <w:rPr>
          <w:spacing w:val="3"/>
        </w:rPr>
        <w:t>T</w:t>
      </w:r>
      <w:r>
        <w:rPr>
          <w:spacing w:val="-1"/>
        </w:rPr>
        <w:t>h</w:t>
      </w:r>
      <w:r>
        <w:t xml:space="preserve">e </w:t>
      </w:r>
      <w:r>
        <w:rPr>
          <w:spacing w:val="-2"/>
        </w:rPr>
        <w:t>f</w:t>
      </w:r>
      <w:r>
        <w:rPr>
          <w:spacing w:val="1"/>
        </w:rPr>
        <w:t>o</w:t>
      </w:r>
      <w:r>
        <w:rPr>
          <w:spacing w:val="3"/>
        </w:rPr>
        <w:t>r</w:t>
      </w:r>
      <w:r>
        <w:rPr>
          <w:spacing w:val="-4"/>
        </w:rPr>
        <w:t>m</w:t>
      </w:r>
      <w:r>
        <w:rPr>
          <w:spacing w:val="1"/>
        </w:rPr>
        <w:t>a</w:t>
      </w:r>
      <w:r>
        <w:t xml:space="preserve">t </w:t>
      </w:r>
      <w:r>
        <w:rPr>
          <w:spacing w:val="1"/>
        </w:rPr>
        <w:t>o</w:t>
      </w:r>
      <w:r>
        <w:t>f</w:t>
      </w:r>
      <w:r>
        <w:rPr>
          <w:spacing w:val="-2"/>
        </w:rPr>
        <w:t xml:space="preserve"> </w:t>
      </w:r>
      <w:r>
        <w:t xml:space="preserve">a </w:t>
      </w:r>
      <w:r>
        <w:rPr>
          <w:spacing w:val="3"/>
        </w:rPr>
        <w:t>H</w:t>
      </w:r>
      <w:r>
        <w:rPr>
          <w:spacing w:val="-1"/>
        </w:rPr>
        <w:t>u</w:t>
      </w:r>
      <w:r>
        <w:rPr>
          <w:spacing w:val="1"/>
        </w:rPr>
        <w:t>n</w:t>
      </w:r>
      <w:r>
        <w:rPr>
          <w:spacing w:val="-1"/>
        </w:rPr>
        <w:t>g</w:t>
      </w:r>
      <w:r>
        <w:rPr>
          <w:spacing w:val="1"/>
        </w:rPr>
        <w:t>ari</w:t>
      </w:r>
      <w:r>
        <w:rPr>
          <w:spacing w:val="3"/>
        </w:rPr>
        <w:t>a</w:t>
      </w:r>
      <w:r>
        <w:t>n</w:t>
      </w:r>
      <w:r>
        <w:rPr>
          <w:spacing w:val="-2"/>
        </w:rPr>
        <w:t xml:space="preserve"> </w:t>
      </w:r>
      <w:r>
        <w:rPr>
          <w:spacing w:val="1"/>
        </w:rPr>
        <w:t>ob</w:t>
      </w:r>
      <w:r>
        <w:rPr>
          <w:spacing w:val="2"/>
        </w:rPr>
        <w:t>j</w:t>
      </w:r>
      <w:r>
        <w:rPr>
          <w:spacing w:val="1"/>
        </w:rPr>
        <w:t>ec</w:t>
      </w:r>
      <w:r>
        <w:t xml:space="preserve">t </w:t>
      </w:r>
      <w:r>
        <w:rPr>
          <w:spacing w:val="-1"/>
        </w:rPr>
        <w:t>n</w:t>
      </w:r>
      <w:r>
        <w:t>a</w:t>
      </w:r>
      <w:r>
        <w:rPr>
          <w:spacing w:val="-4"/>
        </w:rPr>
        <w:t>m</w:t>
      </w:r>
      <w:r>
        <w:t xml:space="preserve">e </w:t>
      </w:r>
      <w:r>
        <w:rPr>
          <w:spacing w:val="2"/>
        </w:rPr>
        <w:t>i</w:t>
      </w:r>
      <w:r>
        <w:t>s</w:t>
      </w:r>
    </w:p>
    <w:p w:rsidR="000A6564" w:rsidRDefault="000A6564" w:rsidP="00E27E13">
      <w:pPr>
        <w:pStyle w:val="DP-Bodytext"/>
        <w:rPr>
          <w:rFonts w:ascii="Courier New" w:hAnsi="Courier New" w:cs="Courier New"/>
          <w:sz w:val="18"/>
          <w:szCs w:val="18"/>
        </w:rPr>
      </w:pPr>
      <w:r>
        <w:rPr>
          <w:rFonts w:ascii="Courier New" w:hAnsi="Courier New" w:cs="Courier New"/>
          <w:sz w:val="18"/>
          <w:szCs w:val="18"/>
        </w:rPr>
        <w:t>[</w:t>
      </w:r>
      <w:proofErr w:type="gramStart"/>
      <w:r>
        <w:rPr>
          <w:rFonts w:ascii="Courier New" w:hAnsi="Courier New" w:cs="Courier New"/>
          <w:sz w:val="18"/>
          <w:szCs w:val="18"/>
        </w:rPr>
        <w:t>prefixes]</w:t>
      </w:r>
      <w:proofErr w:type="gramEnd"/>
      <w:r>
        <w:rPr>
          <w:rFonts w:ascii="Courier New" w:hAnsi="Courier New" w:cs="Courier New"/>
          <w:sz w:val="18"/>
          <w:szCs w:val="18"/>
        </w:rPr>
        <w:t>tag[BaseName[Suffixes]]</w:t>
      </w:r>
    </w:p>
    <w:p w:rsidR="000A6564" w:rsidRDefault="000A6564" w:rsidP="00E27E13">
      <w:pPr>
        <w:pStyle w:val="DP-Bodytext"/>
      </w:pPr>
      <w:r>
        <w:rPr>
          <w:spacing w:val="3"/>
        </w:rPr>
        <w:t>T</w:t>
      </w:r>
      <w:r>
        <w:rPr>
          <w:spacing w:val="-1"/>
        </w:rPr>
        <w:t>h</w:t>
      </w:r>
      <w:r>
        <w:t>e sq</w:t>
      </w:r>
      <w:r>
        <w:rPr>
          <w:spacing w:val="-1"/>
        </w:rPr>
        <w:t>u</w:t>
      </w:r>
      <w:r>
        <w:t>are</w:t>
      </w:r>
      <w:r>
        <w:rPr>
          <w:spacing w:val="-1"/>
        </w:rPr>
        <w:t xml:space="preserve"> </w:t>
      </w:r>
      <w:r>
        <w:t>brac</w:t>
      </w:r>
      <w:r>
        <w:rPr>
          <w:spacing w:val="-1"/>
        </w:rPr>
        <w:t>k</w:t>
      </w:r>
      <w:r>
        <w:t>ets</w:t>
      </w:r>
      <w:r>
        <w:rPr>
          <w:spacing w:val="-2"/>
        </w:rPr>
        <w:t xml:space="preserve"> </w:t>
      </w:r>
      <w:r>
        <w:t>i</w:t>
      </w:r>
      <w:r>
        <w:rPr>
          <w:spacing w:val="-1"/>
        </w:rPr>
        <w:t>n</w:t>
      </w:r>
      <w:r>
        <w:t>dicate optio</w:t>
      </w:r>
      <w:r>
        <w:rPr>
          <w:spacing w:val="-1"/>
        </w:rPr>
        <w:t>n</w:t>
      </w:r>
      <w:r>
        <w:t>al</w:t>
      </w:r>
      <w:r>
        <w:rPr>
          <w:spacing w:val="-3"/>
        </w:rPr>
        <w:t xml:space="preserve"> </w:t>
      </w:r>
      <w:r>
        <w:t>parts</w:t>
      </w:r>
      <w:r>
        <w:rPr>
          <w:spacing w:val="-3"/>
        </w:rPr>
        <w:t xml:space="preserve"> </w:t>
      </w:r>
      <w:r>
        <w:t>of</w:t>
      </w:r>
      <w:r>
        <w:rPr>
          <w:spacing w:val="-3"/>
        </w:rPr>
        <w:t xml:space="preserve"> </w:t>
      </w:r>
      <w:r>
        <w:rPr>
          <w:spacing w:val="2"/>
        </w:rPr>
        <w:t>t</w:t>
      </w:r>
      <w:r>
        <w:rPr>
          <w:spacing w:val="-1"/>
        </w:rPr>
        <w:t>h</w:t>
      </w:r>
      <w:r>
        <w:t>e ob</w:t>
      </w:r>
      <w:r>
        <w:rPr>
          <w:spacing w:val="2"/>
        </w:rPr>
        <w:t>j</w:t>
      </w:r>
      <w:r>
        <w:t>ect</w:t>
      </w:r>
      <w:r>
        <w:rPr>
          <w:spacing w:val="-1"/>
        </w:rPr>
        <w:t xml:space="preserve"> n</w:t>
      </w:r>
      <w:r>
        <w:t>a</w:t>
      </w:r>
      <w:r>
        <w:rPr>
          <w:spacing w:val="-4"/>
        </w:rPr>
        <w:t>m</w:t>
      </w:r>
      <w:r>
        <w:t xml:space="preserve">e. </w:t>
      </w:r>
      <w:r>
        <w:rPr>
          <w:spacing w:val="3"/>
        </w:rPr>
        <w:t>T</w:t>
      </w:r>
      <w:r>
        <w:rPr>
          <w:spacing w:val="-1"/>
        </w:rPr>
        <w:t>h</w:t>
      </w:r>
      <w:r>
        <w:t>ese c</w:t>
      </w:r>
      <w:r>
        <w:rPr>
          <w:spacing w:val="4"/>
        </w:rPr>
        <w:t>o</w:t>
      </w:r>
      <w:r>
        <w:rPr>
          <w:spacing w:val="-4"/>
        </w:rPr>
        <w:t>m</w:t>
      </w:r>
      <w:r>
        <w:t>po</w:t>
      </w:r>
      <w:r>
        <w:rPr>
          <w:spacing w:val="-1"/>
        </w:rPr>
        <w:t>n</w:t>
      </w:r>
      <w:r>
        <w:rPr>
          <w:spacing w:val="3"/>
        </w:rPr>
        <w:t>e</w:t>
      </w:r>
      <w:r>
        <w:rPr>
          <w:spacing w:val="-1"/>
        </w:rPr>
        <w:t>n</w:t>
      </w:r>
      <w:r>
        <w:rPr>
          <w:spacing w:val="2"/>
        </w:rPr>
        <w:t>t</w:t>
      </w:r>
      <w:r>
        <w:t>s</w:t>
      </w:r>
      <w:r>
        <w:rPr>
          <w:spacing w:val="-1"/>
        </w:rPr>
        <w:t xml:space="preserve"> h</w:t>
      </w:r>
      <w:r>
        <w:rPr>
          <w:spacing w:val="3"/>
        </w:rPr>
        <w:t>a</w:t>
      </w:r>
      <w:r>
        <w:rPr>
          <w:spacing w:val="-1"/>
        </w:rPr>
        <w:t>v</w:t>
      </w:r>
      <w:r>
        <w:t xml:space="preserve">e </w:t>
      </w:r>
      <w:r>
        <w:rPr>
          <w:spacing w:val="2"/>
        </w:rPr>
        <w:t>t</w:t>
      </w:r>
      <w:r>
        <w:rPr>
          <w:spacing w:val="-1"/>
        </w:rPr>
        <w:t>h</w:t>
      </w:r>
      <w:r>
        <w:t xml:space="preserve">e </w:t>
      </w:r>
      <w:r>
        <w:rPr>
          <w:spacing w:val="-2"/>
        </w:rPr>
        <w:t>f</w:t>
      </w:r>
      <w:r>
        <w:rPr>
          <w:spacing w:val="1"/>
        </w:rPr>
        <w:t>o</w:t>
      </w:r>
      <w:r>
        <w:t>ll</w:t>
      </w:r>
      <w:r>
        <w:rPr>
          <w:spacing w:val="4"/>
        </w:rPr>
        <w:t>o</w:t>
      </w:r>
      <w:r>
        <w:rPr>
          <w:spacing w:val="-2"/>
        </w:rPr>
        <w:t>w</w:t>
      </w:r>
      <w:r>
        <w:rPr>
          <w:spacing w:val="2"/>
        </w:rPr>
        <w:t>i</w:t>
      </w:r>
      <w:r>
        <w:rPr>
          <w:spacing w:val="-1"/>
        </w:rPr>
        <w:t>n</w:t>
      </w:r>
      <w:r>
        <w:t xml:space="preserve">g </w:t>
      </w:r>
      <w:r>
        <w:rPr>
          <w:spacing w:val="-2"/>
        </w:rPr>
        <w:t>m</w:t>
      </w:r>
      <w:r>
        <w:t>eanin</w:t>
      </w:r>
      <w:r>
        <w:rPr>
          <w:spacing w:val="-1"/>
        </w:rPr>
        <w:t>g</w:t>
      </w:r>
      <w:r>
        <w:rPr>
          <w:spacing w:val="2"/>
        </w:rPr>
        <w:t>s</w:t>
      </w:r>
      <w:r>
        <w:t>:</w:t>
      </w:r>
    </w:p>
    <w:tbl>
      <w:tblPr>
        <w:tblW w:w="904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9"/>
        <w:gridCol w:w="7604"/>
      </w:tblGrid>
      <w:tr w:rsidR="00E27E13" w:rsidTr="0073122B">
        <w:trPr>
          <w:trHeight w:val="300"/>
        </w:trPr>
        <w:tc>
          <w:tcPr>
            <w:tcW w:w="1439" w:type="dxa"/>
            <w:shd w:val="clear" w:color="auto" w:fill="auto"/>
            <w:noWrap/>
            <w:vAlign w:val="center"/>
            <w:hideMark/>
          </w:tcPr>
          <w:p w:rsidR="00E27E13" w:rsidRDefault="00E27E13" w:rsidP="0073122B">
            <w:pPr>
              <w:pStyle w:val="DP-TableHeaderRow"/>
            </w:pPr>
            <w:r>
              <w:t>Component</w:t>
            </w:r>
          </w:p>
        </w:tc>
        <w:tc>
          <w:tcPr>
            <w:tcW w:w="7604" w:type="dxa"/>
            <w:shd w:val="clear" w:color="auto" w:fill="auto"/>
            <w:noWrap/>
            <w:vAlign w:val="center"/>
            <w:hideMark/>
          </w:tcPr>
          <w:p w:rsidR="00E27E13" w:rsidRDefault="00E27E13" w:rsidP="0073122B">
            <w:pPr>
              <w:pStyle w:val="DP-TableHeaderRow"/>
            </w:pPr>
            <w:r>
              <w:rPr>
                <w:spacing w:val="1"/>
              </w:rPr>
              <w:t>Meaning</w:t>
            </w:r>
          </w:p>
        </w:tc>
      </w:tr>
      <w:tr w:rsidR="00E27E13" w:rsidTr="0073122B">
        <w:trPr>
          <w:trHeight w:val="300"/>
        </w:trPr>
        <w:tc>
          <w:tcPr>
            <w:tcW w:w="1439" w:type="dxa"/>
            <w:shd w:val="clear" w:color="auto" w:fill="auto"/>
            <w:noWrap/>
            <w:vAlign w:val="center"/>
            <w:hideMark/>
          </w:tcPr>
          <w:p w:rsidR="00E27E13" w:rsidRDefault="00E27E13" w:rsidP="0073122B">
            <w:pPr>
              <w:pStyle w:val="DP-TableRowText"/>
            </w:pPr>
            <w:r>
              <w:rPr>
                <w:spacing w:val="2"/>
              </w:rPr>
              <w:t>Prefixes</w:t>
            </w:r>
          </w:p>
        </w:tc>
        <w:tc>
          <w:tcPr>
            <w:tcW w:w="7604" w:type="dxa"/>
            <w:shd w:val="clear" w:color="auto" w:fill="auto"/>
            <w:noWrap/>
            <w:vAlign w:val="center"/>
            <w:hideMark/>
          </w:tcPr>
          <w:p w:rsidR="00E27E13" w:rsidRDefault="00E27E13" w:rsidP="0073122B">
            <w:pPr>
              <w:pStyle w:val="DP-TableRowText"/>
            </w:pPr>
            <w:r>
              <w:t>Modify the tag to indicate additional information. Prefixes are all lowercase. They are usually picked from a standardized list of prefixes, given later in this document.</w:t>
            </w:r>
          </w:p>
        </w:tc>
      </w:tr>
      <w:tr w:rsidR="00E27E13" w:rsidTr="0073122B">
        <w:trPr>
          <w:trHeight w:val="300"/>
        </w:trPr>
        <w:tc>
          <w:tcPr>
            <w:tcW w:w="1439" w:type="dxa"/>
            <w:shd w:val="clear" w:color="auto" w:fill="auto"/>
            <w:noWrap/>
            <w:vAlign w:val="center"/>
            <w:hideMark/>
          </w:tcPr>
          <w:p w:rsidR="00E27E13" w:rsidRDefault="00E27E13" w:rsidP="0073122B">
            <w:pPr>
              <w:pStyle w:val="DP-TableRowText"/>
            </w:pPr>
            <w:r>
              <w:rPr>
                <w:spacing w:val="3"/>
              </w:rPr>
              <w:t>Tag</w:t>
            </w:r>
          </w:p>
        </w:tc>
        <w:tc>
          <w:tcPr>
            <w:tcW w:w="7604" w:type="dxa"/>
            <w:shd w:val="clear" w:color="auto" w:fill="auto"/>
            <w:noWrap/>
            <w:vAlign w:val="center"/>
            <w:hideMark/>
          </w:tcPr>
          <w:p w:rsidR="00E27E13" w:rsidRDefault="00E27E13" w:rsidP="0073122B">
            <w:pPr>
              <w:pStyle w:val="DP-TableRowText"/>
            </w:pPr>
            <w:r>
              <w:t>Short set of characters, usually mnemonic, that indicates the type of the object. The tag is all lowercase. It is usually selected from a standardized list of tags, given later in this document.</w:t>
            </w:r>
          </w:p>
        </w:tc>
      </w:tr>
      <w:tr w:rsidR="00E27E13" w:rsidTr="0073122B">
        <w:trPr>
          <w:trHeight w:val="300"/>
        </w:trPr>
        <w:tc>
          <w:tcPr>
            <w:tcW w:w="1439" w:type="dxa"/>
            <w:shd w:val="clear" w:color="auto" w:fill="auto"/>
            <w:noWrap/>
            <w:vAlign w:val="center"/>
            <w:hideMark/>
          </w:tcPr>
          <w:p w:rsidR="00E27E13" w:rsidRDefault="00E27E13" w:rsidP="0073122B">
            <w:pPr>
              <w:pStyle w:val="DP-TableRowText"/>
            </w:pPr>
            <w:r>
              <w:rPr>
                <w:spacing w:val="2"/>
              </w:rPr>
              <w:t>BaseName</w:t>
            </w:r>
          </w:p>
        </w:tc>
        <w:tc>
          <w:tcPr>
            <w:tcW w:w="7604" w:type="dxa"/>
            <w:shd w:val="clear" w:color="auto" w:fill="auto"/>
            <w:noWrap/>
            <w:vAlign w:val="center"/>
            <w:hideMark/>
          </w:tcPr>
          <w:p w:rsidR="00E27E13" w:rsidRDefault="00E27E13" w:rsidP="0073122B">
            <w:pPr>
              <w:pStyle w:val="DP-TableRowText"/>
            </w:pPr>
            <w:r>
              <w:t>One or more words that indicate what the object represents. Capitalize the first letter of each word in the BaseName.</w:t>
            </w:r>
          </w:p>
        </w:tc>
      </w:tr>
      <w:tr w:rsidR="00E27E13" w:rsidTr="0073122B">
        <w:trPr>
          <w:trHeight w:val="300"/>
        </w:trPr>
        <w:tc>
          <w:tcPr>
            <w:tcW w:w="1439" w:type="dxa"/>
            <w:shd w:val="clear" w:color="auto" w:fill="auto"/>
            <w:noWrap/>
            <w:vAlign w:val="center"/>
            <w:hideMark/>
          </w:tcPr>
          <w:p w:rsidR="00E27E13" w:rsidRDefault="00E27E13" w:rsidP="0073122B">
            <w:pPr>
              <w:pStyle w:val="DP-TableRowText"/>
            </w:pPr>
            <w:r>
              <w:t>Suffixes</w:t>
            </w:r>
          </w:p>
        </w:tc>
        <w:tc>
          <w:tcPr>
            <w:tcW w:w="7604" w:type="dxa"/>
            <w:shd w:val="clear" w:color="auto" w:fill="auto"/>
            <w:noWrap/>
            <w:vAlign w:val="center"/>
            <w:hideMark/>
          </w:tcPr>
          <w:p w:rsidR="00E27E13" w:rsidRDefault="00E27E13" w:rsidP="0073122B">
            <w:pPr>
              <w:pStyle w:val="DP-TableRowText"/>
            </w:pPr>
            <w:r>
              <w:rPr>
                <w:spacing w:val="-2"/>
              </w:rPr>
              <w:t>Additional information about the meaning of the BaseName. Capitalize the first letter of each word in the Suffix. They are usually picked from a standardized list of suffixes, given later in this document.</w:t>
            </w:r>
          </w:p>
        </w:tc>
      </w:tr>
    </w:tbl>
    <w:p w:rsidR="000A6564" w:rsidRDefault="000A6564" w:rsidP="0073122B">
      <w:pPr>
        <w:pStyle w:val="DP-Bodytext"/>
      </w:pPr>
      <w:r>
        <w:t>N</w:t>
      </w:r>
      <w:r>
        <w:rPr>
          <w:spacing w:val="1"/>
        </w:rPr>
        <w:t>o</w:t>
      </w:r>
      <w:r>
        <w:t>tice</w:t>
      </w:r>
      <w:r>
        <w:rPr>
          <w:spacing w:val="-1"/>
        </w:rPr>
        <w:t xml:space="preserve"> </w:t>
      </w:r>
      <w:r>
        <w:t>that</w:t>
      </w:r>
      <w:r>
        <w:rPr>
          <w:spacing w:val="-3"/>
        </w:rPr>
        <w:t xml:space="preserve"> </w:t>
      </w:r>
      <w:r>
        <w:rPr>
          <w:spacing w:val="2"/>
        </w:rPr>
        <w:t>t</w:t>
      </w:r>
      <w:r>
        <w:rPr>
          <w:spacing w:val="-1"/>
        </w:rPr>
        <w:t>h</w:t>
      </w:r>
      <w:r>
        <w:t>e</w:t>
      </w:r>
      <w:r>
        <w:rPr>
          <w:spacing w:val="-1"/>
        </w:rPr>
        <w:t xml:space="preserve"> </w:t>
      </w:r>
      <w:r>
        <w:rPr>
          <w:spacing w:val="1"/>
        </w:rPr>
        <w:t>o</w:t>
      </w:r>
      <w:r>
        <w:rPr>
          <w:spacing w:val="-1"/>
        </w:rPr>
        <w:t>n</w:t>
      </w:r>
      <w:r>
        <w:rPr>
          <w:spacing w:val="2"/>
        </w:rPr>
        <w:t>l</w:t>
      </w:r>
      <w:r>
        <w:t>y</w:t>
      </w:r>
      <w:r>
        <w:rPr>
          <w:spacing w:val="-4"/>
        </w:rPr>
        <w:t xml:space="preserve"> </w:t>
      </w:r>
      <w:r>
        <w:t>re</w:t>
      </w:r>
      <w:r>
        <w:rPr>
          <w:spacing w:val="4"/>
        </w:rPr>
        <w:t>q</w:t>
      </w:r>
      <w:r>
        <w:rPr>
          <w:spacing w:val="-1"/>
        </w:rPr>
        <w:t>u</w:t>
      </w:r>
      <w:r>
        <w:t>ired</w:t>
      </w:r>
      <w:r>
        <w:rPr>
          <w:spacing w:val="-1"/>
        </w:rPr>
        <w:t xml:space="preserve"> </w:t>
      </w:r>
      <w:r>
        <w:rPr>
          <w:spacing w:val="1"/>
        </w:rPr>
        <w:t>p</w:t>
      </w:r>
      <w:r>
        <w:t>art</w:t>
      </w:r>
      <w:r>
        <w:rPr>
          <w:spacing w:val="-1"/>
        </w:rPr>
        <w:t xml:space="preserve"> </w:t>
      </w:r>
      <w:r>
        <w:rPr>
          <w:spacing w:val="1"/>
        </w:rPr>
        <w:t>o</w:t>
      </w:r>
      <w:r>
        <w:t>f</w:t>
      </w:r>
      <w:r>
        <w:rPr>
          <w:spacing w:val="-2"/>
        </w:rPr>
        <w:t xml:space="preserve"> </w:t>
      </w:r>
      <w:r>
        <w:t>the</w:t>
      </w:r>
      <w:r>
        <w:rPr>
          <w:spacing w:val="-2"/>
        </w:rPr>
        <w:t xml:space="preserve"> </w:t>
      </w:r>
      <w:r>
        <w:rPr>
          <w:spacing w:val="1"/>
        </w:rPr>
        <w:t>ob</w:t>
      </w:r>
      <w:r>
        <w:rPr>
          <w:spacing w:val="2"/>
        </w:rPr>
        <w:t>j</w:t>
      </w:r>
      <w:r>
        <w:t>ect</w:t>
      </w:r>
      <w:r>
        <w:rPr>
          <w:spacing w:val="-1"/>
        </w:rPr>
        <w:t xml:space="preserve"> </w:t>
      </w:r>
      <w:r>
        <w:t>na</w:t>
      </w:r>
      <w:r>
        <w:rPr>
          <w:spacing w:val="-4"/>
        </w:rPr>
        <w:t>m</w:t>
      </w:r>
      <w:r>
        <w:t>e</w:t>
      </w:r>
      <w:r>
        <w:rPr>
          <w:spacing w:val="-1"/>
        </w:rPr>
        <w:t xml:space="preserve"> </w:t>
      </w:r>
      <w:r>
        <w:rPr>
          <w:spacing w:val="2"/>
        </w:rPr>
        <w:t>i</w:t>
      </w:r>
      <w:r>
        <w:t>s</w:t>
      </w:r>
      <w:r>
        <w:rPr>
          <w:spacing w:val="-1"/>
        </w:rPr>
        <w:t xml:space="preserve"> </w:t>
      </w:r>
      <w:r>
        <w:t>the</w:t>
      </w:r>
      <w:r>
        <w:rPr>
          <w:spacing w:val="-2"/>
        </w:rPr>
        <w:t xml:space="preserve"> </w:t>
      </w:r>
      <w:r>
        <w:t>ta</w:t>
      </w:r>
      <w:r>
        <w:rPr>
          <w:spacing w:val="1"/>
        </w:rPr>
        <w:t>g</w:t>
      </w:r>
      <w:r>
        <w:t xml:space="preserve">. </w:t>
      </w:r>
      <w:r>
        <w:rPr>
          <w:spacing w:val="3"/>
        </w:rPr>
        <w:t>T</w:t>
      </w:r>
      <w:r>
        <w:rPr>
          <w:spacing w:val="-1"/>
        </w:rPr>
        <w:t>h</w:t>
      </w:r>
      <w:r>
        <w:t>is</w:t>
      </w:r>
      <w:r>
        <w:rPr>
          <w:spacing w:val="2"/>
        </w:rPr>
        <w:t xml:space="preserve"> </w:t>
      </w:r>
      <w:r>
        <w:rPr>
          <w:spacing w:val="-4"/>
        </w:rPr>
        <w:t>m</w:t>
      </w:r>
      <w:r>
        <w:rPr>
          <w:spacing w:val="3"/>
        </w:rPr>
        <w:t>a</w:t>
      </w:r>
      <w:r>
        <w:t>y</w:t>
      </w:r>
      <w:r>
        <w:rPr>
          <w:spacing w:val="-2"/>
        </w:rPr>
        <w:t xml:space="preserve"> </w:t>
      </w:r>
      <w:r>
        <w:t>se</w:t>
      </w:r>
      <w:r>
        <w:rPr>
          <w:spacing w:val="3"/>
        </w:rPr>
        <w:t>e</w:t>
      </w:r>
      <w:r>
        <w:t>m</w:t>
      </w:r>
      <w:r>
        <w:rPr>
          <w:spacing w:val="-3"/>
        </w:rPr>
        <w:t xml:space="preserve"> </w:t>
      </w:r>
      <w:r>
        <w:t>c</w:t>
      </w:r>
      <w:r>
        <w:rPr>
          <w:spacing w:val="1"/>
        </w:rPr>
        <w:t>ou</w:t>
      </w:r>
      <w:r>
        <w:rPr>
          <w:spacing w:val="-1"/>
        </w:rPr>
        <w:t>n</w:t>
      </w:r>
      <w:r>
        <w:t>ter</w:t>
      </w:r>
      <w:r>
        <w:rPr>
          <w:spacing w:val="2"/>
        </w:rPr>
        <w:t>i</w:t>
      </w:r>
      <w:r>
        <w:t>nt</w:t>
      </w:r>
      <w:r>
        <w:rPr>
          <w:spacing w:val="1"/>
        </w:rPr>
        <w:t>u</w:t>
      </w:r>
      <w:r>
        <w:t>it</w:t>
      </w:r>
      <w:r>
        <w:rPr>
          <w:spacing w:val="2"/>
        </w:rPr>
        <w:t>i</w:t>
      </w:r>
      <w:r>
        <w:t>ve;</w:t>
      </w:r>
      <w:r>
        <w:rPr>
          <w:spacing w:val="2"/>
        </w:rPr>
        <w:t xml:space="preserve"> </w:t>
      </w:r>
      <w:r>
        <w:rPr>
          <w:spacing w:val="-4"/>
        </w:rPr>
        <w:t>y</w:t>
      </w:r>
      <w:r>
        <w:rPr>
          <w:spacing w:val="4"/>
        </w:rPr>
        <w:t>o</w:t>
      </w:r>
      <w:r>
        <w:t>u</w:t>
      </w:r>
      <w:r>
        <w:rPr>
          <w:spacing w:val="2"/>
        </w:rPr>
        <w:t xml:space="preserve"> </w:t>
      </w:r>
      <w:r>
        <w:rPr>
          <w:spacing w:val="-4"/>
        </w:rPr>
        <w:t>m</w:t>
      </w:r>
      <w:r>
        <w:rPr>
          <w:spacing w:val="3"/>
        </w:rPr>
        <w:t>a</w:t>
      </w:r>
      <w:r>
        <w:t xml:space="preserve">y </w:t>
      </w:r>
      <w:r>
        <w:rPr>
          <w:spacing w:val="-2"/>
        </w:rPr>
        <w:t>f</w:t>
      </w:r>
      <w:r>
        <w:t>eel</w:t>
      </w:r>
      <w:r>
        <w:rPr>
          <w:spacing w:val="1"/>
        </w:rPr>
        <w:t xml:space="preserve"> </w:t>
      </w:r>
      <w:r>
        <w:rPr>
          <w:spacing w:val="2"/>
        </w:rPr>
        <w:t>t</w:t>
      </w:r>
      <w:r>
        <w:rPr>
          <w:spacing w:val="-1"/>
        </w:rPr>
        <w:t>h</w:t>
      </w:r>
      <w:r>
        <w:t>at t</w:t>
      </w:r>
      <w:r>
        <w:rPr>
          <w:spacing w:val="-1"/>
        </w:rPr>
        <w:t>h</w:t>
      </w:r>
      <w:r>
        <w:t xml:space="preserve">e </w:t>
      </w:r>
      <w:r>
        <w:rPr>
          <w:spacing w:val="2"/>
        </w:rPr>
        <w:t>B</w:t>
      </w:r>
      <w:r>
        <w:t>aseN</w:t>
      </w:r>
      <w:r>
        <w:rPr>
          <w:spacing w:val="3"/>
        </w:rPr>
        <w:t>a</w:t>
      </w:r>
      <w:r>
        <w:rPr>
          <w:spacing w:val="-1"/>
        </w:rPr>
        <w:t>m</w:t>
      </w:r>
      <w:r>
        <w:t xml:space="preserve">e </w:t>
      </w:r>
      <w:r>
        <w:rPr>
          <w:spacing w:val="2"/>
        </w:rPr>
        <w:t>i</w:t>
      </w:r>
      <w:r>
        <w:t>s</w:t>
      </w:r>
      <w:r>
        <w:rPr>
          <w:spacing w:val="-1"/>
        </w:rPr>
        <w:t xml:space="preserve"> </w:t>
      </w:r>
      <w:r>
        <w:t>t</w:t>
      </w:r>
      <w:r>
        <w:rPr>
          <w:spacing w:val="-1"/>
        </w:rPr>
        <w:t>h</w:t>
      </w:r>
      <w:r>
        <w:t xml:space="preserve">e </w:t>
      </w:r>
      <w:r>
        <w:rPr>
          <w:spacing w:val="-1"/>
        </w:rPr>
        <w:t>m</w:t>
      </w:r>
      <w:r>
        <w:rPr>
          <w:spacing w:val="4"/>
        </w:rPr>
        <w:t>o</w:t>
      </w:r>
      <w:r>
        <w:t>st</w:t>
      </w:r>
      <w:r>
        <w:rPr>
          <w:spacing w:val="-1"/>
        </w:rPr>
        <w:t xml:space="preserve"> </w:t>
      </w:r>
      <w:r>
        <w:rPr>
          <w:spacing w:val="2"/>
        </w:rPr>
        <w:t>i</w:t>
      </w:r>
      <w:r>
        <w:rPr>
          <w:spacing w:val="-1"/>
        </w:rPr>
        <w:t>m</w:t>
      </w:r>
      <w:r>
        <w:t>porta</w:t>
      </w:r>
      <w:r>
        <w:rPr>
          <w:spacing w:val="-1"/>
        </w:rPr>
        <w:t>n</w:t>
      </w:r>
      <w:r>
        <w:t>t</w:t>
      </w:r>
      <w:r>
        <w:rPr>
          <w:spacing w:val="-1"/>
        </w:rPr>
        <w:t xml:space="preserve"> </w:t>
      </w:r>
      <w:r>
        <w:t>part</w:t>
      </w:r>
      <w:r>
        <w:rPr>
          <w:spacing w:val="-2"/>
        </w:rPr>
        <w:t xml:space="preserve"> </w:t>
      </w:r>
      <w:r>
        <w:t>of</w:t>
      </w:r>
      <w:r>
        <w:rPr>
          <w:spacing w:val="-3"/>
        </w:rPr>
        <w:t xml:space="preserve"> </w:t>
      </w:r>
      <w:r>
        <w:t>t</w:t>
      </w:r>
      <w:r>
        <w:rPr>
          <w:spacing w:val="-1"/>
        </w:rPr>
        <w:t>h</w:t>
      </w:r>
      <w:r>
        <w:t>e ob</w:t>
      </w:r>
      <w:r>
        <w:rPr>
          <w:spacing w:val="2"/>
        </w:rPr>
        <w:t>j</w:t>
      </w:r>
      <w:r>
        <w:t>ect</w:t>
      </w:r>
      <w:r>
        <w:rPr>
          <w:spacing w:val="-1"/>
        </w:rPr>
        <w:t xml:space="preserve"> n</w:t>
      </w:r>
      <w:r>
        <w:rPr>
          <w:spacing w:val="3"/>
        </w:rPr>
        <w:t>a</w:t>
      </w:r>
      <w:r>
        <w:rPr>
          <w:spacing w:val="-4"/>
        </w:rPr>
        <w:t>m</w:t>
      </w:r>
      <w:r>
        <w:t>e. H</w:t>
      </w:r>
      <w:r>
        <w:rPr>
          <w:spacing w:val="4"/>
        </w:rPr>
        <w:t>o</w:t>
      </w:r>
      <w:r>
        <w:rPr>
          <w:spacing w:val="-2"/>
        </w:rPr>
        <w:t>w</w:t>
      </w:r>
      <w:r>
        <w:t>e</w:t>
      </w:r>
      <w:r>
        <w:rPr>
          <w:spacing w:val="-1"/>
        </w:rPr>
        <w:t>v</w:t>
      </w:r>
      <w:r>
        <w:t>er, consider</w:t>
      </w:r>
      <w:r>
        <w:rPr>
          <w:spacing w:val="-6"/>
        </w:rPr>
        <w:t xml:space="preserve"> </w:t>
      </w:r>
      <w:r>
        <w:t xml:space="preserve">a </w:t>
      </w:r>
      <w:r>
        <w:rPr>
          <w:spacing w:val="-1"/>
        </w:rPr>
        <w:t>g</w:t>
      </w:r>
      <w:r>
        <w:t>e</w:t>
      </w:r>
      <w:r>
        <w:rPr>
          <w:spacing w:val="-1"/>
        </w:rPr>
        <w:t>n</w:t>
      </w:r>
      <w:r>
        <w:t>eric proced</w:t>
      </w:r>
      <w:r>
        <w:rPr>
          <w:spacing w:val="-1"/>
        </w:rPr>
        <w:t>u</w:t>
      </w:r>
      <w:r>
        <w:rPr>
          <w:spacing w:val="1"/>
        </w:rPr>
        <w:t>r</w:t>
      </w:r>
      <w:r>
        <w:t>e</w:t>
      </w:r>
      <w:r>
        <w:rPr>
          <w:spacing w:val="1"/>
        </w:rPr>
        <w:t xml:space="preserve"> </w:t>
      </w:r>
      <w:r>
        <w:t>t</w:t>
      </w:r>
      <w:r>
        <w:rPr>
          <w:spacing w:val="-1"/>
        </w:rPr>
        <w:t>h</w:t>
      </w:r>
      <w:r>
        <w:t>at operates</w:t>
      </w:r>
      <w:r>
        <w:rPr>
          <w:spacing w:val="-6"/>
        </w:rPr>
        <w:t xml:space="preserve"> </w:t>
      </w:r>
      <w:r>
        <w:t>on</w:t>
      </w:r>
      <w:r>
        <w:rPr>
          <w:spacing w:val="-3"/>
        </w:rPr>
        <w:t xml:space="preserve"> </w:t>
      </w:r>
      <w:r>
        <w:t>any</w:t>
      </w:r>
      <w:r>
        <w:rPr>
          <w:spacing w:val="-6"/>
        </w:rPr>
        <w:t xml:space="preserve"> </w:t>
      </w:r>
      <w:r>
        <w:rPr>
          <w:spacing w:val="-2"/>
        </w:rPr>
        <w:t>f</w:t>
      </w:r>
      <w:r>
        <w:rPr>
          <w:spacing w:val="1"/>
        </w:rPr>
        <w:t>o</w:t>
      </w:r>
      <w:r>
        <w:rPr>
          <w:spacing w:val="3"/>
        </w:rPr>
        <w:t>r</w:t>
      </w:r>
      <w:r>
        <w:rPr>
          <w:spacing w:val="-4"/>
        </w:rPr>
        <w:t>m</w:t>
      </w:r>
      <w:r>
        <w:t xml:space="preserve">. </w:t>
      </w:r>
      <w:r>
        <w:rPr>
          <w:spacing w:val="3"/>
        </w:rPr>
        <w:t>T</w:t>
      </w:r>
      <w:r>
        <w:rPr>
          <w:spacing w:val="-1"/>
        </w:rPr>
        <w:t>h</w:t>
      </w:r>
      <w:r>
        <w:t xml:space="preserve">e </w:t>
      </w:r>
      <w:r>
        <w:rPr>
          <w:spacing w:val="-2"/>
        </w:rPr>
        <w:t>f</w:t>
      </w:r>
      <w:r>
        <w:t>a</w:t>
      </w:r>
      <w:r>
        <w:rPr>
          <w:spacing w:val="3"/>
        </w:rPr>
        <w:t>c</w:t>
      </w:r>
      <w:r>
        <w:t>t</w:t>
      </w:r>
      <w:r>
        <w:rPr>
          <w:spacing w:val="-1"/>
        </w:rPr>
        <w:t xml:space="preserve"> </w:t>
      </w:r>
      <w:r>
        <w:t>t</w:t>
      </w:r>
      <w:r>
        <w:rPr>
          <w:spacing w:val="-1"/>
        </w:rPr>
        <w:t>h</w:t>
      </w:r>
      <w:r>
        <w:t xml:space="preserve">at </w:t>
      </w:r>
      <w:r>
        <w:rPr>
          <w:spacing w:val="2"/>
        </w:rPr>
        <w:t>t</w:t>
      </w:r>
      <w:r>
        <w:rPr>
          <w:spacing w:val="-1"/>
        </w:rPr>
        <w:t>h</w:t>
      </w:r>
      <w:r>
        <w:t>e ro</w:t>
      </w:r>
      <w:r>
        <w:rPr>
          <w:spacing w:val="-1"/>
        </w:rPr>
        <w:t>u</w:t>
      </w:r>
      <w:r>
        <w:t>t</w:t>
      </w:r>
      <w:r>
        <w:rPr>
          <w:spacing w:val="2"/>
        </w:rPr>
        <w:t>i</w:t>
      </w:r>
      <w:r>
        <w:rPr>
          <w:spacing w:val="-1"/>
        </w:rPr>
        <w:t>n</w:t>
      </w:r>
      <w:r>
        <w:t>e</w:t>
      </w:r>
      <w:r>
        <w:rPr>
          <w:spacing w:val="-1"/>
        </w:rPr>
        <w:t xml:space="preserve"> </w:t>
      </w:r>
      <w:r>
        <w:t>operates</w:t>
      </w:r>
      <w:r>
        <w:rPr>
          <w:spacing w:val="-6"/>
        </w:rPr>
        <w:t xml:space="preserve"> </w:t>
      </w:r>
      <w:r>
        <w:t>on</w:t>
      </w:r>
      <w:r>
        <w:rPr>
          <w:spacing w:val="-3"/>
        </w:rPr>
        <w:t xml:space="preserve"> </w:t>
      </w:r>
      <w:r>
        <w:t xml:space="preserve">a </w:t>
      </w:r>
      <w:r>
        <w:rPr>
          <w:spacing w:val="-2"/>
        </w:rPr>
        <w:t>f</w:t>
      </w:r>
      <w:r>
        <w:rPr>
          <w:spacing w:val="1"/>
        </w:rPr>
        <w:t>o</w:t>
      </w:r>
      <w:r>
        <w:rPr>
          <w:spacing w:val="3"/>
        </w:rPr>
        <w:t>r</w:t>
      </w:r>
      <w:r>
        <w:t>m</w:t>
      </w:r>
      <w:r>
        <w:rPr>
          <w:spacing w:val="-4"/>
        </w:rPr>
        <w:t xml:space="preserve"> </w:t>
      </w:r>
      <w:r>
        <w:rPr>
          <w:spacing w:val="2"/>
        </w:rPr>
        <w:t>i</w:t>
      </w:r>
      <w:r>
        <w:t>s</w:t>
      </w:r>
      <w:r>
        <w:rPr>
          <w:spacing w:val="-1"/>
        </w:rPr>
        <w:t xml:space="preserve"> </w:t>
      </w:r>
      <w:r>
        <w:t>t</w:t>
      </w:r>
      <w:r>
        <w:rPr>
          <w:spacing w:val="-1"/>
        </w:rPr>
        <w:t>h</w:t>
      </w:r>
      <w:r>
        <w:t xml:space="preserve">e </w:t>
      </w:r>
      <w:r>
        <w:rPr>
          <w:spacing w:val="2"/>
        </w:rPr>
        <w:t>i</w:t>
      </w:r>
      <w:r>
        <w:rPr>
          <w:spacing w:val="-1"/>
        </w:rPr>
        <w:t>m</w:t>
      </w:r>
      <w:r>
        <w:t>porta</w:t>
      </w:r>
      <w:r>
        <w:rPr>
          <w:spacing w:val="-1"/>
        </w:rPr>
        <w:t>n</w:t>
      </w:r>
      <w:r>
        <w:t>t</w:t>
      </w:r>
      <w:r>
        <w:rPr>
          <w:spacing w:val="-1"/>
        </w:rPr>
        <w:t xml:space="preserve"> </w:t>
      </w:r>
      <w:r>
        <w:rPr>
          <w:spacing w:val="2"/>
        </w:rPr>
        <w:t>t</w:t>
      </w:r>
      <w:r>
        <w:rPr>
          <w:spacing w:val="-1"/>
        </w:rPr>
        <w:t>h</w:t>
      </w:r>
      <w:r>
        <w:rPr>
          <w:spacing w:val="2"/>
        </w:rPr>
        <w:t>i</w:t>
      </w:r>
      <w:r>
        <w:rPr>
          <w:spacing w:val="-1"/>
        </w:rPr>
        <w:t>ng</w:t>
      </w:r>
      <w:r>
        <w:t>,</w:t>
      </w:r>
      <w:r>
        <w:rPr>
          <w:spacing w:val="2"/>
        </w:rPr>
        <w:t xml:space="preserve"> </w:t>
      </w:r>
      <w:r>
        <w:rPr>
          <w:spacing w:val="-1"/>
        </w:rPr>
        <w:t>n</w:t>
      </w:r>
      <w:r>
        <w:rPr>
          <w:spacing w:val="1"/>
        </w:rPr>
        <w:t>o</w:t>
      </w:r>
      <w:r>
        <w:t xml:space="preserve">t </w:t>
      </w:r>
      <w:r>
        <w:rPr>
          <w:spacing w:val="-2"/>
        </w:rPr>
        <w:t>w</w:t>
      </w:r>
      <w:r>
        <w:rPr>
          <w:spacing w:val="1"/>
        </w:rPr>
        <w:t>h</w:t>
      </w:r>
      <w:r>
        <w:t>at</w:t>
      </w:r>
      <w:r>
        <w:rPr>
          <w:spacing w:val="1"/>
        </w:rPr>
        <w:t xml:space="preserve"> </w:t>
      </w:r>
      <w:r>
        <w:rPr>
          <w:spacing w:val="2"/>
        </w:rPr>
        <w:t>t</w:t>
      </w:r>
      <w:r>
        <w:rPr>
          <w:spacing w:val="-1"/>
        </w:rPr>
        <w:t>h</w:t>
      </w:r>
      <w:r>
        <w:t xml:space="preserve">at </w:t>
      </w:r>
      <w:r>
        <w:rPr>
          <w:spacing w:val="-2"/>
        </w:rPr>
        <w:t>f</w:t>
      </w:r>
      <w:r>
        <w:rPr>
          <w:spacing w:val="1"/>
        </w:rPr>
        <w:t>o</w:t>
      </w:r>
      <w:r>
        <w:rPr>
          <w:spacing w:val="3"/>
        </w:rPr>
        <w:t>r</w:t>
      </w:r>
      <w:r>
        <w:t>m</w:t>
      </w:r>
      <w:r>
        <w:rPr>
          <w:spacing w:val="-5"/>
        </w:rPr>
        <w:t xml:space="preserve"> </w:t>
      </w:r>
      <w:r>
        <w:t>repres</w:t>
      </w:r>
      <w:r>
        <w:rPr>
          <w:spacing w:val="3"/>
        </w:rPr>
        <w:t>e</w:t>
      </w:r>
      <w:r>
        <w:rPr>
          <w:spacing w:val="-1"/>
        </w:rPr>
        <w:t>n</w:t>
      </w:r>
      <w:r>
        <w:t>ts.</w:t>
      </w:r>
      <w:r>
        <w:rPr>
          <w:spacing w:val="-4"/>
        </w:rPr>
        <w:t xml:space="preserve"> </w:t>
      </w:r>
      <w:r>
        <w:rPr>
          <w:spacing w:val="1"/>
        </w:rPr>
        <w:t>B</w:t>
      </w:r>
      <w:r>
        <w:t>ecause t</w:t>
      </w:r>
      <w:r>
        <w:rPr>
          <w:spacing w:val="-1"/>
        </w:rPr>
        <w:t>h</w:t>
      </w:r>
      <w:r>
        <w:t>e ro</w:t>
      </w:r>
      <w:r>
        <w:rPr>
          <w:spacing w:val="-1"/>
        </w:rPr>
        <w:t>u</w:t>
      </w:r>
      <w:r>
        <w:rPr>
          <w:spacing w:val="2"/>
        </w:rPr>
        <w:t>t</w:t>
      </w:r>
      <w:r>
        <w:t>i</w:t>
      </w:r>
      <w:r>
        <w:rPr>
          <w:spacing w:val="-1"/>
        </w:rPr>
        <w:t>n</w:t>
      </w:r>
      <w:r>
        <w:t>e</w:t>
      </w:r>
      <w:r>
        <w:rPr>
          <w:spacing w:val="1"/>
        </w:rPr>
        <w:t xml:space="preserve"> </w:t>
      </w:r>
      <w:r>
        <w:rPr>
          <w:spacing w:val="-2"/>
        </w:rPr>
        <w:t>m</w:t>
      </w:r>
      <w:r>
        <w:rPr>
          <w:spacing w:val="3"/>
        </w:rPr>
        <w:t>a</w:t>
      </w:r>
      <w:r>
        <w:t>y</w:t>
      </w:r>
      <w:r>
        <w:rPr>
          <w:spacing w:val="-6"/>
        </w:rPr>
        <w:t xml:space="preserve"> </w:t>
      </w:r>
      <w:r>
        <w:t>operate</w:t>
      </w:r>
      <w:r>
        <w:rPr>
          <w:spacing w:val="-5"/>
        </w:rPr>
        <w:t xml:space="preserve"> </w:t>
      </w:r>
      <w:r>
        <w:t>on</w:t>
      </w:r>
      <w:r>
        <w:rPr>
          <w:spacing w:val="-3"/>
        </w:rPr>
        <w:t xml:space="preserve"> </w:t>
      </w:r>
      <w:r>
        <w:rPr>
          <w:spacing w:val="-2"/>
        </w:rPr>
        <w:t>f</w:t>
      </w:r>
      <w:r>
        <w:rPr>
          <w:spacing w:val="1"/>
        </w:rPr>
        <w:t>o</w:t>
      </w:r>
      <w:r>
        <w:rPr>
          <w:spacing w:val="3"/>
        </w:rPr>
        <w:t>r</w:t>
      </w:r>
      <w:r>
        <w:rPr>
          <w:spacing w:val="-2"/>
        </w:rPr>
        <w:t>m</w:t>
      </w:r>
      <w:r>
        <w:t>s of</w:t>
      </w:r>
      <w:r>
        <w:rPr>
          <w:spacing w:val="-1"/>
        </w:rPr>
        <w:t xml:space="preserve"> </w:t>
      </w:r>
      <w:r>
        <w:rPr>
          <w:spacing w:val="-2"/>
        </w:rPr>
        <w:t>m</w:t>
      </w:r>
      <w:r>
        <w:rPr>
          <w:spacing w:val="3"/>
        </w:rPr>
        <w:t>a</w:t>
      </w:r>
      <w:r>
        <w:t>ny</w:t>
      </w:r>
      <w:r>
        <w:rPr>
          <w:spacing w:val="-6"/>
        </w:rPr>
        <w:t xml:space="preserve"> </w:t>
      </w:r>
      <w:r>
        <w:t>d</w:t>
      </w:r>
      <w:r>
        <w:rPr>
          <w:spacing w:val="2"/>
        </w:rPr>
        <w:t>i</w:t>
      </w:r>
      <w:r>
        <w:rPr>
          <w:spacing w:val="-2"/>
        </w:rPr>
        <w:t>ff</w:t>
      </w:r>
      <w:r>
        <w:t>er</w:t>
      </w:r>
      <w:r>
        <w:rPr>
          <w:spacing w:val="3"/>
        </w:rPr>
        <w:t>e</w:t>
      </w:r>
      <w:r>
        <w:rPr>
          <w:spacing w:val="-1"/>
        </w:rPr>
        <w:t>n</w:t>
      </w:r>
      <w:r>
        <w:t>t</w:t>
      </w:r>
      <w:r>
        <w:rPr>
          <w:spacing w:val="-1"/>
        </w:rPr>
        <w:t xml:space="preserve"> </w:t>
      </w:r>
      <w:r>
        <w:rPr>
          <w:spacing w:val="2"/>
        </w:rPr>
        <w:t>t</w:t>
      </w:r>
      <w:r>
        <w:rPr>
          <w:spacing w:val="-4"/>
        </w:rPr>
        <w:t>y</w:t>
      </w:r>
      <w:r>
        <w:t>pe</w:t>
      </w:r>
      <w:r>
        <w:rPr>
          <w:spacing w:val="2"/>
        </w:rPr>
        <w:t>s</w:t>
      </w:r>
      <w:r>
        <w:t>,</w:t>
      </w:r>
      <w:r>
        <w:rPr>
          <w:spacing w:val="2"/>
        </w:rPr>
        <w:t xml:space="preserve"> </w:t>
      </w:r>
      <w:r>
        <w:rPr>
          <w:spacing w:val="-4"/>
        </w:rPr>
        <w:t>y</w:t>
      </w:r>
      <w:r>
        <w:rPr>
          <w:spacing w:val="1"/>
        </w:rPr>
        <w:t>o</w:t>
      </w:r>
      <w:r>
        <w:t>u</w:t>
      </w:r>
      <w:r>
        <w:rPr>
          <w:spacing w:val="-2"/>
        </w:rPr>
        <w:t xml:space="preserve"> </w:t>
      </w:r>
      <w:r>
        <w:t>do</w:t>
      </w:r>
      <w:r>
        <w:rPr>
          <w:spacing w:val="-1"/>
        </w:rPr>
        <w:t xml:space="preserve"> n</w:t>
      </w:r>
      <w:r>
        <w:rPr>
          <w:spacing w:val="1"/>
        </w:rPr>
        <w:t>o</w:t>
      </w:r>
      <w:r>
        <w:t xml:space="preserve">t </w:t>
      </w:r>
      <w:r>
        <w:rPr>
          <w:spacing w:val="-1"/>
        </w:rPr>
        <w:t>n</w:t>
      </w:r>
      <w:r>
        <w:t>ece</w:t>
      </w:r>
      <w:r>
        <w:rPr>
          <w:spacing w:val="2"/>
        </w:rPr>
        <w:t>s</w:t>
      </w:r>
      <w:r>
        <w:t>sari</w:t>
      </w:r>
      <w:r>
        <w:rPr>
          <w:spacing w:val="2"/>
        </w:rPr>
        <w:t>l</w:t>
      </w:r>
      <w:r>
        <w:t>y</w:t>
      </w:r>
      <w:r>
        <w:rPr>
          <w:spacing w:val="-1"/>
        </w:rPr>
        <w:t xml:space="preserve"> n</w:t>
      </w:r>
      <w:r>
        <w:t xml:space="preserve">eed a </w:t>
      </w:r>
      <w:r>
        <w:rPr>
          <w:spacing w:val="2"/>
        </w:rPr>
        <w:t>B</w:t>
      </w:r>
      <w:r>
        <w:t>aseN</w:t>
      </w:r>
      <w:r>
        <w:rPr>
          <w:spacing w:val="3"/>
        </w:rPr>
        <w:t>a</w:t>
      </w:r>
      <w:r>
        <w:rPr>
          <w:spacing w:val="-4"/>
        </w:rPr>
        <w:t>m</w:t>
      </w:r>
      <w:r>
        <w:t>e. H</w:t>
      </w:r>
      <w:r>
        <w:rPr>
          <w:spacing w:val="4"/>
        </w:rPr>
        <w:t>o</w:t>
      </w:r>
      <w:r>
        <w:rPr>
          <w:spacing w:val="-2"/>
        </w:rPr>
        <w:t>w</w:t>
      </w:r>
      <w:r>
        <w:t>e</w:t>
      </w:r>
      <w:r>
        <w:rPr>
          <w:spacing w:val="-1"/>
        </w:rPr>
        <w:t>v</w:t>
      </w:r>
      <w:r>
        <w:t xml:space="preserve">er, </w:t>
      </w:r>
      <w:r>
        <w:rPr>
          <w:spacing w:val="2"/>
        </w:rPr>
        <w:t>i</w:t>
      </w:r>
      <w:r>
        <w:t xml:space="preserve">f </w:t>
      </w:r>
      <w:r>
        <w:rPr>
          <w:spacing w:val="-4"/>
        </w:rPr>
        <w:t>y</w:t>
      </w:r>
      <w:r>
        <w:rPr>
          <w:spacing w:val="4"/>
        </w:rPr>
        <w:t>o</w:t>
      </w:r>
      <w:r>
        <w:t>u</w:t>
      </w:r>
      <w:r>
        <w:rPr>
          <w:spacing w:val="-2"/>
        </w:rPr>
        <w:t xml:space="preserve"> </w:t>
      </w:r>
      <w:r>
        <w:rPr>
          <w:spacing w:val="-1"/>
        </w:rPr>
        <w:t>h</w:t>
      </w:r>
      <w:r>
        <w:rPr>
          <w:spacing w:val="3"/>
        </w:rPr>
        <w:t>a</w:t>
      </w:r>
      <w:r>
        <w:rPr>
          <w:spacing w:val="-1"/>
        </w:rPr>
        <w:t>v</w:t>
      </w:r>
      <w:r>
        <w:t>e</w:t>
      </w:r>
      <w:r>
        <w:rPr>
          <w:spacing w:val="2"/>
        </w:rPr>
        <w:t xml:space="preserve"> </w:t>
      </w:r>
      <w:r>
        <w:rPr>
          <w:spacing w:val="-4"/>
        </w:rPr>
        <w:t>m</w:t>
      </w:r>
      <w:r>
        <w:rPr>
          <w:spacing w:val="1"/>
        </w:rPr>
        <w:t>o</w:t>
      </w:r>
      <w:r>
        <w:t>re</w:t>
      </w:r>
      <w:r>
        <w:rPr>
          <w:spacing w:val="-1"/>
        </w:rPr>
        <w:t xml:space="preserve"> </w:t>
      </w:r>
      <w:r>
        <w:t>t</w:t>
      </w:r>
      <w:r>
        <w:rPr>
          <w:spacing w:val="-1"/>
        </w:rPr>
        <w:t>h</w:t>
      </w:r>
      <w:r>
        <w:rPr>
          <w:spacing w:val="3"/>
        </w:rPr>
        <w:t>a</w:t>
      </w:r>
      <w:r>
        <w:t>n</w:t>
      </w:r>
      <w:r>
        <w:rPr>
          <w:spacing w:val="-2"/>
        </w:rPr>
        <w:t xml:space="preserve"> </w:t>
      </w:r>
      <w:r>
        <w:t>o</w:t>
      </w:r>
      <w:r>
        <w:rPr>
          <w:spacing w:val="-1"/>
        </w:rPr>
        <w:t>n</w:t>
      </w:r>
      <w:r>
        <w:t>e ob</w:t>
      </w:r>
      <w:r>
        <w:rPr>
          <w:spacing w:val="2"/>
        </w:rPr>
        <w:t>j</w:t>
      </w:r>
      <w:r>
        <w:t>ect</w:t>
      </w:r>
      <w:r>
        <w:rPr>
          <w:spacing w:val="-1"/>
        </w:rPr>
        <w:t xml:space="preserve"> </w:t>
      </w:r>
      <w:r>
        <w:t>of</w:t>
      </w:r>
      <w:r>
        <w:rPr>
          <w:spacing w:val="-3"/>
        </w:rPr>
        <w:t xml:space="preserve"> </w:t>
      </w:r>
      <w:r>
        <w:t>a t</w:t>
      </w:r>
      <w:r>
        <w:rPr>
          <w:spacing w:val="-4"/>
        </w:rPr>
        <w:t>y</w:t>
      </w:r>
      <w:r>
        <w:t>pe re</w:t>
      </w:r>
      <w:r>
        <w:rPr>
          <w:spacing w:val="-2"/>
        </w:rPr>
        <w:t>f</w:t>
      </w:r>
      <w:r>
        <w:t>er</w:t>
      </w:r>
      <w:r>
        <w:rPr>
          <w:spacing w:val="3"/>
        </w:rPr>
        <w:t>e</w:t>
      </w:r>
      <w:r>
        <w:rPr>
          <w:spacing w:val="-1"/>
        </w:rPr>
        <w:t>n</w:t>
      </w:r>
      <w:r>
        <w:t>ced</w:t>
      </w:r>
      <w:r>
        <w:rPr>
          <w:spacing w:val="-1"/>
        </w:rPr>
        <w:t xml:space="preserve"> </w:t>
      </w:r>
      <w:r>
        <w:t>in</w:t>
      </w:r>
      <w:r>
        <w:rPr>
          <w:spacing w:val="-3"/>
        </w:rPr>
        <w:t xml:space="preserve"> </w:t>
      </w:r>
      <w:r>
        <w:rPr>
          <w:spacing w:val="2"/>
        </w:rPr>
        <w:t>t</w:t>
      </w:r>
      <w:r>
        <w:rPr>
          <w:spacing w:val="-1"/>
        </w:rPr>
        <w:t>h</w:t>
      </w:r>
      <w:r>
        <w:t>e r</w:t>
      </w:r>
      <w:r>
        <w:rPr>
          <w:spacing w:val="1"/>
        </w:rPr>
        <w:t>o</w:t>
      </w:r>
      <w:r>
        <w:t>utine,</w:t>
      </w:r>
      <w:r>
        <w:rPr>
          <w:spacing w:val="3"/>
        </w:rPr>
        <w:t xml:space="preserve"> </w:t>
      </w:r>
      <w:r>
        <w:rPr>
          <w:spacing w:val="-4"/>
        </w:rPr>
        <w:t>y</w:t>
      </w:r>
      <w:r>
        <w:rPr>
          <w:spacing w:val="4"/>
        </w:rPr>
        <w:t>o</w:t>
      </w:r>
      <w:r>
        <w:t>u</w:t>
      </w:r>
      <w:r>
        <w:rPr>
          <w:spacing w:val="2"/>
        </w:rPr>
        <w:t xml:space="preserve"> </w:t>
      </w:r>
      <w:r>
        <w:rPr>
          <w:spacing w:val="-1"/>
        </w:rPr>
        <w:t>m</w:t>
      </w:r>
      <w:r>
        <w:rPr>
          <w:spacing w:val="1"/>
        </w:rPr>
        <w:t>u</w:t>
      </w:r>
      <w:r>
        <w:t>st</w:t>
      </w:r>
      <w:r>
        <w:rPr>
          <w:spacing w:val="-2"/>
        </w:rPr>
        <w:t xml:space="preserve"> </w:t>
      </w:r>
      <w:r>
        <w:t>h</w:t>
      </w:r>
      <w:r>
        <w:rPr>
          <w:spacing w:val="3"/>
        </w:rPr>
        <w:t>a</w:t>
      </w:r>
      <w:r>
        <w:t>ve</w:t>
      </w:r>
      <w:r>
        <w:rPr>
          <w:spacing w:val="-1"/>
        </w:rPr>
        <w:t xml:space="preserve"> </w:t>
      </w:r>
      <w:r>
        <w:t>a</w:t>
      </w:r>
      <w:r>
        <w:rPr>
          <w:spacing w:val="-1"/>
        </w:rPr>
        <w:t xml:space="preserve"> </w:t>
      </w:r>
      <w:r>
        <w:rPr>
          <w:spacing w:val="2"/>
        </w:rPr>
        <w:t>B</w:t>
      </w:r>
      <w:r>
        <w:t>aseN</w:t>
      </w:r>
      <w:r>
        <w:rPr>
          <w:spacing w:val="3"/>
        </w:rPr>
        <w:t>a</w:t>
      </w:r>
      <w:r>
        <w:rPr>
          <w:spacing w:val="-4"/>
        </w:rPr>
        <w:t>m</w:t>
      </w:r>
      <w:r>
        <w:t xml:space="preserve">e </w:t>
      </w:r>
      <w:r>
        <w:rPr>
          <w:spacing w:val="4"/>
        </w:rPr>
        <w:t>o</w:t>
      </w:r>
      <w:r>
        <w:t>n</w:t>
      </w:r>
      <w:r>
        <w:rPr>
          <w:spacing w:val="-2"/>
        </w:rPr>
        <w:t xml:space="preserve"> </w:t>
      </w:r>
      <w:r>
        <w:t>all</w:t>
      </w:r>
      <w:r>
        <w:rPr>
          <w:spacing w:val="-2"/>
        </w:rPr>
        <w:t xml:space="preserve"> </w:t>
      </w:r>
      <w:r>
        <w:rPr>
          <w:spacing w:val="1"/>
        </w:rPr>
        <w:t>b</w:t>
      </w:r>
      <w:r>
        <w:rPr>
          <w:spacing w:val="-1"/>
        </w:rPr>
        <w:t>u</w:t>
      </w:r>
      <w:r>
        <w:t>t</w:t>
      </w:r>
      <w:r>
        <w:rPr>
          <w:spacing w:val="-1"/>
        </w:rPr>
        <w:t xml:space="preserve"> </w:t>
      </w:r>
      <w:r>
        <w:rPr>
          <w:spacing w:val="1"/>
        </w:rPr>
        <w:t>o</w:t>
      </w:r>
      <w:r>
        <w:rPr>
          <w:spacing w:val="-1"/>
        </w:rPr>
        <w:t>n</w:t>
      </w:r>
      <w:r>
        <w:t>e</w:t>
      </w:r>
      <w:r>
        <w:rPr>
          <w:spacing w:val="-1"/>
        </w:rPr>
        <w:t xml:space="preserve"> </w:t>
      </w:r>
      <w:r>
        <w:rPr>
          <w:spacing w:val="4"/>
        </w:rPr>
        <w:t>o</w:t>
      </w:r>
      <w:r>
        <w:t>f</w:t>
      </w:r>
      <w:r>
        <w:rPr>
          <w:spacing w:val="-2"/>
        </w:rPr>
        <w:t xml:space="preserve"> </w:t>
      </w:r>
      <w:r>
        <w:t>the</w:t>
      </w:r>
      <w:r>
        <w:rPr>
          <w:spacing w:val="-2"/>
        </w:rPr>
        <w:t xml:space="preserve"> </w:t>
      </w:r>
      <w:r>
        <w:rPr>
          <w:spacing w:val="1"/>
        </w:rPr>
        <w:t>ob</w:t>
      </w:r>
      <w:r>
        <w:rPr>
          <w:spacing w:val="2"/>
        </w:rPr>
        <w:t>j</w:t>
      </w:r>
      <w:r>
        <w:t>ect</w:t>
      </w:r>
      <w:r>
        <w:rPr>
          <w:spacing w:val="-1"/>
        </w:rPr>
        <w:t xml:space="preserve"> </w:t>
      </w:r>
      <w:r>
        <w:t>n</w:t>
      </w:r>
      <w:r>
        <w:rPr>
          <w:spacing w:val="3"/>
        </w:rPr>
        <w:t>a</w:t>
      </w:r>
      <w:r>
        <w:rPr>
          <w:spacing w:val="-4"/>
        </w:rPr>
        <w:t>m</w:t>
      </w:r>
      <w:r>
        <w:t>es</w:t>
      </w:r>
      <w:r>
        <w:rPr>
          <w:spacing w:val="-1"/>
        </w:rPr>
        <w:t xml:space="preserve"> </w:t>
      </w:r>
      <w:r>
        <w:t xml:space="preserve">to </w:t>
      </w:r>
      <w:r>
        <w:rPr>
          <w:spacing w:val="1"/>
        </w:rPr>
        <w:t>d</w:t>
      </w:r>
      <w:r>
        <w:t>if</w:t>
      </w:r>
      <w:r>
        <w:rPr>
          <w:spacing w:val="-2"/>
        </w:rPr>
        <w:t>f</w:t>
      </w:r>
      <w:r>
        <w:t>er</w:t>
      </w:r>
      <w:r>
        <w:rPr>
          <w:spacing w:val="3"/>
        </w:rPr>
        <w:t>e</w:t>
      </w:r>
      <w:r>
        <w:rPr>
          <w:spacing w:val="-1"/>
        </w:rPr>
        <w:t>n</w:t>
      </w:r>
      <w:r>
        <w:t>tiate</w:t>
      </w:r>
      <w:r>
        <w:rPr>
          <w:spacing w:val="-1"/>
        </w:rPr>
        <w:t xml:space="preserve"> </w:t>
      </w:r>
      <w:r>
        <w:rPr>
          <w:spacing w:val="2"/>
        </w:rPr>
        <w:t>t</w:t>
      </w:r>
      <w:r>
        <w:rPr>
          <w:spacing w:val="-1"/>
        </w:rPr>
        <w:t>h</w:t>
      </w:r>
      <w:r>
        <w:rPr>
          <w:spacing w:val="3"/>
        </w:rPr>
        <w:t>e</w:t>
      </w:r>
      <w:r>
        <w:rPr>
          <w:spacing w:val="-1"/>
        </w:rPr>
        <w:t>m</w:t>
      </w:r>
      <w:r>
        <w:t>.</w:t>
      </w:r>
      <w:r>
        <w:rPr>
          <w:spacing w:val="-1"/>
        </w:rPr>
        <w:t xml:space="preserve"> </w:t>
      </w:r>
      <w:r>
        <w:t>In</w:t>
      </w:r>
      <w:r>
        <w:rPr>
          <w:spacing w:val="-2"/>
        </w:rPr>
        <w:t xml:space="preserve"> </w:t>
      </w:r>
      <w:r>
        <w:t>a</w:t>
      </w:r>
      <w:r>
        <w:rPr>
          <w:spacing w:val="1"/>
        </w:rPr>
        <w:t>dd</w:t>
      </w:r>
      <w:r>
        <w:t>iti</w:t>
      </w:r>
      <w:r>
        <w:rPr>
          <w:spacing w:val="1"/>
        </w:rPr>
        <w:t>o</w:t>
      </w:r>
      <w:r>
        <w:t xml:space="preserve">n, </w:t>
      </w:r>
      <w:r>
        <w:rPr>
          <w:spacing w:val="-1"/>
        </w:rPr>
        <w:t>un</w:t>
      </w:r>
      <w:r>
        <w:t>l</w:t>
      </w:r>
      <w:r>
        <w:rPr>
          <w:spacing w:val="3"/>
        </w:rPr>
        <w:t>e</w:t>
      </w:r>
      <w:r>
        <w:t>ss</w:t>
      </w:r>
      <w:r>
        <w:rPr>
          <w:spacing w:val="1"/>
        </w:rPr>
        <w:t xml:space="preserve"> </w:t>
      </w:r>
      <w:r>
        <w:rPr>
          <w:spacing w:val="2"/>
        </w:rPr>
        <w:t>t</w:t>
      </w:r>
      <w:r>
        <w:rPr>
          <w:spacing w:val="-1"/>
        </w:rPr>
        <w:t>h</w:t>
      </w:r>
      <w:r>
        <w:t>e ro</w:t>
      </w:r>
      <w:r>
        <w:rPr>
          <w:spacing w:val="-1"/>
        </w:rPr>
        <w:t>u</w:t>
      </w:r>
      <w:r>
        <w:t>t</w:t>
      </w:r>
      <w:r>
        <w:rPr>
          <w:spacing w:val="2"/>
        </w:rPr>
        <w:t>i</w:t>
      </w:r>
      <w:r>
        <w:rPr>
          <w:spacing w:val="-1"/>
        </w:rPr>
        <w:t>n</w:t>
      </w:r>
      <w:r>
        <w:t>e</w:t>
      </w:r>
      <w:r>
        <w:rPr>
          <w:spacing w:val="-1"/>
        </w:rPr>
        <w:t xml:space="preserve"> </w:t>
      </w:r>
      <w:r>
        <w:t>is</w:t>
      </w:r>
      <w:r>
        <w:rPr>
          <w:spacing w:val="2"/>
        </w:rPr>
        <w:t xml:space="preserve"> </w:t>
      </w:r>
      <w:r>
        <w:rPr>
          <w:spacing w:val="-1"/>
        </w:rPr>
        <w:t>g</w:t>
      </w:r>
      <w:r>
        <w:t>e</w:t>
      </w:r>
      <w:r>
        <w:rPr>
          <w:spacing w:val="-1"/>
        </w:rPr>
        <w:t>n</w:t>
      </w:r>
      <w:r>
        <w:t>eric, the</w:t>
      </w:r>
      <w:r>
        <w:rPr>
          <w:spacing w:val="-1"/>
        </w:rPr>
        <w:t xml:space="preserve"> </w:t>
      </w:r>
      <w:r>
        <w:rPr>
          <w:spacing w:val="2"/>
        </w:rPr>
        <w:t>B</w:t>
      </w:r>
      <w:r>
        <w:t>aseN</w:t>
      </w:r>
      <w:r>
        <w:rPr>
          <w:spacing w:val="3"/>
        </w:rPr>
        <w:t>a</w:t>
      </w:r>
      <w:r>
        <w:rPr>
          <w:spacing w:val="-1"/>
        </w:rPr>
        <w:t>m</w:t>
      </w:r>
      <w:r>
        <w:t>e con</w:t>
      </w:r>
      <w:r>
        <w:rPr>
          <w:spacing w:val="-1"/>
        </w:rPr>
        <w:t>v</w:t>
      </w:r>
      <w:r>
        <w:rPr>
          <w:spacing w:val="3"/>
        </w:rPr>
        <w:t>e</w:t>
      </w:r>
      <w:r>
        <w:rPr>
          <w:spacing w:val="-1"/>
        </w:rPr>
        <w:t>y</w:t>
      </w:r>
      <w:r>
        <w:t>s</w:t>
      </w:r>
      <w:r>
        <w:rPr>
          <w:spacing w:val="-2"/>
        </w:rPr>
        <w:t xml:space="preserve"> </w:t>
      </w:r>
      <w:r>
        <w:t>in</w:t>
      </w:r>
      <w:r>
        <w:rPr>
          <w:spacing w:val="-2"/>
        </w:rPr>
        <w:t>f</w:t>
      </w:r>
      <w:r>
        <w:rPr>
          <w:spacing w:val="1"/>
        </w:rPr>
        <w:t>o</w:t>
      </w:r>
      <w:r>
        <w:rPr>
          <w:spacing w:val="3"/>
        </w:rPr>
        <w:t>r</w:t>
      </w:r>
      <w:r>
        <w:rPr>
          <w:spacing w:val="-4"/>
        </w:rPr>
        <w:t>m</w:t>
      </w:r>
      <w:r>
        <w:t>a</w:t>
      </w:r>
      <w:r>
        <w:rPr>
          <w:spacing w:val="2"/>
        </w:rPr>
        <w:t>t</w:t>
      </w:r>
      <w:r>
        <w:t>ion</w:t>
      </w:r>
      <w:r>
        <w:rPr>
          <w:spacing w:val="-3"/>
        </w:rPr>
        <w:t xml:space="preserve"> </w:t>
      </w:r>
      <w:r>
        <w:t>abo</w:t>
      </w:r>
      <w:r>
        <w:rPr>
          <w:spacing w:val="-1"/>
        </w:rPr>
        <w:t>u</w:t>
      </w:r>
      <w:r>
        <w:t>t</w:t>
      </w:r>
      <w:r>
        <w:rPr>
          <w:spacing w:val="-2"/>
        </w:rPr>
        <w:t xml:space="preserve"> </w:t>
      </w:r>
      <w:r>
        <w:rPr>
          <w:spacing w:val="2"/>
        </w:rPr>
        <w:t>t</w:t>
      </w:r>
      <w:r>
        <w:rPr>
          <w:spacing w:val="-1"/>
        </w:rPr>
        <w:t>h</w:t>
      </w:r>
      <w:r>
        <w:t xml:space="preserve">e </w:t>
      </w:r>
      <w:r>
        <w:rPr>
          <w:spacing w:val="-1"/>
        </w:rPr>
        <w:t>v</w:t>
      </w:r>
      <w:r>
        <w:t xml:space="preserve">ariable. In </w:t>
      </w:r>
      <w:r>
        <w:rPr>
          <w:spacing w:val="-4"/>
        </w:rPr>
        <w:t>m</w:t>
      </w:r>
      <w:r>
        <w:rPr>
          <w:spacing w:val="4"/>
        </w:rPr>
        <w:t>o</w:t>
      </w:r>
      <w:r>
        <w:t>st</w:t>
      </w:r>
      <w:r>
        <w:rPr>
          <w:spacing w:val="-1"/>
        </w:rPr>
        <w:t xml:space="preserve"> </w:t>
      </w:r>
      <w:r>
        <w:t>cases,</w:t>
      </w:r>
      <w:r>
        <w:rPr>
          <w:spacing w:val="-4"/>
        </w:rPr>
        <w:t xml:space="preserve"> </w:t>
      </w:r>
      <w:r>
        <w:t xml:space="preserve">a </w:t>
      </w:r>
      <w:r>
        <w:rPr>
          <w:spacing w:val="-1"/>
        </w:rPr>
        <w:t>v</w:t>
      </w:r>
      <w:r>
        <w:t>ariable</w:t>
      </w:r>
      <w:r>
        <w:rPr>
          <w:spacing w:val="1"/>
        </w:rPr>
        <w:t xml:space="preserve"> </w:t>
      </w:r>
      <w:r>
        <w:t>s</w:t>
      </w:r>
      <w:r>
        <w:rPr>
          <w:spacing w:val="-1"/>
        </w:rPr>
        <w:t>h</w:t>
      </w:r>
      <w:r>
        <w:rPr>
          <w:spacing w:val="4"/>
        </w:rPr>
        <w:t>o</w:t>
      </w:r>
      <w:r>
        <w:rPr>
          <w:spacing w:val="-1"/>
        </w:rPr>
        <w:t>u</w:t>
      </w:r>
      <w:r>
        <w:t>ld i</w:t>
      </w:r>
      <w:r>
        <w:rPr>
          <w:spacing w:val="-1"/>
        </w:rPr>
        <w:t>n</w:t>
      </w:r>
      <w:r>
        <w:t>c</w:t>
      </w:r>
      <w:r>
        <w:rPr>
          <w:spacing w:val="2"/>
        </w:rPr>
        <w:t>l</w:t>
      </w:r>
      <w:r>
        <w:rPr>
          <w:spacing w:val="-1"/>
        </w:rPr>
        <w:t>u</w:t>
      </w:r>
      <w:r>
        <w:rPr>
          <w:spacing w:val="1"/>
        </w:rPr>
        <w:t>d</w:t>
      </w:r>
      <w:r>
        <w:t xml:space="preserve">e a </w:t>
      </w:r>
      <w:r>
        <w:rPr>
          <w:spacing w:val="2"/>
        </w:rPr>
        <w:t>B</w:t>
      </w:r>
      <w:r>
        <w:t>aseN</w:t>
      </w:r>
      <w:r>
        <w:rPr>
          <w:spacing w:val="3"/>
        </w:rPr>
        <w:t>a</w:t>
      </w:r>
      <w:r>
        <w:rPr>
          <w:spacing w:val="-4"/>
        </w:rPr>
        <w:t>m</w:t>
      </w:r>
      <w:r>
        <w:t>e.</w:t>
      </w:r>
    </w:p>
    <w:p w:rsidR="000A6564" w:rsidRDefault="000A6564" w:rsidP="007D79A5">
      <w:pPr>
        <w:pStyle w:val="DP-HeadingA"/>
      </w:pPr>
      <w:bookmarkStart w:id="739" w:name="_Toc293915026"/>
      <w:r>
        <w:t>Tags</w:t>
      </w:r>
      <w:bookmarkEnd w:id="739"/>
    </w:p>
    <w:p w:rsidR="000A6564" w:rsidRDefault="000A6564" w:rsidP="0073122B">
      <w:pPr>
        <w:pStyle w:val="DP-Bodytext"/>
      </w:pPr>
      <w:r>
        <w:t>Use</w:t>
      </w:r>
      <w:r>
        <w:rPr>
          <w:spacing w:val="-3"/>
        </w:rPr>
        <w:t xml:space="preserve"> </w:t>
      </w:r>
      <w:r>
        <w:t>the</w:t>
      </w:r>
      <w:r>
        <w:rPr>
          <w:spacing w:val="-2"/>
        </w:rPr>
        <w:t xml:space="preserve"> </w:t>
      </w:r>
      <w:r>
        <w:t>te</w:t>
      </w:r>
      <w:r>
        <w:rPr>
          <w:spacing w:val="3"/>
        </w:rPr>
        <w:t>c</w:t>
      </w:r>
      <w:r>
        <w:rPr>
          <w:spacing w:val="1"/>
        </w:rPr>
        <w:t>h</w:t>
      </w:r>
      <w:r>
        <w:t>ni</w:t>
      </w:r>
      <w:r>
        <w:rPr>
          <w:spacing w:val="1"/>
        </w:rPr>
        <w:t>q</w:t>
      </w:r>
      <w:r>
        <w:rPr>
          <w:spacing w:val="-1"/>
        </w:rPr>
        <w:t>u</w:t>
      </w:r>
      <w:r>
        <w:t>es</w:t>
      </w:r>
      <w:r>
        <w:rPr>
          <w:spacing w:val="-1"/>
        </w:rPr>
        <w:t xml:space="preserve"> </w:t>
      </w:r>
      <w:r>
        <w:rPr>
          <w:spacing w:val="1"/>
        </w:rPr>
        <w:t>d</w:t>
      </w:r>
      <w:r>
        <w:t>escri</w:t>
      </w:r>
      <w:r>
        <w:rPr>
          <w:spacing w:val="1"/>
        </w:rPr>
        <w:t>b</w:t>
      </w:r>
      <w:r>
        <w:t>ed in</w:t>
      </w:r>
      <w:r>
        <w:rPr>
          <w:spacing w:val="-2"/>
        </w:rPr>
        <w:t xml:space="preserve"> </w:t>
      </w:r>
      <w:r>
        <w:rPr>
          <w:spacing w:val="2"/>
        </w:rPr>
        <w:t>t</w:t>
      </w:r>
      <w:r>
        <w:rPr>
          <w:spacing w:val="-1"/>
        </w:rPr>
        <w:t>h</w:t>
      </w:r>
      <w:r>
        <w:t>e</w:t>
      </w:r>
      <w:r>
        <w:rPr>
          <w:spacing w:val="2"/>
        </w:rPr>
        <w:t xml:space="preserve"> </w:t>
      </w:r>
      <w:r>
        <w:rPr>
          <w:spacing w:val="-2"/>
        </w:rPr>
        <w:t>f</w:t>
      </w:r>
      <w:r>
        <w:rPr>
          <w:spacing w:val="1"/>
        </w:rPr>
        <w:t>o</w:t>
      </w:r>
      <w:r>
        <w:t>ll</w:t>
      </w:r>
      <w:r>
        <w:rPr>
          <w:spacing w:val="4"/>
        </w:rPr>
        <w:t>o</w:t>
      </w:r>
      <w:r>
        <w:rPr>
          <w:spacing w:val="-2"/>
        </w:rPr>
        <w:t>w</w:t>
      </w:r>
      <w:r>
        <w:t>i</w:t>
      </w:r>
      <w:r>
        <w:rPr>
          <w:spacing w:val="1"/>
        </w:rPr>
        <w:t>n</w:t>
      </w:r>
      <w:r>
        <w:t>g</w:t>
      </w:r>
      <w:r>
        <w:rPr>
          <w:spacing w:val="-2"/>
        </w:rPr>
        <w:t xml:space="preserve"> </w:t>
      </w:r>
      <w:r>
        <w:t>secti</w:t>
      </w:r>
      <w:r>
        <w:rPr>
          <w:spacing w:val="4"/>
        </w:rPr>
        <w:t>o</w:t>
      </w:r>
      <w:r>
        <w:t>ns</w:t>
      </w:r>
      <w:r>
        <w:rPr>
          <w:spacing w:val="-4"/>
        </w:rPr>
        <w:t xml:space="preserve"> </w:t>
      </w:r>
      <w:r>
        <w:t>to</w:t>
      </w:r>
      <w:r>
        <w:rPr>
          <w:spacing w:val="-1"/>
        </w:rPr>
        <w:t xml:space="preserve"> </w:t>
      </w:r>
      <w:r>
        <w:t>c</w:t>
      </w:r>
      <w:r>
        <w:rPr>
          <w:spacing w:val="1"/>
        </w:rPr>
        <w:t>o</w:t>
      </w:r>
      <w:r>
        <w:t>n</w:t>
      </w:r>
      <w:r>
        <w:rPr>
          <w:spacing w:val="2"/>
        </w:rPr>
        <w:t>s</w:t>
      </w:r>
      <w:r>
        <w:t>truct</w:t>
      </w:r>
      <w:r>
        <w:rPr>
          <w:spacing w:val="-1"/>
        </w:rPr>
        <w:t xml:space="preserve"> </w:t>
      </w:r>
      <w:r>
        <w:t>t</w:t>
      </w:r>
      <w:r>
        <w:rPr>
          <w:spacing w:val="3"/>
        </w:rPr>
        <w:t>a</w:t>
      </w:r>
      <w:r>
        <w:t>gs</w:t>
      </w:r>
      <w:r>
        <w:rPr>
          <w:spacing w:val="-1"/>
        </w:rPr>
        <w:t xml:space="preserve"> </w:t>
      </w:r>
      <w:r>
        <w:t>to</w:t>
      </w:r>
      <w:r>
        <w:rPr>
          <w:spacing w:val="-1"/>
        </w:rPr>
        <w:t xml:space="preserve"> </w:t>
      </w:r>
      <w:r>
        <w:rPr>
          <w:spacing w:val="2"/>
        </w:rPr>
        <w:t>i</w:t>
      </w:r>
      <w:r>
        <w:rPr>
          <w:spacing w:val="-1"/>
        </w:rPr>
        <w:t>n</w:t>
      </w:r>
      <w:r>
        <w:rPr>
          <w:spacing w:val="1"/>
        </w:rPr>
        <w:t>d</w:t>
      </w:r>
      <w:r>
        <w:t>icate</w:t>
      </w:r>
      <w:r>
        <w:rPr>
          <w:spacing w:val="-1"/>
        </w:rPr>
        <w:t xml:space="preserve"> </w:t>
      </w:r>
      <w:r>
        <w:t>the</w:t>
      </w:r>
      <w:r>
        <w:rPr>
          <w:spacing w:val="-2"/>
        </w:rPr>
        <w:t xml:space="preserve"> </w:t>
      </w:r>
      <w:r>
        <w:rPr>
          <w:spacing w:val="1"/>
        </w:rPr>
        <w:t>d</w:t>
      </w:r>
      <w:r>
        <w:t>ata</w:t>
      </w:r>
      <w:r>
        <w:rPr>
          <w:spacing w:val="-1"/>
        </w:rPr>
        <w:t xml:space="preserve"> </w:t>
      </w:r>
      <w:r>
        <w:rPr>
          <w:spacing w:val="2"/>
        </w:rPr>
        <w:t>t</w:t>
      </w:r>
      <w:r>
        <w:rPr>
          <w:spacing w:val="-4"/>
        </w:rPr>
        <w:t>y</w:t>
      </w:r>
      <w:r>
        <w:rPr>
          <w:spacing w:val="1"/>
        </w:rPr>
        <w:t>p</w:t>
      </w:r>
      <w:r>
        <w:t xml:space="preserve">e </w:t>
      </w:r>
      <w:r>
        <w:rPr>
          <w:spacing w:val="1"/>
        </w:rPr>
        <w:t>o</w:t>
      </w:r>
      <w:r>
        <w:t>f</w:t>
      </w:r>
      <w:r>
        <w:rPr>
          <w:spacing w:val="-2"/>
        </w:rPr>
        <w:t xml:space="preserve"> </w:t>
      </w:r>
      <w:r>
        <w:rPr>
          <w:spacing w:val="3"/>
        </w:rPr>
        <w:t>a</w:t>
      </w:r>
      <w:r>
        <w:t xml:space="preserve">n </w:t>
      </w:r>
      <w:r>
        <w:rPr>
          <w:spacing w:val="1"/>
        </w:rPr>
        <w:t>o</w:t>
      </w:r>
      <w:r>
        <w:rPr>
          <w:spacing w:val="-1"/>
        </w:rPr>
        <w:t>b</w:t>
      </w:r>
      <w:r>
        <w:rPr>
          <w:spacing w:val="2"/>
        </w:rPr>
        <w:t>j</w:t>
      </w:r>
      <w:r>
        <w:rPr>
          <w:spacing w:val="1"/>
        </w:rPr>
        <w:t>ect</w:t>
      </w:r>
      <w:r>
        <w:t>.</w:t>
      </w:r>
    </w:p>
    <w:p w:rsidR="000A6564" w:rsidRDefault="000A6564" w:rsidP="007D79A5">
      <w:pPr>
        <w:pStyle w:val="DP-HeadingB"/>
      </w:pPr>
      <w:bookmarkStart w:id="740" w:name="_Toc293915027"/>
      <w:r>
        <w:t>V</w:t>
      </w:r>
      <w:r>
        <w:rPr>
          <w:spacing w:val="1"/>
        </w:rPr>
        <w:t>a</w:t>
      </w:r>
      <w:r>
        <w:t>ri</w:t>
      </w:r>
      <w:r>
        <w:rPr>
          <w:spacing w:val="1"/>
        </w:rPr>
        <w:t>a</w:t>
      </w:r>
      <w:r>
        <w:rPr>
          <w:spacing w:val="-3"/>
        </w:rPr>
        <w:t>b</w:t>
      </w:r>
      <w:r>
        <w:rPr>
          <w:spacing w:val="1"/>
        </w:rPr>
        <w:t>l</w:t>
      </w:r>
      <w:r>
        <w:t>e tags</w:t>
      </w:r>
      <w:bookmarkEnd w:id="740"/>
    </w:p>
    <w:p w:rsidR="000A6564" w:rsidRDefault="000A6564" w:rsidP="0073122B">
      <w:pPr>
        <w:pStyle w:val="DP-Bodytext"/>
      </w:pPr>
      <w:r>
        <w:t>Use</w:t>
      </w:r>
      <w:r>
        <w:rPr>
          <w:spacing w:val="-2"/>
        </w:rPr>
        <w:t xml:space="preserve"> </w:t>
      </w:r>
      <w:r>
        <w:t>t</w:t>
      </w:r>
      <w:r>
        <w:rPr>
          <w:spacing w:val="-1"/>
        </w:rPr>
        <w:t>h</w:t>
      </w:r>
      <w:r>
        <w:t>e t</w:t>
      </w:r>
      <w:r>
        <w:rPr>
          <w:spacing w:val="3"/>
        </w:rPr>
        <w:t>a</w:t>
      </w:r>
      <w:r>
        <w:rPr>
          <w:spacing w:val="-1"/>
        </w:rPr>
        <w:t>g</w:t>
      </w:r>
      <w:r>
        <w:t>s</w:t>
      </w:r>
      <w:r>
        <w:rPr>
          <w:spacing w:val="-1"/>
        </w:rPr>
        <w:t xml:space="preserve"> </w:t>
      </w:r>
      <w:r>
        <w:t>l</w:t>
      </w:r>
      <w:r>
        <w:rPr>
          <w:spacing w:val="2"/>
        </w:rPr>
        <w:t>i</w:t>
      </w:r>
      <w:r>
        <w:t>sted in</w:t>
      </w:r>
      <w:r>
        <w:rPr>
          <w:spacing w:val="-3"/>
        </w:rPr>
        <w:t xml:space="preserve"> </w:t>
      </w:r>
      <w:r w:rsidR="00666CC9">
        <w:rPr>
          <w:spacing w:val="3"/>
        </w:rPr>
        <w:t>Table 21</w:t>
      </w:r>
      <w:r>
        <w:t xml:space="preserve"> </w:t>
      </w:r>
      <w:r>
        <w:rPr>
          <w:spacing w:val="-2"/>
        </w:rPr>
        <w:t>f</w:t>
      </w:r>
      <w:r>
        <w:rPr>
          <w:spacing w:val="1"/>
        </w:rPr>
        <w:t>o</w:t>
      </w:r>
      <w:r>
        <w:t>r V</w:t>
      </w:r>
      <w:r>
        <w:rPr>
          <w:spacing w:val="2"/>
        </w:rPr>
        <w:t>B</w:t>
      </w:r>
      <w:r>
        <w:t>A</w:t>
      </w:r>
      <w:r>
        <w:rPr>
          <w:spacing w:val="-3"/>
        </w:rPr>
        <w:t xml:space="preserve"> </w:t>
      </w:r>
      <w:r>
        <w:t>data</w:t>
      </w:r>
      <w:r>
        <w:rPr>
          <w:spacing w:val="-2"/>
        </w:rPr>
        <w:t xml:space="preserve"> </w:t>
      </w:r>
      <w:r>
        <w:rPr>
          <w:spacing w:val="2"/>
        </w:rPr>
        <w:t>t</w:t>
      </w:r>
      <w:r>
        <w:rPr>
          <w:spacing w:val="-4"/>
        </w:rPr>
        <w:t>y</w:t>
      </w:r>
      <w:r>
        <w:t>pes. You</w:t>
      </w:r>
      <w:r>
        <w:rPr>
          <w:spacing w:val="-4"/>
        </w:rPr>
        <w:t xml:space="preserve"> </w:t>
      </w:r>
      <w:r>
        <w:t>can</w:t>
      </w:r>
      <w:r>
        <w:rPr>
          <w:spacing w:val="-4"/>
        </w:rPr>
        <w:t xml:space="preserve"> </w:t>
      </w:r>
      <w:r>
        <w:t xml:space="preserve">also </w:t>
      </w:r>
      <w:r>
        <w:rPr>
          <w:spacing w:val="-1"/>
        </w:rPr>
        <w:t>us</w:t>
      </w:r>
      <w:r>
        <w:t>e a spec</w:t>
      </w:r>
      <w:r>
        <w:rPr>
          <w:spacing w:val="2"/>
        </w:rPr>
        <w:t>i</w:t>
      </w:r>
      <w:r>
        <w:rPr>
          <w:spacing w:val="-2"/>
        </w:rPr>
        <w:t>f</w:t>
      </w:r>
      <w:r>
        <w:t>ic</w:t>
      </w:r>
      <w:r>
        <w:rPr>
          <w:spacing w:val="-3"/>
        </w:rPr>
        <w:t xml:space="preserve"> </w:t>
      </w:r>
      <w:r>
        <w:t>t</w:t>
      </w:r>
      <w:r>
        <w:rPr>
          <w:spacing w:val="3"/>
        </w:rPr>
        <w:t>a</w:t>
      </w:r>
      <w:r>
        <w:t>g</w:t>
      </w:r>
      <w:r>
        <w:rPr>
          <w:spacing w:val="-2"/>
        </w:rPr>
        <w:t xml:space="preserve"> </w:t>
      </w:r>
      <w:r>
        <w:t>instead</w:t>
      </w:r>
      <w:r>
        <w:rPr>
          <w:spacing w:val="-5"/>
        </w:rPr>
        <w:t xml:space="preserve"> </w:t>
      </w:r>
      <w:r>
        <w:t>of</w:t>
      </w:r>
      <w:r>
        <w:rPr>
          <w:spacing w:val="-8"/>
        </w:rPr>
        <w:t xml:space="preserve"> </w:t>
      </w:r>
      <w:r>
        <w:rPr>
          <w:i/>
          <w:iCs/>
          <w:spacing w:val="1"/>
        </w:rPr>
        <w:t>ob</w:t>
      </w:r>
      <w:r>
        <w:rPr>
          <w:i/>
          <w:iCs/>
        </w:rPr>
        <w:t>j</w:t>
      </w:r>
      <w:r>
        <w:rPr>
          <w:i/>
          <w:iCs/>
          <w:spacing w:val="-1"/>
        </w:rPr>
        <w:t xml:space="preserve"> </w:t>
      </w:r>
      <w:r>
        <w:rPr>
          <w:spacing w:val="-2"/>
        </w:rPr>
        <w:t>f</w:t>
      </w:r>
      <w:r>
        <w:rPr>
          <w:spacing w:val="1"/>
        </w:rPr>
        <w:t>o</w:t>
      </w:r>
      <w:r>
        <w:t>r a</w:t>
      </w:r>
      <w:r>
        <w:rPr>
          <w:spacing w:val="1"/>
        </w:rPr>
        <w:t>n</w:t>
      </w:r>
      <w:r>
        <w:t xml:space="preserve">y </w:t>
      </w:r>
      <w:r>
        <w:rPr>
          <w:spacing w:val="1"/>
        </w:rPr>
        <w:t>d</w:t>
      </w:r>
      <w:r>
        <w:t>ata t</w:t>
      </w:r>
      <w:r>
        <w:rPr>
          <w:spacing w:val="-4"/>
        </w:rPr>
        <w:t>y</w:t>
      </w:r>
      <w:r>
        <w:rPr>
          <w:spacing w:val="1"/>
        </w:rPr>
        <w:t>p</w:t>
      </w:r>
      <w:r>
        <w:t xml:space="preserve">e </w:t>
      </w:r>
      <w:r>
        <w:rPr>
          <w:spacing w:val="1"/>
        </w:rPr>
        <w:t>d</w:t>
      </w:r>
      <w:r>
        <w:t>efined</w:t>
      </w:r>
      <w:r>
        <w:rPr>
          <w:spacing w:val="1"/>
        </w:rPr>
        <w:t xml:space="preserve"> </w:t>
      </w:r>
      <w:r>
        <w:rPr>
          <w:spacing w:val="4"/>
        </w:rPr>
        <w:t>b</w:t>
      </w:r>
      <w:r>
        <w:t>y</w:t>
      </w:r>
      <w:r>
        <w:rPr>
          <w:spacing w:val="-4"/>
        </w:rPr>
        <w:t xml:space="preserve"> </w:t>
      </w:r>
      <w:r>
        <w:rPr>
          <w:spacing w:val="2"/>
        </w:rPr>
        <w:t>t</w:t>
      </w:r>
      <w:r>
        <w:rPr>
          <w:spacing w:val="-1"/>
        </w:rPr>
        <w:t>h</w:t>
      </w:r>
      <w:r>
        <w:t>e</w:t>
      </w:r>
      <w:r>
        <w:rPr>
          <w:spacing w:val="-1"/>
        </w:rPr>
        <w:t xml:space="preserve"> </w:t>
      </w:r>
      <w:r>
        <w:t>h</w:t>
      </w:r>
      <w:r>
        <w:rPr>
          <w:spacing w:val="1"/>
        </w:rPr>
        <w:t>o</w:t>
      </w:r>
      <w:r>
        <w:t>st</w:t>
      </w:r>
      <w:r>
        <w:rPr>
          <w:spacing w:val="-1"/>
        </w:rPr>
        <w:t xml:space="preserve"> </w:t>
      </w:r>
      <w:r>
        <w:t>a</w:t>
      </w:r>
      <w:r>
        <w:rPr>
          <w:spacing w:val="1"/>
        </w:rPr>
        <w:t>pp</w:t>
      </w:r>
      <w:r>
        <w:t>licati</w:t>
      </w:r>
      <w:r>
        <w:rPr>
          <w:spacing w:val="4"/>
        </w:rPr>
        <w:t>o</w:t>
      </w:r>
      <w:r>
        <w:t>n</w:t>
      </w:r>
      <w:r>
        <w:rPr>
          <w:spacing w:val="-1"/>
        </w:rPr>
        <w:t xml:space="preserve"> </w:t>
      </w:r>
      <w:r>
        <w:rPr>
          <w:spacing w:val="1"/>
        </w:rPr>
        <w:t>o</w:t>
      </w:r>
      <w:r>
        <w:t xml:space="preserve">r </w:t>
      </w:r>
      <w:r>
        <w:rPr>
          <w:spacing w:val="1"/>
        </w:rPr>
        <w:t>o</w:t>
      </w:r>
      <w:r>
        <w:rPr>
          <w:spacing w:val="-1"/>
        </w:rPr>
        <w:t>n</w:t>
      </w:r>
      <w:r>
        <w:t>e</w:t>
      </w:r>
      <w:r>
        <w:rPr>
          <w:spacing w:val="-1"/>
        </w:rPr>
        <w:t xml:space="preserve"> </w:t>
      </w:r>
      <w:r>
        <w:rPr>
          <w:spacing w:val="1"/>
        </w:rPr>
        <w:t>o</w:t>
      </w:r>
      <w:r>
        <w:t>f</w:t>
      </w:r>
      <w:r>
        <w:rPr>
          <w:spacing w:val="-2"/>
        </w:rPr>
        <w:t xml:space="preserve"> </w:t>
      </w:r>
      <w:r>
        <w:t>its</w:t>
      </w:r>
      <w:r>
        <w:rPr>
          <w:spacing w:val="-2"/>
        </w:rPr>
        <w:t xml:space="preserve"> </w:t>
      </w:r>
      <w:r>
        <w:rPr>
          <w:spacing w:val="1"/>
        </w:rPr>
        <w:t>ob</w:t>
      </w:r>
      <w:r>
        <w:rPr>
          <w:spacing w:val="2"/>
        </w:rPr>
        <w:t>j</w:t>
      </w:r>
      <w:r>
        <w:t>ects.</w:t>
      </w:r>
      <w:r>
        <w:rPr>
          <w:spacing w:val="-1"/>
        </w:rPr>
        <w:t xml:space="preserve"> </w:t>
      </w:r>
      <w:r>
        <w:t>(See</w:t>
      </w:r>
      <w:r>
        <w:rPr>
          <w:spacing w:val="-4"/>
        </w:rPr>
        <w:t xml:space="preserve"> </w:t>
      </w:r>
      <w:r>
        <w:t>the</w:t>
      </w:r>
      <w:r>
        <w:rPr>
          <w:spacing w:val="-2"/>
        </w:rPr>
        <w:t xml:space="preserve"> </w:t>
      </w:r>
      <w:r>
        <w:t>secti</w:t>
      </w:r>
      <w:r>
        <w:rPr>
          <w:spacing w:val="1"/>
        </w:rPr>
        <w:t>o</w:t>
      </w:r>
      <w:r>
        <w:t>n</w:t>
      </w:r>
      <w:r>
        <w:rPr>
          <w:spacing w:val="-1"/>
        </w:rPr>
        <w:t xml:space="preserve"> </w:t>
      </w:r>
      <w:r>
        <w:rPr>
          <w:spacing w:val="-2"/>
        </w:rPr>
        <w:t>“</w:t>
      </w:r>
      <w:r>
        <w:t>H</w:t>
      </w:r>
      <w:r>
        <w:rPr>
          <w:spacing w:val="1"/>
        </w:rPr>
        <w:t>o</w:t>
      </w:r>
      <w:r>
        <w:rPr>
          <w:spacing w:val="-1"/>
        </w:rPr>
        <w:t>s</w:t>
      </w:r>
      <w:r>
        <w:t>t</w:t>
      </w:r>
      <w:r>
        <w:rPr>
          <w:spacing w:val="2"/>
        </w:rPr>
        <w:t xml:space="preserve"> </w:t>
      </w:r>
      <w:r>
        <w:rPr>
          <w:spacing w:val="-2"/>
        </w:rPr>
        <w:t>A</w:t>
      </w:r>
      <w:r>
        <w:rPr>
          <w:spacing w:val="1"/>
        </w:rPr>
        <w:t>pp</w:t>
      </w:r>
      <w:r>
        <w:t>licati</w:t>
      </w:r>
      <w:r>
        <w:rPr>
          <w:spacing w:val="4"/>
        </w:rPr>
        <w:t>o</w:t>
      </w:r>
      <w:r>
        <w:t>n</w:t>
      </w:r>
      <w:r>
        <w:rPr>
          <w:spacing w:val="-1"/>
        </w:rPr>
        <w:t xml:space="preserve"> </w:t>
      </w:r>
      <w:r>
        <w:t>and C</w:t>
      </w:r>
      <w:r>
        <w:rPr>
          <w:spacing w:val="4"/>
        </w:rPr>
        <w:t>o</w:t>
      </w:r>
      <w:r>
        <w:rPr>
          <w:spacing w:val="-4"/>
        </w:rPr>
        <w:t>m</w:t>
      </w:r>
      <w:r>
        <w:rPr>
          <w:spacing w:val="1"/>
        </w:rPr>
        <w:t>po</w:t>
      </w:r>
      <w:r>
        <w:rPr>
          <w:spacing w:val="-1"/>
        </w:rPr>
        <w:t>n</w:t>
      </w:r>
      <w:r>
        <w:rPr>
          <w:spacing w:val="3"/>
        </w:rPr>
        <w:t>e</w:t>
      </w:r>
      <w:r>
        <w:rPr>
          <w:spacing w:val="-1"/>
        </w:rPr>
        <w:t>n</w:t>
      </w:r>
      <w:r>
        <w:t>t Ext</w:t>
      </w:r>
      <w:r>
        <w:rPr>
          <w:spacing w:val="3"/>
        </w:rPr>
        <w:t>e</w:t>
      </w:r>
      <w:r>
        <w:rPr>
          <w:spacing w:val="1"/>
        </w:rPr>
        <w:t>n</w:t>
      </w:r>
      <w:r>
        <w:rPr>
          <w:spacing w:val="-1"/>
        </w:rPr>
        <w:t>s</w:t>
      </w:r>
      <w:r>
        <w:t>i</w:t>
      </w:r>
      <w:r>
        <w:rPr>
          <w:spacing w:val="1"/>
        </w:rPr>
        <w:t>o</w:t>
      </w:r>
      <w:r>
        <w:t>ns</w:t>
      </w:r>
      <w:r>
        <w:rPr>
          <w:spacing w:val="-3"/>
        </w:rPr>
        <w:t xml:space="preserve"> </w:t>
      </w:r>
      <w:r>
        <w:t xml:space="preserve">to </w:t>
      </w:r>
      <w:r>
        <w:rPr>
          <w:spacing w:val="2"/>
        </w:rPr>
        <w:t>t</w:t>
      </w:r>
      <w:r>
        <w:rPr>
          <w:spacing w:val="-1"/>
        </w:rPr>
        <w:t>h</w:t>
      </w:r>
      <w:r>
        <w:t>e</w:t>
      </w:r>
      <w:r>
        <w:rPr>
          <w:spacing w:val="-1"/>
        </w:rPr>
        <w:t xml:space="preserve"> </w:t>
      </w:r>
      <w:r>
        <w:t>C</w:t>
      </w:r>
      <w:r>
        <w:rPr>
          <w:spacing w:val="4"/>
        </w:rPr>
        <w:t>o</w:t>
      </w:r>
      <w:r>
        <w:t>nv</w:t>
      </w:r>
      <w:r>
        <w:rPr>
          <w:spacing w:val="3"/>
        </w:rPr>
        <w:t>e</w:t>
      </w:r>
      <w:r>
        <w:t>nti</w:t>
      </w:r>
      <w:r>
        <w:rPr>
          <w:spacing w:val="4"/>
        </w:rPr>
        <w:t>o</w:t>
      </w:r>
      <w:r>
        <w:t>ns”</w:t>
      </w:r>
      <w:r>
        <w:rPr>
          <w:spacing w:val="-1"/>
        </w:rPr>
        <w:t xml:space="preserve"> </w:t>
      </w:r>
      <w:r>
        <w:t>later</w:t>
      </w:r>
      <w:r>
        <w:rPr>
          <w:spacing w:val="-4"/>
        </w:rPr>
        <w:t xml:space="preserve"> </w:t>
      </w:r>
      <w:r>
        <w:rPr>
          <w:spacing w:val="2"/>
        </w:rPr>
        <w:t>i</w:t>
      </w:r>
      <w:r>
        <w:t>n</w:t>
      </w:r>
      <w:r>
        <w:rPr>
          <w:spacing w:val="-2"/>
        </w:rPr>
        <w:t xml:space="preserve"> </w:t>
      </w:r>
      <w:r>
        <w:t>th</w:t>
      </w:r>
      <w:r>
        <w:rPr>
          <w:spacing w:val="2"/>
        </w:rPr>
        <w:t>i</w:t>
      </w:r>
      <w:r>
        <w:t>s</w:t>
      </w:r>
      <w:r>
        <w:rPr>
          <w:spacing w:val="-2"/>
        </w:rPr>
        <w:t xml:space="preserve"> </w:t>
      </w:r>
      <w:r>
        <w:rPr>
          <w:spacing w:val="1"/>
        </w:rPr>
        <w:t>do</w:t>
      </w:r>
      <w:r>
        <w:t>cu</w:t>
      </w:r>
      <w:r>
        <w:rPr>
          <w:spacing w:val="-1"/>
        </w:rPr>
        <w:t>m</w:t>
      </w:r>
      <w:r>
        <w:rPr>
          <w:spacing w:val="3"/>
        </w:rPr>
        <w:t>e</w:t>
      </w:r>
      <w:r>
        <w:rPr>
          <w:spacing w:val="-1"/>
        </w:rPr>
        <w:t>n</w:t>
      </w:r>
      <w:r>
        <w:t>t.)</w:t>
      </w:r>
    </w:p>
    <w:p w:rsidR="00F92A54" w:rsidRDefault="00F92A54">
      <w:pPr>
        <w:rPr>
          <w:rFonts w:ascii="Gill Sans Std" w:hAnsi="Gill Sans Std"/>
          <w:b/>
          <w:sz w:val="22"/>
        </w:rPr>
      </w:pPr>
      <w:r>
        <w:br w:type="page"/>
      </w:r>
    </w:p>
    <w:p w:rsidR="00922AE1" w:rsidRDefault="00922AE1" w:rsidP="00922AE1">
      <w:pPr>
        <w:pStyle w:val="DP-TableTitle"/>
      </w:pPr>
      <w:bookmarkStart w:id="741" w:name="_Toc293915340"/>
      <w:r>
        <w:lastRenderedPageBreak/>
        <w:t xml:space="preserve">Table </w:t>
      </w:r>
      <w:fldSimple w:instr=" SEQ Table \* ARABIC ">
        <w:r w:rsidR="002A3BA2">
          <w:rPr>
            <w:noProof/>
          </w:rPr>
          <w:t>21</w:t>
        </w:r>
      </w:fldSimple>
      <w:r>
        <w:t xml:space="preserve"> - </w:t>
      </w:r>
      <w:r w:rsidRPr="00317C96">
        <w:t>Tables for VBA Variables</w:t>
      </w:r>
      <w:bookmarkEnd w:id="741"/>
    </w:p>
    <w:tbl>
      <w:tblPr>
        <w:tblW w:w="370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2250"/>
      </w:tblGrid>
      <w:tr w:rsidR="00922AE1" w:rsidTr="00922AE1">
        <w:trPr>
          <w:trHeight w:val="300"/>
          <w:tblHeader/>
        </w:trPr>
        <w:tc>
          <w:tcPr>
            <w:tcW w:w="1455" w:type="dxa"/>
            <w:shd w:val="clear" w:color="auto" w:fill="auto"/>
            <w:noWrap/>
            <w:vAlign w:val="center"/>
            <w:hideMark/>
          </w:tcPr>
          <w:p w:rsidR="00922AE1" w:rsidRDefault="00922AE1" w:rsidP="00922AE1">
            <w:pPr>
              <w:pStyle w:val="DP-TableHeaderRow"/>
            </w:pPr>
            <w:r>
              <w:t>Tag</w:t>
            </w:r>
          </w:p>
        </w:tc>
        <w:tc>
          <w:tcPr>
            <w:tcW w:w="2250" w:type="dxa"/>
            <w:shd w:val="clear" w:color="auto" w:fill="auto"/>
            <w:noWrap/>
            <w:vAlign w:val="center"/>
            <w:hideMark/>
          </w:tcPr>
          <w:p w:rsidR="00922AE1" w:rsidRDefault="00922AE1" w:rsidP="00922AE1">
            <w:pPr>
              <w:pStyle w:val="DP-TableHeaderRow"/>
            </w:pPr>
            <w:r>
              <w:t xml:space="preserve">Object Type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bool {f, bln}</w:t>
            </w:r>
          </w:p>
        </w:tc>
        <w:tc>
          <w:tcPr>
            <w:tcW w:w="2250" w:type="dxa"/>
            <w:shd w:val="clear" w:color="auto" w:fill="auto"/>
            <w:noWrap/>
            <w:vAlign w:val="center"/>
            <w:hideMark/>
          </w:tcPr>
          <w:p w:rsidR="00922AE1" w:rsidRDefault="00922AE1" w:rsidP="00922AE1">
            <w:pPr>
              <w:pStyle w:val="DP-TableRowText"/>
            </w:pPr>
            <w:r>
              <w:rPr>
                <w:spacing w:val="1"/>
              </w:rPr>
              <w:t>Boolean</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byte {byt}</w:t>
            </w:r>
          </w:p>
        </w:tc>
        <w:tc>
          <w:tcPr>
            <w:tcW w:w="2250" w:type="dxa"/>
            <w:shd w:val="clear" w:color="auto" w:fill="auto"/>
            <w:noWrap/>
            <w:vAlign w:val="center"/>
            <w:hideMark/>
          </w:tcPr>
          <w:p w:rsidR="00922AE1" w:rsidRDefault="00922AE1" w:rsidP="00922AE1">
            <w:pPr>
              <w:pStyle w:val="DP-TableRowText"/>
            </w:pPr>
            <w:r>
              <w:rPr>
                <w:spacing w:val="2"/>
              </w:rPr>
              <w:t>Byte</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cur</w:t>
            </w:r>
          </w:p>
        </w:tc>
        <w:tc>
          <w:tcPr>
            <w:tcW w:w="2250" w:type="dxa"/>
            <w:shd w:val="clear" w:color="auto" w:fill="auto"/>
            <w:noWrap/>
            <w:vAlign w:val="center"/>
            <w:hideMark/>
          </w:tcPr>
          <w:p w:rsidR="00922AE1" w:rsidRDefault="00922AE1" w:rsidP="00922AE1">
            <w:pPr>
              <w:pStyle w:val="DP-TableRowText"/>
            </w:pPr>
            <w:r>
              <w:rPr>
                <w:spacing w:val="-1"/>
              </w:rPr>
              <w:t xml:space="preserve">Currency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date {dtm}</w:t>
            </w:r>
          </w:p>
        </w:tc>
        <w:tc>
          <w:tcPr>
            <w:tcW w:w="2250" w:type="dxa"/>
            <w:shd w:val="clear" w:color="auto" w:fill="auto"/>
            <w:noWrap/>
            <w:vAlign w:val="center"/>
            <w:hideMark/>
          </w:tcPr>
          <w:p w:rsidR="00922AE1" w:rsidRDefault="00922AE1" w:rsidP="00922AE1">
            <w:pPr>
              <w:pStyle w:val="DP-TableRowText"/>
            </w:pPr>
            <w:r>
              <w:t>Date</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dec</w:t>
            </w:r>
          </w:p>
        </w:tc>
        <w:tc>
          <w:tcPr>
            <w:tcW w:w="2250" w:type="dxa"/>
            <w:shd w:val="clear" w:color="auto" w:fill="auto"/>
            <w:noWrap/>
            <w:vAlign w:val="center"/>
            <w:hideMark/>
          </w:tcPr>
          <w:p w:rsidR="00922AE1" w:rsidRDefault="00922AE1" w:rsidP="00922AE1">
            <w:pPr>
              <w:pStyle w:val="DP-TableRowText"/>
            </w:pPr>
            <w:r>
              <w:t xml:space="preserve">Decimal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dbl</w:t>
            </w:r>
          </w:p>
        </w:tc>
        <w:tc>
          <w:tcPr>
            <w:tcW w:w="2250" w:type="dxa"/>
            <w:shd w:val="clear" w:color="auto" w:fill="auto"/>
            <w:noWrap/>
            <w:vAlign w:val="center"/>
            <w:hideMark/>
          </w:tcPr>
          <w:p w:rsidR="00922AE1" w:rsidRDefault="00922AE1" w:rsidP="00922AE1">
            <w:pPr>
              <w:pStyle w:val="DP-TableRowText"/>
            </w:pPr>
            <w:r>
              <w:rPr>
                <w:spacing w:val="1"/>
              </w:rPr>
              <w:t xml:space="preserve">Double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t>int</w:t>
            </w:r>
          </w:p>
        </w:tc>
        <w:tc>
          <w:tcPr>
            <w:tcW w:w="2250" w:type="dxa"/>
            <w:shd w:val="clear" w:color="auto" w:fill="auto"/>
            <w:noWrap/>
            <w:vAlign w:val="center"/>
            <w:hideMark/>
          </w:tcPr>
          <w:p w:rsidR="00922AE1" w:rsidRDefault="00922AE1" w:rsidP="00922AE1">
            <w:pPr>
              <w:pStyle w:val="DP-TableRowText"/>
            </w:pPr>
            <w:r>
              <w:rPr>
                <w:spacing w:val="1"/>
              </w:rPr>
              <w:t xml:space="preserve">Integer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t>lng</w:t>
            </w:r>
          </w:p>
        </w:tc>
        <w:tc>
          <w:tcPr>
            <w:tcW w:w="2250" w:type="dxa"/>
            <w:shd w:val="clear" w:color="auto" w:fill="auto"/>
            <w:noWrap/>
            <w:vAlign w:val="center"/>
            <w:hideMark/>
          </w:tcPr>
          <w:p w:rsidR="00922AE1" w:rsidRDefault="00922AE1" w:rsidP="00922AE1">
            <w:pPr>
              <w:pStyle w:val="DP-TableRowText"/>
            </w:pPr>
            <w:r>
              <w:rPr>
                <w:spacing w:val="-2"/>
              </w:rPr>
              <w:t>Long</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obj</w:t>
            </w:r>
          </w:p>
        </w:tc>
        <w:tc>
          <w:tcPr>
            <w:tcW w:w="2250" w:type="dxa"/>
            <w:shd w:val="clear" w:color="auto" w:fill="auto"/>
            <w:noWrap/>
            <w:vAlign w:val="center"/>
            <w:hideMark/>
          </w:tcPr>
          <w:p w:rsidR="00922AE1" w:rsidRDefault="00922AE1" w:rsidP="00922AE1">
            <w:pPr>
              <w:pStyle w:val="DP-TableRowText"/>
            </w:pPr>
            <w:r>
              <w:t xml:space="preserve">Object </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sng</w:t>
            </w:r>
          </w:p>
        </w:tc>
        <w:tc>
          <w:tcPr>
            <w:tcW w:w="2250" w:type="dxa"/>
            <w:shd w:val="clear" w:color="auto" w:fill="auto"/>
            <w:noWrap/>
            <w:vAlign w:val="center"/>
            <w:hideMark/>
          </w:tcPr>
          <w:p w:rsidR="00922AE1" w:rsidRDefault="00922AE1" w:rsidP="00922AE1">
            <w:pPr>
              <w:pStyle w:val="DP-TableRowText"/>
            </w:pPr>
            <w:r>
              <w:t>Single</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t>str</w:t>
            </w:r>
          </w:p>
        </w:tc>
        <w:tc>
          <w:tcPr>
            <w:tcW w:w="2250" w:type="dxa"/>
            <w:shd w:val="clear" w:color="auto" w:fill="auto"/>
            <w:noWrap/>
            <w:vAlign w:val="center"/>
            <w:hideMark/>
          </w:tcPr>
          <w:p w:rsidR="00922AE1" w:rsidRDefault="00922AE1" w:rsidP="00922AE1">
            <w:pPr>
              <w:pStyle w:val="DP-TableRowText"/>
            </w:pPr>
            <w:r>
              <w:t>String</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t>stf</w:t>
            </w:r>
          </w:p>
        </w:tc>
        <w:tc>
          <w:tcPr>
            <w:tcW w:w="2250" w:type="dxa"/>
            <w:shd w:val="clear" w:color="auto" w:fill="auto"/>
            <w:noWrap/>
            <w:vAlign w:val="center"/>
            <w:hideMark/>
          </w:tcPr>
          <w:p w:rsidR="00922AE1" w:rsidRDefault="00922AE1" w:rsidP="00922AE1">
            <w:pPr>
              <w:pStyle w:val="DP-TableRowText"/>
            </w:pPr>
            <w:r>
              <w:t>String (fixed length)</w:t>
            </w:r>
          </w:p>
        </w:tc>
      </w:tr>
      <w:tr w:rsidR="00922AE1" w:rsidTr="00922AE1">
        <w:trPr>
          <w:trHeight w:val="300"/>
        </w:trPr>
        <w:tc>
          <w:tcPr>
            <w:tcW w:w="1455" w:type="dxa"/>
            <w:shd w:val="clear" w:color="auto" w:fill="auto"/>
            <w:noWrap/>
            <w:vAlign w:val="center"/>
            <w:hideMark/>
          </w:tcPr>
          <w:p w:rsidR="00922AE1" w:rsidRDefault="00922AE1" w:rsidP="00922AE1">
            <w:pPr>
              <w:pStyle w:val="DP-TableRowText"/>
            </w:pPr>
            <w:r>
              <w:rPr>
                <w:spacing w:val="-1"/>
              </w:rPr>
              <w:t>var</w:t>
            </w:r>
          </w:p>
        </w:tc>
        <w:tc>
          <w:tcPr>
            <w:tcW w:w="2250" w:type="dxa"/>
            <w:shd w:val="clear" w:color="auto" w:fill="auto"/>
            <w:noWrap/>
            <w:vAlign w:val="center"/>
            <w:hideMark/>
          </w:tcPr>
          <w:p w:rsidR="00922AE1" w:rsidRDefault="00922AE1" w:rsidP="00922AE1">
            <w:pPr>
              <w:pStyle w:val="DP-TableRowText"/>
            </w:pPr>
            <w:r>
              <w:t>Variant</w:t>
            </w:r>
          </w:p>
        </w:tc>
      </w:tr>
    </w:tbl>
    <w:p w:rsidR="000A6564" w:rsidRDefault="000A6564" w:rsidP="0073122B">
      <w:pPr>
        <w:pStyle w:val="DP-Bodytext"/>
      </w:pPr>
      <w:r>
        <w:t>Here</w:t>
      </w:r>
      <w:r>
        <w:rPr>
          <w:spacing w:val="-3"/>
        </w:rPr>
        <w:t xml:space="preserve"> </w:t>
      </w:r>
      <w:r>
        <w:t>are</w:t>
      </w:r>
      <w:r>
        <w:rPr>
          <w:spacing w:val="-1"/>
        </w:rPr>
        <w:t xml:space="preserve"> </w:t>
      </w:r>
      <w:r>
        <w:t>se</w:t>
      </w:r>
      <w:r>
        <w:rPr>
          <w:spacing w:val="-1"/>
        </w:rPr>
        <w:t>v</w:t>
      </w:r>
      <w:r>
        <w:t>eral</w:t>
      </w:r>
      <w:r>
        <w:rPr>
          <w:spacing w:val="-1"/>
        </w:rPr>
        <w:t xml:space="preserve"> </w:t>
      </w:r>
      <w:r>
        <w:t>e</w:t>
      </w:r>
      <w:r>
        <w:rPr>
          <w:spacing w:val="-1"/>
        </w:rPr>
        <w:t>x</w:t>
      </w:r>
      <w:r>
        <w:rPr>
          <w:spacing w:val="3"/>
        </w:rPr>
        <w:t>a</w:t>
      </w:r>
      <w:r>
        <w:rPr>
          <w:spacing w:val="-4"/>
        </w:rPr>
        <w:t>m</w:t>
      </w:r>
      <w:r>
        <w:t>pl</w:t>
      </w:r>
      <w:r>
        <w:rPr>
          <w:spacing w:val="3"/>
        </w:rPr>
        <w:t>e</w:t>
      </w:r>
      <w:r>
        <w:rPr>
          <w:spacing w:val="-1"/>
        </w:rPr>
        <w:t>s</w:t>
      </w:r>
      <w:r>
        <w:t>:</w:t>
      </w:r>
    </w:p>
    <w:p w:rsidR="000A6564" w:rsidRDefault="000A6564" w:rsidP="0073122B">
      <w:pPr>
        <w:pStyle w:val="DP-Bodytext"/>
        <w:rPr>
          <w:rFonts w:ascii="Courier New" w:hAnsi="Courier New" w:cs="Courier New"/>
          <w:sz w:val="18"/>
          <w:szCs w:val="18"/>
        </w:rPr>
      </w:pPr>
      <w:proofErr w:type="gramStart"/>
      <w:r>
        <w:rPr>
          <w:rFonts w:ascii="Courier New" w:hAnsi="Courier New" w:cs="Courier New"/>
          <w:sz w:val="18"/>
          <w:szCs w:val="18"/>
        </w:rPr>
        <w:t>lngCount</w:t>
      </w:r>
      <w:proofErr w:type="gramEnd"/>
      <w:r>
        <w:rPr>
          <w:rFonts w:ascii="Courier New" w:hAnsi="Courier New" w:cs="Courier New"/>
          <w:sz w:val="18"/>
          <w:szCs w:val="18"/>
        </w:rPr>
        <w:t xml:space="preserve"> </w:t>
      </w:r>
      <w:r w:rsidR="0073122B">
        <w:rPr>
          <w:rFonts w:ascii="Courier New" w:hAnsi="Courier New" w:cs="Courier New"/>
          <w:sz w:val="18"/>
          <w:szCs w:val="18"/>
        </w:rPr>
        <w:br/>
      </w:r>
      <w:r>
        <w:rPr>
          <w:rFonts w:ascii="Courier New" w:hAnsi="Courier New" w:cs="Courier New"/>
          <w:sz w:val="18"/>
          <w:szCs w:val="18"/>
        </w:rPr>
        <w:t xml:space="preserve">intValue </w:t>
      </w:r>
      <w:r w:rsidR="0073122B">
        <w:rPr>
          <w:rFonts w:ascii="Courier New" w:hAnsi="Courier New" w:cs="Courier New"/>
          <w:sz w:val="18"/>
          <w:szCs w:val="18"/>
        </w:rPr>
        <w:br/>
      </w:r>
      <w:r>
        <w:rPr>
          <w:rFonts w:ascii="Courier New" w:hAnsi="Courier New" w:cs="Courier New"/>
          <w:sz w:val="18"/>
          <w:szCs w:val="18"/>
        </w:rPr>
        <w:t>strInput</w:t>
      </w:r>
    </w:p>
    <w:p w:rsidR="000A6564" w:rsidRDefault="000A6564" w:rsidP="0073122B">
      <w:pPr>
        <w:pStyle w:val="DP-Bodytext"/>
      </w:pPr>
      <w:r>
        <w:t>You</w:t>
      </w:r>
      <w:r>
        <w:rPr>
          <w:spacing w:val="-4"/>
        </w:rPr>
        <w:t xml:space="preserve"> </w:t>
      </w:r>
      <w:r>
        <w:t>s</w:t>
      </w:r>
      <w:r>
        <w:rPr>
          <w:spacing w:val="-1"/>
        </w:rPr>
        <w:t>h</w:t>
      </w:r>
      <w:r>
        <w:rPr>
          <w:spacing w:val="4"/>
        </w:rPr>
        <w:t>o</w:t>
      </w:r>
      <w:r>
        <w:rPr>
          <w:spacing w:val="-1"/>
        </w:rPr>
        <w:t>u</w:t>
      </w:r>
      <w:r>
        <w:t>ld e</w:t>
      </w:r>
      <w:r>
        <w:rPr>
          <w:spacing w:val="-1"/>
        </w:rPr>
        <w:t>x</w:t>
      </w:r>
      <w:r>
        <w:t>plici</w:t>
      </w:r>
      <w:r>
        <w:rPr>
          <w:spacing w:val="2"/>
        </w:rPr>
        <w:t>tl</w:t>
      </w:r>
      <w:r>
        <w:t>y</w:t>
      </w:r>
      <w:r>
        <w:rPr>
          <w:spacing w:val="-4"/>
        </w:rPr>
        <w:t xml:space="preserve"> </w:t>
      </w:r>
      <w:r>
        <w:t>declare</w:t>
      </w:r>
      <w:r>
        <w:rPr>
          <w:spacing w:val="-5"/>
        </w:rPr>
        <w:t xml:space="preserve"> </w:t>
      </w:r>
      <w:r>
        <w:t>all</w:t>
      </w:r>
      <w:r>
        <w:rPr>
          <w:spacing w:val="-1"/>
        </w:rPr>
        <w:t xml:space="preserve"> v</w:t>
      </w:r>
      <w:r>
        <w:t>ariables, ea</w:t>
      </w:r>
      <w:r>
        <w:rPr>
          <w:spacing w:val="3"/>
        </w:rPr>
        <w:t>c</w:t>
      </w:r>
      <w:r>
        <w:t>h</w:t>
      </w:r>
      <w:r>
        <w:rPr>
          <w:spacing w:val="-3"/>
        </w:rPr>
        <w:t xml:space="preserve"> </w:t>
      </w:r>
      <w:r>
        <w:t>on</w:t>
      </w:r>
      <w:r>
        <w:rPr>
          <w:spacing w:val="-3"/>
        </w:rPr>
        <w:t xml:space="preserve"> </w:t>
      </w:r>
      <w:r>
        <w:t>a li</w:t>
      </w:r>
      <w:r>
        <w:rPr>
          <w:spacing w:val="-1"/>
        </w:rPr>
        <w:t>n</w:t>
      </w:r>
      <w:r>
        <w:t xml:space="preserve">e </w:t>
      </w:r>
      <w:r>
        <w:rPr>
          <w:spacing w:val="4"/>
        </w:rPr>
        <w:t>b</w:t>
      </w:r>
      <w:r>
        <w:t>y</w:t>
      </w:r>
      <w:r>
        <w:rPr>
          <w:spacing w:val="-4"/>
        </w:rPr>
        <w:t xml:space="preserve"> </w:t>
      </w:r>
      <w:r>
        <w:rPr>
          <w:spacing w:val="2"/>
        </w:rPr>
        <w:t>i</w:t>
      </w:r>
      <w:r>
        <w:t>tse</w:t>
      </w:r>
      <w:r>
        <w:rPr>
          <w:spacing w:val="2"/>
        </w:rPr>
        <w:t>l</w:t>
      </w:r>
      <w:r>
        <w:rPr>
          <w:spacing w:val="-2"/>
        </w:rPr>
        <w:t>f</w:t>
      </w:r>
      <w:r>
        <w:t>. Do</w:t>
      </w:r>
      <w:r>
        <w:rPr>
          <w:spacing w:val="-1"/>
        </w:rPr>
        <w:t xml:space="preserve"> n</w:t>
      </w:r>
      <w:r>
        <w:rPr>
          <w:spacing w:val="1"/>
        </w:rPr>
        <w:t>o</w:t>
      </w:r>
      <w:r>
        <w:t>t use</w:t>
      </w:r>
      <w:r>
        <w:rPr>
          <w:spacing w:val="-2"/>
        </w:rPr>
        <w:t xml:space="preserve"> </w:t>
      </w:r>
      <w:r>
        <w:rPr>
          <w:spacing w:val="2"/>
        </w:rPr>
        <w:t>t</w:t>
      </w:r>
      <w:r>
        <w:rPr>
          <w:spacing w:val="-1"/>
        </w:rPr>
        <w:t>h</w:t>
      </w:r>
      <w:r>
        <w:t>e old</w:t>
      </w:r>
      <w:r>
        <w:rPr>
          <w:spacing w:val="-2"/>
        </w:rPr>
        <w:t>-</w:t>
      </w:r>
      <w:r>
        <w:t>t</w:t>
      </w:r>
      <w:r>
        <w:rPr>
          <w:spacing w:val="-1"/>
        </w:rPr>
        <w:t>y</w:t>
      </w:r>
      <w:r>
        <w:t>pe</w:t>
      </w:r>
      <w:r>
        <w:rPr>
          <w:spacing w:val="-2"/>
        </w:rPr>
        <w:t xml:space="preserve"> </w:t>
      </w:r>
      <w:r>
        <w:t>declaration c</w:t>
      </w:r>
      <w:r>
        <w:rPr>
          <w:spacing w:val="-1"/>
        </w:rPr>
        <w:t>h</w:t>
      </w:r>
      <w:r>
        <w:t>aracters,</w:t>
      </w:r>
      <w:r>
        <w:rPr>
          <w:spacing w:val="1"/>
        </w:rPr>
        <w:t xml:space="preserve"> </w:t>
      </w:r>
      <w:r>
        <w:t>s</w:t>
      </w:r>
      <w:r>
        <w:rPr>
          <w:spacing w:val="-1"/>
        </w:rPr>
        <w:t>u</w:t>
      </w:r>
      <w:r>
        <w:rPr>
          <w:spacing w:val="3"/>
        </w:rPr>
        <w:t>c</w:t>
      </w:r>
      <w:r>
        <w:t>h</w:t>
      </w:r>
      <w:r>
        <w:rPr>
          <w:spacing w:val="-2"/>
        </w:rPr>
        <w:t xml:space="preserve"> </w:t>
      </w:r>
      <w:r>
        <w:t>as</w:t>
      </w:r>
      <w:r>
        <w:rPr>
          <w:spacing w:val="1"/>
        </w:rPr>
        <w:t xml:space="preserve"> </w:t>
      </w:r>
      <w:r>
        <w:t>%,</w:t>
      </w:r>
      <w:r>
        <w:rPr>
          <w:spacing w:val="-1"/>
        </w:rPr>
        <w:t xml:space="preserve"> &amp;</w:t>
      </w:r>
      <w:r>
        <w:t>,</w:t>
      </w:r>
      <w:r>
        <w:rPr>
          <w:spacing w:val="-1"/>
        </w:rPr>
        <w:t xml:space="preserve"> </w:t>
      </w:r>
      <w:r>
        <w:t>a</w:t>
      </w:r>
      <w:r>
        <w:rPr>
          <w:spacing w:val="-1"/>
        </w:rPr>
        <w:t>n</w:t>
      </w:r>
      <w:r>
        <w:t xml:space="preserve">d $. </w:t>
      </w:r>
      <w:r>
        <w:rPr>
          <w:spacing w:val="3"/>
        </w:rPr>
        <w:t>T</w:t>
      </w:r>
      <w:r>
        <w:rPr>
          <w:spacing w:val="-1"/>
        </w:rPr>
        <w:t>h</w:t>
      </w:r>
      <w:r>
        <w:rPr>
          <w:spacing w:val="3"/>
        </w:rPr>
        <w:t>e</w:t>
      </w:r>
      <w:r>
        <w:t>y</w:t>
      </w:r>
      <w:r>
        <w:rPr>
          <w:spacing w:val="-4"/>
        </w:rPr>
        <w:t xml:space="preserve"> </w:t>
      </w:r>
      <w:r>
        <w:t>are</w:t>
      </w:r>
      <w:r>
        <w:rPr>
          <w:spacing w:val="-1"/>
        </w:rPr>
        <w:t xml:space="preserve"> </w:t>
      </w:r>
      <w:r>
        <w:t>e</w:t>
      </w:r>
      <w:r>
        <w:rPr>
          <w:spacing w:val="-1"/>
        </w:rPr>
        <w:t>x</w:t>
      </w:r>
      <w:r>
        <w:t>tra</w:t>
      </w:r>
      <w:r>
        <w:rPr>
          <w:spacing w:val="-1"/>
        </w:rPr>
        <w:t>n</w:t>
      </w:r>
      <w:r>
        <w:t>e</w:t>
      </w:r>
      <w:r>
        <w:rPr>
          <w:spacing w:val="4"/>
        </w:rPr>
        <w:t>o</w:t>
      </w:r>
      <w:r>
        <w:rPr>
          <w:spacing w:val="-1"/>
        </w:rPr>
        <w:t>u</w:t>
      </w:r>
      <w:r>
        <w:t>s</w:t>
      </w:r>
      <w:r>
        <w:rPr>
          <w:spacing w:val="-1"/>
        </w:rPr>
        <w:t xml:space="preserve"> </w:t>
      </w:r>
      <w:r>
        <w:rPr>
          <w:spacing w:val="2"/>
        </w:rPr>
        <w:t>i</w:t>
      </w:r>
      <w:r>
        <w:t xml:space="preserve">f </w:t>
      </w:r>
      <w:r>
        <w:rPr>
          <w:spacing w:val="-4"/>
        </w:rPr>
        <w:t>y</w:t>
      </w:r>
      <w:r>
        <w:rPr>
          <w:spacing w:val="4"/>
        </w:rPr>
        <w:t>o</w:t>
      </w:r>
      <w:r>
        <w:t>u</w:t>
      </w:r>
      <w:r>
        <w:rPr>
          <w:spacing w:val="-2"/>
        </w:rPr>
        <w:t xml:space="preserve"> </w:t>
      </w:r>
      <w:r>
        <w:rPr>
          <w:spacing w:val="-1"/>
        </w:rPr>
        <w:t>us</w:t>
      </w:r>
      <w:r>
        <w:t xml:space="preserve">e </w:t>
      </w:r>
      <w:r>
        <w:rPr>
          <w:spacing w:val="2"/>
        </w:rPr>
        <w:t>t</w:t>
      </w:r>
      <w:r>
        <w:rPr>
          <w:spacing w:val="-1"/>
        </w:rPr>
        <w:t>h</w:t>
      </w:r>
      <w:r>
        <w:t>e</w:t>
      </w:r>
      <w:r>
        <w:rPr>
          <w:spacing w:val="2"/>
        </w:rPr>
        <w:t xml:space="preserve"> </w:t>
      </w:r>
      <w:r>
        <w:rPr>
          <w:spacing w:val="-1"/>
        </w:rPr>
        <w:t>n</w:t>
      </w:r>
      <w:r>
        <w:rPr>
          <w:spacing w:val="3"/>
        </w:rPr>
        <w:t>a</w:t>
      </w:r>
      <w:r>
        <w:rPr>
          <w:spacing w:val="-1"/>
        </w:rPr>
        <w:t>m</w:t>
      </w:r>
      <w:r>
        <w:t>ing</w:t>
      </w:r>
      <w:r>
        <w:rPr>
          <w:spacing w:val="-2"/>
        </w:rPr>
        <w:t xml:space="preserve"> </w:t>
      </w:r>
      <w:r>
        <w:t>con</w:t>
      </w:r>
      <w:r>
        <w:rPr>
          <w:spacing w:val="-1"/>
        </w:rPr>
        <w:t>v</w:t>
      </w:r>
      <w:r>
        <w:t>entions,</w:t>
      </w:r>
      <w:r>
        <w:rPr>
          <w:spacing w:val="-2"/>
        </w:rPr>
        <w:t xml:space="preserve"> </w:t>
      </w:r>
      <w:r>
        <w:t>a</w:t>
      </w:r>
      <w:r>
        <w:rPr>
          <w:spacing w:val="-1"/>
        </w:rPr>
        <w:t>n</w:t>
      </w:r>
      <w:r>
        <w:t>d t</w:t>
      </w:r>
      <w:r>
        <w:rPr>
          <w:spacing w:val="-1"/>
        </w:rPr>
        <w:t>h</w:t>
      </w:r>
      <w:r>
        <w:t>ere is</w:t>
      </w:r>
      <w:r>
        <w:rPr>
          <w:spacing w:val="2"/>
        </w:rPr>
        <w:t xml:space="preserve"> </w:t>
      </w:r>
      <w:r>
        <w:rPr>
          <w:spacing w:val="-1"/>
        </w:rPr>
        <w:t>n</w:t>
      </w:r>
      <w:r>
        <w:t>o c</w:t>
      </w:r>
      <w:r>
        <w:rPr>
          <w:spacing w:val="-1"/>
        </w:rPr>
        <w:t>h</w:t>
      </w:r>
      <w:r>
        <w:t>aracter</w:t>
      </w:r>
      <w:r>
        <w:rPr>
          <w:spacing w:val="1"/>
        </w:rPr>
        <w:t xml:space="preserve"> </w:t>
      </w:r>
      <w:r>
        <w:rPr>
          <w:spacing w:val="-2"/>
        </w:rPr>
        <w:t>f</w:t>
      </w:r>
      <w:r>
        <w:rPr>
          <w:spacing w:val="1"/>
        </w:rPr>
        <w:t>o</w:t>
      </w:r>
      <w:r>
        <w:t>r s</w:t>
      </w:r>
      <w:r>
        <w:rPr>
          <w:spacing w:val="4"/>
        </w:rPr>
        <w:t>o</w:t>
      </w:r>
      <w:r>
        <w:rPr>
          <w:spacing w:val="-4"/>
        </w:rPr>
        <w:t>m</w:t>
      </w:r>
      <w:r>
        <w:t>e of</w:t>
      </w:r>
      <w:r>
        <w:rPr>
          <w:spacing w:val="-3"/>
        </w:rPr>
        <w:t xml:space="preserve"> </w:t>
      </w:r>
      <w:r>
        <w:rPr>
          <w:spacing w:val="2"/>
        </w:rPr>
        <w:t>t</w:t>
      </w:r>
      <w:r>
        <w:rPr>
          <w:spacing w:val="-1"/>
        </w:rPr>
        <w:t>h</w:t>
      </w:r>
      <w:r>
        <w:t>e data</w:t>
      </w:r>
      <w:r>
        <w:rPr>
          <w:spacing w:val="-2"/>
        </w:rPr>
        <w:t xml:space="preserve"> </w:t>
      </w:r>
      <w:r>
        <w:rPr>
          <w:spacing w:val="2"/>
        </w:rPr>
        <w:t>t</w:t>
      </w:r>
      <w:r>
        <w:rPr>
          <w:spacing w:val="-4"/>
        </w:rPr>
        <w:t>y</w:t>
      </w:r>
      <w:r>
        <w:t xml:space="preserve">pes, </w:t>
      </w:r>
      <w:r>
        <w:rPr>
          <w:spacing w:val="2"/>
        </w:rPr>
        <w:t>s</w:t>
      </w:r>
      <w:r>
        <w:rPr>
          <w:spacing w:val="-1"/>
        </w:rPr>
        <w:t>u</w:t>
      </w:r>
      <w:r>
        <w:rPr>
          <w:spacing w:val="3"/>
        </w:rPr>
        <w:t>c</w:t>
      </w:r>
      <w:r>
        <w:t>h</w:t>
      </w:r>
      <w:r>
        <w:rPr>
          <w:spacing w:val="-2"/>
        </w:rPr>
        <w:t xml:space="preserve"> </w:t>
      </w:r>
      <w:r>
        <w:t>as</w:t>
      </w:r>
      <w:r>
        <w:rPr>
          <w:spacing w:val="-1"/>
        </w:rPr>
        <w:t xml:space="preserve"> </w:t>
      </w:r>
      <w:r>
        <w:rPr>
          <w:spacing w:val="2"/>
        </w:rPr>
        <w:t>B</w:t>
      </w:r>
      <w:r>
        <w:t>oolea</w:t>
      </w:r>
      <w:r>
        <w:rPr>
          <w:spacing w:val="-1"/>
        </w:rPr>
        <w:t>n</w:t>
      </w:r>
      <w:r>
        <w:t>. You</w:t>
      </w:r>
      <w:r>
        <w:rPr>
          <w:spacing w:val="-4"/>
        </w:rPr>
        <w:t xml:space="preserve"> </w:t>
      </w:r>
      <w:r>
        <w:t>s</w:t>
      </w:r>
      <w:r>
        <w:rPr>
          <w:spacing w:val="-1"/>
        </w:rPr>
        <w:t>h</w:t>
      </w:r>
      <w:r>
        <w:rPr>
          <w:spacing w:val="4"/>
        </w:rPr>
        <w:t>o</w:t>
      </w:r>
      <w:r>
        <w:rPr>
          <w:spacing w:val="-1"/>
        </w:rPr>
        <w:t>u</w:t>
      </w:r>
      <w:r>
        <w:t>ld a</w:t>
      </w:r>
      <w:r>
        <w:rPr>
          <w:spacing w:val="2"/>
        </w:rPr>
        <w:t>l</w:t>
      </w:r>
      <w:r>
        <w:rPr>
          <w:spacing w:val="-2"/>
        </w:rPr>
        <w:t>w</w:t>
      </w:r>
      <w:r>
        <w:rPr>
          <w:spacing w:val="3"/>
        </w:rPr>
        <w:t>a</w:t>
      </w:r>
      <w:r>
        <w:rPr>
          <w:spacing w:val="-1"/>
        </w:rPr>
        <w:t>y</w:t>
      </w:r>
      <w:r>
        <w:t>s</w:t>
      </w:r>
      <w:r>
        <w:rPr>
          <w:spacing w:val="-1"/>
        </w:rPr>
        <w:t xml:space="preserve"> </w:t>
      </w:r>
      <w:r>
        <w:rPr>
          <w:spacing w:val="3"/>
        </w:rPr>
        <w:t>e</w:t>
      </w:r>
      <w:r>
        <w:rPr>
          <w:spacing w:val="-1"/>
        </w:rPr>
        <w:t>x</w:t>
      </w:r>
      <w:r>
        <w:t>plicit</w:t>
      </w:r>
      <w:r>
        <w:rPr>
          <w:spacing w:val="2"/>
        </w:rPr>
        <w:t>l</w:t>
      </w:r>
      <w:r>
        <w:t>y</w:t>
      </w:r>
      <w:r>
        <w:rPr>
          <w:spacing w:val="-2"/>
        </w:rPr>
        <w:t xml:space="preserve"> </w:t>
      </w:r>
      <w:r>
        <w:t>declare</w:t>
      </w:r>
      <w:r>
        <w:rPr>
          <w:spacing w:val="-5"/>
        </w:rPr>
        <w:t xml:space="preserve"> </w:t>
      </w:r>
      <w:r>
        <w:t>all</w:t>
      </w:r>
      <w:r>
        <w:rPr>
          <w:spacing w:val="-1"/>
        </w:rPr>
        <w:t xml:space="preserve"> v</w:t>
      </w:r>
      <w:r>
        <w:t xml:space="preserve">ariables of </w:t>
      </w:r>
      <w:r>
        <w:rPr>
          <w:spacing w:val="2"/>
        </w:rPr>
        <w:t>t</w:t>
      </w:r>
      <w:r>
        <w:rPr>
          <w:spacing w:val="-4"/>
        </w:rPr>
        <w:t>y</w:t>
      </w:r>
      <w:r>
        <w:rPr>
          <w:spacing w:val="2"/>
        </w:rPr>
        <w:t>p</w:t>
      </w:r>
      <w:r>
        <w:t>e</w:t>
      </w:r>
      <w:r>
        <w:rPr>
          <w:spacing w:val="1"/>
        </w:rPr>
        <w:t xml:space="preserve"> </w:t>
      </w:r>
      <w:r>
        <w:t>Va</w:t>
      </w:r>
      <w:r>
        <w:rPr>
          <w:spacing w:val="1"/>
        </w:rPr>
        <w:t>r</w:t>
      </w:r>
      <w:r>
        <w:t>ia</w:t>
      </w:r>
      <w:r>
        <w:rPr>
          <w:spacing w:val="-1"/>
        </w:rPr>
        <w:t>n</w:t>
      </w:r>
      <w:r>
        <w:t>t</w:t>
      </w:r>
      <w:r>
        <w:rPr>
          <w:spacing w:val="1"/>
        </w:rPr>
        <w:t xml:space="preserve"> </w:t>
      </w:r>
      <w:r>
        <w:rPr>
          <w:spacing w:val="-1"/>
        </w:rPr>
        <w:t>us</w:t>
      </w:r>
      <w:r>
        <w:rPr>
          <w:spacing w:val="2"/>
        </w:rPr>
        <w:t>in</w:t>
      </w:r>
      <w:r>
        <w:t>g</w:t>
      </w:r>
      <w:r>
        <w:rPr>
          <w:spacing w:val="-2"/>
        </w:rPr>
        <w:t xml:space="preserve"> </w:t>
      </w:r>
      <w:r>
        <w:t>t</w:t>
      </w:r>
      <w:r>
        <w:rPr>
          <w:spacing w:val="-1"/>
        </w:rPr>
        <w:t>h</w:t>
      </w:r>
      <w:r>
        <w:t>e</w:t>
      </w:r>
      <w:r>
        <w:rPr>
          <w:spacing w:val="-1"/>
        </w:rPr>
        <w:t xml:space="preserve"> </w:t>
      </w:r>
      <w:r>
        <w:rPr>
          <w:i/>
          <w:iCs/>
          <w:spacing w:val="1"/>
        </w:rPr>
        <w:t>A</w:t>
      </w:r>
      <w:r>
        <w:rPr>
          <w:i/>
          <w:iCs/>
        </w:rPr>
        <w:t>s</w:t>
      </w:r>
      <w:r>
        <w:rPr>
          <w:i/>
          <w:iCs/>
          <w:spacing w:val="-1"/>
        </w:rPr>
        <w:t xml:space="preserve"> </w:t>
      </w:r>
      <w:r>
        <w:rPr>
          <w:i/>
          <w:iCs/>
          <w:spacing w:val="1"/>
        </w:rPr>
        <w:t>Va</w:t>
      </w:r>
      <w:r>
        <w:rPr>
          <w:i/>
          <w:iCs/>
          <w:spacing w:val="-1"/>
        </w:rPr>
        <w:t>r</w:t>
      </w:r>
      <w:r>
        <w:rPr>
          <w:i/>
          <w:iCs/>
        </w:rPr>
        <w:t>i</w:t>
      </w:r>
      <w:r>
        <w:rPr>
          <w:i/>
          <w:iCs/>
          <w:spacing w:val="1"/>
        </w:rPr>
        <w:t>an</w:t>
      </w:r>
      <w:r>
        <w:rPr>
          <w:i/>
          <w:iCs/>
        </w:rPr>
        <w:t>t</w:t>
      </w:r>
      <w:r>
        <w:rPr>
          <w:i/>
          <w:iCs/>
          <w:spacing w:val="-1"/>
        </w:rPr>
        <w:t xml:space="preserve"> </w:t>
      </w:r>
      <w:r>
        <w:t>cl</w:t>
      </w:r>
      <w:r>
        <w:rPr>
          <w:spacing w:val="3"/>
        </w:rPr>
        <w:t>a</w:t>
      </w:r>
      <w:r>
        <w:rPr>
          <w:spacing w:val="-1"/>
        </w:rPr>
        <w:t>u</w:t>
      </w:r>
      <w:r>
        <w:t>se, e</w:t>
      </w:r>
      <w:r>
        <w:rPr>
          <w:spacing w:val="-1"/>
        </w:rPr>
        <w:t>v</w:t>
      </w:r>
      <w:r>
        <w:rPr>
          <w:spacing w:val="3"/>
        </w:rPr>
        <w:t>e</w:t>
      </w:r>
      <w:r>
        <w:t>n</w:t>
      </w:r>
      <w:r>
        <w:rPr>
          <w:spacing w:val="-2"/>
        </w:rPr>
        <w:t xml:space="preserve"> </w:t>
      </w:r>
      <w:r>
        <w:rPr>
          <w:spacing w:val="2"/>
        </w:rPr>
        <w:t>t</w:t>
      </w:r>
      <w:r>
        <w:rPr>
          <w:spacing w:val="-1"/>
        </w:rPr>
        <w:t>h</w:t>
      </w:r>
      <w:r>
        <w:t>ou</w:t>
      </w:r>
      <w:r>
        <w:rPr>
          <w:spacing w:val="-1"/>
        </w:rPr>
        <w:t>g</w:t>
      </w:r>
      <w:r>
        <w:t>h</w:t>
      </w:r>
      <w:r>
        <w:rPr>
          <w:spacing w:val="-2"/>
        </w:rPr>
        <w:t xml:space="preserve"> </w:t>
      </w:r>
      <w:r>
        <w:rPr>
          <w:spacing w:val="2"/>
        </w:rPr>
        <w:t>i</w:t>
      </w:r>
      <w:r>
        <w:t>t</w:t>
      </w:r>
      <w:r>
        <w:rPr>
          <w:spacing w:val="-1"/>
        </w:rPr>
        <w:t xml:space="preserve"> </w:t>
      </w:r>
      <w:r>
        <w:t xml:space="preserve">is </w:t>
      </w:r>
      <w:r>
        <w:rPr>
          <w:spacing w:val="2"/>
        </w:rPr>
        <w:t>t</w:t>
      </w:r>
      <w:r>
        <w:rPr>
          <w:spacing w:val="-1"/>
        </w:rPr>
        <w:t>h</w:t>
      </w:r>
      <w:r>
        <w:t>e de</w:t>
      </w:r>
      <w:r>
        <w:rPr>
          <w:spacing w:val="-2"/>
        </w:rPr>
        <w:t>f</w:t>
      </w:r>
      <w:r>
        <w:t>ault</w:t>
      </w:r>
      <w:r>
        <w:rPr>
          <w:spacing w:val="-1"/>
        </w:rPr>
        <w:t xml:space="preserve"> </w:t>
      </w:r>
      <w:r>
        <w:t>in</w:t>
      </w:r>
      <w:r>
        <w:rPr>
          <w:spacing w:val="-3"/>
        </w:rPr>
        <w:t xml:space="preserve"> </w:t>
      </w:r>
      <w:r>
        <w:t>V</w:t>
      </w:r>
      <w:r>
        <w:rPr>
          <w:spacing w:val="4"/>
        </w:rPr>
        <w:t>B</w:t>
      </w:r>
      <w:r>
        <w:rPr>
          <w:spacing w:val="-2"/>
        </w:rPr>
        <w:t>A</w:t>
      </w:r>
      <w:r>
        <w:t>. For</w:t>
      </w:r>
      <w:r>
        <w:rPr>
          <w:spacing w:val="-2"/>
        </w:rPr>
        <w:t xml:space="preserve"> </w:t>
      </w:r>
      <w:r>
        <w:t>e</w:t>
      </w:r>
      <w:r>
        <w:rPr>
          <w:spacing w:val="-1"/>
        </w:rPr>
        <w:t>x</w:t>
      </w:r>
      <w:r>
        <w:rPr>
          <w:spacing w:val="3"/>
        </w:rPr>
        <w:t>a</w:t>
      </w:r>
      <w:r>
        <w:rPr>
          <w:spacing w:val="-1"/>
        </w:rPr>
        <w:t>m</w:t>
      </w:r>
      <w:r>
        <w:t>ple:</w:t>
      </w:r>
    </w:p>
    <w:p w:rsidR="000A6564" w:rsidRDefault="000A6564" w:rsidP="0073122B">
      <w:pPr>
        <w:pStyle w:val="DP-Bodytext"/>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 xml:space="preserve">intTotal As Integer </w:t>
      </w:r>
      <w:r w:rsidR="0073122B">
        <w:rPr>
          <w:rFonts w:ascii="Courier New" w:hAnsi="Courier New" w:cs="Courier New"/>
          <w:sz w:val="18"/>
          <w:szCs w:val="18"/>
        </w:rPr>
        <w:br/>
      </w:r>
      <w:r>
        <w:rPr>
          <w:rFonts w:ascii="Courier New" w:hAnsi="Courier New" w:cs="Courier New"/>
          <w:sz w:val="18"/>
          <w:szCs w:val="18"/>
        </w:rPr>
        <w:t xml:space="preserve">Dim varField As Variant </w:t>
      </w:r>
      <w:r w:rsidR="0073122B">
        <w:rPr>
          <w:rFonts w:ascii="Courier New" w:hAnsi="Courier New" w:cs="Courier New"/>
          <w:sz w:val="18"/>
          <w:szCs w:val="18"/>
        </w:rPr>
        <w:br/>
      </w:r>
      <w:r>
        <w:rPr>
          <w:rFonts w:ascii="Courier New" w:hAnsi="Courier New" w:cs="Courier New"/>
          <w:sz w:val="18"/>
          <w:szCs w:val="18"/>
        </w:rPr>
        <w:t>Dim strName As String</w:t>
      </w:r>
    </w:p>
    <w:p w:rsidR="000A6564" w:rsidRDefault="000A6564" w:rsidP="007D79A5">
      <w:pPr>
        <w:pStyle w:val="DP-HeadingB"/>
      </w:pPr>
      <w:bookmarkStart w:id="742" w:name="_Toc293915028"/>
      <w:r>
        <w:t>Const</w:t>
      </w:r>
      <w:r>
        <w:rPr>
          <w:spacing w:val="-2"/>
        </w:rPr>
        <w:t>r</w:t>
      </w:r>
      <w:r>
        <w:t>uc</w:t>
      </w:r>
      <w:r>
        <w:rPr>
          <w:spacing w:val="-2"/>
        </w:rPr>
        <w:t>t</w:t>
      </w:r>
      <w:r>
        <w:t>ing P</w:t>
      </w:r>
      <w:r>
        <w:rPr>
          <w:spacing w:val="-2"/>
        </w:rPr>
        <w:t>r</w:t>
      </w:r>
      <w:r>
        <w:t>oper</w:t>
      </w:r>
      <w:r>
        <w:rPr>
          <w:spacing w:val="-2"/>
        </w:rPr>
        <w:t>t</w:t>
      </w:r>
      <w:r>
        <w:t>i</w:t>
      </w:r>
      <w:r>
        <w:rPr>
          <w:spacing w:val="-2"/>
        </w:rPr>
        <w:t>e</w:t>
      </w:r>
      <w:r>
        <w:t>s Na</w:t>
      </w:r>
      <w:r>
        <w:rPr>
          <w:spacing w:val="-3"/>
        </w:rPr>
        <w:t>m</w:t>
      </w:r>
      <w:r>
        <w:t>es</w:t>
      </w:r>
      <w:bookmarkEnd w:id="742"/>
    </w:p>
    <w:p w:rsidR="000A6564" w:rsidRDefault="000A6564" w:rsidP="0073122B">
      <w:pPr>
        <w:pStyle w:val="DP-Bodytext"/>
      </w:pPr>
      <w:r>
        <w:rPr>
          <w:spacing w:val="2"/>
        </w:rPr>
        <w:t>P</w:t>
      </w:r>
      <w:r>
        <w:rPr>
          <w:spacing w:val="1"/>
        </w:rPr>
        <w:t>r</w:t>
      </w:r>
      <w:r>
        <w:rPr>
          <w:spacing w:val="-1"/>
        </w:rPr>
        <w:t>o</w:t>
      </w:r>
      <w:r>
        <w:rPr>
          <w:spacing w:val="1"/>
        </w:rPr>
        <w:t>p</w:t>
      </w:r>
      <w:r>
        <w:t>erties of</w:t>
      </w:r>
      <w:r>
        <w:rPr>
          <w:spacing w:val="-3"/>
        </w:rPr>
        <w:t xml:space="preserve"> </w:t>
      </w:r>
      <w:r>
        <w:t>a class</w:t>
      </w:r>
      <w:r>
        <w:rPr>
          <w:spacing w:val="-3"/>
        </w:rPr>
        <w:t xml:space="preserve"> </w:t>
      </w:r>
      <w:r>
        <w:t>prese</w:t>
      </w:r>
      <w:r>
        <w:rPr>
          <w:spacing w:val="-1"/>
        </w:rPr>
        <w:t>n</w:t>
      </w:r>
      <w:r>
        <w:t>t</w:t>
      </w:r>
      <w:r>
        <w:rPr>
          <w:spacing w:val="-3"/>
        </w:rPr>
        <w:t xml:space="preserve"> </w:t>
      </w:r>
      <w:r>
        <w:t>a particular</w:t>
      </w:r>
      <w:r>
        <w:rPr>
          <w:spacing w:val="-7"/>
        </w:rPr>
        <w:t xml:space="preserve"> </w:t>
      </w:r>
      <w:r>
        <w:t>proble</w:t>
      </w:r>
      <w:r>
        <w:rPr>
          <w:spacing w:val="-4"/>
        </w:rPr>
        <w:t>m</w:t>
      </w:r>
      <w:r>
        <w:t>:</w:t>
      </w:r>
      <w:r>
        <w:rPr>
          <w:spacing w:val="-4"/>
        </w:rPr>
        <w:t xml:space="preserve"> </w:t>
      </w:r>
      <w:r>
        <w:rPr>
          <w:spacing w:val="2"/>
        </w:rPr>
        <w:t>s</w:t>
      </w:r>
      <w:r>
        <w:rPr>
          <w:spacing w:val="-1"/>
        </w:rPr>
        <w:t>h</w:t>
      </w:r>
      <w:r>
        <w:t>o</w:t>
      </w:r>
      <w:r>
        <w:rPr>
          <w:spacing w:val="-1"/>
        </w:rPr>
        <w:t>u</w:t>
      </w:r>
      <w:r>
        <w:t xml:space="preserve">ld </w:t>
      </w:r>
      <w:r>
        <w:rPr>
          <w:spacing w:val="2"/>
        </w:rPr>
        <w:t>t</w:t>
      </w:r>
      <w:r>
        <w:rPr>
          <w:spacing w:val="-1"/>
        </w:rPr>
        <w:t>h</w:t>
      </w:r>
      <w:r>
        <w:t>ey</w:t>
      </w:r>
      <w:r>
        <w:rPr>
          <w:spacing w:val="-2"/>
        </w:rPr>
        <w:t xml:space="preserve"> </w:t>
      </w:r>
      <w:r>
        <w:rPr>
          <w:spacing w:val="2"/>
        </w:rPr>
        <w:t>i</w:t>
      </w:r>
      <w:r>
        <w:rPr>
          <w:spacing w:val="-1"/>
        </w:rPr>
        <w:t>n</w:t>
      </w:r>
      <w:r>
        <w:t>c</w:t>
      </w:r>
      <w:r>
        <w:rPr>
          <w:spacing w:val="2"/>
        </w:rPr>
        <w:t>l</w:t>
      </w:r>
      <w:r>
        <w:rPr>
          <w:spacing w:val="-1"/>
        </w:rPr>
        <w:t>u</w:t>
      </w:r>
      <w:r>
        <w:rPr>
          <w:spacing w:val="1"/>
        </w:rPr>
        <w:t>d</w:t>
      </w:r>
      <w:r>
        <w:t>e t</w:t>
      </w:r>
      <w:r>
        <w:rPr>
          <w:spacing w:val="-1"/>
        </w:rPr>
        <w:t>h</w:t>
      </w:r>
      <w:r>
        <w:t>e</w:t>
      </w:r>
      <w:r>
        <w:rPr>
          <w:spacing w:val="2"/>
        </w:rPr>
        <w:t xml:space="preserve"> </w:t>
      </w:r>
      <w:r>
        <w:rPr>
          <w:spacing w:val="-1"/>
        </w:rPr>
        <w:t>n</w:t>
      </w:r>
      <w:r>
        <w:rPr>
          <w:spacing w:val="3"/>
        </w:rPr>
        <w:t>a</w:t>
      </w:r>
      <w:r>
        <w:rPr>
          <w:spacing w:val="-1"/>
        </w:rPr>
        <w:t>m</w:t>
      </w:r>
      <w:r>
        <w:t>ing</w:t>
      </w:r>
      <w:r>
        <w:rPr>
          <w:spacing w:val="-2"/>
        </w:rPr>
        <w:t xml:space="preserve"> </w:t>
      </w:r>
      <w:r>
        <w:t>con</w:t>
      </w:r>
      <w:r>
        <w:rPr>
          <w:spacing w:val="-1"/>
        </w:rPr>
        <w:t>v</w:t>
      </w:r>
      <w:r>
        <w:rPr>
          <w:spacing w:val="3"/>
        </w:rPr>
        <w:t>e</w:t>
      </w:r>
      <w:r>
        <w:rPr>
          <w:spacing w:val="-1"/>
        </w:rPr>
        <w:t>n</w:t>
      </w:r>
      <w:r>
        <w:t>tion</w:t>
      </w:r>
      <w:r>
        <w:rPr>
          <w:spacing w:val="-4"/>
        </w:rPr>
        <w:t xml:space="preserve"> </w:t>
      </w:r>
      <w:r>
        <w:t>to</w:t>
      </w:r>
      <w:r>
        <w:rPr>
          <w:spacing w:val="-1"/>
        </w:rPr>
        <w:t xml:space="preserve"> </w:t>
      </w:r>
      <w:r>
        <w:rPr>
          <w:w w:val="99"/>
        </w:rPr>
        <w:t>i</w:t>
      </w:r>
      <w:r>
        <w:rPr>
          <w:spacing w:val="-1"/>
          <w:w w:val="99"/>
        </w:rPr>
        <w:t>n</w:t>
      </w:r>
      <w:r>
        <w:rPr>
          <w:w w:val="99"/>
        </w:rPr>
        <w:t>dicate the</w:t>
      </w:r>
      <w:r>
        <w:t xml:space="preserve"> </w:t>
      </w:r>
      <w:r>
        <w:rPr>
          <w:spacing w:val="2"/>
        </w:rPr>
        <w:t>t</w:t>
      </w:r>
      <w:r>
        <w:rPr>
          <w:spacing w:val="-4"/>
        </w:rPr>
        <w:t>y</w:t>
      </w:r>
      <w:r>
        <w:rPr>
          <w:spacing w:val="1"/>
        </w:rPr>
        <w:t>p</w:t>
      </w:r>
      <w:r>
        <w:t>e?</w:t>
      </w:r>
      <w:r>
        <w:rPr>
          <w:spacing w:val="2"/>
        </w:rPr>
        <w:t xml:space="preserve"> </w:t>
      </w:r>
      <w:r>
        <w:rPr>
          <w:spacing w:val="3"/>
        </w:rPr>
        <w:t>T</w:t>
      </w:r>
      <w:r>
        <w:t>o</w:t>
      </w:r>
      <w:r>
        <w:rPr>
          <w:spacing w:val="-2"/>
        </w:rPr>
        <w:t xml:space="preserve"> </w:t>
      </w:r>
      <w:r>
        <w:rPr>
          <w:spacing w:val="1"/>
        </w:rPr>
        <w:t>b</w:t>
      </w:r>
      <w:r>
        <w:t>e c</w:t>
      </w:r>
      <w:r>
        <w:rPr>
          <w:spacing w:val="1"/>
        </w:rPr>
        <w:t>o</w:t>
      </w:r>
      <w:r>
        <w:t>nsistent</w:t>
      </w:r>
      <w:r>
        <w:rPr>
          <w:spacing w:val="2"/>
        </w:rPr>
        <w:t xml:space="preserve"> </w:t>
      </w:r>
      <w:r>
        <w:rPr>
          <w:spacing w:val="-2"/>
        </w:rPr>
        <w:t>w</w:t>
      </w:r>
      <w:r>
        <w:rPr>
          <w:spacing w:val="2"/>
        </w:rPr>
        <w:t>i</w:t>
      </w:r>
      <w:r>
        <w:t>th</w:t>
      </w:r>
      <w:r>
        <w:rPr>
          <w:spacing w:val="-1"/>
        </w:rPr>
        <w:t xml:space="preserve"> </w:t>
      </w:r>
      <w:r>
        <w:rPr>
          <w:spacing w:val="2"/>
        </w:rPr>
        <w:t>t</w:t>
      </w:r>
      <w:r>
        <w:rPr>
          <w:spacing w:val="-1"/>
        </w:rPr>
        <w:t>h</w:t>
      </w:r>
      <w:r>
        <w:t>e</w:t>
      </w:r>
      <w:r>
        <w:rPr>
          <w:spacing w:val="-1"/>
        </w:rPr>
        <w:t xml:space="preserve"> </w:t>
      </w:r>
      <w:r>
        <w:t>rest</w:t>
      </w:r>
      <w:r>
        <w:rPr>
          <w:spacing w:val="-3"/>
        </w:rPr>
        <w:t xml:space="preserve"> </w:t>
      </w:r>
      <w:r>
        <w:rPr>
          <w:spacing w:val="1"/>
        </w:rPr>
        <w:t>o</w:t>
      </w:r>
      <w:r>
        <w:t>f</w:t>
      </w:r>
      <w:r>
        <w:rPr>
          <w:spacing w:val="-2"/>
        </w:rPr>
        <w:t xml:space="preserve"> </w:t>
      </w:r>
      <w:r>
        <w:rPr>
          <w:spacing w:val="2"/>
        </w:rPr>
        <w:t>t</w:t>
      </w:r>
      <w:r>
        <w:rPr>
          <w:spacing w:val="-1"/>
        </w:rPr>
        <w:t>h</w:t>
      </w:r>
      <w:r>
        <w:t>ese</w:t>
      </w:r>
      <w:r>
        <w:rPr>
          <w:spacing w:val="2"/>
        </w:rPr>
        <w:t xml:space="preserve"> </w:t>
      </w:r>
      <w:r>
        <w:t>n</w:t>
      </w:r>
      <w:r>
        <w:rPr>
          <w:spacing w:val="3"/>
        </w:rPr>
        <w:t>a</w:t>
      </w:r>
      <w:r>
        <w:rPr>
          <w:spacing w:val="-1"/>
        </w:rPr>
        <w:t>m</w:t>
      </w:r>
      <w:r>
        <w:t>i</w:t>
      </w:r>
      <w:r>
        <w:rPr>
          <w:spacing w:val="1"/>
        </w:rPr>
        <w:t>n</w:t>
      </w:r>
      <w:r>
        <w:t>g</w:t>
      </w:r>
      <w:r>
        <w:rPr>
          <w:spacing w:val="-2"/>
        </w:rPr>
        <w:t xml:space="preserve"> </w:t>
      </w:r>
      <w:r>
        <w:t>c</w:t>
      </w:r>
      <w:r>
        <w:rPr>
          <w:spacing w:val="1"/>
        </w:rPr>
        <w:t>on</w:t>
      </w:r>
      <w:r>
        <w:rPr>
          <w:spacing w:val="-1"/>
        </w:rPr>
        <w:t>v</w:t>
      </w:r>
      <w:r>
        <w:rPr>
          <w:spacing w:val="3"/>
        </w:rPr>
        <w:t>e</w:t>
      </w:r>
      <w:r>
        <w:rPr>
          <w:spacing w:val="-1"/>
        </w:rPr>
        <w:t>n</w:t>
      </w:r>
      <w:r>
        <w:t>ti</w:t>
      </w:r>
      <w:r>
        <w:rPr>
          <w:spacing w:val="1"/>
        </w:rPr>
        <w:t>on</w:t>
      </w:r>
      <w:r>
        <w:rPr>
          <w:spacing w:val="-1"/>
        </w:rPr>
        <w:t>s</w:t>
      </w:r>
      <w:r>
        <w:t>,</w:t>
      </w:r>
      <w:r>
        <w:rPr>
          <w:spacing w:val="-1"/>
        </w:rPr>
        <w:t xml:space="preserve"> </w:t>
      </w:r>
      <w:r>
        <w:t>th</w:t>
      </w:r>
      <w:r>
        <w:rPr>
          <w:spacing w:val="3"/>
        </w:rPr>
        <w:t>e</w:t>
      </w:r>
      <w:r>
        <w:t>y</w:t>
      </w:r>
      <w:r>
        <w:rPr>
          <w:spacing w:val="-3"/>
        </w:rPr>
        <w:t xml:space="preserve"> </w:t>
      </w:r>
      <w:r>
        <w:rPr>
          <w:spacing w:val="2"/>
        </w:rPr>
        <w:t>s</w:t>
      </w:r>
      <w:r>
        <w:rPr>
          <w:spacing w:val="-1"/>
        </w:rPr>
        <w:t>h</w:t>
      </w:r>
      <w:r>
        <w:rPr>
          <w:spacing w:val="1"/>
        </w:rPr>
        <w:t>o</w:t>
      </w:r>
      <w:r>
        <w:rPr>
          <w:spacing w:val="-1"/>
        </w:rPr>
        <w:t>u</w:t>
      </w:r>
      <w:r>
        <w:t>l</w:t>
      </w:r>
      <w:r>
        <w:rPr>
          <w:spacing w:val="1"/>
        </w:rPr>
        <w:t>d</w:t>
      </w:r>
      <w:r>
        <w:t>.</w:t>
      </w:r>
      <w:r>
        <w:rPr>
          <w:spacing w:val="-1"/>
        </w:rPr>
        <w:t xml:space="preserve"> </w:t>
      </w:r>
      <w:r>
        <w:t>H</w:t>
      </w:r>
      <w:r>
        <w:rPr>
          <w:spacing w:val="4"/>
        </w:rPr>
        <w:t>o</w:t>
      </w:r>
      <w:r>
        <w:rPr>
          <w:spacing w:val="-2"/>
        </w:rPr>
        <w:t>w</w:t>
      </w:r>
      <w:r>
        <w:t>ever,</w:t>
      </w:r>
      <w:r>
        <w:rPr>
          <w:spacing w:val="-1"/>
        </w:rPr>
        <w:t xml:space="preserve"> </w:t>
      </w:r>
      <w:r>
        <w:t>it</w:t>
      </w:r>
      <w:r>
        <w:rPr>
          <w:spacing w:val="-1"/>
        </w:rPr>
        <w:t xml:space="preserve"> </w:t>
      </w:r>
      <w:r>
        <w:t>is</w:t>
      </w:r>
      <w:r>
        <w:rPr>
          <w:spacing w:val="-1"/>
        </w:rPr>
        <w:t xml:space="preserve"> </w:t>
      </w:r>
      <w:r>
        <w:rPr>
          <w:spacing w:val="1"/>
        </w:rPr>
        <w:t>p</w:t>
      </w:r>
      <w:r>
        <w:t>e</w:t>
      </w:r>
      <w:r>
        <w:rPr>
          <w:spacing w:val="3"/>
        </w:rPr>
        <w:t>r</w:t>
      </w:r>
      <w:r>
        <w:rPr>
          <w:spacing w:val="-1"/>
        </w:rPr>
        <w:t>m</w:t>
      </w:r>
      <w:r>
        <w:t>itted to</w:t>
      </w:r>
      <w:r>
        <w:rPr>
          <w:spacing w:val="1"/>
        </w:rPr>
        <w:t xml:space="preserve"> </w:t>
      </w:r>
      <w:r>
        <w:rPr>
          <w:spacing w:val="-1"/>
        </w:rPr>
        <w:t>h</w:t>
      </w:r>
      <w:r>
        <w:t>a</w:t>
      </w:r>
      <w:r>
        <w:rPr>
          <w:spacing w:val="-1"/>
        </w:rPr>
        <w:t>v</w:t>
      </w:r>
      <w:r>
        <w:t>e property</w:t>
      </w:r>
      <w:r>
        <w:rPr>
          <w:spacing w:val="-8"/>
        </w:rPr>
        <w:t xml:space="preserve"> </w:t>
      </w:r>
      <w:r>
        <w:rPr>
          <w:spacing w:val="-1"/>
        </w:rPr>
        <w:t>n</w:t>
      </w:r>
      <w:r>
        <w:rPr>
          <w:spacing w:val="3"/>
        </w:rPr>
        <w:t>a</w:t>
      </w:r>
      <w:r>
        <w:rPr>
          <w:spacing w:val="-4"/>
        </w:rPr>
        <w:t>m</w:t>
      </w:r>
      <w:r>
        <w:rPr>
          <w:spacing w:val="3"/>
        </w:rPr>
        <w:t>e</w:t>
      </w:r>
      <w:r>
        <w:t>s</w:t>
      </w:r>
      <w:r>
        <w:rPr>
          <w:spacing w:val="2"/>
        </w:rPr>
        <w:t xml:space="preserve"> </w:t>
      </w:r>
      <w:r>
        <w:rPr>
          <w:spacing w:val="-2"/>
        </w:rPr>
        <w:t>w</w:t>
      </w:r>
      <w:r>
        <w:t>i</w:t>
      </w:r>
      <w:r>
        <w:rPr>
          <w:spacing w:val="2"/>
        </w:rPr>
        <w:t>t</w:t>
      </w:r>
      <w:r>
        <w:rPr>
          <w:spacing w:val="-1"/>
        </w:rPr>
        <w:t>h</w:t>
      </w:r>
      <w:r>
        <w:t>o</w:t>
      </w:r>
      <w:r>
        <w:rPr>
          <w:spacing w:val="-1"/>
        </w:rPr>
        <w:t>u</w:t>
      </w:r>
      <w:r>
        <w:t xml:space="preserve">t </w:t>
      </w:r>
      <w:r>
        <w:rPr>
          <w:spacing w:val="2"/>
        </w:rPr>
        <w:t>t</w:t>
      </w:r>
      <w:r>
        <w:rPr>
          <w:spacing w:val="-1"/>
        </w:rPr>
        <w:t>h</w:t>
      </w:r>
      <w:r>
        <w:t>e t</w:t>
      </w:r>
      <w:r>
        <w:rPr>
          <w:spacing w:val="3"/>
        </w:rPr>
        <w:t>a</w:t>
      </w:r>
      <w:r>
        <w:rPr>
          <w:spacing w:val="-1"/>
        </w:rPr>
        <w:t>gs</w:t>
      </w:r>
      <w:r>
        <w:t>, especial</w:t>
      </w:r>
      <w:r>
        <w:rPr>
          <w:spacing w:val="2"/>
        </w:rPr>
        <w:t>l</w:t>
      </w:r>
      <w:r>
        <w:t>y</w:t>
      </w:r>
      <w:r>
        <w:rPr>
          <w:spacing w:val="-7"/>
        </w:rPr>
        <w:t xml:space="preserve"> </w:t>
      </w:r>
      <w:r>
        <w:rPr>
          <w:spacing w:val="2"/>
        </w:rPr>
        <w:t>i</w:t>
      </w:r>
      <w:r>
        <w:t>f</w:t>
      </w:r>
      <w:r>
        <w:rPr>
          <w:spacing w:val="-2"/>
        </w:rPr>
        <w:t xml:space="preserve"> </w:t>
      </w:r>
      <w:r>
        <w:t>t</w:t>
      </w:r>
      <w:r>
        <w:rPr>
          <w:spacing w:val="-1"/>
        </w:rPr>
        <w:t>h</w:t>
      </w:r>
      <w:r>
        <w:t>e cla</w:t>
      </w:r>
      <w:r>
        <w:rPr>
          <w:spacing w:val="2"/>
        </w:rPr>
        <w:t>s</w:t>
      </w:r>
      <w:r>
        <w:t>s</w:t>
      </w:r>
      <w:r>
        <w:rPr>
          <w:spacing w:val="-1"/>
        </w:rPr>
        <w:t xml:space="preserve"> </w:t>
      </w:r>
      <w:r>
        <w:rPr>
          <w:spacing w:val="2"/>
        </w:rPr>
        <w:t>i</w:t>
      </w:r>
      <w:r>
        <w:t>s</w:t>
      </w:r>
      <w:r>
        <w:rPr>
          <w:spacing w:val="-1"/>
        </w:rPr>
        <w:t xml:space="preserve"> </w:t>
      </w:r>
      <w:r>
        <w:t>to</w:t>
      </w:r>
      <w:r>
        <w:rPr>
          <w:spacing w:val="-1"/>
        </w:rPr>
        <w:t xml:space="preserve"> </w:t>
      </w:r>
      <w:r>
        <w:t>be</w:t>
      </w:r>
      <w:r>
        <w:rPr>
          <w:spacing w:val="-1"/>
        </w:rPr>
        <w:t xml:space="preserve"> </w:t>
      </w:r>
      <w:r>
        <w:rPr>
          <w:spacing w:val="-4"/>
        </w:rPr>
        <w:t>m</w:t>
      </w:r>
      <w:r>
        <w:t>ade</w:t>
      </w:r>
      <w:r>
        <w:rPr>
          <w:spacing w:val="-1"/>
        </w:rPr>
        <w:t xml:space="preserve"> </w:t>
      </w:r>
      <w:r>
        <w:rPr>
          <w:spacing w:val="3"/>
        </w:rPr>
        <w:t>a</w:t>
      </w:r>
      <w:r>
        <w:rPr>
          <w:spacing w:val="-1"/>
        </w:rPr>
        <w:t>v</w:t>
      </w:r>
      <w:r>
        <w:t>ailable to</w:t>
      </w:r>
      <w:r>
        <w:rPr>
          <w:spacing w:val="-1"/>
        </w:rPr>
        <w:t xml:space="preserve"> </w:t>
      </w:r>
      <w:r>
        <w:t>c</w:t>
      </w:r>
      <w:r>
        <w:rPr>
          <w:spacing w:val="-1"/>
        </w:rPr>
        <w:t>u</w:t>
      </w:r>
      <w:r>
        <w:t>st</w:t>
      </w:r>
      <w:r>
        <w:rPr>
          <w:spacing w:val="4"/>
        </w:rPr>
        <w:t>o</w:t>
      </w:r>
      <w:r>
        <w:rPr>
          <w:spacing w:val="-1"/>
        </w:rPr>
        <w:t>m</w:t>
      </w:r>
      <w:r>
        <w:t>ers</w:t>
      </w:r>
      <w:r>
        <w:rPr>
          <w:spacing w:val="2"/>
        </w:rPr>
        <w:t xml:space="preserve"> </w:t>
      </w:r>
      <w:r>
        <w:rPr>
          <w:spacing w:val="-2"/>
        </w:rPr>
        <w:t>w</w:t>
      </w:r>
      <w:r>
        <w:rPr>
          <w:spacing w:val="-1"/>
        </w:rPr>
        <w:t>h</w:t>
      </w:r>
      <w:r>
        <w:t xml:space="preserve">o </w:t>
      </w:r>
      <w:r>
        <w:rPr>
          <w:spacing w:val="-1"/>
        </w:rPr>
        <w:t>m</w:t>
      </w:r>
      <w:r>
        <w:rPr>
          <w:spacing w:val="3"/>
        </w:rPr>
        <w:t>a</w:t>
      </w:r>
      <w:r>
        <w:t>y</w:t>
      </w:r>
      <w:r>
        <w:rPr>
          <w:spacing w:val="-1"/>
        </w:rPr>
        <w:t xml:space="preserve"> </w:t>
      </w:r>
      <w:r>
        <w:t>n</w:t>
      </w:r>
      <w:r>
        <w:rPr>
          <w:spacing w:val="1"/>
        </w:rPr>
        <w:t>o</w:t>
      </w:r>
      <w:r>
        <w:t>t</w:t>
      </w:r>
      <w:r>
        <w:rPr>
          <w:spacing w:val="-1"/>
        </w:rPr>
        <w:t xml:space="preserve"> </w:t>
      </w:r>
      <w:r>
        <w:rPr>
          <w:spacing w:val="1"/>
        </w:rPr>
        <w:t>b</w:t>
      </w:r>
      <w:r>
        <w:t xml:space="preserve">e </w:t>
      </w:r>
      <w:r>
        <w:rPr>
          <w:spacing w:val="-2"/>
        </w:rPr>
        <w:t>f</w:t>
      </w:r>
      <w:r>
        <w:rPr>
          <w:spacing w:val="3"/>
        </w:rPr>
        <w:t>a</w:t>
      </w:r>
      <w:r>
        <w:rPr>
          <w:spacing w:val="-1"/>
        </w:rPr>
        <w:t>m</w:t>
      </w:r>
      <w:r>
        <w:t>iliar</w:t>
      </w:r>
      <w:r>
        <w:rPr>
          <w:spacing w:val="2"/>
        </w:rPr>
        <w:t xml:space="preserve"> </w:t>
      </w:r>
      <w:r>
        <w:rPr>
          <w:spacing w:val="-2"/>
        </w:rPr>
        <w:t>w</w:t>
      </w:r>
      <w:r>
        <w:t>i</w:t>
      </w:r>
      <w:r>
        <w:rPr>
          <w:spacing w:val="2"/>
        </w:rPr>
        <w:t>t</w:t>
      </w:r>
      <w:r>
        <w:t>h</w:t>
      </w:r>
      <w:r>
        <w:rPr>
          <w:spacing w:val="-2"/>
        </w:rPr>
        <w:t xml:space="preserve"> </w:t>
      </w:r>
      <w:r>
        <w:rPr>
          <w:spacing w:val="2"/>
        </w:rPr>
        <w:t>t</w:t>
      </w:r>
      <w:r>
        <w:rPr>
          <w:spacing w:val="-1"/>
        </w:rPr>
        <w:t>h</w:t>
      </w:r>
      <w:r>
        <w:t>ese</w:t>
      </w:r>
      <w:r>
        <w:rPr>
          <w:spacing w:val="-1"/>
        </w:rPr>
        <w:t xml:space="preserve"> </w:t>
      </w:r>
      <w:r>
        <w:t>n</w:t>
      </w:r>
      <w:r>
        <w:rPr>
          <w:spacing w:val="3"/>
        </w:rPr>
        <w:t>a</w:t>
      </w:r>
      <w:r>
        <w:rPr>
          <w:spacing w:val="-1"/>
        </w:rPr>
        <w:t>m</w:t>
      </w:r>
      <w:r>
        <w:rPr>
          <w:spacing w:val="2"/>
        </w:rPr>
        <w:t>i</w:t>
      </w:r>
      <w:r>
        <w:rPr>
          <w:spacing w:val="1"/>
        </w:rPr>
        <w:t>n</w:t>
      </w:r>
      <w:r>
        <w:t>g</w:t>
      </w:r>
      <w:r>
        <w:rPr>
          <w:spacing w:val="-2"/>
        </w:rPr>
        <w:t xml:space="preserve"> </w:t>
      </w:r>
      <w:r>
        <w:t>c</w:t>
      </w:r>
      <w:r>
        <w:rPr>
          <w:spacing w:val="1"/>
        </w:rPr>
        <w:t>on</w:t>
      </w:r>
      <w:r>
        <w:rPr>
          <w:spacing w:val="-1"/>
        </w:rPr>
        <w:t>v</w:t>
      </w:r>
      <w:r>
        <w:t>en</w:t>
      </w:r>
      <w:r>
        <w:rPr>
          <w:spacing w:val="2"/>
        </w:rPr>
        <w:t>t</w:t>
      </w:r>
      <w:r>
        <w:t>i</w:t>
      </w:r>
      <w:r>
        <w:rPr>
          <w:spacing w:val="1"/>
        </w:rPr>
        <w:t>o</w:t>
      </w:r>
      <w:r>
        <w:rPr>
          <w:spacing w:val="-1"/>
        </w:rPr>
        <w:t>n</w:t>
      </w:r>
      <w:r>
        <w:t>s.</w:t>
      </w:r>
    </w:p>
    <w:p w:rsidR="000A6564" w:rsidRDefault="000A6564" w:rsidP="007D79A5">
      <w:pPr>
        <w:pStyle w:val="DP-HeadingB"/>
      </w:pPr>
      <w:bookmarkStart w:id="743" w:name="_Toc293915029"/>
      <w:r>
        <w:t>Collec</w:t>
      </w:r>
      <w:r>
        <w:rPr>
          <w:spacing w:val="-2"/>
        </w:rPr>
        <w:t>t</w:t>
      </w:r>
      <w:r>
        <w:t>ion</w:t>
      </w:r>
      <w:r>
        <w:rPr>
          <w:spacing w:val="-3"/>
        </w:rPr>
        <w:t xml:space="preserve"> </w:t>
      </w:r>
      <w:r>
        <w:t>Tags</w:t>
      </w:r>
      <w:bookmarkEnd w:id="743"/>
    </w:p>
    <w:p w:rsidR="000A6564" w:rsidRPr="0073122B" w:rsidRDefault="000A6564" w:rsidP="0073122B">
      <w:pPr>
        <w:pStyle w:val="DP-Bodytext"/>
      </w:pPr>
      <w:r w:rsidRPr="0073122B">
        <w:t>You treat a collection object with a special tag. You construct the tag using the data type of the collection followed by the letter s. For example, if you had a collection of Longs, the tag is lngs. If it was a collection of forms, the tag for the collection is frms. Although, in theory, a collection can hold objects of different data types, in practice, each of the data types in the collection is the same. If you do want to use different data types in a collection, use the objs tag. For example:</w:t>
      </w:r>
    </w:p>
    <w:p w:rsidR="000A6564" w:rsidRDefault="000A6564" w:rsidP="0073122B">
      <w:pPr>
        <w:pStyle w:val="DP-Bodytext"/>
        <w:rPr>
          <w:rFonts w:ascii="Courier New" w:hAnsi="Courier New" w:cs="Courier New"/>
          <w:sz w:val="18"/>
          <w:szCs w:val="18"/>
        </w:rPr>
      </w:pPr>
      <w:proofErr w:type="gramStart"/>
      <w:r>
        <w:rPr>
          <w:rFonts w:ascii="Courier New" w:hAnsi="Courier New" w:cs="Courier New"/>
          <w:sz w:val="18"/>
          <w:szCs w:val="18"/>
        </w:rPr>
        <w:lastRenderedPageBreak/>
        <w:t>intsEntries</w:t>
      </w:r>
      <w:proofErr w:type="gramEnd"/>
      <w:r>
        <w:rPr>
          <w:rFonts w:ascii="Courier New" w:hAnsi="Courier New" w:cs="Courier New"/>
          <w:sz w:val="18"/>
          <w:szCs w:val="18"/>
        </w:rPr>
        <w:t xml:space="preserve"> </w:t>
      </w:r>
      <w:r w:rsidR="0073122B">
        <w:rPr>
          <w:rFonts w:ascii="Courier New" w:hAnsi="Courier New" w:cs="Courier New"/>
          <w:sz w:val="18"/>
          <w:szCs w:val="18"/>
        </w:rPr>
        <w:br/>
      </w:r>
      <w:r>
        <w:rPr>
          <w:rFonts w:ascii="Courier New" w:hAnsi="Courier New" w:cs="Courier New"/>
          <w:sz w:val="18"/>
          <w:szCs w:val="18"/>
        </w:rPr>
        <w:t xml:space="preserve">frmsCustomerData </w:t>
      </w:r>
      <w:r w:rsidR="0073122B">
        <w:rPr>
          <w:rFonts w:ascii="Courier New" w:hAnsi="Courier New" w:cs="Courier New"/>
          <w:sz w:val="18"/>
          <w:szCs w:val="18"/>
        </w:rPr>
        <w:br/>
      </w:r>
      <w:r>
        <w:rPr>
          <w:rFonts w:ascii="Courier New" w:hAnsi="Courier New" w:cs="Courier New"/>
          <w:sz w:val="18"/>
          <w:szCs w:val="18"/>
        </w:rPr>
        <w:t>objsMisc</w:t>
      </w:r>
    </w:p>
    <w:p w:rsidR="000A6564" w:rsidRDefault="000A6564" w:rsidP="007D79A5">
      <w:pPr>
        <w:pStyle w:val="DP-HeadingB"/>
      </w:pPr>
      <w:bookmarkStart w:id="744" w:name="_Toc293915030"/>
      <w:r>
        <w:t>Cons</w:t>
      </w:r>
      <w:r>
        <w:rPr>
          <w:spacing w:val="-2"/>
        </w:rPr>
        <w:t>t</w:t>
      </w:r>
      <w:r>
        <w:rPr>
          <w:spacing w:val="1"/>
        </w:rPr>
        <w:t>a</w:t>
      </w:r>
      <w:r>
        <w:t>n</w:t>
      </w:r>
      <w:r>
        <w:rPr>
          <w:spacing w:val="-2"/>
        </w:rPr>
        <w:t>t</w:t>
      </w:r>
      <w:r>
        <w:t>s</w:t>
      </w:r>
      <w:bookmarkEnd w:id="744"/>
    </w:p>
    <w:p w:rsidR="000A6564" w:rsidRDefault="000A6564" w:rsidP="0073122B">
      <w:pPr>
        <w:pStyle w:val="DP-Bodytext"/>
      </w:pPr>
      <w:r>
        <w:rPr>
          <w:spacing w:val="-1"/>
        </w:rPr>
        <w:t>C</w:t>
      </w:r>
      <w:r>
        <w:rPr>
          <w:spacing w:val="1"/>
        </w:rPr>
        <w:t>o</w:t>
      </w:r>
      <w:r>
        <w:rPr>
          <w:spacing w:val="-1"/>
        </w:rPr>
        <w:t>n</w:t>
      </w:r>
      <w:r>
        <w:rPr>
          <w:spacing w:val="2"/>
        </w:rPr>
        <w:t>s</w:t>
      </w:r>
      <w:r>
        <w:t>ta</w:t>
      </w:r>
      <w:r>
        <w:rPr>
          <w:spacing w:val="-1"/>
        </w:rPr>
        <w:t>n</w:t>
      </w:r>
      <w:r>
        <w:rPr>
          <w:spacing w:val="2"/>
        </w:rPr>
        <w:t>t</w:t>
      </w:r>
      <w:r>
        <w:t>s</w:t>
      </w:r>
      <w:r>
        <w:rPr>
          <w:spacing w:val="-1"/>
        </w:rPr>
        <w:t xml:space="preserve"> </w:t>
      </w:r>
      <w:r>
        <w:t>a</w:t>
      </w:r>
      <w:r>
        <w:rPr>
          <w:spacing w:val="2"/>
        </w:rPr>
        <w:t>l</w:t>
      </w:r>
      <w:r>
        <w:rPr>
          <w:spacing w:val="-2"/>
        </w:rPr>
        <w:t>w</w:t>
      </w:r>
      <w:r>
        <w:rPr>
          <w:spacing w:val="3"/>
        </w:rPr>
        <w:t>a</w:t>
      </w:r>
      <w:r>
        <w:rPr>
          <w:spacing w:val="-1"/>
        </w:rPr>
        <w:t>y</w:t>
      </w:r>
      <w:r>
        <w:t>s</w:t>
      </w:r>
      <w:r>
        <w:rPr>
          <w:spacing w:val="1"/>
        </w:rPr>
        <w:t xml:space="preserve"> </w:t>
      </w:r>
      <w:r>
        <w:rPr>
          <w:spacing w:val="-1"/>
        </w:rPr>
        <w:t>h</w:t>
      </w:r>
      <w:r>
        <w:t>a</w:t>
      </w:r>
      <w:r>
        <w:rPr>
          <w:spacing w:val="-1"/>
        </w:rPr>
        <w:t>v</w:t>
      </w:r>
      <w:r>
        <w:t>e a data</w:t>
      </w:r>
      <w:r>
        <w:rPr>
          <w:spacing w:val="-2"/>
        </w:rPr>
        <w:t xml:space="preserve"> </w:t>
      </w:r>
      <w:r>
        <w:t>t</w:t>
      </w:r>
      <w:r>
        <w:rPr>
          <w:spacing w:val="-1"/>
        </w:rPr>
        <w:t>y</w:t>
      </w:r>
      <w:r>
        <w:t xml:space="preserve">pe </w:t>
      </w:r>
      <w:r>
        <w:rPr>
          <w:spacing w:val="2"/>
        </w:rPr>
        <w:t>i</w:t>
      </w:r>
      <w:r>
        <w:t>n</w:t>
      </w:r>
      <w:r>
        <w:rPr>
          <w:spacing w:val="-2"/>
        </w:rPr>
        <w:t xml:space="preserve"> </w:t>
      </w:r>
      <w:r>
        <w:t>V</w:t>
      </w:r>
      <w:r>
        <w:rPr>
          <w:spacing w:val="2"/>
        </w:rPr>
        <w:t>B</w:t>
      </w:r>
      <w:r>
        <w:rPr>
          <w:spacing w:val="-2"/>
        </w:rPr>
        <w:t>A</w:t>
      </w:r>
      <w:r>
        <w:t xml:space="preserve">. </w:t>
      </w:r>
      <w:r>
        <w:rPr>
          <w:spacing w:val="2"/>
        </w:rPr>
        <w:t>B</w:t>
      </w:r>
      <w:r>
        <w:t>ecau</w:t>
      </w:r>
      <w:r>
        <w:rPr>
          <w:spacing w:val="-1"/>
        </w:rPr>
        <w:t>s</w:t>
      </w:r>
      <w:r>
        <w:t>e V</w:t>
      </w:r>
      <w:r>
        <w:rPr>
          <w:spacing w:val="4"/>
        </w:rPr>
        <w:t>B</w:t>
      </w:r>
      <w:r>
        <w:t xml:space="preserve">A </w:t>
      </w:r>
      <w:r>
        <w:rPr>
          <w:spacing w:val="-2"/>
        </w:rPr>
        <w:t>w</w:t>
      </w:r>
      <w:r>
        <w:t xml:space="preserve">ill </w:t>
      </w:r>
      <w:r>
        <w:rPr>
          <w:spacing w:val="3"/>
        </w:rPr>
        <w:t>c</w:t>
      </w:r>
      <w:r>
        <w:rPr>
          <w:spacing w:val="-1"/>
        </w:rPr>
        <w:t>h</w:t>
      </w:r>
      <w:r>
        <w:t>oo</w:t>
      </w:r>
      <w:r>
        <w:rPr>
          <w:spacing w:val="-1"/>
        </w:rPr>
        <w:t>s</w:t>
      </w:r>
      <w:r>
        <w:t>e t</w:t>
      </w:r>
      <w:r>
        <w:rPr>
          <w:spacing w:val="-1"/>
        </w:rPr>
        <w:t>h</w:t>
      </w:r>
      <w:r>
        <w:rPr>
          <w:spacing w:val="2"/>
        </w:rPr>
        <w:t>i</w:t>
      </w:r>
      <w:r>
        <w:t>s</w:t>
      </w:r>
      <w:r>
        <w:rPr>
          <w:spacing w:val="-1"/>
        </w:rPr>
        <w:t xml:space="preserve"> </w:t>
      </w:r>
      <w:r>
        <w:t>data</w:t>
      </w:r>
      <w:r>
        <w:rPr>
          <w:spacing w:val="-2"/>
        </w:rPr>
        <w:t xml:space="preserve"> </w:t>
      </w:r>
      <w:r>
        <w:rPr>
          <w:spacing w:val="2"/>
        </w:rPr>
        <w:t>t</w:t>
      </w:r>
      <w:r>
        <w:rPr>
          <w:spacing w:val="-4"/>
        </w:rPr>
        <w:t>y</w:t>
      </w:r>
      <w:r>
        <w:t xml:space="preserve">pe </w:t>
      </w:r>
      <w:r>
        <w:rPr>
          <w:spacing w:val="-2"/>
        </w:rPr>
        <w:t>f</w:t>
      </w:r>
      <w:r>
        <w:rPr>
          <w:spacing w:val="1"/>
        </w:rPr>
        <w:t>o</w:t>
      </w:r>
      <w:r>
        <w:t>r</w:t>
      </w:r>
      <w:r>
        <w:rPr>
          <w:spacing w:val="2"/>
        </w:rPr>
        <w:t xml:space="preserve"> </w:t>
      </w:r>
      <w:r>
        <w:rPr>
          <w:spacing w:val="-4"/>
        </w:rPr>
        <w:t>y</w:t>
      </w:r>
      <w:r>
        <w:rPr>
          <w:spacing w:val="1"/>
        </w:rPr>
        <w:t>o</w:t>
      </w:r>
      <w:r>
        <w:t>u</w:t>
      </w:r>
      <w:r>
        <w:rPr>
          <w:spacing w:val="-2"/>
        </w:rPr>
        <w:t xml:space="preserve"> </w:t>
      </w:r>
      <w:r>
        <w:rPr>
          <w:spacing w:val="2"/>
        </w:rPr>
        <w:t>i</w:t>
      </w:r>
      <w:r>
        <w:t xml:space="preserve">f </w:t>
      </w:r>
      <w:r>
        <w:rPr>
          <w:spacing w:val="-4"/>
        </w:rPr>
        <w:t>y</w:t>
      </w:r>
      <w:r>
        <w:rPr>
          <w:spacing w:val="4"/>
        </w:rPr>
        <w:t>o</w:t>
      </w:r>
      <w:r>
        <w:t>u</w:t>
      </w:r>
      <w:r>
        <w:rPr>
          <w:spacing w:val="-2"/>
        </w:rPr>
        <w:t xml:space="preserve"> </w:t>
      </w:r>
      <w:r>
        <w:t>don</w:t>
      </w:r>
      <w:r>
        <w:rPr>
          <w:spacing w:val="-2"/>
        </w:rPr>
        <w:t>’</w:t>
      </w:r>
      <w:r>
        <w:t>t specify</w:t>
      </w:r>
      <w:r>
        <w:rPr>
          <w:spacing w:val="-1"/>
        </w:rPr>
        <w:t xml:space="preserve"> </w:t>
      </w:r>
      <w:r>
        <w:t>it,</w:t>
      </w:r>
      <w:r>
        <w:rPr>
          <w:spacing w:val="1"/>
        </w:rPr>
        <w:t xml:space="preserve"> </w:t>
      </w:r>
      <w:r>
        <w:rPr>
          <w:spacing w:val="-4"/>
        </w:rPr>
        <w:t>y</w:t>
      </w:r>
      <w:r>
        <w:rPr>
          <w:spacing w:val="1"/>
        </w:rPr>
        <w:t>o</w:t>
      </w:r>
      <w:r>
        <w:t>u</w:t>
      </w:r>
      <w:r>
        <w:rPr>
          <w:spacing w:val="1"/>
        </w:rPr>
        <w:t xml:space="preserve"> </w:t>
      </w:r>
      <w:r>
        <w:t>s</w:t>
      </w:r>
      <w:r>
        <w:rPr>
          <w:spacing w:val="-1"/>
        </w:rPr>
        <w:t>h</w:t>
      </w:r>
      <w:r>
        <w:rPr>
          <w:spacing w:val="4"/>
        </w:rPr>
        <w:t>o</w:t>
      </w:r>
      <w:r>
        <w:rPr>
          <w:spacing w:val="-1"/>
        </w:rPr>
        <w:t>u</w:t>
      </w:r>
      <w:r>
        <w:t>ld a</w:t>
      </w:r>
      <w:r>
        <w:rPr>
          <w:spacing w:val="2"/>
        </w:rPr>
        <w:t>l</w:t>
      </w:r>
      <w:r>
        <w:rPr>
          <w:spacing w:val="-2"/>
        </w:rPr>
        <w:t>w</w:t>
      </w:r>
      <w:r>
        <w:rPr>
          <w:spacing w:val="3"/>
        </w:rPr>
        <w:t>a</w:t>
      </w:r>
      <w:r>
        <w:rPr>
          <w:spacing w:val="-1"/>
        </w:rPr>
        <w:t>y</w:t>
      </w:r>
      <w:r>
        <w:t>s</w:t>
      </w:r>
      <w:r>
        <w:rPr>
          <w:spacing w:val="-1"/>
        </w:rPr>
        <w:t xml:space="preserve"> </w:t>
      </w:r>
      <w:r>
        <w:t>spec</w:t>
      </w:r>
      <w:r>
        <w:rPr>
          <w:spacing w:val="2"/>
        </w:rPr>
        <w:t>i</w:t>
      </w:r>
      <w:r>
        <w:t>fy</w:t>
      </w:r>
      <w:r>
        <w:rPr>
          <w:spacing w:val="-7"/>
        </w:rPr>
        <w:t xml:space="preserve"> </w:t>
      </w:r>
      <w:r>
        <w:rPr>
          <w:spacing w:val="2"/>
        </w:rPr>
        <w:t>t</w:t>
      </w:r>
      <w:r>
        <w:rPr>
          <w:spacing w:val="-1"/>
        </w:rPr>
        <w:t>h</w:t>
      </w:r>
      <w:r>
        <w:t>e data</w:t>
      </w:r>
      <w:r>
        <w:rPr>
          <w:spacing w:val="-2"/>
        </w:rPr>
        <w:t xml:space="preserve"> </w:t>
      </w:r>
      <w:r>
        <w:rPr>
          <w:spacing w:val="2"/>
        </w:rPr>
        <w:t>t</w:t>
      </w:r>
      <w:r>
        <w:rPr>
          <w:spacing w:val="-4"/>
        </w:rPr>
        <w:t>y</w:t>
      </w:r>
      <w:r>
        <w:t>pe</w:t>
      </w:r>
      <w:r>
        <w:rPr>
          <w:spacing w:val="2"/>
        </w:rPr>
        <w:t xml:space="preserve"> </w:t>
      </w:r>
      <w:r>
        <w:rPr>
          <w:spacing w:val="-2"/>
        </w:rPr>
        <w:t>f</w:t>
      </w:r>
      <w:r>
        <w:rPr>
          <w:spacing w:val="1"/>
        </w:rPr>
        <w:t>o</w:t>
      </w:r>
      <w:r>
        <w:t>r a co</w:t>
      </w:r>
      <w:r>
        <w:rPr>
          <w:spacing w:val="-1"/>
        </w:rPr>
        <w:t>ns</w:t>
      </w:r>
      <w:r>
        <w:t>ta</w:t>
      </w:r>
      <w:r>
        <w:rPr>
          <w:spacing w:val="-1"/>
        </w:rPr>
        <w:t>n</w:t>
      </w:r>
      <w:r>
        <w:t>t.</w:t>
      </w:r>
      <w:r>
        <w:rPr>
          <w:spacing w:val="1"/>
        </w:rPr>
        <w:t xml:space="preserve"> </w:t>
      </w:r>
      <w:r>
        <w:rPr>
          <w:spacing w:val="-1"/>
        </w:rPr>
        <w:t>C</w:t>
      </w:r>
      <w:r>
        <w:rPr>
          <w:spacing w:val="1"/>
        </w:rPr>
        <w:t>o</w:t>
      </w:r>
      <w:r>
        <w:rPr>
          <w:spacing w:val="-1"/>
        </w:rPr>
        <w:t>n</w:t>
      </w:r>
      <w:r>
        <w:rPr>
          <w:spacing w:val="2"/>
        </w:rPr>
        <w:t>s</w:t>
      </w:r>
      <w:r>
        <w:t>ta</w:t>
      </w:r>
      <w:r>
        <w:rPr>
          <w:spacing w:val="-1"/>
        </w:rPr>
        <w:t>n</w:t>
      </w:r>
      <w:r>
        <w:rPr>
          <w:spacing w:val="2"/>
        </w:rPr>
        <w:t>t</w:t>
      </w:r>
      <w:r>
        <w:t>s declared</w:t>
      </w:r>
      <w:r>
        <w:rPr>
          <w:spacing w:val="-6"/>
        </w:rPr>
        <w:t xml:space="preserve"> </w:t>
      </w:r>
      <w:r>
        <w:t>in</w:t>
      </w:r>
      <w:r>
        <w:rPr>
          <w:spacing w:val="-3"/>
        </w:rPr>
        <w:t xml:space="preserve"> </w:t>
      </w:r>
      <w:r>
        <w:t>t</w:t>
      </w:r>
      <w:r>
        <w:rPr>
          <w:spacing w:val="-1"/>
        </w:rPr>
        <w:t>h</w:t>
      </w:r>
      <w:r>
        <w:t>e G</w:t>
      </w:r>
      <w:r>
        <w:rPr>
          <w:spacing w:val="3"/>
        </w:rPr>
        <w:t>e</w:t>
      </w:r>
      <w:r>
        <w:rPr>
          <w:spacing w:val="-1"/>
        </w:rPr>
        <w:t>n</w:t>
      </w:r>
      <w:r>
        <w:t xml:space="preserve">eral </w:t>
      </w:r>
      <w:r>
        <w:rPr>
          <w:spacing w:val="1"/>
        </w:rPr>
        <w:t>Dec</w:t>
      </w:r>
      <w:r>
        <w:t>l</w:t>
      </w:r>
      <w:r>
        <w:rPr>
          <w:spacing w:val="1"/>
        </w:rPr>
        <w:t>ara</w:t>
      </w:r>
      <w:r>
        <w:t>ti</w:t>
      </w:r>
      <w:r>
        <w:rPr>
          <w:spacing w:val="1"/>
        </w:rPr>
        <w:t>o</w:t>
      </w:r>
      <w:r>
        <w:rPr>
          <w:spacing w:val="-1"/>
        </w:rPr>
        <w:t>n</w:t>
      </w:r>
      <w:r>
        <w:t xml:space="preserve">s </w:t>
      </w:r>
      <w:r>
        <w:rPr>
          <w:spacing w:val="-1"/>
        </w:rPr>
        <w:t>s</w:t>
      </w:r>
      <w:r>
        <w:t>e</w:t>
      </w:r>
      <w:r>
        <w:rPr>
          <w:spacing w:val="3"/>
        </w:rPr>
        <w:t>c</w:t>
      </w:r>
      <w:r>
        <w:t>ti</w:t>
      </w:r>
      <w:r>
        <w:rPr>
          <w:spacing w:val="1"/>
        </w:rPr>
        <w:t>o</w:t>
      </w:r>
      <w:r>
        <w:t>n</w:t>
      </w:r>
      <w:r>
        <w:rPr>
          <w:spacing w:val="-2"/>
        </w:rPr>
        <w:t xml:space="preserve"> </w:t>
      </w:r>
      <w:r>
        <w:rPr>
          <w:spacing w:val="1"/>
        </w:rPr>
        <w:t>o</w:t>
      </w:r>
      <w:r>
        <w:t>f</w:t>
      </w:r>
      <w:r>
        <w:rPr>
          <w:spacing w:val="-2"/>
        </w:rPr>
        <w:t xml:space="preserve"> </w:t>
      </w:r>
      <w:r>
        <w:t>a</w:t>
      </w:r>
      <w:r>
        <w:rPr>
          <w:spacing w:val="3"/>
        </w:rPr>
        <w:t xml:space="preserve"> </w:t>
      </w:r>
      <w:r>
        <w:rPr>
          <w:spacing w:val="-4"/>
        </w:rPr>
        <w:t>m</w:t>
      </w:r>
      <w:r>
        <w:rPr>
          <w:spacing w:val="1"/>
        </w:rPr>
        <w:t>odu</w:t>
      </w:r>
      <w:r>
        <w:t>le</w:t>
      </w:r>
      <w:r>
        <w:rPr>
          <w:spacing w:val="-1"/>
        </w:rPr>
        <w:t xml:space="preserve"> </w:t>
      </w:r>
      <w:r>
        <w:rPr>
          <w:spacing w:val="1"/>
        </w:rPr>
        <w:t>s</w:t>
      </w:r>
      <w:r>
        <w:rPr>
          <w:spacing w:val="-1"/>
        </w:rPr>
        <w:t>h</w:t>
      </w:r>
      <w:r>
        <w:rPr>
          <w:spacing w:val="1"/>
        </w:rPr>
        <w:t>o</w:t>
      </w:r>
      <w:r>
        <w:rPr>
          <w:spacing w:val="-1"/>
        </w:rPr>
        <w:t>u</w:t>
      </w:r>
      <w:r>
        <w:t>ld</w:t>
      </w:r>
      <w:r>
        <w:rPr>
          <w:spacing w:val="1"/>
        </w:rPr>
        <w:t xml:space="preserve"> al</w:t>
      </w:r>
      <w:r>
        <w:rPr>
          <w:spacing w:val="-2"/>
        </w:rPr>
        <w:t>w</w:t>
      </w:r>
      <w:r>
        <w:rPr>
          <w:spacing w:val="3"/>
        </w:rPr>
        <w:t>a</w:t>
      </w:r>
      <w:r>
        <w:rPr>
          <w:spacing w:val="-1"/>
        </w:rPr>
        <w:t>y</w:t>
      </w:r>
      <w:r>
        <w:t>s</w:t>
      </w:r>
      <w:r>
        <w:rPr>
          <w:spacing w:val="1"/>
        </w:rPr>
        <w:t xml:space="preserve"> </w:t>
      </w:r>
      <w:r>
        <w:rPr>
          <w:spacing w:val="-1"/>
        </w:rPr>
        <w:t>h</w:t>
      </w:r>
      <w:r>
        <w:t>a</w:t>
      </w:r>
      <w:r>
        <w:rPr>
          <w:spacing w:val="-1"/>
        </w:rPr>
        <w:t>v</w:t>
      </w:r>
      <w:r>
        <w:t>e a</w:t>
      </w:r>
      <w:r>
        <w:rPr>
          <w:spacing w:val="3"/>
        </w:rPr>
        <w:t xml:space="preserve"> </w:t>
      </w:r>
      <w:r>
        <w:rPr>
          <w:spacing w:val="-1"/>
        </w:rPr>
        <w:t>s</w:t>
      </w:r>
      <w:r>
        <w:t>c</w:t>
      </w:r>
      <w:r>
        <w:rPr>
          <w:spacing w:val="1"/>
        </w:rPr>
        <w:t>op</w:t>
      </w:r>
      <w:r>
        <w:t xml:space="preserve">e </w:t>
      </w:r>
      <w:r>
        <w:rPr>
          <w:spacing w:val="-1"/>
        </w:rPr>
        <w:t>k</w:t>
      </w:r>
      <w:r>
        <w:rPr>
          <w:spacing w:val="3"/>
        </w:rPr>
        <w:t>e</w:t>
      </w:r>
      <w:r>
        <w:rPr>
          <w:spacing w:val="-1"/>
        </w:rPr>
        <w:t>y</w:t>
      </w:r>
      <w:r>
        <w:rPr>
          <w:spacing w:val="-2"/>
        </w:rPr>
        <w:t>w</w:t>
      </w:r>
      <w:r>
        <w:rPr>
          <w:spacing w:val="1"/>
        </w:rPr>
        <w:t>or</w:t>
      </w:r>
      <w:r>
        <w:t xml:space="preserve">d </w:t>
      </w:r>
      <w:r>
        <w:rPr>
          <w:spacing w:val="1"/>
        </w:rPr>
        <w:t>o</w:t>
      </w:r>
      <w:r>
        <w:t>f</w:t>
      </w:r>
      <w:r>
        <w:rPr>
          <w:spacing w:val="-2"/>
        </w:rPr>
        <w:t xml:space="preserve"> </w:t>
      </w:r>
      <w:r>
        <w:rPr>
          <w:spacing w:val="1"/>
        </w:rPr>
        <w:t>Pr</w:t>
      </w:r>
      <w:r>
        <w:t>i</w:t>
      </w:r>
      <w:r>
        <w:rPr>
          <w:spacing w:val="-1"/>
        </w:rPr>
        <w:t>v</w:t>
      </w:r>
      <w:r>
        <w:rPr>
          <w:spacing w:val="1"/>
        </w:rPr>
        <w:t>a</w:t>
      </w:r>
      <w:r>
        <w:t xml:space="preserve">te </w:t>
      </w:r>
      <w:r>
        <w:rPr>
          <w:spacing w:val="1"/>
        </w:rPr>
        <w:t>o</w:t>
      </w:r>
      <w:r>
        <w:t xml:space="preserve">r </w:t>
      </w:r>
      <w:r>
        <w:rPr>
          <w:spacing w:val="1"/>
        </w:rPr>
        <w:t>P</w:t>
      </w:r>
      <w:r>
        <w:rPr>
          <w:spacing w:val="-1"/>
        </w:rPr>
        <w:t>u</w:t>
      </w:r>
      <w:r>
        <w:rPr>
          <w:spacing w:val="1"/>
        </w:rPr>
        <w:t>b</w:t>
      </w:r>
      <w:r>
        <w:t xml:space="preserve">lic, </w:t>
      </w:r>
      <w:r>
        <w:rPr>
          <w:spacing w:val="1"/>
        </w:rPr>
        <w:t>a</w:t>
      </w:r>
      <w:r>
        <w:rPr>
          <w:spacing w:val="-1"/>
        </w:rPr>
        <w:t>n</w:t>
      </w:r>
      <w:r>
        <w:t xml:space="preserve">d </w:t>
      </w:r>
      <w:r>
        <w:rPr>
          <w:spacing w:val="1"/>
        </w:rPr>
        <w:t>b</w:t>
      </w:r>
      <w:r>
        <w:t xml:space="preserve">e </w:t>
      </w:r>
      <w:r>
        <w:rPr>
          <w:spacing w:val="-1"/>
        </w:rPr>
        <w:t>p</w:t>
      </w:r>
      <w:r>
        <w:rPr>
          <w:spacing w:val="1"/>
        </w:rPr>
        <w:t>re</w:t>
      </w:r>
      <w:r>
        <w:rPr>
          <w:spacing w:val="-2"/>
        </w:rPr>
        <w:t>f</w:t>
      </w:r>
      <w:r>
        <w:t>i</w:t>
      </w:r>
      <w:r>
        <w:rPr>
          <w:spacing w:val="-1"/>
        </w:rPr>
        <w:t>x</w:t>
      </w:r>
      <w:r>
        <w:rPr>
          <w:spacing w:val="1"/>
        </w:rPr>
        <w:t>e</w:t>
      </w:r>
      <w:r>
        <w:t xml:space="preserve">d </w:t>
      </w:r>
      <w:r>
        <w:rPr>
          <w:spacing w:val="1"/>
        </w:rPr>
        <w:t>b</w:t>
      </w:r>
      <w:r>
        <w:t>y</w:t>
      </w:r>
      <w:r>
        <w:rPr>
          <w:spacing w:val="-3"/>
        </w:rPr>
        <w:t xml:space="preserve"> </w:t>
      </w:r>
      <w:r>
        <w:rPr>
          <w:spacing w:val="1"/>
        </w:rPr>
        <w:t>t</w:t>
      </w:r>
      <w:r>
        <w:rPr>
          <w:spacing w:val="-1"/>
        </w:rPr>
        <w:t>h</w:t>
      </w:r>
      <w:r>
        <w:t xml:space="preserve">e </w:t>
      </w:r>
      <w:r>
        <w:rPr>
          <w:spacing w:val="-1"/>
        </w:rPr>
        <w:t>s</w:t>
      </w:r>
      <w:r>
        <w:t>c</w:t>
      </w:r>
      <w:r>
        <w:rPr>
          <w:spacing w:val="1"/>
        </w:rPr>
        <w:t>op</w:t>
      </w:r>
      <w:r>
        <w:t xml:space="preserve">e </w:t>
      </w:r>
      <w:r>
        <w:rPr>
          <w:spacing w:val="1"/>
        </w:rPr>
        <w:t>pre</w:t>
      </w:r>
      <w:r>
        <w:rPr>
          <w:spacing w:val="-2"/>
        </w:rPr>
        <w:t>f</w:t>
      </w:r>
      <w:r>
        <w:t>i</w:t>
      </w:r>
      <w:r>
        <w:rPr>
          <w:spacing w:val="-1"/>
        </w:rPr>
        <w:t>x</w:t>
      </w:r>
      <w:r>
        <w:rPr>
          <w:spacing w:val="3"/>
        </w:rPr>
        <w:t>e</w:t>
      </w:r>
      <w:r>
        <w:t>s</w:t>
      </w:r>
      <w:r>
        <w:rPr>
          <w:spacing w:val="-1"/>
        </w:rPr>
        <w:t xml:space="preserve"> </w:t>
      </w:r>
      <w:r>
        <w:rPr>
          <w:i/>
          <w:iCs/>
        </w:rPr>
        <w:t xml:space="preserve">m </w:t>
      </w:r>
      <w:r>
        <w:rPr>
          <w:spacing w:val="1"/>
        </w:rPr>
        <w:t>o</w:t>
      </w:r>
      <w:r>
        <w:t>r</w:t>
      </w:r>
      <w:r>
        <w:rPr>
          <w:spacing w:val="1"/>
        </w:rPr>
        <w:t xml:space="preserve"> </w:t>
      </w:r>
      <w:r>
        <w:rPr>
          <w:i/>
          <w:iCs/>
          <w:spacing w:val="1"/>
        </w:rPr>
        <w:t>g</w:t>
      </w:r>
      <w:r>
        <w:t>, respecti</w:t>
      </w:r>
      <w:r>
        <w:rPr>
          <w:spacing w:val="-1"/>
        </w:rPr>
        <w:t>v</w:t>
      </w:r>
      <w:r>
        <w:t>e</w:t>
      </w:r>
      <w:r>
        <w:rPr>
          <w:spacing w:val="2"/>
        </w:rPr>
        <w:t>l</w:t>
      </w:r>
      <w:r>
        <w:rPr>
          <w:spacing w:val="-4"/>
        </w:rPr>
        <w:t>y</w:t>
      </w:r>
      <w:r>
        <w:t>.</w:t>
      </w:r>
      <w:r>
        <w:rPr>
          <w:spacing w:val="-3"/>
        </w:rPr>
        <w:t xml:space="preserve"> </w:t>
      </w:r>
      <w:r>
        <w:t>A</w:t>
      </w:r>
      <w:r>
        <w:rPr>
          <w:spacing w:val="-3"/>
        </w:rPr>
        <w:t xml:space="preserve"> </w:t>
      </w:r>
      <w:r>
        <w:t>co</w:t>
      </w:r>
      <w:r>
        <w:rPr>
          <w:spacing w:val="-1"/>
        </w:rPr>
        <w:t>n</w:t>
      </w:r>
      <w:r>
        <w:rPr>
          <w:spacing w:val="2"/>
        </w:rPr>
        <w:t>s</w:t>
      </w:r>
      <w:r>
        <w:t>ta</w:t>
      </w:r>
      <w:r>
        <w:rPr>
          <w:spacing w:val="-1"/>
        </w:rPr>
        <w:t>n</w:t>
      </w:r>
      <w:r>
        <w:t>t</w:t>
      </w:r>
      <w:r>
        <w:rPr>
          <w:spacing w:val="-2"/>
        </w:rPr>
        <w:t xml:space="preserve"> </w:t>
      </w:r>
      <w:r>
        <w:rPr>
          <w:spacing w:val="2"/>
        </w:rPr>
        <w:t>i</w:t>
      </w:r>
      <w:r>
        <w:t>s</w:t>
      </w:r>
      <w:r>
        <w:rPr>
          <w:spacing w:val="-1"/>
        </w:rPr>
        <w:t xml:space="preserve"> </w:t>
      </w:r>
      <w:r>
        <w:t>i</w:t>
      </w:r>
      <w:r>
        <w:rPr>
          <w:spacing w:val="-1"/>
        </w:rPr>
        <w:t>n</w:t>
      </w:r>
      <w:r>
        <w:t xml:space="preserve">dicated </w:t>
      </w:r>
      <w:r>
        <w:rPr>
          <w:spacing w:val="4"/>
        </w:rPr>
        <w:t>b</w:t>
      </w:r>
      <w:r>
        <w:t>y</w:t>
      </w:r>
      <w:r>
        <w:rPr>
          <w:spacing w:val="-4"/>
        </w:rPr>
        <w:t xml:space="preserve"> </w:t>
      </w:r>
      <w:r>
        <w:t>appe</w:t>
      </w:r>
      <w:r>
        <w:rPr>
          <w:spacing w:val="-1"/>
        </w:rPr>
        <w:t>n</w:t>
      </w:r>
      <w:r>
        <w:rPr>
          <w:spacing w:val="1"/>
        </w:rPr>
        <w:t>d</w:t>
      </w:r>
      <w:r>
        <w:rPr>
          <w:spacing w:val="2"/>
        </w:rPr>
        <w:t>i</w:t>
      </w:r>
      <w:r>
        <w:rPr>
          <w:spacing w:val="-1"/>
        </w:rPr>
        <w:t>n</w:t>
      </w:r>
      <w:r>
        <w:t>g</w:t>
      </w:r>
      <w:r>
        <w:rPr>
          <w:spacing w:val="-5"/>
        </w:rPr>
        <w:t xml:space="preserve"> </w:t>
      </w:r>
      <w:r>
        <w:rPr>
          <w:spacing w:val="2"/>
        </w:rPr>
        <w:t>t</w:t>
      </w:r>
      <w:r>
        <w:rPr>
          <w:spacing w:val="-1"/>
        </w:rPr>
        <w:t>h</w:t>
      </w:r>
      <w:r>
        <w:t>e letter</w:t>
      </w:r>
      <w:r>
        <w:rPr>
          <w:spacing w:val="-4"/>
        </w:rPr>
        <w:t xml:space="preserve"> </w:t>
      </w:r>
      <w:r>
        <w:rPr>
          <w:i/>
          <w:iCs/>
        </w:rPr>
        <w:t xml:space="preserve">c </w:t>
      </w:r>
      <w:r>
        <w:t>to the</w:t>
      </w:r>
      <w:r>
        <w:rPr>
          <w:spacing w:val="-2"/>
        </w:rPr>
        <w:t xml:space="preserve"> </w:t>
      </w:r>
      <w:r>
        <w:t>end</w:t>
      </w:r>
      <w:r>
        <w:rPr>
          <w:spacing w:val="-1"/>
        </w:rPr>
        <w:t xml:space="preserve"> </w:t>
      </w:r>
      <w:r>
        <w:rPr>
          <w:spacing w:val="1"/>
        </w:rPr>
        <w:t>o</w:t>
      </w:r>
      <w:r>
        <w:t>f</w:t>
      </w:r>
      <w:r>
        <w:rPr>
          <w:spacing w:val="-2"/>
        </w:rPr>
        <w:t xml:space="preserve"> </w:t>
      </w:r>
      <w:r>
        <w:rPr>
          <w:spacing w:val="2"/>
        </w:rPr>
        <w:t>t</w:t>
      </w:r>
      <w:r>
        <w:rPr>
          <w:spacing w:val="-1"/>
        </w:rPr>
        <w:t>h</w:t>
      </w:r>
      <w:r>
        <w:t xml:space="preserve">e </w:t>
      </w:r>
      <w:r>
        <w:rPr>
          <w:spacing w:val="1"/>
        </w:rPr>
        <w:t>d</w:t>
      </w:r>
      <w:r>
        <w:t>ata t</w:t>
      </w:r>
      <w:r>
        <w:rPr>
          <w:spacing w:val="-4"/>
        </w:rPr>
        <w:t>y</w:t>
      </w:r>
      <w:r>
        <w:rPr>
          <w:spacing w:val="1"/>
        </w:rPr>
        <w:t>p</w:t>
      </w:r>
      <w:r>
        <w:t>e</w:t>
      </w:r>
      <w:r>
        <w:rPr>
          <w:spacing w:val="2"/>
        </w:rPr>
        <w:t xml:space="preserve"> </w:t>
      </w:r>
      <w:r>
        <w:rPr>
          <w:spacing w:val="-2"/>
        </w:rPr>
        <w:t>f</w:t>
      </w:r>
      <w:r>
        <w:rPr>
          <w:spacing w:val="1"/>
        </w:rPr>
        <w:t>o</w:t>
      </w:r>
      <w:r>
        <w:t>r</w:t>
      </w:r>
      <w:r>
        <w:rPr>
          <w:spacing w:val="-1"/>
        </w:rPr>
        <w:t xml:space="preserve"> </w:t>
      </w:r>
      <w:r>
        <w:t>the</w:t>
      </w:r>
      <w:r>
        <w:rPr>
          <w:spacing w:val="-2"/>
        </w:rPr>
        <w:t xml:space="preserve"> </w:t>
      </w:r>
      <w:r>
        <w:t>c</w:t>
      </w:r>
      <w:r>
        <w:rPr>
          <w:spacing w:val="1"/>
        </w:rPr>
        <w:t>o</w:t>
      </w:r>
      <w:r>
        <w:t>n</w:t>
      </w:r>
      <w:r>
        <w:rPr>
          <w:spacing w:val="2"/>
        </w:rPr>
        <w:t>s</w:t>
      </w:r>
      <w:r>
        <w:t>tant.</w:t>
      </w:r>
      <w:r>
        <w:rPr>
          <w:spacing w:val="-1"/>
        </w:rPr>
        <w:t xml:space="preserve"> </w:t>
      </w:r>
      <w:r>
        <w:t>F</w:t>
      </w:r>
      <w:r>
        <w:rPr>
          <w:spacing w:val="1"/>
        </w:rPr>
        <w:t>o</w:t>
      </w:r>
      <w:r>
        <w:t>r</w:t>
      </w:r>
      <w:r>
        <w:rPr>
          <w:spacing w:val="-1"/>
        </w:rPr>
        <w:t xml:space="preserve"> </w:t>
      </w:r>
      <w:r>
        <w:t>ex</w:t>
      </w:r>
      <w:r>
        <w:rPr>
          <w:spacing w:val="3"/>
        </w:rPr>
        <w:t>a</w:t>
      </w:r>
      <w:r>
        <w:rPr>
          <w:spacing w:val="-1"/>
        </w:rPr>
        <w:t>m</w:t>
      </w:r>
      <w:r>
        <w:rPr>
          <w:spacing w:val="1"/>
        </w:rPr>
        <w:t>p</w:t>
      </w:r>
      <w:r>
        <w:t>le:</w:t>
      </w:r>
    </w:p>
    <w:p w:rsidR="000A6564" w:rsidRDefault="000A6564" w:rsidP="0073122B">
      <w:pPr>
        <w:pStyle w:val="DP-Bodytext"/>
        <w:rPr>
          <w:rFonts w:ascii="Courier New" w:hAnsi="Courier New" w:cs="Courier New"/>
          <w:sz w:val="18"/>
          <w:szCs w:val="18"/>
        </w:rPr>
      </w:pPr>
      <w:r>
        <w:rPr>
          <w:rFonts w:ascii="Courier New" w:hAnsi="Courier New" w:cs="Courier New"/>
          <w:sz w:val="18"/>
          <w:szCs w:val="18"/>
        </w:rPr>
        <w:t>Const</w:t>
      </w:r>
      <w:r>
        <w:rPr>
          <w:rFonts w:ascii="Courier New" w:hAnsi="Courier New" w:cs="Courier New"/>
          <w:spacing w:val="12"/>
          <w:sz w:val="18"/>
          <w:szCs w:val="18"/>
        </w:rPr>
        <w:t xml:space="preserve"> </w:t>
      </w:r>
      <w:r>
        <w:rPr>
          <w:rFonts w:ascii="Courier New" w:hAnsi="Courier New" w:cs="Courier New"/>
          <w:sz w:val="18"/>
          <w:szCs w:val="18"/>
        </w:rPr>
        <w:t>intcGray As Integer = 3</w:t>
      </w:r>
      <w:r w:rsidR="0073122B">
        <w:rPr>
          <w:rFonts w:ascii="Courier New" w:hAnsi="Courier New" w:cs="Courier New"/>
          <w:sz w:val="18"/>
          <w:szCs w:val="18"/>
        </w:rPr>
        <w:br/>
      </w:r>
      <w:r>
        <w:rPr>
          <w:rFonts w:ascii="Courier New" w:hAnsi="Courier New" w:cs="Courier New"/>
          <w:sz w:val="18"/>
          <w:szCs w:val="18"/>
        </w:rPr>
        <w:t>Private</w:t>
      </w:r>
      <w:r>
        <w:rPr>
          <w:rFonts w:ascii="Courier New" w:hAnsi="Courier New" w:cs="Courier New"/>
          <w:spacing w:val="12"/>
          <w:sz w:val="18"/>
          <w:szCs w:val="18"/>
        </w:rPr>
        <w:t xml:space="preserve"> </w:t>
      </w:r>
      <w:r>
        <w:rPr>
          <w:rFonts w:ascii="Courier New" w:hAnsi="Courier New" w:cs="Courier New"/>
          <w:sz w:val="18"/>
          <w:szCs w:val="18"/>
        </w:rPr>
        <w:t>Const mdblcPi As Double = 3.14159265358979</w:t>
      </w:r>
    </w:p>
    <w:p w:rsidR="000A6564" w:rsidRDefault="000A6564" w:rsidP="0073122B">
      <w:pPr>
        <w:pStyle w:val="DP-Bodytext"/>
      </w:pPr>
      <w:r>
        <w:rPr>
          <w:spacing w:val="-2"/>
        </w:rPr>
        <w:t>A</w:t>
      </w:r>
      <w:r>
        <w:t>l</w:t>
      </w:r>
      <w:r>
        <w:rPr>
          <w:spacing w:val="2"/>
        </w:rPr>
        <w:t>t</w:t>
      </w:r>
      <w:r>
        <w:rPr>
          <w:spacing w:val="-1"/>
        </w:rPr>
        <w:t>h</w:t>
      </w:r>
      <w:r>
        <w:rPr>
          <w:spacing w:val="4"/>
        </w:rPr>
        <w:t>o</w:t>
      </w:r>
      <w:r>
        <w:rPr>
          <w:spacing w:val="-1"/>
        </w:rPr>
        <w:t>u</w:t>
      </w:r>
      <w:r>
        <w:rPr>
          <w:spacing w:val="1"/>
        </w:rPr>
        <w:t>g</w:t>
      </w:r>
      <w:r>
        <w:t>h</w:t>
      </w:r>
      <w:r>
        <w:rPr>
          <w:spacing w:val="-2"/>
        </w:rPr>
        <w:t xml:space="preserve"> </w:t>
      </w:r>
      <w:r>
        <w:rPr>
          <w:spacing w:val="2"/>
        </w:rPr>
        <w:t>t</w:t>
      </w:r>
      <w:r>
        <w:rPr>
          <w:spacing w:val="-1"/>
        </w:rPr>
        <w:t>h</w:t>
      </w:r>
      <w:r>
        <w:rPr>
          <w:spacing w:val="1"/>
        </w:rPr>
        <w:t>i</w:t>
      </w:r>
      <w:r>
        <w:t xml:space="preserve">s </w:t>
      </w:r>
      <w:r>
        <w:rPr>
          <w:spacing w:val="1"/>
        </w:rPr>
        <w:t>te</w:t>
      </w:r>
      <w:r>
        <w:rPr>
          <w:spacing w:val="3"/>
        </w:rPr>
        <w:t>c</w:t>
      </w:r>
      <w:r>
        <w:rPr>
          <w:spacing w:val="-1"/>
        </w:rPr>
        <w:t>h</w:t>
      </w:r>
      <w:r>
        <w:rPr>
          <w:spacing w:val="1"/>
        </w:rPr>
        <w:t>niq</w:t>
      </w:r>
      <w:r>
        <w:rPr>
          <w:spacing w:val="-1"/>
        </w:rPr>
        <w:t>u</w:t>
      </w:r>
      <w:r>
        <w:t xml:space="preserve">e </w:t>
      </w:r>
      <w:r>
        <w:rPr>
          <w:spacing w:val="1"/>
        </w:rPr>
        <w:t>i</w:t>
      </w:r>
      <w:r>
        <w:t xml:space="preserve">s </w:t>
      </w:r>
      <w:r>
        <w:rPr>
          <w:spacing w:val="2"/>
        </w:rPr>
        <w:t>t</w:t>
      </w:r>
      <w:r>
        <w:rPr>
          <w:spacing w:val="-1"/>
        </w:rPr>
        <w:t>h</w:t>
      </w:r>
      <w:r>
        <w:t xml:space="preserve">e </w:t>
      </w:r>
      <w:r>
        <w:rPr>
          <w:spacing w:val="1"/>
        </w:rPr>
        <w:t>rec</w:t>
      </w:r>
      <w:r>
        <w:rPr>
          <w:spacing w:val="4"/>
        </w:rPr>
        <w:t>o</w:t>
      </w:r>
      <w:r>
        <w:rPr>
          <w:spacing w:val="-1"/>
        </w:rPr>
        <w:t>mm</w:t>
      </w:r>
      <w:r>
        <w:rPr>
          <w:spacing w:val="3"/>
        </w:rPr>
        <w:t>e</w:t>
      </w:r>
      <w:r>
        <w:rPr>
          <w:spacing w:val="-1"/>
        </w:rPr>
        <w:t>n</w:t>
      </w:r>
      <w:r>
        <w:rPr>
          <w:spacing w:val="1"/>
        </w:rPr>
        <w:t>de</w:t>
      </w:r>
      <w:r>
        <w:t xml:space="preserve">d </w:t>
      </w:r>
      <w:r>
        <w:rPr>
          <w:spacing w:val="-4"/>
        </w:rPr>
        <w:t>m</w:t>
      </w:r>
      <w:r>
        <w:rPr>
          <w:spacing w:val="3"/>
        </w:rPr>
        <w:t>e</w:t>
      </w:r>
      <w:r>
        <w:rPr>
          <w:spacing w:val="1"/>
        </w:rPr>
        <w:t>t</w:t>
      </w:r>
      <w:r>
        <w:rPr>
          <w:spacing w:val="-1"/>
        </w:rPr>
        <w:t>h</w:t>
      </w:r>
      <w:r>
        <w:rPr>
          <w:spacing w:val="1"/>
        </w:rPr>
        <w:t>o</w:t>
      </w:r>
      <w:r>
        <w:t>d</w:t>
      </w:r>
      <w:r>
        <w:rPr>
          <w:spacing w:val="-1"/>
        </w:rPr>
        <w:t xml:space="preserve"> </w:t>
      </w:r>
      <w:r>
        <w:rPr>
          <w:spacing w:val="1"/>
        </w:rPr>
        <w:t>o</w:t>
      </w:r>
      <w:r>
        <w:t>f</w:t>
      </w:r>
      <w:r>
        <w:rPr>
          <w:spacing w:val="-2"/>
        </w:rPr>
        <w:t xml:space="preserve"> </w:t>
      </w:r>
      <w:r>
        <w:rPr>
          <w:spacing w:val="-1"/>
        </w:rPr>
        <w:t>n</w:t>
      </w:r>
      <w:r>
        <w:rPr>
          <w:spacing w:val="3"/>
        </w:rPr>
        <w:t>a</w:t>
      </w:r>
      <w:r>
        <w:rPr>
          <w:spacing w:val="-1"/>
        </w:rPr>
        <w:t>m</w:t>
      </w:r>
      <w:r>
        <w:t>i</w:t>
      </w:r>
      <w:r>
        <w:rPr>
          <w:spacing w:val="1"/>
        </w:rPr>
        <w:t>n</w:t>
      </w:r>
      <w:r>
        <w:t xml:space="preserve">g </w:t>
      </w:r>
      <w:r>
        <w:rPr>
          <w:spacing w:val="1"/>
        </w:rPr>
        <w:t>co</w:t>
      </w:r>
      <w:r>
        <w:rPr>
          <w:spacing w:val="-1"/>
        </w:rPr>
        <w:t>ns</w:t>
      </w:r>
      <w:r>
        <w:rPr>
          <w:spacing w:val="1"/>
        </w:rPr>
        <w:t>t</w:t>
      </w:r>
      <w:r>
        <w:rPr>
          <w:spacing w:val="3"/>
        </w:rPr>
        <w:t>a</w:t>
      </w:r>
      <w:r>
        <w:rPr>
          <w:spacing w:val="-1"/>
        </w:rPr>
        <w:t>n</w:t>
      </w:r>
      <w:r>
        <w:rPr>
          <w:spacing w:val="2"/>
        </w:rPr>
        <w:t>t</w:t>
      </w:r>
      <w:r>
        <w:rPr>
          <w:spacing w:val="1"/>
        </w:rPr>
        <w:t>s</w:t>
      </w:r>
      <w:r>
        <w:t xml:space="preserve">, </w:t>
      </w:r>
      <w:r>
        <w:rPr>
          <w:spacing w:val="1"/>
        </w:rPr>
        <w:t>i</w:t>
      </w:r>
      <w:r>
        <w:t xml:space="preserve">f </w:t>
      </w:r>
      <w:r>
        <w:rPr>
          <w:spacing w:val="-4"/>
        </w:rPr>
        <w:t>y</w:t>
      </w:r>
      <w:r>
        <w:rPr>
          <w:spacing w:val="4"/>
        </w:rPr>
        <w:t>o</w:t>
      </w:r>
      <w:r>
        <w:t>u</w:t>
      </w:r>
      <w:r>
        <w:rPr>
          <w:spacing w:val="-2"/>
        </w:rPr>
        <w:t xml:space="preserve"> </w:t>
      </w:r>
      <w:r>
        <w:rPr>
          <w:spacing w:val="1"/>
        </w:rPr>
        <w:t>ar</w:t>
      </w:r>
      <w:r>
        <w:t>e</w:t>
      </w:r>
      <w:r>
        <w:rPr>
          <w:spacing w:val="2"/>
        </w:rPr>
        <w:t xml:space="preserve"> </w:t>
      </w:r>
      <w:r>
        <w:rPr>
          <w:spacing w:val="-4"/>
        </w:rPr>
        <w:t>m</w:t>
      </w:r>
      <w:r>
        <w:rPr>
          <w:spacing w:val="1"/>
        </w:rPr>
        <w:t>or</w:t>
      </w:r>
      <w:r>
        <w:t>e</w:t>
      </w:r>
      <w:r>
        <w:rPr>
          <w:spacing w:val="-1"/>
        </w:rPr>
        <w:t xml:space="preserve"> </w:t>
      </w:r>
      <w:r>
        <w:rPr>
          <w:spacing w:val="1"/>
        </w:rPr>
        <w:t>co</w:t>
      </w:r>
      <w:r>
        <w:rPr>
          <w:spacing w:val="-1"/>
        </w:rPr>
        <w:t>n</w:t>
      </w:r>
      <w:r>
        <w:rPr>
          <w:spacing w:val="1"/>
        </w:rPr>
        <w:t>cer</w:t>
      </w:r>
      <w:r>
        <w:rPr>
          <w:spacing w:val="-1"/>
        </w:rPr>
        <w:t>n</w:t>
      </w:r>
      <w:r>
        <w:t xml:space="preserve">ed </w:t>
      </w:r>
      <w:r>
        <w:rPr>
          <w:spacing w:val="1"/>
        </w:rPr>
        <w:t>abo</w:t>
      </w:r>
      <w:r>
        <w:rPr>
          <w:spacing w:val="-1"/>
        </w:rPr>
        <w:t>u</w:t>
      </w:r>
      <w:r>
        <w:t xml:space="preserve">t </w:t>
      </w:r>
      <w:r>
        <w:rPr>
          <w:spacing w:val="1"/>
        </w:rPr>
        <w:t>specif</w:t>
      </w:r>
      <w:r>
        <w:rPr>
          <w:spacing w:val="-1"/>
        </w:rPr>
        <w:t>y</w:t>
      </w:r>
      <w:r>
        <w:rPr>
          <w:spacing w:val="1"/>
        </w:rPr>
        <w:t>in</w:t>
      </w:r>
      <w:r>
        <w:t xml:space="preserve">g </w:t>
      </w:r>
      <w:r>
        <w:rPr>
          <w:spacing w:val="2"/>
        </w:rPr>
        <w:t>t</w:t>
      </w:r>
      <w:r>
        <w:rPr>
          <w:spacing w:val="-1"/>
        </w:rPr>
        <w:t>h</w:t>
      </w:r>
      <w:r>
        <w:rPr>
          <w:spacing w:val="1"/>
        </w:rPr>
        <w:t>a</w:t>
      </w:r>
      <w:r>
        <w:t>t</w:t>
      </w:r>
      <w:r>
        <w:rPr>
          <w:spacing w:val="3"/>
        </w:rPr>
        <w:t xml:space="preserve"> </w:t>
      </w:r>
      <w:r>
        <w:rPr>
          <w:spacing w:val="-3"/>
        </w:rPr>
        <w:t>y</w:t>
      </w:r>
      <w:r>
        <w:rPr>
          <w:spacing w:val="4"/>
        </w:rPr>
        <w:t>o</w:t>
      </w:r>
      <w:r>
        <w:t>u</w:t>
      </w:r>
      <w:r>
        <w:rPr>
          <w:spacing w:val="-1"/>
        </w:rPr>
        <w:t xml:space="preserve"> </w:t>
      </w:r>
      <w:r>
        <w:rPr>
          <w:spacing w:val="1"/>
        </w:rPr>
        <w:t>ar</w:t>
      </w:r>
      <w:r>
        <w:t xml:space="preserve">e </w:t>
      </w:r>
      <w:r>
        <w:rPr>
          <w:spacing w:val="1"/>
        </w:rPr>
        <w:t>deali</w:t>
      </w:r>
      <w:r>
        <w:rPr>
          <w:spacing w:val="-1"/>
        </w:rPr>
        <w:t>n</w:t>
      </w:r>
      <w:r>
        <w:t>g</w:t>
      </w:r>
      <w:r>
        <w:rPr>
          <w:spacing w:val="3"/>
        </w:rPr>
        <w:t xml:space="preserve"> </w:t>
      </w:r>
      <w:r>
        <w:rPr>
          <w:spacing w:val="-2"/>
        </w:rPr>
        <w:t>w</w:t>
      </w:r>
      <w:r>
        <w:t>i</w:t>
      </w:r>
      <w:r>
        <w:rPr>
          <w:spacing w:val="2"/>
        </w:rPr>
        <w:t>t</w:t>
      </w:r>
      <w:r>
        <w:t>h</w:t>
      </w:r>
      <w:r>
        <w:rPr>
          <w:spacing w:val="-1"/>
        </w:rPr>
        <w:t xml:space="preserve"> </w:t>
      </w:r>
      <w:r>
        <w:rPr>
          <w:spacing w:val="1"/>
        </w:rPr>
        <w:t>co</w:t>
      </w:r>
      <w:r>
        <w:rPr>
          <w:spacing w:val="-1"/>
        </w:rPr>
        <w:t>n</w:t>
      </w:r>
      <w:r>
        <w:t>s</w:t>
      </w:r>
      <w:r>
        <w:rPr>
          <w:spacing w:val="1"/>
        </w:rPr>
        <w:t>t</w:t>
      </w:r>
      <w:r>
        <w:rPr>
          <w:spacing w:val="3"/>
        </w:rPr>
        <w:t>a</w:t>
      </w:r>
      <w:r>
        <w:rPr>
          <w:spacing w:val="-1"/>
        </w:rPr>
        <w:t>n</w:t>
      </w:r>
      <w:r>
        <w:rPr>
          <w:spacing w:val="2"/>
        </w:rPr>
        <w:t>t</w:t>
      </w:r>
      <w:r>
        <w:t xml:space="preserve">s </w:t>
      </w:r>
      <w:r>
        <w:rPr>
          <w:spacing w:val="1"/>
        </w:rPr>
        <w:t>rat</w:t>
      </w:r>
      <w:r>
        <w:rPr>
          <w:spacing w:val="-1"/>
        </w:rPr>
        <w:t>h</w:t>
      </w:r>
      <w:r>
        <w:rPr>
          <w:spacing w:val="1"/>
        </w:rPr>
        <w:t>e</w:t>
      </w:r>
      <w:r>
        <w:t xml:space="preserve">r </w:t>
      </w:r>
      <w:r>
        <w:rPr>
          <w:spacing w:val="1"/>
        </w:rPr>
        <w:t>t</w:t>
      </w:r>
      <w:r>
        <w:rPr>
          <w:spacing w:val="-1"/>
        </w:rPr>
        <w:t>h</w:t>
      </w:r>
      <w:r>
        <w:rPr>
          <w:spacing w:val="3"/>
        </w:rPr>
        <w:t>a</w:t>
      </w:r>
      <w:r>
        <w:t>n</w:t>
      </w:r>
      <w:r>
        <w:rPr>
          <w:spacing w:val="-1"/>
        </w:rPr>
        <w:t xml:space="preserve"> </w:t>
      </w:r>
      <w:r>
        <w:rPr>
          <w:spacing w:val="2"/>
        </w:rPr>
        <w:t>t</w:t>
      </w:r>
      <w:r>
        <w:rPr>
          <w:spacing w:val="-1"/>
        </w:rPr>
        <w:t>h</w:t>
      </w:r>
      <w:r>
        <w:rPr>
          <w:spacing w:val="1"/>
        </w:rPr>
        <w:t>ei</w:t>
      </w:r>
      <w:r>
        <w:t xml:space="preserve">r </w:t>
      </w:r>
      <w:r>
        <w:rPr>
          <w:spacing w:val="1"/>
        </w:rPr>
        <w:t>dat</w:t>
      </w:r>
      <w:r>
        <w:t xml:space="preserve">a </w:t>
      </w:r>
      <w:r>
        <w:rPr>
          <w:spacing w:val="2"/>
        </w:rPr>
        <w:t>t</w:t>
      </w:r>
      <w:r>
        <w:rPr>
          <w:spacing w:val="-3"/>
        </w:rPr>
        <w:t>y</w:t>
      </w:r>
      <w:r>
        <w:rPr>
          <w:spacing w:val="1"/>
        </w:rPr>
        <w:t>pe</w:t>
      </w:r>
      <w:r>
        <w:t>,</w:t>
      </w:r>
      <w:r>
        <w:rPr>
          <w:spacing w:val="3"/>
        </w:rPr>
        <w:t xml:space="preserve"> </w:t>
      </w:r>
      <w:r>
        <w:rPr>
          <w:spacing w:val="-3"/>
        </w:rPr>
        <w:t>y</w:t>
      </w:r>
      <w:r>
        <w:rPr>
          <w:spacing w:val="1"/>
        </w:rPr>
        <w:t>o</w:t>
      </w:r>
      <w:r>
        <w:t>u</w:t>
      </w:r>
      <w:r>
        <w:rPr>
          <w:spacing w:val="-1"/>
        </w:rPr>
        <w:t xml:space="preserve"> </w:t>
      </w:r>
      <w:r>
        <w:rPr>
          <w:spacing w:val="1"/>
        </w:rPr>
        <w:t>c</w:t>
      </w:r>
      <w:r>
        <w:rPr>
          <w:spacing w:val="3"/>
        </w:rPr>
        <w:t>a</w:t>
      </w:r>
      <w:r>
        <w:t>n</w:t>
      </w:r>
      <w:r>
        <w:rPr>
          <w:spacing w:val="-1"/>
        </w:rPr>
        <w:t xml:space="preserve"> </w:t>
      </w:r>
      <w:r>
        <w:rPr>
          <w:spacing w:val="1"/>
        </w:rPr>
        <w:t>alter</w:t>
      </w:r>
      <w:r>
        <w:rPr>
          <w:spacing w:val="-1"/>
        </w:rPr>
        <w:t>n</w:t>
      </w:r>
      <w:r>
        <w:rPr>
          <w:spacing w:val="1"/>
        </w:rPr>
        <w:t>at</w:t>
      </w:r>
      <w:r>
        <w:rPr>
          <w:spacing w:val="2"/>
        </w:rPr>
        <w:t>i</w:t>
      </w:r>
      <w:r>
        <w:rPr>
          <w:spacing w:val="-1"/>
        </w:rPr>
        <w:t>v</w:t>
      </w:r>
      <w:r>
        <w:rPr>
          <w:spacing w:val="1"/>
        </w:rPr>
        <w:t>e</w:t>
      </w:r>
      <w:r>
        <w:rPr>
          <w:spacing w:val="2"/>
        </w:rPr>
        <w:t>l</w:t>
      </w:r>
      <w:r>
        <w:t>y</w:t>
      </w:r>
      <w:r>
        <w:rPr>
          <w:spacing w:val="-1"/>
        </w:rPr>
        <w:t xml:space="preserve"> </w:t>
      </w:r>
      <w:r>
        <w:rPr>
          <w:spacing w:val="1"/>
        </w:rPr>
        <w:t>us</w:t>
      </w:r>
      <w:r>
        <w:t xml:space="preserve">e </w:t>
      </w:r>
      <w:r>
        <w:rPr>
          <w:spacing w:val="2"/>
        </w:rPr>
        <w:t>t</w:t>
      </w:r>
      <w:r>
        <w:rPr>
          <w:spacing w:val="-1"/>
        </w:rPr>
        <w:t>h</w:t>
      </w:r>
      <w:r>
        <w:t xml:space="preserve">e </w:t>
      </w:r>
      <w:r>
        <w:rPr>
          <w:spacing w:val="-1"/>
        </w:rPr>
        <w:t>g</w:t>
      </w:r>
      <w:r>
        <w:t>e</w:t>
      </w:r>
      <w:r>
        <w:rPr>
          <w:spacing w:val="-1"/>
        </w:rPr>
        <w:t>n</w:t>
      </w:r>
      <w:r>
        <w:t>e</w:t>
      </w:r>
      <w:r>
        <w:rPr>
          <w:spacing w:val="1"/>
        </w:rPr>
        <w:t>r</w:t>
      </w:r>
      <w:r>
        <w:t>ic</w:t>
      </w:r>
      <w:r>
        <w:rPr>
          <w:spacing w:val="1"/>
        </w:rPr>
        <w:t xml:space="preserve"> </w:t>
      </w:r>
      <w:r>
        <w:rPr>
          <w:spacing w:val="-1"/>
        </w:rPr>
        <w:t>t</w:t>
      </w:r>
      <w:r>
        <w:rPr>
          <w:spacing w:val="3"/>
        </w:rPr>
        <w:t>a</w:t>
      </w:r>
      <w:r>
        <w:t>g</w:t>
      </w:r>
      <w:r>
        <w:rPr>
          <w:spacing w:val="-1"/>
        </w:rPr>
        <w:t xml:space="preserve"> </w:t>
      </w:r>
      <w:r>
        <w:rPr>
          <w:i/>
          <w:iCs/>
          <w:spacing w:val="1"/>
        </w:rPr>
        <w:t>co</w:t>
      </w:r>
      <w:r>
        <w:rPr>
          <w:i/>
          <w:iCs/>
        </w:rPr>
        <w:t>n</w:t>
      </w:r>
      <w:r>
        <w:rPr>
          <w:i/>
          <w:iCs/>
          <w:spacing w:val="1"/>
        </w:rPr>
        <w:t xml:space="preserve"> </w:t>
      </w:r>
      <w:r>
        <w:t>i</w:t>
      </w:r>
      <w:r>
        <w:rPr>
          <w:spacing w:val="-1"/>
        </w:rPr>
        <w:t>n</w:t>
      </w:r>
      <w:r>
        <w:t>stead. For</w:t>
      </w:r>
      <w:r>
        <w:rPr>
          <w:spacing w:val="-2"/>
        </w:rPr>
        <w:t xml:space="preserve"> </w:t>
      </w:r>
      <w:r>
        <w:t>e</w:t>
      </w:r>
      <w:r>
        <w:rPr>
          <w:spacing w:val="-1"/>
        </w:rPr>
        <w:t>x</w:t>
      </w:r>
      <w:r>
        <w:rPr>
          <w:spacing w:val="3"/>
        </w:rPr>
        <w:t>a</w:t>
      </w:r>
      <w:r>
        <w:rPr>
          <w:spacing w:val="-4"/>
        </w:rPr>
        <w:t>m</w:t>
      </w:r>
      <w:r>
        <w:rPr>
          <w:spacing w:val="4"/>
        </w:rPr>
        <w:t>p</w:t>
      </w:r>
      <w:r>
        <w:t>le:</w:t>
      </w:r>
    </w:p>
    <w:p w:rsidR="000A6564" w:rsidRDefault="000A6564" w:rsidP="0073122B">
      <w:pPr>
        <w:pStyle w:val="DP-Bodytext"/>
        <w:rPr>
          <w:rFonts w:ascii="Courier New" w:hAnsi="Courier New" w:cs="Courier New"/>
          <w:sz w:val="18"/>
          <w:szCs w:val="18"/>
        </w:rPr>
      </w:pPr>
      <w:r>
        <w:rPr>
          <w:rFonts w:ascii="Courier New" w:hAnsi="Courier New" w:cs="Courier New"/>
          <w:sz w:val="18"/>
          <w:szCs w:val="18"/>
        </w:rPr>
        <w:t>Const</w:t>
      </w:r>
      <w:r>
        <w:rPr>
          <w:rFonts w:ascii="Courier New" w:hAnsi="Courier New" w:cs="Courier New"/>
          <w:spacing w:val="12"/>
          <w:sz w:val="18"/>
          <w:szCs w:val="18"/>
        </w:rPr>
        <w:t xml:space="preserve"> </w:t>
      </w:r>
      <w:r>
        <w:rPr>
          <w:rFonts w:ascii="Courier New" w:hAnsi="Courier New" w:cs="Courier New"/>
          <w:sz w:val="18"/>
          <w:szCs w:val="18"/>
        </w:rPr>
        <w:t>conPi As Double = 3.14159265358979</w:t>
      </w:r>
    </w:p>
    <w:p w:rsidR="000A6564" w:rsidRDefault="000A6564" w:rsidP="007D79A5">
      <w:pPr>
        <w:pStyle w:val="DP-HeadingB"/>
      </w:pPr>
      <w:bookmarkStart w:id="745" w:name="_Toc293915031"/>
      <w:r>
        <w:t>Menu</w:t>
      </w:r>
      <w:r>
        <w:rPr>
          <w:spacing w:val="-20"/>
        </w:rPr>
        <w:t xml:space="preserve"> </w:t>
      </w:r>
      <w:r>
        <w:t>Ite</w:t>
      </w:r>
      <w:r>
        <w:rPr>
          <w:spacing w:val="-3"/>
        </w:rPr>
        <w:t>m</w:t>
      </w:r>
      <w:r>
        <w:t>s</w:t>
      </w:r>
      <w:bookmarkEnd w:id="745"/>
    </w:p>
    <w:p w:rsidR="000A6564" w:rsidRDefault="000A6564" w:rsidP="0073122B">
      <w:pPr>
        <w:pStyle w:val="DP-Bodytext"/>
      </w:pPr>
      <w:r>
        <w:rPr>
          <w:spacing w:val="3"/>
        </w:rPr>
        <w:t>T</w:t>
      </w:r>
      <w:r>
        <w:rPr>
          <w:spacing w:val="-1"/>
        </w:rPr>
        <w:t>h</w:t>
      </w:r>
      <w:r>
        <w:t>e</w:t>
      </w:r>
      <w:r>
        <w:rPr>
          <w:spacing w:val="-1"/>
        </w:rPr>
        <w:t xml:space="preserve"> </w:t>
      </w:r>
      <w:r>
        <w:t>n</w:t>
      </w:r>
      <w:r>
        <w:rPr>
          <w:spacing w:val="3"/>
        </w:rPr>
        <w:t>a</w:t>
      </w:r>
      <w:r>
        <w:rPr>
          <w:spacing w:val="-4"/>
        </w:rPr>
        <w:t>m</w:t>
      </w:r>
      <w:r>
        <w:t>es</w:t>
      </w:r>
      <w:r>
        <w:rPr>
          <w:spacing w:val="-1"/>
        </w:rPr>
        <w:t xml:space="preserve"> </w:t>
      </w:r>
      <w:r>
        <w:rPr>
          <w:spacing w:val="4"/>
        </w:rPr>
        <w:t>o</w:t>
      </w:r>
      <w:r>
        <w:t xml:space="preserve">f </w:t>
      </w:r>
      <w:r>
        <w:rPr>
          <w:spacing w:val="-4"/>
        </w:rPr>
        <w:t>m</w:t>
      </w:r>
      <w:r>
        <w:rPr>
          <w:spacing w:val="3"/>
        </w:rPr>
        <w:t>e</w:t>
      </w:r>
      <w:r>
        <w:rPr>
          <w:spacing w:val="1"/>
        </w:rPr>
        <w:t>n</w:t>
      </w:r>
      <w:r>
        <w:t>u</w:t>
      </w:r>
      <w:r>
        <w:rPr>
          <w:spacing w:val="-3"/>
        </w:rPr>
        <w:t xml:space="preserve"> </w:t>
      </w:r>
      <w:r>
        <w:t>it</w:t>
      </w:r>
      <w:r>
        <w:rPr>
          <w:spacing w:val="3"/>
        </w:rPr>
        <w:t>e</w:t>
      </w:r>
      <w:r>
        <w:rPr>
          <w:spacing w:val="-1"/>
        </w:rPr>
        <w:t>m</w:t>
      </w:r>
      <w:r>
        <w:t>s</w:t>
      </w:r>
      <w:r>
        <w:rPr>
          <w:spacing w:val="-1"/>
        </w:rPr>
        <w:t xml:space="preserve"> </w:t>
      </w:r>
      <w:r>
        <w:rPr>
          <w:spacing w:val="2"/>
        </w:rPr>
        <w:t>s</w:t>
      </w:r>
      <w:r>
        <w:rPr>
          <w:spacing w:val="-1"/>
        </w:rPr>
        <w:t>h</w:t>
      </w:r>
      <w:r>
        <w:rPr>
          <w:spacing w:val="1"/>
        </w:rPr>
        <w:t>o</w:t>
      </w:r>
      <w:r>
        <w:rPr>
          <w:spacing w:val="-1"/>
        </w:rPr>
        <w:t>u</w:t>
      </w:r>
      <w:r>
        <w:t>ld</w:t>
      </w:r>
      <w:r>
        <w:rPr>
          <w:spacing w:val="1"/>
        </w:rPr>
        <w:t xml:space="preserve"> </w:t>
      </w:r>
      <w:r>
        <w:t>reflect</w:t>
      </w:r>
      <w:r>
        <w:rPr>
          <w:spacing w:val="-5"/>
        </w:rPr>
        <w:t xml:space="preserve"> </w:t>
      </w:r>
      <w:r>
        <w:t>their</w:t>
      </w:r>
      <w:r>
        <w:rPr>
          <w:spacing w:val="-4"/>
        </w:rPr>
        <w:t xml:space="preserve"> </w:t>
      </w:r>
      <w:r>
        <w:rPr>
          <w:spacing w:val="1"/>
        </w:rPr>
        <w:t>po</w:t>
      </w:r>
      <w:r>
        <w:rPr>
          <w:spacing w:val="-1"/>
        </w:rPr>
        <w:t>s</w:t>
      </w:r>
      <w:r>
        <w:t>iti</w:t>
      </w:r>
      <w:r>
        <w:rPr>
          <w:spacing w:val="4"/>
        </w:rPr>
        <w:t>o</w:t>
      </w:r>
      <w:r>
        <w:t>n</w:t>
      </w:r>
      <w:r>
        <w:rPr>
          <w:spacing w:val="-1"/>
        </w:rPr>
        <w:t xml:space="preserve"> </w:t>
      </w:r>
      <w:r>
        <w:t>in</w:t>
      </w:r>
      <w:r>
        <w:rPr>
          <w:spacing w:val="-2"/>
        </w:rPr>
        <w:t xml:space="preserve"> </w:t>
      </w:r>
      <w:r>
        <w:rPr>
          <w:spacing w:val="2"/>
        </w:rPr>
        <w:t>t</w:t>
      </w:r>
      <w:r>
        <w:rPr>
          <w:spacing w:val="-1"/>
        </w:rPr>
        <w:t>h</w:t>
      </w:r>
      <w:r>
        <w:t>e</w:t>
      </w:r>
      <w:r>
        <w:rPr>
          <w:spacing w:val="-1"/>
        </w:rPr>
        <w:t xml:space="preserve"> m</w:t>
      </w:r>
      <w:r>
        <w:rPr>
          <w:spacing w:val="3"/>
        </w:rPr>
        <w:t>e</w:t>
      </w:r>
      <w:r>
        <w:rPr>
          <w:spacing w:val="1"/>
        </w:rPr>
        <w:t>n</w:t>
      </w:r>
      <w:r>
        <w:t>u</w:t>
      </w:r>
      <w:r>
        <w:rPr>
          <w:spacing w:val="-3"/>
        </w:rPr>
        <w:t xml:space="preserve"> </w:t>
      </w:r>
      <w:r>
        <w:rPr>
          <w:spacing w:val="1"/>
        </w:rPr>
        <w:t>h</w:t>
      </w:r>
      <w:r>
        <w:t>ierarc</w:t>
      </w:r>
      <w:r>
        <w:rPr>
          <w:spacing w:val="1"/>
        </w:rPr>
        <w:t>h</w:t>
      </w:r>
      <w:r>
        <w:rPr>
          <w:spacing w:val="-4"/>
        </w:rPr>
        <w:t>y</w:t>
      </w:r>
      <w:r>
        <w:t>.</w:t>
      </w:r>
      <w:r>
        <w:rPr>
          <w:spacing w:val="2"/>
        </w:rPr>
        <w:t xml:space="preserve"> </w:t>
      </w:r>
      <w:r>
        <w:rPr>
          <w:spacing w:val="-2"/>
        </w:rPr>
        <w:t>A</w:t>
      </w:r>
      <w:r>
        <w:rPr>
          <w:spacing w:val="2"/>
        </w:rPr>
        <w:t>l</w:t>
      </w:r>
      <w:r>
        <w:t>l</w:t>
      </w:r>
      <w:r>
        <w:rPr>
          <w:spacing w:val="2"/>
        </w:rPr>
        <w:t xml:space="preserve"> </w:t>
      </w:r>
      <w:r>
        <w:rPr>
          <w:spacing w:val="-4"/>
        </w:rPr>
        <w:t>m</w:t>
      </w:r>
      <w:r>
        <w:rPr>
          <w:spacing w:val="3"/>
        </w:rPr>
        <w:t>e</w:t>
      </w:r>
      <w:r>
        <w:rPr>
          <w:spacing w:val="1"/>
        </w:rPr>
        <w:t>n</w:t>
      </w:r>
      <w:r>
        <w:t>u</w:t>
      </w:r>
      <w:r>
        <w:rPr>
          <w:spacing w:val="-3"/>
        </w:rPr>
        <w:t xml:space="preserve"> </w:t>
      </w:r>
      <w:r>
        <w:t>ite</w:t>
      </w:r>
      <w:r>
        <w:rPr>
          <w:spacing w:val="-1"/>
        </w:rPr>
        <w:t>m</w:t>
      </w:r>
      <w:r>
        <w:t xml:space="preserve">s </w:t>
      </w:r>
      <w:r>
        <w:rPr>
          <w:spacing w:val="2"/>
        </w:rPr>
        <w:t>s</w:t>
      </w:r>
      <w:r>
        <w:rPr>
          <w:spacing w:val="-1"/>
        </w:rPr>
        <w:t>h</w:t>
      </w:r>
      <w:r>
        <w:rPr>
          <w:spacing w:val="1"/>
        </w:rPr>
        <w:t>o</w:t>
      </w:r>
      <w:r>
        <w:rPr>
          <w:spacing w:val="-1"/>
        </w:rPr>
        <w:t>u</w:t>
      </w:r>
      <w:r>
        <w:t>ld</w:t>
      </w:r>
      <w:r>
        <w:rPr>
          <w:spacing w:val="3"/>
        </w:rPr>
        <w:t xml:space="preserve"> </w:t>
      </w:r>
      <w:r>
        <w:t>use t</w:t>
      </w:r>
      <w:r>
        <w:rPr>
          <w:spacing w:val="-1"/>
        </w:rPr>
        <w:t>h</w:t>
      </w:r>
      <w:r>
        <w:t>e</w:t>
      </w:r>
      <w:r>
        <w:rPr>
          <w:spacing w:val="1"/>
        </w:rPr>
        <w:t xml:space="preserve"> </w:t>
      </w:r>
      <w:r>
        <w:t xml:space="preserve">tag </w:t>
      </w:r>
      <w:r>
        <w:rPr>
          <w:spacing w:val="-1"/>
        </w:rPr>
        <w:t>m</w:t>
      </w:r>
      <w:r>
        <w:rPr>
          <w:spacing w:val="1"/>
        </w:rPr>
        <w:t>n</w:t>
      </w:r>
      <w:r>
        <w:rPr>
          <w:spacing w:val="-1"/>
        </w:rPr>
        <w:t>u</w:t>
      </w:r>
      <w:r>
        <w:t>,</w:t>
      </w:r>
      <w:r>
        <w:rPr>
          <w:spacing w:val="-1"/>
        </w:rPr>
        <w:t xml:space="preserve"> </w:t>
      </w:r>
      <w:r>
        <w:t>but</w:t>
      </w:r>
      <w:r>
        <w:rPr>
          <w:spacing w:val="-2"/>
        </w:rPr>
        <w:t xml:space="preserve"> </w:t>
      </w:r>
      <w:r>
        <w:t>t</w:t>
      </w:r>
      <w:r>
        <w:rPr>
          <w:spacing w:val="-1"/>
        </w:rPr>
        <w:t>h</w:t>
      </w:r>
      <w:r>
        <w:t xml:space="preserve">e </w:t>
      </w:r>
      <w:r>
        <w:rPr>
          <w:spacing w:val="2"/>
        </w:rPr>
        <w:t>B</w:t>
      </w:r>
      <w:r>
        <w:t>aseN</w:t>
      </w:r>
      <w:r>
        <w:rPr>
          <w:spacing w:val="3"/>
        </w:rPr>
        <w:t>a</w:t>
      </w:r>
      <w:r>
        <w:rPr>
          <w:spacing w:val="-1"/>
        </w:rPr>
        <w:t>m</w:t>
      </w:r>
      <w:r>
        <w:t xml:space="preserve">e </w:t>
      </w:r>
      <w:r>
        <w:rPr>
          <w:spacing w:val="2"/>
        </w:rPr>
        <w:t>s</w:t>
      </w:r>
      <w:r>
        <w:rPr>
          <w:spacing w:val="-1"/>
        </w:rPr>
        <w:t>h</w:t>
      </w:r>
      <w:r>
        <w:t>ould i</w:t>
      </w:r>
      <w:r>
        <w:rPr>
          <w:spacing w:val="-1"/>
        </w:rPr>
        <w:t>n</w:t>
      </w:r>
      <w:r>
        <w:t>dicate</w:t>
      </w:r>
      <w:r>
        <w:rPr>
          <w:spacing w:val="2"/>
        </w:rPr>
        <w:t xml:space="preserve"> </w:t>
      </w:r>
      <w:r>
        <w:rPr>
          <w:spacing w:val="-2"/>
        </w:rPr>
        <w:t>w</w:t>
      </w:r>
      <w:r>
        <w:rPr>
          <w:spacing w:val="-1"/>
        </w:rPr>
        <w:t>h</w:t>
      </w:r>
      <w:r>
        <w:t xml:space="preserve">ere </w:t>
      </w:r>
      <w:r>
        <w:rPr>
          <w:spacing w:val="2"/>
        </w:rPr>
        <w:t>i</w:t>
      </w:r>
      <w:r>
        <w:t>n</w:t>
      </w:r>
      <w:r>
        <w:rPr>
          <w:spacing w:val="-2"/>
        </w:rPr>
        <w:t xml:space="preserve"> </w:t>
      </w:r>
      <w:r>
        <w:rPr>
          <w:spacing w:val="2"/>
        </w:rPr>
        <w:t>t</w:t>
      </w:r>
      <w:r>
        <w:rPr>
          <w:spacing w:val="-1"/>
        </w:rPr>
        <w:t>h</w:t>
      </w:r>
      <w:r>
        <w:t xml:space="preserve">e </w:t>
      </w:r>
      <w:r>
        <w:rPr>
          <w:spacing w:val="-1"/>
        </w:rPr>
        <w:t>h</w:t>
      </w:r>
      <w:r>
        <w:t>ierarchy</w:t>
      </w:r>
      <w:r>
        <w:rPr>
          <w:spacing w:val="-2"/>
        </w:rPr>
        <w:t xml:space="preserve"> </w:t>
      </w:r>
      <w:r>
        <w:rPr>
          <w:spacing w:val="2"/>
        </w:rPr>
        <w:t>t</w:t>
      </w:r>
      <w:r>
        <w:rPr>
          <w:spacing w:val="-1"/>
        </w:rPr>
        <w:t>h</w:t>
      </w:r>
      <w:r>
        <w:t>e</w:t>
      </w:r>
      <w:r>
        <w:rPr>
          <w:spacing w:val="2"/>
        </w:rPr>
        <w:t xml:space="preserve"> </w:t>
      </w:r>
      <w:r>
        <w:rPr>
          <w:spacing w:val="-4"/>
        </w:rPr>
        <w:t>m</w:t>
      </w:r>
      <w:r>
        <w:rPr>
          <w:spacing w:val="3"/>
        </w:rPr>
        <w:t>e</w:t>
      </w:r>
      <w:r>
        <w:t>nu</w:t>
      </w:r>
      <w:r>
        <w:rPr>
          <w:spacing w:val="-3"/>
        </w:rPr>
        <w:t xml:space="preserve"> </w:t>
      </w:r>
      <w:r>
        <w:t>it</w:t>
      </w:r>
      <w:r>
        <w:rPr>
          <w:spacing w:val="3"/>
        </w:rPr>
        <w:t>e</w:t>
      </w:r>
      <w:r>
        <w:t>m</w:t>
      </w:r>
      <w:r>
        <w:rPr>
          <w:spacing w:val="-2"/>
        </w:rPr>
        <w:t xml:space="preserve"> f</w:t>
      </w:r>
      <w:r>
        <w:t>a</w:t>
      </w:r>
      <w:r>
        <w:rPr>
          <w:spacing w:val="2"/>
        </w:rPr>
        <w:t>l</w:t>
      </w:r>
      <w:r>
        <w:t>ls. Use</w:t>
      </w:r>
      <w:r>
        <w:rPr>
          <w:spacing w:val="-4"/>
        </w:rPr>
        <w:t xml:space="preserve"> </w:t>
      </w:r>
      <w:r>
        <w:rPr>
          <w:i/>
          <w:iCs/>
          <w:spacing w:val="1"/>
        </w:rPr>
        <w:t>Se</w:t>
      </w:r>
      <w:r>
        <w:rPr>
          <w:i/>
          <w:iCs/>
        </w:rPr>
        <w:t>p</w:t>
      </w:r>
      <w:r>
        <w:rPr>
          <w:i/>
          <w:iCs/>
          <w:spacing w:val="1"/>
        </w:rPr>
        <w:t xml:space="preserve"> </w:t>
      </w:r>
      <w:r>
        <w:t>in</w:t>
      </w:r>
      <w:r>
        <w:rPr>
          <w:spacing w:val="-2"/>
        </w:rPr>
        <w:t xml:space="preserve"> </w:t>
      </w:r>
      <w:r>
        <w:rPr>
          <w:spacing w:val="2"/>
        </w:rPr>
        <w:t>t</w:t>
      </w:r>
      <w:r>
        <w:rPr>
          <w:spacing w:val="-1"/>
        </w:rPr>
        <w:t>h</w:t>
      </w:r>
      <w:r>
        <w:t xml:space="preserve">e </w:t>
      </w:r>
      <w:r>
        <w:rPr>
          <w:spacing w:val="1"/>
        </w:rPr>
        <w:t>Ba</w:t>
      </w:r>
      <w:r>
        <w:rPr>
          <w:spacing w:val="-1"/>
        </w:rPr>
        <w:t>s</w:t>
      </w:r>
      <w:r>
        <w:t>e</w:t>
      </w:r>
      <w:r>
        <w:rPr>
          <w:spacing w:val="1"/>
        </w:rPr>
        <w:t>N</w:t>
      </w:r>
      <w:r>
        <w:rPr>
          <w:spacing w:val="3"/>
        </w:rPr>
        <w:t>a</w:t>
      </w:r>
      <w:r>
        <w:rPr>
          <w:spacing w:val="-4"/>
        </w:rPr>
        <w:t>m</w:t>
      </w:r>
      <w:r>
        <w:t>e</w:t>
      </w:r>
      <w:r>
        <w:rPr>
          <w:spacing w:val="1"/>
        </w:rPr>
        <w:t xml:space="preserve"> </w:t>
      </w:r>
      <w:r>
        <w:t>to i</w:t>
      </w:r>
      <w:r>
        <w:rPr>
          <w:spacing w:val="-1"/>
        </w:rPr>
        <w:t>n</w:t>
      </w:r>
      <w:r>
        <w:rPr>
          <w:spacing w:val="1"/>
        </w:rPr>
        <w:t>d</w:t>
      </w:r>
      <w:r>
        <w:t>i</w:t>
      </w:r>
      <w:r>
        <w:rPr>
          <w:spacing w:val="1"/>
        </w:rPr>
        <w:t>ca</w:t>
      </w:r>
      <w:r>
        <w:t>te a</w:t>
      </w:r>
      <w:r>
        <w:rPr>
          <w:spacing w:val="3"/>
        </w:rPr>
        <w:t xml:space="preserve"> </w:t>
      </w:r>
      <w:r>
        <w:rPr>
          <w:spacing w:val="-1"/>
        </w:rPr>
        <w:t>m</w:t>
      </w:r>
      <w:r>
        <w:t>e</w:t>
      </w:r>
      <w:r>
        <w:rPr>
          <w:spacing w:val="1"/>
        </w:rPr>
        <w:t>n</w:t>
      </w:r>
      <w:r>
        <w:t>u</w:t>
      </w:r>
      <w:r>
        <w:rPr>
          <w:spacing w:val="-3"/>
        </w:rPr>
        <w:t xml:space="preserve"> </w:t>
      </w:r>
      <w:r>
        <w:rPr>
          <w:spacing w:val="-1"/>
        </w:rPr>
        <w:t>s</w:t>
      </w:r>
      <w:r>
        <w:t>e</w:t>
      </w:r>
      <w:r>
        <w:rPr>
          <w:spacing w:val="1"/>
        </w:rPr>
        <w:t>para</w:t>
      </w:r>
      <w:r>
        <w:t>t</w:t>
      </w:r>
      <w:r>
        <w:rPr>
          <w:spacing w:val="1"/>
        </w:rPr>
        <w:t>o</w:t>
      </w:r>
      <w:r>
        <w:t xml:space="preserve">r </w:t>
      </w:r>
      <w:r>
        <w:rPr>
          <w:spacing w:val="1"/>
        </w:rPr>
        <w:t>bar</w:t>
      </w:r>
      <w:r>
        <w:t xml:space="preserve">, </w:t>
      </w:r>
      <w:r>
        <w:rPr>
          <w:spacing w:val="-2"/>
        </w:rPr>
        <w:t>f</w:t>
      </w:r>
      <w:r>
        <w:rPr>
          <w:spacing w:val="1"/>
        </w:rPr>
        <w:t>o</w:t>
      </w:r>
      <w:r>
        <w:t>ll</w:t>
      </w:r>
      <w:r>
        <w:rPr>
          <w:spacing w:val="4"/>
        </w:rPr>
        <w:t>o</w:t>
      </w:r>
      <w:r>
        <w:rPr>
          <w:spacing w:val="-5"/>
        </w:rPr>
        <w:t>w</w:t>
      </w:r>
      <w:r>
        <w:t xml:space="preserve">ed </w:t>
      </w:r>
      <w:r>
        <w:rPr>
          <w:spacing w:val="4"/>
        </w:rPr>
        <w:t>b</w:t>
      </w:r>
      <w:r>
        <w:t>y</w:t>
      </w:r>
      <w:r>
        <w:rPr>
          <w:spacing w:val="-4"/>
        </w:rPr>
        <w:t xml:space="preserve"> </w:t>
      </w:r>
      <w:r>
        <w:rPr>
          <w:spacing w:val="1"/>
        </w:rPr>
        <w:t>a</w:t>
      </w:r>
      <w:r>
        <w:t>n</w:t>
      </w:r>
      <w:r>
        <w:rPr>
          <w:spacing w:val="-2"/>
        </w:rPr>
        <w:t xml:space="preserve"> </w:t>
      </w:r>
      <w:r>
        <w:rPr>
          <w:spacing w:val="1"/>
        </w:rPr>
        <w:t>ord</w:t>
      </w:r>
      <w:r>
        <w:t>i</w:t>
      </w:r>
      <w:r>
        <w:rPr>
          <w:spacing w:val="-1"/>
        </w:rPr>
        <w:t>n</w:t>
      </w:r>
      <w:r>
        <w:t>al. F</w:t>
      </w:r>
      <w:r>
        <w:rPr>
          <w:spacing w:val="1"/>
        </w:rPr>
        <w:t>o</w:t>
      </w:r>
      <w:r>
        <w:t xml:space="preserve">r </w:t>
      </w:r>
      <w:r>
        <w:rPr>
          <w:spacing w:val="1"/>
        </w:rPr>
        <w:t>e</w:t>
      </w:r>
      <w:r>
        <w:rPr>
          <w:spacing w:val="-1"/>
        </w:rPr>
        <w:t>x</w:t>
      </w:r>
      <w:r>
        <w:rPr>
          <w:spacing w:val="3"/>
        </w:rPr>
        <w:t>a</w:t>
      </w:r>
      <w:r>
        <w:rPr>
          <w:spacing w:val="-4"/>
        </w:rPr>
        <w:t>m</w:t>
      </w:r>
      <w:r>
        <w:rPr>
          <w:spacing w:val="4"/>
        </w:rPr>
        <w:t>p</w:t>
      </w:r>
      <w:r>
        <w:t>l</w:t>
      </w:r>
      <w:r>
        <w:rPr>
          <w:spacing w:val="1"/>
        </w:rPr>
        <w:t>e</w:t>
      </w:r>
      <w:r>
        <w:t>:</w:t>
      </w:r>
    </w:p>
    <w:p w:rsidR="000A6564" w:rsidRDefault="000A6564" w:rsidP="0073122B">
      <w:pPr>
        <w:pStyle w:val="DP-Bodytext"/>
        <w:rPr>
          <w:rFonts w:ascii="Courier New" w:hAnsi="Courier New" w:cs="Courier New"/>
          <w:sz w:val="18"/>
          <w:szCs w:val="18"/>
        </w:rPr>
      </w:pPr>
      <w:proofErr w:type="gramStart"/>
      <w:r>
        <w:rPr>
          <w:rFonts w:ascii="Courier New" w:hAnsi="Courier New" w:cs="Courier New"/>
          <w:sz w:val="18"/>
          <w:szCs w:val="18"/>
        </w:rPr>
        <w:t>mnuFile</w:t>
      </w:r>
      <w:proofErr w:type="gramEnd"/>
      <w:r>
        <w:rPr>
          <w:rFonts w:ascii="Courier New" w:hAnsi="Courier New" w:cs="Courier New"/>
          <w:spacing w:val="12"/>
          <w:sz w:val="18"/>
          <w:szCs w:val="18"/>
        </w:rPr>
        <w:t xml:space="preserve"> </w:t>
      </w:r>
      <w:r>
        <w:rPr>
          <w:rFonts w:ascii="Courier New" w:hAnsi="Courier New" w:cs="Courier New"/>
          <w:sz w:val="18"/>
          <w:szCs w:val="18"/>
        </w:rPr>
        <w:t>(on menu bar)</w:t>
      </w:r>
      <w:r w:rsidR="0073122B">
        <w:rPr>
          <w:rFonts w:ascii="Courier New" w:hAnsi="Courier New" w:cs="Courier New"/>
          <w:sz w:val="18"/>
          <w:szCs w:val="18"/>
        </w:rPr>
        <w:br/>
      </w:r>
      <w:r>
        <w:rPr>
          <w:rFonts w:ascii="Courier New" w:hAnsi="Courier New" w:cs="Courier New"/>
          <w:sz w:val="18"/>
          <w:szCs w:val="18"/>
        </w:rPr>
        <w:t>mnuFileNew</w:t>
      </w:r>
      <w:r>
        <w:rPr>
          <w:rFonts w:ascii="Courier New" w:hAnsi="Courier New" w:cs="Courier New"/>
          <w:spacing w:val="12"/>
          <w:sz w:val="18"/>
          <w:szCs w:val="18"/>
        </w:rPr>
        <w:t xml:space="preserve"> </w:t>
      </w:r>
      <w:r>
        <w:rPr>
          <w:rFonts w:ascii="Courier New" w:hAnsi="Courier New" w:cs="Courier New"/>
          <w:sz w:val="18"/>
          <w:szCs w:val="18"/>
        </w:rPr>
        <w:t xml:space="preserve">(on File popup menu) </w:t>
      </w:r>
      <w:r w:rsidR="0073122B">
        <w:rPr>
          <w:rFonts w:ascii="Courier New" w:hAnsi="Courier New" w:cs="Courier New"/>
          <w:sz w:val="18"/>
          <w:szCs w:val="18"/>
        </w:rPr>
        <w:br/>
      </w:r>
      <w:r>
        <w:rPr>
          <w:rFonts w:ascii="Courier New" w:hAnsi="Courier New" w:cs="Courier New"/>
          <w:sz w:val="18"/>
          <w:szCs w:val="18"/>
        </w:rPr>
        <w:t xml:space="preserve">mnuFileNewForm (on File New flyout menu) </w:t>
      </w:r>
      <w:r w:rsidR="0073122B">
        <w:rPr>
          <w:rFonts w:ascii="Courier New" w:hAnsi="Courier New" w:cs="Courier New"/>
          <w:sz w:val="18"/>
          <w:szCs w:val="18"/>
        </w:rPr>
        <w:br/>
      </w:r>
      <w:r>
        <w:rPr>
          <w:rFonts w:ascii="Courier New" w:hAnsi="Courier New" w:cs="Courier New"/>
          <w:sz w:val="18"/>
          <w:szCs w:val="18"/>
        </w:rPr>
        <w:t xml:space="preserve">mnuFileNewReport (on File New flyout menu) </w:t>
      </w:r>
      <w:r w:rsidR="0073122B">
        <w:rPr>
          <w:rFonts w:ascii="Courier New" w:hAnsi="Courier New" w:cs="Courier New"/>
          <w:sz w:val="18"/>
          <w:szCs w:val="18"/>
        </w:rPr>
        <w:br/>
      </w:r>
      <w:r>
        <w:rPr>
          <w:rFonts w:ascii="Courier New" w:hAnsi="Courier New" w:cs="Courier New"/>
          <w:sz w:val="18"/>
          <w:szCs w:val="18"/>
        </w:rPr>
        <w:t xml:space="preserve">mnuFileSep1 (first separator bar on file popup menu) </w:t>
      </w:r>
      <w:r w:rsidR="0073122B">
        <w:rPr>
          <w:rFonts w:ascii="Courier New" w:hAnsi="Courier New" w:cs="Courier New"/>
          <w:sz w:val="18"/>
          <w:szCs w:val="18"/>
        </w:rPr>
        <w:br/>
      </w:r>
      <w:r>
        <w:rPr>
          <w:rFonts w:ascii="Courier New" w:hAnsi="Courier New" w:cs="Courier New"/>
          <w:sz w:val="18"/>
          <w:szCs w:val="18"/>
        </w:rPr>
        <w:t>mnuFileSaveAs (on File popup menu)</w:t>
      </w:r>
      <w:r w:rsidR="0073122B">
        <w:rPr>
          <w:rFonts w:ascii="Courier New" w:hAnsi="Courier New" w:cs="Courier New"/>
          <w:sz w:val="18"/>
          <w:szCs w:val="18"/>
        </w:rPr>
        <w:br/>
      </w:r>
      <w:r>
        <w:rPr>
          <w:rFonts w:ascii="Courier New" w:hAnsi="Courier New" w:cs="Courier New"/>
          <w:sz w:val="18"/>
          <w:szCs w:val="18"/>
        </w:rPr>
        <w:t>mnuFileSep2</w:t>
      </w:r>
      <w:r>
        <w:rPr>
          <w:rFonts w:ascii="Courier New" w:hAnsi="Courier New" w:cs="Courier New"/>
          <w:spacing w:val="12"/>
          <w:sz w:val="18"/>
          <w:szCs w:val="18"/>
        </w:rPr>
        <w:t xml:space="preserve"> </w:t>
      </w:r>
      <w:r>
        <w:rPr>
          <w:rFonts w:ascii="Courier New" w:hAnsi="Courier New" w:cs="Courier New"/>
          <w:sz w:val="18"/>
          <w:szCs w:val="18"/>
        </w:rPr>
        <w:t>(second separator bar on file popup menu)</w:t>
      </w:r>
      <w:r w:rsidR="0073122B">
        <w:rPr>
          <w:rFonts w:ascii="Courier New" w:hAnsi="Courier New" w:cs="Courier New"/>
          <w:sz w:val="18"/>
          <w:szCs w:val="18"/>
        </w:rPr>
        <w:br/>
      </w:r>
      <w:r>
        <w:rPr>
          <w:rFonts w:ascii="Courier New" w:hAnsi="Courier New" w:cs="Courier New"/>
          <w:sz w:val="18"/>
          <w:szCs w:val="18"/>
        </w:rPr>
        <w:t>mnuFileExit</w:t>
      </w:r>
      <w:r>
        <w:rPr>
          <w:rFonts w:ascii="Courier New" w:hAnsi="Courier New" w:cs="Courier New"/>
          <w:spacing w:val="12"/>
          <w:sz w:val="18"/>
          <w:szCs w:val="18"/>
        </w:rPr>
        <w:t xml:space="preserve"> </w:t>
      </w:r>
      <w:r>
        <w:rPr>
          <w:rFonts w:ascii="Courier New" w:hAnsi="Courier New" w:cs="Courier New"/>
          <w:sz w:val="18"/>
          <w:szCs w:val="18"/>
        </w:rPr>
        <w:t>(on File popup menu)</w:t>
      </w:r>
      <w:r w:rsidR="0073122B">
        <w:rPr>
          <w:rFonts w:ascii="Courier New" w:hAnsi="Courier New" w:cs="Courier New"/>
          <w:sz w:val="18"/>
          <w:szCs w:val="18"/>
        </w:rPr>
        <w:br/>
      </w:r>
      <w:r>
        <w:rPr>
          <w:rFonts w:ascii="Courier New" w:hAnsi="Courier New" w:cs="Courier New"/>
          <w:sz w:val="18"/>
          <w:szCs w:val="18"/>
        </w:rPr>
        <w:t>mnuEdit</w:t>
      </w:r>
      <w:r>
        <w:rPr>
          <w:rFonts w:ascii="Courier New" w:hAnsi="Courier New" w:cs="Courier New"/>
          <w:spacing w:val="12"/>
          <w:sz w:val="18"/>
          <w:szCs w:val="18"/>
        </w:rPr>
        <w:t xml:space="preserve"> </w:t>
      </w:r>
      <w:r>
        <w:rPr>
          <w:rFonts w:ascii="Courier New" w:hAnsi="Courier New" w:cs="Courier New"/>
          <w:sz w:val="18"/>
          <w:szCs w:val="18"/>
        </w:rPr>
        <w:t>(on menu bar)</w:t>
      </w:r>
    </w:p>
    <w:p w:rsidR="000A6564" w:rsidRDefault="000A6564" w:rsidP="007D79A5">
      <w:pPr>
        <w:pStyle w:val="DP-HeadingA"/>
      </w:pPr>
      <w:bookmarkStart w:id="746" w:name="_Toc293915032"/>
      <w:r>
        <w:t>Creating</w:t>
      </w:r>
      <w:r>
        <w:rPr>
          <w:spacing w:val="-10"/>
        </w:rPr>
        <w:t xml:space="preserve"> </w:t>
      </w:r>
      <w:r>
        <w:t>Data</w:t>
      </w:r>
      <w:r>
        <w:rPr>
          <w:spacing w:val="-4"/>
        </w:rPr>
        <w:t xml:space="preserve"> </w:t>
      </w:r>
      <w:r>
        <w:t>Types</w:t>
      </w:r>
      <w:bookmarkEnd w:id="746"/>
    </w:p>
    <w:p w:rsidR="000A6564" w:rsidRDefault="000A6564" w:rsidP="0073122B">
      <w:pPr>
        <w:pStyle w:val="DP-Bodytext"/>
      </w:pPr>
      <w:r>
        <w:t>V</w:t>
      </w:r>
      <w:r>
        <w:rPr>
          <w:spacing w:val="2"/>
        </w:rPr>
        <w:t>B</w:t>
      </w:r>
      <w:r>
        <w:t>A</w:t>
      </w:r>
      <w:r>
        <w:rPr>
          <w:spacing w:val="-3"/>
        </w:rPr>
        <w:t xml:space="preserve"> </w:t>
      </w:r>
      <w:r>
        <w:t>gi</w:t>
      </w:r>
      <w:r>
        <w:rPr>
          <w:spacing w:val="-1"/>
        </w:rPr>
        <w:t>v</w:t>
      </w:r>
      <w:r>
        <w:rPr>
          <w:spacing w:val="3"/>
        </w:rPr>
        <w:t>e</w:t>
      </w:r>
      <w:r>
        <w:t>s</w:t>
      </w:r>
      <w:r>
        <w:rPr>
          <w:spacing w:val="1"/>
        </w:rPr>
        <w:t xml:space="preserve"> </w:t>
      </w:r>
      <w:r>
        <w:rPr>
          <w:spacing w:val="-4"/>
        </w:rPr>
        <w:t>y</w:t>
      </w:r>
      <w:r>
        <w:rPr>
          <w:spacing w:val="4"/>
        </w:rPr>
        <w:t>o</w:t>
      </w:r>
      <w:r>
        <w:t>u</w:t>
      </w:r>
      <w:r>
        <w:rPr>
          <w:spacing w:val="-2"/>
        </w:rPr>
        <w:t xml:space="preserve"> </w:t>
      </w:r>
      <w:r>
        <w:t>t</w:t>
      </w:r>
      <w:r>
        <w:rPr>
          <w:spacing w:val="-1"/>
        </w:rPr>
        <w:t>h</w:t>
      </w:r>
      <w:r>
        <w:t>ree</w:t>
      </w:r>
      <w:r>
        <w:rPr>
          <w:spacing w:val="2"/>
        </w:rPr>
        <w:t xml:space="preserve"> </w:t>
      </w:r>
      <w:r>
        <w:rPr>
          <w:spacing w:val="-2"/>
        </w:rPr>
        <w:t>w</w:t>
      </w:r>
      <w:r>
        <w:rPr>
          <w:spacing w:val="3"/>
        </w:rPr>
        <w:t>a</w:t>
      </w:r>
      <w:r>
        <w:rPr>
          <w:spacing w:val="-1"/>
        </w:rPr>
        <w:t>y</w:t>
      </w:r>
      <w:r>
        <w:t>s</w:t>
      </w:r>
      <w:r>
        <w:rPr>
          <w:spacing w:val="-1"/>
        </w:rPr>
        <w:t xml:space="preserve"> </w:t>
      </w:r>
      <w:r>
        <w:t>to</w:t>
      </w:r>
      <w:r>
        <w:rPr>
          <w:spacing w:val="-1"/>
        </w:rPr>
        <w:t xml:space="preserve"> </w:t>
      </w:r>
      <w:r>
        <w:t>create</w:t>
      </w:r>
      <w:r>
        <w:rPr>
          <w:spacing w:val="-4"/>
        </w:rPr>
        <w:t xml:space="preserve"> </w:t>
      </w:r>
      <w:r>
        <w:rPr>
          <w:spacing w:val="-1"/>
        </w:rPr>
        <w:t>n</w:t>
      </w:r>
      <w:r>
        <w:rPr>
          <w:spacing w:val="3"/>
        </w:rPr>
        <w:t>e</w:t>
      </w:r>
      <w:r>
        <w:t>w</w:t>
      </w:r>
      <w:r>
        <w:rPr>
          <w:spacing w:val="-3"/>
        </w:rPr>
        <w:t xml:space="preserve"> </w:t>
      </w:r>
      <w:r>
        <w:t>data</w:t>
      </w:r>
      <w:r>
        <w:rPr>
          <w:spacing w:val="-2"/>
        </w:rPr>
        <w:t xml:space="preserve"> </w:t>
      </w:r>
      <w:r>
        <w:rPr>
          <w:spacing w:val="2"/>
        </w:rPr>
        <w:t>t</w:t>
      </w:r>
      <w:r>
        <w:rPr>
          <w:spacing w:val="-4"/>
        </w:rPr>
        <w:t>y</w:t>
      </w:r>
      <w:r>
        <w:t>pe</w:t>
      </w:r>
      <w:r>
        <w:rPr>
          <w:spacing w:val="2"/>
        </w:rPr>
        <w:t>s</w:t>
      </w:r>
      <w:r>
        <w:t>:</w:t>
      </w:r>
      <w:r>
        <w:rPr>
          <w:spacing w:val="-1"/>
        </w:rPr>
        <w:t xml:space="preserve"> </w:t>
      </w:r>
      <w:r>
        <w:t>enu</w:t>
      </w:r>
      <w:r>
        <w:rPr>
          <w:spacing w:val="-1"/>
        </w:rPr>
        <w:t>m</w:t>
      </w:r>
      <w:r>
        <w:t>erated</w:t>
      </w:r>
      <w:r>
        <w:rPr>
          <w:spacing w:val="-2"/>
        </w:rPr>
        <w:t xml:space="preserve"> </w:t>
      </w:r>
      <w:r>
        <w:rPr>
          <w:spacing w:val="2"/>
        </w:rPr>
        <w:t>t</w:t>
      </w:r>
      <w:r>
        <w:rPr>
          <w:spacing w:val="-4"/>
        </w:rPr>
        <w:t>y</w:t>
      </w:r>
      <w:r>
        <w:t>pes, cla</w:t>
      </w:r>
      <w:r>
        <w:rPr>
          <w:spacing w:val="2"/>
        </w:rPr>
        <w:t>s</w:t>
      </w:r>
      <w:r>
        <w:t>ses,</w:t>
      </w:r>
      <w:r>
        <w:rPr>
          <w:spacing w:val="-1"/>
        </w:rPr>
        <w:t xml:space="preserve"> </w:t>
      </w:r>
      <w:r>
        <w:t>a</w:t>
      </w:r>
      <w:r>
        <w:rPr>
          <w:spacing w:val="-1"/>
        </w:rPr>
        <w:t>n</w:t>
      </w:r>
      <w:r>
        <w:t>d</w:t>
      </w:r>
      <w:r>
        <w:rPr>
          <w:spacing w:val="2"/>
        </w:rPr>
        <w:t xml:space="preserve"> </w:t>
      </w:r>
      <w:r>
        <w:rPr>
          <w:spacing w:val="-1"/>
        </w:rPr>
        <w:t>us</w:t>
      </w:r>
      <w:r>
        <w:t>er</w:t>
      </w:r>
      <w:r>
        <w:rPr>
          <w:spacing w:val="-2"/>
        </w:rPr>
        <w:t>-</w:t>
      </w:r>
      <w:r>
        <w:rPr>
          <w:spacing w:val="1"/>
        </w:rPr>
        <w:t>d</w:t>
      </w:r>
      <w:r>
        <w:t>ef</w:t>
      </w:r>
      <w:r>
        <w:rPr>
          <w:spacing w:val="2"/>
        </w:rPr>
        <w:t>i</w:t>
      </w:r>
      <w:r>
        <w:rPr>
          <w:spacing w:val="-1"/>
        </w:rPr>
        <w:t>n</w:t>
      </w:r>
      <w:r>
        <w:t xml:space="preserve">ed </w:t>
      </w:r>
      <w:r>
        <w:rPr>
          <w:spacing w:val="2"/>
        </w:rPr>
        <w:t>t</w:t>
      </w:r>
      <w:r>
        <w:rPr>
          <w:spacing w:val="-4"/>
        </w:rPr>
        <w:t>y</w:t>
      </w:r>
      <w:r>
        <w:t>pes. In each</w:t>
      </w:r>
      <w:r>
        <w:rPr>
          <w:spacing w:val="-1"/>
        </w:rPr>
        <w:t xml:space="preserve"> </w:t>
      </w:r>
      <w:r>
        <w:t>case,</w:t>
      </w:r>
      <w:r>
        <w:rPr>
          <w:spacing w:val="-1"/>
        </w:rPr>
        <w:t xml:space="preserve"> </w:t>
      </w:r>
      <w:r>
        <w:rPr>
          <w:spacing w:val="-4"/>
        </w:rPr>
        <w:t>y</w:t>
      </w:r>
      <w:r>
        <w:rPr>
          <w:spacing w:val="4"/>
        </w:rPr>
        <w:t>o</w:t>
      </w:r>
      <w:r>
        <w:t>u</w:t>
      </w:r>
      <w:r>
        <w:rPr>
          <w:spacing w:val="1"/>
        </w:rPr>
        <w:t xml:space="preserve"> </w:t>
      </w:r>
      <w:r>
        <w:rPr>
          <w:spacing w:val="-2"/>
        </w:rPr>
        <w:t>w</w:t>
      </w:r>
      <w:r>
        <w:t>ill</w:t>
      </w:r>
      <w:r>
        <w:rPr>
          <w:spacing w:val="2"/>
        </w:rPr>
        <w:t xml:space="preserve"> </w:t>
      </w:r>
      <w:r>
        <w:rPr>
          <w:spacing w:val="-1"/>
        </w:rPr>
        <w:t>n</w:t>
      </w:r>
      <w:r>
        <w:t>eed</w:t>
      </w:r>
      <w:r>
        <w:rPr>
          <w:spacing w:val="1"/>
        </w:rPr>
        <w:t xml:space="preserve"> </w:t>
      </w:r>
      <w:r>
        <w:t>to i</w:t>
      </w:r>
      <w:r>
        <w:rPr>
          <w:spacing w:val="-1"/>
        </w:rPr>
        <w:t>nv</w:t>
      </w:r>
      <w:r>
        <w:rPr>
          <w:spacing w:val="3"/>
        </w:rPr>
        <w:t>e</w:t>
      </w:r>
      <w:r>
        <w:rPr>
          <w:spacing w:val="-1"/>
        </w:rPr>
        <w:t>n</w:t>
      </w:r>
      <w:r>
        <w:t>t</w:t>
      </w:r>
      <w:r>
        <w:rPr>
          <w:spacing w:val="-1"/>
        </w:rPr>
        <w:t xml:space="preserve"> </w:t>
      </w:r>
      <w:r>
        <w:t xml:space="preserve">a </w:t>
      </w:r>
      <w:r>
        <w:rPr>
          <w:spacing w:val="-1"/>
        </w:rPr>
        <w:t>n</w:t>
      </w:r>
      <w:r>
        <w:rPr>
          <w:spacing w:val="5"/>
        </w:rPr>
        <w:t>e</w:t>
      </w:r>
      <w:r>
        <w:t>w</w:t>
      </w:r>
      <w:r>
        <w:rPr>
          <w:spacing w:val="-5"/>
        </w:rPr>
        <w:t xml:space="preserve"> </w:t>
      </w:r>
      <w:r>
        <w:t>t</w:t>
      </w:r>
      <w:r>
        <w:rPr>
          <w:spacing w:val="3"/>
        </w:rPr>
        <w:t>a</w:t>
      </w:r>
      <w:r>
        <w:t>g</w:t>
      </w:r>
      <w:r>
        <w:rPr>
          <w:spacing w:val="-2"/>
        </w:rPr>
        <w:t xml:space="preserve"> </w:t>
      </w:r>
      <w:r>
        <w:rPr>
          <w:spacing w:val="2"/>
        </w:rPr>
        <w:t>t</w:t>
      </w:r>
      <w:r>
        <w:rPr>
          <w:spacing w:val="-1"/>
        </w:rPr>
        <w:t>h</w:t>
      </w:r>
      <w:r>
        <w:t>at re</w:t>
      </w:r>
      <w:r>
        <w:rPr>
          <w:spacing w:val="1"/>
        </w:rPr>
        <w:t>pr</w:t>
      </w:r>
      <w:r>
        <w:t>ese</w:t>
      </w:r>
      <w:r>
        <w:rPr>
          <w:spacing w:val="-1"/>
        </w:rPr>
        <w:t>n</w:t>
      </w:r>
      <w:r>
        <w:rPr>
          <w:spacing w:val="2"/>
        </w:rPr>
        <w:t>t</w:t>
      </w:r>
      <w:r>
        <w:t>s</w:t>
      </w:r>
      <w:r>
        <w:rPr>
          <w:spacing w:val="-2"/>
        </w:rPr>
        <w:t xml:space="preserve"> </w:t>
      </w:r>
      <w:r>
        <w:t>t</w:t>
      </w:r>
      <w:r>
        <w:rPr>
          <w:spacing w:val="-1"/>
        </w:rPr>
        <w:t>h</w:t>
      </w:r>
      <w:r>
        <w:t xml:space="preserve">e </w:t>
      </w:r>
      <w:r>
        <w:rPr>
          <w:spacing w:val="1"/>
        </w:rPr>
        <w:t>d</w:t>
      </w:r>
      <w:r>
        <w:t xml:space="preserve">ata </w:t>
      </w:r>
      <w:r>
        <w:rPr>
          <w:spacing w:val="2"/>
        </w:rPr>
        <w:t>t</w:t>
      </w:r>
      <w:r>
        <w:rPr>
          <w:spacing w:val="-4"/>
        </w:rPr>
        <w:t>y</w:t>
      </w:r>
      <w:r>
        <w:rPr>
          <w:spacing w:val="1"/>
        </w:rPr>
        <w:t>p</w:t>
      </w:r>
      <w:r>
        <w:t xml:space="preserve">e </w:t>
      </w:r>
      <w:r>
        <w:rPr>
          <w:spacing w:val="2"/>
        </w:rPr>
        <w:t>t</w:t>
      </w:r>
      <w:r>
        <w:rPr>
          <w:spacing w:val="-1"/>
        </w:rPr>
        <w:t>h</w:t>
      </w:r>
      <w:r>
        <w:t>at</w:t>
      </w:r>
      <w:r>
        <w:rPr>
          <w:spacing w:val="2"/>
        </w:rPr>
        <w:t xml:space="preserve"> </w:t>
      </w:r>
      <w:r>
        <w:rPr>
          <w:spacing w:val="-4"/>
        </w:rPr>
        <w:t>y</w:t>
      </w:r>
      <w:r>
        <w:rPr>
          <w:spacing w:val="4"/>
        </w:rPr>
        <w:t>o</w:t>
      </w:r>
      <w:r>
        <w:t>u</w:t>
      </w:r>
      <w:r>
        <w:rPr>
          <w:spacing w:val="-2"/>
        </w:rPr>
        <w:t xml:space="preserve"> </w:t>
      </w:r>
      <w:r>
        <w:t>create.</w:t>
      </w:r>
    </w:p>
    <w:p w:rsidR="000A6564" w:rsidRDefault="000A6564" w:rsidP="007D79A5">
      <w:pPr>
        <w:pStyle w:val="DP-HeadingB"/>
      </w:pPr>
      <w:bookmarkStart w:id="747" w:name="_Toc293915033"/>
      <w:r>
        <w:t>Enu</w:t>
      </w:r>
      <w:r>
        <w:rPr>
          <w:spacing w:val="-3"/>
        </w:rPr>
        <w:t>m</w:t>
      </w:r>
      <w:r>
        <w:t>erated types</w:t>
      </w:r>
      <w:bookmarkEnd w:id="747"/>
    </w:p>
    <w:p w:rsidR="000A6564" w:rsidRDefault="000A6564" w:rsidP="00922AE1">
      <w:pPr>
        <w:pStyle w:val="DP-Bodytext"/>
      </w:pPr>
      <w:r>
        <w:rPr>
          <w:spacing w:val="1"/>
        </w:rPr>
        <w:t>Gro</w:t>
      </w:r>
      <w:r>
        <w:rPr>
          <w:spacing w:val="-1"/>
        </w:rPr>
        <w:t>u</w:t>
      </w:r>
      <w:r>
        <w:rPr>
          <w:spacing w:val="1"/>
        </w:rPr>
        <w:t>p</w:t>
      </w:r>
      <w:r>
        <w:t>s</w:t>
      </w:r>
      <w:r>
        <w:rPr>
          <w:spacing w:val="-1"/>
        </w:rPr>
        <w:t xml:space="preserve"> </w:t>
      </w:r>
      <w:r>
        <w:rPr>
          <w:spacing w:val="1"/>
        </w:rPr>
        <w:t>o</w:t>
      </w:r>
      <w:r>
        <w:t>f</w:t>
      </w:r>
      <w:r>
        <w:rPr>
          <w:spacing w:val="-2"/>
        </w:rPr>
        <w:t xml:space="preserve"> </w:t>
      </w:r>
      <w:r>
        <w:rPr>
          <w:spacing w:val="1"/>
        </w:rPr>
        <w:t>co</w:t>
      </w:r>
      <w:r>
        <w:rPr>
          <w:spacing w:val="-1"/>
        </w:rPr>
        <w:t>ns</w:t>
      </w:r>
      <w:r>
        <w:t>t</w:t>
      </w:r>
      <w:r>
        <w:rPr>
          <w:spacing w:val="3"/>
        </w:rPr>
        <w:t>a</w:t>
      </w:r>
      <w:r>
        <w:rPr>
          <w:spacing w:val="-1"/>
        </w:rPr>
        <w:t>n</w:t>
      </w:r>
      <w:r>
        <w:rPr>
          <w:spacing w:val="2"/>
        </w:rPr>
        <w:t>t</w:t>
      </w:r>
      <w:r>
        <w:t>s</w:t>
      </w:r>
      <w:r>
        <w:rPr>
          <w:spacing w:val="-1"/>
        </w:rPr>
        <w:t xml:space="preserve"> </w:t>
      </w:r>
      <w:r>
        <w:rPr>
          <w:spacing w:val="1"/>
        </w:rPr>
        <w:t>o</w:t>
      </w:r>
      <w:r>
        <w:t>f</w:t>
      </w:r>
      <w:r>
        <w:rPr>
          <w:spacing w:val="-2"/>
        </w:rPr>
        <w:t xml:space="preserve"> </w:t>
      </w:r>
      <w:r>
        <w:rPr>
          <w:spacing w:val="1"/>
        </w:rPr>
        <w:t>t</w:t>
      </w:r>
      <w:r>
        <w:rPr>
          <w:spacing w:val="-1"/>
        </w:rPr>
        <w:t>h</w:t>
      </w:r>
      <w:r>
        <w:t xml:space="preserve">e </w:t>
      </w:r>
      <w:r>
        <w:rPr>
          <w:i/>
          <w:iCs/>
        </w:rPr>
        <w:t>l</w:t>
      </w:r>
      <w:r>
        <w:rPr>
          <w:i/>
          <w:iCs/>
          <w:spacing w:val="1"/>
        </w:rPr>
        <w:t>on</w:t>
      </w:r>
      <w:r>
        <w:rPr>
          <w:i/>
          <w:iCs/>
        </w:rPr>
        <w:t>g</w:t>
      </w:r>
      <w:r>
        <w:rPr>
          <w:i/>
          <w:iCs/>
          <w:spacing w:val="1"/>
        </w:rPr>
        <w:t xml:space="preserve"> </w:t>
      </w:r>
      <w:r>
        <w:rPr>
          <w:spacing w:val="1"/>
        </w:rPr>
        <w:t>da</w:t>
      </w:r>
      <w:r>
        <w:t>ta t</w:t>
      </w:r>
      <w:r>
        <w:rPr>
          <w:spacing w:val="-4"/>
        </w:rPr>
        <w:t>y</w:t>
      </w:r>
      <w:r>
        <w:rPr>
          <w:spacing w:val="1"/>
        </w:rPr>
        <w:t>p</w:t>
      </w:r>
      <w:r>
        <w:t xml:space="preserve">e </w:t>
      </w:r>
      <w:r>
        <w:rPr>
          <w:spacing w:val="-1"/>
        </w:rPr>
        <w:t>sh</w:t>
      </w:r>
      <w:r>
        <w:rPr>
          <w:spacing w:val="4"/>
        </w:rPr>
        <w:t>o</w:t>
      </w:r>
      <w:r>
        <w:rPr>
          <w:spacing w:val="-1"/>
        </w:rPr>
        <w:t>u</w:t>
      </w:r>
      <w:r>
        <w:t>ld</w:t>
      </w:r>
      <w:r>
        <w:rPr>
          <w:spacing w:val="1"/>
        </w:rPr>
        <w:t xml:space="preserve"> b</w:t>
      </w:r>
      <w:r>
        <w:t>e</w:t>
      </w:r>
      <w:r>
        <w:rPr>
          <w:spacing w:val="3"/>
        </w:rPr>
        <w:t xml:space="preserve"> </w:t>
      </w:r>
      <w:r>
        <w:rPr>
          <w:spacing w:val="-4"/>
        </w:rPr>
        <w:t>m</w:t>
      </w:r>
      <w:r>
        <w:t>a</w:t>
      </w:r>
      <w:r>
        <w:rPr>
          <w:spacing w:val="1"/>
        </w:rPr>
        <w:t>d</w:t>
      </w:r>
      <w:r>
        <w:t>e</w:t>
      </w:r>
      <w:r>
        <w:rPr>
          <w:spacing w:val="-1"/>
        </w:rPr>
        <w:t xml:space="preserve"> </w:t>
      </w:r>
      <w:r>
        <w:rPr>
          <w:spacing w:val="1"/>
        </w:rPr>
        <w:t>a</w:t>
      </w:r>
      <w:r>
        <w:t>n</w:t>
      </w:r>
      <w:r>
        <w:rPr>
          <w:spacing w:val="-2"/>
        </w:rPr>
        <w:t xml:space="preserve"> </w:t>
      </w:r>
      <w:r>
        <w:rPr>
          <w:spacing w:val="1"/>
        </w:rPr>
        <w:t>enu</w:t>
      </w:r>
      <w:r>
        <w:rPr>
          <w:spacing w:val="-1"/>
        </w:rPr>
        <w:t>m</w:t>
      </w:r>
      <w:r>
        <w:rPr>
          <w:spacing w:val="1"/>
        </w:rPr>
        <w:t>era</w:t>
      </w:r>
      <w:r>
        <w:t>t</w:t>
      </w:r>
      <w:r>
        <w:rPr>
          <w:spacing w:val="1"/>
        </w:rPr>
        <w:t>e</w:t>
      </w:r>
      <w:r>
        <w:t xml:space="preserve">d </w:t>
      </w:r>
      <w:r>
        <w:rPr>
          <w:spacing w:val="1"/>
        </w:rPr>
        <w:t>t</w:t>
      </w:r>
      <w:r>
        <w:rPr>
          <w:spacing w:val="-4"/>
        </w:rPr>
        <w:t>y</w:t>
      </w:r>
      <w:r>
        <w:rPr>
          <w:spacing w:val="1"/>
        </w:rPr>
        <w:t>pe</w:t>
      </w:r>
      <w:r>
        <w:t xml:space="preserve">. </w:t>
      </w:r>
      <w:r>
        <w:rPr>
          <w:spacing w:val="1"/>
        </w:rPr>
        <w:t>In</w:t>
      </w:r>
      <w:r>
        <w:rPr>
          <w:spacing w:val="-1"/>
        </w:rPr>
        <w:t>v</w:t>
      </w:r>
      <w:r>
        <w:t>e</w:t>
      </w:r>
      <w:r>
        <w:rPr>
          <w:spacing w:val="-1"/>
        </w:rPr>
        <w:t>n</w:t>
      </w:r>
      <w:r>
        <w:t>t</w:t>
      </w:r>
      <w:r>
        <w:rPr>
          <w:spacing w:val="-1"/>
        </w:rPr>
        <w:t xml:space="preserve"> </w:t>
      </w:r>
      <w:r>
        <w:t>a t</w:t>
      </w:r>
      <w:r>
        <w:rPr>
          <w:spacing w:val="3"/>
        </w:rPr>
        <w:t>a</w:t>
      </w:r>
      <w:r>
        <w:t>g</w:t>
      </w:r>
      <w:r>
        <w:rPr>
          <w:spacing w:val="-2"/>
        </w:rPr>
        <w:t xml:space="preserve"> f</w:t>
      </w:r>
      <w:r>
        <w:rPr>
          <w:spacing w:val="1"/>
        </w:rPr>
        <w:t>o</w:t>
      </w:r>
      <w:r>
        <w:t>r t</w:t>
      </w:r>
      <w:r>
        <w:rPr>
          <w:spacing w:val="-1"/>
        </w:rPr>
        <w:t>h</w:t>
      </w:r>
      <w:r>
        <w:t xml:space="preserve">e </w:t>
      </w:r>
      <w:r>
        <w:rPr>
          <w:spacing w:val="1"/>
        </w:rPr>
        <w:t>t</w:t>
      </w:r>
      <w:r>
        <w:rPr>
          <w:spacing w:val="-1"/>
        </w:rPr>
        <w:t>y</w:t>
      </w:r>
      <w:r>
        <w:rPr>
          <w:spacing w:val="1"/>
        </w:rPr>
        <w:t>pe</w:t>
      </w:r>
      <w:r>
        <w:t>, appe</w:t>
      </w:r>
      <w:r>
        <w:rPr>
          <w:spacing w:val="-1"/>
        </w:rPr>
        <w:t>n</w:t>
      </w:r>
      <w:r>
        <w:t>d</w:t>
      </w:r>
      <w:r>
        <w:rPr>
          <w:spacing w:val="2"/>
        </w:rPr>
        <w:t xml:space="preserve"> </w:t>
      </w:r>
      <w:r>
        <w:t xml:space="preserve">a </w:t>
      </w:r>
      <w:r>
        <w:rPr>
          <w:spacing w:val="-2"/>
        </w:rPr>
        <w:t>“</w:t>
      </w:r>
      <w:r>
        <w:t>c,” a</w:t>
      </w:r>
      <w:r>
        <w:rPr>
          <w:spacing w:val="-1"/>
        </w:rPr>
        <w:t>n</w:t>
      </w:r>
      <w:r>
        <w:t>d t</w:t>
      </w:r>
      <w:r>
        <w:rPr>
          <w:spacing w:val="-1"/>
        </w:rPr>
        <w:t>h</w:t>
      </w:r>
      <w:r>
        <w:rPr>
          <w:spacing w:val="3"/>
        </w:rPr>
        <w:t>e</w:t>
      </w:r>
      <w:r>
        <w:t>n</w:t>
      </w:r>
      <w:r>
        <w:rPr>
          <w:spacing w:val="-2"/>
        </w:rPr>
        <w:t xml:space="preserve"> </w:t>
      </w:r>
      <w:r>
        <w:t>de</w:t>
      </w:r>
      <w:r>
        <w:rPr>
          <w:spacing w:val="-2"/>
        </w:rPr>
        <w:t>f</w:t>
      </w:r>
      <w:r>
        <w:rPr>
          <w:spacing w:val="2"/>
        </w:rPr>
        <w:t>i</w:t>
      </w:r>
      <w:r>
        <w:rPr>
          <w:spacing w:val="-1"/>
        </w:rPr>
        <w:t>n</w:t>
      </w:r>
      <w:r>
        <w:t>e</w:t>
      </w:r>
      <w:r>
        <w:rPr>
          <w:spacing w:val="-1"/>
        </w:rPr>
        <w:t xml:space="preserve"> </w:t>
      </w:r>
      <w:r>
        <w:t>t</w:t>
      </w:r>
      <w:r>
        <w:rPr>
          <w:spacing w:val="-1"/>
        </w:rPr>
        <w:t>h</w:t>
      </w:r>
      <w:r>
        <w:t xml:space="preserve">e </w:t>
      </w:r>
      <w:r>
        <w:rPr>
          <w:spacing w:val="3"/>
        </w:rPr>
        <w:t>e</w:t>
      </w:r>
      <w:r>
        <w:rPr>
          <w:spacing w:val="-1"/>
        </w:rPr>
        <w:t>n</w:t>
      </w:r>
      <w:r>
        <w:t>u</w:t>
      </w:r>
      <w:r>
        <w:rPr>
          <w:spacing w:val="-1"/>
        </w:rPr>
        <w:t>m</w:t>
      </w:r>
      <w:r>
        <w:t>erated co</w:t>
      </w:r>
      <w:r>
        <w:rPr>
          <w:spacing w:val="-1"/>
        </w:rPr>
        <w:t>n</w:t>
      </w:r>
      <w:r>
        <w:rPr>
          <w:spacing w:val="2"/>
        </w:rPr>
        <w:t>s</w:t>
      </w:r>
      <w:r>
        <w:t>ta</w:t>
      </w:r>
      <w:r>
        <w:rPr>
          <w:spacing w:val="-1"/>
        </w:rPr>
        <w:t>n</w:t>
      </w:r>
      <w:r>
        <w:rPr>
          <w:spacing w:val="2"/>
        </w:rPr>
        <w:t>t</w:t>
      </w:r>
      <w:r>
        <w:t>s</w:t>
      </w:r>
      <w:r>
        <w:rPr>
          <w:spacing w:val="-1"/>
        </w:rPr>
        <w:t xml:space="preserve"> </w:t>
      </w:r>
      <w:r>
        <w:t>us</w:t>
      </w:r>
      <w:r>
        <w:rPr>
          <w:spacing w:val="2"/>
        </w:rPr>
        <w:t>i</w:t>
      </w:r>
      <w:r>
        <w:rPr>
          <w:spacing w:val="-1"/>
        </w:rPr>
        <w:t>n</w:t>
      </w:r>
      <w:r>
        <w:t>g</w:t>
      </w:r>
      <w:r>
        <w:rPr>
          <w:spacing w:val="-3"/>
        </w:rPr>
        <w:t xml:space="preserve"> </w:t>
      </w:r>
      <w:r>
        <w:rPr>
          <w:spacing w:val="2"/>
        </w:rPr>
        <w:t>t</w:t>
      </w:r>
      <w:r>
        <w:rPr>
          <w:spacing w:val="-1"/>
        </w:rPr>
        <w:t>h</w:t>
      </w:r>
      <w:r>
        <w:t>at t</w:t>
      </w:r>
      <w:r>
        <w:rPr>
          <w:spacing w:val="3"/>
        </w:rPr>
        <w:t>a</w:t>
      </w:r>
      <w:r>
        <w:rPr>
          <w:spacing w:val="-1"/>
        </w:rPr>
        <w:t>g</w:t>
      </w:r>
      <w:r>
        <w:t xml:space="preserve">. </w:t>
      </w:r>
      <w:r>
        <w:rPr>
          <w:spacing w:val="2"/>
        </w:rPr>
        <w:t>B</w:t>
      </w:r>
      <w:r>
        <w:t>eca</w:t>
      </w:r>
      <w:r>
        <w:rPr>
          <w:spacing w:val="-1"/>
        </w:rPr>
        <w:t>u</w:t>
      </w:r>
      <w:r>
        <w:t xml:space="preserve">se </w:t>
      </w:r>
      <w:r>
        <w:rPr>
          <w:spacing w:val="2"/>
        </w:rPr>
        <w:t>t</w:t>
      </w:r>
      <w:r>
        <w:rPr>
          <w:spacing w:val="-1"/>
        </w:rPr>
        <w:t>h</w:t>
      </w:r>
      <w:r>
        <w:t xml:space="preserve">e </w:t>
      </w:r>
      <w:r>
        <w:rPr>
          <w:spacing w:val="-1"/>
        </w:rPr>
        <w:t>n</w:t>
      </w:r>
      <w:r>
        <w:rPr>
          <w:spacing w:val="3"/>
        </w:rPr>
        <w:t>a</w:t>
      </w:r>
      <w:r>
        <w:rPr>
          <w:spacing w:val="-1"/>
        </w:rPr>
        <w:t>m</w:t>
      </w:r>
      <w:r>
        <w:t>e</w:t>
      </w:r>
      <w:r>
        <w:rPr>
          <w:spacing w:val="2"/>
        </w:rPr>
        <w:t xml:space="preserve"> </w:t>
      </w:r>
      <w:r>
        <w:rPr>
          <w:spacing w:val="-1"/>
        </w:rPr>
        <w:t>us</w:t>
      </w:r>
      <w:r>
        <w:t>ed in</w:t>
      </w:r>
      <w:r>
        <w:rPr>
          <w:spacing w:val="-3"/>
        </w:rPr>
        <w:t xml:space="preserve"> </w:t>
      </w:r>
      <w:r>
        <w:rPr>
          <w:spacing w:val="2"/>
        </w:rPr>
        <w:t>t</w:t>
      </w:r>
      <w:r>
        <w:rPr>
          <w:spacing w:val="-1"/>
        </w:rPr>
        <w:t>h</w:t>
      </w:r>
      <w:r>
        <w:t>e En</w:t>
      </w:r>
      <w:r>
        <w:rPr>
          <w:spacing w:val="-1"/>
        </w:rPr>
        <w:t>u</w:t>
      </w:r>
      <w:r>
        <w:t>m li</w:t>
      </w:r>
      <w:r>
        <w:rPr>
          <w:spacing w:val="-1"/>
        </w:rPr>
        <w:t>n</w:t>
      </w:r>
      <w:r>
        <w:t>e</w:t>
      </w:r>
      <w:r>
        <w:rPr>
          <w:spacing w:val="1"/>
        </w:rPr>
        <w:t xml:space="preserve"> </w:t>
      </w:r>
      <w:r>
        <w:t>is</w:t>
      </w:r>
      <w:r>
        <w:rPr>
          <w:spacing w:val="2"/>
        </w:rPr>
        <w:t xml:space="preserve"> </w:t>
      </w:r>
      <w:r>
        <w:t>seen</w:t>
      </w:r>
      <w:r>
        <w:rPr>
          <w:spacing w:val="-5"/>
        </w:rPr>
        <w:t xml:space="preserve"> </w:t>
      </w:r>
      <w:r>
        <w:rPr>
          <w:spacing w:val="2"/>
        </w:rPr>
        <w:t>i</w:t>
      </w:r>
      <w:r>
        <w:t>n</w:t>
      </w:r>
      <w:r>
        <w:rPr>
          <w:spacing w:val="-2"/>
        </w:rPr>
        <w:t xml:space="preserve"> </w:t>
      </w:r>
      <w:r>
        <w:rPr>
          <w:spacing w:val="2"/>
        </w:rPr>
        <w:t>t</w:t>
      </w:r>
      <w:r>
        <w:rPr>
          <w:spacing w:val="-1"/>
        </w:rPr>
        <w:t>h</w:t>
      </w:r>
      <w:r>
        <w:t>e ob</w:t>
      </w:r>
      <w:r>
        <w:rPr>
          <w:spacing w:val="2"/>
        </w:rPr>
        <w:t>j</w:t>
      </w:r>
      <w:r>
        <w:t>ect</w:t>
      </w:r>
      <w:r>
        <w:rPr>
          <w:spacing w:val="-1"/>
        </w:rPr>
        <w:t xml:space="preserve"> b</w:t>
      </w:r>
      <w:r>
        <w:rPr>
          <w:spacing w:val="1"/>
        </w:rPr>
        <w:t>r</w:t>
      </w:r>
      <w:r>
        <w:t>o</w:t>
      </w:r>
      <w:r>
        <w:rPr>
          <w:spacing w:val="-5"/>
        </w:rPr>
        <w:t>w</w:t>
      </w:r>
      <w:r>
        <w:rPr>
          <w:spacing w:val="2"/>
        </w:rPr>
        <w:t>s</w:t>
      </w:r>
      <w:r>
        <w:t>er,</w:t>
      </w:r>
      <w:r>
        <w:rPr>
          <w:spacing w:val="2"/>
        </w:rPr>
        <w:t xml:space="preserve"> </w:t>
      </w:r>
      <w:r>
        <w:rPr>
          <w:spacing w:val="-4"/>
        </w:rPr>
        <w:t>y</w:t>
      </w:r>
      <w:r>
        <w:rPr>
          <w:spacing w:val="1"/>
        </w:rPr>
        <w:t>o</w:t>
      </w:r>
      <w:r>
        <w:t>u</w:t>
      </w:r>
      <w:r>
        <w:rPr>
          <w:spacing w:val="-2"/>
        </w:rPr>
        <w:t xml:space="preserve"> </w:t>
      </w:r>
      <w:r>
        <w:t>c</w:t>
      </w:r>
      <w:r>
        <w:rPr>
          <w:spacing w:val="3"/>
        </w:rPr>
        <w:t>a</w:t>
      </w:r>
      <w:r>
        <w:t>n</w:t>
      </w:r>
      <w:r>
        <w:rPr>
          <w:spacing w:val="-2"/>
        </w:rPr>
        <w:t xml:space="preserve"> </w:t>
      </w:r>
      <w:r>
        <w:t>add</w:t>
      </w:r>
      <w:r>
        <w:rPr>
          <w:spacing w:val="-2"/>
        </w:rPr>
        <w:t xml:space="preserve"> </w:t>
      </w:r>
      <w:r>
        <w:t xml:space="preserve">a </w:t>
      </w:r>
      <w:r>
        <w:rPr>
          <w:spacing w:val="2"/>
        </w:rPr>
        <w:t>B</w:t>
      </w:r>
      <w:r>
        <w:t>aseNa</w:t>
      </w:r>
      <w:r>
        <w:rPr>
          <w:spacing w:val="-4"/>
        </w:rPr>
        <w:t>m</w:t>
      </w:r>
      <w:r>
        <w:t>e to</w:t>
      </w:r>
      <w:r>
        <w:rPr>
          <w:spacing w:val="-1"/>
        </w:rPr>
        <w:t xml:space="preserve"> </w:t>
      </w:r>
      <w:r>
        <w:rPr>
          <w:spacing w:val="2"/>
        </w:rPr>
        <w:t>t</w:t>
      </w:r>
      <w:r>
        <w:rPr>
          <w:spacing w:val="-1"/>
        </w:rPr>
        <w:t>h</w:t>
      </w:r>
      <w:r>
        <w:t>e tag</w:t>
      </w:r>
      <w:r>
        <w:rPr>
          <w:spacing w:val="-3"/>
        </w:rPr>
        <w:t xml:space="preserve"> </w:t>
      </w:r>
      <w:r>
        <w:t>to</w:t>
      </w:r>
      <w:r>
        <w:rPr>
          <w:spacing w:val="-1"/>
        </w:rPr>
        <w:t xml:space="preserve"> </w:t>
      </w:r>
      <w:r>
        <w:t>spell</w:t>
      </w:r>
      <w:r>
        <w:rPr>
          <w:spacing w:val="-3"/>
        </w:rPr>
        <w:t xml:space="preserve"> </w:t>
      </w:r>
      <w:r>
        <w:t>out</w:t>
      </w:r>
      <w:r>
        <w:rPr>
          <w:spacing w:val="-2"/>
        </w:rPr>
        <w:t xml:space="preserve"> </w:t>
      </w:r>
      <w:r>
        <w:t>t</w:t>
      </w:r>
      <w:r>
        <w:rPr>
          <w:spacing w:val="-1"/>
        </w:rPr>
        <w:t>h</w:t>
      </w:r>
      <w:r>
        <w:t>e abbre</w:t>
      </w:r>
      <w:r>
        <w:rPr>
          <w:spacing w:val="-1"/>
        </w:rPr>
        <w:t>v</w:t>
      </w:r>
      <w:r>
        <w:t>iati</w:t>
      </w:r>
      <w:r>
        <w:rPr>
          <w:spacing w:val="4"/>
        </w:rPr>
        <w:t>o</w:t>
      </w:r>
      <w:r>
        <w:t>n</w:t>
      </w:r>
      <w:r>
        <w:rPr>
          <w:spacing w:val="-5"/>
        </w:rPr>
        <w:t xml:space="preserve"> </w:t>
      </w:r>
      <w:r>
        <w:t>i</w:t>
      </w:r>
      <w:r>
        <w:rPr>
          <w:spacing w:val="-1"/>
        </w:rPr>
        <w:t>n</w:t>
      </w:r>
      <w:r>
        <w:t>dicated by</w:t>
      </w:r>
      <w:r>
        <w:rPr>
          <w:spacing w:val="-4"/>
        </w:rPr>
        <w:t xml:space="preserve"> </w:t>
      </w:r>
      <w:r>
        <w:rPr>
          <w:spacing w:val="2"/>
        </w:rPr>
        <w:t>t</w:t>
      </w:r>
      <w:r>
        <w:rPr>
          <w:spacing w:val="-1"/>
        </w:rPr>
        <w:t>h</w:t>
      </w:r>
      <w:r>
        <w:t>e t</w:t>
      </w:r>
      <w:r>
        <w:rPr>
          <w:spacing w:val="3"/>
        </w:rPr>
        <w:t>a</w:t>
      </w:r>
      <w:r>
        <w:rPr>
          <w:spacing w:val="-1"/>
        </w:rPr>
        <w:t>g</w:t>
      </w:r>
      <w:r>
        <w:t>. For</w:t>
      </w:r>
      <w:r>
        <w:rPr>
          <w:spacing w:val="-2"/>
        </w:rPr>
        <w:t xml:space="preserve"> </w:t>
      </w:r>
      <w:r>
        <w:t>e</w:t>
      </w:r>
      <w:r>
        <w:rPr>
          <w:spacing w:val="-1"/>
        </w:rPr>
        <w:t>x</w:t>
      </w:r>
      <w:r>
        <w:rPr>
          <w:spacing w:val="3"/>
        </w:rPr>
        <w:t>a</w:t>
      </w:r>
      <w:r>
        <w:rPr>
          <w:spacing w:val="-4"/>
        </w:rPr>
        <w:t>m</w:t>
      </w:r>
      <w:r>
        <w:t>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 xml:space="preserve">Enum ervcErrorValue </w:t>
      </w:r>
      <w:r w:rsidR="00922AE1">
        <w:rPr>
          <w:rFonts w:ascii="Courier New" w:hAnsi="Courier New" w:cs="Courier New"/>
          <w:sz w:val="18"/>
          <w:szCs w:val="18"/>
        </w:rPr>
        <w:br/>
      </w:r>
      <w:r>
        <w:rPr>
          <w:rFonts w:ascii="Courier New" w:hAnsi="Courier New" w:cs="Courier New"/>
          <w:sz w:val="18"/>
          <w:szCs w:val="18"/>
        </w:rPr>
        <w:t xml:space="preserve">ervcInvalidType = 205 </w:t>
      </w:r>
      <w:r w:rsidR="00922AE1">
        <w:rPr>
          <w:rFonts w:ascii="Courier New" w:hAnsi="Courier New" w:cs="Courier New"/>
          <w:sz w:val="18"/>
          <w:szCs w:val="18"/>
        </w:rPr>
        <w:br/>
      </w:r>
      <w:r>
        <w:rPr>
          <w:rFonts w:ascii="Courier New" w:hAnsi="Courier New" w:cs="Courier New"/>
          <w:sz w:val="18"/>
          <w:szCs w:val="18"/>
        </w:rPr>
        <w:t>ervcValueOutOfBounds</w:t>
      </w:r>
      <w:r w:rsidR="00922AE1">
        <w:rPr>
          <w:rFonts w:ascii="Courier New" w:hAnsi="Courier New" w:cs="Courier New"/>
          <w:sz w:val="18"/>
          <w:szCs w:val="18"/>
        </w:rPr>
        <w:br/>
      </w:r>
      <w:r>
        <w:rPr>
          <w:rFonts w:ascii="Courier New" w:hAnsi="Courier New" w:cs="Courier New"/>
          <w:sz w:val="18"/>
          <w:szCs w:val="18"/>
        </w:rPr>
        <w:t>End</w:t>
      </w:r>
      <w:r>
        <w:rPr>
          <w:rFonts w:ascii="Courier New" w:hAnsi="Courier New" w:cs="Courier New"/>
          <w:spacing w:val="12"/>
          <w:sz w:val="18"/>
          <w:szCs w:val="18"/>
        </w:rPr>
        <w:t xml:space="preserve"> </w:t>
      </w:r>
      <w:r>
        <w:rPr>
          <w:rFonts w:ascii="Courier New" w:hAnsi="Courier New" w:cs="Courier New"/>
          <w:sz w:val="18"/>
          <w:szCs w:val="18"/>
        </w:rPr>
        <w:t>Enum</w:t>
      </w:r>
    </w:p>
    <w:p w:rsidR="000A6564" w:rsidRDefault="000A6564" w:rsidP="00922AE1">
      <w:pPr>
        <w:pStyle w:val="DP-Bodytext"/>
      </w:pPr>
      <w:r>
        <w:rPr>
          <w:spacing w:val="3"/>
        </w:rPr>
        <w:lastRenderedPageBreak/>
        <w:t>T</w:t>
      </w:r>
      <w:r>
        <w:rPr>
          <w:spacing w:val="-1"/>
        </w:rPr>
        <w:t>h</w:t>
      </w:r>
      <w:r>
        <w:t xml:space="preserve">e </w:t>
      </w:r>
      <w:r>
        <w:rPr>
          <w:spacing w:val="2"/>
        </w:rPr>
        <w:t>B</w:t>
      </w:r>
      <w:r>
        <w:t>aseNa</w:t>
      </w:r>
      <w:r>
        <w:rPr>
          <w:spacing w:val="-4"/>
        </w:rPr>
        <w:t>m</w:t>
      </w:r>
      <w:r>
        <w:t>e</w:t>
      </w:r>
      <w:r>
        <w:rPr>
          <w:spacing w:val="2"/>
        </w:rPr>
        <w:t xml:space="preserve"> </w:t>
      </w:r>
      <w:r>
        <w:t>s</w:t>
      </w:r>
      <w:r>
        <w:rPr>
          <w:spacing w:val="-1"/>
        </w:rPr>
        <w:t>h</w:t>
      </w:r>
      <w:r>
        <w:rPr>
          <w:spacing w:val="4"/>
        </w:rPr>
        <w:t>o</w:t>
      </w:r>
      <w:r>
        <w:rPr>
          <w:spacing w:val="-1"/>
        </w:rPr>
        <w:t>u</w:t>
      </w:r>
      <w:r>
        <w:t>ld be</w:t>
      </w:r>
      <w:r>
        <w:rPr>
          <w:spacing w:val="-1"/>
        </w:rPr>
        <w:t xml:space="preserve"> </w:t>
      </w:r>
      <w:r>
        <w:t>sin</w:t>
      </w:r>
      <w:r>
        <w:rPr>
          <w:spacing w:val="-1"/>
        </w:rPr>
        <w:t>g</w:t>
      </w:r>
      <w:r>
        <w:t>ular,</w:t>
      </w:r>
      <w:r>
        <w:rPr>
          <w:spacing w:val="-1"/>
        </w:rPr>
        <w:t xml:space="preserve"> </w:t>
      </w:r>
      <w:r>
        <w:t>so</w:t>
      </w:r>
      <w:r>
        <w:rPr>
          <w:spacing w:val="-1"/>
        </w:rPr>
        <w:t xml:space="preserve"> </w:t>
      </w:r>
      <w:r>
        <w:t>t</w:t>
      </w:r>
      <w:r>
        <w:rPr>
          <w:spacing w:val="-1"/>
        </w:rPr>
        <w:t>h</w:t>
      </w:r>
      <w:r>
        <w:t xml:space="preserve">at </w:t>
      </w:r>
      <w:r>
        <w:rPr>
          <w:spacing w:val="2"/>
        </w:rPr>
        <w:t>t</w:t>
      </w:r>
      <w:r>
        <w:rPr>
          <w:spacing w:val="-1"/>
        </w:rPr>
        <w:t>h</w:t>
      </w:r>
      <w:r>
        <w:t>e enu</w:t>
      </w:r>
      <w:r>
        <w:rPr>
          <w:spacing w:val="-1"/>
        </w:rPr>
        <w:t>m</w:t>
      </w:r>
      <w:r>
        <w:t>erated</w:t>
      </w:r>
      <w:r>
        <w:rPr>
          <w:spacing w:val="-2"/>
        </w:rPr>
        <w:t xml:space="preserve"> </w:t>
      </w:r>
      <w:r>
        <w:rPr>
          <w:spacing w:val="2"/>
        </w:rPr>
        <w:t>t</w:t>
      </w:r>
      <w:r>
        <w:rPr>
          <w:spacing w:val="-4"/>
        </w:rPr>
        <w:t>y</w:t>
      </w:r>
      <w:r>
        <w:t>pe s</w:t>
      </w:r>
      <w:r>
        <w:rPr>
          <w:spacing w:val="-1"/>
        </w:rPr>
        <w:t>h</w:t>
      </w:r>
      <w:r>
        <w:rPr>
          <w:spacing w:val="4"/>
        </w:rPr>
        <w:t>o</w:t>
      </w:r>
      <w:r>
        <w:rPr>
          <w:spacing w:val="-1"/>
        </w:rPr>
        <w:t>u</w:t>
      </w:r>
      <w:r>
        <w:t>ld be</w:t>
      </w:r>
      <w:r>
        <w:rPr>
          <w:spacing w:val="-1"/>
        </w:rPr>
        <w:t xml:space="preserve"> </w:t>
      </w:r>
      <w:r>
        <w:t>er</w:t>
      </w:r>
      <w:r>
        <w:rPr>
          <w:spacing w:val="-1"/>
        </w:rPr>
        <w:t>v</w:t>
      </w:r>
      <w:r>
        <w:t>cErrorVal</w:t>
      </w:r>
      <w:r>
        <w:rPr>
          <w:spacing w:val="-1"/>
        </w:rPr>
        <w:t>u</w:t>
      </w:r>
      <w:r>
        <w:t>e,</w:t>
      </w:r>
      <w:r>
        <w:rPr>
          <w:spacing w:val="-1"/>
        </w:rPr>
        <w:t xml:space="preserve"> n</w:t>
      </w:r>
      <w:r>
        <w:rPr>
          <w:spacing w:val="1"/>
        </w:rPr>
        <w:t>o</w:t>
      </w:r>
      <w:r>
        <w:t>t er</w:t>
      </w:r>
      <w:r>
        <w:rPr>
          <w:spacing w:val="-1"/>
        </w:rPr>
        <w:t>v</w:t>
      </w:r>
      <w:r>
        <w:t>cErrorVal</w:t>
      </w:r>
      <w:r>
        <w:rPr>
          <w:spacing w:val="-1"/>
        </w:rPr>
        <w:t>u</w:t>
      </w:r>
      <w:r>
        <w:t>es.</w:t>
      </w:r>
      <w:r>
        <w:rPr>
          <w:spacing w:val="1"/>
        </w:rPr>
        <w:t xml:space="preserve"> </w:t>
      </w:r>
      <w:r>
        <w:rPr>
          <w:spacing w:val="3"/>
        </w:rPr>
        <w:t>T</w:t>
      </w:r>
      <w:r>
        <w:rPr>
          <w:spacing w:val="-1"/>
        </w:rPr>
        <w:t>h</w:t>
      </w:r>
      <w:r>
        <w:t>e tag</w:t>
      </w:r>
      <w:r>
        <w:rPr>
          <w:spacing w:val="-3"/>
        </w:rPr>
        <w:t xml:space="preserve"> </w:t>
      </w:r>
      <w:r>
        <w:t>t</w:t>
      </w:r>
      <w:r>
        <w:rPr>
          <w:spacing w:val="-1"/>
        </w:rPr>
        <w:t>h</w:t>
      </w:r>
      <w:r>
        <w:t xml:space="preserve">at </w:t>
      </w:r>
      <w:r>
        <w:rPr>
          <w:spacing w:val="-1"/>
        </w:rPr>
        <w:t>y</w:t>
      </w:r>
      <w:r>
        <w:rPr>
          <w:spacing w:val="4"/>
        </w:rPr>
        <w:t>o</w:t>
      </w:r>
      <w:r>
        <w:t>u</w:t>
      </w:r>
      <w:r>
        <w:rPr>
          <w:spacing w:val="-2"/>
        </w:rPr>
        <w:t xml:space="preserve"> </w:t>
      </w:r>
      <w:r>
        <w:rPr>
          <w:spacing w:val="2"/>
        </w:rPr>
        <w:t>i</w:t>
      </w:r>
      <w:r>
        <w:rPr>
          <w:spacing w:val="1"/>
        </w:rPr>
        <w:t>n</w:t>
      </w:r>
      <w:r>
        <w:rPr>
          <w:spacing w:val="-1"/>
        </w:rPr>
        <w:t>v</w:t>
      </w:r>
      <w:r>
        <w:t>e</w:t>
      </w:r>
      <w:r>
        <w:rPr>
          <w:spacing w:val="-1"/>
        </w:rPr>
        <w:t>n</w:t>
      </w:r>
      <w:r>
        <w:t>t</w:t>
      </w:r>
      <w:r>
        <w:rPr>
          <w:spacing w:val="2"/>
        </w:rPr>
        <w:t xml:space="preserve"> </w:t>
      </w:r>
      <w:r>
        <w:rPr>
          <w:spacing w:val="-2"/>
        </w:rPr>
        <w:t>f</w:t>
      </w:r>
      <w:r>
        <w:rPr>
          <w:spacing w:val="1"/>
        </w:rPr>
        <w:t>o</w:t>
      </w:r>
      <w:r>
        <w:t>r enu</w:t>
      </w:r>
      <w:r>
        <w:rPr>
          <w:spacing w:val="-4"/>
        </w:rPr>
        <w:t>m</w:t>
      </w:r>
      <w:r>
        <w:t>erated</w:t>
      </w:r>
      <w:r>
        <w:rPr>
          <w:spacing w:val="-2"/>
        </w:rPr>
        <w:t xml:space="preserve"> </w:t>
      </w:r>
      <w:r>
        <w:rPr>
          <w:spacing w:val="2"/>
        </w:rPr>
        <w:t>t</w:t>
      </w:r>
      <w:r>
        <w:rPr>
          <w:spacing w:val="-4"/>
        </w:rPr>
        <w:t>y</w:t>
      </w:r>
      <w:r>
        <w:t>p</w:t>
      </w:r>
      <w:r>
        <w:rPr>
          <w:spacing w:val="3"/>
        </w:rPr>
        <w:t>e</w:t>
      </w:r>
      <w:r>
        <w:t>s can</w:t>
      </w:r>
      <w:r>
        <w:rPr>
          <w:spacing w:val="-4"/>
        </w:rPr>
        <w:t xml:space="preserve"> </w:t>
      </w:r>
      <w:r>
        <w:rPr>
          <w:spacing w:val="2"/>
        </w:rPr>
        <w:t>t</w:t>
      </w:r>
      <w:r>
        <w:rPr>
          <w:spacing w:val="-1"/>
        </w:rPr>
        <w:t>h</w:t>
      </w:r>
      <w:r>
        <w:t>en</w:t>
      </w:r>
      <w:r>
        <w:rPr>
          <w:spacing w:val="-2"/>
        </w:rPr>
        <w:t xml:space="preserve"> </w:t>
      </w:r>
      <w:r>
        <w:t>be</w:t>
      </w:r>
      <w:r>
        <w:rPr>
          <w:spacing w:val="-1"/>
        </w:rPr>
        <w:t xml:space="preserve"> </w:t>
      </w:r>
      <w:r>
        <w:t>used</w:t>
      </w:r>
      <w:r>
        <w:rPr>
          <w:spacing w:val="-3"/>
        </w:rPr>
        <w:t xml:space="preserve"> </w:t>
      </w:r>
      <w:r>
        <w:rPr>
          <w:spacing w:val="-2"/>
        </w:rPr>
        <w:t>f</w:t>
      </w:r>
      <w:r>
        <w:rPr>
          <w:spacing w:val="1"/>
        </w:rPr>
        <w:t>o</w:t>
      </w:r>
      <w:r>
        <w:t xml:space="preserve">r </w:t>
      </w:r>
      <w:r>
        <w:rPr>
          <w:spacing w:val="-1"/>
        </w:rPr>
        <w:t>v</w:t>
      </w:r>
      <w:r>
        <w:t xml:space="preserve">ariables </w:t>
      </w:r>
      <w:r>
        <w:rPr>
          <w:spacing w:val="2"/>
        </w:rPr>
        <w:t>t</w:t>
      </w:r>
      <w:r>
        <w:rPr>
          <w:spacing w:val="-1"/>
        </w:rPr>
        <w:t>h</w:t>
      </w:r>
      <w:r>
        <w:t>at can co</w:t>
      </w:r>
      <w:r>
        <w:rPr>
          <w:spacing w:val="-1"/>
        </w:rPr>
        <w:t>n</w:t>
      </w:r>
      <w:r>
        <w:t>tain</w:t>
      </w:r>
      <w:r>
        <w:rPr>
          <w:spacing w:val="1"/>
        </w:rPr>
        <w:t xml:space="preserve"> </w:t>
      </w:r>
      <w:r>
        <w:rPr>
          <w:spacing w:val="-1"/>
        </w:rPr>
        <w:t>v</w:t>
      </w:r>
      <w:r>
        <w:t>a</w:t>
      </w:r>
      <w:r>
        <w:rPr>
          <w:spacing w:val="2"/>
        </w:rPr>
        <w:t>l</w:t>
      </w:r>
      <w:r>
        <w:rPr>
          <w:spacing w:val="-1"/>
        </w:rPr>
        <w:t>u</w:t>
      </w:r>
      <w:r>
        <w:t>es of</w:t>
      </w:r>
      <w:r>
        <w:rPr>
          <w:spacing w:val="-4"/>
        </w:rPr>
        <w:t xml:space="preserve"> </w:t>
      </w:r>
      <w:r>
        <w:rPr>
          <w:spacing w:val="2"/>
        </w:rPr>
        <w:t>t</w:t>
      </w:r>
      <w:r>
        <w:rPr>
          <w:spacing w:val="-1"/>
        </w:rPr>
        <w:t>h</w:t>
      </w:r>
      <w:r>
        <w:t xml:space="preserve">at </w:t>
      </w:r>
      <w:r>
        <w:rPr>
          <w:spacing w:val="2"/>
        </w:rPr>
        <w:t>t</w:t>
      </w:r>
      <w:r>
        <w:rPr>
          <w:spacing w:val="-4"/>
        </w:rPr>
        <w:t>y</w:t>
      </w:r>
      <w:r>
        <w:t>pe. For</w:t>
      </w:r>
      <w:r>
        <w:rPr>
          <w:spacing w:val="-2"/>
        </w:rPr>
        <w:t xml:space="preserve"> </w:t>
      </w:r>
      <w:r>
        <w:t>e</w:t>
      </w:r>
      <w:r>
        <w:rPr>
          <w:spacing w:val="-1"/>
        </w:rPr>
        <w:t>x</w:t>
      </w:r>
      <w:r>
        <w:rPr>
          <w:spacing w:val="3"/>
        </w:rPr>
        <w:t>a</w:t>
      </w:r>
      <w:r>
        <w:rPr>
          <w:spacing w:val="-2"/>
        </w:rPr>
        <w:t>m</w:t>
      </w:r>
      <w:r>
        <w:t>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erv As ervcErrorValue</w:t>
      </w:r>
      <w:r w:rsidR="00922AE1">
        <w:rPr>
          <w:rFonts w:ascii="Courier New" w:hAnsi="Courier New" w:cs="Courier New"/>
          <w:sz w:val="18"/>
          <w:szCs w:val="18"/>
        </w:rPr>
        <w:br/>
      </w:r>
      <w:r>
        <w:rPr>
          <w:rFonts w:ascii="Courier New" w:hAnsi="Courier New" w:cs="Courier New"/>
          <w:sz w:val="18"/>
          <w:szCs w:val="18"/>
        </w:rPr>
        <w:t>Private</w:t>
      </w:r>
      <w:r>
        <w:rPr>
          <w:rFonts w:ascii="Courier New" w:hAnsi="Courier New" w:cs="Courier New"/>
          <w:spacing w:val="12"/>
          <w:sz w:val="18"/>
          <w:szCs w:val="18"/>
        </w:rPr>
        <w:t xml:space="preserve"> </w:t>
      </w:r>
      <w:r>
        <w:rPr>
          <w:rFonts w:ascii="Courier New" w:hAnsi="Courier New" w:cs="Courier New"/>
          <w:sz w:val="18"/>
          <w:szCs w:val="18"/>
        </w:rPr>
        <w:t xml:space="preserve">Sub </w:t>
      </w:r>
      <w:proofErr w:type="gramStart"/>
      <w:r>
        <w:rPr>
          <w:rFonts w:ascii="Courier New" w:hAnsi="Courier New" w:cs="Courier New"/>
          <w:sz w:val="18"/>
          <w:szCs w:val="18"/>
        </w:rPr>
        <w:t>Example(</w:t>
      </w:r>
      <w:proofErr w:type="gramEnd"/>
      <w:r>
        <w:rPr>
          <w:rFonts w:ascii="Courier New" w:hAnsi="Courier New" w:cs="Courier New"/>
          <w:sz w:val="18"/>
          <w:szCs w:val="18"/>
        </w:rPr>
        <w:t>ByVal ervCur As ervcErrorValue)</w:t>
      </w:r>
    </w:p>
    <w:p w:rsidR="000A6564" w:rsidRDefault="000A6564" w:rsidP="00922AE1">
      <w:pPr>
        <w:pStyle w:val="DP-Bodytext"/>
      </w:pPr>
      <w:r>
        <w:rPr>
          <w:spacing w:val="1"/>
        </w:rPr>
        <w:t>W</w:t>
      </w:r>
      <w:r>
        <w:rPr>
          <w:spacing w:val="-1"/>
        </w:rPr>
        <w:t>h</w:t>
      </w:r>
      <w:r>
        <w:t>ile</w:t>
      </w:r>
      <w:r>
        <w:rPr>
          <w:spacing w:val="-1"/>
        </w:rPr>
        <w:t xml:space="preserve"> </w:t>
      </w:r>
      <w:r>
        <w:rPr>
          <w:spacing w:val="1"/>
        </w:rPr>
        <w:t>VB</w:t>
      </w:r>
      <w:r>
        <w:t>A</w:t>
      </w:r>
      <w:r>
        <w:rPr>
          <w:spacing w:val="-3"/>
        </w:rPr>
        <w:t xml:space="preserve"> </w:t>
      </w:r>
      <w:r>
        <w:rPr>
          <w:spacing w:val="4"/>
        </w:rPr>
        <w:t>o</w:t>
      </w:r>
      <w:r>
        <w:rPr>
          <w:spacing w:val="-1"/>
        </w:rPr>
        <w:t>n</w:t>
      </w:r>
      <w:r>
        <w:rPr>
          <w:spacing w:val="1"/>
        </w:rPr>
        <w:t>l</w:t>
      </w:r>
      <w:r>
        <w:t>y</w:t>
      </w:r>
      <w:r>
        <w:rPr>
          <w:spacing w:val="-4"/>
        </w:rPr>
        <w:t xml:space="preserve"> </w:t>
      </w:r>
      <w:r>
        <w:rPr>
          <w:spacing w:val="1"/>
        </w:rPr>
        <w:t>pro</w:t>
      </w:r>
      <w:r>
        <w:rPr>
          <w:spacing w:val="-1"/>
        </w:rPr>
        <w:t>v</w:t>
      </w:r>
      <w:r>
        <w:t>i</w:t>
      </w:r>
      <w:r>
        <w:rPr>
          <w:spacing w:val="1"/>
        </w:rPr>
        <w:t>de</w:t>
      </w:r>
      <w:r>
        <w:t>s</w:t>
      </w:r>
      <w:r>
        <w:rPr>
          <w:spacing w:val="-1"/>
        </w:rPr>
        <w:t xml:space="preserve"> </w:t>
      </w:r>
      <w:r>
        <w:rPr>
          <w:spacing w:val="3"/>
        </w:rPr>
        <w:t>e</w:t>
      </w:r>
      <w:r>
        <w:rPr>
          <w:spacing w:val="-1"/>
        </w:rPr>
        <w:t>num</w:t>
      </w:r>
      <w:r>
        <w:rPr>
          <w:spacing w:val="3"/>
        </w:rPr>
        <w:t>e</w:t>
      </w:r>
      <w:r>
        <w:rPr>
          <w:spacing w:val="1"/>
        </w:rPr>
        <w:t>ra</w:t>
      </w:r>
      <w:r>
        <w:t>t</w:t>
      </w:r>
      <w:r>
        <w:rPr>
          <w:spacing w:val="1"/>
        </w:rPr>
        <w:t>e</w:t>
      </w:r>
      <w:r>
        <w:t xml:space="preserve">d </w:t>
      </w:r>
      <w:r>
        <w:rPr>
          <w:spacing w:val="1"/>
        </w:rPr>
        <w:t>t</w:t>
      </w:r>
      <w:r>
        <w:rPr>
          <w:spacing w:val="-4"/>
        </w:rPr>
        <w:t>y</w:t>
      </w:r>
      <w:r>
        <w:rPr>
          <w:spacing w:val="1"/>
        </w:rPr>
        <w:t>p</w:t>
      </w:r>
      <w:r>
        <w:rPr>
          <w:spacing w:val="3"/>
        </w:rPr>
        <w:t>e</w:t>
      </w:r>
      <w:r>
        <w:t>s</w:t>
      </w:r>
      <w:r>
        <w:rPr>
          <w:spacing w:val="-1"/>
        </w:rPr>
        <w:t xml:space="preserve"> </w:t>
      </w:r>
      <w:r>
        <w:rPr>
          <w:spacing w:val="1"/>
        </w:rPr>
        <w:t>o</w:t>
      </w:r>
      <w:r>
        <w:t>f</w:t>
      </w:r>
      <w:r>
        <w:rPr>
          <w:spacing w:val="-2"/>
        </w:rPr>
        <w:t xml:space="preserve"> </w:t>
      </w:r>
      <w:r>
        <w:rPr>
          <w:spacing w:val="-1"/>
        </w:rPr>
        <w:t>g</w:t>
      </w:r>
      <w:r>
        <w:rPr>
          <w:spacing w:val="1"/>
        </w:rPr>
        <w:t>ro</w:t>
      </w:r>
      <w:r>
        <w:rPr>
          <w:spacing w:val="-1"/>
        </w:rPr>
        <w:t>u</w:t>
      </w:r>
      <w:r>
        <w:rPr>
          <w:spacing w:val="4"/>
        </w:rPr>
        <w:t>p</w:t>
      </w:r>
      <w:r>
        <w:t>s</w:t>
      </w:r>
      <w:r>
        <w:rPr>
          <w:spacing w:val="-1"/>
        </w:rPr>
        <w:t xml:space="preserve"> </w:t>
      </w:r>
      <w:r>
        <w:rPr>
          <w:spacing w:val="1"/>
        </w:rPr>
        <w:t>o</w:t>
      </w:r>
      <w:r>
        <w:t>f</w:t>
      </w:r>
      <w:r>
        <w:rPr>
          <w:spacing w:val="-2"/>
        </w:rPr>
        <w:t xml:space="preserve"> </w:t>
      </w:r>
      <w:r>
        <w:t>t</w:t>
      </w:r>
      <w:r>
        <w:rPr>
          <w:spacing w:val="-1"/>
        </w:rPr>
        <w:t>h</w:t>
      </w:r>
      <w:r>
        <w:t>e l</w:t>
      </w:r>
      <w:r>
        <w:rPr>
          <w:spacing w:val="4"/>
        </w:rPr>
        <w:t>o</w:t>
      </w:r>
      <w:r>
        <w:rPr>
          <w:spacing w:val="-1"/>
        </w:rPr>
        <w:t>n</w:t>
      </w:r>
      <w:r>
        <w:t>g</w:t>
      </w:r>
      <w:r>
        <w:rPr>
          <w:spacing w:val="-2"/>
        </w:rPr>
        <w:t xml:space="preserve"> </w:t>
      </w:r>
      <w:r>
        <w:rPr>
          <w:spacing w:val="1"/>
        </w:rPr>
        <w:t>t</w:t>
      </w:r>
      <w:r>
        <w:rPr>
          <w:spacing w:val="-1"/>
        </w:rPr>
        <w:t>y</w:t>
      </w:r>
      <w:r>
        <w:rPr>
          <w:spacing w:val="1"/>
        </w:rPr>
        <w:t>pe</w:t>
      </w:r>
      <w:r>
        <w:t>,</w:t>
      </w:r>
      <w:r>
        <w:rPr>
          <w:spacing w:val="3"/>
        </w:rPr>
        <w:t xml:space="preserve"> </w:t>
      </w:r>
      <w:r>
        <w:rPr>
          <w:spacing w:val="-4"/>
        </w:rPr>
        <w:t>y</w:t>
      </w:r>
      <w:r>
        <w:rPr>
          <w:spacing w:val="1"/>
        </w:rPr>
        <w:t>o</w:t>
      </w:r>
      <w:r>
        <w:t>u</w:t>
      </w:r>
      <w:r>
        <w:rPr>
          <w:spacing w:val="-2"/>
        </w:rPr>
        <w:t xml:space="preserve"> </w:t>
      </w:r>
      <w:r>
        <w:rPr>
          <w:spacing w:val="1"/>
        </w:rPr>
        <w:t>c</w:t>
      </w:r>
      <w:r>
        <w:rPr>
          <w:spacing w:val="3"/>
        </w:rPr>
        <w:t>a</w:t>
      </w:r>
      <w:r>
        <w:t>n</w:t>
      </w:r>
      <w:r>
        <w:rPr>
          <w:spacing w:val="-2"/>
        </w:rPr>
        <w:t xml:space="preserve"> </w:t>
      </w:r>
      <w:r>
        <w:rPr>
          <w:spacing w:val="-1"/>
        </w:rPr>
        <w:t>s</w:t>
      </w:r>
      <w:r>
        <w:t>t</w:t>
      </w:r>
      <w:r>
        <w:rPr>
          <w:spacing w:val="1"/>
        </w:rPr>
        <w:t>i</w:t>
      </w:r>
      <w:r>
        <w:t>ll</w:t>
      </w:r>
      <w:r>
        <w:rPr>
          <w:spacing w:val="-1"/>
        </w:rPr>
        <w:t xml:space="preserve"> </w:t>
      </w:r>
      <w:r>
        <w:rPr>
          <w:spacing w:val="1"/>
        </w:rPr>
        <w:t>crea</w:t>
      </w:r>
      <w:r>
        <w:t xml:space="preserve">te </w:t>
      </w:r>
      <w:r>
        <w:rPr>
          <w:spacing w:val="-1"/>
        </w:rPr>
        <w:t>g</w:t>
      </w:r>
      <w:r>
        <w:rPr>
          <w:spacing w:val="1"/>
        </w:rPr>
        <w:t>ro</w:t>
      </w:r>
      <w:r>
        <w:rPr>
          <w:spacing w:val="-1"/>
        </w:rPr>
        <w:t>u</w:t>
      </w:r>
      <w:r>
        <w:rPr>
          <w:spacing w:val="1"/>
        </w:rPr>
        <w:t>p</w:t>
      </w:r>
      <w:r>
        <w:t>s</w:t>
      </w:r>
      <w:r>
        <w:rPr>
          <w:spacing w:val="-1"/>
        </w:rPr>
        <w:t xml:space="preserve"> </w:t>
      </w:r>
      <w:r>
        <w:rPr>
          <w:spacing w:val="1"/>
        </w:rPr>
        <w:t>o</w:t>
      </w:r>
      <w:r>
        <w:t>f co</w:t>
      </w:r>
      <w:r>
        <w:rPr>
          <w:spacing w:val="-1"/>
        </w:rPr>
        <w:t>ns</w:t>
      </w:r>
      <w:r>
        <w:t>t</w:t>
      </w:r>
      <w:r>
        <w:rPr>
          <w:spacing w:val="3"/>
        </w:rPr>
        <w:t>a</w:t>
      </w:r>
      <w:r>
        <w:rPr>
          <w:spacing w:val="-1"/>
        </w:rPr>
        <w:t>n</w:t>
      </w:r>
      <w:r>
        <w:t>ts</w:t>
      </w:r>
      <w:r>
        <w:rPr>
          <w:spacing w:val="1"/>
        </w:rPr>
        <w:t xml:space="preserve"> </w:t>
      </w:r>
      <w:r>
        <w:t>of</w:t>
      </w:r>
      <w:r>
        <w:rPr>
          <w:spacing w:val="-3"/>
        </w:rPr>
        <w:t xml:space="preserve"> </w:t>
      </w:r>
      <w:r>
        <w:t>o</w:t>
      </w:r>
      <w:r>
        <w:rPr>
          <w:spacing w:val="2"/>
        </w:rPr>
        <w:t>t</w:t>
      </w:r>
      <w:r>
        <w:rPr>
          <w:spacing w:val="-1"/>
        </w:rPr>
        <w:t>h</w:t>
      </w:r>
      <w:r>
        <w:t xml:space="preserve">er </w:t>
      </w:r>
      <w:r>
        <w:rPr>
          <w:spacing w:val="2"/>
        </w:rPr>
        <w:t>t</w:t>
      </w:r>
      <w:r>
        <w:rPr>
          <w:spacing w:val="-4"/>
        </w:rPr>
        <w:t>y</w:t>
      </w:r>
      <w:r>
        <w:t xml:space="preserve">pes. </w:t>
      </w:r>
      <w:r>
        <w:rPr>
          <w:spacing w:val="2"/>
        </w:rPr>
        <w:t>J</w:t>
      </w:r>
      <w:r>
        <w:rPr>
          <w:spacing w:val="-1"/>
        </w:rPr>
        <w:t>u</w:t>
      </w:r>
      <w:r>
        <w:rPr>
          <w:spacing w:val="2"/>
        </w:rPr>
        <w:t>s</w:t>
      </w:r>
      <w:r>
        <w:t>t</w:t>
      </w:r>
      <w:r>
        <w:rPr>
          <w:spacing w:val="-1"/>
        </w:rPr>
        <w:t xml:space="preserve"> </w:t>
      </w:r>
      <w:r>
        <w:t>create</w:t>
      </w:r>
      <w:r>
        <w:rPr>
          <w:spacing w:val="-4"/>
        </w:rPr>
        <w:t xml:space="preserve"> </w:t>
      </w:r>
      <w:r>
        <w:t>a set</w:t>
      </w:r>
      <w:r>
        <w:rPr>
          <w:spacing w:val="-1"/>
        </w:rPr>
        <w:t xml:space="preserve"> </w:t>
      </w:r>
      <w:r>
        <w:t>of</w:t>
      </w:r>
      <w:r>
        <w:rPr>
          <w:spacing w:val="-3"/>
        </w:rPr>
        <w:t xml:space="preserve"> </w:t>
      </w:r>
      <w:r>
        <w:t>co</w:t>
      </w:r>
      <w:r>
        <w:rPr>
          <w:spacing w:val="-1"/>
        </w:rPr>
        <w:t>n</w:t>
      </w:r>
      <w:r>
        <w:rPr>
          <w:spacing w:val="2"/>
        </w:rPr>
        <w:t>s</w:t>
      </w:r>
      <w:r>
        <w:t>ta</w:t>
      </w:r>
      <w:r>
        <w:rPr>
          <w:spacing w:val="-1"/>
        </w:rPr>
        <w:t>n</w:t>
      </w:r>
      <w:r>
        <w:t>t</w:t>
      </w:r>
      <w:r>
        <w:rPr>
          <w:spacing w:val="-2"/>
        </w:rPr>
        <w:t xml:space="preserve"> </w:t>
      </w:r>
      <w:r>
        <w:t>d</w:t>
      </w:r>
      <w:r>
        <w:rPr>
          <w:spacing w:val="3"/>
        </w:rPr>
        <w:t>e</w:t>
      </w:r>
      <w:r>
        <w:rPr>
          <w:spacing w:val="-2"/>
        </w:rPr>
        <w:t>f</w:t>
      </w:r>
      <w:r>
        <w:t>initions using</w:t>
      </w:r>
      <w:r>
        <w:rPr>
          <w:spacing w:val="-5"/>
        </w:rPr>
        <w:t xml:space="preserve"> </w:t>
      </w:r>
      <w:r>
        <w:rPr>
          <w:spacing w:val="3"/>
        </w:rPr>
        <w:t>a</w:t>
      </w:r>
      <w:r>
        <w:t>n</w:t>
      </w:r>
      <w:r>
        <w:rPr>
          <w:spacing w:val="-2"/>
        </w:rPr>
        <w:t xml:space="preserve"> </w:t>
      </w:r>
      <w:r>
        <w:t>in</w:t>
      </w:r>
      <w:r>
        <w:rPr>
          <w:spacing w:val="-1"/>
        </w:rPr>
        <w:t>v</w:t>
      </w:r>
      <w:r>
        <w:rPr>
          <w:spacing w:val="3"/>
        </w:rPr>
        <w:t>e</w:t>
      </w:r>
      <w:r>
        <w:rPr>
          <w:spacing w:val="-1"/>
        </w:rPr>
        <w:t>n</w:t>
      </w:r>
      <w:r>
        <w:t>ted</w:t>
      </w:r>
      <w:r>
        <w:rPr>
          <w:spacing w:val="-1"/>
        </w:rPr>
        <w:t xml:space="preserve"> </w:t>
      </w:r>
      <w:r>
        <w:t>ta</w:t>
      </w:r>
      <w:r>
        <w:rPr>
          <w:spacing w:val="-1"/>
        </w:rPr>
        <w:t>g</w:t>
      </w:r>
      <w:r>
        <w:t>. For</w:t>
      </w:r>
      <w:r>
        <w:rPr>
          <w:spacing w:val="-2"/>
        </w:rPr>
        <w:t xml:space="preserve"> </w:t>
      </w:r>
      <w:r>
        <w:t>e</w:t>
      </w:r>
      <w:r>
        <w:rPr>
          <w:spacing w:val="-1"/>
        </w:rPr>
        <w:t>x</w:t>
      </w:r>
      <w:r>
        <w:rPr>
          <w:spacing w:val="3"/>
        </w:rPr>
        <w:t>a</w:t>
      </w:r>
      <w:r>
        <w:rPr>
          <w:spacing w:val="-4"/>
        </w:rPr>
        <w:t>m</w:t>
      </w:r>
      <w:r>
        <w:rPr>
          <w:spacing w:val="4"/>
        </w:rPr>
        <w:t>p</w:t>
      </w:r>
      <w:r>
        <w:t>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Const estcError205 As String = "Invalid type"</w:t>
      </w:r>
      <w:r w:rsidR="00922AE1">
        <w:rPr>
          <w:rFonts w:ascii="Courier New" w:hAnsi="Courier New" w:cs="Courier New"/>
          <w:sz w:val="18"/>
          <w:szCs w:val="18"/>
        </w:rPr>
        <w:br/>
      </w: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Const estcError206 As String = "Value out of bounds"</w:t>
      </w:r>
    </w:p>
    <w:p w:rsidR="000A6564" w:rsidRDefault="000A6564" w:rsidP="00922AE1">
      <w:pPr>
        <w:pStyle w:val="DP-Bodytext"/>
      </w:pPr>
      <w:r>
        <w:rPr>
          <w:spacing w:val="1"/>
        </w:rPr>
        <w:t>Un</w:t>
      </w:r>
      <w:r>
        <w:rPr>
          <w:spacing w:val="-2"/>
        </w:rPr>
        <w:t>f</w:t>
      </w:r>
      <w:r>
        <w:rPr>
          <w:spacing w:val="1"/>
        </w:rPr>
        <w:t>ortu</w:t>
      </w:r>
      <w:r>
        <w:rPr>
          <w:spacing w:val="-1"/>
        </w:rPr>
        <w:t>n</w:t>
      </w:r>
      <w:r>
        <w:rPr>
          <w:spacing w:val="1"/>
        </w:rPr>
        <w:t>ate</w:t>
      </w:r>
      <w:r>
        <w:rPr>
          <w:spacing w:val="2"/>
        </w:rPr>
        <w:t>l</w:t>
      </w:r>
      <w:r>
        <w:rPr>
          <w:spacing w:val="-4"/>
        </w:rPr>
        <w:t>y</w:t>
      </w:r>
      <w:r>
        <w:t xml:space="preserve">, </w:t>
      </w:r>
      <w:r>
        <w:rPr>
          <w:spacing w:val="1"/>
        </w:rPr>
        <w:t>becau</w:t>
      </w:r>
      <w:r>
        <w:rPr>
          <w:spacing w:val="-1"/>
        </w:rPr>
        <w:t>s</w:t>
      </w:r>
      <w:r>
        <w:t xml:space="preserve">e </w:t>
      </w:r>
      <w:r>
        <w:rPr>
          <w:spacing w:val="2"/>
        </w:rPr>
        <w:t>t</w:t>
      </w:r>
      <w:r>
        <w:rPr>
          <w:spacing w:val="-1"/>
        </w:rPr>
        <w:t>h</w:t>
      </w:r>
      <w:r>
        <w:rPr>
          <w:spacing w:val="1"/>
        </w:rPr>
        <w:t>i</w:t>
      </w:r>
      <w:r>
        <w:t>s</w:t>
      </w:r>
      <w:r>
        <w:rPr>
          <w:spacing w:val="-1"/>
        </w:rPr>
        <w:t xml:space="preserve"> </w:t>
      </w:r>
      <w:r>
        <w:rPr>
          <w:spacing w:val="1"/>
        </w:rPr>
        <w:t>te</w:t>
      </w:r>
      <w:r>
        <w:rPr>
          <w:spacing w:val="3"/>
        </w:rPr>
        <w:t>c</w:t>
      </w:r>
      <w:r>
        <w:rPr>
          <w:spacing w:val="-1"/>
        </w:rPr>
        <w:t>h</w:t>
      </w:r>
      <w:r>
        <w:rPr>
          <w:spacing w:val="1"/>
        </w:rPr>
        <w:t>niq</w:t>
      </w:r>
      <w:r>
        <w:rPr>
          <w:spacing w:val="-1"/>
        </w:rPr>
        <w:t>u</w:t>
      </w:r>
      <w:r>
        <w:t xml:space="preserve">e </w:t>
      </w:r>
      <w:r>
        <w:rPr>
          <w:spacing w:val="1"/>
        </w:rPr>
        <w:t>doe</w:t>
      </w:r>
      <w:r>
        <w:rPr>
          <w:spacing w:val="-1"/>
        </w:rPr>
        <w:t>s</w:t>
      </w:r>
      <w:r>
        <w:rPr>
          <w:spacing w:val="1"/>
        </w:rPr>
        <w:t>n</w:t>
      </w:r>
      <w:r>
        <w:rPr>
          <w:spacing w:val="-2"/>
        </w:rPr>
        <w:t>’</w:t>
      </w:r>
      <w:r>
        <w:t>t</w:t>
      </w:r>
      <w:r>
        <w:rPr>
          <w:spacing w:val="-1"/>
        </w:rPr>
        <w:t xml:space="preserve"> </w:t>
      </w:r>
      <w:r>
        <w:rPr>
          <w:spacing w:val="1"/>
        </w:rPr>
        <w:t>ac</w:t>
      </w:r>
      <w:r>
        <w:rPr>
          <w:spacing w:val="2"/>
        </w:rPr>
        <w:t>t</w:t>
      </w:r>
      <w:r>
        <w:rPr>
          <w:spacing w:val="-1"/>
        </w:rPr>
        <w:t>u</w:t>
      </w:r>
      <w:r>
        <w:t>a</w:t>
      </w:r>
      <w:r>
        <w:rPr>
          <w:spacing w:val="1"/>
        </w:rPr>
        <w:t>l</w:t>
      </w:r>
      <w:r>
        <w:rPr>
          <w:spacing w:val="2"/>
        </w:rPr>
        <w:t>l</w:t>
      </w:r>
      <w:r>
        <w:t>y</w:t>
      </w:r>
      <w:r>
        <w:rPr>
          <w:spacing w:val="-2"/>
        </w:rPr>
        <w:t xml:space="preserve"> </w:t>
      </w:r>
      <w:r>
        <w:rPr>
          <w:spacing w:val="1"/>
        </w:rPr>
        <w:t>creat</w:t>
      </w:r>
      <w:r>
        <w:t xml:space="preserve">e a </w:t>
      </w:r>
      <w:r>
        <w:rPr>
          <w:spacing w:val="-1"/>
        </w:rPr>
        <w:t>n</w:t>
      </w:r>
      <w:r>
        <w:rPr>
          <w:spacing w:val="3"/>
        </w:rPr>
        <w:t>e</w:t>
      </w:r>
      <w:r>
        <w:t>w</w:t>
      </w:r>
      <w:r>
        <w:rPr>
          <w:spacing w:val="-3"/>
        </w:rPr>
        <w:t xml:space="preserve"> </w:t>
      </w:r>
      <w:r>
        <w:rPr>
          <w:spacing w:val="2"/>
        </w:rPr>
        <w:t>t</w:t>
      </w:r>
      <w:r>
        <w:rPr>
          <w:spacing w:val="-4"/>
        </w:rPr>
        <w:t>y</w:t>
      </w:r>
      <w:r>
        <w:rPr>
          <w:spacing w:val="1"/>
        </w:rPr>
        <w:t>pe</w:t>
      </w:r>
      <w:r>
        <w:t>,</w:t>
      </w:r>
      <w:r>
        <w:rPr>
          <w:spacing w:val="2"/>
        </w:rPr>
        <w:t xml:space="preserve"> </w:t>
      </w:r>
      <w:r>
        <w:rPr>
          <w:spacing w:val="-4"/>
        </w:rPr>
        <w:t>y</w:t>
      </w:r>
      <w:r>
        <w:rPr>
          <w:spacing w:val="4"/>
        </w:rPr>
        <w:t>o</w:t>
      </w:r>
      <w:r>
        <w:t>u</w:t>
      </w:r>
      <w:r>
        <w:rPr>
          <w:spacing w:val="-2"/>
        </w:rPr>
        <w:t xml:space="preserve"> </w:t>
      </w:r>
      <w:r>
        <w:rPr>
          <w:spacing w:val="1"/>
        </w:rPr>
        <w:t>don</w:t>
      </w:r>
      <w:r>
        <w:rPr>
          <w:spacing w:val="-2"/>
        </w:rPr>
        <w:t>’</w:t>
      </w:r>
      <w:r>
        <w:t xml:space="preserve">t </w:t>
      </w:r>
      <w:r>
        <w:rPr>
          <w:spacing w:val="-1"/>
        </w:rPr>
        <w:t>g</w:t>
      </w:r>
      <w:r>
        <w:t xml:space="preserve">et </w:t>
      </w:r>
      <w:r>
        <w:rPr>
          <w:spacing w:val="2"/>
        </w:rPr>
        <w:t>t</w:t>
      </w:r>
      <w:r>
        <w:rPr>
          <w:spacing w:val="-1"/>
        </w:rPr>
        <w:t>h</w:t>
      </w:r>
      <w:r>
        <w:t xml:space="preserve">e </w:t>
      </w:r>
      <w:r>
        <w:rPr>
          <w:spacing w:val="1"/>
        </w:rPr>
        <w:t>be</w:t>
      </w:r>
      <w:r>
        <w:rPr>
          <w:spacing w:val="-1"/>
        </w:rPr>
        <w:t>n</w:t>
      </w:r>
      <w:r>
        <w:rPr>
          <w:spacing w:val="3"/>
        </w:rPr>
        <w:t>e</w:t>
      </w:r>
      <w:r>
        <w:rPr>
          <w:spacing w:val="-2"/>
        </w:rPr>
        <w:t>f</w:t>
      </w:r>
      <w:r>
        <w:rPr>
          <w:spacing w:val="1"/>
        </w:rPr>
        <w:t>i</w:t>
      </w:r>
      <w:r>
        <w:t xml:space="preserve">t </w:t>
      </w:r>
      <w:r>
        <w:rPr>
          <w:spacing w:val="1"/>
        </w:rPr>
        <w:t>o</w:t>
      </w:r>
      <w:r>
        <w:t>f</w:t>
      </w:r>
      <w:r>
        <w:rPr>
          <w:spacing w:val="-2"/>
        </w:rPr>
        <w:t xml:space="preserve"> </w:t>
      </w:r>
      <w:r>
        <w:rPr>
          <w:spacing w:val="2"/>
        </w:rPr>
        <w:t>t</w:t>
      </w:r>
      <w:r>
        <w:rPr>
          <w:spacing w:val="-1"/>
        </w:rPr>
        <w:t>h</w:t>
      </w:r>
      <w:r>
        <w:t>e V</w:t>
      </w:r>
      <w:r>
        <w:rPr>
          <w:spacing w:val="2"/>
        </w:rPr>
        <w:t>B</w:t>
      </w:r>
      <w:r>
        <w:t>A</w:t>
      </w:r>
      <w:r>
        <w:rPr>
          <w:spacing w:val="-2"/>
        </w:rPr>
        <w:t xml:space="preserve"> </w:t>
      </w:r>
      <w:r>
        <w:t>c</w:t>
      </w:r>
      <w:r>
        <w:rPr>
          <w:spacing w:val="4"/>
        </w:rPr>
        <w:t>o</w:t>
      </w:r>
      <w:r>
        <w:rPr>
          <w:spacing w:val="-4"/>
        </w:rPr>
        <w:t>m</w:t>
      </w:r>
      <w:r>
        <w:rPr>
          <w:spacing w:val="1"/>
        </w:rPr>
        <w:t>p</w:t>
      </w:r>
      <w:r>
        <w:t>iler</w:t>
      </w:r>
      <w:r>
        <w:rPr>
          <w:spacing w:val="-1"/>
        </w:rPr>
        <w:t xml:space="preserve"> </w:t>
      </w:r>
      <w:r>
        <w:rPr>
          <w:spacing w:val="1"/>
        </w:rPr>
        <w:t>p</w:t>
      </w:r>
      <w:r>
        <w:t>er</w:t>
      </w:r>
      <w:r>
        <w:rPr>
          <w:spacing w:val="-2"/>
        </w:rPr>
        <w:t>f</w:t>
      </w:r>
      <w:r>
        <w:rPr>
          <w:spacing w:val="1"/>
        </w:rPr>
        <w:t>o</w:t>
      </w:r>
      <w:r>
        <w:rPr>
          <w:spacing w:val="3"/>
        </w:rPr>
        <w:t>r</w:t>
      </w:r>
      <w:r>
        <w:rPr>
          <w:spacing w:val="-4"/>
        </w:rPr>
        <w:t>m</w:t>
      </w:r>
      <w:r>
        <w:rPr>
          <w:spacing w:val="2"/>
        </w:rPr>
        <w:t>i</w:t>
      </w:r>
      <w:r>
        <w:rPr>
          <w:spacing w:val="1"/>
        </w:rPr>
        <w:t>n</w:t>
      </w:r>
      <w:r>
        <w:t>g</w:t>
      </w:r>
      <w:r>
        <w:rPr>
          <w:spacing w:val="-2"/>
        </w:rPr>
        <w:t xml:space="preserve"> </w:t>
      </w:r>
      <w:r>
        <w:rPr>
          <w:spacing w:val="2"/>
        </w:rPr>
        <w:t>t</w:t>
      </w:r>
      <w:r>
        <w:rPr>
          <w:spacing w:val="-4"/>
        </w:rPr>
        <w:t>y</w:t>
      </w:r>
      <w:r>
        <w:rPr>
          <w:spacing w:val="1"/>
        </w:rPr>
        <w:t>p</w:t>
      </w:r>
      <w:r>
        <w:t xml:space="preserve">e </w:t>
      </w:r>
      <w:r>
        <w:rPr>
          <w:spacing w:val="3"/>
        </w:rPr>
        <w:t>c</w:t>
      </w:r>
      <w:r>
        <w:rPr>
          <w:spacing w:val="-1"/>
        </w:rPr>
        <w:t>h</w:t>
      </w:r>
      <w:r>
        <w:t>eck</w:t>
      </w:r>
      <w:r>
        <w:rPr>
          <w:spacing w:val="2"/>
        </w:rPr>
        <w:t>i</w:t>
      </w:r>
      <w:r>
        <w:rPr>
          <w:spacing w:val="1"/>
        </w:rPr>
        <w:t>n</w:t>
      </w:r>
      <w:r>
        <w:t>g</w:t>
      </w:r>
      <w:r>
        <w:rPr>
          <w:spacing w:val="-1"/>
        </w:rPr>
        <w:t xml:space="preserve"> </w:t>
      </w:r>
      <w:r>
        <w:rPr>
          <w:spacing w:val="-2"/>
        </w:rPr>
        <w:t>f</w:t>
      </w:r>
      <w:r>
        <w:rPr>
          <w:spacing w:val="1"/>
        </w:rPr>
        <w:t>o</w:t>
      </w:r>
      <w:r>
        <w:t>r</w:t>
      </w:r>
      <w:r>
        <w:rPr>
          <w:spacing w:val="2"/>
        </w:rPr>
        <w:t xml:space="preserve"> </w:t>
      </w:r>
      <w:r>
        <w:rPr>
          <w:spacing w:val="-4"/>
        </w:rPr>
        <w:t>y</w:t>
      </w:r>
      <w:r>
        <w:rPr>
          <w:spacing w:val="4"/>
        </w:rPr>
        <w:t>o</w:t>
      </w:r>
      <w:r>
        <w:t>u.</w:t>
      </w:r>
      <w:r>
        <w:rPr>
          <w:spacing w:val="-1"/>
        </w:rPr>
        <w:t xml:space="preserve"> </w:t>
      </w:r>
      <w:r>
        <w:t>Y</w:t>
      </w:r>
      <w:r>
        <w:rPr>
          <w:spacing w:val="1"/>
        </w:rPr>
        <w:t>o</w:t>
      </w:r>
      <w:r>
        <w:t>u</w:t>
      </w:r>
      <w:r>
        <w:rPr>
          <w:spacing w:val="-1"/>
        </w:rPr>
        <w:t xml:space="preserve"> </w:t>
      </w:r>
      <w:r>
        <w:t>create</w:t>
      </w:r>
      <w:r>
        <w:rPr>
          <w:spacing w:val="-5"/>
        </w:rPr>
        <w:t xml:space="preserve"> </w:t>
      </w:r>
      <w:r>
        <w:t>varia</w:t>
      </w:r>
      <w:r>
        <w:rPr>
          <w:spacing w:val="1"/>
        </w:rPr>
        <w:t>b</w:t>
      </w:r>
      <w:r>
        <w:t>les</w:t>
      </w:r>
      <w:r>
        <w:rPr>
          <w:spacing w:val="-4"/>
        </w:rPr>
        <w:t xml:space="preserve"> </w:t>
      </w:r>
      <w:r>
        <w:rPr>
          <w:spacing w:val="2"/>
        </w:rPr>
        <w:t>t</w:t>
      </w:r>
      <w:r>
        <w:rPr>
          <w:spacing w:val="-1"/>
        </w:rPr>
        <w:t>h</w:t>
      </w:r>
      <w:r>
        <w:t>at</w:t>
      </w:r>
      <w:r>
        <w:rPr>
          <w:spacing w:val="2"/>
        </w:rPr>
        <w:t xml:space="preserve"> </w:t>
      </w:r>
      <w:r>
        <w:rPr>
          <w:spacing w:val="-2"/>
        </w:rPr>
        <w:t>w</w:t>
      </w:r>
      <w:r>
        <w:t>ill</w:t>
      </w:r>
      <w:r>
        <w:rPr>
          <w:spacing w:val="2"/>
        </w:rPr>
        <w:t xml:space="preserve"> </w:t>
      </w:r>
      <w:r>
        <w:t>h</w:t>
      </w:r>
      <w:r>
        <w:rPr>
          <w:spacing w:val="1"/>
        </w:rPr>
        <w:t>o</w:t>
      </w:r>
      <w:r>
        <w:t>ld</w:t>
      </w:r>
      <w:r>
        <w:rPr>
          <w:spacing w:val="1"/>
        </w:rPr>
        <w:t xml:space="preserve"> </w:t>
      </w:r>
      <w:r>
        <w:t>c</w:t>
      </w:r>
      <w:r>
        <w:rPr>
          <w:spacing w:val="1"/>
        </w:rPr>
        <w:t>o</w:t>
      </w:r>
      <w:r>
        <w:t>nsta</w:t>
      </w:r>
      <w:r>
        <w:rPr>
          <w:spacing w:val="1"/>
        </w:rPr>
        <w:t>n</w:t>
      </w:r>
      <w:r>
        <w:t>ts</w:t>
      </w:r>
      <w:r>
        <w:rPr>
          <w:spacing w:val="2"/>
        </w:rPr>
        <w:t xml:space="preserve"> </w:t>
      </w:r>
      <w:r>
        <w:t>us</w:t>
      </w:r>
      <w:r>
        <w:rPr>
          <w:spacing w:val="2"/>
        </w:rPr>
        <w:t>i</w:t>
      </w:r>
      <w:r>
        <w:rPr>
          <w:spacing w:val="1"/>
        </w:rPr>
        <w:t>n</w:t>
      </w:r>
      <w:r>
        <w:t>g</w:t>
      </w:r>
      <w:r>
        <w:rPr>
          <w:spacing w:val="-2"/>
        </w:rPr>
        <w:t xml:space="preserve"> </w:t>
      </w:r>
      <w:r>
        <w:t>a s</w:t>
      </w:r>
      <w:r>
        <w:rPr>
          <w:spacing w:val="2"/>
        </w:rPr>
        <w:t>i</w:t>
      </w:r>
      <w:r>
        <w:rPr>
          <w:spacing w:val="-1"/>
        </w:rPr>
        <w:t>m</w:t>
      </w:r>
      <w:r>
        <w:t>ilar</w:t>
      </w:r>
      <w:r>
        <w:rPr>
          <w:spacing w:val="1"/>
        </w:rPr>
        <w:t xml:space="preserve"> </w:t>
      </w:r>
      <w:r>
        <w:rPr>
          <w:spacing w:val="2"/>
        </w:rPr>
        <w:t>s</w:t>
      </w:r>
      <w:r>
        <w:rPr>
          <w:spacing w:val="-1"/>
        </w:rPr>
        <w:t>yn</w:t>
      </w:r>
      <w:r>
        <w:t>t</w:t>
      </w:r>
      <w:r>
        <w:rPr>
          <w:spacing w:val="3"/>
        </w:rPr>
        <w:t>a</w:t>
      </w:r>
      <w:r>
        <w:t>x</w:t>
      </w:r>
      <w:r>
        <w:rPr>
          <w:spacing w:val="-2"/>
        </w:rPr>
        <w:t xml:space="preserve"> </w:t>
      </w:r>
      <w:r>
        <w:t>to</w:t>
      </w:r>
      <w:r>
        <w:rPr>
          <w:spacing w:val="-1"/>
        </w:rPr>
        <w:t xml:space="preserve"> v</w:t>
      </w:r>
      <w:r>
        <w:t>ariables</w:t>
      </w:r>
      <w:r>
        <w:rPr>
          <w:spacing w:val="2"/>
        </w:rPr>
        <w:t xml:space="preserve"> </w:t>
      </w:r>
      <w:r>
        <w:rPr>
          <w:spacing w:val="-1"/>
        </w:rPr>
        <w:t>m</w:t>
      </w:r>
      <w:r>
        <w:t>eant</w:t>
      </w:r>
      <w:r>
        <w:rPr>
          <w:spacing w:val="-1"/>
        </w:rPr>
        <w:t xml:space="preserve"> </w:t>
      </w:r>
      <w:r>
        <w:t>to</w:t>
      </w:r>
      <w:r>
        <w:rPr>
          <w:spacing w:val="-1"/>
        </w:rPr>
        <w:t xml:space="preserve"> h</w:t>
      </w:r>
      <w:r>
        <w:rPr>
          <w:spacing w:val="1"/>
        </w:rPr>
        <w:t>o</w:t>
      </w:r>
      <w:r>
        <w:t>ld i</w:t>
      </w:r>
      <w:r>
        <w:rPr>
          <w:spacing w:val="-1"/>
        </w:rPr>
        <w:t>n</w:t>
      </w:r>
      <w:r>
        <w:rPr>
          <w:spacing w:val="2"/>
        </w:rPr>
        <w:t>s</w:t>
      </w:r>
      <w:r>
        <w:t>ta</w:t>
      </w:r>
      <w:r>
        <w:rPr>
          <w:spacing w:val="-1"/>
        </w:rPr>
        <w:t>n</w:t>
      </w:r>
      <w:r>
        <w:t>c</w:t>
      </w:r>
      <w:r>
        <w:rPr>
          <w:spacing w:val="3"/>
        </w:rPr>
        <w:t>e</w:t>
      </w:r>
      <w:r>
        <w:t>s of</w:t>
      </w:r>
      <w:r>
        <w:rPr>
          <w:spacing w:val="-3"/>
        </w:rPr>
        <w:t xml:space="preserve"> </w:t>
      </w:r>
      <w:r>
        <w:t>enu</w:t>
      </w:r>
      <w:r>
        <w:rPr>
          <w:spacing w:val="-1"/>
        </w:rPr>
        <w:t>m</w:t>
      </w:r>
      <w:r>
        <w:t>erated</w:t>
      </w:r>
      <w:r>
        <w:rPr>
          <w:spacing w:val="-2"/>
        </w:rPr>
        <w:t xml:space="preserve"> </w:t>
      </w:r>
      <w:r>
        <w:rPr>
          <w:spacing w:val="2"/>
        </w:rPr>
        <w:t>t</w:t>
      </w:r>
      <w:r>
        <w:rPr>
          <w:spacing w:val="-4"/>
        </w:rPr>
        <w:t>y</w:t>
      </w:r>
      <w:r>
        <w:t>pes. For</w:t>
      </w:r>
      <w:r>
        <w:rPr>
          <w:spacing w:val="-2"/>
        </w:rPr>
        <w:t xml:space="preserve"> </w:t>
      </w:r>
      <w:r>
        <w:t>e</w:t>
      </w:r>
      <w:r>
        <w:rPr>
          <w:spacing w:val="-1"/>
        </w:rPr>
        <w:t>x</w:t>
      </w:r>
      <w:r>
        <w:rPr>
          <w:spacing w:val="3"/>
        </w:rPr>
        <w:t>a</w:t>
      </w:r>
      <w:r>
        <w:rPr>
          <w:spacing w:val="-1"/>
        </w:rPr>
        <w:t>m</w:t>
      </w:r>
      <w:r>
        <w:t>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estError As String</w:t>
      </w:r>
    </w:p>
    <w:p w:rsidR="000A6564" w:rsidRDefault="000A6564" w:rsidP="007D79A5">
      <w:pPr>
        <w:pStyle w:val="DP-HeadingB"/>
      </w:pPr>
      <w:bookmarkStart w:id="748" w:name="_Toc293915034"/>
      <w:r>
        <w:t>Tags</w:t>
      </w:r>
      <w:r>
        <w:rPr>
          <w:spacing w:val="-20"/>
        </w:rPr>
        <w:t xml:space="preserve"> </w:t>
      </w:r>
      <w:r>
        <w:rPr>
          <w:spacing w:val="-2"/>
        </w:rPr>
        <w:t>f</w:t>
      </w:r>
      <w:r>
        <w:rPr>
          <w:spacing w:val="1"/>
        </w:rPr>
        <w:t>o</w:t>
      </w:r>
      <w:r>
        <w:t xml:space="preserve">r </w:t>
      </w:r>
      <w:r>
        <w:rPr>
          <w:spacing w:val="-2"/>
        </w:rPr>
        <w:t>c</w:t>
      </w:r>
      <w:r>
        <w:rPr>
          <w:spacing w:val="1"/>
        </w:rPr>
        <w:t>l</w:t>
      </w:r>
      <w:r>
        <w:t>asses</w:t>
      </w:r>
      <w:r>
        <w:rPr>
          <w:spacing w:val="-3"/>
        </w:rPr>
        <w:t xml:space="preserve"> </w:t>
      </w:r>
      <w:r>
        <w:t>and user-d</w:t>
      </w:r>
      <w:r>
        <w:rPr>
          <w:spacing w:val="-2"/>
        </w:rPr>
        <w:t>e</w:t>
      </w:r>
      <w:r>
        <w:t>fin</w:t>
      </w:r>
      <w:r>
        <w:rPr>
          <w:spacing w:val="-2"/>
        </w:rPr>
        <w:t>e</w:t>
      </w:r>
      <w:r>
        <w:t>d ty</w:t>
      </w:r>
      <w:r>
        <w:rPr>
          <w:spacing w:val="-3"/>
        </w:rPr>
        <w:t>p</w:t>
      </w:r>
      <w:r>
        <w:t>es</w:t>
      </w:r>
      <w:bookmarkEnd w:id="748"/>
    </w:p>
    <w:p w:rsidR="000A6564" w:rsidRPr="008D752F" w:rsidRDefault="000A6564" w:rsidP="008D752F">
      <w:pPr>
        <w:pStyle w:val="DP-Bodytext"/>
      </w:pPr>
      <w:r w:rsidRPr="008D752F">
        <w:t>A class defines a user-defined object. Because these invent a new data type, you will need to invent a new tag for the object. You can add a BaseName to the tag to spell out the abbreviation indicated by the tag. User-defined types are considered a simple class with only properties, but in all other ways are used the same as class modules. For example:</w:t>
      </w:r>
    </w:p>
    <w:p w:rsidR="000A6564" w:rsidRDefault="000A6564" w:rsidP="00922AE1">
      <w:pPr>
        <w:pStyle w:val="DP-Bodytext"/>
        <w:rPr>
          <w:rFonts w:ascii="Courier New" w:hAnsi="Courier New" w:cs="Courier New"/>
          <w:sz w:val="18"/>
          <w:szCs w:val="18"/>
        </w:rPr>
      </w:pPr>
      <w:proofErr w:type="gramStart"/>
      <w:r>
        <w:rPr>
          <w:rFonts w:ascii="Courier New" w:hAnsi="Courier New" w:cs="Courier New"/>
          <w:sz w:val="18"/>
          <w:szCs w:val="18"/>
        </w:rPr>
        <w:t>gphGlyph</w:t>
      </w:r>
      <w:proofErr w:type="gramEnd"/>
      <w:r>
        <w:rPr>
          <w:rFonts w:ascii="Courier New" w:hAnsi="Courier New" w:cs="Courier New"/>
          <w:sz w:val="18"/>
          <w:szCs w:val="18"/>
        </w:rPr>
        <w:t xml:space="preserve"> </w:t>
      </w:r>
      <w:r w:rsidR="00922AE1">
        <w:rPr>
          <w:rFonts w:ascii="Courier New" w:hAnsi="Courier New" w:cs="Courier New"/>
          <w:sz w:val="18"/>
          <w:szCs w:val="18"/>
        </w:rPr>
        <w:br/>
      </w:r>
      <w:r>
        <w:rPr>
          <w:rFonts w:ascii="Courier New" w:hAnsi="Courier New" w:cs="Courier New"/>
          <w:sz w:val="18"/>
          <w:szCs w:val="18"/>
        </w:rPr>
        <w:t>edtEdit</w:t>
      </w:r>
      <w:r w:rsidR="00922AE1">
        <w:rPr>
          <w:rFonts w:ascii="Courier New" w:hAnsi="Courier New" w:cs="Courier New"/>
          <w:sz w:val="18"/>
          <w:szCs w:val="18"/>
        </w:rPr>
        <w:br/>
      </w: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Type grbGrabber</w:t>
      </w:r>
    </w:p>
    <w:p w:rsidR="000A6564" w:rsidRPr="008D752F" w:rsidRDefault="000A6564" w:rsidP="008D752F">
      <w:pPr>
        <w:pStyle w:val="DP-Bodytext"/>
      </w:pPr>
      <w:r w:rsidRPr="008D752F">
        <w:t>You then define variables to refer to instances of the class using the same tag: For example: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 xml:space="preserve">gphNext As New gphGlyph </w:t>
      </w:r>
      <w:r w:rsidR="00922AE1">
        <w:rPr>
          <w:rFonts w:ascii="Courier New" w:hAnsi="Courier New" w:cs="Courier New"/>
          <w:sz w:val="18"/>
          <w:szCs w:val="18"/>
        </w:rPr>
        <w:br/>
      </w:r>
      <w:r>
        <w:rPr>
          <w:rFonts w:ascii="Courier New" w:hAnsi="Courier New" w:cs="Courier New"/>
          <w:sz w:val="18"/>
          <w:szCs w:val="18"/>
        </w:rPr>
        <w:t xml:space="preserve">Dim edtCurrent as edtEdit </w:t>
      </w:r>
      <w:r w:rsidR="00922AE1">
        <w:rPr>
          <w:rFonts w:ascii="Courier New" w:hAnsi="Courier New" w:cs="Courier New"/>
          <w:sz w:val="18"/>
          <w:szCs w:val="18"/>
        </w:rPr>
        <w:br/>
      </w:r>
      <w:r>
        <w:rPr>
          <w:rFonts w:ascii="Courier New" w:hAnsi="Courier New" w:cs="Courier New"/>
          <w:sz w:val="18"/>
          <w:szCs w:val="18"/>
        </w:rPr>
        <w:t>Dim grbHandle as grbGrabber</w:t>
      </w:r>
    </w:p>
    <w:p w:rsidR="000A6564" w:rsidRDefault="000A6564" w:rsidP="007D79A5">
      <w:pPr>
        <w:pStyle w:val="DP-HeadingB"/>
      </w:pPr>
      <w:bookmarkStart w:id="749" w:name="_Toc293915035"/>
      <w:r>
        <w:t>Poly</w:t>
      </w:r>
      <w:r>
        <w:rPr>
          <w:spacing w:val="-3"/>
        </w:rPr>
        <w:t>m</w:t>
      </w:r>
      <w:r>
        <w:rPr>
          <w:spacing w:val="1"/>
        </w:rPr>
        <w:t>o</w:t>
      </w:r>
      <w:r>
        <w:t>rphism</w:t>
      </w:r>
      <w:bookmarkEnd w:id="749"/>
    </w:p>
    <w:p w:rsidR="000A6564" w:rsidRPr="008D752F" w:rsidRDefault="000A6564" w:rsidP="008D752F">
      <w:pPr>
        <w:pStyle w:val="DP-Bodytext"/>
      </w:pPr>
      <w:r w:rsidRPr="008D752F">
        <w:t>In VBA, you use the Implements statement to derive classes from a base class. The tag for the derived class should use the same tag as the base class. The derived classes, though, should use a different BaseName from the base class. For example:</w:t>
      </w:r>
    </w:p>
    <w:p w:rsidR="000A6564" w:rsidRDefault="000A6564" w:rsidP="00922AE1">
      <w:pPr>
        <w:pStyle w:val="DP-Bodytext"/>
        <w:rPr>
          <w:rFonts w:ascii="Courier New" w:hAnsi="Courier New" w:cs="Courier New"/>
          <w:sz w:val="18"/>
          <w:szCs w:val="18"/>
        </w:rPr>
      </w:pPr>
      <w:proofErr w:type="gramStart"/>
      <w:r>
        <w:rPr>
          <w:rFonts w:ascii="Courier New" w:hAnsi="Courier New" w:cs="Courier New"/>
          <w:sz w:val="18"/>
          <w:szCs w:val="18"/>
        </w:rPr>
        <w:t>anmAnimal</w:t>
      </w:r>
      <w:proofErr w:type="gramEnd"/>
      <w:r>
        <w:rPr>
          <w:rFonts w:ascii="Courier New" w:hAnsi="Courier New" w:cs="Courier New"/>
          <w:spacing w:val="12"/>
          <w:sz w:val="18"/>
          <w:szCs w:val="18"/>
        </w:rPr>
        <w:t xml:space="preserve"> </w:t>
      </w:r>
      <w:r>
        <w:rPr>
          <w:rFonts w:ascii="Courier New" w:hAnsi="Courier New" w:cs="Courier New"/>
          <w:sz w:val="18"/>
          <w:szCs w:val="18"/>
        </w:rPr>
        <w:t>(base class)</w:t>
      </w:r>
      <w:r w:rsidR="00922AE1">
        <w:rPr>
          <w:rFonts w:ascii="Courier New" w:hAnsi="Courier New" w:cs="Courier New"/>
          <w:sz w:val="18"/>
          <w:szCs w:val="18"/>
        </w:rPr>
        <w:br/>
      </w:r>
      <w:r>
        <w:rPr>
          <w:rFonts w:ascii="Courier New" w:hAnsi="Courier New" w:cs="Courier New"/>
          <w:sz w:val="18"/>
          <w:szCs w:val="18"/>
        </w:rPr>
        <w:t>anmZebra</w:t>
      </w:r>
      <w:r>
        <w:rPr>
          <w:rFonts w:ascii="Courier New" w:hAnsi="Courier New" w:cs="Courier New"/>
          <w:spacing w:val="12"/>
          <w:sz w:val="18"/>
          <w:szCs w:val="18"/>
        </w:rPr>
        <w:t xml:space="preserve"> </w:t>
      </w:r>
      <w:r>
        <w:rPr>
          <w:rFonts w:ascii="Courier New" w:hAnsi="Courier New" w:cs="Courier New"/>
          <w:sz w:val="18"/>
          <w:szCs w:val="18"/>
        </w:rPr>
        <w:t>(derived class of anmAnimal)</w:t>
      </w:r>
      <w:r w:rsidR="00922AE1">
        <w:rPr>
          <w:rFonts w:ascii="Courier New" w:hAnsi="Courier New" w:cs="Courier New"/>
          <w:sz w:val="18"/>
          <w:szCs w:val="18"/>
        </w:rPr>
        <w:br/>
      </w:r>
      <w:r>
        <w:rPr>
          <w:rFonts w:ascii="Courier New" w:hAnsi="Courier New" w:cs="Courier New"/>
          <w:sz w:val="18"/>
          <w:szCs w:val="18"/>
        </w:rPr>
        <w:t>anmElephant</w:t>
      </w:r>
      <w:r>
        <w:rPr>
          <w:rFonts w:ascii="Courier New" w:hAnsi="Courier New" w:cs="Courier New"/>
          <w:spacing w:val="12"/>
          <w:sz w:val="18"/>
          <w:szCs w:val="18"/>
        </w:rPr>
        <w:t xml:space="preserve"> </w:t>
      </w:r>
      <w:r>
        <w:rPr>
          <w:rFonts w:ascii="Courier New" w:hAnsi="Courier New" w:cs="Courier New"/>
          <w:sz w:val="18"/>
          <w:szCs w:val="18"/>
        </w:rPr>
        <w:t>(derived class of anmAnimal)</w:t>
      </w:r>
    </w:p>
    <w:p w:rsidR="000A6564" w:rsidRPr="008D752F" w:rsidRDefault="000A6564" w:rsidP="008D752F">
      <w:pPr>
        <w:pStyle w:val="DP-Bodytext"/>
      </w:pPr>
      <w:r w:rsidRPr="008D752F">
        <w:t>This logic of naming derived classes is used with forms, which are all derived from the pre-defined Form base class and use the frm tag. If a variable is defined to be of the type of the base class, then use the tag, as usual. For example: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 xml:space="preserve">anmArbitrary </w:t>
      </w:r>
      <w:proofErr w:type="gramStart"/>
      <w:r>
        <w:rPr>
          <w:rFonts w:ascii="Courier New" w:hAnsi="Courier New" w:cs="Courier New"/>
          <w:sz w:val="18"/>
          <w:szCs w:val="18"/>
        </w:rPr>
        <w:t>As</w:t>
      </w:r>
      <w:proofErr w:type="gramEnd"/>
      <w:r>
        <w:rPr>
          <w:rFonts w:ascii="Courier New" w:hAnsi="Courier New" w:cs="Courier New"/>
          <w:sz w:val="18"/>
          <w:szCs w:val="18"/>
        </w:rPr>
        <w:t xml:space="preserve"> anmAnimal</w:t>
      </w:r>
      <w:r w:rsidR="00922AE1">
        <w:rPr>
          <w:rFonts w:ascii="Courier New" w:hAnsi="Courier New" w:cs="Courier New"/>
          <w:sz w:val="18"/>
          <w:szCs w:val="18"/>
        </w:rPr>
        <w:br/>
      </w: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frmNew As Form</w:t>
      </w:r>
    </w:p>
    <w:p w:rsidR="000A6564" w:rsidRPr="008D752F" w:rsidRDefault="000A6564" w:rsidP="008D752F">
      <w:pPr>
        <w:pStyle w:val="DP-Bodytext"/>
      </w:pPr>
      <w:r w:rsidRPr="008D752F">
        <w:t>On the other hand, if you define a variable as an instance of a derived class, include the complete derived class name in the variable name. For example:</w:t>
      </w:r>
    </w:p>
    <w:p w:rsidR="000A6564" w:rsidRDefault="000A6564" w:rsidP="00922AE1">
      <w:pPr>
        <w:pStyle w:val="DP-Bodytext"/>
        <w:rPr>
          <w:rFonts w:ascii="Courier New" w:hAnsi="Courier New" w:cs="Courier New"/>
          <w:sz w:val="18"/>
          <w:szCs w:val="18"/>
        </w:rPr>
      </w:pPr>
      <w:r>
        <w:rPr>
          <w:rFonts w:ascii="Courier New" w:hAnsi="Courier New" w:cs="Courier New"/>
          <w:sz w:val="18"/>
          <w:szCs w:val="18"/>
        </w:rPr>
        <w:lastRenderedPageBreak/>
        <w:t>Dim</w:t>
      </w:r>
      <w:r>
        <w:rPr>
          <w:rFonts w:ascii="Courier New" w:hAnsi="Courier New" w:cs="Courier New"/>
          <w:spacing w:val="12"/>
          <w:sz w:val="18"/>
          <w:szCs w:val="18"/>
        </w:rPr>
        <w:t xml:space="preserve"> </w:t>
      </w:r>
      <w:r>
        <w:rPr>
          <w:rFonts w:ascii="Courier New" w:hAnsi="Courier New" w:cs="Courier New"/>
          <w:sz w:val="18"/>
          <w:szCs w:val="18"/>
        </w:rPr>
        <w:t xml:space="preserve">anmZebraInstance </w:t>
      </w:r>
      <w:proofErr w:type="gramStart"/>
      <w:r>
        <w:rPr>
          <w:rFonts w:ascii="Courier New" w:hAnsi="Courier New" w:cs="Courier New"/>
          <w:sz w:val="18"/>
          <w:szCs w:val="18"/>
        </w:rPr>
        <w:t>As</w:t>
      </w:r>
      <w:proofErr w:type="gramEnd"/>
      <w:r>
        <w:rPr>
          <w:rFonts w:ascii="Courier New" w:hAnsi="Courier New" w:cs="Courier New"/>
          <w:sz w:val="18"/>
          <w:szCs w:val="18"/>
        </w:rPr>
        <w:t xml:space="preserve"> anmZebra</w:t>
      </w:r>
      <w:r w:rsidR="00922AE1">
        <w:rPr>
          <w:rFonts w:ascii="Courier New" w:hAnsi="Courier New" w:cs="Courier New"/>
          <w:sz w:val="18"/>
          <w:szCs w:val="18"/>
        </w:rPr>
        <w:br/>
      </w: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anmElephantExample As anmElephant</w:t>
      </w:r>
      <w:r w:rsidR="00922AE1">
        <w:rPr>
          <w:rFonts w:ascii="Courier New" w:hAnsi="Courier New" w:cs="Courier New"/>
          <w:sz w:val="18"/>
          <w:szCs w:val="18"/>
        </w:rPr>
        <w:br/>
      </w: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frmCustomerData As frmCustomer</w:t>
      </w:r>
    </w:p>
    <w:p w:rsidR="000A6564" w:rsidRDefault="000A6564" w:rsidP="007D79A5">
      <w:pPr>
        <w:pStyle w:val="DP-HeadingA"/>
      </w:pPr>
      <w:bookmarkStart w:id="750" w:name="_Toc293915036"/>
      <w:r>
        <w:t>Construct</w:t>
      </w:r>
      <w:r>
        <w:rPr>
          <w:spacing w:val="3"/>
        </w:rPr>
        <w:t>i</w:t>
      </w:r>
      <w:r>
        <w:t>ng</w:t>
      </w:r>
      <w:r>
        <w:rPr>
          <w:spacing w:val="-16"/>
        </w:rPr>
        <w:t xml:space="preserve"> </w:t>
      </w:r>
      <w:r>
        <w:t>Proce</w:t>
      </w:r>
      <w:r>
        <w:rPr>
          <w:spacing w:val="3"/>
        </w:rPr>
        <w:t>d</w:t>
      </w:r>
      <w:r>
        <w:t>ures</w:t>
      </w:r>
      <w:bookmarkEnd w:id="750"/>
    </w:p>
    <w:p w:rsidR="000A6564" w:rsidRPr="008D752F" w:rsidRDefault="000A6564" w:rsidP="008D752F">
      <w:pPr>
        <w:pStyle w:val="DP-Bodytext"/>
      </w:pPr>
      <w:r w:rsidRPr="008D752F">
        <w:t>VBA procedures require you to name various items: procedure names, parameters, and labels. These objects are described in the following sections.</w:t>
      </w:r>
    </w:p>
    <w:p w:rsidR="000A6564" w:rsidRDefault="000A6564" w:rsidP="007D79A5">
      <w:pPr>
        <w:pStyle w:val="DP-HeadingB"/>
      </w:pPr>
      <w:bookmarkStart w:id="751" w:name="_Toc293915037"/>
      <w:r>
        <w:t>Const</w:t>
      </w:r>
      <w:r>
        <w:rPr>
          <w:spacing w:val="-2"/>
        </w:rPr>
        <w:t>r</w:t>
      </w:r>
      <w:r>
        <w:t>uc</w:t>
      </w:r>
      <w:r>
        <w:rPr>
          <w:spacing w:val="-2"/>
        </w:rPr>
        <w:t>t</w:t>
      </w:r>
      <w:r>
        <w:t>ing P</w:t>
      </w:r>
      <w:r>
        <w:rPr>
          <w:spacing w:val="-2"/>
        </w:rPr>
        <w:t>r</w:t>
      </w:r>
      <w:r>
        <w:t>oced</w:t>
      </w:r>
      <w:r>
        <w:rPr>
          <w:spacing w:val="-3"/>
        </w:rPr>
        <w:t>u</w:t>
      </w:r>
      <w:r>
        <w:t>re Na</w:t>
      </w:r>
      <w:r>
        <w:rPr>
          <w:spacing w:val="-3"/>
        </w:rPr>
        <w:t>m</w:t>
      </w:r>
      <w:r>
        <w:t>es</w:t>
      </w:r>
      <w:bookmarkEnd w:id="751"/>
    </w:p>
    <w:p w:rsidR="000A6564" w:rsidRPr="008D752F" w:rsidRDefault="000A6564" w:rsidP="007F1BFE">
      <w:pPr>
        <w:pStyle w:val="DP-Bodytext"/>
      </w:pPr>
      <w:r w:rsidRPr="008D752F">
        <w:t>VBA names event procedures, and you cannot change them. You should use the capitalization defined by the system. For user-defined procedure names, capitalize the first letter of each word in the name. For example:</w:t>
      </w:r>
    </w:p>
    <w:p w:rsidR="000A6564" w:rsidRDefault="000A6564" w:rsidP="007F1BFE">
      <w:pPr>
        <w:widowControl w:val="0"/>
        <w:autoSpaceDE w:val="0"/>
        <w:autoSpaceDN w:val="0"/>
        <w:adjustRightInd w:val="0"/>
        <w:ind w:right="6421"/>
        <w:rPr>
          <w:rFonts w:ascii="Courier New" w:hAnsi="Courier New" w:cs="Courier New"/>
          <w:sz w:val="18"/>
          <w:szCs w:val="18"/>
        </w:rPr>
      </w:pPr>
      <w:proofErr w:type="gramStart"/>
      <w:r>
        <w:rPr>
          <w:rFonts w:ascii="Courier New" w:hAnsi="Courier New" w:cs="Courier New"/>
          <w:sz w:val="18"/>
          <w:szCs w:val="18"/>
        </w:rPr>
        <w:t>cmdOK_Click</w:t>
      </w:r>
      <w:proofErr w:type="gramEnd"/>
      <w:r>
        <w:rPr>
          <w:rFonts w:ascii="Courier New" w:hAnsi="Courier New" w:cs="Courier New"/>
          <w:sz w:val="18"/>
          <w:szCs w:val="18"/>
        </w:rPr>
        <w:t xml:space="preserve"> </w:t>
      </w:r>
      <w:r w:rsidR="00922AE1">
        <w:rPr>
          <w:rFonts w:ascii="Courier New" w:hAnsi="Courier New" w:cs="Courier New"/>
          <w:sz w:val="18"/>
          <w:szCs w:val="18"/>
        </w:rPr>
        <w:br/>
      </w:r>
      <w:r>
        <w:rPr>
          <w:rFonts w:ascii="Courier New" w:hAnsi="Courier New" w:cs="Courier New"/>
          <w:sz w:val="18"/>
          <w:szCs w:val="18"/>
        </w:rPr>
        <w:t xml:space="preserve">GetTitleBarString </w:t>
      </w:r>
      <w:r w:rsidR="00922AE1">
        <w:rPr>
          <w:rFonts w:ascii="Courier New" w:hAnsi="Courier New" w:cs="Courier New"/>
          <w:sz w:val="18"/>
          <w:szCs w:val="18"/>
        </w:rPr>
        <w:br/>
      </w:r>
      <w:r>
        <w:rPr>
          <w:rFonts w:ascii="Courier New" w:hAnsi="Courier New" w:cs="Courier New"/>
          <w:sz w:val="18"/>
          <w:szCs w:val="18"/>
        </w:rPr>
        <w:t>PerformInitialization</w:t>
      </w:r>
    </w:p>
    <w:p w:rsidR="000A6564" w:rsidRPr="008D752F" w:rsidRDefault="000A6564" w:rsidP="007F1BFE">
      <w:pPr>
        <w:pStyle w:val="DP-Bodytext"/>
      </w:pPr>
      <w:r w:rsidRPr="008D752F">
        <w:t>Procedures should always have a scope keyword, Public or Private, when they are declared. For example:</w:t>
      </w:r>
    </w:p>
    <w:p w:rsidR="000A6564" w:rsidRDefault="000A6564" w:rsidP="007F1BFE">
      <w:pPr>
        <w:widowControl w:val="0"/>
        <w:autoSpaceDE w:val="0"/>
        <w:autoSpaceDN w:val="0"/>
        <w:adjustRightInd w:val="0"/>
        <w:rPr>
          <w:rFonts w:ascii="Courier New" w:hAnsi="Courier New" w:cs="Courier New"/>
          <w:sz w:val="18"/>
          <w:szCs w:val="18"/>
        </w:rPr>
      </w:pP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 xml:space="preserve">Function </w:t>
      </w:r>
      <w:proofErr w:type="gramStart"/>
      <w:r>
        <w:rPr>
          <w:rFonts w:ascii="Courier New" w:hAnsi="Courier New" w:cs="Courier New"/>
          <w:sz w:val="18"/>
          <w:szCs w:val="18"/>
        </w:rPr>
        <w:t>GetTitleBarString(</w:t>
      </w:r>
      <w:proofErr w:type="gramEnd"/>
      <w:r>
        <w:rPr>
          <w:rFonts w:ascii="Courier New" w:hAnsi="Courier New" w:cs="Courier New"/>
          <w:sz w:val="18"/>
          <w:szCs w:val="18"/>
        </w:rPr>
        <w:t>) As String</w:t>
      </w:r>
      <w:r w:rsidR="00922AE1">
        <w:rPr>
          <w:rFonts w:ascii="Courier New" w:hAnsi="Courier New" w:cs="Courier New"/>
          <w:sz w:val="18"/>
          <w:szCs w:val="18"/>
        </w:rPr>
        <w:br/>
      </w:r>
      <w:r>
        <w:rPr>
          <w:rFonts w:ascii="Courier New" w:hAnsi="Courier New" w:cs="Courier New"/>
          <w:sz w:val="18"/>
          <w:szCs w:val="18"/>
        </w:rPr>
        <w:t>Private</w:t>
      </w:r>
      <w:r>
        <w:rPr>
          <w:rFonts w:ascii="Courier New" w:hAnsi="Courier New" w:cs="Courier New"/>
          <w:spacing w:val="12"/>
          <w:sz w:val="18"/>
          <w:szCs w:val="18"/>
        </w:rPr>
        <w:t xml:space="preserve"> </w:t>
      </w:r>
      <w:r>
        <w:rPr>
          <w:rFonts w:ascii="Courier New" w:hAnsi="Courier New" w:cs="Courier New"/>
          <w:sz w:val="18"/>
          <w:szCs w:val="18"/>
        </w:rPr>
        <w:t>Sub PerformInitialization</w:t>
      </w:r>
    </w:p>
    <w:p w:rsidR="000A6564" w:rsidRDefault="000A6564" w:rsidP="007D79A5">
      <w:pPr>
        <w:pStyle w:val="DP-HeadingB"/>
      </w:pPr>
      <w:bookmarkStart w:id="752" w:name="_Toc293915038"/>
      <w:r>
        <w:t>Na</w:t>
      </w:r>
      <w:r>
        <w:rPr>
          <w:spacing w:val="-3"/>
        </w:rPr>
        <w:t>m</w:t>
      </w:r>
      <w:r>
        <w:rPr>
          <w:spacing w:val="1"/>
        </w:rPr>
        <w:t>i</w:t>
      </w:r>
      <w:r>
        <w:t>ng Pa</w:t>
      </w:r>
      <w:r>
        <w:rPr>
          <w:spacing w:val="-2"/>
        </w:rPr>
        <w:t>r</w:t>
      </w:r>
      <w:r>
        <w:rPr>
          <w:spacing w:val="1"/>
        </w:rPr>
        <w:t>a</w:t>
      </w:r>
      <w:r>
        <w:rPr>
          <w:spacing w:val="-3"/>
        </w:rPr>
        <w:t>m</w:t>
      </w:r>
      <w:r>
        <w:t>eters</w:t>
      </w:r>
      <w:bookmarkEnd w:id="752"/>
    </w:p>
    <w:p w:rsidR="000A6564" w:rsidRPr="008D752F" w:rsidRDefault="000A6564" w:rsidP="007F1BFE">
      <w:pPr>
        <w:pStyle w:val="DP-Bodytext"/>
      </w:pPr>
      <w:r w:rsidRPr="008D752F">
        <w:t>You should prefix all parameters in a procedure definition with ByVal or ByRef, even though ByRef is optional and redundant. Procedure parameters are named the same as simple variables of the same type, except that arguments passed by reference use the prefix “r.” For example:</w:t>
      </w:r>
    </w:p>
    <w:p w:rsidR="000A6564" w:rsidRDefault="000A6564" w:rsidP="007F1BFE">
      <w:pPr>
        <w:widowControl w:val="0"/>
        <w:autoSpaceDE w:val="0"/>
        <w:autoSpaceDN w:val="0"/>
        <w:adjustRightInd w:val="0"/>
        <w:ind w:right="805"/>
        <w:rPr>
          <w:rFonts w:ascii="Courier New" w:hAnsi="Courier New" w:cs="Courier New"/>
          <w:sz w:val="18"/>
          <w:szCs w:val="18"/>
        </w:rPr>
      </w:pPr>
      <w:r>
        <w:rPr>
          <w:rFonts w:ascii="Courier New" w:hAnsi="Courier New" w:cs="Courier New"/>
          <w:sz w:val="18"/>
          <w:szCs w:val="18"/>
        </w:rPr>
        <w:t>Public</w:t>
      </w:r>
      <w:r>
        <w:rPr>
          <w:rFonts w:ascii="Courier New" w:hAnsi="Courier New" w:cs="Courier New"/>
          <w:spacing w:val="12"/>
          <w:sz w:val="18"/>
          <w:szCs w:val="18"/>
        </w:rPr>
        <w:t xml:space="preserve"> </w:t>
      </w:r>
      <w:r>
        <w:rPr>
          <w:rFonts w:ascii="Courier New" w:hAnsi="Courier New" w:cs="Courier New"/>
          <w:sz w:val="18"/>
          <w:szCs w:val="18"/>
        </w:rPr>
        <w:t>Sub TestValue(ByVal intInput As Integer, ByRef rlngOutput As Long)</w:t>
      </w:r>
      <w:r w:rsidR="00922AE1">
        <w:rPr>
          <w:rFonts w:ascii="Courier New" w:hAnsi="Courier New" w:cs="Courier New"/>
          <w:sz w:val="18"/>
          <w:szCs w:val="18"/>
        </w:rPr>
        <w:br/>
      </w:r>
      <w:r>
        <w:rPr>
          <w:rFonts w:ascii="Courier New" w:hAnsi="Courier New" w:cs="Courier New"/>
          <w:sz w:val="18"/>
          <w:szCs w:val="18"/>
        </w:rPr>
        <w:t>Private Function GetReturnValue(ByVal strKey As String, _</w:t>
      </w:r>
      <w:r w:rsidR="00922AE1">
        <w:rPr>
          <w:rFonts w:ascii="Courier New" w:hAnsi="Courier New" w:cs="Courier New"/>
          <w:sz w:val="18"/>
          <w:szCs w:val="18"/>
        </w:rPr>
        <w:br/>
      </w:r>
      <w:r>
        <w:rPr>
          <w:rFonts w:ascii="Courier New" w:hAnsi="Courier New" w:cs="Courier New"/>
          <w:sz w:val="18"/>
          <w:szCs w:val="18"/>
        </w:rPr>
        <w:t>ByRef</w:t>
      </w:r>
      <w:r>
        <w:rPr>
          <w:rFonts w:ascii="Courier New" w:hAnsi="Courier New" w:cs="Courier New"/>
          <w:spacing w:val="12"/>
          <w:sz w:val="18"/>
          <w:szCs w:val="18"/>
        </w:rPr>
        <w:t xml:space="preserve"> </w:t>
      </w:r>
      <w:r>
        <w:rPr>
          <w:rFonts w:ascii="Courier New" w:hAnsi="Courier New" w:cs="Courier New"/>
          <w:sz w:val="18"/>
          <w:szCs w:val="18"/>
        </w:rPr>
        <w:t>rgph As Glyph) As Boolean</w:t>
      </w:r>
    </w:p>
    <w:p w:rsidR="000A6564" w:rsidRDefault="000A6564" w:rsidP="007F1BFE">
      <w:pPr>
        <w:pStyle w:val="DP-HeadingB"/>
      </w:pPr>
      <w:bookmarkStart w:id="753" w:name="_Toc293915039"/>
      <w:r>
        <w:t>Na</w:t>
      </w:r>
      <w:r>
        <w:rPr>
          <w:spacing w:val="-3"/>
        </w:rPr>
        <w:t>m</w:t>
      </w:r>
      <w:r>
        <w:rPr>
          <w:spacing w:val="1"/>
        </w:rPr>
        <w:t>i</w:t>
      </w:r>
      <w:r>
        <w:t>ng La</w:t>
      </w:r>
      <w:r>
        <w:rPr>
          <w:spacing w:val="-3"/>
        </w:rPr>
        <w:t>b</w:t>
      </w:r>
      <w:r>
        <w:t>els</w:t>
      </w:r>
      <w:bookmarkEnd w:id="753"/>
    </w:p>
    <w:p w:rsidR="000A6564" w:rsidRPr="008D752F" w:rsidRDefault="000A6564" w:rsidP="007F1BFE">
      <w:pPr>
        <w:pStyle w:val="DP-Bodytext"/>
      </w:pPr>
      <w:r w:rsidRPr="008D752F">
        <w:t>Labels are named using upper and lower case, capitalizing the first letter of each word. For example:</w:t>
      </w:r>
    </w:p>
    <w:p w:rsidR="000A6564" w:rsidRDefault="000A6564" w:rsidP="007F1BFE">
      <w:pPr>
        <w:pStyle w:val="DP-Bodytext"/>
        <w:rPr>
          <w:rFonts w:ascii="Courier New" w:hAnsi="Courier New" w:cs="Courier New"/>
          <w:sz w:val="18"/>
          <w:szCs w:val="18"/>
        </w:rPr>
      </w:pPr>
      <w:r>
        <w:rPr>
          <w:rFonts w:ascii="Courier New" w:hAnsi="Courier New" w:cs="Courier New"/>
          <w:sz w:val="18"/>
          <w:szCs w:val="18"/>
        </w:rPr>
        <w:t>ErrorHandler</w:t>
      </w:r>
      <w:proofErr w:type="gramStart"/>
      <w:r>
        <w:rPr>
          <w:rFonts w:ascii="Courier New" w:hAnsi="Courier New" w:cs="Courier New"/>
          <w:sz w:val="18"/>
          <w:szCs w:val="18"/>
        </w:rPr>
        <w:t>:</w:t>
      </w:r>
      <w:proofErr w:type="gramEnd"/>
      <w:r w:rsidR="00922AE1">
        <w:rPr>
          <w:rFonts w:ascii="Courier New" w:hAnsi="Courier New" w:cs="Courier New"/>
          <w:sz w:val="18"/>
          <w:szCs w:val="18"/>
        </w:rPr>
        <w:br/>
      </w:r>
      <w:r>
        <w:rPr>
          <w:rFonts w:ascii="Courier New" w:hAnsi="Courier New" w:cs="Courier New"/>
          <w:sz w:val="18"/>
          <w:szCs w:val="18"/>
        </w:rPr>
        <w:t>ExitProcedure:</w:t>
      </w:r>
    </w:p>
    <w:p w:rsidR="000A6564" w:rsidRDefault="000A6564" w:rsidP="007F1BFE">
      <w:pPr>
        <w:pStyle w:val="DP-HeadingA"/>
      </w:pPr>
      <w:bookmarkStart w:id="754" w:name="_Toc293915040"/>
      <w:r>
        <w:t>Prefixes</w:t>
      </w:r>
      <w:bookmarkEnd w:id="754"/>
    </w:p>
    <w:p w:rsidR="000A6564" w:rsidRPr="008D752F" w:rsidRDefault="000A6564" w:rsidP="007F1BFE">
      <w:pPr>
        <w:pStyle w:val="DP-Bodytext"/>
      </w:pPr>
      <w:r w:rsidRPr="008D752F">
        <w:t>Prefixes modify an object tag to indicate more information about an object.</w:t>
      </w:r>
    </w:p>
    <w:p w:rsidR="000A6564" w:rsidRDefault="000A6564" w:rsidP="007F1BFE">
      <w:pPr>
        <w:pStyle w:val="DP-HeadingB"/>
      </w:pPr>
      <w:bookmarkStart w:id="755" w:name="_Toc293915041"/>
      <w:r>
        <w:t>Arrays</w:t>
      </w:r>
      <w:r>
        <w:rPr>
          <w:spacing w:val="-23"/>
        </w:rPr>
        <w:t xml:space="preserve"> </w:t>
      </w:r>
      <w:r>
        <w:t>of Obje</w:t>
      </w:r>
      <w:r>
        <w:rPr>
          <w:spacing w:val="-2"/>
        </w:rPr>
        <w:t>c</w:t>
      </w:r>
      <w:r>
        <w:t>ts Pre</w:t>
      </w:r>
      <w:r>
        <w:rPr>
          <w:spacing w:val="-2"/>
        </w:rPr>
        <w:t>f</w:t>
      </w:r>
      <w:r>
        <w:t>ix</w:t>
      </w:r>
      <w:bookmarkEnd w:id="755"/>
    </w:p>
    <w:p w:rsidR="000A6564" w:rsidRPr="008D752F" w:rsidRDefault="000A6564" w:rsidP="007F1BFE">
      <w:pPr>
        <w:pStyle w:val="DP-Bodytext"/>
      </w:pPr>
      <w:r w:rsidRPr="008D752F">
        <w:t>Arrays of an object type use the prefix “a.” For example:</w:t>
      </w:r>
    </w:p>
    <w:p w:rsidR="000A6564" w:rsidRDefault="000A6564" w:rsidP="007F1BFE">
      <w:pPr>
        <w:widowControl w:val="0"/>
        <w:autoSpaceDE w:val="0"/>
        <w:autoSpaceDN w:val="0"/>
        <w:adjustRightInd w:val="0"/>
        <w:ind w:right="7285"/>
        <w:rPr>
          <w:rFonts w:ascii="Courier New" w:hAnsi="Courier New" w:cs="Courier New"/>
          <w:sz w:val="18"/>
          <w:szCs w:val="18"/>
        </w:rPr>
      </w:pPr>
      <w:proofErr w:type="gramStart"/>
      <w:r>
        <w:rPr>
          <w:rFonts w:ascii="Courier New" w:hAnsi="Courier New" w:cs="Courier New"/>
          <w:sz w:val="18"/>
          <w:szCs w:val="18"/>
        </w:rPr>
        <w:t>aintFontSizes</w:t>
      </w:r>
      <w:proofErr w:type="gramEnd"/>
      <w:r>
        <w:rPr>
          <w:rFonts w:ascii="Courier New" w:hAnsi="Courier New" w:cs="Courier New"/>
          <w:sz w:val="18"/>
          <w:szCs w:val="18"/>
        </w:rPr>
        <w:t xml:space="preserve"> </w:t>
      </w:r>
      <w:r w:rsidR="00922AE1">
        <w:rPr>
          <w:rFonts w:ascii="Courier New" w:hAnsi="Courier New" w:cs="Courier New"/>
          <w:sz w:val="18"/>
          <w:szCs w:val="18"/>
        </w:rPr>
        <w:br/>
      </w:r>
      <w:r>
        <w:rPr>
          <w:rFonts w:ascii="Courier New" w:hAnsi="Courier New" w:cs="Courier New"/>
          <w:sz w:val="18"/>
          <w:szCs w:val="18"/>
        </w:rPr>
        <w:t>astrNames</w:t>
      </w:r>
    </w:p>
    <w:p w:rsidR="000A6564" w:rsidRDefault="000A6564" w:rsidP="007F1BFE">
      <w:pPr>
        <w:pStyle w:val="DP-HeadingB"/>
      </w:pPr>
      <w:bookmarkStart w:id="756" w:name="_Toc293915042"/>
      <w:r>
        <w:lastRenderedPageBreak/>
        <w:t>Ind</w:t>
      </w:r>
      <w:r>
        <w:rPr>
          <w:spacing w:val="-2"/>
        </w:rPr>
        <w:t>e</w:t>
      </w:r>
      <w:r>
        <w:t>x Prefix</w:t>
      </w:r>
      <w:bookmarkEnd w:id="756"/>
    </w:p>
    <w:p w:rsidR="000A6564" w:rsidRPr="008D752F" w:rsidRDefault="000A6564" w:rsidP="007F1BFE">
      <w:pPr>
        <w:pStyle w:val="DP-Bodytext"/>
      </w:pPr>
      <w:r w:rsidRPr="008D752F">
        <w:t>You indicate an index into an array by the prefix i, and for consistency the data type should always be a long. You may also use the index prefix to index into other enumerated objects, such as a collection of user-defined classes. For example:</w:t>
      </w:r>
    </w:p>
    <w:p w:rsidR="000A6564" w:rsidRDefault="000A6564" w:rsidP="007F1BFE">
      <w:pPr>
        <w:widowControl w:val="0"/>
        <w:autoSpaceDE w:val="0"/>
        <w:autoSpaceDN w:val="0"/>
        <w:adjustRightInd w:val="0"/>
        <w:ind w:right="6529"/>
        <w:rPr>
          <w:rFonts w:ascii="Courier New" w:hAnsi="Courier New" w:cs="Courier New"/>
          <w:sz w:val="18"/>
          <w:szCs w:val="18"/>
        </w:rPr>
      </w:pPr>
      <w:proofErr w:type="gramStart"/>
      <w:r>
        <w:rPr>
          <w:rFonts w:ascii="Courier New" w:hAnsi="Courier New" w:cs="Courier New"/>
          <w:sz w:val="18"/>
          <w:szCs w:val="18"/>
        </w:rPr>
        <w:t>iaintFontSizes</w:t>
      </w:r>
      <w:proofErr w:type="gramEnd"/>
      <w:r>
        <w:rPr>
          <w:rFonts w:ascii="Courier New" w:hAnsi="Courier New" w:cs="Courier New"/>
          <w:sz w:val="18"/>
          <w:szCs w:val="18"/>
        </w:rPr>
        <w:t xml:space="preserve"> </w:t>
      </w:r>
      <w:r w:rsidR="00922AE1">
        <w:rPr>
          <w:rFonts w:ascii="Courier New" w:hAnsi="Courier New" w:cs="Courier New"/>
          <w:sz w:val="18"/>
          <w:szCs w:val="18"/>
        </w:rPr>
        <w:br/>
      </w:r>
      <w:r>
        <w:rPr>
          <w:rFonts w:ascii="Courier New" w:hAnsi="Courier New" w:cs="Courier New"/>
          <w:sz w:val="18"/>
          <w:szCs w:val="18"/>
        </w:rPr>
        <w:t xml:space="preserve">iastrNames </w:t>
      </w:r>
      <w:r w:rsidR="00922AE1">
        <w:rPr>
          <w:rFonts w:ascii="Courier New" w:hAnsi="Courier New" w:cs="Courier New"/>
          <w:sz w:val="18"/>
          <w:szCs w:val="18"/>
        </w:rPr>
        <w:br/>
      </w:r>
      <w:r>
        <w:rPr>
          <w:rFonts w:ascii="Courier New" w:hAnsi="Courier New" w:cs="Courier New"/>
          <w:sz w:val="18"/>
          <w:szCs w:val="18"/>
        </w:rPr>
        <w:t>igphsGlyphCollection</w:t>
      </w:r>
    </w:p>
    <w:p w:rsidR="000A6564" w:rsidRDefault="000A6564" w:rsidP="007F1BFE">
      <w:pPr>
        <w:pStyle w:val="DP-HeadingB"/>
      </w:pPr>
      <w:bookmarkStart w:id="757" w:name="_Toc293915043"/>
      <w:r>
        <w:t>Prefixes</w:t>
      </w:r>
      <w:r>
        <w:rPr>
          <w:spacing w:val="-20"/>
        </w:rPr>
        <w:t xml:space="preserve"> </w:t>
      </w:r>
      <w:r>
        <w:rPr>
          <w:spacing w:val="-2"/>
        </w:rPr>
        <w:t>f</w:t>
      </w:r>
      <w:r>
        <w:rPr>
          <w:spacing w:val="1"/>
        </w:rPr>
        <w:t>o</w:t>
      </w:r>
      <w:r>
        <w:t>r S</w:t>
      </w:r>
      <w:r>
        <w:rPr>
          <w:spacing w:val="-2"/>
        </w:rPr>
        <w:t>c</w:t>
      </w:r>
      <w:r>
        <w:t>ope</w:t>
      </w:r>
      <w:r>
        <w:rPr>
          <w:spacing w:val="-3"/>
        </w:rPr>
        <w:t xml:space="preserve"> </w:t>
      </w:r>
      <w:r>
        <w:t xml:space="preserve">and </w:t>
      </w:r>
      <w:r>
        <w:rPr>
          <w:spacing w:val="-3"/>
        </w:rPr>
        <w:t>L</w:t>
      </w:r>
      <w:r>
        <w:rPr>
          <w:spacing w:val="1"/>
        </w:rPr>
        <w:t>i</w:t>
      </w:r>
      <w:r>
        <w:t>fe</w:t>
      </w:r>
      <w:r>
        <w:rPr>
          <w:spacing w:val="-2"/>
        </w:rPr>
        <w:t>t</w:t>
      </w:r>
      <w:r>
        <w:t>i</w:t>
      </w:r>
      <w:r>
        <w:rPr>
          <w:spacing w:val="-3"/>
        </w:rPr>
        <w:t>m</w:t>
      </w:r>
      <w:r>
        <w:t>e</w:t>
      </w:r>
      <w:bookmarkEnd w:id="757"/>
    </w:p>
    <w:p w:rsidR="000A6564" w:rsidRPr="008D752F" w:rsidRDefault="000A6564" w:rsidP="007F1BFE">
      <w:pPr>
        <w:pStyle w:val="DP-Bodytext"/>
      </w:pPr>
      <w:r w:rsidRPr="008D752F">
        <w:t xml:space="preserve">Three levels of scope exist for each variable in VBA: Public, Private, and Local. A variable also has a lifetime of the current procedure or the lifetime of the object in which it is defined. Use the prefixes in </w:t>
      </w:r>
      <w:r w:rsidR="00666CC9">
        <w:t>Table 22</w:t>
      </w:r>
      <w:r w:rsidRPr="008D752F">
        <w:t xml:space="preserve"> to indicate scope and lifetime.</w:t>
      </w:r>
    </w:p>
    <w:p w:rsidR="007F1BFE" w:rsidRDefault="007F1BFE" w:rsidP="007F1BFE">
      <w:pPr>
        <w:pStyle w:val="DP-TableTitle"/>
      </w:pPr>
      <w:bookmarkStart w:id="758" w:name="_Toc293915341"/>
      <w:r>
        <w:t xml:space="preserve">Table </w:t>
      </w:r>
      <w:fldSimple w:instr=" SEQ Table \* ARABIC ">
        <w:r w:rsidR="002A3BA2">
          <w:rPr>
            <w:noProof/>
          </w:rPr>
          <w:t>22</w:t>
        </w:r>
      </w:fldSimple>
      <w:r>
        <w:t xml:space="preserve"> - </w:t>
      </w:r>
      <w:r w:rsidRPr="00801612">
        <w:t>Scope prefixes</w:t>
      </w:r>
      <w:bookmarkEnd w:id="758"/>
    </w:p>
    <w:tbl>
      <w:tblPr>
        <w:tblW w:w="640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5446"/>
      </w:tblGrid>
      <w:tr w:rsidR="007F1BFE" w:rsidTr="007F1BFE">
        <w:trPr>
          <w:trHeight w:val="300"/>
        </w:trPr>
        <w:tc>
          <w:tcPr>
            <w:tcW w:w="960" w:type="dxa"/>
            <w:shd w:val="clear" w:color="auto" w:fill="auto"/>
            <w:noWrap/>
            <w:vAlign w:val="center"/>
            <w:hideMark/>
          </w:tcPr>
          <w:p w:rsidR="007F1BFE" w:rsidRDefault="007F1BFE" w:rsidP="007F1BFE">
            <w:pPr>
              <w:pStyle w:val="DP-TableHeaderRow"/>
            </w:pPr>
            <w:r>
              <w:t>Prefix</w:t>
            </w:r>
          </w:p>
        </w:tc>
        <w:tc>
          <w:tcPr>
            <w:tcW w:w="5446" w:type="dxa"/>
            <w:shd w:val="clear" w:color="auto" w:fill="auto"/>
            <w:noWrap/>
            <w:vAlign w:val="center"/>
            <w:hideMark/>
          </w:tcPr>
          <w:p w:rsidR="007F1BFE" w:rsidRDefault="007F1BFE" w:rsidP="007F1BFE">
            <w:pPr>
              <w:pStyle w:val="DP-TableHeaderRow"/>
            </w:pPr>
            <w:r>
              <w:t>Object Type</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(none)</w:t>
            </w:r>
          </w:p>
        </w:tc>
        <w:tc>
          <w:tcPr>
            <w:tcW w:w="5446" w:type="dxa"/>
            <w:shd w:val="clear" w:color="auto" w:fill="auto"/>
            <w:noWrap/>
            <w:vAlign w:val="center"/>
            <w:hideMark/>
          </w:tcPr>
          <w:p w:rsidR="007F1BFE" w:rsidRDefault="007F1BFE" w:rsidP="007F1BFE">
            <w:pPr>
              <w:pStyle w:val="DP-TableRowText"/>
            </w:pPr>
            <w:r>
              <w:rPr>
                <w:spacing w:val="-2"/>
              </w:rPr>
              <w:t>Local variable, procedure-level lifetime, declared with “Dim”</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s</w:t>
            </w:r>
          </w:p>
        </w:tc>
        <w:tc>
          <w:tcPr>
            <w:tcW w:w="5446" w:type="dxa"/>
            <w:shd w:val="clear" w:color="auto" w:fill="auto"/>
            <w:noWrap/>
            <w:vAlign w:val="center"/>
            <w:hideMark/>
          </w:tcPr>
          <w:p w:rsidR="007F1BFE" w:rsidRDefault="007F1BFE" w:rsidP="007F1BFE">
            <w:pPr>
              <w:pStyle w:val="DP-TableRowText"/>
            </w:pPr>
            <w:r>
              <w:rPr>
                <w:spacing w:val="-2"/>
              </w:rPr>
              <w:t>Local variable, object lifetime, declared with “Static”</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m</w:t>
            </w:r>
          </w:p>
        </w:tc>
        <w:tc>
          <w:tcPr>
            <w:tcW w:w="5446" w:type="dxa"/>
            <w:shd w:val="clear" w:color="auto" w:fill="auto"/>
            <w:noWrap/>
            <w:vAlign w:val="center"/>
            <w:hideMark/>
          </w:tcPr>
          <w:p w:rsidR="007F1BFE" w:rsidRDefault="007F1BFE" w:rsidP="007F1BFE">
            <w:pPr>
              <w:pStyle w:val="DP-TableRowText"/>
            </w:pPr>
            <w:r>
              <w:t>Private (module) variable, object lifetime, declared with “Private”</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g</w:t>
            </w:r>
          </w:p>
        </w:tc>
        <w:tc>
          <w:tcPr>
            <w:tcW w:w="5446" w:type="dxa"/>
            <w:shd w:val="clear" w:color="auto" w:fill="auto"/>
            <w:noWrap/>
            <w:vAlign w:val="center"/>
            <w:hideMark/>
          </w:tcPr>
          <w:p w:rsidR="007F1BFE" w:rsidRDefault="007F1BFE" w:rsidP="007F1BFE">
            <w:pPr>
              <w:pStyle w:val="DP-TableRowText"/>
            </w:pPr>
            <w:r>
              <w:t>Public (global) variable, object lifetime, declared with “Public”</w:t>
            </w:r>
          </w:p>
        </w:tc>
      </w:tr>
    </w:tbl>
    <w:p w:rsidR="000A6564" w:rsidRPr="008D752F" w:rsidRDefault="000A6564" w:rsidP="007F1BFE">
      <w:pPr>
        <w:pStyle w:val="DP-Bodytext"/>
      </w:pPr>
      <w:r w:rsidRPr="008D752F">
        <w:t>You also use the “m” and “g” constants with other objects, such as constants, to indicate their scope. For example:</w:t>
      </w:r>
    </w:p>
    <w:p w:rsidR="000A6564" w:rsidRDefault="000A6564" w:rsidP="007F1BFE">
      <w:pPr>
        <w:widowControl w:val="0"/>
        <w:autoSpaceDE w:val="0"/>
        <w:autoSpaceDN w:val="0"/>
        <w:adjustRightInd w:val="0"/>
        <w:ind w:right="6637"/>
        <w:rPr>
          <w:rFonts w:ascii="Courier New" w:hAnsi="Courier New" w:cs="Courier New"/>
          <w:sz w:val="18"/>
          <w:szCs w:val="18"/>
        </w:rPr>
      </w:pPr>
      <w:proofErr w:type="gramStart"/>
      <w:r>
        <w:rPr>
          <w:rFonts w:ascii="Courier New" w:hAnsi="Courier New" w:cs="Courier New"/>
          <w:sz w:val="18"/>
          <w:szCs w:val="18"/>
        </w:rPr>
        <w:t>intLocalVariable</w:t>
      </w:r>
      <w:proofErr w:type="gramEnd"/>
      <w:r>
        <w:rPr>
          <w:rFonts w:ascii="Courier New" w:hAnsi="Courier New" w:cs="Courier New"/>
          <w:sz w:val="18"/>
          <w:szCs w:val="18"/>
        </w:rPr>
        <w:t xml:space="preserve"> mintPrivateVariable gintPublicVariable mdblcPi</w:t>
      </w:r>
    </w:p>
    <w:p w:rsidR="000A6564" w:rsidRPr="008D752F" w:rsidRDefault="000A6564" w:rsidP="007F1BFE">
      <w:pPr>
        <w:pStyle w:val="DP-Bodytext"/>
      </w:pPr>
      <w:r w:rsidRPr="008D752F">
        <w:t>VBA allows several type declaration words for backward compatibility. The older keyword “Global” should always be replaced by “Public,” and the “Dim” keyword in the General Declarations section should be replaced by “Private.”</w:t>
      </w:r>
    </w:p>
    <w:p w:rsidR="000A6564" w:rsidRDefault="000A6564" w:rsidP="007D79A5">
      <w:pPr>
        <w:pStyle w:val="DP-HeadingB"/>
      </w:pPr>
      <w:bookmarkStart w:id="759" w:name="_Toc293915044"/>
      <w:r>
        <w:t>Other</w:t>
      </w:r>
      <w:r>
        <w:rPr>
          <w:spacing w:val="-20"/>
        </w:rPr>
        <w:t xml:space="preserve"> </w:t>
      </w:r>
      <w:r>
        <w:t>Pre</w:t>
      </w:r>
      <w:r>
        <w:rPr>
          <w:spacing w:val="-2"/>
        </w:rPr>
        <w:t>f</w:t>
      </w:r>
      <w:r>
        <w:t>ixes</w:t>
      </w:r>
      <w:bookmarkEnd w:id="759"/>
    </w:p>
    <w:p w:rsidR="000A6564" w:rsidRPr="008D752F" w:rsidRDefault="00666CC9" w:rsidP="008D752F">
      <w:pPr>
        <w:pStyle w:val="DP-Bodytext"/>
      </w:pPr>
      <w:r>
        <w:t>Table 23</w:t>
      </w:r>
      <w:r w:rsidR="000A6564" w:rsidRPr="008D752F">
        <w:t xml:space="preserve"> lists and describes some other prefixes:</w:t>
      </w:r>
    </w:p>
    <w:p w:rsidR="007F1BFE" w:rsidRDefault="007F1BFE" w:rsidP="007F1BFE">
      <w:pPr>
        <w:pStyle w:val="DP-TableTitle"/>
      </w:pPr>
      <w:bookmarkStart w:id="760" w:name="_Toc293915342"/>
      <w:r>
        <w:t xml:space="preserve">Table </w:t>
      </w:r>
      <w:fldSimple w:instr=" SEQ Table \* ARABIC ">
        <w:r w:rsidR="002A3BA2">
          <w:rPr>
            <w:noProof/>
          </w:rPr>
          <w:t>23</w:t>
        </w:r>
      </w:fldSimple>
      <w:r>
        <w:t xml:space="preserve"> - </w:t>
      </w:r>
      <w:r w:rsidRPr="008617F9">
        <w:t>Other commonly-used prefixes</w:t>
      </w:r>
      <w:bookmarkEnd w:id="760"/>
    </w:p>
    <w:tbl>
      <w:tblPr>
        <w:tblW w:w="348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526"/>
      </w:tblGrid>
      <w:tr w:rsidR="007F1BFE" w:rsidTr="007F1BFE">
        <w:trPr>
          <w:trHeight w:val="300"/>
        </w:trPr>
        <w:tc>
          <w:tcPr>
            <w:tcW w:w="960" w:type="dxa"/>
            <w:shd w:val="clear" w:color="auto" w:fill="auto"/>
            <w:noWrap/>
            <w:vAlign w:val="center"/>
            <w:hideMark/>
          </w:tcPr>
          <w:p w:rsidR="007F1BFE" w:rsidRDefault="007F1BFE" w:rsidP="007F1BFE">
            <w:pPr>
              <w:pStyle w:val="DP-TableHeaderRow"/>
            </w:pPr>
            <w:r>
              <w:t>Prefix</w:t>
            </w:r>
          </w:p>
        </w:tc>
        <w:tc>
          <w:tcPr>
            <w:tcW w:w="2526" w:type="dxa"/>
            <w:shd w:val="clear" w:color="auto" w:fill="auto"/>
            <w:noWrap/>
            <w:vAlign w:val="center"/>
            <w:hideMark/>
          </w:tcPr>
          <w:p w:rsidR="007F1BFE" w:rsidRDefault="007F1BFE" w:rsidP="007F1BFE">
            <w:pPr>
              <w:pStyle w:val="DP-TableHeaderRow"/>
            </w:pPr>
            <w:r>
              <w:t>Object Type</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c</w:t>
            </w:r>
          </w:p>
        </w:tc>
        <w:tc>
          <w:tcPr>
            <w:tcW w:w="2526" w:type="dxa"/>
            <w:shd w:val="clear" w:color="auto" w:fill="auto"/>
            <w:noWrap/>
            <w:vAlign w:val="center"/>
            <w:hideMark/>
          </w:tcPr>
          <w:p w:rsidR="007F1BFE" w:rsidRDefault="007F1BFE" w:rsidP="007F1BFE">
            <w:pPr>
              <w:pStyle w:val="DP-TableRowText"/>
            </w:pPr>
            <w:r>
              <w:rPr>
                <w:spacing w:val="-1"/>
              </w:rPr>
              <w:t>Count of some object type</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h</w:t>
            </w:r>
          </w:p>
        </w:tc>
        <w:tc>
          <w:tcPr>
            <w:tcW w:w="2526" w:type="dxa"/>
            <w:shd w:val="clear" w:color="auto" w:fill="auto"/>
            <w:noWrap/>
            <w:vAlign w:val="center"/>
            <w:hideMark/>
          </w:tcPr>
          <w:p w:rsidR="007F1BFE" w:rsidRDefault="007F1BFE" w:rsidP="007F1BFE">
            <w:pPr>
              <w:pStyle w:val="DP-TableRowText"/>
            </w:pPr>
            <w:r>
              <w:t>Handle to a Windows object</w:t>
            </w:r>
          </w:p>
        </w:tc>
      </w:tr>
      <w:tr w:rsidR="007F1BFE" w:rsidTr="007F1BFE">
        <w:trPr>
          <w:trHeight w:val="300"/>
        </w:trPr>
        <w:tc>
          <w:tcPr>
            <w:tcW w:w="960" w:type="dxa"/>
            <w:shd w:val="clear" w:color="auto" w:fill="auto"/>
            <w:noWrap/>
            <w:vAlign w:val="center"/>
            <w:hideMark/>
          </w:tcPr>
          <w:p w:rsidR="007F1BFE" w:rsidRDefault="007F1BFE" w:rsidP="007F1BFE">
            <w:pPr>
              <w:pStyle w:val="DP-TableRowText"/>
            </w:pPr>
            <w:r>
              <w:t>r</w:t>
            </w:r>
          </w:p>
        </w:tc>
        <w:tc>
          <w:tcPr>
            <w:tcW w:w="2526" w:type="dxa"/>
            <w:shd w:val="clear" w:color="auto" w:fill="auto"/>
            <w:noWrap/>
            <w:vAlign w:val="center"/>
            <w:hideMark/>
          </w:tcPr>
          <w:p w:rsidR="007F1BFE" w:rsidRDefault="007F1BFE" w:rsidP="007F1BFE">
            <w:pPr>
              <w:pStyle w:val="DP-TableRowText"/>
            </w:pPr>
            <w:r>
              <w:t>Parameter passed by reference</w:t>
            </w:r>
          </w:p>
        </w:tc>
      </w:tr>
    </w:tbl>
    <w:p w:rsidR="000A6564" w:rsidRPr="008D752F" w:rsidRDefault="000A6564" w:rsidP="007F1BFE">
      <w:pPr>
        <w:pStyle w:val="DP-Bodytext"/>
      </w:pPr>
      <w:r w:rsidRPr="008D752F">
        <w:t>Here are some examples:</w:t>
      </w:r>
    </w:p>
    <w:p w:rsidR="000A6564" w:rsidRDefault="000A6564" w:rsidP="007F1BFE">
      <w:pPr>
        <w:widowControl w:val="0"/>
        <w:autoSpaceDE w:val="0"/>
        <w:autoSpaceDN w:val="0"/>
        <w:adjustRightInd w:val="0"/>
        <w:ind w:right="7629"/>
        <w:rPr>
          <w:rFonts w:ascii="Courier New" w:hAnsi="Courier New" w:cs="Courier New"/>
          <w:sz w:val="18"/>
          <w:szCs w:val="18"/>
        </w:rPr>
      </w:pPr>
      <w:proofErr w:type="gramStart"/>
      <w:r>
        <w:rPr>
          <w:rFonts w:ascii="Courier New" w:hAnsi="Courier New" w:cs="Courier New"/>
          <w:sz w:val="18"/>
          <w:szCs w:val="18"/>
        </w:rPr>
        <w:t>castrArray</w:t>
      </w:r>
      <w:proofErr w:type="gramEnd"/>
      <w:r>
        <w:rPr>
          <w:rFonts w:ascii="Courier New" w:hAnsi="Courier New" w:cs="Courier New"/>
          <w:sz w:val="18"/>
          <w:szCs w:val="18"/>
        </w:rPr>
        <w:t xml:space="preserve"> hWndForm</w:t>
      </w:r>
    </w:p>
    <w:p w:rsidR="000A6564" w:rsidRDefault="000A6564" w:rsidP="007F1BFE">
      <w:pPr>
        <w:pStyle w:val="DP-HeadingA"/>
      </w:pPr>
      <w:bookmarkStart w:id="761" w:name="_Toc293915045"/>
      <w:r>
        <w:lastRenderedPageBreak/>
        <w:t>Suffi</w:t>
      </w:r>
      <w:r>
        <w:rPr>
          <w:spacing w:val="1"/>
        </w:rPr>
        <w:t>x</w:t>
      </w:r>
      <w:r>
        <w:t>es</w:t>
      </w:r>
      <w:bookmarkEnd w:id="761"/>
    </w:p>
    <w:p w:rsidR="000A6564" w:rsidRPr="008D752F" w:rsidRDefault="000A6564" w:rsidP="007F1BFE">
      <w:pPr>
        <w:pStyle w:val="DP-Bodytext"/>
      </w:pPr>
      <w:r w:rsidRPr="008D752F">
        <w:t>Suffixes modify the base name of an object, indicating additional information about a variable. You’ll</w:t>
      </w:r>
      <w:r w:rsidR="008D752F">
        <w:t xml:space="preserve"> </w:t>
      </w:r>
      <w:r w:rsidRPr="008D752F">
        <w:t xml:space="preserve">likely create your own suffixes that are specific to your development work. </w:t>
      </w:r>
      <w:r w:rsidR="00666CC9">
        <w:t>Table 24</w:t>
      </w:r>
      <w:r w:rsidRPr="008D752F">
        <w:t xml:space="preserve"> lists some generic VB</w:t>
      </w:r>
      <w:r w:rsidR="008D752F">
        <w:t xml:space="preserve">A </w:t>
      </w:r>
      <w:r w:rsidRPr="008D752F">
        <w:t>suffixes.</w:t>
      </w:r>
    </w:p>
    <w:p w:rsidR="007F1BFE" w:rsidRDefault="007F1BFE" w:rsidP="007F1BFE">
      <w:pPr>
        <w:pStyle w:val="DP-TableTitle"/>
      </w:pPr>
      <w:bookmarkStart w:id="762" w:name="_Toc293915343"/>
      <w:r>
        <w:t xml:space="preserve">Table </w:t>
      </w:r>
      <w:fldSimple w:instr=" SEQ Table \* ARABIC ">
        <w:r w:rsidR="002A3BA2">
          <w:rPr>
            <w:noProof/>
          </w:rPr>
          <w:t>24</w:t>
        </w:r>
      </w:fldSimple>
      <w:r>
        <w:t xml:space="preserve"> - </w:t>
      </w:r>
      <w:r w:rsidRPr="00360F52">
        <w:t>Commonly-used suffixes</w:t>
      </w:r>
      <w:bookmarkEnd w:id="762"/>
    </w:p>
    <w:tbl>
      <w:tblPr>
        <w:tblW w:w="948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8388"/>
      </w:tblGrid>
      <w:tr w:rsidR="007F1BFE" w:rsidTr="007F1BFE">
        <w:trPr>
          <w:trHeight w:val="300"/>
        </w:trPr>
        <w:tc>
          <w:tcPr>
            <w:tcW w:w="1095" w:type="dxa"/>
            <w:shd w:val="clear" w:color="auto" w:fill="auto"/>
            <w:noWrap/>
            <w:vAlign w:val="center"/>
            <w:hideMark/>
          </w:tcPr>
          <w:p w:rsidR="007F1BFE" w:rsidRDefault="007F1BFE" w:rsidP="007F1BFE">
            <w:pPr>
              <w:pStyle w:val="DP-TableHeaderRow"/>
            </w:pPr>
            <w:r>
              <w:t>Suffix</w:t>
            </w:r>
          </w:p>
        </w:tc>
        <w:tc>
          <w:tcPr>
            <w:tcW w:w="8388" w:type="dxa"/>
            <w:shd w:val="clear" w:color="auto" w:fill="auto"/>
            <w:noWrap/>
            <w:vAlign w:val="center"/>
            <w:hideMark/>
          </w:tcPr>
          <w:p w:rsidR="007F1BFE" w:rsidRDefault="007F1BFE" w:rsidP="007F1BFE">
            <w:pPr>
              <w:pStyle w:val="DP-TableHeaderRow"/>
            </w:pPr>
            <w:r>
              <w:t>Object Type</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t>Min</w:t>
            </w:r>
          </w:p>
        </w:tc>
        <w:tc>
          <w:tcPr>
            <w:tcW w:w="8388" w:type="dxa"/>
            <w:shd w:val="clear" w:color="auto" w:fill="auto"/>
            <w:noWrap/>
            <w:vAlign w:val="center"/>
            <w:hideMark/>
          </w:tcPr>
          <w:p w:rsidR="007F1BFE" w:rsidRDefault="007F1BFE" w:rsidP="007F1BFE">
            <w:pPr>
              <w:pStyle w:val="DP-TableRowText"/>
            </w:pPr>
            <w:r>
              <w:rPr>
                <w:spacing w:val="3"/>
              </w:rPr>
              <w:t>The absolute first element in an array or other kind of list</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t>First</w:t>
            </w:r>
          </w:p>
        </w:tc>
        <w:tc>
          <w:tcPr>
            <w:tcW w:w="8388" w:type="dxa"/>
            <w:shd w:val="clear" w:color="auto" w:fill="auto"/>
            <w:noWrap/>
            <w:vAlign w:val="center"/>
            <w:hideMark/>
          </w:tcPr>
          <w:p w:rsidR="007F1BFE" w:rsidRDefault="007F1BFE" w:rsidP="007F1BFE">
            <w:pPr>
              <w:pStyle w:val="DP-TableRowText"/>
            </w:pPr>
            <w:r>
              <w:rPr>
                <w:spacing w:val="3"/>
              </w:rPr>
              <w:t>The first element to be used in an array or list during the current operation</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rPr>
                <w:spacing w:val="-2"/>
              </w:rPr>
              <w:t>Last</w:t>
            </w:r>
          </w:p>
        </w:tc>
        <w:tc>
          <w:tcPr>
            <w:tcW w:w="8388" w:type="dxa"/>
            <w:shd w:val="clear" w:color="auto" w:fill="auto"/>
            <w:noWrap/>
            <w:vAlign w:val="center"/>
            <w:hideMark/>
          </w:tcPr>
          <w:p w:rsidR="007F1BFE" w:rsidRDefault="007F1BFE" w:rsidP="007F1BFE">
            <w:pPr>
              <w:pStyle w:val="DP-TableRowText"/>
            </w:pPr>
            <w:r>
              <w:rPr>
                <w:spacing w:val="3"/>
              </w:rPr>
              <w:t>The last element to be used in an array or list during the current operation</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rPr>
                <w:spacing w:val="-2"/>
              </w:rPr>
              <w:t>Lim</w:t>
            </w:r>
          </w:p>
        </w:tc>
        <w:tc>
          <w:tcPr>
            <w:tcW w:w="8388" w:type="dxa"/>
            <w:shd w:val="clear" w:color="auto" w:fill="auto"/>
            <w:noWrap/>
            <w:vAlign w:val="center"/>
            <w:hideMark/>
          </w:tcPr>
          <w:p w:rsidR="007F1BFE" w:rsidRDefault="007F1BFE" w:rsidP="007F1BFE">
            <w:pPr>
              <w:pStyle w:val="DP-TableRowText"/>
            </w:pPr>
            <w:r>
              <w:rPr>
                <w:spacing w:val="3"/>
              </w:rPr>
              <w:t>The upper limit of elements to be used in an array or list. Lim is not a valid index. Generally, Lim equals Last + 1</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t>Max</w:t>
            </w:r>
          </w:p>
        </w:tc>
        <w:tc>
          <w:tcPr>
            <w:tcW w:w="8388" w:type="dxa"/>
            <w:shd w:val="clear" w:color="auto" w:fill="auto"/>
            <w:noWrap/>
            <w:vAlign w:val="center"/>
            <w:hideMark/>
          </w:tcPr>
          <w:p w:rsidR="007F1BFE" w:rsidRDefault="007F1BFE" w:rsidP="007F1BFE">
            <w:pPr>
              <w:pStyle w:val="DP-TableRowText"/>
            </w:pPr>
            <w:r>
              <w:rPr>
                <w:spacing w:val="3"/>
              </w:rPr>
              <w:t>The absolutely last element in an array or other kind of list</w:t>
            </w:r>
          </w:p>
        </w:tc>
      </w:tr>
      <w:tr w:rsidR="007F1BFE" w:rsidTr="007F1BFE">
        <w:trPr>
          <w:trHeight w:val="300"/>
        </w:trPr>
        <w:tc>
          <w:tcPr>
            <w:tcW w:w="1095" w:type="dxa"/>
            <w:shd w:val="clear" w:color="auto" w:fill="auto"/>
            <w:noWrap/>
            <w:vAlign w:val="center"/>
            <w:hideMark/>
          </w:tcPr>
          <w:p w:rsidR="007F1BFE" w:rsidRDefault="007F1BFE" w:rsidP="007F1BFE">
            <w:pPr>
              <w:pStyle w:val="DP-TableRowText"/>
            </w:pPr>
            <w:r>
              <w:rPr>
                <w:spacing w:val="-1"/>
              </w:rPr>
              <w:t>Cnt</w:t>
            </w:r>
          </w:p>
        </w:tc>
        <w:tc>
          <w:tcPr>
            <w:tcW w:w="8388" w:type="dxa"/>
            <w:shd w:val="clear" w:color="auto" w:fill="auto"/>
            <w:noWrap/>
            <w:vAlign w:val="center"/>
            <w:hideMark/>
          </w:tcPr>
          <w:p w:rsidR="007F1BFE" w:rsidRDefault="007F1BFE" w:rsidP="007F1BFE">
            <w:pPr>
              <w:pStyle w:val="DP-TableRowText"/>
            </w:pPr>
            <w:r>
              <w:t>Used with database elements to indicate that the item is a Counter. Counter fields are incremented by the system and are numbers of either type Long or type Replication Id.</w:t>
            </w:r>
          </w:p>
        </w:tc>
      </w:tr>
    </w:tbl>
    <w:p w:rsidR="000A6564" w:rsidRPr="008D752F" w:rsidRDefault="000A6564" w:rsidP="007F1BFE">
      <w:pPr>
        <w:pStyle w:val="DP-Bodytext"/>
      </w:pPr>
      <w:r w:rsidRPr="008D752F">
        <w:t>Here are some examples:</w:t>
      </w:r>
    </w:p>
    <w:p w:rsidR="000A6564" w:rsidRDefault="000A6564" w:rsidP="007F1BFE">
      <w:pPr>
        <w:widowControl w:val="0"/>
        <w:autoSpaceDE w:val="0"/>
        <w:autoSpaceDN w:val="0"/>
        <w:adjustRightInd w:val="0"/>
        <w:spacing w:line="237" w:lineRule="auto"/>
        <w:ind w:right="6117"/>
        <w:rPr>
          <w:rFonts w:ascii="Courier New" w:hAnsi="Courier New" w:cs="Courier New"/>
          <w:sz w:val="18"/>
          <w:szCs w:val="18"/>
        </w:rPr>
      </w:pPr>
      <w:proofErr w:type="gramStart"/>
      <w:r>
        <w:rPr>
          <w:rFonts w:ascii="Courier New" w:hAnsi="Courier New" w:cs="Courier New"/>
          <w:sz w:val="18"/>
          <w:szCs w:val="18"/>
        </w:rPr>
        <w:t>iastrNamesMin</w:t>
      </w:r>
      <w:proofErr w:type="gramEnd"/>
      <w:r>
        <w:rPr>
          <w:rFonts w:ascii="Courier New" w:hAnsi="Courier New" w:cs="Courier New"/>
          <w:sz w:val="18"/>
          <w:szCs w:val="18"/>
        </w:rPr>
        <w:t xml:space="preserve"> iastrNamesMax iaintFontSizesFirst igphsGlyphCollectionLast lngCustomerIdCnt varOrderIdCnt</w:t>
      </w:r>
    </w:p>
    <w:p w:rsidR="000A6564" w:rsidRDefault="000A6564" w:rsidP="007F1BFE">
      <w:pPr>
        <w:pStyle w:val="DP-HeadingA"/>
      </w:pPr>
      <w:bookmarkStart w:id="763" w:name="_Toc293915046"/>
      <w:r>
        <w:rPr>
          <w:w w:val="99"/>
        </w:rPr>
        <w:t>File</w:t>
      </w:r>
      <w:r>
        <w:rPr>
          <w:spacing w:val="-30"/>
          <w:w w:val="99"/>
        </w:rPr>
        <w:t xml:space="preserve"> </w:t>
      </w:r>
      <w:r>
        <w:t>N</w:t>
      </w:r>
      <w:r>
        <w:rPr>
          <w:spacing w:val="4"/>
        </w:rPr>
        <w:t>a</w:t>
      </w:r>
      <w:r>
        <w:rPr>
          <w:spacing w:val="-2"/>
        </w:rPr>
        <w:t>m</w:t>
      </w:r>
      <w:r>
        <w:t>es</w:t>
      </w:r>
      <w:bookmarkEnd w:id="763"/>
    </w:p>
    <w:p w:rsidR="000A6564" w:rsidRPr="008D752F" w:rsidRDefault="000A6564" w:rsidP="007F1BFE">
      <w:pPr>
        <w:pStyle w:val="DP-Bodytext"/>
      </w:pPr>
      <w:r w:rsidRPr="008D752F">
        <w:t>When naming items stored on the disk, no tag is needed because the extension already gives the object type. For example:</w:t>
      </w:r>
    </w:p>
    <w:p w:rsidR="000A6564" w:rsidRDefault="000A6564" w:rsidP="007F1BFE">
      <w:pPr>
        <w:widowControl w:val="0"/>
        <w:autoSpaceDE w:val="0"/>
        <w:autoSpaceDN w:val="0"/>
        <w:adjustRightInd w:val="0"/>
        <w:rPr>
          <w:rFonts w:ascii="Courier New" w:hAnsi="Courier New" w:cs="Courier New"/>
          <w:sz w:val="18"/>
          <w:szCs w:val="18"/>
        </w:rPr>
      </w:pPr>
      <w:r>
        <w:rPr>
          <w:rFonts w:ascii="Courier New" w:hAnsi="Courier New" w:cs="Courier New"/>
          <w:sz w:val="18"/>
          <w:szCs w:val="18"/>
        </w:rPr>
        <w:t>Test.Frm</w:t>
      </w:r>
      <w:r>
        <w:rPr>
          <w:rFonts w:ascii="Courier New" w:hAnsi="Courier New" w:cs="Courier New"/>
          <w:spacing w:val="12"/>
          <w:sz w:val="18"/>
          <w:szCs w:val="18"/>
        </w:rPr>
        <w:t xml:space="preserve"> </w:t>
      </w:r>
      <w:r>
        <w:rPr>
          <w:rFonts w:ascii="Courier New" w:hAnsi="Courier New" w:cs="Courier New"/>
          <w:sz w:val="18"/>
          <w:szCs w:val="18"/>
        </w:rPr>
        <w:t>(frmTest form</w:t>
      </w:r>
      <w:proofErr w:type="gramStart"/>
      <w:r>
        <w:rPr>
          <w:rFonts w:ascii="Courier New" w:hAnsi="Courier New" w:cs="Courier New"/>
          <w:sz w:val="18"/>
          <w:szCs w:val="18"/>
        </w:rPr>
        <w:t>)</w:t>
      </w:r>
      <w:proofErr w:type="gramEnd"/>
      <w:r w:rsidR="007F1BFE">
        <w:rPr>
          <w:rFonts w:ascii="Courier New" w:hAnsi="Courier New" w:cs="Courier New"/>
          <w:sz w:val="18"/>
          <w:szCs w:val="18"/>
        </w:rPr>
        <w:br/>
      </w:r>
      <w:r>
        <w:rPr>
          <w:rFonts w:ascii="Courier New" w:hAnsi="Courier New" w:cs="Courier New"/>
          <w:sz w:val="18"/>
          <w:szCs w:val="18"/>
        </w:rPr>
        <w:t>Globals.Bas</w:t>
      </w:r>
      <w:r>
        <w:rPr>
          <w:rFonts w:ascii="Courier New" w:hAnsi="Courier New" w:cs="Courier New"/>
          <w:spacing w:val="12"/>
          <w:sz w:val="18"/>
          <w:szCs w:val="18"/>
        </w:rPr>
        <w:t xml:space="preserve"> </w:t>
      </w:r>
      <w:r>
        <w:rPr>
          <w:rFonts w:ascii="Courier New" w:hAnsi="Courier New" w:cs="Courier New"/>
          <w:sz w:val="18"/>
          <w:szCs w:val="18"/>
        </w:rPr>
        <w:t xml:space="preserve">(globals module) </w:t>
      </w:r>
      <w:r w:rsidR="007F1BFE">
        <w:rPr>
          <w:rFonts w:ascii="Courier New" w:hAnsi="Courier New" w:cs="Courier New"/>
          <w:sz w:val="18"/>
          <w:szCs w:val="18"/>
        </w:rPr>
        <w:br/>
      </w:r>
      <w:r>
        <w:rPr>
          <w:rFonts w:ascii="Courier New" w:hAnsi="Courier New" w:cs="Courier New"/>
          <w:sz w:val="18"/>
          <w:szCs w:val="18"/>
        </w:rPr>
        <w:t>Glyph.Cls (gphGlyph class module)</w:t>
      </w:r>
    </w:p>
    <w:p w:rsidR="000A6564" w:rsidRDefault="000A6564" w:rsidP="007F1BFE">
      <w:pPr>
        <w:pStyle w:val="DP-HeadingA"/>
      </w:pPr>
      <w:bookmarkStart w:id="764" w:name="_Toc293915047"/>
      <w:r>
        <w:rPr>
          <w:w w:val="99"/>
        </w:rPr>
        <w:t>Host</w:t>
      </w:r>
      <w:r>
        <w:rPr>
          <w:spacing w:val="-29"/>
          <w:w w:val="99"/>
        </w:rPr>
        <w:t xml:space="preserve"> </w:t>
      </w:r>
      <w:r>
        <w:t>A</w:t>
      </w:r>
      <w:r>
        <w:rPr>
          <w:spacing w:val="3"/>
        </w:rPr>
        <w:t>p</w:t>
      </w:r>
      <w:r>
        <w:t>plication</w:t>
      </w:r>
      <w:r>
        <w:rPr>
          <w:spacing w:val="-6"/>
        </w:rPr>
        <w:t xml:space="preserve"> </w:t>
      </w:r>
      <w:r>
        <w:t>and</w:t>
      </w:r>
      <w:r>
        <w:rPr>
          <w:spacing w:val="-1"/>
        </w:rPr>
        <w:t xml:space="preserve"> </w:t>
      </w:r>
      <w:r>
        <w:t>C</w:t>
      </w:r>
      <w:r>
        <w:rPr>
          <w:spacing w:val="4"/>
        </w:rPr>
        <w:t>o</w:t>
      </w:r>
      <w:r>
        <w:rPr>
          <w:spacing w:val="-2"/>
        </w:rPr>
        <w:t>m</w:t>
      </w:r>
      <w:r>
        <w:t>ponent</w:t>
      </w:r>
      <w:r>
        <w:rPr>
          <w:spacing w:val="-1"/>
        </w:rPr>
        <w:t xml:space="preserve"> </w:t>
      </w:r>
      <w:r>
        <w:t>Extensions</w:t>
      </w:r>
      <w:r>
        <w:rPr>
          <w:spacing w:val="-9"/>
        </w:rPr>
        <w:t xml:space="preserve"> </w:t>
      </w:r>
      <w:r>
        <w:t>to the</w:t>
      </w:r>
      <w:r w:rsidR="007D79A5">
        <w:t xml:space="preserve"> </w:t>
      </w:r>
      <w:r>
        <w:t>Conventions</w:t>
      </w:r>
      <w:bookmarkEnd w:id="764"/>
    </w:p>
    <w:p w:rsidR="000A6564" w:rsidRPr="008D752F" w:rsidRDefault="000A6564" w:rsidP="007F1BFE">
      <w:pPr>
        <w:pStyle w:val="DP-Bodytext"/>
      </w:pPr>
      <w:r w:rsidRPr="008D752F">
        <w:t>Each host application for VBA, as well as each component that can be installed, has a set of objects it can use. This section defines tags for the objects in the various host applications and components.</w:t>
      </w:r>
    </w:p>
    <w:p w:rsidR="000A6564" w:rsidRDefault="000A6564" w:rsidP="007F1BFE">
      <w:pPr>
        <w:pStyle w:val="DP-HeadingB"/>
      </w:pPr>
      <w:bookmarkStart w:id="765" w:name="_Toc293915048"/>
      <w:r>
        <w:t>Access</w:t>
      </w:r>
      <w:r>
        <w:rPr>
          <w:spacing w:val="-20"/>
        </w:rPr>
        <w:t xml:space="preserve"> </w:t>
      </w:r>
      <w:r>
        <w:t>2000, Version 9</w:t>
      </w:r>
      <w:r>
        <w:rPr>
          <w:spacing w:val="-3"/>
        </w:rPr>
        <w:t>.</w:t>
      </w:r>
      <w:r>
        <w:t>0 Obj</w:t>
      </w:r>
      <w:r>
        <w:rPr>
          <w:spacing w:val="-2"/>
        </w:rPr>
        <w:t>e</w:t>
      </w:r>
      <w:r>
        <w:t>cts</w:t>
      </w:r>
      <w:bookmarkEnd w:id="765"/>
    </w:p>
    <w:p w:rsidR="000A6564" w:rsidRPr="008D752F" w:rsidRDefault="00666CC9" w:rsidP="008D752F">
      <w:pPr>
        <w:pStyle w:val="DP-Bodytext"/>
      </w:pPr>
      <w:r>
        <w:t>Table 25</w:t>
      </w:r>
      <w:r w:rsidR="000A6564" w:rsidRPr="008D752F">
        <w:t xml:space="preserve"> lists Access object variable tags. Besides being used in code to refer to these object types, these same tags are used to name these kinds of objects in the form and report designers.</w:t>
      </w:r>
    </w:p>
    <w:p w:rsidR="00F92A54" w:rsidRDefault="00F92A54">
      <w:pPr>
        <w:rPr>
          <w:rFonts w:ascii="Gill Sans Std" w:hAnsi="Gill Sans Std"/>
          <w:b/>
          <w:sz w:val="22"/>
        </w:rPr>
      </w:pPr>
      <w:r>
        <w:br w:type="page"/>
      </w:r>
    </w:p>
    <w:p w:rsidR="007F1BFE" w:rsidRDefault="007F1BFE" w:rsidP="007F1BFE">
      <w:pPr>
        <w:pStyle w:val="DP-TableTitle"/>
      </w:pPr>
      <w:bookmarkStart w:id="766" w:name="_Toc293915344"/>
      <w:r>
        <w:lastRenderedPageBreak/>
        <w:t xml:space="preserve">Table </w:t>
      </w:r>
      <w:fldSimple w:instr=" SEQ Table \* ARABIC ">
        <w:r w:rsidR="002A3BA2">
          <w:rPr>
            <w:noProof/>
          </w:rPr>
          <w:t>25</w:t>
        </w:r>
      </w:fldSimple>
      <w:r>
        <w:t xml:space="preserve"> - </w:t>
      </w:r>
      <w:r w:rsidRPr="00887249">
        <w:t>Access object variable tags</w:t>
      </w:r>
      <w:bookmarkEnd w:id="766"/>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7F1BFE" w:rsidTr="00382E52">
        <w:trPr>
          <w:trHeight w:val="300"/>
          <w:tblHeader/>
        </w:trPr>
        <w:tc>
          <w:tcPr>
            <w:tcW w:w="960" w:type="dxa"/>
            <w:shd w:val="clear" w:color="auto" w:fill="auto"/>
            <w:noWrap/>
            <w:vAlign w:val="center"/>
            <w:hideMark/>
          </w:tcPr>
          <w:p w:rsidR="007F1BFE" w:rsidRDefault="007F1BFE" w:rsidP="007F1BFE">
            <w:pPr>
              <w:pStyle w:val="DP-TableHeaderRow"/>
            </w:pPr>
            <w:r>
              <w:t>Tag</w:t>
            </w:r>
          </w:p>
        </w:tc>
        <w:tc>
          <w:tcPr>
            <w:tcW w:w="2380" w:type="dxa"/>
            <w:shd w:val="clear" w:color="auto" w:fill="auto"/>
            <w:noWrap/>
            <w:vAlign w:val="center"/>
            <w:hideMark/>
          </w:tcPr>
          <w:p w:rsidR="007F1BFE" w:rsidRDefault="007F1BFE" w:rsidP="007F1BFE">
            <w:pPr>
              <w:pStyle w:val="DP-TableHeaderRow"/>
            </w:pPr>
            <w:r>
              <w:t xml:space="preserve">Object Type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aob</w:t>
            </w:r>
          </w:p>
        </w:tc>
        <w:tc>
          <w:tcPr>
            <w:tcW w:w="2380" w:type="dxa"/>
            <w:shd w:val="clear" w:color="auto" w:fill="auto"/>
            <w:noWrap/>
            <w:vAlign w:val="center"/>
            <w:hideMark/>
          </w:tcPr>
          <w:p w:rsidR="007F1BFE" w:rsidRDefault="007F1BFE" w:rsidP="007F1BFE">
            <w:pPr>
              <w:pStyle w:val="DP-TableRowText"/>
            </w:pPr>
            <w:r>
              <w:rPr>
                <w:spacing w:val="-2"/>
              </w:rPr>
              <w:t>AccessObject</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aops</w:t>
            </w:r>
          </w:p>
        </w:tc>
        <w:tc>
          <w:tcPr>
            <w:tcW w:w="2380" w:type="dxa"/>
            <w:shd w:val="clear" w:color="auto" w:fill="auto"/>
            <w:noWrap/>
            <w:vAlign w:val="center"/>
            <w:hideMark/>
          </w:tcPr>
          <w:p w:rsidR="007F1BFE" w:rsidRDefault="007F1BFE" w:rsidP="007F1BFE">
            <w:pPr>
              <w:pStyle w:val="DP-TableRowText"/>
            </w:pPr>
            <w:r>
              <w:rPr>
                <w:spacing w:val="-2"/>
              </w:rPr>
              <w:t xml:space="preserve">AccessObjectProperties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aop</w:t>
            </w:r>
          </w:p>
        </w:tc>
        <w:tc>
          <w:tcPr>
            <w:tcW w:w="2380" w:type="dxa"/>
            <w:shd w:val="clear" w:color="auto" w:fill="auto"/>
            <w:noWrap/>
            <w:vAlign w:val="center"/>
            <w:hideMark/>
          </w:tcPr>
          <w:p w:rsidR="007F1BFE" w:rsidRDefault="007F1BFE" w:rsidP="007F1BFE">
            <w:pPr>
              <w:pStyle w:val="DP-TableRowText"/>
            </w:pPr>
            <w:r>
              <w:rPr>
                <w:spacing w:val="-2"/>
              </w:rPr>
              <w:t>AccessObjectProperty</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app</w:t>
            </w:r>
          </w:p>
        </w:tc>
        <w:tc>
          <w:tcPr>
            <w:tcW w:w="2380" w:type="dxa"/>
            <w:shd w:val="clear" w:color="auto" w:fill="auto"/>
            <w:noWrap/>
            <w:vAlign w:val="center"/>
            <w:hideMark/>
          </w:tcPr>
          <w:p w:rsidR="007F1BFE" w:rsidRDefault="007F1BFE" w:rsidP="007F1BFE">
            <w:pPr>
              <w:pStyle w:val="DP-TableRowText"/>
            </w:pPr>
            <w:r>
              <w:rPr>
                <w:spacing w:val="-2"/>
              </w:rPr>
              <w:t>Application</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bfr</w:t>
            </w:r>
          </w:p>
        </w:tc>
        <w:tc>
          <w:tcPr>
            <w:tcW w:w="2380" w:type="dxa"/>
            <w:shd w:val="clear" w:color="auto" w:fill="auto"/>
            <w:noWrap/>
            <w:vAlign w:val="center"/>
            <w:hideMark/>
          </w:tcPr>
          <w:p w:rsidR="007F1BFE" w:rsidRDefault="007F1BFE" w:rsidP="007F1BFE">
            <w:pPr>
              <w:pStyle w:val="DP-TableRowText"/>
            </w:pPr>
            <w:r>
              <w:rPr>
                <w:spacing w:val="2"/>
              </w:rPr>
              <w:t xml:space="preserve">BoundObjectFrame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chk</w:t>
            </w:r>
          </w:p>
        </w:tc>
        <w:tc>
          <w:tcPr>
            <w:tcW w:w="2380" w:type="dxa"/>
            <w:shd w:val="clear" w:color="auto" w:fill="auto"/>
            <w:noWrap/>
            <w:vAlign w:val="center"/>
            <w:hideMark/>
          </w:tcPr>
          <w:p w:rsidR="007F1BFE" w:rsidRDefault="007F1BFE" w:rsidP="007F1BFE">
            <w:pPr>
              <w:pStyle w:val="DP-TableRowText"/>
            </w:pPr>
            <w:r>
              <w:rPr>
                <w:spacing w:val="-1"/>
              </w:rPr>
              <w:t>CheckBox</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cbo</w:t>
            </w:r>
          </w:p>
        </w:tc>
        <w:tc>
          <w:tcPr>
            <w:tcW w:w="2380" w:type="dxa"/>
            <w:shd w:val="clear" w:color="auto" w:fill="auto"/>
            <w:noWrap/>
            <w:vAlign w:val="center"/>
            <w:hideMark/>
          </w:tcPr>
          <w:p w:rsidR="007F1BFE" w:rsidRDefault="007F1BFE" w:rsidP="007F1BFE">
            <w:pPr>
              <w:pStyle w:val="DP-TableRowText"/>
            </w:pPr>
            <w:r>
              <w:rPr>
                <w:spacing w:val="-1"/>
              </w:rPr>
              <w:t>ComboBox</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cmd</w:t>
            </w:r>
          </w:p>
        </w:tc>
        <w:tc>
          <w:tcPr>
            <w:tcW w:w="2380" w:type="dxa"/>
            <w:shd w:val="clear" w:color="auto" w:fill="auto"/>
            <w:noWrap/>
            <w:vAlign w:val="center"/>
            <w:hideMark/>
          </w:tcPr>
          <w:p w:rsidR="007F1BFE" w:rsidRDefault="007F1BFE" w:rsidP="007F1BFE">
            <w:pPr>
              <w:pStyle w:val="DP-TableRowText"/>
            </w:pPr>
            <w:r>
              <w:rPr>
                <w:spacing w:val="-1"/>
              </w:rPr>
              <w:t xml:space="preserve">CommandButton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ctl</w:t>
            </w:r>
          </w:p>
        </w:tc>
        <w:tc>
          <w:tcPr>
            <w:tcW w:w="2380" w:type="dxa"/>
            <w:shd w:val="clear" w:color="auto" w:fill="auto"/>
            <w:noWrap/>
            <w:vAlign w:val="center"/>
            <w:hideMark/>
          </w:tcPr>
          <w:p w:rsidR="007F1BFE" w:rsidRDefault="007F1BFE" w:rsidP="007F1BFE">
            <w:pPr>
              <w:pStyle w:val="DP-TableRowText"/>
            </w:pPr>
            <w:r>
              <w:rPr>
                <w:spacing w:val="-1"/>
              </w:rPr>
              <w:t>Control</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ctls</w:t>
            </w:r>
          </w:p>
        </w:tc>
        <w:tc>
          <w:tcPr>
            <w:tcW w:w="2380" w:type="dxa"/>
            <w:shd w:val="clear" w:color="auto" w:fill="auto"/>
            <w:noWrap/>
            <w:vAlign w:val="center"/>
            <w:hideMark/>
          </w:tcPr>
          <w:p w:rsidR="007F1BFE" w:rsidRDefault="007F1BFE" w:rsidP="007F1BFE">
            <w:pPr>
              <w:pStyle w:val="DP-TableRowText"/>
            </w:pPr>
            <w:r>
              <w:t>Controls</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ocx</w:t>
            </w:r>
          </w:p>
        </w:tc>
        <w:tc>
          <w:tcPr>
            <w:tcW w:w="2380" w:type="dxa"/>
            <w:shd w:val="clear" w:color="auto" w:fill="auto"/>
            <w:noWrap/>
            <w:vAlign w:val="center"/>
            <w:hideMark/>
          </w:tcPr>
          <w:p w:rsidR="007F1BFE" w:rsidRDefault="007F1BFE" w:rsidP="007F1BFE">
            <w:pPr>
              <w:pStyle w:val="DP-TableRowText"/>
            </w:pPr>
            <w:r>
              <w:rPr>
                <w:spacing w:val="-1"/>
              </w:rPr>
              <w:t xml:space="preserve">CustomControl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dap</w:t>
            </w:r>
          </w:p>
        </w:tc>
        <w:tc>
          <w:tcPr>
            <w:tcW w:w="2380" w:type="dxa"/>
            <w:shd w:val="clear" w:color="auto" w:fill="auto"/>
            <w:noWrap/>
            <w:vAlign w:val="center"/>
            <w:hideMark/>
          </w:tcPr>
          <w:p w:rsidR="007F1BFE" w:rsidRDefault="007F1BFE" w:rsidP="007F1BFE">
            <w:pPr>
              <w:pStyle w:val="DP-TableRowText"/>
            </w:pPr>
            <w:r>
              <w:t xml:space="preserve">DataAccessPage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dcm</w:t>
            </w:r>
          </w:p>
        </w:tc>
        <w:tc>
          <w:tcPr>
            <w:tcW w:w="2380" w:type="dxa"/>
            <w:shd w:val="clear" w:color="auto" w:fill="auto"/>
            <w:noWrap/>
            <w:vAlign w:val="center"/>
            <w:hideMark/>
          </w:tcPr>
          <w:p w:rsidR="007F1BFE" w:rsidRDefault="007F1BFE" w:rsidP="007F1BFE">
            <w:pPr>
              <w:pStyle w:val="DP-TableRowText"/>
            </w:pPr>
            <w:r>
              <w:t>DoCmd</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frm</w:t>
            </w:r>
          </w:p>
        </w:tc>
        <w:tc>
          <w:tcPr>
            <w:tcW w:w="2380" w:type="dxa"/>
            <w:shd w:val="clear" w:color="auto" w:fill="auto"/>
            <w:noWrap/>
            <w:vAlign w:val="center"/>
            <w:hideMark/>
          </w:tcPr>
          <w:p w:rsidR="007F1BFE" w:rsidRDefault="007F1BFE" w:rsidP="007F1BFE">
            <w:pPr>
              <w:pStyle w:val="DP-TableRowText"/>
            </w:pPr>
            <w:r>
              <w:t>Form</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fcd</w:t>
            </w:r>
          </w:p>
        </w:tc>
        <w:tc>
          <w:tcPr>
            <w:tcW w:w="2380" w:type="dxa"/>
            <w:shd w:val="clear" w:color="auto" w:fill="auto"/>
            <w:noWrap/>
            <w:vAlign w:val="center"/>
            <w:hideMark/>
          </w:tcPr>
          <w:p w:rsidR="007F1BFE" w:rsidRDefault="007F1BFE" w:rsidP="007F1BFE">
            <w:pPr>
              <w:pStyle w:val="DP-TableRowText"/>
            </w:pPr>
            <w:r>
              <w:t xml:space="preserve">FormatCondition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fcds</w:t>
            </w:r>
          </w:p>
        </w:tc>
        <w:tc>
          <w:tcPr>
            <w:tcW w:w="2380" w:type="dxa"/>
            <w:shd w:val="clear" w:color="auto" w:fill="auto"/>
            <w:noWrap/>
            <w:vAlign w:val="center"/>
            <w:hideMark/>
          </w:tcPr>
          <w:p w:rsidR="007F1BFE" w:rsidRDefault="007F1BFE" w:rsidP="007F1BFE">
            <w:pPr>
              <w:pStyle w:val="DP-TableRowText"/>
            </w:pPr>
            <w:r>
              <w:t xml:space="preserve">FormatConditions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frms</w:t>
            </w:r>
          </w:p>
        </w:tc>
        <w:tc>
          <w:tcPr>
            <w:tcW w:w="2380" w:type="dxa"/>
            <w:shd w:val="clear" w:color="auto" w:fill="auto"/>
            <w:noWrap/>
            <w:vAlign w:val="center"/>
            <w:hideMark/>
          </w:tcPr>
          <w:p w:rsidR="007F1BFE" w:rsidRDefault="007F1BFE" w:rsidP="007F1BFE">
            <w:pPr>
              <w:pStyle w:val="DP-TableRowText"/>
            </w:pPr>
            <w:r>
              <w:t>Forms</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grl</w:t>
            </w:r>
          </w:p>
        </w:tc>
        <w:tc>
          <w:tcPr>
            <w:tcW w:w="2380" w:type="dxa"/>
            <w:shd w:val="clear" w:color="auto" w:fill="auto"/>
            <w:noWrap/>
            <w:vAlign w:val="center"/>
            <w:hideMark/>
          </w:tcPr>
          <w:p w:rsidR="007F1BFE" w:rsidRDefault="007F1BFE" w:rsidP="007F1BFE">
            <w:pPr>
              <w:pStyle w:val="DP-TableRowText"/>
            </w:pPr>
            <w:r>
              <w:t xml:space="preserve">GroupLevel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hyp</w:t>
            </w:r>
          </w:p>
        </w:tc>
        <w:tc>
          <w:tcPr>
            <w:tcW w:w="2380" w:type="dxa"/>
            <w:shd w:val="clear" w:color="auto" w:fill="auto"/>
            <w:noWrap/>
            <w:vAlign w:val="center"/>
            <w:hideMark/>
          </w:tcPr>
          <w:p w:rsidR="007F1BFE" w:rsidRDefault="007F1BFE" w:rsidP="007F1BFE">
            <w:pPr>
              <w:pStyle w:val="DP-TableRowText"/>
            </w:pPr>
            <w:r>
              <w:t>Hyperlink</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img</w:t>
            </w:r>
          </w:p>
        </w:tc>
        <w:tc>
          <w:tcPr>
            <w:tcW w:w="2380" w:type="dxa"/>
            <w:shd w:val="clear" w:color="auto" w:fill="auto"/>
            <w:noWrap/>
            <w:vAlign w:val="center"/>
            <w:hideMark/>
          </w:tcPr>
          <w:p w:rsidR="007F1BFE" w:rsidRDefault="007F1BFE" w:rsidP="007F1BFE">
            <w:pPr>
              <w:pStyle w:val="DP-TableRowText"/>
            </w:pPr>
            <w:r>
              <w:t>Image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lbl</w:t>
            </w:r>
          </w:p>
        </w:tc>
        <w:tc>
          <w:tcPr>
            <w:tcW w:w="2380" w:type="dxa"/>
            <w:shd w:val="clear" w:color="auto" w:fill="auto"/>
            <w:noWrap/>
            <w:vAlign w:val="center"/>
            <w:hideMark/>
          </w:tcPr>
          <w:p w:rsidR="007F1BFE" w:rsidRDefault="007F1BFE" w:rsidP="007F1BFE">
            <w:pPr>
              <w:pStyle w:val="DP-TableRowText"/>
            </w:pPr>
            <w:r>
              <w:rPr>
                <w:spacing w:val="-2"/>
              </w:rPr>
              <w:t>Label</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lin</w:t>
            </w:r>
          </w:p>
        </w:tc>
        <w:tc>
          <w:tcPr>
            <w:tcW w:w="2380" w:type="dxa"/>
            <w:shd w:val="clear" w:color="auto" w:fill="auto"/>
            <w:noWrap/>
            <w:vAlign w:val="center"/>
            <w:hideMark/>
          </w:tcPr>
          <w:p w:rsidR="007F1BFE" w:rsidRDefault="007F1BFE" w:rsidP="007F1BFE">
            <w:pPr>
              <w:pStyle w:val="DP-TableRowText"/>
            </w:pPr>
            <w:r>
              <w:rPr>
                <w:spacing w:val="-2"/>
              </w:rPr>
              <w:t>Line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lst</w:t>
            </w:r>
          </w:p>
        </w:tc>
        <w:tc>
          <w:tcPr>
            <w:tcW w:w="2380" w:type="dxa"/>
            <w:shd w:val="clear" w:color="auto" w:fill="auto"/>
            <w:noWrap/>
            <w:vAlign w:val="center"/>
            <w:hideMark/>
          </w:tcPr>
          <w:p w:rsidR="007F1BFE" w:rsidRDefault="007F1BFE" w:rsidP="007F1BFE">
            <w:pPr>
              <w:pStyle w:val="DP-TableRowText"/>
            </w:pPr>
            <w:r>
              <w:rPr>
                <w:spacing w:val="-2"/>
              </w:rPr>
              <w:t>ListBox</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bas</w:t>
            </w:r>
          </w:p>
        </w:tc>
        <w:tc>
          <w:tcPr>
            <w:tcW w:w="2380" w:type="dxa"/>
            <w:shd w:val="clear" w:color="auto" w:fill="auto"/>
            <w:noWrap/>
            <w:vAlign w:val="center"/>
            <w:hideMark/>
          </w:tcPr>
          <w:p w:rsidR="007F1BFE" w:rsidRDefault="007F1BFE" w:rsidP="007F1BFE">
            <w:pPr>
              <w:pStyle w:val="DP-TableRowText"/>
            </w:pPr>
            <w:r>
              <w:rPr>
                <w:spacing w:val="1"/>
              </w:rPr>
              <w:t>Module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ole</w:t>
            </w:r>
          </w:p>
        </w:tc>
        <w:tc>
          <w:tcPr>
            <w:tcW w:w="2380" w:type="dxa"/>
            <w:shd w:val="clear" w:color="auto" w:fill="auto"/>
            <w:noWrap/>
            <w:vAlign w:val="center"/>
            <w:hideMark/>
          </w:tcPr>
          <w:p w:rsidR="007F1BFE" w:rsidRDefault="007F1BFE" w:rsidP="007F1BFE">
            <w:pPr>
              <w:pStyle w:val="DP-TableRowText"/>
            </w:pPr>
            <w:r>
              <w:t xml:space="preserve">ObjectFrame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opt</w:t>
            </w:r>
          </w:p>
        </w:tc>
        <w:tc>
          <w:tcPr>
            <w:tcW w:w="2380" w:type="dxa"/>
            <w:shd w:val="clear" w:color="auto" w:fill="auto"/>
            <w:noWrap/>
            <w:vAlign w:val="center"/>
            <w:hideMark/>
          </w:tcPr>
          <w:p w:rsidR="007F1BFE" w:rsidRDefault="007F1BFE" w:rsidP="007F1BFE">
            <w:pPr>
              <w:pStyle w:val="DP-TableRowText"/>
            </w:pPr>
            <w:r>
              <w:t>OptionButton</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2"/>
              </w:rPr>
              <w:t>fra</w:t>
            </w:r>
          </w:p>
        </w:tc>
        <w:tc>
          <w:tcPr>
            <w:tcW w:w="2380" w:type="dxa"/>
            <w:shd w:val="clear" w:color="auto" w:fill="auto"/>
            <w:noWrap/>
            <w:vAlign w:val="center"/>
            <w:hideMark/>
          </w:tcPr>
          <w:p w:rsidR="007F1BFE" w:rsidRDefault="007F1BFE" w:rsidP="007F1BFE">
            <w:pPr>
              <w:pStyle w:val="DP-TableRowText"/>
            </w:pPr>
            <w:r>
              <w:t>OptionGroup (frame)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brk</w:t>
            </w:r>
          </w:p>
        </w:tc>
        <w:tc>
          <w:tcPr>
            <w:tcW w:w="2380" w:type="dxa"/>
            <w:shd w:val="clear" w:color="auto" w:fill="auto"/>
            <w:noWrap/>
            <w:vAlign w:val="center"/>
            <w:hideMark/>
          </w:tcPr>
          <w:p w:rsidR="007F1BFE" w:rsidRDefault="007F1BFE" w:rsidP="007F1BFE">
            <w:pPr>
              <w:pStyle w:val="DP-TableRowText"/>
            </w:pPr>
            <w:r>
              <w:rPr>
                <w:spacing w:val="2"/>
              </w:rPr>
              <w:t>PageBreak</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pal</w:t>
            </w:r>
          </w:p>
        </w:tc>
        <w:tc>
          <w:tcPr>
            <w:tcW w:w="2380" w:type="dxa"/>
            <w:shd w:val="clear" w:color="auto" w:fill="auto"/>
            <w:noWrap/>
            <w:vAlign w:val="center"/>
            <w:hideMark/>
          </w:tcPr>
          <w:p w:rsidR="007F1BFE" w:rsidRDefault="007F1BFE" w:rsidP="007F1BFE">
            <w:pPr>
              <w:pStyle w:val="DP-TableRowText"/>
            </w:pPr>
            <w:r>
              <w:rPr>
                <w:spacing w:val="2"/>
              </w:rPr>
              <w:t xml:space="preserve">PaletteButton </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prps</w:t>
            </w:r>
          </w:p>
        </w:tc>
        <w:tc>
          <w:tcPr>
            <w:tcW w:w="2380" w:type="dxa"/>
            <w:shd w:val="clear" w:color="auto" w:fill="auto"/>
            <w:noWrap/>
            <w:vAlign w:val="center"/>
            <w:hideMark/>
          </w:tcPr>
          <w:p w:rsidR="007F1BFE" w:rsidRDefault="007F1BFE" w:rsidP="007F1BFE">
            <w:pPr>
              <w:pStyle w:val="DP-TableRowText"/>
            </w:pPr>
            <w:r>
              <w:rPr>
                <w:spacing w:val="1"/>
              </w:rPr>
              <w:t>Properties</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shp</w:t>
            </w:r>
          </w:p>
        </w:tc>
        <w:tc>
          <w:tcPr>
            <w:tcW w:w="2380" w:type="dxa"/>
            <w:shd w:val="clear" w:color="auto" w:fill="auto"/>
            <w:noWrap/>
            <w:vAlign w:val="center"/>
            <w:hideMark/>
          </w:tcPr>
          <w:p w:rsidR="007F1BFE" w:rsidRDefault="007F1BFE" w:rsidP="007F1BFE">
            <w:pPr>
              <w:pStyle w:val="DP-TableRowText"/>
            </w:pPr>
            <w:r>
              <w:rPr>
                <w:spacing w:val="-1"/>
              </w:rPr>
              <w:t>Rectangle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ref</w:t>
            </w:r>
          </w:p>
        </w:tc>
        <w:tc>
          <w:tcPr>
            <w:tcW w:w="2380" w:type="dxa"/>
            <w:shd w:val="clear" w:color="auto" w:fill="auto"/>
            <w:noWrap/>
            <w:vAlign w:val="center"/>
            <w:hideMark/>
          </w:tcPr>
          <w:p w:rsidR="007F1BFE" w:rsidRDefault="007F1BFE" w:rsidP="007F1BFE">
            <w:pPr>
              <w:pStyle w:val="DP-TableRowText"/>
            </w:pPr>
            <w:r>
              <w:rPr>
                <w:spacing w:val="-1"/>
              </w:rPr>
              <w:t>Reference</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refs</w:t>
            </w:r>
          </w:p>
        </w:tc>
        <w:tc>
          <w:tcPr>
            <w:tcW w:w="2380" w:type="dxa"/>
            <w:shd w:val="clear" w:color="auto" w:fill="auto"/>
            <w:noWrap/>
            <w:vAlign w:val="center"/>
            <w:hideMark/>
          </w:tcPr>
          <w:p w:rsidR="007F1BFE" w:rsidRDefault="007F1BFE" w:rsidP="007F1BFE">
            <w:pPr>
              <w:pStyle w:val="DP-TableRowText"/>
            </w:pPr>
            <w:r>
              <w:rPr>
                <w:spacing w:val="-1"/>
              </w:rPr>
              <w:t>References</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rpt</w:t>
            </w:r>
          </w:p>
        </w:tc>
        <w:tc>
          <w:tcPr>
            <w:tcW w:w="2380" w:type="dxa"/>
            <w:shd w:val="clear" w:color="auto" w:fill="auto"/>
            <w:noWrap/>
            <w:vAlign w:val="center"/>
            <w:hideMark/>
          </w:tcPr>
          <w:p w:rsidR="007F1BFE" w:rsidRDefault="007F1BFE" w:rsidP="007F1BFE">
            <w:pPr>
              <w:pStyle w:val="DP-TableRowText"/>
            </w:pPr>
            <w:r>
              <w:rPr>
                <w:spacing w:val="-1"/>
              </w:rPr>
              <w:t>Report</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rpts</w:t>
            </w:r>
          </w:p>
        </w:tc>
        <w:tc>
          <w:tcPr>
            <w:tcW w:w="2380" w:type="dxa"/>
            <w:shd w:val="clear" w:color="auto" w:fill="auto"/>
            <w:noWrap/>
            <w:vAlign w:val="center"/>
            <w:hideMark/>
          </w:tcPr>
          <w:p w:rsidR="007F1BFE" w:rsidRDefault="007F1BFE" w:rsidP="007F1BFE">
            <w:pPr>
              <w:pStyle w:val="DP-TableRowText"/>
            </w:pPr>
            <w:r>
              <w:t>Reports</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scr</w:t>
            </w:r>
          </w:p>
        </w:tc>
        <w:tc>
          <w:tcPr>
            <w:tcW w:w="2380" w:type="dxa"/>
            <w:shd w:val="clear" w:color="auto" w:fill="auto"/>
            <w:noWrap/>
            <w:vAlign w:val="center"/>
            <w:hideMark/>
          </w:tcPr>
          <w:p w:rsidR="007F1BFE" w:rsidRDefault="007F1BFE" w:rsidP="007F1BFE">
            <w:pPr>
              <w:pStyle w:val="DP-TableRowText"/>
            </w:pPr>
            <w:r>
              <w:t>Screen</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sec</w:t>
            </w:r>
          </w:p>
        </w:tc>
        <w:tc>
          <w:tcPr>
            <w:tcW w:w="2380" w:type="dxa"/>
            <w:shd w:val="clear" w:color="auto" w:fill="auto"/>
            <w:noWrap/>
            <w:vAlign w:val="center"/>
            <w:hideMark/>
          </w:tcPr>
          <w:p w:rsidR="007F1BFE" w:rsidRDefault="007F1BFE" w:rsidP="007F1BFE">
            <w:pPr>
              <w:pStyle w:val="DP-TableRowText"/>
            </w:pPr>
            <w:r>
              <w:t>Section</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t>sfr</w:t>
            </w:r>
          </w:p>
        </w:tc>
        <w:tc>
          <w:tcPr>
            <w:tcW w:w="2380" w:type="dxa"/>
            <w:shd w:val="clear" w:color="auto" w:fill="auto"/>
            <w:noWrap/>
            <w:vAlign w:val="center"/>
            <w:hideMark/>
          </w:tcPr>
          <w:p w:rsidR="007F1BFE" w:rsidRDefault="007F1BFE" w:rsidP="007F1BFE">
            <w:pPr>
              <w:pStyle w:val="DP-TableRowText"/>
            </w:pPr>
            <w:r>
              <w:t>SubForm</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rPr>
                <w:spacing w:val="-1"/>
              </w:rPr>
              <w:lastRenderedPageBreak/>
              <w:t>srp</w:t>
            </w:r>
          </w:p>
        </w:tc>
        <w:tc>
          <w:tcPr>
            <w:tcW w:w="2380" w:type="dxa"/>
            <w:shd w:val="clear" w:color="auto" w:fill="auto"/>
            <w:noWrap/>
            <w:vAlign w:val="center"/>
            <w:hideMark/>
          </w:tcPr>
          <w:p w:rsidR="007F1BFE" w:rsidRDefault="007F1BFE" w:rsidP="007F1BFE">
            <w:pPr>
              <w:pStyle w:val="DP-TableRowText"/>
            </w:pPr>
            <w:r>
              <w:t>SubReport</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tab</w:t>
            </w:r>
          </w:p>
        </w:tc>
        <w:tc>
          <w:tcPr>
            <w:tcW w:w="2380" w:type="dxa"/>
            <w:shd w:val="clear" w:color="auto" w:fill="auto"/>
            <w:noWrap/>
            <w:vAlign w:val="center"/>
            <w:hideMark/>
          </w:tcPr>
          <w:p w:rsidR="007F1BFE" w:rsidRDefault="007F1BFE" w:rsidP="007F1BFE">
            <w:pPr>
              <w:pStyle w:val="DP-TableRowText"/>
            </w:pPr>
            <w:r>
              <w:t>TabControl</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txt</w:t>
            </w:r>
          </w:p>
        </w:tc>
        <w:tc>
          <w:tcPr>
            <w:tcW w:w="2380" w:type="dxa"/>
            <w:shd w:val="clear" w:color="auto" w:fill="auto"/>
            <w:noWrap/>
            <w:vAlign w:val="center"/>
            <w:hideMark/>
          </w:tcPr>
          <w:p w:rsidR="007F1BFE" w:rsidRDefault="007F1BFE" w:rsidP="007F1BFE">
            <w:pPr>
              <w:pStyle w:val="DP-TableRowText"/>
            </w:pPr>
            <w:r>
              <w:t>TextBox</w:t>
            </w:r>
          </w:p>
        </w:tc>
      </w:tr>
      <w:tr w:rsidR="007F1BFE" w:rsidTr="00382E52">
        <w:trPr>
          <w:trHeight w:val="300"/>
        </w:trPr>
        <w:tc>
          <w:tcPr>
            <w:tcW w:w="960" w:type="dxa"/>
            <w:shd w:val="clear" w:color="auto" w:fill="auto"/>
            <w:noWrap/>
            <w:vAlign w:val="center"/>
            <w:hideMark/>
          </w:tcPr>
          <w:p w:rsidR="007F1BFE" w:rsidRDefault="007F1BFE" w:rsidP="007F1BFE">
            <w:pPr>
              <w:pStyle w:val="DP-TableRowText"/>
            </w:pPr>
            <w:r>
              <w:t>tgl</w:t>
            </w:r>
          </w:p>
        </w:tc>
        <w:tc>
          <w:tcPr>
            <w:tcW w:w="2380" w:type="dxa"/>
            <w:shd w:val="clear" w:color="auto" w:fill="auto"/>
            <w:noWrap/>
            <w:vAlign w:val="center"/>
            <w:hideMark/>
          </w:tcPr>
          <w:p w:rsidR="007F1BFE" w:rsidRDefault="007F1BFE" w:rsidP="007F1BFE">
            <w:pPr>
              <w:pStyle w:val="DP-TableRowText"/>
            </w:pPr>
            <w:r>
              <w:t>ToggleButton</w:t>
            </w:r>
          </w:p>
        </w:tc>
      </w:tr>
    </w:tbl>
    <w:p w:rsidR="000A6564" w:rsidRPr="008D752F" w:rsidRDefault="000A6564" w:rsidP="008D752F">
      <w:pPr>
        <w:pStyle w:val="DP-Bodytext"/>
      </w:pPr>
      <w:r w:rsidRPr="008D752F">
        <w:t>Some examples:</w:t>
      </w:r>
    </w:p>
    <w:p w:rsidR="000A6564" w:rsidRDefault="000A6564" w:rsidP="000A6564">
      <w:pPr>
        <w:widowControl w:val="0"/>
        <w:autoSpaceDE w:val="0"/>
        <w:autoSpaceDN w:val="0"/>
        <w:adjustRightInd w:val="0"/>
        <w:ind w:left="101" w:right="7825"/>
        <w:rPr>
          <w:rFonts w:ascii="Courier New" w:hAnsi="Courier New" w:cs="Courier New"/>
          <w:sz w:val="18"/>
          <w:szCs w:val="18"/>
        </w:rPr>
      </w:pPr>
      <w:proofErr w:type="gramStart"/>
      <w:r>
        <w:rPr>
          <w:rFonts w:ascii="Courier New" w:hAnsi="Courier New" w:cs="Courier New"/>
          <w:sz w:val="18"/>
          <w:szCs w:val="18"/>
        </w:rPr>
        <w:t>txtName</w:t>
      </w:r>
      <w:proofErr w:type="gramEnd"/>
      <w:r>
        <w:rPr>
          <w:rFonts w:ascii="Courier New" w:hAnsi="Courier New" w:cs="Courier New"/>
          <w:sz w:val="18"/>
          <w:szCs w:val="18"/>
        </w:rPr>
        <w:t xml:space="preserve"> lblInput</w:t>
      </w:r>
    </w:p>
    <w:p w:rsidR="000A6564" w:rsidRPr="008D752F" w:rsidRDefault="000A6564" w:rsidP="008D752F">
      <w:pPr>
        <w:pStyle w:val="DP-Bodytext"/>
      </w:pPr>
      <w:r w:rsidRPr="008D752F">
        <w:t xml:space="preserve">For ActiveX custom controls, you can use the tag ocx as specified in </w:t>
      </w:r>
      <w:r w:rsidR="00666CC9">
        <w:t>Table 25</w:t>
      </w:r>
      <w:r w:rsidRPr="008D752F">
        <w:t xml:space="preserve"> or more specific object tags that are listed later in this document in Tables </w:t>
      </w:r>
      <w:r w:rsidR="00C735D2">
        <w:t>3</w:t>
      </w:r>
      <w:r w:rsidRPr="008D752F">
        <w:t xml:space="preserve">4 and </w:t>
      </w:r>
      <w:r w:rsidR="00C735D2">
        <w:t>3</w:t>
      </w:r>
      <w:r w:rsidRPr="008D752F">
        <w:t xml:space="preserve">5. For an ActiveX control that doesn't appear in the Tables </w:t>
      </w:r>
      <w:r w:rsidR="00C735D2">
        <w:t>3</w:t>
      </w:r>
      <w:r w:rsidRPr="008D752F">
        <w:t xml:space="preserve">4 or </w:t>
      </w:r>
      <w:r w:rsidR="00C735D2">
        <w:t>3</w:t>
      </w:r>
      <w:r w:rsidRPr="008D752F">
        <w:t>5, you can either use ocx or invent a new tag.</w:t>
      </w:r>
    </w:p>
    <w:p w:rsidR="000A6564" w:rsidRDefault="000A6564" w:rsidP="007D79A5">
      <w:pPr>
        <w:pStyle w:val="DP-HeadingB"/>
      </w:pPr>
      <w:bookmarkStart w:id="767" w:name="_Toc293915049"/>
      <w:r>
        <w:t>DAO</w:t>
      </w:r>
      <w:r>
        <w:rPr>
          <w:spacing w:val="-20"/>
        </w:rPr>
        <w:t xml:space="preserve"> </w:t>
      </w:r>
      <w:r>
        <w:t>3.6 Obje</w:t>
      </w:r>
      <w:r>
        <w:rPr>
          <w:spacing w:val="-2"/>
        </w:rPr>
        <w:t>c</w:t>
      </w:r>
      <w:r>
        <w:t>ts</w:t>
      </w:r>
      <w:bookmarkEnd w:id="767"/>
    </w:p>
    <w:p w:rsidR="000A6564" w:rsidRDefault="000A6564" w:rsidP="000A6564">
      <w:pPr>
        <w:widowControl w:val="0"/>
        <w:autoSpaceDE w:val="0"/>
        <w:autoSpaceDN w:val="0"/>
        <w:adjustRightInd w:val="0"/>
        <w:spacing w:before="5" w:line="150" w:lineRule="exact"/>
        <w:rPr>
          <w:sz w:val="15"/>
          <w:szCs w:val="15"/>
        </w:rPr>
      </w:pPr>
    </w:p>
    <w:p w:rsidR="000A6564" w:rsidRPr="008D752F" w:rsidRDefault="000A6564" w:rsidP="008D752F">
      <w:pPr>
        <w:pStyle w:val="DP-Bodytext"/>
      </w:pPr>
      <w:r w:rsidRPr="008D752F">
        <w:t>DAO is the programmatic interface to the Jet database engine shared by Access, Visual Basic, and Visual</w:t>
      </w:r>
      <w:r w:rsidR="008D752F">
        <w:t xml:space="preserve"> </w:t>
      </w:r>
      <w:r w:rsidRPr="008D752F">
        <w:t xml:space="preserve">C++. The tags for DAO 3.6 objects are shown in Table </w:t>
      </w:r>
      <w:r w:rsidR="00721851">
        <w:t>2</w:t>
      </w:r>
      <w:r w:rsidRPr="008D752F">
        <w:t>6.</w:t>
      </w:r>
    </w:p>
    <w:p w:rsidR="00721851" w:rsidRDefault="00721851" w:rsidP="00721851">
      <w:pPr>
        <w:pStyle w:val="DP-TableTitle"/>
      </w:pPr>
      <w:bookmarkStart w:id="768" w:name="_Toc293915345"/>
      <w:r>
        <w:t xml:space="preserve">Table </w:t>
      </w:r>
      <w:fldSimple w:instr=" SEQ Table \* ARABIC ">
        <w:r w:rsidR="002A3BA2">
          <w:rPr>
            <w:noProof/>
          </w:rPr>
          <w:t>26</w:t>
        </w:r>
      </w:fldSimple>
      <w:r>
        <w:t xml:space="preserve"> - </w:t>
      </w:r>
      <w:r w:rsidRPr="003F04EB">
        <w:t>DAO object tags</w:t>
      </w:r>
      <w:bookmarkEnd w:id="768"/>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721851" w:rsidTr="00721851">
        <w:trPr>
          <w:trHeight w:val="300"/>
          <w:tblHeader/>
        </w:trPr>
        <w:tc>
          <w:tcPr>
            <w:tcW w:w="960" w:type="dxa"/>
            <w:shd w:val="clear" w:color="auto" w:fill="auto"/>
            <w:noWrap/>
            <w:vAlign w:val="center"/>
            <w:hideMark/>
          </w:tcPr>
          <w:p w:rsidR="00721851" w:rsidRDefault="00721851" w:rsidP="00721851">
            <w:pPr>
              <w:pStyle w:val="DP-TableHeaderRow"/>
            </w:pPr>
            <w:r>
              <w:t>Tag</w:t>
            </w:r>
          </w:p>
        </w:tc>
        <w:tc>
          <w:tcPr>
            <w:tcW w:w="2380" w:type="dxa"/>
            <w:shd w:val="clear" w:color="auto" w:fill="auto"/>
            <w:noWrap/>
            <w:vAlign w:val="center"/>
            <w:hideMark/>
          </w:tcPr>
          <w:p w:rsidR="00721851" w:rsidRDefault="00721851" w:rsidP="00721851">
            <w:pPr>
              <w:pStyle w:val="DP-TableHeaderRow"/>
            </w:pPr>
            <w:r>
              <w:t xml:space="preserve">Object Type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cnt</w:t>
            </w:r>
          </w:p>
        </w:tc>
        <w:tc>
          <w:tcPr>
            <w:tcW w:w="2380" w:type="dxa"/>
            <w:shd w:val="clear" w:color="auto" w:fill="auto"/>
            <w:noWrap/>
            <w:vAlign w:val="center"/>
            <w:hideMark/>
          </w:tcPr>
          <w:p w:rsidR="00721851" w:rsidRDefault="00721851" w:rsidP="00721851">
            <w:pPr>
              <w:pStyle w:val="DP-TableRowText"/>
            </w:pPr>
            <w:r>
              <w:rPr>
                <w:spacing w:val="-1"/>
              </w:rPr>
              <w:t xml:space="preserve">Container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cnts</w:t>
            </w:r>
          </w:p>
        </w:tc>
        <w:tc>
          <w:tcPr>
            <w:tcW w:w="2380" w:type="dxa"/>
            <w:shd w:val="clear" w:color="auto" w:fill="auto"/>
            <w:noWrap/>
            <w:vAlign w:val="center"/>
            <w:hideMark/>
          </w:tcPr>
          <w:p w:rsidR="00721851" w:rsidRDefault="00721851" w:rsidP="00721851">
            <w:pPr>
              <w:pStyle w:val="DP-TableRowText"/>
            </w:pPr>
            <w:r>
              <w:rPr>
                <w:spacing w:val="-1"/>
              </w:rPr>
              <w:t xml:space="preserve">Containers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db</w:t>
            </w:r>
          </w:p>
        </w:tc>
        <w:tc>
          <w:tcPr>
            <w:tcW w:w="2380" w:type="dxa"/>
            <w:shd w:val="clear" w:color="auto" w:fill="auto"/>
            <w:noWrap/>
            <w:vAlign w:val="center"/>
            <w:hideMark/>
          </w:tcPr>
          <w:p w:rsidR="00721851" w:rsidRDefault="00721851" w:rsidP="00721851">
            <w:pPr>
              <w:pStyle w:val="DP-TableRowText"/>
            </w:pPr>
            <w:r>
              <w:rPr>
                <w:spacing w:val="1"/>
              </w:rPr>
              <w:t>Database</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dbs</w:t>
            </w:r>
          </w:p>
        </w:tc>
        <w:tc>
          <w:tcPr>
            <w:tcW w:w="2380" w:type="dxa"/>
            <w:shd w:val="clear" w:color="auto" w:fill="auto"/>
            <w:noWrap/>
            <w:vAlign w:val="center"/>
            <w:hideMark/>
          </w:tcPr>
          <w:p w:rsidR="00721851" w:rsidRDefault="00721851" w:rsidP="00721851">
            <w:pPr>
              <w:pStyle w:val="DP-TableRowText"/>
            </w:pPr>
            <w:r>
              <w:rPr>
                <w:spacing w:val="1"/>
              </w:rPr>
              <w:t xml:space="preserve">Databases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dbe</w:t>
            </w:r>
          </w:p>
        </w:tc>
        <w:tc>
          <w:tcPr>
            <w:tcW w:w="2380" w:type="dxa"/>
            <w:shd w:val="clear" w:color="auto" w:fill="auto"/>
            <w:noWrap/>
            <w:vAlign w:val="center"/>
            <w:hideMark/>
          </w:tcPr>
          <w:p w:rsidR="00721851" w:rsidRDefault="00721851" w:rsidP="00721851">
            <w:pPr>
              <w:pStyle w:val="DP-TableRowText"/>
            </w:pPr>
            <w:r>
              <w:t xml:space="preserve">DBEngine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doc</w:t>
            </w:r>
          </w:p>
        </w:tc>
        <w:tc>
          <w:tcPr>
            <w:tcW w:w="2380" w:type="dxa"/>
            <w:shd w:val="clear" w:color="auto" w:fill="auto"/>
            <w:noWrap/>
            <w:vAlign w:val="center"/>
            <w:hideMark/>
          </w:tcPr>
          <w:p w:rsidR="00721851" w:rsidRDefault="00721851" w:rsidP="00721851">
            <w:pPr>
              <w:pStyle w:val="DP-TableRowText"/>
            </w:pPr>
            <w:r>
              <w:rPr>
                <w:spacing w:val="1"/>
              </w:rPr>
              <w:t>Document</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docs</w:t>
            </w:r>
          </w:p>
        </w:tc>
        <w:tc>
          <w:tcPr>
            <w:tcW w:w="2380" w:type="dxa"/>
            <w:shd w:val="clear" w:color="auto" w:fill="auto"/>
            <w:noWrap/>
            <w:vAlign w:val="center"/>
            <w:hideMark/>
          </w:tcPr>
          <w:p w:rsidR="00721851" w:rsidRDefault="00721851" w:rsidP="00721851">
            <w:pPr>
              <w:pStyle w:val="DP-TableRowText"/>
            </w:pPr>
            <w:r>
              <w:t xml:space="preserve">Documents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err</w:t>
            </w:r>
          </w:p>
        </w:tc>
        <w:tc>
          <w:tcPr>
            <w:tcW w:w="2380" w:type="dxa"/>
            <w:shd w:val="clear" w:color="auto" w:fill="auto"/>
            <w:noWrap/>
            <w:vAlign w:val="center"/>
            <w:hideMark/>
          </w:tcPr>
          <w:p w:rsidR="00721851" w:rsidRDefault="00721851" w:rsidP="00721851">
            <w:pPr>
              <w:pStyle w:val="DP-TableRowText"/>
            </w:pPr>
            <w:r>
              <w:rPr>
                <w:spacing w:val="1"/>
              </w:rPr>
              <w:t>Error</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errs</w:t>
            </w:r>
          </w:p>
        </w:tc>
        <w:tc>
          <w:tcPr>
            <w:tcW w:w="2380" w:type="dxa"/>
            <w:shd w:val="clear" w:color="auto" w:fill="auto"/>
            <w:noWrap/>
            <w:vAlign w:val="center"/>
            <w:hideMark/>
          </w:tcPr>
          <w:p w:rsidR="00721851" w:rsidRDefault="00721851" w:rsidP="00721851">
            <w:pPr>
              <w:pStyle w:val="DP-TableRowText"/>
            </w:pPr>
            <w:r>
              <w:rPr>
                <w:spacing w:val="1"/>
              </w:rPr>
              <w:t>Errors</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2"/>
              </w:rPr>
              <w:t>fld</w:t>
            </w:r>
          </w:p>
        </w:tc>
        <w:tc>
          <w:tcPr>
            <w:tcW w:w="2380" w:type="dxa"/>
            <w:shd w:val="clear" w:color="auto" w:fill="auto"/>
            <w:noWrap/>
            <w:vAlign w:val="center"/>
            <w:hideMark/>
          </w:tcPr>
          <w:p w:rsidR="00721851" w:rsidRDefault="00721851" w:rsidP="00721851">
            <w:pPr>
              <w:pStyle w:val="DP-TableRowText"/>
            </w:pPr>
            <w:r>
              <w:t>Field</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2"/>
              </w:rPr>
              <w:t>flds</w:t>
            </w:r>
          </w:p>
        </w:tc>
        <w:tc>
          <w:tcPr>
            <w:tcW w:w="2380" w:type="dxa"/>
            <w:shd w:val="clear" w:color="auto" w:fill="auto"/>
            <w:noWrap/>
            <w:vAlign w:val="center"/>
            <w:hideMark/>
          </w:tcPr>
          <w:p w:rsidR="00721851" w:rsidRDefault="00721851" w:rsidP="00721851">
            <w:pPr>
              <w:pStyle w:val="DP-TableRowText"/>
            </w:pPr>
            <w:r>
              <w:t xml:space="preserve">Fields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grp</w:t>
            </w:r>
          </w:p>
        </w:tc>
        <w:tc>
          <w:tcPr>
            <w:tcW w:w="2380" w:type="dxa"/>
            <w:shd w:val="clear" w:color="auto" w:fill="auto"/>
            <w:noWrap/>
            <w:vAlign w:val="center"/>
            <w:hideMark/>
          </w:tcPr>
          <w:p w:rsidR="00721851" w:rsidRDefault="00721851" w:rsidP="00721851">
            <w:pPr>
              <w:pStyle w:val="DP-TableRowText"/>
            </w:pPr>
            <w:r>
              <w:t>Group</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grps</w:t>
            </w:r>
          </w:p>
        </w:tc>
        <w:tc>
          <w:tcPr>
            <w:tcW w:w="2380" w:type="dxa"/>
            <w:shd w:val="clear" w:color="auto" w:fill="auto"/>
            <w:noWrap/>
            <w:vAlign w:val="center"/>
            <w:hideMark/>
          </w:tcPr>
          <w:p w:rsidR="00721851" w:rsidRDefault="00721851" w:rsidP="00721851">
            <w:pPr>
              <w:pStyle w:val="DP-TableRowText"/>
            </w:pPr>
            <w:r>
              <w:rPr>
                <w:spacing w:val="1"/>
              </w:rPr>
              <w:t xml:space="preserve">Groups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idx</w:t>
            </w:r>
          </w:p>
        </w:tc>
        <w:tc>
          <w:tcPr>
            <w:tcW w:w="2380" w:type="dxa"/>
            <w:shd w:val="clear" w:color="auto" w:fill="auto"/>
            <w:noWrap/>
            <w:vAlign w:val="center"/>
            <w:hideMark/>
          </w:tcPr>
          <w:p w:rsidR="00721851" w:rsidRDefault="00721851" w:rsidP="00721851">
            <w:pPr>
              <w:pStyle w:val="DP-TableRowText"/>
            </w:pPr>
            <w:r>
              <w:rPr>
                <w:spacing w:val="1"/>
              </w:rPr>
              <w:t xml:space="preserve">Index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idxs</w:t>
            </w:r>
          </w:p>
        </w:tc>
        <w:tc>
          <w:tcPr>
            <w:tcW w:w="2380" w:type="dxa"/>
            <w:shd w:val="clear" w:color="auto" w:fill="auto"/>
            <w:noWrap/>
            <w:vAlign w:val="center"/>
            <w:hideMark/>
          </w:tcPr>
          <w:p w:rsidR="00721851" w:rsidRDefault="00721851" w:rsidP="00721851">
            <w:pPr>
              <w:pStyle w:val="DP-TableRowText"/>
            </w:pPr>
            <w:r>
              <w:rPr>
                <w:spacing w:val="1"/>
              </w:rPr>
              <w:t>Indexes</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prm</w:t>
            </w:r>
          </w:p>
        </w:tc>
        <w:tc>
          <w:tcPr>
            <w:tcW w:w="2380" w:type="dxa"/>
            <w:shd w:val="clear" w:color="auto" w:fill="auto"/>
            <w:noWrap/>
            <w:vAlign w:val="center"/>
            <w:hideMark/>
          </w:tcPr>
          <w:p w:rsidR="00721851" w:rsidRDefault="00721851" w:rsidP="00721851">
            <w:pPr>
              <w:pStyle w:val="DP-TableRowText"/>
            </w:pPr>
            <w:r>
              <w:rPr>
                <w:spacing w:val="2"/>
                <w:w w:val="99"/>
              </w:rPr>
              <w:t xml:space="preserve">Parameter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w w:val="99"/>
              </w:rPr>
              <w:t>prms</w:t>
            </w:r>
          </w:p>
        </w:tc>
        <w:tc>
          <w:tcPr>
            <w:tcW w:w="2380" w:type="dxa"/>
            <w:shd w:val="clear" w:color="auto" w:fill="auto"/>
            <w:noWrap/>
            <w:vAlign w:val="center"/>
            <w:hideMark/>
          </w:tcPr>
          <w:p w:rsidR="00721851" w:rsidRDefault="00721851" w:rsidP="00721851">
            <w:pPr>
              <w:pStyle w:val="DP-TableRowText"/>
            </w:pPr>
            <w:r>
              <w:rPr>
                <w:spacing w:val="2"/>
              </w:rPr>
              <w:t xml:space="preserve">Parameters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pdbe</w:t>
            </w:r>
          </w:p>
        </w:tc>
        <w:tc>
          <w:tcPr>
            <w:tcW w:w="2380" w:type="dxa"/>
            <w:shd w:val="clear" w:color="auto" w:fill="auto"/>
            <w:noWrap/>
            <w:vAlign w:val="center"/>
            <w:hideMark/>
          </w:tcPr>
          <w:p w:rsidR="00721851" w:rsidRDefault="00721851" w:rsidP="00721851">
            <w:pPr>
              <w:pStyle w:val="DP-TableRowText"/>
            </w:pPr>
            <w:r>
              <w:rPr>
                <w:spacing w:val="1"/>
              </w:rPr>
              <w:t xml:space="preserve">PrivDBEngine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prp</w:t>
            </w:r>
          </w:p>
        </w:tc>
        <w:tc>
          <w:tcPr>
            <w:tcW w:w="2380" w:type="dxa"/>
            <w:shd w:val="clear" w:color="auto" w:fill="auto"/>
            <w:noWrap/>
            <w:vAlign w:val="center"/>
            <w:hideMark/>
          </w:tcPr>
          <w:p w:rsidR="00721851" w:rsidRDefault="00721851" w:rsidP="00721851">
            <w:pPr>
              <w:pStyle w:val="DP-TableRowText"/>
            </w:pPr>
            <w:r>
              <w:rPr>
                <w:spacing w:val="2"/>
              </w:rPr>
              <w:t>Property</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prps</w:t>
            </w:r>
          </w:p>
        </w:tc>
        <w:tc>
          <w:tcPr>
            <w:tcW w:w="2380" w:type="dxa"/>
            <w:shd w:val="clear" w:color="auto" w:fill="auto"/>
            <w:noWrap/>
            <w:vAlign w:val="center"/>
            <w:hideMark/>
          </w:tcPr>
          <w:p w:rsidR="00721851" w:rsidRDefault="00721851" w:rsidP="00721851">
            <w:pPr>
              <w:pStyle w:val="DP-TableRowText"/>
            </w:pPr>
            <w:r>
              <w:rPr>
                <w:spacing w:val="1"/>
              </w:rPr>
              <w:t xml:space="preserve">Properties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qry</w:t>
            </w:r>
          </w:p>
        </w:tc>
        <w:tc>
          <w:tcPr>
            <w:tcW w:w="2380" w:type="dxa"/>
            <w:shd w:val="clear" w:color="auto" w:fill="auto"/>
            <w:noWrap/>
            <w:vAlign w:val="center"/>
            <w:hideMark/>
          </w:tcPr>
          <w:p w:rsidR="00721851" w:rsidRDefault="00721851" w:rsidP="00721851">
            <w:pPr>
              <w:pStyle w:val="DP-TableRowText"/>
            </w:pPr>
            <w:r>
              <w:t xml:space="preserve">QueryDef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qrys</w:t>
            </w:r>
          </w:p>
        </w:tc>
        <w:tc>
          <w:tcPr>
            <w:tcW w:w="2380" w:type="dxa"/>
            <w:shd w:val="clear" w:color="auto" w:fill="auto"/>
            <w:noWrap/>
            <w:vAlign w:val="center"/>
            <w:hideMark/>
          </w:tcPr>
          <w:p w:rsidR="00721851" w:rsidRDefault="00721851" w:rsidP="00721851">
            <w:pPr>
              <w:pStyle w:val="DP-TableRowText"/>
            </w:pPr>
            <w:r>
              <w:rPr>
                <w:spacing w:val="1"/>
              </w:rPr>
              <w:t>QueryDefs</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lastRenderedPageBreak/>
              <w:t>rst</w:t>
            </w:r>
          </w:p>
        </w:tc>
        <w:tc>
          <w:tcPr>
            <w:tcW w:w="2380" w:type="dxa"/>
            <w:shd w:val="clear" w:color="auto" w:fill="auto"/>
            <w:noWrap/>
            <w:vAlign w:val="center"/>
            <w:hideMark/>
          </w:tcPr>
          <w:p w:rsidR="00721851" w:rsidRDefault="00721851" w:rsidP="00721851">
            <w:pPr>
              <w:pStyle w:val="DP-TableRowText"/>
            </w:pPr>
            <w:r>
              <w:rPr>
                <w:spacing w:val="-1"/>
              </w:rPr>
              <w:t xml:space="preserve">Recordset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rsts</w:t>
            </w:r>
          </w:p>
        </w:tc>
        <w:tc>
          <w:tcPr>
            <w:tcW w:w="2380" w:type="dxa"/>
            <w:shd w:val="clear" w:color="auto" w:fill="auto"/>
            <w:noWrap/>
            <w:vAlign w:val="center"/>
            <w:hideMark/>
          </w:tcPr>
          <w:p w:rsidR="00721851" w:rsidRDefault="00721851" w:rsidP="00721851">
            <w:pPr>
              <w:pStyle w:val="DP-TableRowText"/>
            </w:pPr>
            <w:r>
              <w:rPr>
                <w:spacing w:val="-1"/>
              </w:rPr>
              <w:t xml:space="preserve">Recordsets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rel</w:t>
            </w:r>
          </w:p>
        </w:tc>
        <w:tc>
          <w:tcPr>
            <w:tcW w:w="2380" w:type="dxa"/>
            <w:shd w:val="clear" w:color="auto" w:fill="auto"/>
            <w:noWrap/>
            <w:vAlign w:val="center"/>
            <w:hideMark/>
          </w:tcPr>
          <w:p w:rsidR="00721851" w:rsidRDefault="00721851" w:rsidP="00721851">
            <w:pPr>
              <w:pStyle w:val="DP-TableRowText"/>
            </w:pPr>
            <w:r>
              <w:rPr>
                <w:spacing w:val="-1"/>
              </w:rPr>
              <w:t xml:space="preserve">Relation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rels</w:t>
            </w:r>
          </w:p>
        </w:tc>
        <w:tc>
          <w:tcPr>
            <w:tcW w:w="2380" w:type="dxa"/>
            <w:shd w:val="clear" w:color="auto" w:fill="auto"/>
            <w:noWrap/>
            <w:vAlign w:val="center"/>
            <w:hideMark/>
          </w:tcPr>
          <w:p w:rsidR="00721851" w:rsidRDefault="00721851" w:rsidP="00721851">
            <w:pPr>
              <w:pStyle w:val="DP-TableRowText"/>
            </w:pPr>
            <w:r>
              <w:t xml:space="preserve">Relations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tbl</w:t>
            </w:r>
          </w:p>
        </w:tc>
        <w:tc>
          <w:tcPr>
            <w:tcW w:w="2380" w:type="dxa"/>
            <w:shd w:val="clear" w:color="auto" w:fill="auto"/>
            <w:noWrap/>
            <w:vAlign w:val="center"/>
            <w:hideMark/>
          </w:tcPr>
          <w:p w:rsidR="00721851" w:rsidRDefault="00721851" w:rsidP="00721851">
            <w:pPr>
              <w:pStyle w:val="DP-TableRowText"/>
            </w:pPr>
            <w:r>
              <w:t xml:space="preserve">TableDef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tbls</w:t>
            </w:r>
          </w:p>
        </w:tc>
        <w:tc>
          <w:tcPr>
            <w:tcW w:w="2380" w:type="dxa"/>
            <w:shd w:val="clear" w:color="auto" w:fill="auto"/>
            <w:noWrap/>
            <w:vAlign w:val="center"/>
            <w:hideMark/>
          </w:tcPr>
          <w:p w:rsidR="00721851" w:rsidRDefault="00721851" w:rsidP="00721851">
            <w:pPr>
              <w:pStyle w:val="DP-TableRowText"/>
            </w:pPr>
            <w:r>
              <w:t>TableDefs</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usr</w:t>
            </w:r>
          </w:p>
        </w:tc>
        <w:tc>
          <w:tcPr>
            <w:tcW w:w="2380" w:type="dxa"/>
            <w:shd w:val="clear" w:color="auto" w:fill="auto"/>
            <w:noWrap/>
            <w:vAlign w:val="center"/>
            <w:hideMark/>
          </w:tcPr>
          <w:p w:rsidR="00721851" w:rsidRDefault="00721851" w:rsidP="00721851">
            <w:pPr>
              <w:pStyle w:val="DP-TableRowText"/>
            </w:pPr>
            <w:r>
              <w:t xml:space="preserve">User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usrs</w:t>
            </w:r>
          </w:p>
        </w:tc>
        <w:tc>
          <w:tcPr>
            <w:tcW w:w="2380" w:type="dxa"/>
            <w:shd w:val="clear" w:color="auto" w:fill="auto"/>
            <w:noWrap/>
            <w:vAlign w:val="center"/>
            <w:hideMark/>
          </w:tcPr>
          <w:p w:rsidR="00721851" w:rsidRDefault="00721851" w:rsidP="00721851">
            <w:pPr>
              <w:pStyle w:val="DP-TableRowText"/>
            </w:pPr>
            <w:r>
              <w:t>Users</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2"/>
              </w:rPr>
              <w:t>wrk</w:t>
            </w:r>
          </w:p>
        </w:tc>
        <w:tc>
          <w:tcPr>
            <w:tcW w:w="2380" w:type="dxa"/>
            <w:shd w:val="clear" w:color="auto" w:fill="auto"/>
            <w:noWrap/>
            <w:vAlign w:val="center"/>
            <w:hideMark/>
          </w:tcPr>
          <w:p w:rsidR="00721851" w:rsidRDefault="00721851" w:rsidP="00721851">
            <w:pPr>
              <w:pStyle w:val="DP-TableRowText"/>
            </w:pPr>
            <w:r>
              <w:rPr>
                <w:spacing w:val="2"/>
              </w:rPr>
              <w:t xml:space="preserve">Workspace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2"/>
              </w:rPr>
              <w:t>wrks</w:t>
            </w:r>
          </w:p>
        </w:tc>
        <w:tc>
          <w:tcPr>
            <w:tcW w:w="2380" w:type="dxa"/>
            <w:shd w:val="clear" w:color="auto" w:fill="auto"/>
            <w:noWrap/>
            <w:vAlign w:val="center"/>
            <w:hideMark/>
          </w:tcPr>
          <w:p w:rsidR="00721851" w:rsidRDefault="00721851" w:rsidP="00721851">
            <w:pPr>
              <w:pStyle w:val="DP-TableRowText"/>
            </w:pPr>
            <w:r>
              <w:rPr>
                <w:spacing w:val="2"/>
              </w:rPr>
              <w:t>Workspaces</w:t>
            </w:r>
          </w:p>
        </w:tc>
      </w:tr>
    </w:tbl>
    <w:p w:rsidR="000A6564" w:rsidRPr="008D752F" w:rsidRDefault="000A6564" w:rsidP="008D752F">
      <w:pPr>
        <w:pStyle w:val="DP-Bodytext"/>
      </w:pPr>
      <w:r w:rsidRPr="008D752F">
        <w:t>Here are some examples:</w:t>
      </w:r>
    </w:p>
    <w:p w:rsidR="000A6564" w:rsidRDefault="000A6564" w:rsidP="000A6564">
      <w:pPr>
        <w:widowControl w:val="0"/>
        <w:autoSpaceDE w:val="0"/>
        <w:autoSpaceDN w:val="0"/>
        <w:adjustRightInd w:val="0"/>
        <w:ind w:left="101" w:right="7285"/>
        <w:rPr>
          <w:rFonts w:ascii="Courier New" w:hAnsi="Courier New" w:cs="Courier New"/>
          <w:sz w:val="18"/>
          <w:szCs w:val="18"/>
        </w:rPr>
      </w:pPr>
      <w:proofErr w:type="gramStart"/>
      <w:r>
        <w:rPr>
          <w:rFonts w:ascii="Courier New" w:hAnsi="Courier New" w:cs="Courier New"/>
          <w:sz w:val="18"/>
          <w:szCs w:val="18"/>
        </w:rPr>
        <w:t>rstCustomers</w:t>
      </w:r>
      <w:proofErr w:type="gramEnd"/>
      <w:r>
        <w:rPr>
          <w:rFonts w:ascii="Courier New" w:hAnsi="Courier New" w:cs="Courier New"/>
          <w:sz w:val="18"/>
          <w:szCs w:val="18"/>
        </w:rPr>
        <w:t xml:space="preserve"> idxPrimaryKey</w:t>
      </w:r>
    </w:p>
    <w:p w:rsidR="000A6564" w:rsidRPr="008D752F" w:rsidRDefault="000A6564" w:rsidP="008D752F">
      <w:pPr>
        <w:pStyle w:val="DP-Bodytext"/>
      </w:pPr>
      <w:r w:rsidRPr="008D752F">
        <w:t xml:space="preserve">Table </w:t>
      </w:r>
      <w:r w:rsidR="00C735D2">
        <w:t>2</w:t>
      </w:r>
      <w:r w:rsidRPr="008D752F">
        <w:t>7 lists the tags used to identify types of objects in a database.</w:t>
      </w:r>
    </w:p>
    <w:p w:rsidR="00721851" w:rsidRDefault="00721851" w:rsidP="00721851">
      <w:pPr>
        <w:pStyle w:val="DP-TableTitle"/>
      </w:pPr>
      <w:bookmarkStart w:id="769" w:name="_Toc293915346"/>
      <w:r>
        <w:t xml:space="preserve">Table </w:t>
      </w:r>
      <w:fldSimple w:instr=" SEQ Table \* ARABIC ">
        <w:r w:rsidR="002A3BA2">
          <w:rPr>
            <w:noProof/>
          </w:rPr>
          <w:t>27</w:t>
        </w:r>
      </w:fldSimple>
      <w:r>
        <w:t xml:space="preserve"> - </w:t>
      </w:r>
      <w:r w:rsidRPr="00C6761E">
        <w:rPr>
          <w:rFonts w:ascii="Arial Narrow" w:hAnsi="Arial Narrow"/>
          <w:sz w:val="18"/>
        </w:rPr>
        <w:t>Access Database Explorer object tags</w:t>
      </w:r>
      <w:bookmarkEnd w:id="769"/>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721851" w:rsidTr="00721851">
        <w:trPr>
          <w:trHeight w:val="300"/>
          <w:tblHeader/>
        </w:trPr>
        <w:tc>
          <w:tcPr>
            <w:tcW w:w="960" w:type="dxa"/>
            <w:shd w:val="clear" w:color="auto" w:fill="auto"/>
            <w:noWrap/>
            <w:vAlign w:val="center"/>
            <w:hideMark/>
          </w:tcPr>
          <w:p w:rsidR="00721851" w:rsidRDefault="00721851" w:rsidP="00721851">
            <w:pPr>
              <w:pStyle w:val="DP-TableHeaderRow"/>
            </w:pPr>
            <w:r>
              <w:t>Tag</w:t>
            </w:r>
          </w:p>
        </w:tc>
        <w:tc>
          <w:tcPr>
            <w:tcW w:w="2380" w:type="dxa"/>
            <w:shd w:val="clear" w:color="auto" w:fill="auto"/>
            <w:noWrap/>
            <w:vAlign w:val="center"/>
            <w:hideMark/>
          </w:tcPr>
          <w:p w:rsidR="00721851" w:rsidRDefault="00721851" w:rsidP="00721851">
            <w:pPr>
              <w:pStyle w:val="DP-TableHeaderRow"/>
            </w:pPr>
            <w:r>
              <w:t xml:space="preserve">Object Type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tbl</w:t>
            </w:r>
          </w:p>
        </w:tc>
        <w:tc>
          <w:tcPr>
            <w:tcW w:w="2380" w:type="dxa"/>
            <w:shd w:val="clear" w:color="auto" w:fill="auto"/>
            <w:noWrap/>
            <w:vAlign w:val="center"/>
            <w:hideMark/>
          </w:tcPr>
          <w:p w:rsidR="00721851" w:rsidRDefault="00721851" w:rsidP="00721851">
            <w:pPr>
              <w:pStyle w:val="DP-TableRowText"/>
            </w:pPr>
            <w:r>
              <w:t>Table</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qry</w:t>
            </w:r>
          </w:p>
        </w:tc>
        <w:tc>
          <w:tcPr>
            <w:tcW w:w="2380" w:type="dxa"/>
            <w:shd w:val="clear" w:color="auto" w:fill="auto"/>
            <w:noWrap/>
            <w:vAlign w:val="center"/>
            <w:hideMark/>
          </w:tcPr>
          <w:p w:rsidR="00721851" w:rsidRDefault="00721851" w:rsidP="00721851">
            <w:pPr>
              <w:pStyle w:val="DP-TableRowText"/>
            </w:pPr>
            <w:r>
              <w:t xml:space="preserve">Query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2"/>
              </w:rPr>
              <w:t>frm</w:t>
            </w:r>
          </w:p>
        </w:tc>
        <w:tc>
          <w:tcPr>
            <w:tcW w:w="2380" w:type="dxa"/>
            <w:shd w:val="clear" w:color="auto" w:fill="auto"/>
            <w:noWrap/>
            <w:vAlign w:val="center"/>
            <w:hideMark/>
          </w:tcPr>
          <w:p w:rsidR="00721851" w:rsidRDefault="00721851" w:rsidP="00721851">
            <w:pPr>
              <w:pStyle w:val="DP-TableRowText"/>
            </w:pPr>
            <w:r>
              <w:rPr>
                <w:w w:val="99"/>
              </w:rPr>
              <w:t xml:space="preserve">Form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w w:val="99"/>
              </w:rPr>
              <w:t>rpt</w:t>
            </w:r>
          </w:p>
        </w:tc>
        <w:tc>
          <w:tcPr>
            <w:tcW w:w="2380" w:type="dxa"/>
            <w:shd w:val="clear" w:color="auto" w:fill="auto"/>
            <w:noWrap/>
            <w:vAlign w:val="center"/>
            <w:hideMark/>
          </w:tcPr>
          <w:p w:rsidR="00721851" w:rsidRDefault="00721851" w:rsidP="00721851">
            <w:pPr>
              <w:pStyle w:val="DP-TableRowText"/>
            </w:pPr>
            <w:r>
              <w:rPr>
                <w:spacing w:val="-1"/>
              </w:rPr>
              <w:t xml:space="preserve">Report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mcr</w:t>
            </w:r>
          </w:p>
        </w:tc>
        <w:tc>
          <w:tcPr>
            <w:tcW w:w="2380" w:type="dxa"/>
            <w:shd w:val="clear" w:color="auto" w:fill="auto"/>
            <w:noWrap/>
            <w:vAlign w:val="center"/>
            <w:hideMark/>
          </w:tcPr>
          <w:p w:rsidR="00721851" w:rsidRDefault="00721851" w:rsidP="00721851">
            <w:pPr>
              <w:pStyle w:val="DP-TableRowText"/>
            </w:pPr>
            <w:r>
              <w:rPr>
                <w:spacing w:val="1"/>
              </w:rPr>
              <w:t xml:space="preserve">Macro </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rPr>
                <w:spacing w:val="1"/>
              </w:rPr>
              <w:t>bas</w:t>
            </w:r>
          </w:p>
        </w:tc>
        <w:tc>
          <w:tcPr>
            <w:tcW w:w="2380" w:type="dxa"/>
            <w:shd w:val="clear" w:color="auto" w:fill="auto"/>
            <w:noWrap/>
            <w:vAlign w:val="center"/>
            <w:hideMark/>
          </w:tcPr>
          <w:p w:rsidR="00721851" w:rsidRDefault="00721851" w:rsidP="00721851">
            <w:pPr>
              <w:pStyle w:val="DP-TableRowText"/>
            </w:pPr>
            <w:r>
              <w:rPr>
                <w:spacing w:val="1"/>
              </w:rPr>
              <w:t>Module</w:t>
            </w:r>
          </w:p>
        </w:tc>
      </w:tr>
      <w:tr w:rsidR="00721851" w:rsidTr="00721851">
        <w:trPr>
          <w:trHeight w:val="300"/>
        </w:trPr>
        <w:tc>
          <w:tcPr>
            <w:tcW w:w="960" w:type="dxa"/>
            <w:shd w:val="clear" w:color="auto" w:fill="auto"/>
            <w:noWrap/>
            <w:vAlign w:val="center"/>
            <w:hideMark/>
          </w:tcPr>
          <w:p w:rsidR="00721851" w:rsidRDefault="00721851" w:rsidP="00721851">
            <w:pPr>
              <w:pStyle w:val="DP-TableRowText"/>
            </w:pPr>
            <w:r>
              <w:t>dap</w:t>
            </w:r>
          </w:p>
        </w:tc>
        <w:tc>
          <w:tcPr>
            <w:tcW w:w="2380" w:type="dxa"/>
            <w:shd w:val="clear" w:color="auto" w:fill="auto"/>
            <w:noWrap/>
            <w:vAlign w:val="center"/>
            <w:hideMark/>
          </w:tcPr>
          <w:p w:rsidR="00721851" w:rsidRDefault="00721851" w:rsidP="00721851">
            <w:pPr>
              <w:pStyle w:val="DP-TableRowText"/>
            </w:pPr>
            <w:r>
              <w:t>DataAccessPage</w:t>
            </w:r>
          </w:p>
        </w:tc>
      </w:tr>
    </w:tbl>
    <w:p w:rsidR="000A6564" w:rsidRPr="008D752F" w:rsidRDefault="000A6564" w:rsidP="008D752F">
      <w:pPr>
        <w:pStyle w:val="DP-Bodytext"/>
      </w:pPr>
      <w:r w:rsidRPr="008D752F">
        <w:t xml:space="preserve">If you wish, you can use tags that are more exact or suffixes to identify the purpose and type of a database object. If you use the suffix, use the tag given from Table </w:t>
      </w:r>
      <w:r w:rsidR="00C735D2">
        <w:t>2</w:t>
      </w:r>
      <w:r w:rsidRPr="008D752F">
        <w:t xml:space="preserve">7 to indicate the type. Use either the tag or the suffix found along with the more general tag, but not both. The tags and suffixes are shown in Table </w:t>
      </w:r>
      <w:r w:rsidR="00C735D2">
        <w:t>2</w:t>
      </w:r>
      <w:r w:rsidRPr="008D752F">
        <w:t>8.</w:t>
      </w:r>
    </w:p>
    <w:p w:rsidR="00485036" w:rsidRDefault="00485036" w:rsidP="00485036">
      <w:pPr>
        <w:pStyle w:val="DP-TableTitle"/>
      </w:pPr>
      <w:bookmarkStart w:id="770" w:name="_Toc293915347"/>
      <w:r>
        <w:t xml:space="preserve">Table </w:t>
      </w:r>
      <w:fldSimple w:instr=" SEQ Table \* ARABIC ">
        <w:r w:rsidR="002A3BA2">
          <w:rPr>
            <w:noProof/>
          </w:rPr>
          <w:t>28</w:t>
        </w:r>
      </w:fldSimple>
      <w:r>
        <w:t xml:space="preserve"> - </w:t>
      </w:r>
      <w:r w:rsidRPr="00161555">
        <w:t>Specific object tags and suffixes for Access Database Explorer objects</w:t>
      </w:r>
      <w:bookmarkEnd w:id="770"/>
    </w:p>
    <w:tbl>
      <w:tblPr>
        <w:tblW w:w="61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gridCol w:w="2820"/>
      </w:tblGrid>
      <w:tr w:rsidR="00721851" w:rsidTr="00485036">
        <w:trPr>
          <w:trHeight w:val="300"/>
          <w:tblHeader/>
        </w:trPr>
        <w:tc>
          <w:tcPr>
            <w:tcW w:w="960" w:type="dxa"/>
            <w:shd w:val="clear" w:color="auto" w:fill="auto"/>
            <w:noWrap/>
            <w:vAlign w:val="center"/>
            <w:hideMark/>
          </w:tcPr>
          <w:p w:rsidR="00721851" w:rsidRDefault="00721851" w:rsidP="00485036">
            <w:pPr>
              <w:pStyle w:val="DP-TableHeaderRow"/>
            </w:pPr>
            <w:r>
              <w:t>Tag</w:t>
            </w:r>
          </w:p>
        </w:tc>
        <w:tc>
          <w:tcPr>
            <w:tcW w:w="2380" w:type="dxa"/>
            <w:shd w:val="clear" w:color="auto" w:fill="auto"/>
            <w:noWrap/>
            <w:vAlign w:val="center"/>
            <w:hideMark/>
          </w:tcPr>
          <w:p w:rsidR="00721851" w:rsidRDefault="00721851" w:rsidP="00485036">
            <w:pPr>
              <w:pStyle w:val="DP-TableHeaderRow"/>
            </w:pPr>
            <w:r>
              <w:t>Suffix</w:t>
            </w:r>
          </w:p>
        </w:tc>
        <w:tc>
          <w:tcPr>
            <w:tcW w:w="2820" w:type="dxa"/>
            <w:shd w:val="clear" w:color="auto" w:fill="auto"/>
            <w:noWrap/>
            <w:vAlign w:val="center"/>
            <w:hideMark/>
          </w:tcPr>
          <w:p w:rsidR="00721851" w:rsidRDefault="00721851" w:rsidP="00485036">
            <w:pPr>
              <w:pStyle w:val="DP-TableHeaderRow"/>
            </w:pPr>
            <w:r>
              <w:t xml:space="preserve">Object Type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tlkp</w:t>
            </w:r>
          </w:p>
        </w:tc>
        <w:tc>
          <w:tcPr>
            <w:tcW w:w="2380" w:type="dxa"/>
            <w:shd w:val="clear" w:color="auto" w:fill="auto"/>
            <w:noWrap/>
            <w:vAlign w:val="center"/>
            <w:hideMark/>
          </w:tcPr>
          <w:p w:rsidR="00721851" w:rsidRDefault="00721851" w:rsidP="00721851">
            <w:pPr>
              <w:pStyle w:val="DP-TableRowText"/>
            </w:pPr>
            <w:r>
              <w:rPr>
                <w:spacing w:val="-2"/>
              </w:rPr>
              <w:t>Lookup</w:t>
            </w:r>
          </w:p>
        </w:tc>
        <w:tc>
          <w:tcPr>
            <w:tcW w:w="2820" w:type="dxa"/>
            <w:shd w:val="clear" w:color="auto" w:fill="auto"/>
            <w:noWrap/>
            <w:vAlign w:val="center"/>
            <w:hideMark/>
          </w:tcPr>
          <w:p w:rsidR="00721851" w:rsidRDefault="00721851" w:rsidP="00721851">
            <w:pPr>
              <w:pStyle w:val="DP-TableRowText"/>
            </w:pPr>
            <w:r>
              <w:t xml:space="preserve">Table (lookup)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qsel</w:t>
            </w:r>
          </w:p>
        </w:tc>
        <w:tc>
          <w:tcPr>
            <w:tcW w:w="2380" w:type="dxa"/>
            <w:shd w:val="clear" w:color="auto" w:fill="auto"/>
            <w:noWrap/>
            <w:vAlign w:val="center"/>
            <w:hideMark/>
          </w:tcPr>
          <w:p w:rsidR="00721851" w:rsidRDefault="00721851" w:rsidP="00721851">
            <w:pPr>
              <w:pStyle w:val="DP-TableRowText"/>
            </w:pPr>
            <w:r>
              <w:rPr>
                <w:w w:val="99"/>
              </w:rPr>
              <w:t>(none)</w:t>
            </w:r>
          </w:p>
        </w:tc>
        <w:tc>
          <w:tcPr>
            <w:tcW w:w="2820" w:type="dxa"/>
            <w:shd w:val="clear" w:color="auto" w:fill="auto"/>
            <w:noWrap/>
            <w:vAlign w:val="center"/>
            <w:hideMark/>
          </w:tcPr>
          <w:p w:rsidR="00721851" w:rsidRDefault="00721851" w:rsidP="00721851">
            <w:pPr>
              <w:pStyle w:val="DP-TableRowText"/>
            </w:pPr>
            <w:r>
              <w:t xml:space="preserve">Query (select)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rPr>
                <w:spacing w:val="1"/>
              </w:rPr>
              <w:t>qapp</w:t>
            </w:r>
          </w:p>
        </w:tc>
        <w:tc>
          <w:tcPr>
            <w:tcW w:w="2380" w:type="dxa"/>
            <w:shd w:val="clear" w:color="auto" w:fill="auto"/>
            <w:noWrap/>
            <w:vAlign w:val="center"/>
            <w:hideMark/>
          </w:tcPr>
          <w:p w:rsidR="00721851" w:rsidRDefault="00721851" w:rsidP="00721851">
            <w:pPr>
              <w:pStyle w:val="DP-TableRowText"/>
            </w:pPr>
            <w:r>
              <w:rPr>
                <w:spacing w:val="-2"/>
                <w:w w:val="99"/>
              </w:rPr>
              <w:t>Append</w:t>
            </w:r>
          </w:p>
        </w:tc>
        <w:tc>
          <w:tcPr>
            <w:tcW w:w="2820" w:type="dxa"/>
            <w:shd w:val="clear" w:color="auto" w:fill="auto"/>
            <w:noWrap/>
            <w:vAlign w:val="center"/>
            <w:hideMark/>
          </w:tcPr>
          <w:p w:rsidR="00721851" w:rsidRDefault="00721851" w:rsidP="00721851">
            <w:pPr>
              <w:pStyle w:val="DP-TableRowText"/>
            </w:pPr>
            <w:r>
              <w:rPr>
                <w:spacing w:val="1"/>
              </w:rPr>
              <w:t xml:space="preserve">Query (append)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qxtb</w:t>
            </w:r>
          </w:p>
        </w:tc>
        <w:tc>
          <w:tcPr>
            <w:tcW w:w="2380" w:type="dxa"/>
            <w:shd w:val="clear" w:color="auto" w:fill="auto"/>
            <w:noWrap/>
            <w:vAlign w:val="center"/>
            <w:hideMark/>
          </w:tcPr>
          <w:p w:rsidR="00721851" w:rsidRDefault="00721851" w:rsidP="00721851">
            <w:pPr>
              <w:pStyle w:val="DP-TableRowText"/>
            </w:pPr>
            <w:r>
              <w:rPr>
                <w:w w:val="99"/>
              </w:rPr>
              <w:t>XTab</w:t>
            </w:r>
          </w:p>
        </w:tc>
        <w:tc>
          <w:tcPr>
            <w:tcW w:w="2820" w:type="dxa"/>
            <w:shd w:val="clear" w:color="auto" w:fill="auto"/>
            <w:noWrap/>
            <w:vAlign w:val="center"/>
            <w:hideMark/>
          </w:tcPr>
          <w:p w:rsidR="00721851" w:rsidRDefault="00721851" w:rsidP="00721851">
            <w:pPr>
              <w:pStyle w:val="DP-TableRowText"/>
            </w:pPr>
            <w:r>
              <w:t xml:space="preserve">Query (crosstab)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qddl</w:t>
            </w:r>
          </w:p>
        </w:tc>
        <w:tc>
          <w:tcPr>
            <w:tcW w:w="2380" w:type="dxa"/>
            <w:shd w:val="clear" w:color="auto" w:fill="auto"/>
            <w:noWrap/>
            <w:vAlign w:val="center"/>
            <w:hideMark/>
          </w:tcPr>
          <w:p w:rsidR="00721851" w:rsidRDefault="00721851" w:rsidP="00721851">
            <w:pPr>
              <w:pStyle w:val="DP-TableRowText"/>
            </w:pPr>
            <w:r>
              <w:rPr>
                <w:w w:val="99"/>
              </w:rPr>
              <w:t>DDL</w:t>
            </w:r>
          </w:p>
        </w:tc>
        <w:tc>
          <w:tcPr>
            <w:tcW w:w="2820" w:type="dxa"/>
            <w:shd w:val="clear" w:color="auto" w:fill="auto"/>
            <w:noWrap/>
            <w:vAlign w:val="center"/>
            <w:hideMark/>
          </w:tcPr>
          <w:p w:rsidR="00721851" w:rsidRDefault="00721851" w:rsidP="00721851">
            <w:pPr>
              <w:pStyle w:val="DP-TableRowText"/>
            </w:pPr>
            <w:r>
              <w:t xml:space="preserve">Query (DDL)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qdel</w:t>
            </w:r>
          </w:p>
        </w:tc>
        <w:tc>
          <w:tcPr>
            <w:tcW w:w="2380" w:type="dxa"/>
            <w:shd w:val="clear" w:color="auto" w:fill="auto"/>
            <w:noWrap/>
            <w:vAlign w:val="center"/>
            <w:hideMark/>
          </w:tcPr>
          <w:p w:rsidR="00721851" w:rsidRDefault="00721851" w:rsidP="00721851">
            <w:pPr>
              <w:pStyle w:val="DP-TableRowText"/>
            </w:pPr>
            <w:r>
              <w:t>Delete</w:t>
            </w:r>
          </w:p>
        </w:tc>
        <w:tc>
          <w:tcPr>
            <w:tcW w:w="2820" w:type="dxa"/>
            <w:shd w:val="clear" w:color="auto" w:fill="auto"/>
            <w:noWrap/>
            <w:vAlign w:val="center"/>
            <w:hideMark/>
          </w:tcPr>
          <w:p w:rsidR="00721851" w:rsidRDefault="00721851" w:rsidP="00721851">
            <w:pPr>
              <w:pStyle w:val="DP-TableRowText"/>
            </w:pPr>
            <w:r>
              <w:t>Query (delete)</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t xml:space="preserve"> qflt</w:t>
            </w:r>
          </w:p>
        </w:tc>
        <w:tc>
          <w:tcPr>
            <w:tcW w:w="2380" w:type="dxa"/>
            <w:shd w:val="clear" w:color="auto" w:fill="auto"/>
            <w:noWrap/>
            <w:vAlign w:val="center"/>
            <w:hideMark/>
          </w:tcPr>
          <w:p w:rsidR="00721851" w:rsidRDefault="00721851" w:rsidP="00721851">
            <w:pPr>
              <w:pStyle w:val="DP-TableRowText"/>
            </w:pPr>
            <w:r>
              <w:t>Filter</w:t>
            </w:r>
          </w:p>
        </w:tc>
        <w:tc>
          <w:tcPr>
            <w:tcW w:w="2820" w:type="dxa"/>
            <w:shd w:val="clear" w:color="auto" w:fill="auto"/>
            <w:noWrap/>
            <w:vAlign w:val="center"/>
            <w:hideMark/>
          </w:tcPr>
          <w:p w:rsidR="00721851" w:rsidRDefault="00721851" w:rsidP="00721851">
            <w:pPr>
              <w:pStyle w:val="DP-TableRowText"/>
            </w:pPr>
            <w:r>
              <w:t xml:space="preserve">Query (filter) </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rPr>
                <w:spacing w:val="1"/>
              </w:rPr>
              <w:t>qlkp</w:t>
            </w:r>
          </w:p>
        </w:tc>
        <w:tc>
          <w:tcPr>
            <w:tcW w:w="2380" w:type="dxa"/>
            <w:shd w:val="clear" w:color="auto" w:fill="auto"/>
            <w:noWrap/>
            <w:vAlign w:val="center"/>
            <w:hideMark/>
          </w:tcPr>
          <w:p w:rsidR="00721851" w:rsidRDefault="00721851" w:rsidP="00721851">
            <w:pPr>
              <w:pStyle w:val="DP-TableRowText"/>
            </w:pPr>
            <w:r>
              <w:rPr>
                <w:spacing w:val="-2"/>
              </w:rPr>
              <w:t>Lookup</w:t>
            </w:r>
          </w:p>
        </w:tc>
        <w:tc>
          <w:tcPr>
            <w:tcW w:w="2820" w:type="dxa"/>
            <w:shd w:val="clear" w:color="auto" w:fill="auto"/>
            <w:noWrap/>
            <w:vAlign w:val="center"/>
            <w:hideMark/>
          </w:tcPr>
          <w:p w:rsidR="00721851" w:rsidRDefault="00721851" w:rsidP="00721851">
            <w:pPr>
              <w:pStyle w:val="DP-TableRowText"/>
            </w:pPr>
            <w:r>
              <w:t>Query (lookup)</w:t>
            </w:r>
          </w:p>
        </w:tc>
      </w:tr>
      <w:tr w:rsidR="00721851" w:rsidTr="00485036">
        <w:trPr>
          <w:trHeight w:val="300"/>
        </w:trPr>
        <w:tc>
          <w:tcPr>
            <w:tcW w:w="960" w:type="dxa"/>
            <w:shd w:val="clear" w:color="auto" w:fill="auto"/>
            <w:noWrap/>
            <w:vAlign w:val="center"/>
            <w:hideMark/>
          </w:tcPr>
          <w:p w:rsidR="00721851" w:rsidRDefault="00721851" w:rsidP="00721851">
            <w:pPr>
              <w:pStyle w:val="DP-TableRowText"/>
            </w:pPr>
            <w:r>
              <w:rPr>
                <w:spacing w:val="1"/>
              </w:rPr>
              <w:lastRenderedPageBreak/>
              <w:t>qmak</w:t>
            </w:r>
          </w:p>
        </w:tc>
        <w:tc>
          <w:tcPr>
            <w:tcW w:w="2380" w:type="dxa"/>
            <w:shd w:val="clear" w:color="auto" w:fill="auto"/>
            <w:noWrap/>
            <w:vAlign w:val="center"/>
            <w:hideMark/>
          </w:tcPr>
          <w:p w:rsidR="00721851" w:rsidRDefault="00721851" w:rsidP="00721851">
            <w:pPr>
              <w:pStyle w:val="DP-TableRowText"/>
            </w:pPr>
            <w:r>
              <w:rPr>
                <w:spacing w:val="1"/>
              </w:rPr>
              <w:t>MakeTable</w:t>
            </w:r>
          </w:p>
        </w:tc>
        <w:tc>
          <w:tcPr>
            <w:tcW w:w="2820" w:type="dxa"/>
            <w:shd w:val="clear" w:color="auto" w:fill="auto"/>
            <w:noWrap/>
            <w:vAlign w:val="center"/>
            <w:hideMark/>
          </w:tcPr>
          <w:p w:rsidR="00721851" w:rsidRDefault="00721851" w:rsidP="00721851">
            <w:pPr>
              <w:pStyle w:val="DP-TableRowText"/>
            </w:pPr>
            <w:r>
              <w:t>Query (make table)</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qspt</w:t>
            </w:r>
          </w:p>
        </w:tc>
        <w:tc>
          <w:tcPr>
            <w:tcW w:w="2380" w:type="dxa"/>
            <w:shd w:val="clear" w:color="auto" w:fill="auto"/>
            <w:vAlign w:val="center"/>
            <w:hideMark/>
          </w:tcPr>
          <w:p w:rsidR="00721851" w:rsidRDefault="00721851" w:rsidP="00721851">
            <w:pPr>
              <w:pStyle w:val="DP-TableRowText"/>
            </w:pPr>
            <w:r>
              <w:rPr>
                <w:spacing w:val="1"/>
              </w:rPr>
              <w:t>PassThru</w:t>
            </w:r>
          </w:p>
        </w:tc>
        <w:tc>
          <w:tcPr>
            <w:tcW w:w="2820" w:type="dxa"/>
            <w:shd w:val="clear" w:color="auto" w:fill="auto"/>
            <w:vAlign w:val="center"/>
            <w:hideMark/>
          </w:tcPr>
          <w:p w:rsidR="00721851" w:rsidRDefault="00721851" w:rsidP="00721851">
            <w:pPr>
              <w:pStyle w:val="DP-TableRowText"/>
            </w:pPr>
            <w:r>
              <w:t>Query (SQL pass-through)</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qtot</w:t>
            </w:r>
          </w:p>
        </w:tc>
        <w:tc>
          <w:tcPr>
            <w:tcW w:w="2380" w:type="dxa"/>
            <w:shd w:val="clear" w:color="auto" w:fill="auto"/>
            <w:vAlign w:val="center"/>
            <w:hideMark/>
          </w:tcPr>
          <w:p w:rsidR="00721851" w:rsidRDefault="00721851" w:rsidP="00721851">
            <w:pPr>
              <w:pStyle w:val="DP-TableRowText"/>
            </w:pPr>
            <w:r>
              <w:t>Totals</w:t>
            </w:r>
          </w:p>
        </w:tc>
        <w:tc>
          <w:tcPr>
            <w:tcW w:w="2820" w:type="dxa"/>
            <w:shd w:val="clear" w:color="auto" w:fill="auto"/>
            <w:vAlign w:val="center"/>
            <w:hideMark/>
          </w:tcPr>
          <w:p w:rsidR="00721851" w:rsidRDefault="00721851" w:rsidP="00721851">
            <w:pPr>
              <w:pStyle w:val="DP-TableRowText"/>
            </w:pPr>
            <w:r>
              <w:rPr>
                <w:spacing w:val="1"/>
              </w:rPr>
              <w:t>Query (totals)</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quni</w:t>
            </w:r>
          </w:p>
        </w:tc>
        <w:tc>
          <w:tcPr>
            <w:tcW w:w="2380" w:type="dxa"/>
            <w:shd w:val="clear" w:color="auto" w:fill="auto"/>
            <w:vAlign w:val="center"/>
            <w:hideMark/>
          </w:tcPr>
          <w:p w:rsidR="00721851" w:rsidRDefault="00721851" w:rsidP="00721851">
            <w:pPr>
              <w:pStyle w:val="DP-TableRowText"/>
            </w:pPr>
            <w:r>
              <w:t xml:space="preserve">Union </w:t>
            </w:r>
          </w:p>
        </w:tc>
        <w:tc>
          <w:tcPr>
            <w:tcW w:w="2820" w:type="dxa"/>
            <w:shd w:val="clear" w:color="auto" w:fill="auto"/>
            <w:vAlign w:val="center"/>
            <w:hideMark/>
          </w:tcPr>
          <w:p w:rsidR="00721851" w:rsidRDefault="00721851" w:rsidP="00721851">
            <w:pPr>
              <w:pStyle w:val="DP-TableRowText"/>
            </w:pPr>
            <w:r>
              <w:t>Query (union)</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qupd</w:t>
            </w:r>
          </w:p>
        </w:tc>
        <w:tc>
          <w:tcPr>
            <w:tcW w:w="2380" w:type="dxa"/>
            <w:shd w:val="clear" w:color="auto" w:fill="auto"/>
            <w:vAlign w:val="center"/>
            <w:hideMark/>
          </w:tcPr>
          <w:p w:rsidR="00721851" w:rsidRDefault="00721851" w:rsidP="00721851">
            <w:pPr>
              <w:pStyle w:val="DP-TableRowText"/>
            </w:pPr>
            <w:r>
              <w:rPr>
                <w:spacing w:val="1"/>
              </w:rPr>
              <w:t>Update</w:t>
            </w:r>
          </w:p>
        </w:tc>
        <w:tc>
          <w:tcPr>
            <w:tcW w:w="2820" w:type="dxa"/>
            <w:shd w:val="clear" w:color="auto" w:fill="auto"/>
            <w:vAlign w:val="center"/>
            <w:hideMark/>
          </w:tcPr>
          <w:p w:rsidR="00721851" w:rsidRDefault="00721851" w:rsidP="00721851">
            <w:pPr>
              <w:pStyle w:val="DP-TableRowText"/>
            </w:pPr>
            <w:r>
              <w:rPr>
                <w:spacing w:val="1"/>
              </w:rPr>
              <w:t>Query (update)</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2"/>
              </w:rPr>
              <w:t>fdlg</w:t>
            </w:r>
          </w:p>
        </w:tc>
        <w:tc>
          <w:tcPr>
            <w:tcW w:w="2380" w:type="dxa"/>
            <w:shd w:val="clear" w:color="auto" w:fill="auto"/>
            <w:vAlign w:val="center"/>
            <w:hideMark/>
          </w:tcPr>
          <w:p w:rsidR="00721851" w:rsidRDefault="00721851" w:rsidP="00721851">
            <w:pPr>
              <w:pStyle w:val="DP-TableRowText"/>
            </w:pPr>
            <w:r>
              <w:t>Dlg</w:t>
            </w:r>
          </w:p>
        </w:tc>
        <w:tc>
          <w:tcPr>
            <w:tcW w:w="2820" w:type="dxa"/>
            <w:shd w:val="clear" w:color="auto" w:fill="auto"/>
            <w:vAlign w:val="center"/>
            <w:hideMark/>
          </w:tcPr>
          <w:p w:rsidR="00721851" w:rsidRDefault="00721851" w:rsidP="00721851">
            <w:pPr>
              <w:pStyle w:val="DP-TableRowText"/>
            </w:pPr>
            <w:r>
              <w:t>Form (dialog)</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fmnu</w:t>
            </w:r>
          </w:p>
        </w:tc>
        <w:tc>
          <w:tcPr>
            <w:tcW w:w="2380" w:type="dxa"/>
            <w:shd w:val="clear" w:color="auto" w:fill="auto"/>
            <w:vAlign w:val="center"/>
            <w:hideMark/>
          </w:tcPr>
          <w:p w:rsidR="00721851" w:rsidRDefault="00721851" w:rsidP="00721851">
            <w:pPr>
              <w:pStyle w:val="DP-TableRowText"/>
            </w:pPr>
            <w:r>
              <w:rPr>
                <w:spacing w:val="1"/>
              </w:rPr>
              <w:t>Mnu</w:t>
            </w:r>
          </w:p>
        </w:tc>
        <w:tc>
          <w:tcPr>
            <w:tcW w:w="2820" w:type="dxa"/>
            <w:shd w:val="clear" w:color="auto" w:fill="auto"/>
            <w:vAlign w:val="center"/>
            <w:hideMark/>
          </w:tcPr>
          <w:p w:rsidR="00721851" w:rsidRDefault="00721851" w:rsidP="00721851">
            <w:pPr>
              <w:pStyle w:val="DP-TableRowText"/>
            </w:pPr>
            <w:r>
              <w:t>Form (menu)</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fmsg</w:t>
            </w:r>
          </w:p>
        </w:tc>
        <w:tc>
          <w:tcPr>
            <w:tcW w:w="2380" w:type="dxa"/>
            <w:shd w:val="clear" w:color="auto" w:fill="auto"/>
            <w:vAlign w:val="center"/>
            <w:hideMark/>
          </w:tcPr>
          <w:p w:rsidR="00721851" w:rsidRDefault="00721851" w:rsidP="00721851">
            <w:pPr>
              <w:pStyle w:val="DP-TableRowText"/>
            </w:pPr>
            <w:r>
              <w:rPr>
                <w:spacing w:val="1"/>
              </w:rPr>
              <w:t>Msg</w:t>
            </w:r>
          </w:p>
        </w:tc>
        <w:tc>
          <w:tcPr>
            <w:tcW w:w="2820" w:type="dxa"/>
            <w:shd w:val="clear" w:color="auto" w:fill="auto"/>
            <w:vAlign w:val="center"/>
            <w:hideMark/>
          </w:tcPr>
          <w:p w:rsidR="00721851" w:rsidRDefault="00721851" w:rsidP="00721851">
            <w:pPr>
              <w:pStyle w:val="DP-TableRowText"/>
            </w:pPr>
            <w:r>
              <w:rPr>
                <w:spacing w:val="-1"/>
              </w:rPr>
              <w:t>Form (message)</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2"/>
              </w:rPr>
              <w:t>fsfr</w:t>
            </w:r>
          </w:p>
        </w:tc>
        <w:tc>
          <w:tcPr>
            <w:tcW w:w="2380" w:type="dxa"/>
            <w:shd w:val="clear" w:color="auto" w:fill="auto"/>
            <w:vAlign w:val="center"/>
            <w:hideMark/>
          </w:tcPr>
          <w:p w:rsidR="00721851" w:rsidRDefault="00721851" w:rsidP="00721851">
            <w:pPr>
              <w:pStyle w:val="DP-TableRowText"/>
            </w:pPr>
            <w:r>
              <w:rPr>
                <w:spacing w:val="-1"/>
              </w:rPr>
              <w:t>SubForm</w:t>
            </w:r>
          </w:p>
        </w:tc>
        <w:tc>
          <w:tcPr>
            <w:tcW w:w="2820" w:type="dxa"/>
            <w:shd w:val="clear" w:color="auto" w:fill="auto"/>
            <w:vAlign w:val="center"/>
            <w:hideMark/>
          </w:tcPr>
          <w:p w:rsidR="00721851" w:rsidRDefault="00721851" w:rsidP="00721851">
            <w:pPr>
              <w:pStyle w:val="DP-TableRowText"/>
            </w:pPr>
            <w:r>
              <w:rPr>
                <w:spacing w:val="-1"/>
              </w:rPr>
              <w:t>Form (subform)</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rsrp</w:t>
            </w:r>
          </w:p>
        </w:tc>
        <w:tc>
          <w:tcPr>
            <w:tcW w:w="2380" w:type="dxa"/>
            <w:shd w:val="clear" w:color="auto" w:fill="auto"/>
            <w:vAlign w:val="center"/>
            <w:hideMark/>
          </w:tcPr>
          <w:p w:rsidR="00721851" w:rsidRDefault="00721851" w:rsidP="00721851">
            <w:pPr>
              <w:pStyle w:val="DP-TableRowText"/>
            </w:pPr>
            <w:r>
              <w:t>SubReport</w:t>
            </w:r>
          </w:p>
        </w:tc>
        <w:tc>
          <w:tcPr>
            <w:tcW w:w="2820" w:type="dxa"/>
            <w:shd w:val="clear" w:color="auto" w:fill="auto"/>
            <w:vAlign w:val="center"/>
            <w:hideMark/>
          </w:tcPr>
          <w:p w:rsidR="00721851" w:rsidRDefault="00721851" w:rsidP="00721851">
            <w:pPr>
              <w:pStyle w:val="DP-TableRowText"/>
            </w:pPr>
            <w:r>
              <w:t>Form (subreport)</w:t>
            </w:r>
          </w:p>
        </w:tc>
      </w:tr>
      <w:tr w:rsidR="00721851" w:rsidTr="00485036">
        <w:trPr>
          <w:trHeight w:val="300"/>
        </w:trPr>
        <w:tc>
          <w:tcPr>
            <w:tcW w:w="960" w:type="dxa"/>
            <w:shd w:val="clear" w:color="auto" w:fill="auto"/>
            <w:vAlign w:val="center"/>
            <w:hideMark/>
          </w:tcPr>
          <w:p w:rsidR="00721851" w:rsidRDefault="00721851" w:rsidP="00721851">
            <w:pPr>
              <w:pStyle w:val="DP-TableRowText"/>
            </w:pPr>
            <w:r>
              <w:rPr>
                <w:spacing w:val="1"/>
              </w:rPr>
              <w:t>mmnu</w:t>
            </w:r>
          </w:p>
        </w:tc>
        <w:tc>
          <w:tcPr>
            <w:tcW w:w="2380" w:type="dxa"/>
            <w:shd w:val="clear" w:color="auto" w:fill="auto"/>
            <w:vAlign w:val="center"/>
            <w:hideMark/>
          </w:tcPr>
          <w:p w:rsidR="00721851" w:rsidRDefault="00721851" w:rsidP="00721851">
            <w:pPr>
              <w:pStyle w:val="DP-TableRowText"/>
            </w:pPr>
            <w:r>
              <w:rPr>
                <w:spacing w:val="1"/>
              </w:rPr>
              <w:t>Mnu</w:t>
            </w:r>
          </w:p>
        </w:tc>
        <w:tc>
          <w:tcPr>
            <w:tcW w:w="2820" w:type="dxa"/>
            <w:shd w:val="clear" w:color="auto" w:fill="auto"/>
            <w:vAlign w:val="center"/>
            <w:hideMark/>
          </w:tcPr>
          <w:p w:rsidR="00721851" w:rsidRDefault="00721851" w:rsidP="00721851">
            <w:pPr>
              <w:pStyle w:val="DP-TableRowText"/>
            </w:pPr>
            <w:r>
              <w:rPr>
                <w:spacing w:val="1"/>
              </w:rPr>
              <w:t>Macro (menu)</w:t>
            </w:r>
          </w:p>
        </w:tc>
      </w:tr>
    </w:tbl>
    <w:p w:rsidR="000A6564" w:rsidRPr="008D752F" w:rsidRDefault="000A6564" w:rsidP="008D752F">
      <w:pPr>
        <w:pStyle w:val="DP-Bodytext"/>
      </w:pPr>
      <w:r w:rsidRPr="008D752F">
        <w:t>Here are some examples:</w:t>
      </w:r>
    </w:p>
    <w:p w:rsidR="000A6564" w:rsidRDefault="000A6564" w:rsidP="000A6564">
      <w:pPr>
        <w:widowControl w:val="0"/>
        <w:autoSpaceDE w:val="0"/>
        <w:autoSpaceDN w:val="0"/>
        <w:adjustRightInd w:val="0"/>
        <w:ind w:left="101" w:right="6737"/>
        <w:rPr>
          <w:rFonts w:ascii="Courier New" w:hAnsi="Courier New" w:cs="Courier New"/>
          <w:sz w:val="18"/>
          <w:szCs w:val="18"/>
        </w:rPr>
      </w:pPr>
      <w:proofErr w:type="gramStart"/>
      <w:r>
        <w:rPr>
          <w:rFonts w:ascii="Courier New" w:hAnsi="Courier New" w:cs="Courier New"/>
          <w:sz w:val="18"/>
          <w:szCs w:val="18"/>
        </w:rPr>
        <w:t>tblValidNamesLookup</w:t>
      </w:r>
      <w:proofErr w:type="gramEnd"/>
      <w:r>
        <w:rPr>
          <w:rFonts w:ascii="Courier New" w:hAnsi="Courier New" w:cs="Courier New"/>
          <w:sz w:val="18"/>
          <w:szCs w:val="18"/>
        </w:rPr>
        <w:t xml:space="preserve"> tlkpValidNames fmsgError mmnuFileMnu</w:t>
      </w:r>
    </w:p>
    <w:p w:rsidR="000A6564" w:rsidRPr="008D752F" w:rsidRDefault="000A6564" w:rsidP="008D752F">
      <w:pPr>
        <w:pStyle w:val="DP-Bodytext"/>
      </w:pPr>
      <w:proofErr w:type="gramStart"/>
      <w:r w:rsidRPr="008D752F">
        <w:t>When naming objects in a database, do not use spaces.</w:t>
      </w:r>
      <w:proofErr w:type="gramEnd"/>
      <w:r w:rsidRPr="008D752F">
        <w:t xml:space="preserve"> Instead, capitalize the first letter of each word. For example, instead of Quarterly Sales Values Table, use tblQuarterlySalesValues.</w:t>
      </w:r>
    </w:p>
    <w:p w:rsidR="000A6564" w:rsidRPr="008D752F" w:rsidRDefault="000A6564" w:rsidP="008D752F">
      <w:pPr>
        <w:pStyle w:val="DP-Bodytext"/>
      </w:pPr>
      <w:r w:rsidRPr="008D752F">
        <w:t xml:space="preserve">There is strong debate over whether fields in a table should have tags. Whether you use them is up to you. However, if you do use them, use the tags from Table </w:t>
      </w:r>
      <w:r w:rsidR="00C735D2">
        <w:t>2</w:t>
      </w:r>
      <w:r w:rsidRPr="008D752F">
        <w:t>9.</w:t>
      </w:r>
    </w:p>
    <w:p w:rsidR="00485036" w:rsidRDefault="00485036" w:rsidP="00485036">
      <w:pPr>
        <w:pStyle w:val="DP-TableTitle"/>
      </w:pPr>
      <w:bookmarkStart w:id="771" w:name="_Toc293915348"/>
      <w:r>
        <w:t xml:space="preserve">Table </w:t>
      </w:r>
      <w:fldSimple w:instr=" SEQ Table \* ARABIC ">
        <w:r w:rsidR="002A3BA2">
          <w:rPr>
            <w:noProof/>
          </w:rPr>
          <w:t>29</w:t>
        </w:r>
      </w:fldSimple>
      <w:r>
        <w:t xml:space="preserve"> - </w:t>
      </w:r>
      <w:r w:rsidRPr="001D06C4">
        <w:t>Field tags (if you decide to use them)</w:t>
      </w:r>
      <w:bookmarkEnd w:id="771"/>
    </w:p>
    <w:tbl>
      <w:tblPr>
        <w:tblW w:w="415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195"/>
      </w:tblGrid>
      <w:tr w:rsidR="00485036" w:rsidTr="00485036">
        <w:trPr>
          <w:trHeight w:val="300"/>
          <w:tblHeader/>
        </w:trPr>
        <w:tc>
          <w:tcPr>
            <w:tcW w:w="960" w:type="dxa"/>
            <w:shd w:val="clear" w:color="auto" w:fill="auto"/>
            <w:noWrap/>
            <w:vAlign w:val="center"/>
            <w:hideMark/>
          </w:tcPr>
          <w:p w:rsidR="00485036" w:rsidRDefault="00485036" w:rsidP="00485036">
            <w:pPr>
              <w:pStyle w:val="DP-TableHeaderRow"/>
            </w:pPr>
            <w:r>
              <w:t>Tag</w:t>
            </w:r>
          </w:p>
        </w:tc>
        <w:tc>
          <w:tcPr>
            <w:tcW w:w="3195" w:type="dxa"/>
            <w:shd w:val="clear" w:color="auto" w:fill="auto"/>
            <w:noWrap/>
            <w:vAlign w:val="center"/>
            <w:hideMark/>
          </w:tcPr>
          <w:p w:rsidR="00485036" w:rsidRDefault="00485036" w:rsidP="00485036">
            <w:pPr>
              <w:pStyle w:val="DP-TableHeaderRow"/>
            </w:pPr>
            <w:r>
              <w:t>Object Type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lng</w:t>
            </w:r>
          </w:p>
        </w:tc>
        <w:tc>
          <w:tcPr>
            <w:tcW w:w="3195" w:type="dxa"/>
            <w:shd w:val="clear" w:color="auto" w:fill="auto"/>
            <w:noWrap/>
            <w:vAlign w:val="center"/>
            <w:hideMark/>
          </w:tcPr>
          <w:p w:rsidR="00485036" w:rsidRDefault="00485036" w:rsidP="00485036">
            <w:pPr>
              <w:pStyle w:val="DP-TableRowText"/>
            </w:pPr>
            <w:r>
              <w:t>Autoincrementing (either sequential or random) Long (used with the suffix Cnt)</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bin</w:t>
            </w:r>
          </w:p>
        </w:tc>
        <w:tc>
          <w:tcPr>
            <w:tcW w:w="3195" w:type="dxa"/>
            <w:shd w:val="clear" w:color="auto" w:fill="auto"/>
            <w:noWrap/>
            <w:vAlign w:val="center"/>
            <w:hideMark/>
          </w:tcPr>
          <w:p w:rsidR="00485036" w:rsidRDefault="00485036" w:rsidP="00485036">
            <w:pPr>
              <w:pStyle w:val="DP-TableRowText"/>
            </w:pPr>
            <w:r>
              <w:rPr>
                <w:spacing w:val="2"/>
              </w:rPr>
              <w:t xml:space="preserve">Binary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byte</w:t>
            </w:r>
          </w:p>
        </w:tc>
        <w:tc>
          <w:tcPr>
            <w:tcW w:w="3195" w:type="dxa"/>
            <w:shd w:val="clear" w:color="auto" w:fill="auto"/>
            <w:noWrap/>
            <w:vAlign w:val="center"/>
            <w:hideMark/>
          </w:tcPr>
          <w:p w:rsidR="00485036" w:rsidRDefault="00485036" w:rsidP="00485036">
            <w:pPr>
              <w:pStyle w:val="DP-TableRowText"/>
            </w:pPr>
            <w:r>
              <w:rPr>
                <w:spacing w:val="2"/>
              </w:rPr>
              <w:t>Byte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cur</w:t>
            </w:r>
          </w:p>
        </w:tc>
        <w:tc>
          <w:tcPr>
            <w:tcW w:w="3195" w:type="dxa"/>
            <w:shd w:val="clear" w:color="auto" w:fill="auto"/>
            <w:noWrap/>
            <w:vAlign w:val="center"/>
            <w:hideMark/>
          </w:tcPr>
          <w:p w:rsidR="00485036" w:rsidRDefault="00485036" w:rsidP="00485036">
            <w:pPr>
              <w:pStyle w:val="DP-TableRowText"/>
            </w:pPr>
            <w:r>
              <w:rPr>
                <w:spacing w:val="-1"/>
              </w:rPr>
              <w:t xml:space="preserve">Currency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date</w:t>
            </w:r>
          </w:p>
        </w:tc>
        <w:tc>
          <w:tcPr>
            <w:tcW w:w="3195" w:type="dxa"/>
            <w:shd w:val="clear" w:color="auto" w:fill="auto"/>
            <w:noWrap/>
            <w:vAlign w:val="center"/>
            <w:hideMark/>
          </w:tcPr>
          <w:p w:rsidR="00485036" w:rsidRDefault="00485036" w:rsidP="00485036">
            <w:pPr>
              <w:pStyle w:val="DP-TableRowText"/>
            </w:pPr>
            <w:r>
              <w:t xml:space="preserve">Date/time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dbl</w:t>
            </w:r>
          </w:p>
        </w:tc>
        <w:tc>
          <w:tcPr>
            <w:tcW w:w="3195" w:type="dxa"/>
            <w:shd w:val="clear" w:color="auto" w:fill="auto"/>
            <w:noWrap/>
            <w:vAlign w:val="center"/>
            <w:hideMark/>
          </w:tcPr>
          <w:p w:rsidR="00485036" w:rsidRDefault="00485036" w:rsidP="00485036">
            <w:pPr>
              <w:pStyle w:val="DP-TableRowText"/>
            </w:pPr>
            <w:r>
              <w:rPr>
                <w:spacing w:val="1"/>
              </w:rPr>
              <w:t>Double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guid</w:t>
            </w:r>
          </w:p>
        </w:tc>
        <w:tc>
          <w:tcPr>
            <w:tcW w:w="3195" w:type="dxa"/>
            <w:shd w:val="clear" w:color="auto" w:fill="auto"/>
            <w:noWrap/>
            <w:vAlign w:val="center"/>
            <w:hideMark/>
          </w:tcPr>
          <w:p w:rsidR="00485036" w:rsidRDefault="00485036" w:rsidP="00485036">
            <w:pPr>
              <w:pStyle w:val="DP-TableRowText"/>
            </w:pPr>
            <w:r>
              <w:t xml:space="preserve">Globally unique identified (GUID) used for replication AutoIncrement fields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int</w:t>
            </w:r>
          </w:p>
        </w:tc>
        <w:tc>
          <w:tcPr>
            <w:tcW w:w="3195" w:type="dxa"/>
            <w:shd w:val="clear" w:color="auto" w:fill="auto"/>
            <w:noWrap/>
            <w:vAlign w:val="center"/>
            <w:hideMark/>
          </w:tcPr>
          <w:p w:rsidR="00485036" w:rsidRDefault="00485036" w:rsidP="00485036">
            <w:pPr>
              <w:pStyle w:val="DP-TableRowText"/>
            </w:pPr>
            <w:r>
              <w:rPr>
                <w:spacing w:val="1"/>
              </w:rPr>
              <w:t>Integer</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lng</w:t>
            </w:r>
          </w:p>
        </w:tc>
        <w:tc>
          <w:tcPr>
            <w:tcW w:w="3195" w:type="dxa"/>
            <w:shd w:val="clear" w:color="auto" w:fill="auto"/>
            <w:noWrap/>
            <w:vAlign w:val="center"/>
            <w:hideMark/>
          </w:tcPr>
          <w:p w:rsidR="00485036" w:rsidRDefault="00485036" w:rsidP="00485036">
            <w:pPr>
              <w:pStyle w:val="DP-TableRowText"/>
            </w:pPr>
            <w:r>
              <w:rPr>
                <w:spacing w:val="-2"/>
              </w:rPr>
              <w:t xml:space="preserve">Long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mem</w:t>
            </w:r>
          </w:p>
        </w:tc>
        <w:tc>
          <w:tcPr>
            <w:tcW w:w="3195" w:type="dxa"/>
            <w:shd w:val="clear" w:color="auto" w:fill="auto"/>
            <w:noWrap/>
            <w:vAlign w:val="center"/>
            <w:hideMark/>
          </w:tcPr>
          <w:p w:rsidR="00485036" w:rsidRDefault="00485036" w:rsidP="00485036">
            <w:pPr>
              <w:pStyle w:val="DP-TableRowText"/>
            </w:pPr>
            <w:r>
              <w:rPr>
                <w:spacing w:val="1"/>
              </w:rPr>
              <w:t xml:space="preserve">Memo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ole</w:t>
            </w:r>
          </w:p>
        </w:tc>
        <w:tc>
          <w:tcPr>
            <w:tcW w:w="3195" w:type="dxa"/>
            <w:shd w:val="clear" w:color="auto" w:fill="auto"/>
            <w:noWrap/>
            <w:vAlign w:val="center"/>
            <w:hideMark/>
          </w:tcPr>
          <w:p w:rsidR="00485036" w:rsidRDefault="00485036" w:rsidP="00485036">
            <w:pPr>
              <w:pStyle w:val="DP-TableRowText"/>
            </w:pPr>
            <w:r>
              <w:t>OLE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sng</w:t>
            </w:r>
          </w:p>
        </w:tc>
        <w:tc>
          <w:tcPr>
            <w:tcW w:w="3195" w:type="dxa"/>
            <w:shd w:val="clear" w:color="auto" w:fill="auto"/>
            <w:noWrap/>
            <w:vAlign w:val="center"/>
            <w:hideMark/>
          </w:tcPr>
          <w:p w:rsidR="00485036" w:rsidRDefault="00485036" w:rsidP="00485036">
            <w:pPr>
              <w:pStyle w:val="DP-TableRowText"/>
            </w:pPr>
            <w:r>
              <w:t xml:space="preserve">Single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str</w:t>
            </w:r>
          </w:p>
        </w:tc>
        <w:tc>
          <w:tcPr>
            <w:tcW w:w="3195" w:type="dxa"/>
            <w:shd w:val="clear" w:color="auto" w:fill="auto"/>
            <w:noWrap/>
            <w:vAlign w:val="center"/>
            <w:hideMark/>
          </w:tcPr>
          <w:p w:rsidR="00485036" w:rsidRDefault="00485036" w:rsidP="00485036">
            <w:pPr>
              <w:pStyle w:val="DP-TableRowText"/>
            </w:pPr>
            <w:r>
              <w:t xml:space="preserve">Text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bool</w:t>
            </w:r>
          </w:p>
        </w:tc>
        <w:tc>
          <w:tcPr>
            <w:tcW w:w="3195" w:type="dxa"/>
            <w:shd w:val="clear" w:color="auto" w:fill="auto"/>
            <w:noWrap/>
            <w:vAlign w:val="center"/>
            <w:hideMark/>
          </w:tcPr>
          <w:p w:rsidR="00485036" w:rsidRDefault="00485036" w:rsidP="00485036">
            <w:pPr>
              <w:pStyle w:val="DP-TableRowText"/>
            </w:pPr>
            <w:r>
              <w:rPr>
                <w:spacing w:val="1"/>
              </w:rPr>
              <w:t>Yes/No</w:t>
            </w:r>
          </w:p>
        </w:tc>
      </w:tr>
    </w:tbl>
    <w:p w:rsidR="000A6564" w:rsidRDefault="000A6564" w:rsidP="007D79A5">
      <w:pPr>
        <w:pStyle w:val="DP-HeadingB"/>
      </w:pPr>
      <w:bookmarkStart w:id="772" w:name="_Toc293915050"/>
      <w:r>
        <w:lastRenderedPageBreak/>
        <w:t>Vis</w:t>
      </w:r>
      <w:r>
        <w:rPr>
          <w:spacing w:val="-3"/>
        </w:rPr>
        <w:t>u</w:t>
      </w:r>
      <w:r>
        <w:t xml:space="preserve">al </w:t>
      </w:r>
      <w:r>
        <w:rPr>
          <w:spacing w:val="-3"/>
        </w:rPr>
        <w:t>B</w:t>
      </w:r>
      <w:r>
        <w:rPr>
          <w:spacing w:val="-1"/>
        </w:rPr>
        <w:t>a</w:t>
      </w:r>
      <w:r>
        <w:t>sic</w:t>
      </w:r>
      <w:r>
        <w:rPr>
          <w:spacing w:val="-2"/>
        </w:rPr>
        <w:t xml:space="preserve"> </w:t>
      </w:r>
      <w:r>
        <w:t xml:space="preserve">6.0 </w:t>
      </w:r>
      <w:r>
        <w:rPr>
          <w:spacing w:val="-3"/>
        </w:rPr>
        <w:t>O</w:t>
      </w:r>
      <w:r>
        <w:t>bjec</w:t>
      </w:r>
      <w:r>
        <w:rPr>
          <w:spacing w:val="-2"/>
        </w:rPr>
        <w:t>t</w:t>
      </w:r>
      <w:r>
        <w:t>s</w:t>
      </w:r>
      <w:bookmarkEnd w:id="772"/>
    </w:p>
    <w:p w:rsidR="000A6564" w:rsidRPr="008D752F" w:rsidRDefault="000A6564" w:rsidP="008D752F">
      <w:pPr>
        <w:pStyle w:val="DP-Bodytext"/>
      </w:pPr>
      <w:r w:rsidRPr="008D752F">
        <w:t xml:space="preserve">Table </w:t>
      </w:r>
      <w:r w:rsidR="00C735D2">
        <w:t>3</w:t>
      </w:r>
      <w:r w:rsidRPr="008D752F">
        <w:t>0 shows the tags for Visual Basic 6.0 objects.</w:t>
      </w:r>
    </w:p>
    <w:p w:rsidR="00485036" w:rsidRDefault="00485036" w:rsidP="00485036">
      <w:pPr>
        <w:pStyle w:val="DP-TableTitle"/>
      </w:pPr>
      <w:bookmarkStart w:id="773" w:name="_Toc293915349"/>
      <w:r>
        <w:t xml:space="preserve">Table </w:t>
      </w:r>
      <w:fldSimple w:instr=" SEQ Table \* ARABIC ">
        <w:r w:rsidR="002A3BA2">
          <w:rPr>
            <w:noProof/>
          </w:rPr>
          <w:t>30</w:t>
        </w:r>
      </w:fldSimple>
      <w:r>
        <w:t xml:space="preserve"> - </w:t>
      </w:r>
      <w:r w:rsidRPr="004B7C52">
        <w:t>Visual Basic 6.0 object tags</w:t>
      </w:r>
      <w:bookmarkEnd w:id="773"/>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485036" w:rsidTr="00485036">
        <w:trPr>
          <w:trHeight w:val="300"/>
          <w:tblHeader/>
        </w:trPr>
        <w:tc>
          <w:tcPr>
            <w:tcW w:w="960" w:type="dxa"/>
            <w:shd w:val="clear" w:color="auto" w:fill="auto"/>
            <w:noWrap/>
            <w:vAlign w:val="center"/>
            <w:hideMark/>
          </w:tcPr>
          <w:p w:rsidR="00485036" w:rsidRDefault="00485036" w:rsidP="00485036">
            <w:pPr>
              <w:pStyle w:val="DP-TableHeaderRow"/>
            </w:pPr>
            <w:r>
              <w:t>Tag</w:t>
            </w:r>
          </w:p>
        </w:tc>
        <w:tc>
          <w:tcPr>
            <w:tcW w:w="2380" w:type="dxa"/>
            <w:shd w:val="clear" w:color="auto" w:fill="auto"/>
            <w:noWrap/>
            <w:vAlign w:val="center"/>
            <w:hideMark/>
          </w:tcPr>
          <w:p w:rsidR="00485036" w:rsidRDefault="00485036" w:rsidP="00485036">
            <w:pPr>
              <w:pStyle w:val="DP-TableHeaderRow"/>
            </w:pPr>
            <w:r>
              <w:t xml:space="preserve">Object Type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app</w:t>
            </w:r>
          </w:p>
        </w:tc>
        <w:tc>
          <w:tcPr>
            <w:tcW w:w="2380" w:type="dxa"/>
            <w:shd w:val="clear" w:color="auto" w:fill="auto"/>
            <w:noWrap/>
            <w:vAlign w:val="center"/>
            <w:hideMark/>
          </w:tcPr>
          <w:p w:rsidR="00485036" w:rsidRDefault="00485036" w:rsidP="00485036">
            <w:pPr>
              <w:pStyle w:val="DP-TableRowText"/>
            </w:pPr>
            <w:r>
              <w:rPr>
                <w:spacing w:val="-2"/>
              </w:rPr>
              <w:t>App</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chk</w:t>
            </w:r>
          </w:p>
        </w:tc>
        <w:tc>
          <w:tcPr>
            <w:tcW w:w="2380" w:type="dxa"/>
            <w:shd w:val="clear" w:color="auto" w:fill="auto"/>
            <w:noWrap/>
            <w:vAlign w:val="center"/>
            <w:hideMark/>
          </w:tcPr>
          <w:p w:rsidR="00485036" w:rsidRDefault="00485036" w:rsidP="00485036">
            <w:pPr>
              <w:pStyle w:val="DP-TableRowText"/>
            </w:pPr>
            <w:r>
              <w:rPr>
                <w:spacing w:val="-1"/>
              </w:rPr>
              <w:t xml:space="preserve">CheckBox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clp</w:t>
            </w:r>
          </w:p>
        </w:tc>
        <w:tc>
          <w:tcPr>
            <w:tcW w:w="2380" w:type="dxa"/>
            <w:shd w:val="clear" w:color="auto" w:fill="auto"/>
            <w:noWrap/>
            <w:vAlign w:val="center"/>
            <w:hideMark/>
          </w:tcPr>
          <w:p w:rsidR="00485036" w:rsidRDefault="00485036" w:rsidP="00485036">
            <w:pPr>
              <w:pStyle w:val="DP-TableRowText"/>
            </w:pPr>
            <w:r>
              <w:rPr>
                <w:spacing w:val="-1"/>
              </w:rPr>
              <w:t xml:space="preserve">Clipboard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cbo</w:t>
            </w:r>
          </w:p>
        </w:tc>
        <w:tc>
          <w:tcPr>
            <w:tcW w:w="2380" w:type="dxa"/>
            <w:shd w:val="clear" w:color="auto" w:fill="auto"/>
            <w:noWrap/>
            <w:vAlign w:val="center"/>
            <w:hideMark/>
          </w:tcPr>
          <w:p w:rsidR="00485036" w:rsidRDefault="00485036" w:rsidP="00485036">
            <w:pPr>
              <w:pStyle w:val="DP-TableRowText"/>
            </w:pPr>
            <w:r>
              <w:rPr>
                <w:spacing w:val="-1"/>
              </w:rPr>
              <w:t>ComboBox</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cmd</w:t>
            </w:r>
          </w:p>
        </w:tc>
        <w:tc>
          <w:tcPr>
            <w:tcW w:w="2380" w:type="dxa"/>
            <w:shd w:val="clear" w:color="auto" w:fill="auto"/>
            <w:noWrap/>
            <w:vAlign w:val="center"/>
            <w:hideMark/>
          </w:tcPr>
          <w:p w:rsidR="00485036" w:rsidRDefault="00485036" w:rsidP="00485036">
            <w:pPr>
              <w:pStyle w:val="DP-TableRowText"/>
            </w:pPr>
            <w:r>
              <w:rPr>
                <w:spacing w:val="-1"/>
              </w:rPr>
              <w:t xml:space="preserve">CommandButton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ctl</w:t>
            </w:r>
          </w:p>
        </w:tc>
        <w:tc>
          <w:tcPr>
            <w:tcW w:w="2380" w:type="dxa"/>
            <w:shd w:val="clear" w:color="auto" w:fill="auto"/>
            <w:noWrap/>
            <w:vAlign w:val="center"/>
            <w:hideMark/>
          </w:tcPr>
          <w:p w:rsidR="00485036" w:rsidRDefault="00485036" w:rsidP="00485036">
            <w:pPr>
              <w:pStyle w:val="DP-TableRowText"/>
            </w:pPr>
            <w:r>
              <w:rPr>
                <w:spacing w:val="-1"/>
              </w:rPr>
              <w:t>Control</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dat</w:t>
            </w:r>
          </w:p>
        </w:tc>
        <w:tc>
          <w:tcPr>
            <w:tcW w:w="2380" w:type="dxa"/>
            <w:shd w:val="clear" w:color="auto" w:fill="auto"/>
            <w:noWrap/>
            <w:vAlign w:val="center"/>
            <w:hideMark/>
          </w:tcPr>
          <w:p w:rsidR="00485036" w:rsidRDefault="00485036" w:rsidP="00485036">
            <w:pPr>
              <w:pStyle w:val="DP-TableRowText"/>
            </w:pPr>
            <w:r>
              <w:t>Data</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dir</w:t>
            </w:r>
          </w:p>
        </w:tc>
        <w:tc>
          <w:tcPr>
            <w:tcW w:w="2380" w:type="dxa"/>
            <w:shd w:val="clear" w:color="auto" w:fill="auto"/>
            <w:noWrap/>
            <w:vAlign w:val="center"/>
            <w:hideMark/>
          </w:tcPr>
          <w:p w:rsidR="00485036" w:rsidRDefault="00485036" w:rsidP="00485036">
            <w:pPr>
              <w:pStyle w:val="DP-TableRowText"/>
            </w:pPr>
            <w:r>
              <w:t xml:space="preserve">DirListBox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drv</w:t>
            </w:r>
          </w:p>
        </w:tc>
        <w:tc>
          <w:tcPr>
            <w:tcW w:w="2380" w:type="dxa"/>
            <w:shd w:val="clear" w:color="auto" w:fill="auto"/>
            <w:noWrap/>
            <w:vAlign w:val="center"/>
            <w:hideMark/>
          </w:tcPr>
          <w:p w:rsidR="00485036" w:rsidRDefault="00485036" w:rsidP="00485036">
            <w:pPr>
              <w:pStyle w:val="DP-TableRowText"/>
            </w:pPr>
            <w:r>
              <w:t xml:space="preserve">DriveListBox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fil</w:t>
            </w:r>
          </w:p>
        </w:tc>
        <w:tc>
          <w:tcPr>
            <w:tcW w:w="2380" w:type="dxa"/>
            <w:shd w:val="clear" w:color="auto" w:fill="auto"/>
            <w:noWrap/>
            <w:vAlign w:val="center"/>
            <w:hideMark/>
          </w:tcPr>
          <w:p w:rsidR="00485036" w:rsidRDefault="00485036" w:rsidP="00485036">
            <w:pPr>
              <w:pStyle w:val="DP-TableRowText"/>
            </w:pPr>
            <w:r>
              <w:t xml:space="preserve">FileListBox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frm</w:t>
            </w:r>
          </w:p>
        </w:tc>
        <w:tc>
          <w:tcPr>
            <w:tcW w:w="2380" w:type="dxa"/>
            <w:shd w:val="clear" w:color="auto" w:fill="auto"/>
            <w:noWrap/>
            <w:vAlign w:val="center"/>
            <w:hideMark/>
          </w:tcPr>
          <w:p w:rsidR="00485036" w:rsidRDefault="00485036" w:rsidP="00485036">
            <w:pPr>
              <w:pStyle w:val="DP-TableRowText"/>
            </w:pPr>
            <w:r>
              <w:t>Form</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fra</w:t>
            </w:r>
          </w:p>
        </w:tc>
        <w:tc>
          <w:tcPr>
            <w:tcW w:w="2380" w:type="dxa"/>
            <w:shd w:val="clear" w:color="auto" w:fill="auto"/>
            <w:noWrap/>
            <w:vAlign w:val="center"/>
            <w:hideMark/>
          </w:tcPr>
          <w:p w:rsidR="00485036" w:rsidRDefault="00485036" w:rsidP="00485036">
            <w:pPr>
              <w:pStyle w:val="DP-TableRowText"/>
            </w:pPr>
            <w:r>
              <w:t xml:space="preserve">Frame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glb</w:t>
            </w:r>
          </w:p>
        </w:tc>
        <w:tc>
          <w:tcPr>
            <w:tcW w:w="2380" w:type="dxa"/>
            <w:shd w:val="clear" w:color="auto" w:fill="auto"/>
            <w:noWrap/>
            <w:vAlign w:val="center"/>
            <w:hideMark/>
          </w:tcPr>
          <w:p w:rsidR="00485036" w:rsidRDefault="00485036" w:rsidP="00485036">
            <w:pPr>
              <w:pStyle w:val="DP-TableRowText"/>
            </w:pPr>
            <w:r>
              <w:t>Global</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hsb</w:t>
            </w:r>
          </w:p>
        </w:tc>
        <w:tc>
          <w:tcPr>
            <w:tcW w:w="2380" w:type="dxa"/>
            <w:shd w:val="clear" w:color="auto" w:fill="auto"/>
            <w:noWrap/>
            <w:vAlign w:val="center"/>
            <w:hideMark/>
          </w:tcPr>
          <w:p w:rsidR="00485036" w:rsidRDefault="00485036" w:rsidP="00485036">
            <w:pPr>
              <w:pStyle w:val="DP-TableRowText"/>
            </w:pPr>
            <w:r>
              <w:t xml:space="preserve">HScrollBar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img</w:t>
            </w:r>
          </w:p>
        </w:tc>
        <w:tc>
          <w:tcPr>
            <w:tcW w:w="2380" w:type="dxa"/>
            <w:shd w:val="clear" w:color="auto" w:fill="auto"/>
            <w:noWrap/>
            <w:vAlign w:val="center"/>
            <w:hideMark/>
          </w:tcPr>
          <w:p w:rsidR="00485036" w:rsidRDefault="00485036" w:rsidP="00485036">
            <w:pPr>
              <w:pStyle w:val="DP-TableRowText"/>
            </w:pPr>
            <w:r>
              <w:t>Image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lbl</w:t>
            </w:r>
          </w:p>
        </w:tc>
        <w:tc>
          <w:tcPr>
            <w:tcW w:w="2380" w:type="dxa"/>
            <w:shd w:val="clear" w:color="auto" w:fill="auto"/>
            <w:noWrap/>
            <w:vAlign w:val="center"/>
            <w:hideMark/>
          </w:tcPr>
          <w:p w:rsidR="00485036" w:rsidRDefault="00485036" w:rsidP="00485036">
            <w:pPr>
              <w:pStyle w:val="DP-TableRowText"/>
            </w:pPr>
            <w:r>
              <w:rPr>
                <w:spacing w:val="-2"/>
              </w:rPr>
              <w:t>Label</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lics</w:t>
            </w:r>
          </w:p>
        </w:tc>
        <w:tc>
          <w:tcPr>
            <w:tcW w:w="2380" w:type="dxa"/>
            <w:shd w:val="clear" w:color="auto" w:fill="auto"/>
            <w:noWrap/>
            <w:vAlign w:val="center"/>
            <w:hideMark/>
          </w:tcPr>
          <w:p w:rsidR="00485036" w:rsidRDefault="00485036" w:rsidP="00485036">
            <w:pPr>
              <w:pStyle w:val="DP-TableRowText"/>
            </w:pPr>
            <w:r>
              <w:rPr>
                <w:spacing w:val="-2"/>
              </w:rPr>
              <w:t>Licenses</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lin</w:t>
            </w:r>
          </w:p>
        </w:tc>
        <w:tc>
          <w:tcPr>
            <w:tcW w:w="2380" w:type="dxa"/>
            <w:shd w:val="clear" w:color="auto" w:fill="auto"/>
            <w:noWrap/>
            <w:vAlign w:val="center"/>
            <w:hideMark/>
          </w:tcPr>
          <w:p w:rsidR="00485036" w:rsidRDefault="00485036" w:rsidP="00485036">
            <w:pPr>
              <w:pStyle w:val="DP-TableRowText"/>
            </w:pPr>
            <w:r>
              <w:rPr>
                <w:spacing w:val="-2"/>
              </w:rPr>
              <w:t>Line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lst</w:t>
            </w:r>
          </w:p>
        </w:tc>
        <w:tc>
          <w:tcPr>
            <w:tcW w:w="2380" w:type="dxa"/>
            <w:shd w:val="clear" w:color="auto" w:fill="auto"/>
            <w:noWrap/>
            <w:vAlign w:val="center"/>
            <w:hideMark/>
          </w:tcPr>
          <w:p w:rsidR="00485036" w:rsidRDefault="00485036" w:rsidP="00485036">
            <w:pPr>
              <w:pStyle w:val="DP-TableRowText"/>
            </w:pPr>
            <w:r>
              <w:rPr>
                <w:spacing w:val="-2"/>
              </w:rPr>
              <w:t xml:space="preserve">ListBox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4"/>
              </w:rPr>
              <w:t>mdi</w:t>
            </w:r>
          </w:p>
        </w:tc>
        <w:tc>
          <w:tcPr>
            <w:tcW w:w="2380" w:type="dxa"/>
            <w:shd w:val="clear" w:color="auto" w:fill="auto"/>
            <w:noWrap/>
            <w:vAlign w:val="center"/>
            <w:hideMark/>
          </w:tcPr>
          <w:p w:rsidR="00485036" w:rsidRDefault="00485036" w:rsidP="00485036">
            <w:pPr>
              <w:pStyle w:val="DP-TableRowText"/>
            </w:pPr>
            <w:r>
              <w:rPr>
                <w:spacing w:val="1"/>
              </w:rPr>
              <w:t xml:space="preserve">MDIForm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mnu</w:t>
            </w:r>
          </w:p>
        </w:tc>
        <w:tc>
          <w:tcPr>
            <w:tcW w:w="2380" w:type="dxa"/>
            <w:shd w:val="clear" w:color="auto" w:fill="auto"/>
            <w:noWrap/>
            <w:vAlign w:val="center"/>
            <w:hideMark/>
          </w:tcPr>
          <w:p w:rsidR="00485036" w:rsidRDefault="00485036" w:rsidP="00485036">
            <w:pPr>
              <w:pStyle w:val="DP-TableRowText"/>
            </w:pPr>
            <w:r>
              <w:rPr>
                <w:spacing w:val="1"/>
              </w:rPr>
              <w:t>Menu</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ole</w:t>
            </w:r>
          </w:p>
        </w:tc>
        <w:tc>
          <w:tcPr>
            <w:tcW w:w="2380" w:type="dxa"/>
            <w:shd w:val="clear" w:color="auto" w:fill="auto"/>
            <w:noWrap/>
            <w:vAlign w:val="center"/>
            <w:hideMark/>
          </w:tcPr>
          <w:p w:rsidR="00485036" w:rsidRDefault="00485036" w:rsidP="00485036">
            <w:pPr>
              <w:pStyle w:val="DP-TableRowText"/>
            </w:pPr>
            <w:r>
              <w:t>OLE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opt</w:t>
            </w:r>
          </w:p>
        </w:tc>
        <w:tc>
          <w:tcPr>
            <w:tcW w:w="2380" w:type="dxa"/>
            <w:shd w:val="clear" w:color="auto" w:fill="auto"/>
            <w:noWrap/>
            <w:vAlign w:val="center"/>
            <w:hideMark/>
          </w:tcPr>
          <w:p w:rsidR="00485036" w:rsidRDefault="00485036" w:rsidP="00485036">
            <w:pPr>
              <w:pStyle w:val="DP-TableRowText"/>
            </w:pPr>
            <w:r>
              <w:t xml:space="preserve">OptionButton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pic</w:t>
            </w:r>
          </w:p>
        </w:tc>
        <w:tc>
          <w:tcPr>
            <w:tcW w:w="2380" w:type="dxa"/>
            <w:shd w:val="clear" w:color="auto" w:fill="auto"/>
            <w:noWrap/>
            <w:vAlign w:val="center"/>
            <w:hideMark/>
          </w:tcPr>
          <w:p w:rsidR="00485036" w:rsidRDefault="00485036" w:rsidP="00485036">
            <w:pPr>
              <w:pStyle w:val="DP-TableRowText"/>
            </w:pPr>
            <w:r>
              <w:rPr>
                <w:spacing w:val="2"/>
              </w:rPr>
              <w:t>PictureBox</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prt</w:t>
            </w:r>
          </w:p>
        </w:tc>
        <w:tc>
          <w:tcPr>
            <w:tcW w:w="2380" w:type="dxa"/>
            <w:shd w:val="clear" w:color="auto" w:fill="auto"/>
            <w:noWrap/>
            <w:vAlign w:val="center"/>
            <w:hideMark/>
          </w:tcPr>
          <w:p w:rsidR="00485036" w:rsidRDefault="00485036" w:rsidP="00485036">
            <w:pPr>
              <w:pStyle w:val="DP-TableRowText"/>
            </w:pPr>
            <w:r>
              <w:rPr>
                <w:spacing w:val="2"/>
              </w:rPr>
              <w:t>Printer</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prp</w:t>
            </w:r>
          </w:p>
        </w:tc>
        <w:tc>
          <w:tcPr>
            <w:tcW w:w="2380" w:type="dxa"/>
            <w:shd w:val="clear" w:color="auto" w:fill="auto"/>
            <w:noWrap/>
            <w:vAlign w:val="center"/>
            <w:hideMark/>
          </w:tcPr>
          <w:p w:rsidR="00485036" w:rsidRDefault="00485036" w:rsidP="00485036">
            <w:pPr>
              <w:pStyle w:val="DP-TableRowText"/>
            </w:pPr>
            <w:r>
              <w:rPr>
                <w:spacing w:val="2"/>
              </w:rPr>
              <w:t xml:space="preserve">PropertyPage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scr</w:t>
            </w:r>
          </w:p>
        </w:tc>
        <w:tc>
          <w:tcPr>
            <w:tcW w:w="2380" w:type="dxa"/>
            <w:shd w:val="clear" w:color="auto" w:fill="auto"/>
            <w:noWrap/>
            <w:vAlign w:val="center"/>
            <w:hideMark/>
          </w:tcPr>
          <w:p w:rsidR="00485036" w:rsidRDefault="00485036" w:rsidP="00485036">
            <w:pPr>
              <w:pStyle w:val="DP-TableRowText"/>
            </w:pPr>
            <w:r>
              <w:t>Screen</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shp</w:t>
            </w:r>
          </w:p>
        </w:tc>
        <w:tc>
          <w:tcPr>
            <w:tcW w:w="2380" w:type="dxa"/>
            <w:shd w:val="clear" w:color="auto" w:fill="auto"/>
            <w:noWrap/>
            <w:vAlign w:val="center"/>
            <w:hideMark/>
          </w:tcPr>
          <w:p w:rsidR="00485036" w:rsidRDefault="00485036" w:rsidP="00485036">
            <w:pPr>
              <w:pStyle w:val="DP-TableRowText"/>
            </w:pPr>
            <w:r>
              <w:t>Shape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txt</w:t>
            </w:r>
          </w:p>
        </w:tc>
        <w:tc>
          <w:tcPr>
            <w:tcW w:w="2380" w:type="dxa"/>
            <w:shd w:val="clear" w:color="auto" w:fill="auto"/>
            <w:noWrap/>
            <w:vAlign w:val="center"/>
            <w:hideMark/>
          </w:tcPr>
          <w:p w:rsidR="00485036" w:rsidRDefault="00485036" w:rsidP="00485036">
            <w:pPr>
              <w:pStyle w:val="DP-TableRowText"/>
            </w:pPr>
            <w:r>
              <w:t xml:space="preserve">TextBox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tmr</w:t>
            </w:r>
          </w:p>
        </w:tc>
        <w:tc>
          <w:tcPr>
            <w:tcW w:w="2380" w:type="dxa"/>
            <w:shd w:val="clear" w:color="auto" w:fill="auto"/>
            <w:noWrap/>
            <w:vAlign w:val="center"/>
            <w:hideMark/>
          </w:tcPr>
          <w:p w:rsidR="00485036" w:rsidRDefault="00485036" w:rsidP="00485036">
            <w:pPr>
              <w:pStyle w:val="DP-TableRowText"/>
            </w:pPr>
            <w:r>
              <w:t>Timer</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lang w:val="fr-FR"/>
              </w:rPr>
              <w:t>uctl</w:t>
            </w:r>
          </w:p>
        </w:tc>
        <w:tc>
          <w:tcPr>
            <w:tcW w:w="2380" w:type="dxa"/>
            <w:shd w:val="clear" w:color="auto" w:fill="auto"/>
            <w:noWrap/>
            <w:vAlign w:val="center"/>
            <w:hideMark/>
          </w:tcPr>
          <w:p w:rsidR="00485036" w:rsidRDefault="00485036" w:rsidP="00485036">
            <w:pPr>
              <w:pStyle w:val="DP-TableRowText"/>
            </w:pPr>
            <w:r>
              <w:t xml:space="preserve">UserControl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lang w:val="fr-FR"/>
              </w:rPr>
              <w:t>udoc</w:t>
            </w:r>
          </w:p>
        </w:tc>
        <w:tc>
          <w:tcPr>
            <w:tcW w:w="2380" w:type="dxa"/>
            <w:shd w:val="clear" w:color="auto" w:fill="auto"/>
            <w:noWrap/>
            <w:vAlign w:val="center"/>
            <w:hideMark/>
          </w:tcPr>
          <w:p w:rsidR="00485036" w:rsidRDefault="00485036" w:rsidP="00485036">
            <w:pPr>
              <w:pStyle w:val="DP-TableRowText"/>
            </w:pPr>
            <w:r>
              <w:rPr>
                <w:spacing w:val="1"/>
              </w:rPr>
              <w:t xml:space="preserve">UserDocument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lang w:val="fr-FR"/>
              </w:rPr>
              <w:t>vsb</w:t>
            </w:r>
          </w:p>
        </w:tc>
        <w:tc>
          <w:tcPr>
            <w:tcW w:w="2380" w:type="dxa"/>
            <w:shd w:val="clear" w:color="auto" w:fill="auto"/>
            <w:noWrap/>
            <w:vAlign w:val="center"/>
            <w:hideMark/>
          </w:tcPr>
          <w:p w:rsidR="00485036" w:rsidRDefault="00485036" w:rsidP="00485036">
            <w:pPr>
              <w:pStyle w:val="DP-TableRowText"/>
            </w:pPr>
            <w:r>
              <w:t>VscrollBar</w:t>
            </w:r>
          </w:p>
        </w:tc>
      </w:tr>
    </w:tbl>
    <w:p w:rsidR="000A6564" w:rsidRDefault="000A6564" w:rsidP="007D79A5">
      <w:pPr>
        <w:pStyle w:val="DP-HeadingB"/>
      </w:pPr>
      <w:bookmarkStart w:id="774" w:name="_Toc293915051"/>
      <w:r>
        <w:lastRenderedPageBreak/>
        <w:t>Mic</w:t>
      </w:r>
      <w:r>
        <w:rPr>
          <w:spacing w:val="-2"/>
        </w:rPr>
        <w:t>r</w:t>
      </w:r>
      <w:r>
        <w:t>osoft Ac</w:t>
      </w:r>
      <w:r>
        <w:rPr>
          <w:spacing w:val="-2"/>
        </w:rPr>
        <w:t>t</w:t>
      </w:r>
      <w:r>
        <w:t>iveX Data O</w:t>
      </w:r>
      <w:r>
        <w:rPr>
          <w:spacing w:val="-3"/>
        </w:rPr>
        <w:t>b</w:t>
      </w:r>
      <w:r>
        <w:t>jec</w:t>
      </w:r>
      <w:r>
        <w:rPr>
          <w:spacing w:val="-2"/>
        </w:rPr>
        <w:t>t</w:t>
      </w:r>
      <w:r>
        <w:t>s 2</w:t>
      </w:r>
      <w:r>
        <w:rPr>
          <w:spacing w:val="-3"/>
        </w:rPr>
        <w:t>.</w:t>
      </w:r>
      <w:r>
        <w:t>1 Tags</w:t>
      </w:r>
      <w:bookmarkEnd w:id="774"/>
    </w:p>
    <w:p w:rsidR="000A6564" w:rsidRPr="008D752F" w:rsidRDefault="000A6564" w:rsidP="008D752F">
      <w:pPr>
        <w:pStyle w:val="DP-Bodytext"/>
      </w:pPr>
      <w:r w:rsidRPr="008D752F">
        <w:t xml:space="preserve">Office 2000 provides version 2.1 of the ActiveX Data Objects library. Table </w:t>
      </w:r>
      <w:r w:rsidR="00C735D2">
        <w:t>3</w:t>
      </w:r>
      <w:r w:rsidRPr="008D752F">
        <w:t>1 lists the recommended tags for this version of ADO.</w:t>
      </w:r>
    </w:p>
    <w:p w:rsidR="000A6564" w:rsidRPr="008D752F" w:rsidRDefault="000A6564" w:rsidP="008D752F">
      <w:pPr>
        <w:pStyle w:val="DP-Bodytext"/>
      </w:pPr>
      <w:r w:rsidRPr="008D752F">
        <w:t>Note: Many of the ADO, ADOX, and JRO tags overlap with existing DAO tags. Make sure you include the object library name in all references in your code, so there’s never any possibility of confusion. For example, use</w:t>
      </w:r>
    </w:p>
    <w:p w:rsidR="000A6564" w:rsidRDefault="000A6564" w:rsidP="000A6564">
      <w:pPr>
        <w:widowControl w:val="0"/>
        <w:autoSpaceDE w:val="0"/>
        <w:autoSpaceDN w:val="0"/>
        <w:adjustRightInd w:val="0"/>
        <w:ind w:left="101"/>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rst As ADODB.Recordset</w:t>
      </w:r>
    </w:p>
    <w:p w:rsidR="000A6564" w:rsidRPr="008D752F" w:rsidRDefault="000A6564" w:rsidP="008D752F">
      <w:pPr>
        <w:pStyle w:val="DP-Bodytext"/>
      </w:pPr>
      <w:proofErr w:type="gramStart"/>
      <w:r w:rsidRPr="008D752F">
        <w:t>or</w:t>
      </w:r>
      <w:proofErr w:type="gramEnd"/>
    </w:p>
    <w:p w:rsidR="000A6564" w:rsidRDefault="000A6564" w:rsidP="000A6564">
      <w:pPr>
        <w:widowControl w:val="0"/>
        <w:autoSpaceDE w:val="0"/>
        <w:autoSpaceDN w:val="0"/>
        <w:adjustRightInd w:val="0"/>
        <w:ind w:left="101"/>
        <w:rPr>
          <w:rFonts w:ascii="Courier New" w:hAnsi="Courier New" w:cs="Courier New"/>
          <w:sz w:val="18"/>
          <w:szCs w:val="18"/>
        </w:rPr>
      </w:pPr>
      <w:r>
        <w:rPr>
          <w:rFonts w:ascii="Courier New" w:hAnsi="Courier New" w:cs="Courier New"/>
          <w:sz w:val="18"/>
          <w:szCs w:val="18"/>
        </w:rPr>
        <w:t>Dim</w:t>
      </w:r>
      <w:r>
        <w:rPr>
          <w:rFonts w:ascii="Courier New" w:hAnsi="Courier New" w:cs="Courier New"/>
          <w:spacing w:val="12"/>
          <w:sz w:val="18"/>
          <w:szCs w:val="18"/>
        </w:rPr>
        <w:t xml:space="preserve"> </w:t>
      </w:r>
      <w:r>
        <w:rPr>
          <w:rFonts w:ascii="Courier New" w:hAnsi="Courier New" w:cs="Courier New"/>
          <w:sz w:val="18"/>
          <w:szCs w:val="18"/>
        </w:rPr>
        <w:t>cat As ADOX.Catalog</w:t>
      </w:r>
    </w:p>
    <w:p w:rsidR="000A6564" w:rsidRPr="008D752F" w:rsidRDefault="000A6564" w:rsidP="008D752F">
      <w:pPr>
        <w:pStyle w:val="DP-Bodytext"/>
      </w:pPr>
      <w:proofErr w:type="gramStart"/>
      <w:r w:rsidRPr="008D752F">
        <w:t>rather</w:t>
      </w:r>
      <w:proofErr w:type="gramEnd"/>
      <w:r w:rsidRPr="008D752F">
        <w:t xml:space="preserve"> than using the object types without the library name. This will not only make your code more explicit and avoid confusion about the source of the object, but will also make your code run a bit faster.</w:t>
      </w:r>
    </w:p>
    <w:p w:rsidR="002A3BA2" w:rsidRDefault="002A3BA2" w:rsidP="002A3BA2">
      <w:pPr>
        <w:pStyle w:val="DP-TableTitle"/>
      </w:pPr>
      <w:bookmarkStart w:id="775" w:name="_Toc293915350"/>
      <w:r>
        <w:t xml:space="preserve">Table </w:t>
      </w:r>
      <w:fldSimple w:instr=" SEQ Table \* ARABIC ">
        <w:r>
          <w:rPr>
            <w:noProof/>
          </w:rPr>
          <w:t>31</w:t>
        </w:r>
      </w:fldSimple>
      <w:r>
        <w:t xml:space="preserve"> - </w:t>
      </w:r>
      <w:r w:rsidRPr="00A9771F">
        <w:t>ADO 2.1 Object tags</w:t>
      </w:r>
      <w:bookmarkEnd w:id="775"/>
    </w:p>
    <w:tbl>
      <w:tblPr>
        <w:tblW w:w="33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380"/>
      </w:tblGrid>
      <w:tr w:rsidR="00485036" w:rsidTr="002A3BA2">
        <w:trPr>
          <w:trHeight w:val="300"/>
          <w:tblHeader/>
        </w:trPr>
        <w:tc>
          <w:tcPr>
            <w:tcW w:w="988" w:type="dxa"/>
            <w:shd w:val="clear" w:color="auto" w:fill="auto"/>
            <w:noWrap/>
            <w:vAlign w:val="center"/>
            <w:hideMark/>
          </w:tcPr>
          <w:p w:rsidR="00485036" w:rsidRDefault="00485036" w:rsidP="002A3BA2">
            <w:pPr>
              <w:pStyle w:val="DP-TableHeaderRow"/>
            </w:pPr>
            <w:r>
              <w:t>Tag</w:t>
            </w:r>
          </w:p>
        </w:tc>
        <w:tc>
          <w:tcPr>
            <w:tcW w:w="2380" w:type="dxa"/>
            <w:shd w:val="clear" w:color="auto" w:fill="auto"/>
            <w:noWrap/>
            <w:vAlign w:val="center"/>
            <w:hideMark/>
          </w:tcPr>
          <w:p w:rsidR="00485036" w:rsidRDefault="00485036" w:rsidP="002A3BA2">
            <w:pPr>
              <w:pStyle w:val="DP-TableHeaderRow"/>
            </w:pPr>
            <w:r>
              <w:t xml:space="preserve">Object Type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t>cmn {cmd}</w:t>
            </w:r>
          </w:p>
        </w:tc>
        <w:tc>
          <w:tcPr>
            <w:tcW w:w="2380" w:type="dxa"/>
            <w:shd w:val="clear" w:color="auto" w:fill="auto"/>
            <w:noWrap/>
            <w:vAlign w:val="center"/>
            <w:hideMark/>
          </w:tcPr>
          <w:p w:rsidR="00485036" w:rsidRDefault="00485036" w:rsidP="00485036">
            <w:pPr>
              <w:pStyle w:val="DP-TableRowText"/>
            </w:pPr>
            <w:r>
              <w:rPr>
                <w:spacing w:val="-1"/>
              </w:rPr>
              <w:t xml:space="preserve">Command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t>cnn {cnx}</w:t>
            </w:r>
          </w:p>
        </w:tc>
        <w:tc>
          <w:tcPr>
            <w:tcW w:w="2380" w:type="dxa"/>
            <w:shd w:val="clear" w:color="auto" w:fill="auto"/>
            <w:noWrap/>
            <w:vAlign w:val="center"/>
            <w:hideMark/>
          </w:tcPr>
          <w:p w:rsidR="00485036" w:rsidRDefault="00485036" w:rsidP="00485036">
            <w:pPr>
              <w:pStyle w:val="DP-TableRowText"/>
            </w:pPr>
            <w:r>
              <w:rPr>
                <w:spacing w:val="-1"/>
              </w:rPr>
              <w:t xml:space="preserve">Connection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err</w:t>
            </w:r>
          </w:p>
        </w:tc>
        <w:tc>
          <w:tcPr>
            <w:tcW w:w="2380" w:type="dxa"/>
            <w:shd w:val="clear" w:color="auto" w:fill="auto"/>
            <w:noWrap/>
            <w:vAlign w:val="center"/>
            <w:hideMark/>
          </w:tcPr>
          <w:p w:rsidR="00485036" w:rsidRDefault="00485036" w:rsidP="00485036">
            <w:pPr>
              <w:pStyle w:val="DP-TableRowText"/>
            </w:pPr>
            <w:r>
              <w:rPr>
                <w:spacing w:val="1"/>
              </w:rPr>
              <w:t>Error</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errs</w:t>
            </w:r>
          </w:p>
        </w:tc>
        <w:tc>
          <w:tcPr>
            <w:tcW w:w="2380" w:type="dxa"/>
            <w:shd w:val="clear" w:color="auto" w:fill="auto"/>
            <w:noWrap/>
            <w:vAlign w:val="center"/>
            <w:hideMark/>
          </w:tcPr>
          <w:p w:rsidR="00485036" w:rsidRDefault="00485036" w:rsidP="00485036">
            <w:pPr>
              <w:pStyle w:val="DP-TableRowText"/>
            </w:pPr>
            <w:r>
              <w:rPr>
                <w:spacing w:val="1"/>
              </w:rPr>
              <w:t xml:space="preserve">Errors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2"/>
              </w:rPr>
              <w:t>fld</w:t>
            </w:r>
          </w:p>
        </w:tc>
        <w:tc>
          <w:tcPr>
            <w:tcW w:w="2380" w:type="dxa"/>
            <w:shd w:val="clear" w:color="auto" w:fill="auto"/>
            <w:noWrap/>
            <w:vAlign w:val="center"/>
            <w:hideMark/>
          </w:tcPr>
          <w:p w:rsidR="00485036" w:rsidRDefault="00485036" w:rsidP="00485036">
            <w:pPr>
              <w:pStyle w:val="DP-TableRowText"/>
            </w:pPr>
            <w:r>
              <w:t xml:space="preserve">Field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2"/>
              </w:rPr>
              <w:t>flds</w:t>
            </w:r>
          </w:p>
        </w:tc>
        <w:tc>
          <w:tcPr>
            <w:tcW w:w="2380" w:type="dxa"/>
            <w:shd w:val="clear" w:color="auto" w:fill="auto"/>
            <w:noWrap/>
            <w:vAlign w:val="center"/>
            <w:hideMark/>
          </w:tcPr>
          <w:p w:rsidR="00485036" w:rsidRDefault="00485036" w:rsidP="00485036">
            <w:pPr>
              <w:pStyle w:val="DP-TableRowText"/>
            </w:pPr>
            <w:r>
              <w:t>Fields</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prm</w:t>
            </w:r>
          </w:p>
        </w:tc>
        <w:tc>
          <w:tcPr>
            <w:tcW w:w="2380" w:type="dxa"/>
            <w:shd w:val="clear" w:color="auto" w:fill="auto"/>
            <w:noWrap/>
            <w:vAlign w:val="center"/>
            <w:hideMark/>
          </w:tcPr>
          <w:p w:rsidR="00485036" w:rsidRDefault="00485036" w:rsidP="00485036">
            <w:pPr>
              <w:pStyle w:val="DP-TableRowText"/>
            </w:pPr>
            <w:r>
              <w:rPr>
                <w:spacing w:val="2"/>
              </w:rPr>
              <w:t xml:space="preserve">Parameter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prms</w:t>
            </w:r>
          </w:p>
        </w:tc>
        <w:tc>
          <w:tcPr>
            <w:tcW w:w="2380" w:type="dxa"/>
            <w:shd w:val="clear" w:color="auto" w:fill="auto"/>
            <w:noWrap/>
            <w:vAlign w:val="center"/>
            <w:hideMark/>
          </w:tcPr>
          <w:p w:rsidR="00485036" w:rsidRDefault="00485036" w:rsidP="00485036">
            <w:pPr>
              <w:pStyle w:val="DP-TableRowText"/>
            </w:pPr>
            <w:r>
              <w:rPr>
                <w:spacing w:val="2"/>
              </w:rPr>
              <w:t>Parameters</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prps</w:t>
            </w:r>
          </w:p>
        </w:tc>
        <w:tc>
          <w:tcPr>
            <w:tcW w:w="2380" w:type="dxa"/>
            <w:shd w:val="clear" w:color="auto" w:fill="auto"/>
            <w:noWrap/>
            <w:vAlign w:val="center"/>
            <w:hideMark/>
          </w:tcPr>
          <w:p w:rsidR="00485036" w:rsidRDefault="00485036" w:rsidP="00485036">
            <w:pPr>
              <w:pStyle w:val="DP-TableRowText"/>
            </w:pPr>
            <w:r>
              <w:rPr>
                <w:spacing w:val="1"/>
              </w:rPr>
              <w:t xml:space="preserve">Properties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prp</w:t>
            </w:r>
          </w:p>
        </w:tc>
        <w:tc>
          <w:tcPr>
            <w:tcW w:w="2380" w:type="dxa"/>
            <w:shd w:val="clear" w:color="auto" w:fill="auto"/>
            <w:noWrap/>
            <w:vAlign w:val="center"/>
            <w:hideMark/>
          </w:tcPr>
          <w:p w:rsidR="00485036" w:rsidRDefault="00485036" w:rsidP="00485036">
            <w:pPr>
              <w:pStyle w:val="DP-TableRowText"/>
            </w:pPr>
            <w:r>
              <w:rPr>
                <w:spacing w:val="2"/>
              </w:rPr>
              <w:t xml:space="preserve">Property </w:t>
            </w:r>
          </w:p>
        </w:tc>
      </w:tr>
      <w:tr w:rsidR="00485036" w:rsidTr="00485036">
        <w:trPr>
          <w:trHeight w:val="300"/>
        </w:trPr>
        <w:tc>
          <w:tcPr>
            <w:tcW w:w="988" w:type="dxa"/>
            <w:shd w:val="clear" w:color="auto" w:fill="auto"/>
            <w:noWrap/>
            <w:vAlign w:val="center"/>
            <w:hideMark/>
          </w:tcPr>
          <w:p w:rsidR="00485036" w:rsidRDefault="00485036" w:rsidP="00485036">
            <w:pPr>
              <w:pStyle w:val="DP-TableRowText"/>
            </w:pPr>
            <w:r>
              <w:rPr>
                <w:spacing w:val="1"/>
              </w:rPr>
              <w:t>rst</w:t>
            </w:r>
          </w:p>
        </w:tc>
        <w:tc>
          <w:tcPr>
            <w:tcW w:w="2380" w:type="dxa"/>
            <w:shd w:val="clear" w:color="auto" w:fill="auto"/>
            <w:noWrap/>
            <w:vAlign w:val="center"/>
            <w:hideMark/>
          </w:tcPr>
          <w:p w:rsidR="00485036" w:rsidRDefault="00485036" w:rsidP="00485036">
            <w:pPr>
              <w:pStyle w:val="DP-TableRowText"/>
            </w:pPr>
            <w:r>
              <w:rPr>
                <w:spacing w:val="-1"/>
              </w:rPr>
              <w:t>Recordset</w:t>
            </w:r>
          </w:p>
        </w:tc>
      </w:tr>
    </w:tbl>
    <w:p w:rsidR="000A6564" w:rsidRDefault="007F1BFE" w:rsidP="007D79A5">
      <w:pPr>
        <w:pStyle w:val="DP-HeadingB"/>
      </w:pPr>
      <w:bookmarkStart w:id="776" w:name="_Toc293915052"/>
      <w:r>
        <w:t>M</w:t>
      </w:r>
      <w:r w:rsidR="000A6564">
        <w:t>ic</w:t>
      </w:r>
      <w:r w:rsidR="000A6564">
        <w:rPr>
          <w:spacing w:val="-2"/>
        </w:rPr>
        <w:t>r</w:t>
      </w:r>
      <w:r w:rsidR="000A6564">
        <w:t>osoft ADO Ext.</w:t>
      </w:r>
      <w:r w:rsidR="000A6564">
        <w:rPr>
          <w:spacing w:val="-3"/>
        </w:rPr>
        <w:t xml:space="preserve"> </w:t>
      </w:r>
      <w:r w:rsidR="000A6564">
        <w:t xml:space="preserve">2.1 </w:t>
      </w:r>
      <w:r w:rsidR="000A6564">
        <w:rPr>
          <w:spacing w:val="-2"/>
        </w:rPr>
        <w:t>f</w:t>
      </w:r>
      <w:r w:rsidR="000A6564">
        <w:rPr>
          <w:spacing w:val="1"/>
        </w:rPr>
        <w:t>o</w:t>
      </w:r>
      <w:r w:rsidR="000A6564">
        <w:t xml:space="preserve">r DDL and </w:t>
      </w:r>
      <w:r w:rsidR="000A6564">
        <w:rPr>
          <w:spacing w:val="-3"/>
        </w:rPr>
        <w:t>S</w:t>
      </w:r>
      <w:r w:rsidR="000A6564">
        <w:t>ecu</w:t>
      </w:r>
      <w:r w:rsidR="000A6564">
        <w:rPr>
          <w:spacing w:val="-2"/>
        </w:rPr>
        <w:t>r</w:t>
      </w:r>
      <w:r w:rsidR="000A6564">
        <w:t xml:space="preserve">ity (ADOX) </w:t>
      </w:r>
      <w:r w:rsidR="000A6564">
        <w:rPr>
          <w:spacing w:val="-3"/>
        </w:rPr>
        <w:t>T</w:t>
      </w:r>
      <w:r w:rsidR="000A6564">
        <w:rPr>
          <w:spacing w:val="1"/>
        </w:rPr>
        <w:t>a</w:t>
      </w:r>
      <w:r w:rsidR="000A6564">
        <w:t>gs</w:t>
      </w:r>
      <w:bookmarkEnd w:id="776"/>
    </w:p>
    <w:p w:rsidR="000A6564" w:rsidRPr="008D752F" w:rsidRDefault="000A6564" w:rsidP="008D752F">
      <w:pPr>
        <w:pStyle w:val="DP-Bodytext"/>
      </w:pPr>
      <w:r w:rsidRPr="008D752F">
        <w:t>In order to support DDL and security objects within Jet database, Microsoft provides ADOX, an additional</w:t>
      </w:r>
    </w:p>
    <w:p w:rsidR="000A6564" w:rsidRPr="008D752F" w:rsidRDefault="000A6564" w:rsidP="008D752F">
      <w:pPr>
        <w:pStyle w:val="DP-Bodytext"/>
      </w:pPr>
      <w:proofErr w:type="gramStart"/>
      <w:r w:rsidRPr="008D752F">
        <w:t>ADO library of objects.</w:t>
      </w:r>
      <w:proofErr w:type="gramEnd"/>
      <w:r w:rsidRPr="008D752F">
        <w:t xml:space="preserve"> Table </w:t>
      </w:r>
      <w:r w:rsidR="00C735D2">
        <w:t>32</w:t>
      </w:r>
      <w:r w:rsidRPr="008D752F">
        <w:t xml:space="preserve"> lists tags for the ADOX objects.</w:t>
      </w:r>
    </w:p>
    <w:p w:rsidR="00F92A54" w:rsidRDefault="00F92A54">
      <w:pPr>
        <w:rPr>
          <w:rFonts w:ascii="Gill Sans Std" w:hAnsi="Gill Sans Std"/>
          <w:b/>
          <w:sz w:val="22"/>
        </w:rPr>
      </w:pPr>
      <w:r>
        <w:br w:type="page"/>
      </w:r>
    </w:p>
    <w:p w:rsidR="00485036" w:rsidRDefault="00485036" w:rsidP="00485036">
      <w:pPr>
        <w:pStyle w:val="DP-TableTitle"/>
      </w:pPr>
      <w:bookmarkStart w:id="777" w:name="_Toc293915351"/>
      <w:r>
        <w:lastRenderedPageBreak/>
        <w:t xml:space="preserve">Table </w:t>
      </w:r>
      <w:fldSimple w:instr=" SEQ Table \* ARABIC ">
        <w:r w:rsidR="002A3BA2">
          <w:rPr>
            <w:noProof/>
          </w:rPr>
          <w:t>32</w:t>
        </w:r>
      </w:fldSimple>
      <w:r>
        <w:t xml:space="preserve"> - </w:t>
      </w:r>
      <w:r w:rsidRPr="008D0DED">
        <w:t>ADOX Object tags</w:t>
      </w:r>
      <w:bookmarkEnd w:id="777"/>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485036" w:rsidTr="00485036">
        <w:trPr>
          <w:trHeight w:val="300"/>
          <w:tblHeader/>
        </w:trPr>
        <w:tc>
          <w:tcPr>
            <w:tcW w:w="960" w:type="dxa"/>
            <w:shd w:val="clear" w:color="auto" w:fill="auto"/>
            <w:noWrap/>
            <w:vAlign w:val="center"/>
            <w:hideMark/>
          </w:tcPr>
          <w:p w:rsidR="00485036" w:rsidRDefault="00485036" w:rsidP="00485036">
            <w:pPr>
              <w:pStyle w:val="DP-TableHeaderRow"/>
            </w:pPr>
            <w:r>
              <w:t>Tag</w:t>
            </w:r>
          </w:p>
        </w:tc>
        <w:tc>
          <w:tcPr>
            <w:tcW w:w="2380" w:type="dxa"/>
            <w:shd w:val="clear" w:color="auto" w:fill="auto"/>
            <w:noWrap/>
            <w:vAlign w:val="center"/>
            <w:hideMark/>
          </w:tcPr>
          <w:p w:rsidR="00485036" w:rsidRDefault="00485036" w:rsidP="00485036">
            <w:pPr>
              <w:pStyle w:val="DP-TableHeaderRow"/>
            </w:pPr>
            <w:r>
              <w:t xml:space="preserve">Object Type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cat</w:t>
            </w:r>
          </w:p>
        </w:tc>
        <w:tc>
          <w:tcPr>
            <w:tcW w:w="2380" w:type="dxa"/>
            <w:shd w:val="clear" w:color="auto" w:fill="auto"/>
            <w:noWrap/>
            <w:vAlign w:val="center"/>
            <w:hideMark/>
          </w:tcPr>
          <w:p w:rsidR="00485036" w:rsidRDefault="00485036" w:rsidP="00485036">
            <w:pPr>
              <w:pStyle w:val="DP-TableRowText"/>
            </w:pPr>
            <w:r>
              <w:t>Catalog</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clms</w:t>
            </w:r>
          </w:p>
        </w:tc>
        <w:tc>
          <w:tcPr>
            <w:tcW w:w="2380" w:type="dxa"/>
            <w:shd w:val="clear" w:color="auto" w:fill="auto"/>
            <w:noWrap/>
            <w:vAlign w:val="center"/>
            <w:hideMark/>
          </w:tcPr>
          <w:p w:rsidR="00485036" w:rsidRDefault="00485036" w:rsidP="00485036">
            <w:pPr>
              <w:pStyle w:val="DP-TableRowText"/>
            </w:pPr>
            <w:r>
              <w:rPr>
                <w:spacing w:val="-1"/>
              </w:rPr>
              <w:t xml:space="preserve">Column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clm</w:t>
            </w:r>
          </w:p>
        </w:tc>
        <w:tc>
          <w:tcPr>
            <w:tcW w:w="2380" w:type="dxa"/>
            <w:shd w:val="clear" w:color="auto" w:fill="auto"/>
            <w:noWrap/>
            <w:vAlign w:val="center"/>
            <w:hideMark/>
          </w:tcPr>
          <w:p w:rsidR="00485036" w:rsidRDefault="00485036" w:rsidP="00485036">
            <w:pPr>
              <w:pStyle w:val="DP-TableRowText"/>
            </w:pPr>
            <w:r>
              <w:rPr>
                <w:spacing w:val="-1"/>
              </w:rPr>
              <w:t xml:space="preserve">Columns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cmd</w:t>
            </w:r>
          </w:p>
        </w:tc>
        <w:tc>
          <w:tcPr>
            <w:tcW w:w="2380" w:type="dxa"/>
            <w:shd w:val="clear" w:color="auto" w:fill="auto"/>
            <w:noWrap/>
            <w:vAlign w:val="center"/>
            <w:hideMark/>
          </w:tcPr>
          <w:p w:rsidR="00485036" w:rsidRDefault="00485036" w:rsidP="00485036">
            <w:pPr>
              <w:pStyle w:val="DP-TableRowText"/>
            </w:pPr>
            <w:r>
              <w:rPr>
                <w:spacing w:val="-1"/>
              </w:rPr>
              <w:t xml:space="preserve">Command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grp</w:t>
            </w:r>
          </w:p>
        </w:tc>
        <w:tc>
          <w:tcPr>
            <w:tcW w:w="2380" w:type="dxa"/>
            <w:shd w:val="clear" w:color="auto" w:fill="auto"/>
            <w:noWrap/>
            <w:vAlign w:val="center"/>
            <w:hideMark/>
          </w:tcPr>
          <w:p w:rsidR="00485036" w:rsidRDefault="00485036" w:rsidP="00485036">
            <w:pPr>
              <w:pStyle w:val="DP-TableRowText"/>
            </w:pPr>
            <w:r>
              <w:t>Group</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grps</w:t>
            </w:r>
          </w:p>
        </w:tc>
        <w:tc>
          <w:tcPr>
            <w:tcW w:w="2380" w:type="dxa"/>
            <w:shd w:val="clear" w:color="auto" w:fill="auto"/>
            <w:noWrap/>
            <w:vAlign w:val="center"/>
            <w:hideMark/>
          </w:tcPr>
          <w:p w:rsidR="00485036" w:rsidRDefault="00485036" w:rsidP="00485036">
            <w:pPr>
              <w:pStyle w:val="DP-TableRowText"/>
            </w:pPr>
            <w:r>
              <w:rPr>
                <w:spacing w:val="1"/>
              </w:rPr>
              <w:t xml:space="preserve">Groups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idx</w:t>
            </w:r>
          </w:p>
        </w:tc>
        <w:tc>
          <w:tcPr>
            <w:tcW w:w="2380" w:type="dxa"/>
            <w:shd w:val="clear" w:color="auto" w:fill="auto"/>
            <w:noWrap/>
            <w:vAlign w:val="center"/>
            <w:hideMark/>
          </w:tcPr>
          <w:p w:rsidR="00485036" w:rsidRDefault="00485036" w:rsidP="00485036">
            <w:pPr>
              <w:pStyle w:val="DP-TableRowText"/>
            </w:pPr>
            <w:r>
              <w:rPr>
                <w:spacing w:val="1"/>
              </w:rPr>
              <w:t xml:space="preserve">Index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idxs</w:t>
            </w:r>
          </w:p>
        </w:tc>
        <w:tc>
          <w:tcPr>
            <w:tcW w:w="2380" w:type="dxa"/>
            <w:shd w:val="clear" w:color="auto" w:fill="auto"/>
            <w:noWrap/>
            <w:vAlign w:val="center"/>
            <w:hideMark/>
          </w:tcPr>
          <w:p w:rsidR="00485036" w:rsidRDefault="00485036" w:rsidP="00485036">
            <w:pPr>
              <w:pStyle w:val="DP-TableRowText"/>
            </w:pPr>
            <w:r>
              <w:rPr>
                <w:spacing w:val="1"/>
              </w:rPr>
              <w:t xml:space="preserve">Indexes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key</w:t>
            </w:r>
          </w:p>
        </w:tc>
        <w:tc>
          <w:tcPr>
            <w:tcW w:w="2380" w:type="dxa"/>
            <w:shd w:val="clear" w:color="auto" w:fill="auto"/>
            <w:noWrap/>
            <w:vAlign w:val="center"/>
            <w:hideMark/>
          </w:tcPr>
          <w:p w:rsidR="00485036" w:rsidRDefault="00485036" w:rsidP="00485036">
            <w:pPr>
              <w:pStyle w:val="DP-TableRowText"/>
            </w:pPr>
            <w:r>
              <w:t xml:space="preserve">Key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keys</w:t>
            </w:r>
          </w:p>
        </w:tc>
        <w:tc>
          <w:tcPr>
            <w:tcW w:w="2380" w:type="dxa"/>
            <w:shd w:val="clear" w:color="auto" w:fill="auto"/>
            <w:noWrap/>
            <w:vAlign w:val="center"/>
            <w:hideMark/>
          </w:tcPr>
          <w:p w:rsidR="00485036" w:rsidRDefault="00485036" w:rsidP="00485036">
            <w:pPr>
              <w:pStyle w:val="DP-TableRowText"/>
            </w:pPr>
            <w:r>
              <w:t>Keys</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prc</w:t>
            </w:r>
          </w:p>
        </w:tc>
        <w:tc>
          <w:tcPr>
            <w:tcW w:w="2380" w:type="dxa"/>
            <w:shd w:val="clear" w:color="auto" w:fill="auto"/>
            <w:noWrap/>
            <w:vAlign w:val="center"/>
            <w:hideMark/>
          </w:tcPr>
          <w:p w:rsidR="00485036" w:rsidRDefault="00485036" w:rsidP="00485036">
            <w:pPr>
              <w:pStyle w:val="DP-TableRowText"/>
            </w:pPr>
            <w:r>
              <w:rPr>
                <w:spacing w:val="2"/>
              </w:rPr>
              <w:t xml:space="preserve">Procedure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prcs</w:t>
            </w:r>
          </w:p>
        </w:tc>
        <w:tc>
          <w:tcPr>
            <w:tcW w:w="2380" w:type="dxa"/>
            <w:shd w:val="clear" w:color="auto" w:fill="auto"/>
            <w:noWrap/>
            <w:vAlign w:val="center"/>
            <w:hideMark/>
          </w:tcPr>
          <w:p w:rsidR="00485036" w:rsidRDefault="00485036" w:rsidP="00485036">
            <w:pPr>
              <w:pStyle w:val="DP-TableRowText"/>
            </w:pPr>
            <w:r>
              <w:rPr>
                <w:spacing w:val="1"/>
              </w:rPr>
              <w:t xml:space="preserve">Procedures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prps</w:t>
            </w:r>
          </w:p>
        </w:tc>
        <w:tc>
          <w:tcPr>
            <w:tcW w:w="2380" w:type="dxa"/>
            <w:shd w:val="clear" w:color="auto" w:fill="auto"/>
            <w:noWrap/>
            <w:vAlign w:val="center"/>
            <w:hideMark/>
          </w:tcPr>
          <w:p w:rsidR="00485036" w:rsidRDefault="00485036" w:rsidP="00485036">
            <w:pPr>
              <w:pStyle w:val="DP-TableRowText"/>
            </w:pPr>
            <w:r>
              <w:rPr>
                <w:spacing w:val="1"/>
              </w:rPr>
              <w:t xml:space="preserve">Properties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prp</w:t>
            </w:r>
          </w:p>
        </w:tc>
        <w:tc>
          <w:tcPr>
            <w:tcW w:w="2380" w:type="dxa"/>
            <w:shd w:val="clear" w:color="auto" w:fill="auto"/>
            <w:noWrap/>
            <w:vAlign w:val="center"/>
            <w:hideMark/>
          </w:tcPr>
          <w:p w:rsidR="00485036" w:rsidRDefault="00485036" w:rsidP="00485036">
            <w:pPr>
              <w:pStyle w:val="DP-TableRowText"/>
            </w:pPr>
            <w:r>
              <w:rPr>
                <w:spacing w:val="2"/>
              </w:rPr>
              <w:t>Property</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tbl</w:t>
            </w:r>
          </w:p>
        </w:tc>
        <w:tc>
          <w:tcPr>
            <w:tcW w:w="2380" w:type="dxa"/>
            <w:shd w:val="clear" w:color="auto" w:fill="auto"/>
            <w:noWrap/>
            <w:vAlign w:val="center"/>
            <w:hideMark/>
          </w:tcPr>
          <w:p w:rsidR="00485036" w:rsidRDefault="00485036" w:rsidP="00485036">
            <w:pPr>
              <w:pStyle w:val="DP-TableRowText"/>
            </w:pPr>
            <w:r>
              <w:t xml:space="preserve">Table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tbls</w:t>
            </w:r>
          </w:p>
        </w:tc>
        <w:tc>
          <w:tcPr>
            <w:tcW w:w="2380" w:type="dxa"/>
            <w:shd w:val="clear" w:color="auto" w:fill="auto"/>
            <w:noWrap/>
            <w:vAlign w:val="center"/>
            <w:hideMark/>
          </w:tcPr>
          <w:p w:rsidR="00485036" w:rsidRDefault="00485036" w:rsidP="00485036">
            <w:pPr>
              <w:pStyle w:val="DP-TableRowText"/>
            </w:pPr>
            <w:r>
              <w:t xml:space="preserve">Tables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usr</w:t>
            </w:r>
          </w:p>
        </w:tc>
        <w:tc>
          <w:tcPr>
            <w:tcW w:w="2380" w:type="dxa"/>
            <w:shd w:val="clear" w:color="auto" w:fill="auto"/>
            <w:noWrap/>
            <w:vAlign w:val="center"/>
            <w:hideMark/>
          </w:tcPr>
          <w:p w:rsidR="00485036" w:rsidRDefault="00485036" w:rsidP="00485036">
            <w:pPr>
              <w:pStyle w:val="DP-TableRowText"/>
            </w:pPr>
            <w:r>
              <w:t xml:space="preserve">User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usrs</w:t>
            </w:r>
          </w:p>
        </w:tc>
        <w:tc>
          <w:tcPr>
            <w:tcW w:w="2380" w:type="dxa"/>
            <w:shd w:val="clear" w:color="auto" w:fill="auto"/>
            <w:noWrap/>
            <w:vAlign w:val="center"/>
            <w:hideMark/>
          </w:tcPr>
          <w:p w:rsidR="00485036" w:rsidRDefault="00485036" w:rsidP="00485036">
            <w:pPr>
              <w:pStyle w:val="DP-TableRowText"/>
            </w:pPr>
            <w:r>
              <w:t xml:space="preserve">Users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vw</w:t>
            </w:r>
          </w:p>
        </w:tc>
        <w:tc>
          <w:tcPr>
            <w:tcW w:w="2380" w:type="dxa"/>
            <w:shd w:val="clear" w:color="auto" w:fill="auto"/>
            <w:noWrap/>
            <w:vAlign w:val="center"/>
            <w:hideMark/>
          </w:tcPr>
          <w:p w:rsidR="00485036" w:rsidRDefault="00485036" w:rsidP="00485036">
            <w:pPr>
              <w:pStyle w:val="DP-TableRowText"/>
            </w:pPr>
            <w:r>
              <w:rPr>
                <w:spacing w:val="1"/>
              </w:rPr>
              <w:t xml:space="preserve">View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vws</w:t>
            </w:r>
          </w:p>
        </w:tc>
        <w:tc>
          <w:tcPr>
            <w:tcW w:w="2380" w:type="dxa"/>
            <w:shd w:val="clear" w:color="auto" w:fill="auto"/>
            <w:noWrap/>
            <w:vAlign w:val="center"/>
            <w:hideMark/>
          </w:tcPr>
          <w:p w:rsidR="00485036" w:rsidRDefault="00485036" w:rsidP="00485036">
            <w:pPr>
              <w:pStyle w:val="DP-TableRowText"/>
            </w:pPr>
            <w:r>
              <w:t>Views</w:t>
            </w:r>
          </w:p>
        </w:tc>
      </w:tr>
    </w:tbl>
    <w:p w:rsidR="000A6564" w:rsidRDefault="000A6564" w:rsidP="007D79A5">
      <w:pPr>
        <w:pStyle w:val="DP-HeadingB"/>
      </w:pPr>
      <w:bookmarkStart w:id="778" w:name="_Toc293915053"/>
      <w:r>
        <w:t>Mic</w:t>
      </w:r>
      <w:r>
        <w:rPr>
          <w:spacing w:val="-2"/>
        </w:rPr>
        <w:t>r</w:t>
      </w:r>
      <w:r>
        <w:t>osoft</w:t>
      </w:r>
      <w:r>
        <w:rPr>
          <w:spacing w:val="-3"/>
        </w:rPr>
        <w:t xml:space="preserve"> </w:t>
      </w:r>
      <w:r>
        <w:t>Jet and Repli</w:t>
      </w:r>
      <w:r>
        <w:rPr>
          <w:spacing w:val="-2"/>
        </w:rPr>
        <w:t>c</w:t>
      </w:r>
      <w:r>
        <w:t>ation Ob</w:t>
      </w:r>
      <w:r>
        <w:rPr>
          <w:spacing w:val="-2"/>
        </w:rPr>
        <w:t>j</w:t>
      </w:r>
      <w:r>
        <w:t>ec</w:t>
      </w:r>
      <w:r>
        <w:rPr>
          <w:spacing w:val="-2"/>
        </w:rPr>
        <w:t>t</w:t>
      </w:r>
      <w:r>
        <w:t>s 2.1</w:t>
      </w:r>
      <w:bookmarkEnd w:id="778"/>
    </w:p>
    <w:p w:rsidR="000A6564" w:rsidRPr="008D752F" w:rsidRDefault="000A6564" w:rsidP="008D752F">
      <w:pPr>
        <w:pStyle w:val="DP-Bodytext"/>
      </w:pPr>
      <w:r w:rsidRPr="008D752F">
        <w:t xml:space="preserve">In order to support Jet’s replication features, ADO provides another library (JRO). Table </w:t>
      </w:r>
      <w:r w:rsidR="00C735D2">
        <w:t>33</w:t>
      </w:r>
      <w:r w:rsidRPr="008D752F">
        <w:t xml:space="preserve"> lists suggested tags for the JRO objects.</w:t>
      </w:r>
    </w:p>
    <w:p w:rsidR="00485036" w:rsidRDefault="00485036" w:rsidP="00485036">
      <w:pPr>
        <w:pStyle w:val="DP-TableTitle"/>
      </w:pPr>
      <w:bookmarkStart w:id="779" w:name="_Toc293915352"/>
      <w:r>
        <w:t xml:space="preserve">Table </w:t>
      </w:r>
      <w:fldSimple w:instr=" SEQ Table \* ARABIC ">
        <w:r w:rsidR="002A3BA2">
          <w:rPr>
            <w:noProof/>
          </w:rPr>
          <w:t>33</w:t>
        </w:r>
      </w:fldSimple>
      <w:r>
        <w:t xml:space="preserve"> - </w:t>
      </w:r>
      <w:r w:rsidRPr="00F5669A">
        <w:t>JRO object tags</w:t>
      </w:r>
      <w:bookmarkEnd w:id="779"/>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485036" w:rsidTr="00485036">
        <w:trPr>
          <w:trHeight w:val="300"/>
          <w:tblHeader/>
        </w:trPr>
        <w:tc>
          <w:tcPr>
            <w:tcW w:w="960" w:type="dxa"/>
            <w:shd w:val="clear" w:color="auto" w:fill="auto"/>
            <w:noWrap/>
            <w:vAlign w:val="center"/>
            <w:hideMark/>
          </w:tcPr>
          <w:p w:rsidR="00485036" w:rsidRDefault="00485036" w:rsidP="00485036">
            <w:pPr>
              <w:pStyle w:val="DP-TableHeaderRow"/>
            </w:pPr>
            <w:r>
              <w:t>Tag</w:t>
            </w:r>
          </w:p>
        </w:tc>
        <w:tc>
          <w:tcPr>
            <w:tcW w:w="2380" w:type="dxa"/>
            <w:shd w:val="clear" w:color="auto" w:fill="auto"/>
            <w:noWrap/>
            <w:vAlign w:val="center"/>
            <w:hideMark/>
          </w:tcPr>
          <w:p w:rsidR="00485036" w:rsidRDefault="00485036" w:rsidP="00485036">
            <w:pPr>
              <w:pStyle w:val="DP-TableHeaderRow"/>
            </w:pPr>
            <w:r>
              <w:t xml:space="preserve">Object Type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flt</w:t>
            </w:r>
          </w:p>
        </w:tc>
        <w:tc>
          <w:tcPr>
            <w:tcW w:w="2380" w:type="dxa"/>
            <w:shd w:val="clear" w:color="auto" w:fill="auto"/>
            <w:noWrap/>
            <w:vAlign w:val="center"/>
            <w:hideMark/>
          </w:tcPr>
          <w:p w:rsidR="00485036" w:rsidRDefault="00485036" w:rsidP="00485036">
            <w:pPr>
              <w:pStyle w:val="DP-TableRowText"/>
            </w:pPr>
            <w:r>
              <w:t>Filter</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flts</w:t>
            </w:r>
          </w:p>
        </w:tc>
        <w:tc>
          <w:tcPr>
            <w:tcW w:w="2380" w:type="dxa"/>
            <w:shd w:val="clear" w:color="auto" w:fill="auto"/>
            <w:noWrap/>
            <w:vAlign w:val="center"/>
            <w:hideMark/>
          </w:tcPr>
          <w:p w:rsidR="00485036" w:rsidRDefault="00485036" w:rsidP="00485036">
            <w:pPr>
              <w:pStyle w:val="DP-TableRowText"/>
            </w:pPr>
            <w:r>
              <w:t>Filters</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2"/>
              </w:rPr>
              <w:t>jet</w:t>
            </w:r>
          </w:p>
        </w:tc>
        <w:tc>
          <w:tcPr>
            <w:tcW w:w="2380" w:type="dxa"/>
            <w:shd w:val="clear" w:color="auto" w:fill="auto"/>
            <w:noWrap/>
            <w:vAlign w:val="center"/>
            <w:hideMark/>
          </w:tcPr>
          <w:p w:rsidR="00485036" w:rsidRDefault="00485036" w:rsidP="00485036">
            <w:pPr>
              <w:pStyle w:val="DP-TableRowText"/>
            </w:pPr>
            <w:r>
              <w:rPr>
                <w:spacing w:val="2"/>
              </w:rPr>
              <w:t xml:space="preserve">JetEngine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rpl</w:t>
            </w:r>
          </w:p>
        </w:tc>
        <w:tc>
          <w:tcPr>
            <w:tcW w:w="2380" w:type="dxa"/>
            <w:shd w:val="clear" w:color="auto" w:fill="auto"/>
            <w:noWrap/>
            <w:vAlign w:val="center"/>
            <w:hideMark/>
          </w:tcPr>
          <w:p w:rsidR="00485036" w:rsidRDefault="00485036" w:rsidP="00485036">
            <w:pPr>
              <w:pStyle w:val="DP-TableRowText"/>
            </w:pPr>
            <w:r>
              <w:rPr>
                <w:spacing w:val="-1"/>
              </w:rPr>
              <w:t>Replica</w:t>
            </w:r>
          </w:p>
        </w:tc>
      </w:tr>
    </w:tbl>
    <w:p w:rsidR="000A6564" w:rsidRDefault="000A6564" w:rsidP="007D79A5">
      <w:pPr>
        <w:pStyle w:val="DP-HeadingB"/>
      </w:pPr>
      <w:bookmarkStart w:id="780" w:name="_Toc293915054"/>
      <w:r>
        <w:t>Mic</w:t>
      </w:r>
      <w:r w:rsidR="007F1BFE">
        <w:t>r</w:t>
      </w:r>
      <w:r>
        <w:t xml:space="preserve">osoft SQL </w:t>
      </w:r>
      <w:r>
        <w:rPr>
          <w:spacing w:val="-3"/>
        </w:rPr>
        <w:t>S</w:t>
      </w:r>
      <w:r>
        <w:t>erv</w:t>
      </w:r>
      <w:r>
        <w:rPr>
          <w:spacing w:val="-2"/>
        </w:rPr>
        <w:t>e</w:t>
      </w:r>
      <w:r>
        <w:t>r and Mic</w:t>
      </w:r>
      <w:r>
        <w:rPr>
          <w:spacing w:val="-2"/>
        </w:rPr>
        <w:t>r</w:t>
      </w:r>
      <w:r>
        <w:t>oso</w:t>
      </w:r>
      <w:r>
        <w:rPr>
          <w:spacing w:val="-2"/>
        </w:rPr>
        <w:t>f</w:t>
      </w:r>
      <w:r>
        <w:t>t Da</w:t>
      </w:r>
      <w:r>
        <w:rPr>
          <w:spacing w:val="-2"/>
        </w:rPr>
        <w:t>t</w:t>
      </w:r>
      <w:r>
        <w:t>a</w:t>
      </w:r>
      <w:r>
        <w:rPr>
          <w:spacing w:val="1"/>
        </w:rPr>
        <w:t xml:space="preserve"> </w:t>
      </w:r>
      <w:r>
        <w:t>Engine (MSDE) O</w:t>
      </w:r>
      <w:r>
        <w:rPr>
          <w:spacing w:val="-3"/>
        </w:rPr>
        <w:t>b</w:t>
      </w:r>
      <w:r>
        <w:t>jec</w:t>
      </w:r>
      <w:r>
        <w:rPr>
          <w:spacing w:val="-2"/>
        </w:rPr>
        <w:t>t</w:t>
      </w:r>
      <w:r>
        <w:t>s</w:t>
      </w:r>
      <w:bookmarkEnd w:id="780"/>
    </w:p>
    <w:p w:rsidR="000A6564" w:rsidRPr="008D752F" w:rsidRDefault="000A6564" w:rsidP="008D752F">
      <w:pPr>
        <w:pStyle w:val="DP-Bodytext"/>
      </w:pPr>
      <w:r w:rsidRPr="008D752F">
        <w:t xml:space="preserve">Table </w:t>
      </w:r>
      <w:r w:rsidR="00C735D2">
        <w:t>3</w:t>
      </w:r>
      <w:r w:rsidRPr="008D752F">
        <w:t>4 lists RVBA tags for Microsoft SQL Server and the Microsoft Data Engine (a limited-connection version of SQL Server 7) objects.</w:t>
      </w:r>
    </w:p>
    <w:p w:rsidR="00F92A54" w:rsidRDefault="00F92A54">
      <w:pPr>
        <w:rPr>
          <w:rFonts w:ascii="Gill Sans Std" w:hAnsi="Gill Sans Std"/>
          <w:b/>
          <w:sz w:val="22"/>
        </w:rPr>
      </w:pPr>
      <w:r>
        <w:br w:type="page"/>
      </w:r>
    </w:p>
    <w:p w:rsidR="00485036" w:rsidRDefault="00485036" w:rsidP="00485036">
      <w:pPr>
        <w:pStyle w:val="DP-TableTitle"/>
      </w:pPr>
      <w:bookmarkStart w:id="781" w:name="_Toc293915353"/>
      <w:r>
        <w:lastRenderedPageBreak/>
        <w:t xml:space="preserve">Table </w:t>
      </w:r>
      <w:fldSimple w:instr=" SEQ Table \* ARABIC ">
        <w:r w:rsidR="002A3BA2">
          <w:rPr>
            <w:noProof/>
          </w:rPr>
          <w:t>34</w:t>
        </w:r>
      </w:fldSimple>
      <w:r>
        <w:t xml:space="preserve"> - </w:t>
      </w:r>
      <w:r w:rsidRPr="00B36905">
        <w:t>SQL Server/MSDE object tags</w:t>
      </w:r>
      <w:bookmarkEnd w:id="781"/>
    </w:p>
    <w:tbl>
      <w:tblPr>
        <w:tblW w:w="3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380"/>
      </w:tblGrid>
      <w:tr w:rsidR="00485036" w:rsidTr="00485036">
        <w:trPr>
          <w:trHeight w:val="300"/>
          <w:tblHeader/>
        </w:trPr>
        <w:tc>
          <w:tcPr>
            <w:tcW w:w="960" w:type="dxa"/>
            <w:shd w:val="clear" w:color="auto" w:fill="auto"/>
            <w:noWrap/>
            <w:vAlign w:val="center"/>
            <w:hideMark/>
          </w:tcPr>
          <w:p w:rsidR="00485036" w:rsidRDefault="00485036" w:rsidP="00485036">
            <w:pPr>
              <w:pStyle w:val="DP-TableHeaderRow"/>
            </w:pPr>
            <w:r>
              <w:t>Tag</w:t>
            </w:r>
          </w:p>
        </w:tc>
        <w:tc>
          <w:tcPr>
            <w:tcW w:w="2380" w:type="dxa"/>
            <w:shd w:val="clear" w:color="auto" w:fill="auto"/>
            <w:noWrap/>
            <w:vAlign w:val="center"/>
            <w:hideMark/>
          </w:tcPr>
          <w:p w:rsidR="00485036" w:rsidRDefault="00485036" w:rsidP="00485036">
            <w:pPr>
              <w:pStyle w:val="DP-TableHeaderRow"/>
            </w:pPr>
            <w:r>
              <w:t>Object Type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 xml:space="preserve"> tbl</w:t>
            </w:r>
          </w:p>
        </w:tc>
        <w:tc>
          <w:tcPr>
            <w:tcW w:w="2380" w:type="dxa"/>
            <w:shd w:val="clear" w:color="auto" w:fill="auto"/>
            <w:noWrap/>
            <w:vAlign w:val="center"/>
            <w:hideMark/>
          </w:tcPr>
          <w:p w:rsidR="00485036" w:rsidRDefault="00485036" w:rsidP="00485036">
            <w:pPr>
              <w:pStyle w:val="DP-TableRowText"/>
            </w:pPr>
            <w:r>
              <w:t>table</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proc</w:t>
            </w:r>
          </w:p>
        </w:tc>
        <w:tc>
          <w:tcPr>
            <w:tcW w:w="2380" w:type="dxa"/>
            <w:shd w:val="clear" w:color="auto" w:fill="auto"/>
            <w:noWrap/>
            <w:vAlign w:val="center"/>
            <w:hideMark/>
          </w:tcPr>
          <w:p w:rsidR="00485036" w:rsidRDefault="00485036" w:rsidP="00485036">
            <w:pPr>
              <w:pStyle w:val="DP-TableRowText"/>
            </w:pPr>
            <w:r>
              <w:rPr>
                <w:spacing w:val="-1"/>
              </w:rPr>
              <w:t xml:space="preserve">stored procedure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trg</w:t>
            </w:r>
          </w:p>
        </w:tc>
        <w:tc>
          <w:tcPr>
            <w:tcW w:w="2380" w:type="dxa"/>
            <w:shd w:val="clear" w:color="auto" w:fill="auto"/>
            <w:noWrap/>
            <w:vAlign w:val="center"/>
            <w:hideMark/>
          </w:tcPr>
          <w:p w:rsidR="00485036" w:rsidRDefault="00485036" w:rsidP="00485036">
            <w:pPr>
              <w:pStyle w:val="DP-TableRowText"/>
            </w:pPr>
            <w:r>
              <w:t>trigger</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qry</w:t>
            </w:r>
          </w:p>
        </w:tc>
        <w:tc>
          <w:tcPr>
            <w:tcW w:w="2380" w:type="dxa"/>
            <w:shd w:val="clear" w:color="auto" w:fill="auto"/>
            <w:noWrap/>
            <w:vAlign w:val="center"/>
            <w:hideMark/>
          </w:tcPr>
          <w:p w:rsidR="00485036" w:rsidRDefault="00485036" w:rsidP="00485036">
            <w:pPr>
              <w:pStyle w:val="DP-TableRowText"/>
            </w:pPr>
            <w:r>
              <w:rPr>
                <w:spacing w:val="-1"/>
              </w:rPr>
              <w:t>view</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dgm</w:t>
            </w:r>
          </w:p>
        </w:tc>
        <w:tc>
          <w:tcPr>
            <w:tcW w:w="2380" w:type="dxa"/>
            <w:shd w:val="clear" w:color="auto" w:fill="auto"/>
            <w:noWrap/>
            <w:vAlign w:val="center"/>
            <w:hideMark/>
          </w:tcPr>
          <w:p w:rsidR="00485036" w:rsidRDefault="00485036" w:rsidP="00485036">
            <w:pPr>
              <w:pStyle w:val="DP-TableRowText"/>
            </w:pPr>
            <w:r>
              <w:rPr>
                <w:spacing w:val="1"/>
              </w:rPr>
              <w:t xml:space="preserve">database diagram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pk</w:t>
            </w:r>
          </w:p>
        </w:tc>
        <w:tc>
          <w:tcPr>
            <w:tcW w:w="2380" w:type="dxa"/>
            <w:shd w:val="clear" w:color="auto" w:fill="auto"/>
            <w:noWrap/>
            <w:vAlign w:val="center"/>
            <w:hideMark/>
          </w:tcPr>
          <w:p w:rsidR="00485036" w:rsidRDefault="00485036" w:rsidP="00485036">
            <w:pPr>
              <w:pStyle w:val="DP-TableRowText"/>
            </w:pPr>
            <w:r>
              <w:rPr>
                <w:spacing w:val="1"/>
              </w:rPr>
              <w:t>primary key</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fk</w:t>
            </w:r>
          </w:p>
        </w:tc>
        <w:tc>
          <w:tcPr>
            <w:tcW w:w="2380" w:type="dxa"/>
            <w:shd w:val="clear" w:color="auto" w:fill="auto"/>
            <w:noWrap/>
            <w:vAlign w:val="center"/>
            <w:hideMark/>
          </w:tcPr>
          <w:p w:rsidR="00485036" w:rsidRDefault="00485036" w:rsidP="00485036">
            <w:pPr>
              <w:pStyle w:val="DP-TableRowText"/>
            </w:pPr>
            <w:r>
              <w:rPr>
                <w:spacing w:val="-1"/>
              </w:rPr>
              <w:t>foreign key</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t>idx</w:t>
            </w:r>
          </w:p>
        </w:tc>
        <w:tc>
          <w:tcPr>
            <w:tcW w:w="2380" w:type="dxa"/>
            <w:shd w:val="clear" w:color="auto" w:fill="auto"/>
            <w:noWrap/>
            <w:vAlign w:val="center"/>
            <w:hideMark/>
          </w:tcPr>
          <w:p w:rsidR="00485036" w:rsidRDefault="00485036" w:rsidP="00485036">
            <w:pPr>
              <w:pStyle w:val="DP-TableRowText"/>
            </w:pPr>
            <w:r>
              <w:rPr>
                <w:spacing w:val="1"/>
              </w:rPr>
              <w:t xml:space="preserve">other (non-key) index </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rul</w:t>
            </w:r>
          </w:p>
        </w:tc>
        <w:tc>
          <w:tcPr>
            <w:tcW w:w="2380" w:type="dxa"/>
            <w:shd w:val="clear" w:color="auto" w:fill="auto"/>
            <w:noWrap/>
            <w:vAlign w:val="center"/>
            <w:hideMark/>
          </w:tcPr>
          <w:p w:rsidR="00485036" w:rsidRDefault="00485036" w:rsidP="00485036">
            <w:pPr>
              <w:pStyle w:val="DP-TableRowText"/>
            </w:pPr>
            <w:r>
              <w:t>check constraint</w:t>
            </w:r>
          </w:p>
        </w:tc>
      </w:tr>
      <w:tr w:rsidR="00485036" w:rsidTr="00485036">
        <w:trPr>
          <w:trHeight w:val="300"/>
        </w:trPr>
        <w:tc>
          <w:tcPr>
            <w:tcW w:w="960" w:type="dxa"/>
            <w:shd w:val="clear" w:color="auto" w:fill="auto"/>
            <w:noWrap/>
            <w:vAlign w:val="center"/>
            <w:hideMark/>
          </w:tcPr>
          <w:p w:rsidR="00485036" w:rsidRDefault="00485036" w:rsidP="00485036">
            <w:pPr>
              <w:pStyle w:val="DP-TableRowText"/>
            </w:pPr>
            <w:r>
              <w:rPr>
                <w:spacing w:val="1"/>
              </w:rPr>
              <w:t>def</w:t>
            </w:r>
          </w:p>
        </w:tc>
        <w:tc>
          <w:tcPr>
            <w:tcW w:w="2380" w:type="dxa"/>
            <w:shd w:val="clear" w:color="auto" w:fill="auto"/>
            <w:noWrap/>
            <w:vAlign w:val="center"/>
            <w:hideMark/>
          </w:tcPr>
          <w:p w:rsidR="00485036" w:rsidRDefault="00485036" w:rsidP="00485036">
            <w:pPr>
              <w:pStyle w:val="DP-TableRowText"/>
            </w:pPr>
            <w:r>
              <w:rPr>
                <w:spacing w:val="1"/>
              </w:rPr>
              <w:t>default</w:t>
            </w:r>
          </w:p>
        </w:tc>
      </w:tr>
    </w:tbl>
    <w:p w:rsidR="000A6564" w:rsidRDefault="000A6564" w:rsidP="007D79A5">
      <w:pPr>
        <w:pStyle w:val="DP-HeadingB"/>
      </w:pPr>
      <w:bookmarkStart w:id="782" w:name="_Toc293915055"/>
      <w:r>
        <w:t>Mic</w:t>
      </w:r>
      <w:r>
        <w:rPr>
          <w:spacing w:val="-2"/>
        </w:rPr>
        <w:t>r</w:t>
      </w:r>
      <w:r>
        <w:t>osoft Co</w:t>
      </w:r>
      <w:r>
        <w:rPr>
          <w:spacing w:val="-3"/>
        </w:rPr>
        <w:t>mm</w:t>
      </w:r>
      <w:r>
        <w:rPr>
          <w:spacing w:val="1"/>
        </w:rPr>
        <w:t>o</w:t>
      </w:r>
      <w:r>
        <w:t>n Control Obje</w:t>
      </w:r>
      <w:r>
        <w:rPr>
          <w:spacing w:val="-2"/>
        </w:rPr>
        <w:t>c</w:t>
      </w:r>
      <w:r>
        <w:t>ts</w:t>
      </w:r>
      <w:bookmarkEnd w:id="782"/>
    </w:p>
    <w:p w:rsidR="000A6564" w:rsidRPr="008D752F" w:rsidRDefault="000A6564" w:rsidP="008D752F">
      <w:pPr>
        <w:pStyle w:val="DP-Bodytext"/>
      </w:pPr>
      <w:r w:rsidRPr="008D752F">
        <w:t xml:space="preserve">Windows 95 and Windows NT have a set of common controls that are accessible from VBA. Table </w:t>
      </w:r>
      <w:r w:rsidR="00C735D2">
        <w:t>3</w:t>
      </w:r>
      <w:r w:rsidRPr="008D752F">
        <w:t>5 lists the tags for objects created using these controls.</w:t>
      </w:r>
    </w:p>
    <w:p w:rsidR="00577A23" w:rsidRDefault="00577A23" w:rsidP="00577A23">
      <w:pPr>
        <w:pStyle w:val="DP-TableTitle"/>
      </w:pPr>
      <w:bookmarkStart w:id="783" w:name="_Toc293915354"/>
      <w:r>
        <w:t xml:space="preserve">Table </w:t>
      </w:r>
      <w:fldSimple w:instr=" SEQ Table \* ARABIC ">
        <w:r w:rsidR="002A3BA2">
          <w:rPr>
            <w:noProof/>
          </w:rPr>
          <w:t>35</w:t>
        </w:r>
      </w:fldSimple>
      <w:r>
        <w:t xml:space="preserve"> - </w:t>
      </w:r>
      <w:r w:rsidRPr="00F83013">
        <w:t>Microsoft Common Control Object tags</w:t>
      </w:r>
      <w:bookmarkEnd w:id="783"/>
    </w:p>
    <w:tbl>
      <w:tblPr>
        <w:tblW w:w="424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285"/>
      </w:tblGrid>
      <w:tr w:rsidR="00577A23" w:rsidTr="00577A23">
        <w:trPr>
          <w:trHeight w:val="300"/>
          <w:tblHeader/>
        </w:trPr>
        <w:tc>
          <w:tcPr>
            <w:tcW w:w="960" w:type="dxa"/>
            <w:shd w:val="clear" w:color="auto" w:fill="auto"/>
            <w:noWrap/>
            <w:vAlign w:val="center"/>
            <w:hideMark/>
          </w:tcPr>
          <w:p w:rsidR="00577A23" w:rsidRDefault="00577A23" w:rsidP="00577A23">
            <w:pPr>
              <w:pStyle w:val="DP-TableHeaderRow"/>
            </w:pPr>
            <w:r>
              <w:t>Tag</w:t>
            </w:r>
          </w:p>
        </w:tc>
        <w:tc>
          <w:tcPr>
            <w:tcW w:w="3285" w:type="dxa"/>
            <w:shd w:val="clear" w:color="auto" w:fill="auto"/>
            <w:noWrap/>
            <w:vAlign w:val="center"/>
            <w:hideMark/>
          </w:tcPr>
          <w:p w:rsidR="00577A23" w:rsidRDefault="00577A23" w:rsidP="00577A23">
            <w:pPr>
              <w:pStyle w:val="DP-TableHeaderRow"/>
            </w:pPr>
            <w:r>
              <w:t xml:space="preserve">Object Type </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ani</w:t>
            </w:r>
          </w:p>
        </w:tc>
        <w:tc>
          <w:tcPr>
            <w:tcW w:w="3285" w:type="dxa"/>
            <w:shd w:val="clear" w:color="auto" w:fill="auto"/>
            <w:noWrap/>
            <w:vAlign w:val="center"/>
            <w:hideMark/>
          </w:tcPr>
          <w:p w:rsidR="00577A23" w:rsidRDefault="00577A23" w:rsidP="00577A23">
            <w:pPr>
              <w:pStyle w:val="DP-TableRowText"/>
            </w:pPr>
            <w:r>
              <w:t>Animation</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btn</w:t>
            </w:r>
          </w:p>
        </w:tc>
        <w:tc>
          <w:tcPr>
            <w:tcW w:w="3285" w:type="dxa"/>
            <w:shd w:val="clear" w:color="auto" w:fill="auto"/>
            <w:noWrap/>
            <w:vAlign w:val="center"/>
            <w:hideMark/>
          </w:tcPr>
          <w:p w:rsidR="00577A23" w:rsidRDefault="00577A23" w:rsidP="00577A23">
            <w:pPr>
              <w:pStyle w:val="DP-TableRowText"/>
            </w:pPr>
            <w:r>
              <w:rPr>
                <w:spacing w:val="2"/>
              </w:rPr>
              <w:t>Button (Toolbar)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bmn</w:t>
            </w:r>
          </w:p>
        </w:tc>
        <w:tc>
          <w:tcPr>
            <w:tcW w:w="3285" w:type="dxa"/>
            <w:shd w:val="clear" w:color="auto" w:fill="auto"/>
            <w:noWrap/>
            <w:vAlign w:val="center"/>
            <w:hideMark/>
          </w:tcPr>
          <w:p w:rsidR="00577A23" w:rsidRDefault="00577A23" w:rsidP="00382E52">
            <w:pPr>
              <w:pStyle w:val="DP-TableRowText"/>
            </w:pPr>
            <w:r>
              <w:rPr>
                <w:spacing w:val="2"/>
              </w:rPr>
              <w:t xml:space="preserve">ButtonMenu (Toolbar)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bmns</w:t>
            </w:r>
          </w:p>
        </w:tc>
        <w:tc>
          <w:tcPr>
            <w:tcW w:w="3285" w:type="dxa"/>
            <w:shd w:val="clear" w:color="auto" w:fill="auto"/>
            <w:noWrap/>
            <w:vAlign w:val="center"/>
            <w:hideMark/>
          </w:tcPr>
          <w:p w:rsidR="00577A23" w:rsidRDefault="00577A23" w:rsidP="00382E52">
            <w:pPr>
              <w:pStyle w:val="DP-TableRowText"/>
            </w:pPr>
            <w:r>
              <w:rPr>
                <w:spacing w:val="1"/>
              </w:rPr>
              <w:t xml:space="preserve">ButtonMenus (Toolbar)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1"/>
              </w:rPr>
              <w:t>bnd</w:t>
            </w:r>
          </w:p>
        </w:tc>
        <w:tc>
          <w:tcPr>
            <w:tcW w:w="3285" w:type="dxa"/>
            <w:shd w:val="clear" w:color="auto" w:fill="auto"/>
            <w:noWrap/>
            <w:vAlign w:val="center"/>
            <w:hideMark/>
          </w:tcPr>
          <w:p w:rsidR="00577A23" w:rsidRDefault="00577A23" w:rsidP="00577A23">
            <w:pPr>
              <w:pStyle w:val="DP-TableRowText"/>
            </w:pPr>
            <w:r>
              <w:rPr>
                <w:spacing w:val="2"/>
              </w:rPr>
              <w:t>Band (CoolBar)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bnds</w:t>
            </w:r>
          </w:p>
        </w:tc>
        <w:tc>
          <w:tcPr>
            <w:tcW w:w="3285" w:type="dxa"/>
            <w:shd w:val="clear" w:color="auto" w:fill="auto"/>
            <w:noWrap/>
            <w:vAlign w:val="center"/>
            <w:hideMark/>
          </w:tcPr>
          <w:p w:rsidR="00577A23" w:rsidRDefault="00577A23" w:rsidP="00577A23">
            <w:pPr>
              <w:pStyle w:val="DP-TableRowText"/>
            </w:pPr>
            <w:r>
              <w:rPr>
                <w:spacing w:val="1"/>
              </w:rPr>
              <w:t>Bands (CoolBar)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bnp</w:t>
            </w:r>
          </w:p>
        </w:tc>
        <w:tc>
          <w:tcPr>
            <w:tcW w:w="3285" w:type="dxa"/>
            <w:shd w:val="clear" w:color="auto" w:fill="auto"/>
            <w:noWrap/>
            <w:vAlign w:val="center"/>
            <w:hideMark/>
          </w:tcPr>
          <w:p w:rsidR="00577A23" w:rsidRDefault="00577A23" w:rsidP="00577A23">
            <w:pPr>
              <w:pStyle w:val="DP-TableRowText"/>
            </w:pPr>
            <w:r>
              <w:rPr>
                <w:spacing w:val="2"/>
              </w:rPr>
              <w:t>BandsPage (CoolBar)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btns</w:t>
            </w:r>
          </w:p>
        </w:tc>
        <w:tc>
          <w:tcPr>
            <w:tcW w:w="3285" w:type="dxa"/>
            <w:shd w:val="clear" w:color="auto" w:fill="auto"/>
            <w:noWrap/>
            <w:vAlign w:val="center"/>
            <w:hideMark/>
          </w:tcPr>
          <w:p w:rsidR="00577A23" w:rsidRDefault="00577A23" w:rsidP="00577A23">
            <w:pPr>
              <w:pStyle w:val="DP-TableRowText"/>
            </w:pPr>
            <w:r>
              <w:rPr>
                <w:spacing w:val="1"/>
              </w:rPr>
              <w:t>Buttons (Toolbar)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cbr</w:t>
            </w:r>
          </w:p>
        </w:tc>
        <w:tc>
          <w:tcPr>
            <w:tcW w:w="3285" w:type="dxa"/>
            <w:shd w:val="clear" w:color="auto" w:fill="auto"/>
            <w:noWrap/>
            <w:vAlign w:val="center"/>
            <w:hideMark/>
          </w:tcPr>
          <w:p w:rsidR="00577A23" w:rsidRDefault="00577A23" w:rsidP="00577A23">
            <w:pPr>
              <w:pStyle w:val="DP-TableRowText"/>
            </w:pPr>
            <w:r>
              <w:rPr>
                <w:spacing w:val="-1"/>
              </w:rPr>
              <w:t>CoolBar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cbp</w:t>
            </w:r>
          </w:p>
        </w:tc>
        <w:tc>
          <w:tcPr>
            <w:tcW w:w="3285" w:type="dxa"/>
            <w:shd w:val="clear" w:color="auto" w:fill="auto"/>
            <w:noWrap/>
            <w:vAlign w:val="center"/>
            <w:hideMark/>
          </w:tcPr>
          <w:p w:rsidR="00577A23" w:rsidRDefault="00577A23" w:rsidP="00382E52">
            <w:pPr>
              <w:pStyle w:val="DP-TableRowText"/>
            </w:pPr>
            <w:r>
              <w:rPr>
                <w:spacing w:val="-1"/>
              </w:rPr>
              <w:t xml:space="preserve">CoolBarPage (CoolBar)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1"/>
              </w:rPr>
              <w:t>hdr</w:t>
            </w:r>
          </w:p>
        </w:tc>
        <w:tc>
          <w:tcPr>
            <w:tcW w:w="3285" w:type="dxa"/>
            <w:shd w:val="clear" w:color="auto" w:fill="auto"/>
            <w:noWrap/>
            <w:vAlign w:val="center"/>
            <w:hideMark/>
          </w:tcPr>
          <w:p w:rsidR="00577A23" w:rsidRDefault="00577A23" w:rsidP="00382E52">
            <w:pPr>
              <w:pStyle w:val="DP-TableRowText"/>
            </w:pPr>
            <w:r>
              <w:rPr>
                <w:spacing w:val="-1"/>
              </w:rPr>
              <w:t xml:space="preserve">ColumnHeader (ListView)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1"/>
              </w:rPr>
              <w:t>hdrs</w:t>
            </w:r>
          </w:p>
        </w:tc>
        <w:tc>
          <w:tcPr>
            <w:tcW w:w="3285" w:type="dxa"/>
            <w:shd w:val="clear" w:color="auto" w:fill="auto"/>
            <w:noWrap/>
            <w:vAlign w:val="center"/>
            <w:hideMark/>
          </w:tcPr>
          <w:p w:rsidR="00577A23" w:rsidRDefault="00577A23" w:rsidP="00382E52">
            <w:pPr>
              <w:pStyle w:val="DP-TableRowText"/>
            </w:pPr>
            <w:r>
              <w:t xml:space="preserve">ColumnHeaders (ListView)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cbi</w:t>
            </w:r>
          </w:p>
        </w:tc>
        <w:tc>
          <w:tcPr>
            <w:tcW w:w="3285" w:type="dxa"/>
            <w:shd w:val="clear" w:color="auto" w:fill="auto"/>
            <w:noWrap/>
            <w:vAlign w:val="center"/>
            <w:hideMark/>
          </w:tcPr>
          <w:p w:rsidR="00577A23" w:rsidRDefault="00577A23" w:rsidP="00382E52">
            <w:pPr>
              <w:pStyle w:val="DP-TableRowText"/>
            </w:pPr>
            <w:r>
              <w:rPr>
                <w:spacing w:val="-1"/>
              </w:rPr>
              <w:t xml:space="preserve">ComboItem (ImageCombo)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1"/>
              </w:rPr>
              <w:t>cbis</w:t>
            </w:r>
          </w:p>
        </w:tc>
        <w:tc>
          <w:tcPr>
            <w:tcW w:w="3285" w:type="dxa"/>
            <w:shd w:val="clear" w:color="auto" w:fill="auto"/>
            <w:noWrap/>
            <w:vAlign w:val="center"/>
            <w:hideMark/>
          </w:tcPr>
          <w:p w:rsidR="00577A23" w:rsidRDefault="00577A23" w:rsidP="00382E52">
            <w:pPr>
              <w:pStyle w:val="DP-TableRowText"/>
            </w:pPr>
            <w:r>
              <w:rPr>
                <w:spacing w:val="-1"/>
              </w:rPr>
              <w:t xml:space="preserve">ComboItems (ImageCombo)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1"/>
              </w:rPr>
              <w:t>ctls</w:t>
            </w:r>
          </w:p>
        </w:tc>
        <w:tc>
          <w:tcPr>
            <w:tcW w:w="3285" w:type="dxa"/>
            <w:shd w:val="clear" w:color="auto" w:fill="auto"/>
            <w:noWrap/>
            <w:vAlign w:val="center"/>
            <w:hideMark/>
          </w:tcPr>
          <w:p w:rsidR="00577A23" w:rsidRDefault="00577A23" w:rsidP="00577A23">
            <w:pPr>
              <w:pStyle w:val="DP-TableRowText"/>
            </w:pPr>
            <w:r>
              <w:t>Controls</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dto</w:t>
            </w:r>
          </w:p>
        </w:tc>
        <w:tc>
          <w:tcPr>
            <w:tcW w:w="3285" w:type="dxa"/>
            <w:shd w:val="clear" w:color="auto" w:fill="auto"/>
            <w:noWrap/>
            <w:vAlign w:val="center"/>
            <w:hideMark/>
          </w:tcPr>
          <w:p w:rsidR="00577A23" w:rsidRDefault="00577A23" w:rsidP="00577A23">
            <w:pPr>
              <w:pStyle w:val="DP-TableRowText"/>
            </w:pPr>
            <w:r>
              <w:t>DataObject</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dtf</w:t>
            </w:r>
          </w:p>
        </w:tc>
        <w:tc>
          <w:tcPr>
            <w:tcW w:w="3285" w:type="dxa"/>
            <w:shd w:val="clear" w:color="auto" w:fill="auto"/>
            <w:noWrap/>
            <w:vAlign w:val="center"/>
            <w:hideMark/>
          </w:tcPr>
          <w:p w:rsidR="00577A23" w:rsidRDefault="00577A23" w:rsidP="00382E52">
            <w:pPr>
              <w:pStyle w:val="DP-TableRowText"/>
            </w:pPr>
            <w:r>
              <w:t xml:space="preserve">DataObjectFiles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dtp</w:t>
            </w:r>
          </w:p>
        </w:tc>
        <w:tc>
          <w:tcPr>
            <w:tcW w:w="3285" w:type="dxa"/>
            <w:shd w:val="clear" w:color="auto" w:fill="auto"/>
            <w:noWrap/>
            <w:vAlign w:val="center"/>
            <w:hideMark/>
          </w:tcPr>
          <w:p w:rsidR="00577A23" w:rsidRDefault="00577A23" w:rsidP="00577A23">
            <w:pPr>
              <w:pStyle w:val="DP-TableRowText"/>
            </w:pPr>
            <w:r>
              <w:t>DTPicker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2"/>
              </w:rPr>
              <w:t>fsb</w:t>
            </w:r>
          </w:p>
        </w:tc>
        <w:tc>
          <w:tcPr>
            <w:tcW w:w="3285" w:type="dxa"/>
            <w:shd w:val="clear" w:color="auto" w:fill="auto"/>
            <w:noWrap/>
            <w:vAlign w:val="center"/>
            <w:hideMark/>
          </w:tcPr>
          <w:p w:rsidR="00577A23" w:rsidRDefault="00577A23" w:rsidP="00382E52">
            <w:pPr>
              <w:pStyle w:val="DP-TableRowText"/>
            </w:pPr>
            <w:r>
              <w:t xml:space="preserve">FlatScrollBar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imc</w:t>
            </w:r>
          </w:p>
        </w:tc>
        <w:tc>
          <w:tcPr>
            <w:tcW w:w="3285" w:type="dxa"/>
            <w:shd w:val="clear" w:color="auto" w:fill="auto"/>
            <w:noWrap/>
            <w:vAlign w:val="center"/>
            <w:hideMark/>
          </w:tcPr>
          <w:p w:rsidR="00577A23" w:rsidRDefault="00577A23" w:rsidP="00382E52">
            <w:pPr>
              <w:pStyle w:val="DP-TableRowText"/>
            </w:pPr>
            <w:r>
              <w:t xml:space="preserve">ImageCombo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iml</w:t>
            </w:r>
          </w:p>
        </w:tc>
        <w:tc>
          <w:tcPr>
            <w:tcW w:w="3285" w:type="dxa"/>
            <w:shd w:val="clear" w:color="auto" w:fill="auto"/>
            <w:noWrap/>
            <w:vAlign w:val="center"/>
            <w:hideMark/>
          </w:tcPr>
          <w:p w:rsidR="00577A23" w:rsidRDefault="00577A23" w:rsidP="00577A23">
            <w:pPr>
              <w:pStyle w:val="DP-TableRowText"/>
            </w:pPr>
            <w:r>
              <w:t>ImageList</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lastRenderedPageBreak/>
              <w:t>lim</w:t>
            </w:r>
          </w:p>
        </w:tc>
        <w:tc>
          <w:tcPr>
            <w:tcW w:w="3285" w:type="dxa"/>
            <w:shd w:val="clear" w:color="auto" w:fill="auto"/>
            <w:noWrap/>
            <w:vAlign w:val="center"/>
            <w:hideMark/>
          </w:tcPr>
          <w:p w:rsidR="00577A23" w:rsidRDefault="00577A23" w:rsidP="00382E52">
            <w:pPr>
              <w:pStyle w:val="DP-TableRowText"/>
            </w:pPr>
            <w:r>
              <w:rPr>
                <w:spacing w:val="-2"/>
              </w:rPr>
              <w:t xml:space="preserve">ListImage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lims</w:t>
            </w:r>
          </w:p>
        </w:tc>
        <w:tc>
          <w:tcPr>
            <w:tcW w:w="3285" w:type="dxa"/>
            <w:shd w:val="clear" w:color="auto" w:fill="auto"/>
            <w:noWrap/>
            <w:vAlign w:val="center"/>
            <w:hideMark/>
          </w:tcPr>
          <w:p w:rsidR="00577A23" w:rsidRDefault="00577A23" w:rsidP="00577A23">
            <w:pPr>
              <w:pStyle w:val="DP-TableRowText"/>
            </w:pPr>
            <w:r>
              <w:rPr>
                <w:spacing w:val="-2"/>
              </w:rPr>
              <w:t>ListImages</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lit</w:t>
            </w:r>
          </w:p>
        </w:tc>
        <w:tc>
          <w:tcPr>
            <w:tcW w:w="3285" w:type="dxa"/>
            <w:shd w:val="clear" w:color="auto" w:fill="auto"/>
            <w:noWrap/>
            <w:vAlign w:val="center"/>
            <w:hideMark/>
          </w:tcPr>
          <w:p w:rsidR="00577A23" w:rsidRDefault="00577A23" w:rsidP="00577A23">
            <w:pPr>
              <w:pStyle w:val="DP-TableRowText"/>
            </w:pPr>
            <w:r>
              <w:rPr>
                <w:spacing w:val="-2"/>
              </w:rPr>
              <w:t>ListItem (ListView)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lits</w:t>
            </w:r>
          </w:p>
        </w:tc>
        <w:tc>
          <w:tcPr>
            <w:tcW w:w="3285" w:type="dxa"/>
            <w:shd w:val="clear" w:color="auto" w:fill="auto"/>
            <w:noWrap/>
            <w:vAlign w:val="center"/>
            <w:hideMark/>
          </w:tcPr>
          <w:p w:rsidR="00577A23" w:rsidRDefault="00577A23" w:rsidP="00577A23">
            <w:pPr>
              <w:pStyle w:val="DP-TableRowText"/>
            </w:pPr>
            <w:r>
              <w:rPr>
                <w:spacing w:val="-2"/>
              </w:rPr>
              <w:t>ListItems (ListView)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lsi</w:t>
            </w:r>
          </w:p>
        </w:tc>
        <w:tc>
          <w:tcPr>
            <w:tcW w:w="3285" w:type="dxa"/>
            <w:shd w:val="clear" w:color="auto" w:fill="auto"/>
            <w:noWrap/>
            <w:vAlign w:val="center"/>
            <w:hideMark/>
          </w:tcPr>
          <w:p w:rsidR="00577A23" w:rsidRDefault="00577A23" w:rsidP="00382E52">
            <w:pPr>
              <w:pStyle w:val="DP-TableRowText"/>
            </w:pPr>
            <w:r>
              <w:rPr>
                <w:spacing w:val="-2"/>
              </w:rPr>
              <w:t xml:space="preserve">ListSubItem (ListView)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lsis</w:t>
            </w:r>
          </w:p>
        </w:tc>
        <w:tc>
          <w:tcPr>
            <w:tcW w:w="3285" w:type="dxa"/>
            <w:shd w:val="clear" w:color="auto" w:fill="auto"/>
            <w:noWrap/>
            <w:vAlign w:val="center"/>
            <w:hideMark/>
          </w:tcPr>
          <w:p w:rsidR="00577A23" w:rsidRDefault="00577A23" w:rsidP="00382E52">
            <w:pPr>
              <w:pStyle w:val="DP-TableRowText"/>
            </w:pPr>
            <w:r>
              <w:rPr>
                <w:spacing w:val="-2"/>
              </w:rPr>
              <w:t xml:space="preserve">ListSubItems (ListView)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lvw</w:t>
            </w:r>
          </w:p>
        </w:tc>
        <w:tc>
          <w:tcPr>
            <w:tcW w:w="3285" w:type="dxa"/>
            <w:shd w:val="clear" w:color="auto" w:fill="auto"/>
            <w:noWrap/>
            <w:vAlign w:val="center"/>
            <w:hideMark/>
          </w:tcPr>
          <w:p w:rsidR="00577A23" w:rsidRDefault="00577A23" w:rsidP="00577A23">
            <w:pPr>
              <w:pStyle w:val="DP-TableRowText"/>
            </w:pPr>
            <w:r>
              <w:rPr>
                <w:spacing w:val="-2"/>
              </w:rPr>
              <w:t>ListView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mvw</w:t>
            </w:r>
          </w:p>
        </w:tc>
        <w:tc>
          <w:tcPr>
            <w:tcW w:w="3285" w:type="dxa"/>
            <w:shd w:val="clear" w:color="auto" w:fill="auto"/>
            <w:noWrap/>
            <w:vAlign w:val="center"/>
            <w:hideMark/>
          </w:tcPr>
          <w:p w:rsidR="00577A23" w:rsidRDefault="00577A23" w:rsidP="00577A23">
            <w:pPr>
              <w:pStyle w:val="DP-TableRowText"/>
            </w:pPr>
            <w:r>
              <w:rPr>
                <w:spacing w:val="1"/>
              </w:rPr>
              <w:t>MonthView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nod</w:t>
            </w:r>
          </w:p>
        </w:tc>
        <w:tc>
          <w:tcPr>
            <w:tcW w:w="3285" w:type="dxa"/>
            <w:shd w:val="clear" w:color="auto" w:fill="auto"/>
            <w:noWrap/>
            <w:vAlign w:val="center"/>
            <w:hideMark/>
          </w:tcPr>
          <w:p w:rsidR="00577A23" w:rsidRDefault="00577A23" w:rsidP="00577A23">
            <w:pPr>
              <w:pStyle w:val="DP-TableRowText"/>
            </w:pPr>
            <w:r>
              <w:t>Node (TreeView)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rPr>
                <w:spacing w:val="-1"/>
              </w:rPr>
              <w:t>nods</w:t>
            </w:r>
          </w:p>
        </w:tc>
        <w:tc>
          <w:tcPr>
            <w:tcW w:w="3285" w:type="dxa"/>
            <w:shd w:val="clear" w:color="auto" w:fill="auto"/>
            <w:noWrap/>
            <w:vAlign w:val="center"/>
            <w:hideMark/>
          </w:tcPr>
          <w:p w:rsidR="00577A23" w:rsidRDefault="00577A23" w:rsidP="00577A23">
            <w:pPr>
              <w:pStyle w:val="DP-TableRowText"/>
            </w:pPr>
            <w:r>
              <w:rPr>
                <w:spacing w:val="1"/>
              </w:rPr>
              <w:t>Nodes (TreeView)</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pnl</w:t>
            </w:r>
          </w:p>
        </w:tc>
        <w:tc>
          <w:tcPr>
            <w:tcW w:w="3285" w:type="dxa"/>
            <w:shd w:val="clear" w:color="auto" w:fill="auto"/>
            <w:noWrap/>
            <w:vAlign w:val="center"/>
            <w:hideMark/>
          </w:tcPr>
          <w:p w:rsidR="00577A23" w:rsidRDefault="00577A23" w:rsidP="00382E52">
            <w:pPr>
              <w:pStyle w:val="DP-TableRowText"/>
            </w:pPr>
            <w:r>
              <w:rPr>
                <w:spacing w:val="2"/>
              </w:rPr>
              <w:t xml:space="preserve">Panel (Status 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pnls</w:t>
            </w:r>
          </w:p>
        </w:tc>
        <w:tc>
          <w:tcPr>
            <w:tcW w:w="3285" w:type="dxa"/>
            <w:shd w:val="clear" w:color="auto" w:fill="auto"/>
            <w:noWrap/>
            <w:vAlign w:val="center"/>
            <w:hideMark/>
          </w:tcPr>
          <w:p w:rsidR="00577A23" w:rsidRDefault="00577A23" w:rsidP="00382E52">
            <w:pPr>
              <w:pStyle w:val="DP-TableRowText"/>
            </w:pPr>
            <w:r>
              <w:rPr>
                <w:spacing w:val="2"/>
              </w:rPr>
              <w:t xml:space="preserve">Panels (Status 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rPr>
                <w:spacing w:val="2"/>
              </w:rPr>
              <w:t>prb</w:t>
            </w:r>
          </w:p>
        </w:tc>
        <w:tc>
          <w:tcPr>
            <w:tcW w:w="3285" w:type="dxa"/>
            <w:shd w:val="clear" w:color="auto" w:fill="auto"/>
            <w:noWrap/>
            <w:vAlign w:val="center"/>
            <w:hideMark/>
          </w:tcPr>
          <w:p w:rsidR="00577A23" w:rsidRDefault="00577A23" w:rsidP="00577A23">
            <w:pPr>
              <w:pStyle w:val="DP-TableRowText"/>
            </w:pPr>
            <w:r>
              <w:rPr>
                <w:spacing w:val="2"/>
              </w:rPr>
              <w:t>ProgressBar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sld</w:t>
            </w:r>
          </w:p>
        </w:tc>
        <w:tc>
          <w:tcPr>
            <w:tcW w:w="3285" w:type="dxa"/>
            <w:shd w:val="clear" w:color="auto" w:fill="auto"/>
            <w:noWrap/>
            <w:vAlign w:val="center"/>
            <w:hideMark/>
          </w:tcPr>
          <w:p w:rsidR="00577A23" w:rsidRDefault="00577A23" w:rsidP="00577A23">
            <w:pPr>
              <w:pStyle w:val="DP-TableRowText"/>
            </w:pPr>
            <w:r>
              <w:t>Slider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sbr</w:t>
            </w:r>
          </w:p>
        </w:tc>
        <w:tc>
          <w:tcPr>
            <w:tcW w:w="3285" w:type="dxa"/>
            <w:shd w:val="clear" w:color="auto" w:fill="auto"/>
            <w:noWrap/>
            <w:vAlign w:val="center"/>
            <w:hideMark/>
          </w:tcPr>
          <w:p w:rsidR="00577A23" w:rsidRDefault="00577A23" w:rsidP="00577A23">
            <w:pPr>
              <w:pStyle w:val="DP-TableRowText"/>
            </w:pPr>
            <w:r>
              <w:t>StatusBar</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tab</w:t>
            </w:r>
          </w:p>
        </w:tc>
        <w:tc>
          <w:tcPr>
            <w:tcW w:w="3285" w:type="dxa"/>
            <w:shd w:val="clear" w:color="auto" w:fill="auto"/>
            <w:noWrap/>
            <w:vAlign w:val="center"/>
            <w:hideMark/>
          </w:tcPr>
          <w:p w:rsidR="00577A23" w:rsidRDefault="00577A23" w:rsidP="00382E52">
            <w:pPr>
              <w:pStyle w:val="DP-TableRowText"/>
            </w:pPr>
            <w:r>
              <w:t xml:space="preserve">Tab (Tab Strip)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tabs</w:t>
            </w:r>
          </w:p>
        </w:tc>
        <w:tc>
          <w:tcPr>
            <w:tcW w:w="3285" w:type="dxa"/>
            <w:shd w:val="clear" w:color="auto" w:fill="auto"/>
            <w:noWrap/>
            <w:vAlign w:val="center"/>
            <w:hideMark/>
          </w:tcPr>
          <w:p w:rsidR="00577A23" w:rsidRDefault="00577A23" w:rsidP="00382E52">
            <w:pPr>
              <w:pStyle w:val="DP-TableRowText"/>
            </w:pPr>
            <w:r>
              <w:t xml:space="preserve">Tabs (Tab Strip)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tbs</w:t>
            </w:r>
          </w:p>
        </w:tc>
        <w:tc>
          <w:tcPr>
            <w:tcW w:w="3285" w:type="dxa"/>
            <w:shd w:val="clear" w:color="auto" w:fill="auto"/>
            <w:noWrap/>
            <w:vAlign w:val="center"/>
            <w:hideMark/>
          </w:tcPr>
          <w:p w:rsidR="00577A23" w:rsidRDefault="00577A23" w:rsidP="00577A23">
            <w:pPr>
              <w:pStyle w:val="DP-TableRowText"/>
            </w:pPr>
            <w:r>
              <w:t>TabStrip</w:t>
            </w:r>
          </w:p>
        </w:tc>
      </w:tr>
      <w:tr w:rsidR="00577A23" w:rsidTr="00577A23">
        <w:trPr>
          <w:trHeight w:val="300"/>
        </w:trPr>
        <w:tc>
          <w:tcPr>
            <w:tcW w:w="960" w:type="dxa"/>
            <w:shd w:val="clear" w:color="auto" w:fill="auto"/>
            <w:noWrap/>
            <w:vAlign w:val="center"/>
            <w:hideMark/>
          </w:tcPr>
          <w:p w:rsidR="00577A23" w:rsidRDefault="00577A23" w:rsidP="00577A23">
            <w:pPr>
              <w:pStyle w:val="DP-TableRowText"/>
            </w:pPr>
            <w:r>
              <w:t>tbr</w:t>
            </w:r>
          </w:p>
        </w:tc>
        <w:tc>
          <w:tcPr>
            <w:tcW w:w="3285" w:type="dxa"/>
            <w:shd w:val="clear" w:color="auto" w:fill="auto"/>
            <w:noWrap/>
            <w:vAlign w:val="center"/>
            <w:hideMark/>
          </w:tcPr>
          <w:p w:rsidR="00577A23" w:rsidRDefault="00577A23" w:rsidP="00382E52">
            <w:pPr>
              <w:pStyle w:val="DP-TableRowText"/>
            </w:pPr>
            <w:r>
              <w:t xml:space="preserve">Toolbar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tvw</w:t>
            </w:r>
          </w:p>
        </w:tc>
        <w:tc>
          <w:tcPr>
            <w:tcW w:w="3285" w:type="dxa"/>
            <w:shd w:val="clear" w:color="auto" w:fill="auto"/>
            <w:noWrap/>
            <w:vAlign w:val="center"/>
            <w:hideMark/>
          </w:tcPr>
          <w:p w:rsidR="00577A23" w:rsidRDefault="00577A23" w:rsidP="00382E52">
            <w:pPr>
              <w:pStyle w:val="DP-TableRowText"/>
            </w:pPr>
            <w:r>
              <w:t xml:space="preserve">TreeView </w:t>
            </w:r>
          </w:p>
        </w:tc>
      </w:tr>
      <w:tr w:rsidR="00577A23" w:rsidTr="00577A23">
        <w:trPr>
          <w:trHeight w:val="300"/>
        </w:trPr>
        <w:tc>
          <w:tcPr>
            <w:tcW w:w="960" w:type="dxa"/>
            <w:shd w:val="clear" w:color="auto" w:fill="auto"/>
            <w:noWrap/>
            <w:vAlign w:val="bottom"/>
            <w:hideMark/>
          </w:tcPr>
          <w:p w:rsidR="00577A23" w:rsidRDefault="00382E52" w:rsidP="00577A23">
            <w:pPr>
              <w:pStyle w:val="DP-TableRowText"/>
              <w:rPr>
                <w:rFonts w:ascii="Calibri" w:hAnsi="Calibri" w:cs="Calibri"/>
                <w:sz w:val="22"/>
                <w:szCs w:val="22"/>
              </w:rPr>
            </w:pPr>
            <w:r>
              <w:t>udn</w:t>
            </w:r>
          </w:p>
        </w:tc>
        <w:tc>
          <w:tcPr>
            <w:tcW w:w="3285" w:type="dxa"/>
            <w:shd w:val="clear" w:color="auto" w:fill="auto"/>
            <w:noWrap/>
            <w:vAlign w:val="center"/>
            <w:hideMark/>
          </w:tcPr>
          <w:p w:rsidR="00577A23" w:rsidRDefault="00577A23" w:rsidP="00577A23">
            <w:pPr>
              <w:pStyle w:val="DP-TableRowText"/>
            </w:pPr>
            <w:r>
              <w:t>UpDown</w:t>
            </w:r>
          </w:p>
        </w:tc>
      </w:tr>
    </w:tbl>
    <w:p w:rsidR="000A6564" w:rsidRDefault="000A6564" w:rsidP="007D79A5">
      <w:pPr>
        <w:pStyle w:val="DP-HeadingB"/>
      </w:pPr>
      <w:bookmarkStart w:id="784" w:name="_Toc293915056"/>
      <w:r>
        <w:t>Other</w:t>
      </w:r>
      <w:r>
        <w:rPr>
          <w:spacing w:val="-20"/>
        </w:rPr>
        <w:t xml:space="preserve"> </w:t>
      </w:r>
      <w:r>
        <w:t>Cus</w:t>
      </w:r>
      <w:r>
        <w:rPr>
          <w:spacing w:val="-2"/>
        </w:rPr>
        <w:t>t</w:t>
      </w:r>
      <w:r>
        <w:t>om</w:t>
      </w:r>
      <w:r>
        <w:rPr>
          <w:spacing w:val="-3"/>
        </w:rPr>
        <w:t xml:space="preserve"> </w:t>
      </w:r>
      <w:r>
        <w:t>Controls</w:t>
      </w:r>
      <w:r>
        <w:rPr>
          <w:spacing w:val="-2"/>
        </w:rPr>
        <w:t xml:space="preserve"> </w:t>
      </w:r>
      <w:r>
        <w:t>and Ob</w:t>
      </w:r>
      <w:r>
        <w:rPr>
          <w:spacing w:val="-2"/>
        </w:rPr>
        <w:t>j</w:t>
      </w:r>
      <w:r>
        <w:t>ec</w:t>
      </w:r>
      <w:r>
        <w:rPr>
          <w:spacing w:val="-2"/>
        </w:rPr>
        <w:t>t</w:t>
      </w:r>
      <w:r>
        <w:t>s</w:t>
      </w:r>
      <w:bookmarkEnd w:id="784"/>
    </w:p>
    <w:p w:rsidR="000A6564" w:rsidRDefault="000A6564" w:rsidP="00577A23">
      <w:pPr>
        <w:pStyle w:val="DP-Bodytext"/>
      </w:pPr>
      <w:r>
        <w:t>Fi</w:t>
      </w:r>
      <w:r>
        <w:rPr>
          <w:spacing w:val="-1"/>
        </w:rPr>
        <w:t>n</w:t>
      </w:r>
      <w:r>
        <w:t>al</w:t>
      </w:r>
      <w:r>
        <w:rPr>
          <w:spacing w:val="2"/>
        </w:rPr>
        <w:t>l</w:t>
      </w:r>
      <w:r>
        <w:rPr>
          <w:spacing w:val="-1"/>
        </w:rPr>
        <w:t>y</w:t>
      </w:r>
      <w:r>
        <w:t>,</w:t>
      </w:r>
      <w:r>
        <w:rPr>
          <w:spacing w:val="-1"/>
        </w:rPr>
        <w:t xml:space="preserve"> </w:t>
      </w:r>
      <w:r>
        <w:rPr>
          <w:spacing w:val="3"/>
        </w:rPr>
        <w:t>T</w:t>
      </w:r>
      <w:r>
        <w:t>a</w:t>
      </w:r>
      <w:r>
        <w:rPr>
          <w:spacing w:val="1"/>
        </w:rPr>
        <w:t>b</w:t>
      </w:r>
      <w:r>
        <w:t xml:space="preserve">le </w:t>
      </w:r>
      <w:r w:rsidR="00C735D2">
        <w:rPr>
          <w:spacing w:val="1"/>
        </w:rPr>
        <w:t>3</w:t>
      </w:r>
      <w:r>
        <w:t>6 li</w:t>
      </w:r>
      <w:r>
        <w:rPr>
          <w:spacing w:val="-1"/>
        </w:rPr>
        <w:t>s</w:t>
      </w:r>
      <w:r>
        <w:t>ts</w:t>
      </w:r>
      <w:r>
        <w:rPr>
          <w:spacing w:val="-1"/>
        </w:rPr>
        <w:t xml:space="preserve"> </w:t>
      </w:r>
      <w:r>
        <w:t>t</w:t>
      </w:r>
      <w:r>
        <w:rPr>
          <w:spacing w:val="-1"/>
        </w:rPr>
        <w:t>h</w:t>
      </w:r>
      <w:r>
        <w:t>e ta</w:t>
      </w:r>
      <w:r>
        <w:rPr>
          <w:spacing w:val="1"/>
        </w:rPr>
        <w:t>g</w:t>
      </w:r>
      <w:r>
        <w:t>s</w:t>
      </w:r>
      <w:r>
        <w:rPr>
          <w:spacing w:val="-1"/>
        </w:rPr>
        <w:t xml:space="preserve"> </w:t>
      </w:r>
      <w:r>
        <w:rPr>
          <w:spacing w:val="-2"/>
        </w:rPr>
        <w:t>f</w:t>
      </w:r>
      <w:r>
        <w:rPr>
          <w:spacing w:val="1"/>
        </w:rPr>
        <w:t>o</w:t>
      </w:r>
      <w:r>
        <w:t xml:space="preserve">r </w:t>
      </w:r>
      <w:r>
        <w:rPr>
          <w:spacing w:val="1"/>
        </w:rPr>
        <w:t>o</w:t>
      </w:r>
      <w:r>
        <w:t>t</w:t>
      </w:r>
      <w:r>
        <w:rPr>
          <w:spacing w:val="-1"/>
        </w:rPr>
        <w:t>h</w:t>
      </w:r>
      <w:r>
        <w:t xml:space="preserve">er </w:t>
      </w:r>
      <w:r>
        <w:rPr>
          <w:spacing w:val="1"/>
        </w:rPr>
        <w:t>c</w:t>
      </w:r>
      <w:r>
        <w:rPr>
          <w:spacing w:val="4"/>
        </w:rPr>
        <w:t>o</w:t>
      </w:r>
      <w:r>
        <w:rPr>
          <w:spacing w:val="-1"/>
        </w:rPr>
        <w:t>m</w:t>
      </w:r>
      <w:r>
        <w:rPr>
          <w:spacing w:val="-4"/>
        </w:rPr>
        <w:t>m</w:t>
      </w:r>
      <w:r>
        <w:rPr>
          <w:spacing w:val="4"/>
        </w:rPr>
        <w:t>o</w:t>
      </w:r>
      <w:r>
        <w:rPr>
          <w:spacing w:val="-1"/>
        </w:rPr>
        <w:t>n</w:t>
      </w:r>
      <w:r>
        <w:rPr>
          <w:spacing w:val="1"/>
        </w:rPr>
        <w:t>l</w:t>
      </w:r>
      <w:r>
        <w:t>y</w:t>
      </w:r>
      <w:r>
        <w:rPr>
          <w:spacing w:val="-2"/>
        </w:rPr>
        <w:t xml:space="preserve"> </w:t>
      </w:r>
      <w:r>
        <w:rPr>
          <w:spacing w:val="1"/>
        </w:rPr>
        <w:t>u</w:t>
      </w:r>
      <w:r>
        <w:rPr>
          <w:spacing w:val="-1"/>
        </w:rPr>
        <w:t>s</w:t>
      </w:r>
      <w:r>
        <w:rPr>
          <w:spacing w:val="1"/>
        </w:rPr>
        <w:t>e</w:t>
      </w:r>
      <w:r>
        <w:t xml:space="preserve">d </w:t>
      </w:r>
      <w:r>
        <w:rPr>
          <w:spacing w:val="1"/>
        </w:rPr>
        <w:t>cu</w:t>
      </w:r>
      <w:r>
        <w:rPr>
          <w:spacing w:val="-1"/>
        </w:rPr>
        <w:t>s</w:t>
      </w:r>
      <w:r>
        <w:t>t</w:t>
      </w:r>
      <w:r>
        <w:rPr>
          <w:spacing w:val="4"/>
        </w:rPr>
        <w:t>o</w:t>
      </w:r>
      <w:r>
        <w:t>m</w:t>
      </w:r>
      <w:r>
        <w:rPr>
          <w:spacing w:val="-4"/>
        </w:rPr>
        <w:t xml:space="preserve"> </w:t>
      </w:r>
      <w:r>
        <w:rPr>
          <w:spacing w:val="1"/>
        </w:rPr>
        <w:t>co</w:t>
      </w:r>
      <w:r>
        <w:rPr>
          <w:spacing w:val="-1"/>
        </w:rPr>
        <w:t>n</w:t>
      </w:r>
      <w:r>
        <w:t>t</w:t>
      </w:r>
      <w:r>
        <w:rPr>
          <w:spacing w:val="1"/>
        </w:rPr>
        <w:t>ro</w:t>
      </w:r>
      <w:r>
        <w:t>ls</w:t>
      </w:r>
      <w:r>
        <w:rPr>
          <w:spacing w:val="-1"/>
        </w:rPr>
        <w:t xml:space="preserve"> </w:t>
      </w:r>
      <w:r>
        <w:rPr>
          <w:spacing w:val="3"/>
        </w:rPr>
        <w:t>a</w:t>
      </w:r>
      <w:r>
        <w:rPr>
          <w:spacing w:val="-1"/>
        </w:rPr>
        <w:t>n</w:t>
      </w:r>
      <w:r>
        <w:t xml:space="preserve">d </w:t>
      </w:r>
      <w:r>
        <w:rPr>
          <w:spacing w:val="1"/>
        </w:rPr>
        <w:t>objec</w:t>
      </w:r>
      <w:r>
        <w:t>t</w:t>
      </w:r>
      <w:r>
        <w:rPr>
          <w:spacing w:val="-1"/>
        </w:rPr>
        <w:t>s</w:t>
      </w:r>
      <w:r>
        <w:t>.</w:t>
      </w:r>
    </w:p>
    <w:p w:rsidR="00577A23" w:rsidRDefault="00577A23" w:rsidP="00577A23">
      <w:pPr>
        <w:pStyle w:val="DP-TableTitle"/>
      </w:pPr>
      <w:bookmarkStart w:id="785" w:name="_Toc293915355"/>
      <w:r>
        <w:t xml:space="preserve">Table </w:t>
      </w:r>
      <w:fldSimple w:instr=" SEQ Table \* ARABIC ">
        <w:r w:rsidR="002A3BA2">
          <w:rPr>
            <w:noProof/>
          </w:rPr>
          <w:t>36</w:t>
        </w:r>
      </w:fldSimple>
      <w:r>
        <w:t xml:space="preserve"> - </w:t>
      </w:r>
      <w:r w:rsidRPr="00090263">
        <w:t>Tags for commonly-used custom controls</w:t>
      </w:r>
      <w:bookmarkEnd w:id="785"/>
    </w:p>
    <w:tbl>
      <w:tblPr>
        <w:tblW w:w="594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986"/>
      </w:tblGrid>
      <w:tr w:rsidR="00577A23" w:rsidTr="00577A23">
        <w:trPr>
          <w:trHeight w:val="315"/>
          <w:tblHeader/>
        </w:trPr>
        <w:tc>
          <w:tcPr>
            <w:tcW w:w="960" w:type="dxa"/>
            <w:shd w:val="clear" w:color="auto" w:fill="auto"/>
            <w:noWrap/>
            <w:vAlign w:val="center"/>
            <w:hideMark/>
          </w:tcPr>
          <w:p w:rsidR="00577A23" w:rsidRDefault="00577A23" w:rsidP="00577A23">
            <w:pPr>
              <w:pStyle w:val="DP-TableHeaderRow"/>
              <w:rPr>
                <w:sz w:val="24"/>
              </w:rPr>
            </w:pPr>
            <w:r>
              <w:t>Tag</w:t>
            </w:r>
          </w:p>
        </w:tc>
        <w:tc>
          <w:tcPr>
            <w:tcW w:w="4986" w:type="dxa"/>
            <w:shd w:val="clear" w:color="auto" w:fill="auto"/>
            <w:noWrap/>
            <w:vAlign w:val="center"/>
            <w:hideMark/>
          </w:tcPr>
          <w:p w:rsidR="00577A23" w:rsidRDefault="00577A23" w:rsidP="00577A23">
            <w:pPr>
              <w:pStyle w:val="DP-TableHeaderRow"/>
              <w:rPr>
                <w:sz w:val="24"/>
              </w:rPr>
            </w:pPr>
            <w:r>
              <w:t>Object Type</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t>cdl</w:t>
            </w:r>
          </w:p>
        </w:tc>
        <w:tc>
          <w:tcPr>
            <w:tcW w:w="4986" w:type="dxa"/>
            <w:shd w:val="clear" w:color="auto" w:fill="auto"/>
            <w:noWrap/>
            <w:vAlign w:val="center"/>
            <w:hideMark/>
          </w:tcPr>
          <w:p w:rsidR="00577A23" w:rsidRDefault="00577A23" w:rsidP="00577A23">
            <w:pPr>
              <w:pStyle w:val="DP-TableRowText"/>
              <w:rPr>
                <w:sz w:val="24"/>
              </w:rPr>
            </w:pPr>
            <w:r>
              <w:rPr>
                <w:spacing w:val="-1"/>
              </w:rPr>
              <w:t>CommonDialog (Common Dialog)</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dbc</w:t>
            </w:r>
          </w:p>
        </w:tc>
        <w:tc>
          <w:tcPr>
            <w:tcW w:w="4986" w:type="dxa"/>
            <w:shd w:val="clear" w:color="auto" w:fill="auto"/>
            <w:noWrap/>
            <w:vAlign w:val="center"/>
            <w:hideMark/>
          </w:tcPr>
          <w:p w:rsidR="00577A23" w:rsidRDefault="00577A23" w:rsidP="00577A23">
            <w:pPr>
              <w:pStyle w:val="DP-TableRowText"/>
              <w:rPr>
                <w:sz w:val="24"/>
              </w:rPr>
            </w:pPr>
            <w:r>
              <w:rPr>
                <w:spacing w:val="1"/>
              </w:rPr>
              <w:t>DBCombo (Data Bound Combo Box)</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dbg</w:t>
            </w:r>
          </w:p>
        </w:tc>
        <w:tc>
          <w:tcPr>
            <w:tcW w:w="4986" w:type="dxa"/>
            <w:shd w:val="clear" w:color="auto" w:fill="auto"/>
            <w:noWrap/>
            <w:vAlign w:val="center"/>
            <w:hideMark/>
          </w:tcPr>
          <w:p w:rsidR="00577A23" w:rsidRDefault="00577A23" w:rsidP="00577A23">
            <w:pPr>
              <w:pStyle w:val="DP-TableRowText"/>
              <w:rPr>
                <w:sz w:val="24"/>
              </w:rPr>
            </w:pPr>
            <w:r>
              <w:rPr>
                <w:spacing w:val="1"/>
              </w:rPr>
              <w:t>DBGrid (Data Bound Grid)</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dls</w:t>
            </w:r>
          </w:p>
        </w:tc>
        <w:tc>
          <w:tcPr>
            <w:tcW w:w="4986" w:type="dxa"/>
            <w:shd w:val="clear" w:color="auto" w:fill="auto"/>
            <w:noWrap/>
            <w:vAlign w:val="center"/>
            <w:hideMark/>
          </w:tcPr>
          <w:p w:rsidR="00577A23" w:rsidRDefault="00577A23" w:rsidP="00577A23">
            <w:pPr>
              <w:pStyle w:val="DP-TableRowText"/>
              <w:rPr>
                <w:sz w:val="24"/>
              </w:rPr>
            </w:pPr>
            <w:r>
              <w:t>DBList (Data Bound List Box)</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gau</w:t>
            </w:r>
          </w:p>
        </w:tc>
        <w:tc>
          <w:tcPr>
            <w:tcW w:w="4986" w:type="dxa"/>
            <w:shd w:val="clear" w:color="auto" w:fill="auto"/>
            <w:noWrap/>
            <w:vAlign w:val="center"/>
            <w:hideMark/>
          </w:tcPr>
          <w:p w:rsidR="00577A23" w:rsidRDefault="00577A23" w:rsidP="00577A23">
            <w:pPr>
              <w:pStyle w:val="DP-TableRowText"/>
              <w:rPr>
                <w:sz w:val="24"/>
              </w:rPr>
            </w:pPr>
            <w:r>
              <w:t>Gauge (Gauge)</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gph</w:t>
            </w:r>
          </w:p>
        </w:tc>
        <w:tc>
          <w:tcPr>
            <w:tcW w:w="4986" w:type="dxa"/>
            <w:shd w:val="clear" w:color="auto" w:fill="auto"/>
            <w:noWrap/>
            <w:vAlign w:val="center"/>
            <w:hideMark/>
          </w:tcPr>
          <w:p w:rsidR="00577A23" w:rsidRDefault="00577A23" w:rsidP="00577A23">
            <w:pPr>
              <w:pStyle w:val="DP-TableRowText"/>
              <w:rPr>
                <w:sz w:val="24"/>
              </w:rPr>
            </w:pPr>
            <w:r>
              <w:t>Graph (Graph)</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grd</w:t>
            </w:r>
          </w:p>
        </w:tc>
        <w:tc>
          <w:tcPr>
            <w:tcW w:w="4986" w:type="dxa"/>
            <w:shd w:val="clear" w:color="auto" w:fill="auto"/>
            <w:noWrap/>
            <w:vAlign w:val="center"/>
            <w:hideMark/>
          </w:tcPr>
          <w:p w:rsidR="00577A23" w:rsidRDefault="00577A23" w:rsidP="00577A23">
            <w:pPr>
              <w:pStyle w:val="DP-TableRowText"/>
              <w:rPr>
                <w:sz w:val="24"/>
              </w:rPr>
            </w:pPr>
            <w:r>
              <w:t>Grid (Grid)</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msg</w:t>
            </w:r>
          </w:p>
        </w:tc>
        <w:tc>
          <w:tcPr>
            <w:tcW w:w="4986" w:type="dxa"/>
            <w:shd w:val="clear" w:color="auto" w:fill="auto"/>
            <w:noWrap/>
            <w:vAlign w:val="center"/>
            <w:hideMark/>
          </w:tcPr>
          <w:p w:rsidR="00577A23" w:rsidRDefault="00577A23" w:rsidP="00577A23">
            <w:pPr>
              <w:pStyle w:val="DP-TableRowText"/>
              <w:rPr>
                <w:sz w:val="24"/>
              </w:rPr>
            </w:pPr>
            <w:r>
              <w:rPr>
                <w:spacing w:val="1"/>
              </w:rPr>
              <w:t>MAPIMessages (Messaging API Message Control)</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t>ses</w:t>
            </w:r>
          </w:p>
        </w:tc>
        <w:tc>
          <w:tcPr>
            <w:tcW w:w="4986" w:type="dxa"/>
            <w:shd w:val="clear" w:color="auto" w:fill="auto"/>
            <w:noWrap/>
            <w:vAlign w:val="center"/>
            <w:hideMark/>
          </w:tcPr>
          <w:p w:rsidR="00577A23" w:rsidRDefault="00577A23" w:rsidP="00577A23">
            <w:pPr>
              <w:pStyle w:val="DP-TableRowText"/>
              <w:rPr>
                <w:sz w:val="24"/>
              </w:rPr>
            </w:pPr>
            <w:r>
              <w:rPr>
                <w:spacing w:val="1"/>
              </w:rPr>
              <w:t>MAPISession (Messaging API Session Control)</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msk</w:t>
            </w:r>
          </w:p>
        </w:tc>
        <w:tc>
          <w:tcPr>
            <w:tcW w:w="4986" w:type="dxa"/>
            <w:shd w:val="clear" w:color="auto" w:fill="auto"/>
            <w:noWrap/>
            <w:vAlign w:val="center"/>
            <w:hideMark/>
          </w:tcPr>
          <w:p w:rsidR="00577A23" w:rsidRDefault="00577A23" w:rsidP="00577A23">
            <w:pPr>
              <w:pStyle w:val="DP-TableRowText"/>
              <w:rPr>
                <w:sz w:val="24"/>
              </w:rPr>
            </w:pPr>
            <w:r>
              <w:rPr>
                <w:spacing w:val="1"/>
              </w:rPr>
              <w:t>MaskEdBox (Masked Edit Textbox)</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key</w:t>
            </w:r>
          </w:p>
        </w:tc>
        <w:tc>
          <w:tcPr>
            <w:tcW w:w="4986" w:type="dxa"/>
            <w:shd w:val="clear" w:color="auto" w:fill="auto"/>
            <w:noWrap/>
            <w:vAlign w:val="center"/>
            <w:hideMark/>
          </w:tcPr>
          <w:p w:rsidR="00577A23" w:rsidRDefault="00577A23" w:rsidP="00577A23">
            <w:pPr>
              <w:pStyle w:val="DP-TableRowText"/>
              <w:rPr>
                <w:sz w:val="24"/>
              </w:rPr>
            </w:pPr>
            <w:r>
              <w:rPr>
                <w:spacing w:val="1"/>
              </w:rPr>
              <w:t>MhState (Key State)</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mmc</w:t>
            </w:r>
          </w:p>
        </w:tc>
        <w:tc>
          <w:tcPr>
            <w:tcW w:w="4986" w:type="dxa"/>
            <w:shd w:val="clear" w:color="auto" w:fill="auto"/>
            <w:noWrap/>
            <w:vAlign w:val="center"/>
            <w:hideMark/>
          </w:tcPr>
          <w:p w:rsidR="00577A23" w:rsidRDefault="00577A23" w:rsidP="00577A23">
            <w:pPr>
              <w:pStyle w:val="DP-TableRowText"/>
              <w:rPr>
                <w:sz w:val="24"/>
              </w:rPr>
            </w:pPr>
            <w:r>
              <w:rPr>
                <w:spacing w:val="1"/>
              </w:rPr>
              <w:t>MMControl (Multimedia Control)</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lastRenderedPageBreak/>
              <w:t>com</w:t>
            </w:r>
          </w:p>
        </w:tc>
        <w:tc>
          <w:tcPr>
            <w:tcW w:w="4986" w:type="dxa"/>
            <w:shd w:val="clear" w:color="auto" w:fill="auto"/>
            <w:noWrap/>
            <w:vAlign w:val="center"/>
            <w:hideMark/>
          </w:tcPr>
          <w:p w:rsidR="00577A23" w:rsidRDefault="00577A23" w:rsidP="00577A23">
            <w:pPr>
              <w:pStyle w:val="DP-TableRowText"/>
              <w:rPr>
                <w:sz w:val="24"/>
              </w:rPr>
            </w:pPr>
            <w:r>
              <w:rPr>
                <w:spacing w:val="1"/>
              </w:rPr>
              <w:t>MSComm (Communication Port)</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out</w:t>
            </w:r>
          </w:p>
        </w:tc>
        <w:tc>
          <w:tcPr>
            <w:tcW w:w="4986" w:type="dxa"/>
            <w:shd w:val="clear" w:color="auto" w:fill="auto"/>
            <w:noWrap/>
            <w:vAlign w:val="center"/>
            <w:hideMark/>
          </w:tcPr>
          <w:p w:rsidR="00577A23" w:rsidRDefault="00577A23" w:rsidP="00577A23">
            <w:pPr>
              <w:pStyle w:val="DP-TableRowText"/>
              <w:rPr>
                <w:sz w:val="24"/>
              </w:rPr>
            </w:pPr>
            <w:r>
              <w:t>Outline (Outline Control)</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pcl</w:t>
            </w:r>
          </w:p>
        </w:tc>
        <w:tc>
          <w:tcPr>
            <w:tcW w:w="4986" w:type="dxa"/>
            <w:shd w:val="clear" w:color="auto" w:fill="auto"/>
            <w:noWrap/>
            <w:vAlign w:val="center"/>
            <w:hideMark/>
          </w:tcPr>
          <w:p w:rsidR="00577A23" w:rsidRDefault="00577A23" w:rsidP="00577A23">
            <w:pPr>
              <w:pStyle w:val="DP-TableRowText"/>
              <w:rPr>
                <w:sz w:val="24"/>
              </w:rPr>
            </w:pPr>
            <w:r>
              <w:rPr>
                <w:spacing w:val="2"/>
              </w:rPr>
              <w:t>PictureClip (Picture Clip Control)</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t>rtf</w:t>
            </w:r>
          </w:p>
        </w:tc>
        <w:tc>
          <w:tcPr>
            <w:tcW w:w="4986" w:type="dxa"/>
            <w:shd w:val="clear" w:color="auto" w:fill="auto"/>
            <w:noWrap/>
            <w:vAlign w:val="center"/>
            <w:hideMark/>
          </w:tcPr>
          <w:p w:rsidR="00577A23" w:rsidRDefault="00577A23" w:rsidP="00577A23">
            <w:pPr>
              <w:pStyle w:val="DP-TableRowText"/>
              <w:rPr>
                <w:sz w:val="24"/>
              </w:rPr>
            </w:pPr>
            <w:r>
              <w:rPr>
                <w:spacing w:val="-1"/>
              </w:rPr>
              <w:t>RichTextBox (Rich Textbox)</w:t>
            </w:r>
          </w:p>
        </w:tc>
      </w:tr>
      <w:tr w:rsidR="00577A23" w:rsidTr="00577A23">
        <w:trPr>
          <w:trHeight w:val="315"/>
        </w:trPr>
        <w:tc>
          <w:tcPr>
            <w:tcW w:w="960" w:type="dxa"/>
            <w:shd w:val="clear" w:color="auto" w:fill="auto"/>
            <w:noWrap/>
            <w:vAlign w:val="center"/>
            <w:hideMark/>
          </w:tcPr>
          <w:p w:rsidR="00577A23" w:rsidRDefault="00577A23" w:rsidP="00577A23">
            <w:pPr>
              <w:pStyle w:val="DP-TableRowText"/>
              <w:rPr>
                <w:sz w:val="24"/>
              </w:rPr>
            </w:pPr>
            <w:r>
              <w:rPr>
                <w:spacing w:val="-1"/>
              </w:rPr>
              <w:t>spn</w:t>
            </w:r>
          </w:p>
        </w:tc>
        <w:tc>
          <w:tcPr>
            <w:tcW w:w="4986" w:type="dxa"/>
            <w:shd w:val="clear" w:color="auto" w:fill="auto"/>
            <w:noWrap/>
            <w:vAlign w:val="center"/>
            <w:hideMark/>
          </w:tcPr>
          <w:p w:rsidR="00577A23" w:rsidRDefault="00577A23" w:rsidP="00577A23">
            <w:pPr>
              <w:pStyle w:val="DP-TableRowText"/>
              <w:rPr>
                <w:sz w:val="24"/>
              </w:rPr>
            </w:pPr>
            <w:r>
              <w:t>SpinButton (Spin Button)</w:t>
            </w:r>
          </w:p>
        </w:tc>
      </w:tr>
    </w:tbl>
    <w:p w:rsidR="000A6564" w:rsidRDefault="000A6564" w:rsidP="00577A23">
      <w:pPr>
        <w:pStyle w:val="DP-HeadingB"/>
      </w:pPr>
      <w:bookmarkStart w:id="786" w:name="_Toc293915057"/>
      <w:r>
        <w:t>S</w:t>
      </w:r>
      <w:r>
        <w:rPr>
          <w:spacing w:val="3"/>
        </w:rPr>
        <w:t>u</w:t>
      </w:r>
      <w:r>
        <w:rPr>
          <w:spacing w:val="-2"/>
        </w:rPr>
        <w:t>mm</w:t>
      </w:r>
      <w:r>
        <w:rPr>
          <w:spacing w:val="1"/>
        </w:rPr>
        <w:t>a</w:t>
      </w:r>
      <w:r>
        <w:t>ry</w:t>
      </w:r>
      <w:bookmarkEnd w:id="786"/>
    </w:p>
    <w:p w:rsidR="000A6564" w:rsidRDefault="000A6564" w:rsidP="007D79A5">
      <w:pPr>
        <w:pStyle w:val="DP-Bodytext"/>
        <w:rPr>
          <w:sz w:val="20"/>
          <w:szCs w:val="20"/>
        </w:rPr>
      </w:pPr>
      <w:r>
        <w:rPr>
          <w:sz w:val="20"/>
          <w:szCs w:val="20"/>
        </w:rPr>
        <w:t>Usi</w:t>
      </w:r>
      <w:r>
        <w:rPr>
          <w:spacing w:val="1"/>
          <w:sz w:val="20"/>
          <w:szCs w:val="20"/>
        </w:rPr>
        <w:t>n</w:t>
      </w:r>
      <w:r>
        <w:rPr>
          <w:sz w:val="20"/>
          <w:szCs w:val="20"/>
        </w:rPr>
        <w:t>g</w:t>
      </w:r>
      <w:r>
        <w:rPr>
          <w:spacing w:val="-3"/>
          <w:sz w:val="20"/>
          <w:szCs w:val="20"/>
        </w:rPr>
        <w:t xml:space="preserve"> </w:t>
      </w:r>
      <w:r>
        <w:rPr>
          <w:sz w:val="20"/>
          <w:szCs w:val="20"/>
        </w:rPr>
        <w:t>a</w:t>
      </w:r>
      <w:r>
        <w:rPr>
          <w:spacing w:val="-1"/>
          <w:sz w:val="20"/>
          <w:szCs w:val="20"/>
        </w:rPr>
        <w:t xml:space="preserve"> </w:t>
      </w:r>
      <w:r>
        <w:rPr>
          <w:sz w:val="20"/>
          <w:szCs w:val="20"/>
        </w:rPr>
        <w:t>n</w:t>
      </w:r>
      <w:r>
        <w:rPr>
          <w:spacing w:val="3"/>
          <w:sz w:val="20"/>
          <w:szCs w:val="20"/>
        </w:rPr>
        <w:t>a</w:t>
      </w:r>
      <w:r>
        <w:rPr>
          <w:spacing w:val="-1"/>
          <w:sz w:val="20"/>
          <w:szCs w:val="20"/>
        </w:rPr>
        <w:t>m</w:t>
      </w:r>
      <w:r>
        <w:rPr>
          <w:spacing w:val="2"/>
          <w:sz w:val="20"/>
          <w:szCs w:val="20"/>
        </w:rPr>
        <w:t>i</w:t>
      </w:r>
      <w:r>
        <w:rPr>
          <w:spacing w:val="1"/>
          <w:sz w:val="20"/>
          <w:szCs w:val="20"/>
        </w:rPr>
        <w:t>n</w:t>
      </w:r>
      <w:r>
        <w:rPr>
          <w:sz w:val="20"/>
          <w:szCs w:val="20"/>
        </w:rPr>
        <w:t>g</w:t>
      </w:r>
      <w:r>
        <w:rPr>
          <w:spacing w:val="-2"/>
          <w:sz w:val="20"/>
          <w:szCs w:val="20"/>
        </w:rPr>
        <w:t xml:space="preserve"> </w:t>
      </w:r>
      <w:r>
        <w:rPr>
          <w:sz w:val="20"/>
          <w:szCs w:val="20"/>
        </w:rPr>
        <w:t>c</w:t>
      </w:r>
      <w:r>
        <w:rPr>
          <w:spacing w:val="1"/>
          <w:sz w:val="20"/>
          <w:szCs w:val="20"/>
        </w:rPr>
        <w:t>on</w:t>
      </w:r>
      <w:r>
        <w:rPr>
          <w:spacing w:val="-1"/>
          <w:sz w:val="20"/>
          <w:szCs w:val="20"/>
        </w:rPr>
        <w:t>v</w:t>
      </w:r>
      <w:r>
        <w:rPr>
          <w:sz w:val="20"/>
          <w:szCs w:val="20"/>
        </w:rPr>
        <w:t>en</w:t>
      </w:r>
      <w:r>
        <w:rPr>
          <w:spacing w:val="2"/>
          <w:sz w:val="20"/>
          <w:szCs w:val="20"/>
        </w:rPr>
        <w:t>t</w:t>
      </w:r>
      <w:r>
        <w:rPr>
          <w:sz w:val="20"/>
          <w:szCs w:val="20"/>
        </w:rPr>
        <w:t>i</w:t>
      </w:r>
      <w:r>
        <w:rPr>
          <w:spacing w:val="1"/>
          <w:sz w:val="20"/>
          <w:szCs w:val="20"/>
        </w:rPr>
        <w:t>o</w:t>
      </w:r>
      <w:r>
        <w:rPr>
          <w:sz w:val="20"/>
          <w:szCs w:val="20"/>
        </w:rPr>
        <w:t>n</w:t>
      </w:r>
      <w:r>
        <w:rPr>
          <w:spacing w:val="-2"/>
          <w:sz w:val="20"/>
          <w:szCs w:val="20"/>
        </w:rPr>
        <w:t xml:space="preserve"> </w:t>
      </w:r>
      <w:r>
        <w:rPr>
          <w:sz w:val="20"/>
          <w:szCs w:val="20"/>
        </w:rPr>
        <w:t>re</w:t>
      </w:r>
      <w:r>
        <w:rPr>
          <w:spacing w:val="1"/>
          <w:sz w:val="20"/>
          <w:szCs w:val="20"/>
        </w:rPr>
        <w:t>q</w:t>
      </w:r>
      <w:r>
        <w:rPr>
          <w:spacing w:val="-1"/>
          <w:sz w:val="20"/>
          <w:szCs w:val="20"/>
        </w:rPr>
        <w:t>u</w:t>
      </w:r>
      <w:r>
        <w:rPr>
          <w:sz w:val="20"/>
          <w:szCs w:val="20"/>
        </w:rPr>
        <w:t>ires</w:t>
      </w:r>
      <w:r>
        <w:rPr>
          <w:spacing w:val="-2"/>
          <w:sz w:val="20"/>
          <w:szCs w:val="20"/>
        </w:rPr>
        <w:t xml:space="preserve"> </w:t>
      </w:r>
      <w:r>
        <w:rPr>
          <w:sz w:val="20"/>
          <w:szCs w:val="20"/>
        </w:rPr>
        <w:t>a</w:t>
      </w:r>
      <w:r>
        <w:rPr>
          <w:spacing w:val="-1"/>
          <w:sz w:val="20"/>
          <w:szCs w:val="20"/>
        </w:rPr>
        <w:t xml:space="preserve"> </w:t>
      </w:r>
      <w:r>
        <w:rPr>
          <w:sz w:val="20"/>
          <w:szCs w:val="20"/>
        </w:rPr>
        <w:t>c</w:t>
      </w:r>
      <w:r>
        <w:rPr>
          <w:spacing w:val="1"/>
          <w:sz w:val="20"/>
          <w:szCs w:val="20"/>
        </w:rPr>
        <w:t>on</w:t>
      </w:r>
      <w:r>
        <w:rPr>
          <w:spacing w:val="-1"/>
          <w:sz w:val="20"/>
          <w:szCs w:val="20"/>
        </w:rPr>
        <w:t>s</w:t>
      </w:r>
      <w:r>
        <w:rPr>
          <w:sz w:val="20"/>
          <w:szCs w:val="20"/>
        </w:rPr>
        <w:t>i</w:t>
      </w:r>
      <w:r>
        <w:rPr>
          <w:spacing w:val="1"/>
          <w:sz w:val="20"/>
          <w:szCs w:val="20"/>
        </w:rPr>
        <w:t>d</w:t>
      </w:r>
      <w:r>
        <w:rPr>
          <w:sz w:val="20"/>
          <w:szCs w:val="20"/>
        </w:rPr>
        <w:t>era</w:t>
      </w:r>
      <w:r>
        <w:rPr>
          <w:spacing w:val="1"/>
          <w:sz w:val="20"/>
          <w:szCs w:val="20"/>
        </w:rPr>
        <w:t>b</w:t>
      </w:r>
      <w:r>
        <w:rPr>
          <w:sz w:val="20"/>
          <w:szCs w:val="20"/>
        </w:rPr>
        <w:t>le</w:t>
      </w:r>
      <w:r>
        <w:rPr>
          <w:spacing w:val="-1"/>
          <w:sz w:val="20"/>
          <w:szCs w:val="20"/>
        </w:rPr>
        <w:t xml:space="preserve"> </w:t>
      </w:r>
      <w:r>
        <w:rPr>
          <w:sz w:val="20"/>
          <w:szCs w:val="20"/>
        </w:rPr>
        <w:t>initial</w:t>
      </w:r>
      <w:r>
        <w:rPr>
          <w:spacing w:val="-5"/>
          <w:sz w:val="20"/>
          <w:szCs w:val="20"/>
        </w:rPr>
        <w:t xml:space="preserve"> </w:t>
      </w:r>
      <w:r>
        <w:rPr>
          <w:spacing w:val="3"/>
          <w:sz w:val="20"/>
          <w:szCs w:val="20"/>
        </w:rPr>
        <w:t>e</w:t>
      </w:r>
      <w:r>
        <w:rPr>
          <w:spacing w:val="1"/>
          <w:sz w:val="20"/>
          <w:szCs w:val="20"/>
        </w:rPr>
        <w:t>f</w:t>
      </w:r>
      <w:r>
        <w:rPr>
          <w:spacing w:val="-2"/>
          <w:sz w:val="20"/>
          <w:szCs w:val="20"/>
        </w:rPr>
        <w:t>f</w:t>
      </w:r>
      <w:r>
        <w:rPr>
          <w:spacing w:val="1"/>
          <w:sz w:val="20"/>
          <w:szCs w:val="20"/>
        </w:rPr>
        <w:t>o</w:t>
      </w:r>
      <w:r>
        <w:rPr>
          <w:sz w:val="20"/>
          <w:szCs w:val="20"/>
        </w:rPr>
        <w:t>rt</w:t>
      </w:r>
      <w:r>
        <w:rPr>
          <w:spacing w:val="-1"/>
          <w:sz w:val="20"/>
          <w:szCs w:val="20"/>
        </w:rPr>
        <w:t xml:space="preserve"> </w:t>
      </w:r>
      <w:r>
        <w:rPr>
          <w:spacing w:val="1"/>
          <w:sz w:val="20"/>
          <w:szCs w:val="20"/>
        </w:rPr>
        <w:t>o</w:t>
      </w:r>
      <w:r>
        <w:rPr>
          <w:sz w:val="20"/>
          <w:szCs w:val="20"/>
        </w:rPr>
        <w:t>n</w:t>
      </w:r>
      <w:r>
        <w:rPr>
          <w:spacing w:val="1"/>
          <w:sz w:val="20"/>
          <w:szCs w:val="20"/>
        </w:rPr>
        <w:t xml:space="preserve"> </w:t>
      </w:r>
      <w:r>
        <w:rPr>
          <w:spacing w:val="-4"/>
          <w:sz w:val="20"/>
          <w:szCs w:val="20"/>
        </w:rPr>
        <w:t>y</w:t>
      </w:r>
      <w:r>
        <w:rPr>
          <w:spacing w:val="1"/>
          <w:sz w:val="20"/>
          <w:szCs w:val="20"/>
        </w:rPr>
        <w:t>o</w:t>
      </w:r>
      <w:r>
        <w:rPr>
          <w:sz w:val="20"/>
          <w:szCs w:val="20"/>
        </w:rPr>
        <w:t>ur</w:t>
      </w:r>
      <w:r>
        <w:rPr>
          <w:spacing w:val="-1"/>
          <w:sz w:val="20"/>
          <w:szCs w:val="20"/>
        </w:rPr>
        <w:t xml:space="preserve"> </w:t>
      </w:r>
      <w:r>
        <w:rPr>
          <w:spacing w:val="1"/>
          <w:sz w:val="20"/>
          <w:szCs w:val="20"/>
        </w:rPr>
        <w:t>p</w:t>
      </w:r>
      <w:r>
        <w:rPr>
          <w:sz w:val="20"/>
          <w:szCs w:val="20"/>
        </w:rPr>
        <w:t>art.</w:t>
      </w:r>
      <w:r>
        <w:rPr>
          <w:spacing w:val="-1"/>
          <w:sz w:val="20"/>
          <w:szCs w:val="20"/>
        </w:rPr>
        <w:t xml:space="preserve"> </w:t>
      </w:r>
      <w:r>
        <w:rPr>
          <w:spacing w:val="3"/>
          <w:sz w:val="20"/>
          <w:szCs w:val="20"/>
        </w:rPr>
        <w:t>T</w:t>
      </w:r>
      <w:r>
        <w:rPr>
          <w:spacing w:val="-1"/>
          <w:sz w:val="20"/>
          <w:szCs w:val="20"/>
        </w:rPr>
        <w:t>h</w:t>
      </w:r>
      <w:r>
        <w:rPr>
          <w:sz w:val="20"/>
          <w:szCs w:val="20"/>
        </w:rPr>
        <w:t>e</w:t>
      </w:r>
      <w:r>
        <w:rPr>
          <w:spacing w:val="-1"/>
          <w:sz w:val="20"/>
          <w:szCs w:val="20"/>
        </w:rPr>
        <w:t xml:space="preserve"> </w:t>
      </w:r>
      <w:r>
        <w:rPr>
          <w:spacing w:val="1"/>
          <w:sz w:val="20"/>
          <w:szCs w:val="20"/>
        </w:rPr>
        <w:t>p</w:t>
      </w:r>
      <w:r>
        <w:rPr>
          <w:sz w:val="20"/>
          <w:szCs w:val="20"/>
        </w:rPr>
        <w:t>a</w:t>
      </w:r>
      <w:r>
        <w:rPr>
          <w:spacing w:val="-4"/>
          <w:sz w:val="20"/>
          <w:szCs w:val="20"/>
        </w:rPr>
        <w:t>y</w:t>
      </w:r>
      <w:r>
        <w:rPr>
          <w:spacing w:val="1"/>
          <w:sz w:val="20"/>
          <w:szCs w:val="20"/>
        </w:rPr>
        <w:t>o</w:t>
      </w:r>
      <w:r>
        <w:rPr>
          <w:sz w:val="20"/>
          <w:szCs w:val="20"/>
        </w:rPr>
        <w:t>ff</w:t>
      </w:r>
      <w:r>
        <w:rPr>
          <w:spacing w:val="-2"/>
          <w:sz w:val="20"/>
          <w:szCs w:val="20"/>
        </w:rPr>
        <w:t xml:space="preserve"> </w:t>
      </w:r>
      <w:r>
        <w:rPr>
          <w:sz w:val="20"/>
          <w:szCs w:val="20"/>
        </w:rPr>
        <w:t>c</w:t>
      </w:r>
      <w:r>
        <w:rPr>
          <w:spacing w:val="1"/>
          <w:sz w:val="20"/>
          <w:szCs w:val="20"/>
        </w:rPr>
        <w:t>o</w:t>
      </w:r>
      <w:r>
        <w:rPr>
          <w:spacing w:val="-1"/>
          <w:sz w:val="20"/>
          <w:szCs w:val="20"/>
        </w:rPr>
        <w:t>m</w:t>
      </w:r>
      <w:r>
        <w:rPr>
          <w:spacing w:val="3"/>
          <w:sz w:val="20"/>
          <w:szCs w:val="20"/>
        </w:rPr>
        <w:t>e</w:t>
      </w:r>
      <w:r>
        <w:rPr>
          <w:sz w:val="20"/>
          <w:szCs w:val="20"/>
        </w:rPr>
        <w:t>s</w:t>
      </w:r>
      <w:r>
        <w:rPr>
          <w:spacing w:val="2"/>
          <w:sz w:val="20"/>
          <w:szCs w:val="20"/>
        </w:rPr>
        <w:t xml:space="preserve"> </w:t>
      </w:r>
      <w:r>
        <w:rPr>
          <w:spacing w:val="-2"/>
          <w:sz w:val="20"/>
          <w:szCs w:val="20"/>
        </w:rPr>
        <w:t>w</w:t>
      </w:r>
      <w:r>
        <w:rPr>
          <w:spacing w:val="-1"/>
          <w:sz w:val="20"/>
          <w:szCs w:val="20"/>
        </w:rPr>
        <w:t>h</w:t>
      </w:r>
      <w:r>
        <w:rPr>
          <w:spacing w:val="3"/>
          <w:sz w:val="20"/>
          <w:szCs w:val="20"/>
        </w:rPr>
        <w:t>e</w:t>
      </w:r>
      <w:r>
        <w:rPr>
          <w:sz w:val="20"/>
          <w:szCs w:val="20"/>
        </w:rPr>
        <w:t>n e</w:t>
      </w:r>
      <w:r>
        <w:rPr>
          <w:spacing w:val="-1"/>
          <w:sz w:val="20"/>
          <w:szCs w:val="20"/>
        </w:rPr>
        <w:t>ith</w:t>
      </w:r>
      <w:r>
        <w:rPr>
          <w:sz w:val="20"/>
          <w:szCs w:val="20"/>
        </w:rPr>
        <w:t>er</w:t>
      </w:r>
      <w:r>
        <w:rPr>
          <w:spacing w:val="4"/>
          <w:sz w:val="20"/>
          <w:szCs w:val="20"/>
        </w:rPr>
        <w:t xml:space="preserve"> </w:t>
      </w:r>
      <w:r>
        <w:rPr>
          <w:spacing w:val="-4"/>
          <w:sz w:val="20"/>
          <w:szCs w:val="20"/>
        </w:rPr>
        <w:t>y</w:t>
      </w:r>
      <w:r>
        <w:rPr>
          <w:spacing w:val="4"/>
          <w:sz w:val="20"/>
          <w:szCs w:val="20"/>
        </w:rPr>
        <w:t>o</w:t>
      </w:r>
      <w:r>
        <w:rPr>
          <w:sz w:val="20"/>
          <w:szCs w:val="20"/>
        </w:rPr>
        <w:t>u</w:t>
      </w:r>
      <w:r>
        <w:rPr>
          <w:spacing w:val="-1"/>
          <w:sz w:val="20"/>
          <w:szCs w:val="20"/>
        </w:rPr>
        <w:t xml:space="preserve"> </w:t>
      </w:r>
      <w:r>
        <w:rPr>
          <w:spacing w:val="1"/>
          <w:sz w:val="20"/>
          <w:szCs w:val="20"/>
        </w:rPr>
        <w:t>o</w:t>
      </w:r>
      <w:r>
        <w:rPr>
          <w:sz w:val="20"/>
          <w:szCs w:val="20"/>
        </w:rPr>
        <w:t>r a</w:t>
      </w:r>
      <w:r>
        <w:rPr>
          <w:spacing w:val="-1"/>
          <w:sz w:val="20"/>
          <w:szCs w:val="20"/>
        </w:rPr>
        <w:t>n</w:t>
      </w:r>
      <w:r>
        <w:rPr>
          <w:spacing w:val="1"/>
          <w:sz w:val="20"/>
          <w:szCs w:val="20"/>
        </w:rPr>
        <w:t>o</w:t>
      </w:r>
      <w:r>
        <w:rPr>
          <w:sz w:val="20"/>
          <w:szCs w:val="20"/>
        </w:rPr>
        <w:t>t</w:t>
      </w:r>
      <w:r>
        <w:rPr>
          <w:spacing w:val="-1"/>
          <w:sz w:val="20"/>
          <w:szCs w:val="20"/>
        </w:rPr>
        <w:t>h</w:t>
      </w:r>
      <w:r>
        <w:rPr>
          <w:sz w:val="20"/>
          <w:szCs w:val="20"/>
        </w:rPr>
        <w:t xml:space="preserve">er </w:t>
      </w:r>
      <w:r>
        <w:rPr>
          <w:spacing w:val="1"/>
          <w:sz w:val="20"/>
          <w:szCs w:val="20"/>
        </w:rPr>
        <w:t>pro</w:t>
      </w:r>
      <w:r>
        <w:rPr>
          <w:spacing w:val="-1"/>
          <w:sz w:val="20"/>
          <w:szCs w:val="20"/>
        </w:rPr>
        <w:t>g</w:t>
      </w:r>
      <w:r>
        <w:rPr>
          <w:spacing w:val="1"/>
          <w:sz w:val="20"/>
          <w:szCs w:val="20"/>
        </w:rPr>
        <w:t>r</w:t>
      </w:r>
      <w:r>
        <w:rPr>
          <w:spacing w:val="3"/>
          <w:sz w:val="20"/>
          <w:szCs w:val="20"/>
        </w:rPr>
        <w:t>a</w:t>
      </w:r>
      <w:r>
        <w:rPr>
          <w:spacing w:val="-4"/>
          <w:sz w:val="20"/>
          <w:szCs w:val="20"/>
        </w:rPr>
        <w:t>m</w:t>
      </w:r>
      <w:r>
        <w:rPr>
          <w:spacing w:val="-1"/>
          <w:sz w:val="20"/>
          <w:szCs w:val="20"/>
        </w:rPr>
        <w:t>m</w:t>
      </w:r>
      <w:r>
        <w:rPr>
          <w:sz w:val="20"/>
          <w:szCs w:val="20"/>
        </w:rPr>
        <w:t>er</w:t>
      </w:r>
      <w:r>
        <w:rPr>
          <w:spacing w:val="3"/>
          <w:sz w:val="20"/>
          <w:szCs w:val="20"/>
        </w:rPr>
        <w:t xml:space="preserve"> </w:t>
      </w:r>
      <w:r>
        <w:rPr>
          <w:spacing w:val="-1"/>
          <w:sz w:val="20"/>
          <w:szCs w:val="20"/>
        </w:rPr>
        <w:t>h</w:t>
      </w:r>
      <w:r>
        <w:rPr>
          <w:sz w:val="20"/>
          <w:szCs w:val="20"/>
        </w:rPr>
        <w:t>as</w:t>
      </w:r>
      <w:r>
        <w:rPr>
          <w:spacing w:val="-1"/>
          <w:sz w:val="20"/>
          <w:szCs w:val="20"/>
        </w:rPr>
        <w:t xml:space="preserve"> t</w:t>
      </w:r>
      <w:r>
        <w:rPr>
          <w:sz w:val="20"/>
          <w:szCs w:val="20"/>
        </w:rPr>
        <w:t>o</w:t>
      </w:r>
      <w:r>
        <w:rPr>
          <w:spacing w:val="1"/>
          <w:sz w:val="20"/>
          <w:szCs w:val="20"/>
        </w:rPr>
        <w:t xml:space="preserve"> r</w:t>
      </w:r>
      <w:r>
        <w:rPr>
          <w:sz w:val="20"/>
          <w:szCs w:val="20"/>
        </w:rPr>
        <w:t>e</w:t>
      </w:r>
      <w:r>
        <w:rPr>
          <w:spacing w:val="-1"/>
          <w:sz w:val="20"/>
          <w:szCs w:val="20"/>
        </w:rPr>
        <w:t>v</w:t>
      </w:r>
      <w:r>
        <w:rPr>
          <w:spacing w:val="2"/>
          <w:sz w:val="20"/>
          <w:szCs w:val="20"/>
        </w:rPr>
        <w:t>i</w:t>
      </w:r>
      <w:r>
        <w:rPr>
          <w:spacing w:val="-1"/>
          <w:sz w:val="20"/>
          <w:szCs w:val="20"/>
        </w:rPr>
        <w:t>si</w:t>
      </w:r>
      <w:r>
        <w:rPr>
          <w:sz w:val="20"/>
          <w:szCs w:val="20"/>
        </w:rPr>
        <w:t>t</w:t>
      </w:r>
      <w:r>
        <w:rPr>
          <w:spacing w:val="1"/>
          <w:sz w:val="20"/>
          <w:szCs w:val="20"/>
        </w:rPr>
        <w:t xml:space="preserve"> </w:t>
      </w:r>
      <w:r>
        <w:rPr>
          <w:spacing w:val="-4"/>
          <w:sz w:val="20"/>
          <w:szCs w:val="20"/>
        </w:rPr>
        <w:t>y</w:t>
      </w:r>
      <w:r>
        <w:rPr>
          <w:spacing w:val="4"/>
          <w:sz w:val="20"/>
          <w:szCs w:val="20"/>
        </w:rPr>
        <w:t>o</w:t>
      </w:r>
      <w:r>
        <w:rPr>
          <w:spacing w:val="-1"/>
          <w:sz w:val="20"/>
          <w:szCs w:val="20"/>
        </w:rPr>
        <w:t>u</w:t>
      </w:r>
      <w:r>
        <w:rPr>
          <w:sz w:val="20"/>
          <w:szCs w:val="20"/>
        </w:rPr>
        <w:t>r c</w:t>
      </w:r>
      <w:r>
        <w:rPr>
          <w:spacing w:val="1"/>
          <w:sz w:val="20"/>
          <w:szCs w:val="20"/>
        </w:rPr>
        <w:t>od</w:t>
      </w:r>
      <w:r>
        <w:rPr>
          <w:sz w:val="20"/>
          <w:szCs w:val="20"/>
        </w:rPr>
        <w:t xml:space="preserve">e </w:t>
      </w:r>
      <w:r>
        <w:rPr>
          <w:spacing w:val="-1"/>
          <w:sz w:val="20"/>
          <w:szCs w:val="20"/>
        </w:rPr>
        <w:t>l</w:t>
      </w:r>
      <w:r>
        <w:rPr>
          <w:sz w:val="20"/>
          <w:szCs w:val="20"/>
        </w:rPr>
        <w:t>a</w:t>
      </w:r>
      <w:r>
        <w:rPr>
          <w:spacing w:val="-1"/>
          <w:sz w:val="20"/>
          <w:szCs w:val="20"/>
        </w:rPr>
        <w:t>t</w:t>
      </w:r>
      <w:r>
        <w:rPr>
          <w:sz w:val="20"/>
          <w:szCs w:val="20"/>
        </w:rPr>
        <w:t>e</w:t>
      </w:r>
      <w:r>
        <w:rPr>
          <w:spacing w:val="1"/>
          <w:sz w:val="20"/>
          <w:szCs w:val="20"/>
        </w:rPr>
        <w:t>r</w:t>
      </w:r>
      <w:r>
        <w:rPr>
          <w:sz w:val="20"/>
          <w:szCs w:val="20"/>
        </w:rPr>
        <w:t>. U</w:t>
      </w:r>
      <w:r>
        <w:rPr>
          <w:spacing w:val="-1"/>
          <w:sz w:val="20"/>
          <w:szCs w:val="20"/>
        </w:rPr>
        <w:t>sin</w:t>
      </w:r>
      <w:r>
        <w:rPr>
          <w:sz w:val="20"/>
          <w:szCs w:val="20"/>
        </w:rPr>
        <w:t>g</w:t>
      </w:r>
      <w:r>
        <w:rPr>
          <w:spacing w:val="-1"/>
          <w:sz w:val="20"/>
          <w:szCs w:val="20"/>
        </w:rPr>
        <w:t xml:space="preserve"> </w:t>
      </w:r>
      <w:r>
        <w:rPr>
          <w:spacing w:val="2"/>
          <w:sz w:val="20"/>
          <w:szCs w:val="20"/>
        </w:rPr>
        <w:t>t</w:t>
      </w:r>
      <w:r>
        <w:rPr>
          <w:spacing w:val="-1"/>
          <w:sz w:val="20"/>
          <w:szCs w:val="20"/>
        </w:rPr>
        <w:t>h</w:t>
      </w:r>
      <w:r>
        <w:rPr>
          <w:sz w:val="20"/>
          <w:szCs w:val="20"/>
        </w:rPr>
        <w:t>e c</w:t>
      </w:r>
      <w:r>
        <w:rPr>
          <w:spacing w:val="1"/>
          <w:sz w:val="20"/>
          <w:szCs w:val="20"/>
        </w:rPr>
        <w:t>on</w:t>
      </w:r>
      <w:r>
        <w:rPr>
          <w:spacing w:val="-1"/>
          <w:sz w:val="20"/>
          <w:szCs w:val="20"/>
        </w:rPr>
        <w:t>v</w:t>
      </w:r>
      <w:r>
        <w:rPr>
          <w:spacing w:val="3"/>
          <w:sz w:val="20"/>
          <w:szCs w:val="20"/>
        </w:rPr>
        <w:t>e</w:t>
      </w:r>
      <w:r>
        <w:rPr>
          <w:spacing w:val="-1"/>
          <w:sz w:val="20"/>
          <w:szCs w:val="20"/>
        </w:rPr>
        <w:t>nti</w:t>
      </w:r>
      <w:r>
        <w:rPr>
          <w:spacing w:val="1"/>
          <w:sz w:val="20"/>
          <w:szCs w:val="20"/>
        </w:rPr>
        <w:t>on</w:t>
      </w:r>
      <w:r>
        <w:rPr>
          <w:sz w:val="20"/>
          <w:szCs w:val="20"/>
        </w:rPr>
        <w:t>s</w:t>
      </w:r>
      <w:r>
        <w:rPr>
          <w:spacing w:val="-1"/>
          <w:sz w:val="20"/>
          <w:szCs w:val="20"/>
        </w:rPr>
        <w:t xml:space="preserve"> g</w:t>
      </w:r>
      <w:r>
        <w:rPr>
          <w:spacing w:val="2"/>
          <w:sz w:val="20"/>
          <w:szCs w:val="20"/>
        </w:rPr>
        <w:t>i</w:t>
      </w:r>
      <w:r>
        <w:rPr>
          <w:spacing w:val="-1"/>
          <w:sz w:val="20"/>
          <w:szCs w:val="20"/>
        </w:rPr>
        <w:t>v</w:t>
      </w:r>
      <w:r>
        <w:rPr>
          <w:sz w:val="20"/>
          <w:szCs w:val="20"/>
        </w:rPr>
        <w:t>en</w:t>
      </w:r>
      <w:r>
        <w:rPr>
          <w:spacing w:val="1"/>
          <w:sz w:val="20"/>
          <w:szCs w:val="20"/>
        </w:rPr>
        <w:t xml:space="preserve"> </w:t>
      </w:r>
      <w:r>
        <w:rPr>
          <w:spacing w:val="-1"/>
          <w:sz w:val="20"/>
          <w:szCs w:val="20"/>
        </w:rPr>
        <w:t>h</w:t>
      </w:r>
      <w:r>
        <w:rPr>
          <w:sz w:val="20"/>
          <w:szCs w:val="20"/>
        </w:rPr>
        <w:t>e</w:t>
      </w:r>
      <w:r>
        <w:rPr>
          <w:spacing w:val="1"/>
          <w:sz w:val="20"/>
          <w:szCs w:val="20"/>
        </w:rPr>
        <w:t>r</w:t>
      </w:r>
      <w:r>
        <w:rPr>
          <w:sz w:val="20"/>
          <w:szCs w:val="20"/>
        </w:rPr>
        <w:t>e</w:t>
      </w:r>
      <w:r>
        <w:rPr>
          <w:spacing w:val="2"/>
          <w:sz w:val="20"/>
          <w:szCs w:val="20"/>
        </w:rPr>
        <w:t xml:space="preserve"> </w:t>
      </w:r>
      <w:r>
        <w:rPr>
          <w:spacing w:val="-1"/>
          <w:sz w:val="20"/>
          <w:szCs w:val="20"/>
        </w:rPr>
        <w:t>wil</w:t>
      </w:r>
      <w:r>
        <w:rPr>
          <w:sz w:val="20"/>
          <w:szCs w:val="20"/>
        </w:rPr>
        <w:t xml:space="preserve">l </w:t>
      </w:r>
      <w:r>
        <w:rPr>
          <w:spacing w:val="-1"/>
          <w:sz w:val="20"/>
          <w:szCs w:val="20"/>
        </w:rPr>
        <w:t>m</w:t>
      </w:r>
      <w:r>
        <w:rPr>
          <w:sz w:val="20"/>
          <w:szCs w:val="20"/>
        </w:rPr>
        <w:t>a</w:t>
      </w:r>
      <w:r>
        <w:rPr>
          <w:spacing w:val="-1"/>
          <w:sz w:val="20"/>
          <w:szCs w:val="20"/>
        </w:rPr>
        <w:t>k</w:t>
      </w:r>
      <w:r>
        <w:rPr>
          <w:sz w:val="20"/>
          <w:szCs w:val="20"/>
        </w:rPr>
        <w:t>e</w:t>
      </w:r>
      <w:r>
        <w:rPr>
          <w:spacing w:val="3"/>
          <w:sz w:val="20"/>
          <w:szCs w:val="20"/>
        </w:rPr>
        <w:t xml:space="preserve"> </w:t>
      </w:r>
      <w:r>
        <w:rPr>
          <w:spacing w:val="-1"/>
          <w:sz w:val="20"/>
          <w:szCs w:val="20"/>
        </w:rPr>
        <w:t>y</w:t>
      </w:r>
      <w:r>
        <w:rPr>
          <w:spacing w:val="1"/>
          <w:sz w:val="20"/>
          <w:szCs w:val="20"/>
        </w:rPr>
        <w:t>o</w:t>
      </w:r>
      <w:r>
        <w:rPr>
          <w:spacing w:val="-1"/>
          <w:sz w:val="20"/>
          <w:szCs w:val="20"/>
        </w:rPr>
        <w:t>u</w:t>
      </w:r>
      <w:r>
        <w:rPr>
          <w:sz w:val="20"/>
          <w:szCs w:val="20"/>
        </w:rPr>
        <w:t xml:space="preserve">r </w:t>
      </w:r>
      <w:r>
        <w:rPr>
          <w:spacing w:val="1"/>
          <w:sz w:val="20"/>
          <w:szCs w:val="20"/>
        </w:rPr>
        <w:t>cod</w:t>
      </w:r>
      <w:r>
        <w:rPr>
          <w:sz w:val="20"/>
          <w:szCs w:val="20"/>
        </w:rPr>
        <w:t>e</w:t>
      </w:r>
      <w:r>
        <w:rPr>
          <w:spacing w:val="2"/>
          <w:sz w:val="20"/>
          <w:szCs w:val="20"/>
        </w:rPr>
        <w:t xml:space="preserve"> </w:t>
      </w:r>
      <w:r>
        <w:rPr>
          <w:spacing w:val="-4"/>
          <w:sz w:val="20"/>
          <w:szCs w:val="20"/>
        </w:rPr>
        <w:t>m</w:t>
      </w:r>
      <w:r>
        <w:rPr>
          <w:spacing w:val="1"/>
          <w:sz w:val="20"/>
          <w:szCs w:val="20"/>
        </w:rPr>
        <w:t>or</w:t>
      </w:r>
      <w:r>
        <w:rPr>
          <w:sz w:val="20"/>
          <w:szCs w:val="20"/>
        </w:rPr>
        <w:t>e</w:t>
      </w:r>
      <w:r>
        <w:rPr>
          <w:spacing w:val="-1"/>
          <w:sz w:val="20"/>
          <w:szCs w:val="20"/>
        </w:rPr>
        <w:t xml:space="preserve"> </w:t>
      </w:r>
      <w:r>
        <w:rPr>
          <w:spacing w:val="1"/>
          <w:sz w:val="20"/>
          <w:szCs w:val="20"/>
        </w:rPr>
        <w:t>readabl</w:t>
      </w:r>
      <w:r>
        <w:rPr>
          <w:sz w:val="20"/>
          <w:szCs w:val="20"/>
        </w:rPr>
        <w:t xml:space="preserve">e </w:t>
      </w:r>
      <w:r>
        <w:rPr>
          <w:spacing w:val="1"/>
          <w:sz w:val="20"/>
          <w:szCs w:val="20"/>
        </w:rPr>
        <w:t>a</w:t>
      </w:r>
      <w:r>
        <w:rPr>
          <w:spacing w:val="-1"/>
          <w:sz w:val="20"/>
          <w:szCs w:val="20"/>
        </w:rPr>
        <w:t>n</w:t>
      </w:r>
      <w:r>
        <w:rPr>
          <w:sz w:val="20"/>
          <w:szCs w:val="20"/>
        </w:rPr>
        <w:t xml:space="preserve">d </w:t>
      </w:r>
      <w:r>
        <w:rPr>
          <w:spacing w:val="-4"/>
          <w:sz w:val="20"/>
          <w:szCs w:val="20"/>
        </w:rPr>
        <w:t>m</w:t>
      </w:r>
      <w:r>
        <w:rPr>
          <w:sz w:val="20"/>
          <w:szCs w:val="20"/>
        </w:rPr>
        <w:t>a</w:t>
      </w:r>
      <w:r>
        <w:rPr>
          <w:spacing w:val="2"/>
          <w:sz w:val="20"/>
          <w:szCs w:val="20"/>
        </w:rPr>
        <w:t>i</w:t>
      </w:r>
      <w:r>
        <w:rPr>
          <w:spacing w:val="-1"/>
          <w:sz w:val="20"/>
          <w:szCs w:val="20"/>
        </w:rPr>
        <w:t>n</w:t>
      </w:r>
      <w:r>
        <w:rPr>
          <w:spacing w:val="1"/>
          <w:sz w:val="20"/>
          <w:szCs w:val="20"/>
        </w:rPr>
        <w:t>ta</w:t>
      </w:r>
      <w:r>
        <w:rPr>
          <w:spacing w:val="2"/>
          <w:sz w:val="20"/>
          <w:szCs w:val="20"/>
        </w:rPr>
        <w:t>i</w:t>
      </w:r>
      <w:r>
        <w:rPr>
          <w:spacing w:val="-1"/>
          <w:sz w:val="20"/>
          <w:szCs w:val="20"/>
        </w:rPr>
        <w:t>n</w:t>
      </w:r>
      <w:r>
        <w:rPr>
          <w:spacing w:val="1"/>
          <w:sz w:val="20"/>
          <w:szCs w:val="20"/>
        </w:rPr>
        <w:t>able</w:t>
      </w:r>
      <w:r>
        <w:rPr>
          <w:sz w:val="20"/>
          <w:szCs w:val="20"/>
        </w:rPr>
        <w:t>.</w:t>
      </w:r>
    </w:p>
    <w:p w:rsidR="000A6564" w:rsidRDefault="000A6564" w:rsidP="007D79A5">
      <w:pPr>
        <w:pStyle w:val="DP-Bodytext"/>
        <w:rPr>
          <w:i/>
          <w:iCs/>
          <w:spacing w:val="-3"/>
          <w:sz w:val="20"/>
          <w:szCs w:val="20"/>
        </w:rPr>
      </w:pPr>
      <w:r>
        <w:rPr>
          <w:i/>
          <w:iCs/>
          <w:spacing w:val="1"/>
          <w:sz w:val="20"/>
          <w:szCs w:val="20"/>
        </w:rPr>
        <w:t>Gre</w:t>
      </w:r>
      <w:r>
        <w:rPr>
          <w:i/>
          <w:iCs/>
          <w:sz w:val="20"/>
          <w:szCs w:val="20"/>
        </w:rPr>
        <w:t xml:space="preserve">g </w:t>
      </w:r>
      <w:r>
        <w:rPr>
          <w:i/>
          <w:iCs/>
          <w:spacing w:val="1"/>
          <w:sz w:val="20"/>
          <w:szCs w:val="20"/>
        </w:rPr>
        <w:t>Reddic</w:t>
      </w:r>
      <w:r>
        <w:rPr>
          <w:i/>
          <w:iCs/>
          <w:sz w:val="20"/>
          <w:szCs w:val="20"/>
        </w:rPr>
        <w:t xml:space="preserve">k </w:t>
      </w:r>
      <w:r>
        <w:rPr>
          <w:i/>
          <w:iCs/>
          <w:spacing w:val="1"/>
          <w:sz w:val="20"/>
          <w:szCs w:val="20"/>
        </w:rPr>
        <w:t>i</w:t>
      </w:r>
      <w:r>
        <w:rPr>
          <w:i/>
          <w:iCs/>
          <w:sz w:val="20"/>
          <w:szCs w:val="20"/>
        </w:rPr>
        <w:t xml:space="preserve">s </w:t>
      </w:r>
      <w:r>
        <w:rPr>
          <w:i/>
          <w:iCs/>
          <w:spacing w:val="1"/>
          <w:sz w:val="20"/>
          <w:szCs w:val="20"/>
        </w:rPr>
        <w:t>th</w:t>
      </w:r>
      <w:r>
        <w:rPr>
          <w:i/>
          <w:iCs/>
          <w:sz w:val="20"/>
          <w:szCs w:val="20"/>
        </w:rPr>
        <w:t xml:space="preserve">e </w:t>
      </w:r>
      <w:r>
        <w:rPr>
          <w:i/>
          <w:iCs/>
          <w:spacing w:val="1"/>
          <w:sz w:val="20"/>
          <w:szCs w:val="20"/>
        </w:rPr>
        <w:t>Presiden</w:t>
      </w:r>
      <w:r>
        <w:rPr>
          <w:i/>
          <w:iCs/>
          <w:sz w:val="20"/>
          <w:szCs w:val="20"/>
        </w:rPr>
        <w:t xml:space="preserve">t </w:t>
      </w:r>
      <w:r>
        <w:rPr>
          <w:i/>
          <w:iCs/>
          <w:spacing w:val="1"/>
          <w:sz w:val="20"/>
          <w:szCs w:val="20"/>
        </w:rPr>
        <w:t>o</w:t>
      </w:r>
      <w:r>
        <w:rPr>
          <w:i/>
          <w:iCs/>
          <w:sz w:val="20"/>
          <w:szCs w:val="20"/>
        </w:rPr>
        <w:t xml:space="preserve">f </w:t>
      </w:r>
      <w:r>
        <w:rPr>
          <w:i/>
          <w:iCs/>
          <w:spacing w:val="1"/>
          <w:sz w:val="20"/>
          <w:szCs w:val="20"/>
        </w:rPr>
        <w:t>Xo</w:t>
      </w:r>
      <w:r>
        <w:rPr>
          <w:i/>
          <w:iCs/>
          <w:sz w:val="20"/>
          <w:szCs w:val="20"/>
        </w:rPr>
        <w:t>c</w:t>
      </w:r>
      <w:r>
        <w:rPr>
          <w:i/>
          <w:iCs/>
          <w:spacing w:val="-2"/>
          <w:sz w:val="20"/>
          <w:szCs w:val="20"/>
        </w:rPr>
        <w:t xml:space="preserve"> </w:t>
      </w:r>
      <w:r>
        <w:rPr>
          <w:i/>
          <w:iCs/>
          <w:spacing w:val="1"/>
          <w:sz w:val="20"/>
          <w:szCs w:val="20"/>
        </w:rPr>
        <w:t>Soft</w:t>
      </w:r>
      <w:r>
        <w:rPr>
          <w:i/>
          <w:iCs/>
          <w:spacing w:val="-1"/>
          <w:sz w:val="20"/>
          <w:szCs w:val="20"/>
        </w:rPr>
        <w:t>w</w:t>
      </w:r>
      <w:r>
        <w:rPr>
          <w:i/>
          <w:iCs/>
          <w:spacing w:val="1"/>
          <w:sz w:val="20"/>
          <w:szCs w:val="20"/>
        </w:rPr>
        <w:t>are</w:t>
      </w:r>
      <w:r>
        <w:rPr>
          <w:i/>
          <w:iCs/>
          <w:sz w:val="20"/>
          <w:szCs w:val="20"/>
        </w:rPr>
        <w:t xml:space="preserve">, a </w:t>
      </w:r>
      <w:r>
        <w:rPr>
          <w:i/>
          <w:iCs/>
          <w:spacing w:val="1"/>
          <w:sz w:val="20"/>
          <w:szCs w:val="20"/>
        </w:rPr>
        <w:t>soft</w:t>
      </w:r>
      <w:r>
        <w:rPr>
          <w:i/>
          <w:iCs/>
          <w:spacing w:val="-1"/>
          <w:sz w:val="20"/>
          <w:szCs w:val="20"/>
        </w:rPr>
        <w:t>w</w:t>
      </w:r>
      <w:r>
        <w:rPr>
          <w:i/>
          <w:iCs/>
          <w:spacing w:val="1"/>
          <w:sz w:val="20"/>
          <w:szCs w:val="20"/>
        </w:rPr>
        <w:t>ar</w:t>
      </w:r>
      <w:r>
        <w:rPr>
          <w:i/>
          <w:iCs/>
          <w:sz w:val="20"/>
          <w:szCs w:val="20"/>
        </w:rPr>
        <w:t xml:space="preserve">e </w:t>
      </w:r>
      <w:r>
        <w:rPr>
          <w:i/>
          <w:iCs/>
          <w:spacing w:val="1"/>
          <w:sz w:val="20"/>
          <w:szCs w:val="20"/>
        </w:rPr>
        <w:t>developmen</w:t>
      </w:r>
      <w:r>
        <w:rPr>
          <w:i/>
          <w:iCs/>
          <w:sz w:val="20"/>
          <w:szCs w:val="20"/>
        </w:rPr>
        <w:t xml:space="preserve">t </w:t>
      </w:r>
      <w:r>
        <w:rPr>
          <w:i/>
          <w:iCs/>
          <w:spacing w:val="1"/>
          <w:sz w:val="20"/>
          <w:szCs w:val="20"/>
        </w:rPr>
        <w:t>com</w:t>
      </w:r>
      <w:r>
        <w:rPr>
          <w:i/>
          <w:iCs/>
          <w:spacing w:val="-1"/>
          <w:sz w:val="20"/>
          <w:szCs w:val="20"/>
        </w:rPr>
        <w:t>p</w:t>
      </w:r>
      <w:r>
        <w:rPr>
          <w:i/>
          <w:iCs/>
          <w:spacing w:val="1"/>
          <w:sz w:val="20"/>
          <w:szCs w:val="20"/>
        </w:rPr>
        <w:t>an</w:t>
      </w:r>
      <w:r>
        <w:rPr>
          <w:i/>
          <w:iCs/>
          <w:sz w:val="20"/>
          <w:szCs w:val="20"/>
        </w:rPr>
        <w:t>y</w:t>
      </w:r>
      <w:r>
        <w:rPr>
          <w:i/>
          <w:iCs/>
          <w:spacing w:val="-2"/>
          <w:sz w:val="20"/>
          <w:szCs w:val="20"/>
        </w:rPr>
        <w:t xml:space="preserve"> </w:t>
      </w:r>
      <w:r>
        <w:rPr>
          <w:i/>
          <w:iCs/>
          <w:spacing w:val="1"/>
          <w:sz w:val="20"/>
          <w:szCs w:val="20"/>
        </w:rPr>
        <w:t>developin</w:t>
      </w:r>
      <w:r>
        <w:rPr>
          <w:i/>
          <w:iCs/>
          <w:sz w:val="20"/>
          <w:szCs w:val="20"/>
        </w:rPr>
        <w:t>g</w:t>
      </w:r>
      <w:r>
        <w:rPr>
          <w:i/>
          <w:iCs/>
          <w:spacing w:val="-1"/>
          <w:sz w:val="20"/>
          <w:szCs w:val="20"/>
        </w:rPr>
        <w:t xml:space="preserve"> </w:t>
      </w:r>
      <w:r>
        <w:rPr>
          <w:i/>
          <w:iCs/>
          <w:spacing w:val="1"/>
          <w:sz w:val="20"/>
          <w:szCs w:val="20"/>
        </w:rPr>
        <w:t>program</w:t>
      </w:r>
      <w:r>
        <w:rPr>
          <w:i/>
          <w:iCs/>
          <w:sz w:val="20"/>
          <w:szCs w:val="20"/>
        </w:rPr>
        <w:t xml:space="preserve">s </w:t>
      </w:r>
      <w:r>
        <w:rPr>
          <w:i/>
          <w:iCs/>
          <w:spacing w:val="1"/>
          <w:sz w:val="20"/>
          <w:szCs w:val="20"/>
        </w:rPr>
        <w:t>i</w:t>
      </w:r>
      <w:r>
        <w:rPr>
          <w:i/>
          <w:iCs/>
          <w:sz w:val="20"/>
          <w:szCs w:val="20"/>
        </w:rPr>
        <w:t xml:space="preserve">n </w:t>
      </w:r>
      <w:r>
        <w:rPr>
          <w:i/>
          <w:iCs/>
          <w:spacing w:val="1"/>
          <w:sz w:val="20"/>
          <w:szCs w:val="20"/>
        </w:rPr>
        <w:t>V</w:t>
      </w:r>
      <w:r>
        <w:rPr>
          <w:i/>
          <w:iCs/>
          <w:sz w:val="20"/>
          <w:szCs w:val="20"/>
        </w:rPr>
        <w:t>i</w:t>
      </w:r>
      <w:r>
        <w:rPr>
          <w:i/>
          <w:iCs/>
          <w:spacing w:val="-1"/>
          <w:sz w:val="20"/>
          <w:szCs w:val="20"/>
        </w:rPr>
        <w:t>s</w:t>
      </w:r>
      <w:r>
        <w:rPr>
          <w:i/>
          <w:iCs/>
          <w:spacing w:val="1"/>
          <w:sz w:val="20"/>
          <w:szCs w:val="20"/>
        </w:rPr>
        <w:t>ua</w:t>
      </w:r>
      <w:r>
        <w:rPr>
          <w:i/>
          <w:iCs/>
          <w:sz w:val="20"/>
          <w:szCs w:val="20"/>
        </w:rPr>
        <w:t xml:space="preserve">l </w:t>
      </w:r>
      <w:r>
        <w:rPr>
          <w:i/>
          <w:iCs/>
          <w:spacing w:val="1"/>
          <w:sz w:val="20"/>
          <w:szCs w:val="20"/>
        </w:rPr>
        <w:t>Ba</w:t>
      </w:r>
      <w:r>
        <w:rPr>
          <w:i/>
          <w:iCs/>
          <w:spacing w:val="-1"/>
          <w:sz w:val="20"/>
          <w:szCs w:val="20"/>
        </w:rPr>
        <w:t>s</w:t>
      </w:r>
      <w:r>
        <w:rPr>
          <w:i/>
          <w:iCs/>
          <w:sz w:val="20"/>
          <w:szCs w:val="20"/>
        </w:rPr>
        <w:t>i</w:t>
      </w:r>
      <w:r>
        <w:rPr>
          <w:i/>
          <w:iCs/>
          <w:spacing w:val="1"/>
          <w:sz w:val="20"/>
          <w:szCs w:val="20"/>
        </w:rPr>
        <w:t>c</w:t>
      </w:r>
      <w:r>
        <w:rPr>
          <w:i/>
          <w:iCs/>
          <w:sz w:val="20"/>
          <w:szCs w:val="20"/>
        </w:rPr>
        <w:t>, Mi</w:t>
      </w:r>
      <w:r>
        <w:rPr>
          <w:i/>
          <w:iCs/>
          <w:spacing w:val="1"/>
          <w:sz w:val="20"/>
          <w:szCs w:val="20"/>
        </w:rPr>
        <w:t>c</w:t>
      </w:r>
      <w:r>
        <w:rPr>
          <w:i/>
          <w:iCs/>
          <w:spacing w:val="-1"/>
          <w:sz w:val="20"/>
          <w:szCs w:val="20"/>
        </w:rPr>
        <w:t>r</w:t>
      </w:r>
      <w:r>
        <w:rPr>
          <w:i/>
          <w:iCs/>
          <w:spacing w:val="1"/>
          <w:sz w:val="20"/>
          <w:szCs w:val="20"/>
        </w:rPr>
        <w:t>o</w:t>
      </w:r>
      <w:r>
        <w:rPr>
          <w:i/>
          <w:iCs/>
          <w:spacing w:val="-1"/>
          <w:sz w:val="20"/>
          <w:szCs w:val="20"/>
        </w:rPr>
        <w:t>s</w:t>
      </w:r>
      <w:r>
        <w:rPr>
          <w:i/>
          <w:iCs/>
          <w:spacing w:val="1"/>
          <w:sz w:val="20"/>
          <w:szCs w:val="20"/>
        </w:rPr>
        <w:t>o</w:t>
      </w:r>
      <w:r>
        <w:rPr>
          <w:i/>
          <w:iCs/>
          <w:sz w:val="20"/>
          <w:szCs w:val="20"/>
        </w:rPr>
        <w:t>ft</w:t>
      </w:r>
      <w:r>
        <w:rPr>
          <w:i/>
          <w:iCs/>
          <w:spacing w:val="-2"/>
          <w:sz w:val="20"/>
          <w:szCs w:val="20"/>
        </w:rPr>
        <w:t xml:space="preserve"> </w:t>
      </w:r>
      <w:r>
        <w:rPr>
          <w:i/>
          <w:iCs/>
          <w:spacing w:val="1"/>
          <w:sz w:val="20"/>
          <w:szCs w:val="20"/>
        </w:rPr>
        <w:t>Acce</w:t>
      </w:r>
      <w:r>
        <w:rPr>
          <w:i/>
          <w:iCs/>
          <w:spacing w:val="-1"/>
          <w:sz w:val="20"/>
          <w:szCs w:val="20"/>
        </w:rPr>
        <w:t>ss</w:t>
      </w:r>
      <w:r>
        <w:rPr>
          <w:i/>
          <w:iCs/>
          <w:sz w:val="20"/>
          <w:szCs w:val="20"/>
        </w:rPr>
        <w:t>,</w:t>
      </w:r>
      <w:r>
        <w:rPr>
          <w:i/>
          <w:iCs/>
          <w:spacing w:val="2"/>
          <w:sz w:val="20"/>
          <w:szCs w:val="20"/>
        </w:rPr>
        <w:t xml:space="preserve"> </w:t>
      </w:r>
      <w:r>
        <w:rPr>
          <w:i/>
          <w:iCs/>
          <w:spacing w:val="-1"/>
          <w:sz w:val="20"/>
          <w:szCs w:val="20"/>
        </w:rPr>
        <w:t>C</w:t>
      </w:r>
      <w:r>
        <w:rPr>
          <w:i/>
          <w:iCs/>
          <w:sz w:val="20"/>
          <w:szCs w:val="20"/>
        </w:rPr>
        <w:t>/</w:t>
      </w:r>
      <w:r>
        <w:rPr>
          <w:i/>
          <w:iCs/>
          <w:spacing w:val="1"/>
          <w:sz w:val="20"/>
          <w:szCs w:val="20"/>
        </w:rPr>
        <w:t>C</w:t>
      </w:r>
      <w:r>
        <w:rPr>
          <w:i/>
          <w:iCs/>
          <w:sz w:val="20"/>
          <w:szCs w:val="20"/>
        </w:rPr>
        <w:t xml:space="preserve">++, </w:t>
      </w:r>
      <w:r>
        <w:rPr>
          <w:i/>
          <w:iCs/>
          <w:spacing w:val="1"/>
          <w:sz w:val="20"/>
          <w:szCs w:val="20"/>
        </w:rPr>
        <w:t>an</w:t>
      </w:r>
      <w:r>
        <w:rPr>
          <w:i/>
          <w:iCs/>
          <w:sz w:val="20"/>
          <w:szCs w:val="20"/>
        </w:rPr>
        <w:t>d f</w:t>
      </w:r>
      <w:r>
        <w:rPr>
          <w:i/>
          <w:iCs/>
          <w:spacing w:val="1"/>
          <w:sz w:val="20"/>
          <w:szCs w:val="20"/>
        </w:rPr>
        <w:t>o</w:t>
      </w:r>
      <w:r>
        <w:rPr>
          <w:i/>
          <w:iCs/>
          <w:sz w:val="20"/>
          <w:szCs w:val="20"/>
        </w:rPr>
        <w:t>r</w:t>
      </w:r>
      <w:r>
        <w:rPr>
          <w:i/>
          <w:iCs/>
          <w:spacing w:val="-1"/>
          <w:sz w:val="20"/>
          <w:szCs w:val="20"/>
        </w:rPr>
        <w:t xml:space="preserve"> </w:t>
      </w:r>
      <w:r>
        <w:rPr>
          <w:i/>
          <w:iCs/>
          <w:sz w:val="20"/>
          <w:szCs w:val="20"/>
        </w:rPr>
        <w:t>t</w:t>
      </w:r>
      <w:r>
        <w:rPr>
          <w:i/>
          <w:iCs/>
          <w:spacing w:val="1"/>
          <w:sz w:val="20"/>
          <w:szCs w:val="20"/>
        </w:rPr>
        <w:t>h</w:t>
      </w:r>
      <w:r>
        <w:rPr>
          <w:i/>
          <w:iCs/>
          <w:sz w:val="20"/>
          <w:szCs w:val="20"/>
        </w:rPr>
        <w:t xml:space="preserve">e </w:t>
      </w:r>
      <w:r>
        <w:rPr>
          <w:i/>
          <w:iCs/>
          <w:spacing w:val="-1"/>
          <w:sz w:val="20"/>
          <w:szCs w:val="20"/>
        </w:rPr>
        <w:t>w</w:t>
      </w:r>
      <w:r>
        <w:rPr>
          <w:i/>
          <w:iCs/>
          <w:sz w:val="20"/>
          <w:szCs w:val="20"/>
        </w:rPr>
        <w:t>e</w:t>
      </w:r>
      <w:r>
        <w:rPr>
          <w:i/>
          <w:iCs/>
          <w:spacing w:val="1"/>
          <w:sz w:val="20"/>
          <w:szCs w:val="20"/>
        </w:rPr>
        <w:t>b</w:t>
      </w:r>
      <w:r>
        <w:rPr>
          <w:i/>
          <w:iCs/>
          <w:sz w:val="20"/>
          <w:szCs w:val="20"/>
        </w:rPr>
        <w:t xml:space="preserve">. </w:t>
      </w:r>
      <w:r>
        <w:rPr>
          <w:i/>
          <w:iCs/>
          <w:spacing w:val="1"/>
          <w:sz w:val="20"/>
          <w:szCs w:val="20"/>
        </w:rPr>
        <w:t>H</w:t>
      </w:r>
      <w:r>
        <w:rPr>
          <w:i/>
          <w:iCs/>
          <w:sz w:val="20"/>
          <w:szCs w:val="20"/>
        </w:rPr>
        <w:t>e le</w:t>
      </w:r>
      <w:r>
        <w:rPr>
          <w:i/>
          <w:iCs/>
          <w:spacing w:val="-1"/>
          <w:sz w:val="20"/>
          <w:szCs w:val="20"/>
        </w:rPr>
        <w:t>a</w:t>
      </w:r>
      <w:r>
        <w:rPr>
          <w:i/>
          <w:iCs/>
          <w:spacing w:val="1"/>
          <w:sz w:val="20"/>
          <w:szCs w:val="20"/>
        </w:rPr>
        <w:t>d</w:t>
      </w:r>
      <w:r>
        <w:rPr>
          <w:i/>
          <w:iCs/>
          <w:sz w:val="20"/>
          <w:szCs w:val="20"/>
        </w:rPr>
        <w:t>s</w:t>
      </w:r>
      <w:r>
        <w:rPr>
          <w:i/>
          <w:iCs/>
          <w:spacing w:val="-1"/>
          <w:sz w:val="20"/>
          <w:szCs w:val="20"/>
        </w:rPr>
        <w:t xml:space="preserve"> </w:t>
      </w:r>
      <w:r>
        <w:rPr>
          <w:i/>
          <w:iCs/>
          <w:sz w:val="20"/>
          <w:szCs w:val="20"/>
        </w:rPr>
        <w:t>t</w:t>
      </w:r>
      <w:r>
        <w:rPr>
          <w:i/>
          <w:iCs/>
          <w:spacing w:val="-1"/>
          <w:sz w:val="20"/>
          <w:szCs w:val="20"/>
        </w:rPr>
        <w:t>r</w:t>
      </w:r>
      <w:r>
        <w:rPr>
          <w:i/>
          <w:iCs/>
          <w:spacing w:val="1"/>
          <w:sz w:val="20"/>
          <w:szCs w:val="20"/>
        </w:rPr>
        <w:t>a</w:t>
      </w:r>
      <w:r>
        <w:rPr>
          <w:i/>
          <w:iCs/>
          <w:sz w:val="20"/>
          <w:szCs w:val="20"/>
        </w:rPr>
        <w:t>i</w:t>
      </w:r>
      <w:r>
        <w:rPr>
          <w:i/>
          <w:iCs/>
          <w:spacing w:val="1"/>
          <w:sz w:val="20"/>
          <w:szCs w:val="20"/>
        </w:rPr>
        <w:t>n</w:t>
      </w:r>
      <w:r>
        <w:rPr>
          <w:i/>
          <w:iCs/>
          <w:sz w:val="20"/>
          <w:szCs w:val="20"/>
        </w:rPr>
        <w:t>i</w:t>
      </w:r>
      <w:r>
        <w:rPr>
          <w:i/>
          <w:iCs/>
          <w:spacing w:val="1"/>
          <w:sz w:val="20"/>
          <w:szCs w:val="20"/>
        </w:rPr>
        <w:t>n</w:t>
      </w:r>
      <w:r>
        <w:rPr>
          <w:i/>
          <w:iCs/>
          <w:sz w:val="20"/>
          <w:szCs w:val="20"/>
        </w:rPr>
        <w:t xml:space="preserve">g </w:t>
      </w:r>
      <w:r>
        <w:rPr>
          <w:i/>
          <w:iCs/>
          <w:spacing w:val="-1"/>
          <w:sz w:val="20"/>
          <w:szCs w:val="20"/>
        </w:rPr>
        <w:t>s</w:t>
      </w:r>
      <w:r>
        <w:rPr>
          <w:i/>
          <w:iCs/>
          <w:sz w:val="20"/>
          <w:szCs w:val="20"/>
        </w:rPr>
        <w:t>e</w:t>
      </w:r>
      <w:r>
        <w:rPr>
          <w:i/>
          <w:iCs/>
          <w:spacing w:val="1"/>
          <w:sz w:val="20"/>
          <w:szCs w:val="20"/>
        </w:rPr>
        <w:t>m</w:t>
      </w:r>
      <w:r>
        <w:rPr>
          <w:i/>
          <w:iCs/>
          <w:sz w:val="20"/>
          <w:szCs w:val="20"/>
        </w:rPr>
        <w:t>i</w:t>
      </w:r>
      <w:r>
        <w:rPr>
          <w:i/>
          <w:iCs/>
          <w:spacing w:val="1"/>
          <w:sz w:val="20"/>
          <w:szCs w:val="20"/>
        </w:rPr>
        <w:t>na</w:t>
      </w:r>
      <w:r>
        <w:rPr>
          <w:i/>
          <w:iCs/>
          <w:spacing w:val="-1"/>
          <w:sz w:val="20"/>
          <w:szCs w:val="20"/>
        </w:rPr>
        <w:t>r</w:t>
      </w:r>
      <w:r>
        <w:rPr>
          <w:i/>
          <w:iCs/>
          <w:sz w:val="20"/>
          <w:szCs w:val="20"/>
        </w:rPr>
        <w:t>s</w:t>
      </w:r>
      <w:r>
        <w:rPr>
          <w:i/>
          <w:iCs/>
          <w:spacing w:val="-1"/>
          <w:sz w:val="20"/>
          <w:szCs w:val="20"/>
        </w:rPr>
        <w:t xml:space="preserve"> </w:t>
      </w:r>
      <w:r>
        <w:rPr>
          <w:i/>
          <w:iCs/>
          <w:sz w:val="20"/>
          <w:szCs w:val="20"/>
        </w:rPr>
        <w:t xml:space="preserve">in </w:t>
      </w:r>
      <w:r>
        <w:rPr>
          <w:i/>
          <w:iCs/>
          <w:spacing w:val="1"/>
          <w:sz w:val="20"/>
          <w:szCs w:val="20"/>
        </w:rPr>
        <w:t>V</w:t>
      </w:r>
      <w:r>
        <w:rPr>
          <w:i/>
          <w:iCs/>
          <w:sz w:val="20"/>
          <w:szCs w:val="20"/>
        </w:rPr>
        <w:t>i</w:t>
      </w:r>
      <w:r>
        <w:rPr>
          <w:i/>
          <w:iCs/>
          <w:spacing w:val="-1"/>
          <w:sz w:val="20"/>
          <w:szCs w:val="20"/>
        </w:rPr>
        <w:t>s</w:t>
      </w:r>
      <w:r>
        <w:rPr>
          <w:i/>
          <w:iCs/>
          <w:spacing w:val="1"/>
          <w:sz w:val="20"/>
          <w:szCs w:val="20"/>
        </w:rPr>
        <w:t>ua</w:t>
      </w:r>
      <w:r>
        <w:rPr>
          <w:i/>
          <w:iCs/>
          <w:sz w:val="20"/>
          <w:szCs w:val="20"/>
        </w:rPr>
        <w:t>l</w:t>
      </w:r>
      <w:r>
        <w:rPr>
          <w:i/>
          <w:iCs/>
          <w:spacing w:val="-1"/>
          <w:sz w:val="20"/>
          <w:szCs w:val="20"/>
        </w:rPr>
        <w:t xml:space="preserve"> </w:t>
      </w:r>
      <w:r>
        <w:rPr>
          <w:i/>
          <w:iCs/>
          <w:spacing w:val="1"/>
          <w:sz w:val="20"/>
          <w:szCs w:val="20"/>
        </w:rPr>
        <w:t>Ba</w:t>
      </w:r>
      <w:r>
        <w:rPr>
          <w:i/>
          <w:iCs/>
          <w:spacing w:val="-1"/>
          <w:sz w:val="20"/>
          <w:szCs w:val="20"/>
        </w:rPr>
        <w:t>s</w:t>
      </w:r>
      <w:r>
        <w:rPr>
          <w:i/>
          <w:iCs/>
          <w:sz w:val="20"/>
          <w:szCs w:val="20"/>
        </w:rPr>
        <w:t>ic f</w:t>
      </w:r>
      <w:r>
        <w:rPr>
          <w:i/>
          <w:iCs/>
          <w:spacing w:val="1"/>
          <w:sz w:val="20"/>
          <w:szCs w:val="20"/>
        </w:rPr>
        <w:t>o</w:t>
      </w:r>
      <w:r>
        <w:rPr>
          <w:i/>
          <w:iCs/>
          <w:sz w:val="20"/>
          <w:szCs w:val="20"/>
        </w:rPr>
        <w:t xml:space="preserve">r </w:t>
      </w:r>
      <w:r>
        <w:rPr>
          <w:i/>
          <w:iCs/>
          <w:spacing w:val="1"/>
          <w:sz w:val="20"/>
          <w:szCs w:val="20"/>
        </w:rPr>
        <w:t>Applicatio</w:t>
      </w:r>
      <w:r>
        <w:rPr>
          <w:i/>
          <w:iCs/>
          <w:sz w:val="20"/>
          <w:szCs w:val="20"/>
        </w:rPr>
        <w:t>n</w:t>
      </w:r>
      <w:r>
        <w:rPr>
          <w:i/>
          <w:iCs/>
          <w:spacing w:val="1"/>
          <w:sz w:val="20"/>
          <w:szCs w:val="20"/>
        </w:rPr>
        <w:t xml:space="preserve"> Devel</w:t>
      </w:r>
      <w:r>
        <w:rPr>
          <w:i/>
          <w:iCs/>
          <w:spacing w:val="-1"/>
          <w:sz w:val="20"/>
          <w:szCs w:val="20"/>
        </w:rPr>
        <w:t>o</w:t>
      </w:r>
      <w:r>
        <w:rPr>
          <w:i/>
          <w:iCs/>
          <w:spacing w:val="1"/>
          <w:sz w:val="20"/>
          <w:szCs w:val="20"/>
        </w:rPr>
        <w:t>pe</w:t>
      </w:r>
      <w:r>
        <w:rPr>
          <w:i/>
          <w:iCs/>
          <w:spacing w:val="-1"/>
          <w:sz w:val="20"/>
          <w:szCs w:val="20"/>
        </w:rPr>
        <w:t>r</w:t>
      </w:r>
      <w:r>
        <w:rPr>
          <w:i/>
          <w:iCs/>
          <w:sz w:val="20"/>
          <w:szCs w:val="20"/>
        </w:rPr>
        <w:t>s</w:t>
      </w:r>
      <w:r>
        <w:rPr>
          <w:i/>
          <w:iCs/>
          <w:spacing w:val="-1"/>
          <w:sz w:val="20"/>
          <w:szCs w:val="20"/>
        </w:rPr>
        <w:t xml:space="preserve"> </w:t>
      </w:r>
      <w:r>
        <w:rPr>
          <w:i/>
          <w:iCs/>
          <w:spacing w:val="1"/>
          <w:sz w:val="20"/>
          <w:szCs w:val="20"/>
        </w:rPr>
        <w:t>T</w:t>
      </w:r>
      <w:r>
        <w:rPr>
          <w:i/>
          <w:iCs/>
          <w:spacing w:val="-1"/>
          <w:sz w:val="20"/>
          <w:szCs w:val="20"/>
        </w:rPr>
        <w:t>r</w:t>
      </w:r>
      <w:r>
        <w:rPr>
          <w:i/>
          <w:iCs/>
          <w:spacing w:val="1"/>
          <w:sz w:val="20"/>
          <w:szCs w:val="20"/>
        </w:rPr>
        <w:t>ainin</w:t>
      </w:r>
      <w:r>
        <w:rPr>
          <w:i/>
          <w:iCs/>
          <w:sz w:val="20"/>
          <w:szCs w:val="20"/>
        </w:rPr>
        <w:t xml:space="preserve">g </w:t>
      </w:r>
      <w:r>
        <w:rPr>
          <w:i/>
          <w:iCs/>
          <w:spacing w:val="-1"/>
          <w:sz w:val="20"/>
          <w:szCs w:val="20"/>
        </w:rPr>
        <w:t>C</w:t>
      </w:r>
      <w:r>
        <w:rPr>
          <w:i/>
          <w:iCs/>
          <w:spacing w:val="1"/>
          <w:sz w:val="20"/>
          <w:szCs w:val="20"/>
        </w:rPr>
        <w:t>ompan</w:t>
      </w:r>
      <w:r>
        <w:rPr>
          <w:i/>
          <w:iCs/>
          <w:sz w:val="20"/>
          <w:szCs w:val="20"/>
        </w:rPr>
        <w:t xml:space="preserve">y </w:t>
      </w:r>
      <w:r>
        <w:rPr>
          <w:i/>
          <w:iCs/>
          <w:spacing w:val="-2"/>
          <w:sz w:val="20"/>
          <w:szCs w:val="20"/>
        </w:rPr>
        <w:t>(</w:t>
      </w:r>
      <w:r>
        <w:rPr>
          <w:i/>
          <w:iCs/>
          <w:spacing w:val="1"/>
          <w:sz w:val="20"/>
          <w:szCs w:val="20"/>
        </w:rPr>
        <w:t>AppDev</w:t>
      </w:r>
      <w:r>
        <w:rPr>
          <w:i/>
          <w:iCs/>
          <w:spacing w:val="-2"/>
          <w:sz w:val="20"/>
          <w:szCs w:val="20"/>
        </w:rPr>
        <w:t>)</w:t>
      </w:r>
      <w:r>
        <w:rPr>
          <w:i/>
          <w:iCs/>
          <w:sz w:val="20"/>
          <w:szCs w:val="20"/>
        </w:rPr>
        <w:t xml:space="preserve">. </w:t>
      </w:r>
      <w:r>
        <w:rPr>
          <w:i/>
          <w:iCs/>
          <w:spacing w:val="1"/>
          <w:sz w:val="20"/>
          <w:szCs w:val="20"/>
        </w:rPr>
        <w:t>I</w:t>
      </w:r>
      <w:r>
        <w:rPr>
          <w:i/>
          <w:iCs/>
          <w:sz w:val="20"/>
          <w:szCs w:val="20"/>
        </w:rPr>
        <w:t>n</w:t>
      </w:r>
      <w:r>
        <w:rPr>
          <w:i/>
          <w:iCs/>
          <w:spacing w:val="-2"/>
          <w:sz w:val="20"/>
          <w:szCs w:val="20"/>
        </w:rPr>
        <w:t xml:space="preserve"> </w:t>
      </w:r>
      <w:r>
        <w:rPr>
          <w:i/>
          <w:iCs/>
          <w:sz w:val="20"/>
          <w:szCs w:val="20"/>
        </w:rPr>
        <w:t xml:space="preserve">a </w:t>
      </w:r>
      <w:r>
        <w:rPr>
          <w:i/>
          <w:iCs/>
          <w:spacing w:val="1"/>
          <w:sz w:val="20"/>
          <w:szCs w:val="20"/>
        </w:rPr>
        <w:t>p</w:t>
      </w:r>
      <w:r>
        <w:rPr>
          <w:i/>
          <w:iCs/>
          <w:spacing w:val="-1"/>
          <w:sz w:val="20"/>
          <w:szCs w:val="20"/>
        </w:rPr>
        <w:t>r</w:t>
      </w:r>
      <w:r>
        <w:rPr>
          <w:i/>
          <w:iCs/>
          <w:spacing w:val="1"/>
          <w:sz w:val="20"/>
          <w:szCs w:val="20"/>
        </w:rPr>
        <w:t>eviou</w:t>
      </w:r>
      <w:r>
        <w:rPr>
          <w:i/>
          <w:iCs/>
          <w:sz w:val="20"/>
          <w:szCs w:val="20"/>
        </w:rPr>
        <w:t>s</w:t>
      </w:r>
      <w:r>
        <w:rPr>
          <w:i/>
          <w:iCs/>
          <w:spacing w:val="-1"/>
          <w:sz w:val="20"/>
          <w:szCs w:val="20"/>
        </w:rPr>
        <w:t xml:space="preserve"> </w:t>
      </w:r>
      <w:r>
        <w:rPr>
          <w:i/>
          <w:iCs/>
          <w:spacing w:val="1"/>
          <w:sz w:val="20"/>
          <w:szCs w:val="20"/>
        </w:rPr>
        <w:t>life</w:t>
      </w:r>
      <w:r>
        <w:rPr>
          <w:i/>
          <w:iCs/>
          <w:sz w:val="20"/>
          <w:szCs w:val="20"/>
        </w:rPr>
        <w:t xml:space="preserve">, </w:t>
      </w:r>
      <w:r>
        <w:rPr>
          <w:i/>
          <w:iCs/>
          <w:spacing w:val="1"/>
          <w:sz w:val="20"/>
          <w:szCs w:val="20"/>
        </w:rPr>
        <w:t>h</w:t>
      </w:r>
      <w:r>
        <w:rPr>
          <w:i/>
          <w:iCs/>
          <w:sz w:val="20"/>
          <w:szCs w:val="20"/>
        </w:rPr>
        <w:t xml:space="preserve">e </w:t>
      </w:r>
      <w:r>
        <w:rPr>
          <w:i/>
          <w:iCs/>
          <w:spacing w:val="-1"/>
          <w:sz w:val="20"/>
          <w:szCs w:val="20"/>
        </w:rPr>
        <w:t>w</w:t>
      </w:r>
      <w:r>
        <w:rPr>
          <w:i/>
          <w:iCs/>
          <w:spacing w:val="1"/>
          <w:sz w:val="20"/>
          <w:szCs w:val="20"/>
        </w:rPr>
        <w:t>o</w:t>
      </w:r>
      <w:r>
        <w:rPr>
          <w:i/>
          <w:iCs/>
          <w:spacing w:val="-1"/>
          <w:sz w:val="20"/>
          <w:szCs w:val="20"/>
        </w:rPr>
        <w:t>r</w:t>
      </w:r>
      <w:r>
        <w:rPr>
          <w:i/>
          <w:iCs/>
          <w:spacing w:val="1"/>
          <w:sz w:val="20"/>
          <w:szCs w:val="20"/>
        </w:rPr>
        <w:t>ke</w:t>
      </w:r>
      <w:r>
        <w:rPr>
          <w:i/>
          <w:iCs/>
          <w:sz w:val="20"/>
          <w:szCs w:val="20"/>
        </w:rPr>
        <w:t xml:space="preserve">d </w:t>
      </w:r>
      <w:r>
        <w:rPr>
          <w:i/>
          <w:iCs/>
          <w:spacing w:val="1"/>
          <w:sz w:val="20"/>
          <w:szCs w:val="20"/>
        </w:rPr>
        <w:t>fo</w:t>
      </w:r>
      <w:r>
        <w:rPr>
          <w:i/>
          <w:iCs/>
          <w:sz w:val="20"/>
          <w:szCs w:val="20"/>
        </w:rPr>
        <w:t>r</w:t>
      </w:r>
      <w:r>
        <w:rPr>
          <w:i/>
          <w:iCs/>
          <w:spacing w:val="-1"/>
          <w:sz w:val="20"/>
          <w:szCs w:val="20"/>
        </w:rPr>
        <w:t xml:space="preserve"> </w:t>
      </w:r>
      <w:r>
        <w:rPr>
          <w:i/>
          <w:iCs/>
          <w:spacing w:val="1"/>
          <w:sz w:val="20"/>
          <w:szCs w:val="20"/>
        </w:rPr>
        <w:t>f</w:t>
      </w:r>
      <w:r>
        <w:rPr>
          <w:i/>
          <w:iCs/>
          <w:spacing w:val="-1"/>
          <w:sz w:val="20"/>
          <w:szCs w:val="20"/>
        </w:rPr>
        <w:t>o</w:t>
      </w:r>
      <w:r>
        <w:rPr>
          <w:i/>
          <w:iCs/>
          <w:spacing w:val="1"/>
          <w:sz w:val="20"/>
          <w:szCs w:val="20"/>
        </w:rPr>
        <w:t>u</w:t>
      </w:r>
      <w:r>
        <w:rPr>
          <w:i/>
          <w:iCs/>
          <w:sz w:val="20"/>
          <w:szCs w:val="20"/>
        </w:rPr>
        <w:t>r</w:t>
      </w:r>
      <w:r>
        <w:rPr>
          <w:i/>
          <w:iCs/>
          <w:spacing w:val="-1"/>
          <w:sz w:val="20"/>
          <w:szCs w:val="20"/>
        </w:rPr>
        <w:t xml:space="preserve"> </w:t>
      </w:r>
      <w:r>
        <w:rPr>
          <w:i/>
          <w:iCs/>
          <w:spacing w:val="1"/>
          <w:sz w:val="20"/>
          <w:szCs w:val="20"/>
        </w:rPr>
        <w:t>yea</w:t>
      </w:r>
      <w:r>
        <w:rPr>
          <w:i/>
          <w:iCs/>
          <w:spacing w:val="-1"/>
          <w:sz w:val="20"/>
          <w:szCs w:val="20"/>
        </w:rPr>
        <w:t>r</w:t>
      </w:r>
      <w:r>
        <w:rPr>
          <w:i/>
          <w:iCs/>
          <w:sz w:val="20"/>
          <w:szCs w:val="20"/>
        </w:rPr>
        <w:t>s</w:t>
      </w:r>
      <w:r>
        <w:rPr>
          <w:i/>
          <w:iCs/>
          <w:spacing w:val="-1"/>
          <w:sz w:val="20"/>
          <w:szCs w:val="20"/>
        </w:rPr>
        <w:t xml:space="preserve"> </w:t>
      </w:r>
      <w:r>
        <w:rPr>
          <w:i/>
          <w:iCs/>
          <w:spacing w:val="1"/>
          <w:sz w:val="20"/>
          <w:szCs w:val="20"/>
        </w:rPr>
        <w:t>o</w:t>
      </w:r>
      <w:r>
        <w:rPr>
          <w:i/>
          <w:iCs/>
          <w:sz w:val="20"/>
          <w:szCs w:val="20"/>
        </w:rPr>
        <w:t xml:space="preserve">n </w:t>
      </w:r>
      <w:r>
        <w:rPr>
          <w:i/>
          <w:iCs/>
          <w:spacing w:val="1"/>
          <w:sz w:val="20"/>
          <w:szCs w:val="20"/>
        </w:rPr>
        <w:t>th</w:t>
      </w:r>
      <w:r>
        <w:rPr>
          <w:i/>
          <w:iCs/>
          <w:sz w:val="20"/>
          <w:szCs w:val="20"/>
        </w:rPr>
        <w:t>e Access</w:t>
      </w:r>
      <w:r>
        <w:rPr>
          <w:i/>
          <w:iCs/>
          <w:spacing w:val="1"/>
          <w:sz w:val="20"/>
          <w:szCs w:val="20"/>
        </w:rPr>
        <w:t xml:space="preserve"> d</w:t>
      </w:r>
      <w:r>
        <w:rPr>
          <w:i/>
          <w:iCs/>
          <w:sz w:val="20"/>
          <w:szCs w:val="20"/>
        </w:rPr>
        <w:t>evel</w:t>
      </w:r>
      <w:r>
        <w:rPr>
          <w:i/>
          <w:iCs/>
          <w:spacing w:val="1"/>
          <w:sz w:val="20"/>
          <w:szCs w:val="20"/>
        </w:rPr>
        <w:t>op</w:t>
      </w:r>
      <w:r>
        <w:rPr>
          <w:i/>
          <w:iCs/>
          <w:sz w:val="20"/>
          <w:szCs w:val="20"/>
        </w:rPr>
        <w:t>me</w:t>
      </w:r>
      <w:r>
        <w:rPr>
          <w:i/>
          <w:iCs/>
          <w:spacing w:val="1"/>
          <w:sz w:val="20"/>
          <w:szCs w:val="20"/>
        </w:rPr>
        <w:t>n</w:t>
      </w:r>
      <w:r>
        <w:rPr>
          <w:i/>
          <w:iCs/>
          <w:sz w:val="20"/>
          <w:szCs w:val="20"/>
        </w:rPr>
        <w:t>t te</w:t>
      </w:r>
      <w:r>
        <w:rPr>
          <w:i/>
          <w:iCs/>
          <w:spacing w:val="1"/>
          <w:sz w:val="20"/>
          <w:szCs w:val="20"/>
        </w:rPr>
        <w:t>a</w:t>
      </w:r>
      <w:r>
        <w:rPr>
          <w:i/>
          <w:iCs/>
          <w:sz w:val="20"/>
          <w:szCs w:val="20"/>
        </w:rPr>
        <w:t xml:space="preserve">m </w:t>
      </w:r>
      <w:r>
        <w:rPr>
          <w:i/>
          <w:iCs/>
          <w:spacing w:val="1"/>
          <w:sz w:val="20"/>
          <w:szCs w:val="20"/>
        </w:rPr>
        <w:t>a</w:t>
      </w:r>
      <w:r>
        <w:rPr>
          <w:i/>
          <w:iCs/>
          <w:sz w:val="20"/>
          <w:szCs w:val="20"/>
        </w:rPr>
        <w:t>t</w:t>
      </w:r>
      <w:r>
        <w:rPr>
          <w:i/>
          <w:iCs/>
          <w:spacing w:val="-1"/>
          <w:sz w:val="20"/>
          <w:szCs w:val="20"/>
        </w:rPr>
        <w:t xml:space="preserve"> </w:t>
      </w:r>
      <w:r>
        <w:rPr>
          <w:i/>
          <w:iCs/>
          <w:sz w:val="20"/>
          <w:szCs w:val="20"/>
        </w:rPr>
        <w:t>Micr</w:t>
      </w:r>
      <w:r>
        <w:rPr>
          <w:i/>
          <w:iCs/>
          <w:spacing w:val="1"/>
          <w:sz w:val="20"/>
          <w:szCs w:val="20"/>
        </w:rPr>
        <w:t>o</w:t>
      </w:r>
      <w:r>
        <w:rPr>
          <w:i/>
          <w:iCs/>
          <w:spacing w:val="-1"/>
          <w:sz w:val="20"/>
          <w:szCs w:val="20"/>
        </w:rPr>
        <w:t>s</w:t>
      </w:r>
      <w:r>
        <w:rPr>
          <w:i/>
          <w:iCs/>
          <w:spacing w:val="1"/>
          <w:sz w:val="20"/>
          <w:szCs w:val="20"/>
        </w:rPr>
        <w:t>o</w:t>
      </w:r>
      <w:r>
        <w:rPr>
          <w:i/>
          <w:iCs/>
          <w:sz w:val="20"/>
          <w:szCs w:val="20"/>
        </w:rPr>
        <w:t>ft.</w:t>
      </w:r>
      <w:r>
        <w:rPr>
          <w:i/>
          <w:iCs/>
          <w:spacing w:val="-3"/>
          <w:sz w:val="20"/>
          <w:szCs w:val="20"/>
        </w:rPr>
        <w:t xml:space="preserve"> </w:t>
      </w:r>
      <w:r>
        <w:rPr>
          <w:i/>
          <w:iCs/>
          <w:sz w:val="20"/>
          <w:szCs w:val="20"/>
        </w:rPr>
        <w:t>Greg</w:t>
      </w:r>
      <w:r>
        <w:rPr>
          <w:i/>
          <w:iCs/>
          <w:spacing w:val="-2"/>
          <w:sz w:val="20"/>
          <w:szCs w:val="20"/>
        </w:rPr>
        <w:t xml:space="preserve"> </w:t>
      </w:r>
      <w:r>
        <w:rPr>
          <w:i/>
          <w:iCs/>
          <w:sz w:val="20"/>
          <w:szCs w:val="20"/>
        </w:rPr>
        <w:t>c</w:t>
      </w:r>
      <w:r>
        <w:rPr>
          <w:i/>
          <w:iCs/>
          <w:spacing w:val="1"/>
          <w:sz w:val="20"/>
          <w:szCs w:val="20"/>
        </w:rPr>
        <w:t>a</w:t>
      </w:r>
      <w:r>
        <w:rPr>
          <w:i/>
          <w:iCs/>
          <w:sz w:val="20"/>
          <w:szCs w:val="20"/>
        </w:rPr>
        <w:t>n</w:t>
      </w:r>
      <w:r>
        <w:rPr>
          <w:i/>
          <w:iCs/>
          <w:spacing w:val="1"/>
          <w:sz w:val="20"/>
          <w:szCs w:val="20"/>
        </w:rPr>
        <w:t xml:space="preserve"> b</w:t>
      </w:r>
      <w:r>
        <w:rPr>
          <w:i/>
          <w:iCs/>
          <w:sz w:val="20"/>
          <w:szCs w:val="20"/>
        </w:rPr>
        <w:t>e re</w:t>
      </w:r>
      <w:r>
        <w:rPr>
          <w:i/>
          <w:iCs/>
          <w:spacing w:val="1"/>
          <w:sz w:val="20"/>
          <w:szCs w:val="20"/>
        </w:rPr>
        <w:t>a</w:t>
      </w:r>
      <w:r>
        <w:rPr>
          <w:i/>
          <w:iCs/>
          <w:spacing w:val="-2"/>
          <w:sz w:val="20"/>
          <w:szCs w:val="20"/>
        </w:rPr>
        <w:t>c</w:t>
      </w:r>
      <w:r>
        <w:rPr>
          <w:i/>
          <w:iCs/>
          <w:spacing w:val="1"/>
          <w:sz w:val="20"/>
          <w:szCs w:val="20"/>
        </w:rPr>
        <w:t>h</w:t>
      </w:r>
      <w:r>
        <w:rPr>
          <w:i/>
          <w:iCs/>
          <w:sz w:val="20"/>
          <w:szCs w:val="20"/>
        </w:rPr>
        <w:t xml:space="preserve">ed </w:t>
      </w:r>
      <w:r>
        <w:rPr>
          <w:i/>
          <w:iCs/>
          <w:spacing w:val="1"/>
          <w:sz w:val="20"/>
          <w:szCs w:val="20"/>
        </w:rPr>
        <w:t>a</w:t>
      </w:r>
      <w:r>
        <w:rPr>
          <w:i/>
          <w:iCs/>
          <w:sz w:val="20"/>
          <w:szCs w:val="20"/>
        </w:rPr>
        <w:t>t</w:t>
      </w:r>
      <w:r>
        <w:rPr>
          <w:i/>
          <w:iCs/>
          <w:spacing w:val="-3"/>
          <w:sz w:val="20"/>
          <w:szCs w:val="20"/>
        </w:rPr>
        <w:t xml:space="preserve"> </w:t>
      </w:r>
      <w:hyperlink r:id="rId111" w:history="1">
        <w:r>
          <w:rPr>
            <w:rStyle w:val="Hyperlink"/>
            <w:i/>
            <w:iCs/>
            <w:sz w:val="20"/>
            <w:szCs w:val="20"/>
          </w:rPr>
          <w:t>m</w:t>
        </w:r>
        <w:r>
          <w:rPr>
            <w:rStyle w:val="Hyperlink"/>
            <w:i/>
            <w:iCs/>
            <w:spacing w:val="1"/>
            <w:sz w:val="20"/>
            <w:szCs w:val="20"/>
          </w:rPr>
          <w:t>a</w:t>
        </w:r>
        <w:r>
          <w:rPr>
            <w:rStyle w:val="Hyperlink"/>
            <w:i/>
            <w:iCs/>
            <w:sz w:val="20"/>
            <w:szCs w:val="20"/>
          </w:rPr>
          <w:t>ilt</w:t>
        </w:r>
        <w:r>
          <w:rPr>
            <w:rStyle w:val="Hyperlink"/>
            <w:i/>
            <w:iCs/>
            <w:spacing w:val="1"/>
            <w:sz w:val="20"/>
            <w:szCs w:val="20"/>
          </w:rPr>
          <w:t>o</w:t>
        </w:r>
        <w:r>
          <w:rPr>
            <w:rStyle w:val="Hyperlink"/>
            <w:i/>
            <w:iCs/>
            <w:sz w:val="20"/>
            <w:szCs w:val="20"/>
          </w:rPr>
          <w:t>:</w:t>
        </w:r>
        <w:r>
          <w:rPr>
            <w:rStyle w:val="Hyperlink"/>
            <w:i/>
            <w:iCs/>
            <w:spacing w:val="1"/>
            <w:sz w:val="20"/>
            <w:szCs w:val="20"/>
          </w:rPr>
          <w:t>g</w:t>
        </w:r>
        <w:r>
          <w:rPr>
            <w:rStyle w:val="Hyperlink"/>
            <w:i/>
            <w:iCs/>
            <w:sz w:val="20"/>
            <w:szCs w:val="20"/>
          </w:rPr>
          <w:t>rr@x</w:t>
        </w:r>
        <w:r>
          <w:rPr>
            <w:rStyle w:val="Hyperlink"/>
            <w:i/>
            <w:iCs/>
            <w:spacing w:val="1"/>
            <w:sz w:val="20"/>
            <w:szCs w:val="20"/>
          </w:rPr>
          <w:t>o</w:t>
        </w:r>
        <w:r>
          <w:rPr>
            <w:rStyle w:val="Hyperlink"/>
            <w:i/>
            <w:iCs/>
            <w:sz w:val="20"/>
            <w:szCs w:val="20"/>
          </w:rPr>
          <w:t>c.</w:t>
        </w:r>
        <w:r>
          <w:rPr>
            <w:rStyle w:val="Hyperlink"/>
            <w:i/>
            <w:iCs/>
            <w:spacing w:val="1"/>
            <w:sz w:val="20"/>
            <w:szCs w:val="20"/>
          </w:rPr>
          <w:t>n</w:t>
        </w:r>
        <w:r>
          <w:rPr>
            <w:rStyle w:val="Hyperlink"/>
            <w:i/>
            <w:iCs/>
            <w:sz w:val="20"/>
            <w:szCs w:val="20"/>
          </w:rPr>
          <w:t>et</w:t>
        </w:r>
      </w:hyperlink>
      <w:r>
        <w:rPr>
          <w:i/>
          <w:iCs/>
          <w:sz w:val="20"/>
          <w:szCs w:val="20"/>
        </w:rPr>
        <w:t xml:space="preserve"> </w:t>
      </w:r>
      <w:r>
        <w:rPr>
          <w:i/>
          <w:iCs/>
          <w:spacing w:val="1"/>
          <w:sz w:val="20"/>
          <w:szCs w:val="20"/>
        </w:rPr>
        <w:t>o</w:t>
      </w:r>
      <w:r>
        <w:rPr>
          <w:i/>
          <w:iCs/>
          <w:sz w:val="20"/>
          <w:szCs w:val="20"/>
        </w:rPr>
        <w:t>r</w:t>
      </w:r>
      <w:r>
        <w:rPr>
          <w:i/>
          <w:iCs/>
          <w:spacing w:val="-1"/>
          <w:sz w:val="20"/>
          <w:szCs w:val="20"/>
        </w:rPr>
        <w:t xml:space="preserve"> </w:t>
      </w:r>
      <w:r>
        <w:rPr>
          <w:i/>
          <w:iCs/>
          <w:sz w:val="20"/>
          <w:szCs w:val="20"/>
        </w:rPr>
        <w:t>fr</w:t>
      </w:r>
      <w:r>
        <w:rPr>
          <w:i/>
          <w:iCs/>
          <w:spacing w:val="1"/>
          <w:sz w:val="20"/>
          <w:szCs w:val="20"/>
        </w:rPr>
        <w:t>o</w:t>
      </w:r>
      <w:r>
        <w:rPr>
          <w:i/>
          <w:iCs/>
          <w:sz w:val="20"/>
          <w:szCs w:val="20"/>
        </w:rPr>
        <w:t>m t</w:t>
      </w:r>
      <w:r>
        <w:rPr>
          <w:i/>
          <w:iCs/>
          <w:spacing w:val="1"/>
          <w:sz w:val="20"/>
          <w:szCs w:val="20"/>
        </w:rPr>
        <w:t>h</w:t>
      </w:r>
      <w:r>
        <w:rPr>
          <w:i/>
          <w:iCs/>
          <w:sz w:val="20"/>
          <w:szCs w:val="20"/>
        </w:rPr>
        <w:t>e X</w:t>
      </w:r>
      <w:r>
        <w:rPr>
          <w:i/>
          <w:iCs/>
          <w:spacing w:val="1"/>
          <w:sz w:val="20"/>
          <w:szCs w:val="20"/>
        </w:rPr>
        <w:t>o</w:t>
      </w:r>
      <w:r>
        <w:rPr>
          <w:i/>
          <w:iCs/>
          <w:sz w:val="20"/>
          <w:szCs w:val="20"/>
        </w:rPr>
        <w:t xml:space="preserve">c </w:t>
      </w:r>
      <w:r>
        <w:rPr>
          <w:i/>
          <w:iCs/>
          <w:spacing w:val="1"/>
          <w:sz w:val="20"/>
          <w:szCs w:val="20"/>
        </w:rPr>
        <w:t>So</w:t>
      </w:r>
      <w:r>
        <w:rPr>
          <w:i/>
          <w:iCs/>
          <w:sz w:val="20"/>
          <w:szCs w:val="20"/>
        </w:rPr>
        <w:t>ftw</w:t>
      </w:r>
      <w:r>
        <w:rPr>
          <w:i/>
          <w:iCs/>
          <w:spacing w:val="1"/>
          <w:sz w:val="20"/>
          <w:szCs w:val="20"/>
        </w:rPr>
        <w:t>a</w:t>
      </w:r>
      <w:r>
        <w:rPr>
          <w:i/>
          <w:iCs/>
          <w:spacing w:val="-1"/>
          <w:sz w:val="20"/>
          <w:szCs w:val="20"/>
        </w:rPr>
        <w:t>r</w:t>
      </w:r>
      <w:r>
        <w:rPr>
          <w:i/>
          <w:iCs/>
          <w:sz w:val="20"/>
          <w:szCs w:val="20"/>
        </w:rPr>
        <w:t>e web</w:t>
      </w:r>
      <w:r>
        <w:rPr>
          <w:i/>
          <w:iCs/>
          <w:spacing w:val="-2"/>
          <w:sz w:val="20"/>
          <w:szCs w:val="20"/>
        </w:rPr>
        <w:t xml:space="preserve"> </w:t>
      </w:r>
      <w:r>
        <w:rPr>
          <w:i/>
          <w:iCs/>
          <w:sz w:val="20"/>
          <w:szCs w:val="20"/>
        </w:rPr>
        <w:t>site,</w:t>
      </w:r>
      <w:r>
        <w:rPr>
          <w:i/>
          <w:iCs/>
          <w:spacing w:val="-3"/>
          <w:sz w:val="20"/>
          <w:szCs w:val="20"/>
        </w:rPr>
        <w:t xml:space="preserve"> </w:t>
      </w:r>
      <w:hyperlink r:id="rId112" w:history="1">
        <w:r>
          <w:rPr>
            <w:rStyle w:val="Hyperlink"/>
            <w:i/>
            <w:iCs/>
            <w:spacing w:val="1"/>
            <w:sz w:val="20"/>
            <w:szCs w:val="20"/>
          </w:rPr>
          <w:t>h</w:t>
        </w:r>
        <w:r>
          <w:rPr>
            <w:rStyle w:val="Hyperlink"/>
            <w:i/>
            <w:iCs/>
            <w:sz w:val="20"/>
            <w:szCs w:val="20"/>
          </w:rPr>
          <w:t>tt</w:t>
        </w:r>
        <w:r>
          <w:rPr>
            <w:rStyle w:val="Hyperlink"/>
            <w:i/>
            <w:iCs/>
            <w:spacing w:val="1"/>
            <w:sz w:val="20"/>
            <w:szCs w:val="20"/>
          </w:rPr>
          <w:t>p</w:t>
        </w:r>
        <w:r>
          <w:rPr>
            <w:rStyle w:val="Hyperlink"/>
            <w:i/>
            <w:iCs/>
            <w:sz w:val="20"/>
            <w:szCs w:val="20"/>
          </w:rPr>
          <w:t>://</w:t>
        </w:r>
        <w:r>
          <w:rPr>
            <w:rStyle w:val="Hyperlink"/>
            <w:i/>
            <w:iCs/>
            <w:spacing w:val="2"/>
            <w:sz w:val="20"/>
            <w:szCs w:val="20"/>
          </w:rPr>
          <w:t>w</w:t>
        </w:r>
        <w:r>
          <w:rPr>
            <w:rStyle w:val="Hyperlink"/>
            <w:i/>
            <w:iCs/>
            <w:sz w:val="20"/>
            <w:szCs w:val="20"/>
          </w:rPr>
          <w:t>ww.x</w:t>
        </w:r>
        <w:r>
          <w:rPr>
            <w:rStyle w:val="Hyperlink"/>
            <w:i/>
            <w:iCs/>
            <w:spacing w:val="1"/>
            <w:sz w:val="20"/>
            <w:szCs w:val="20"/>
          </w:rPr>
          <w:t>o</w:t>
        </w:r>
        <w:r>
          <w:rPr>
            <w:rStyle w:val="Hyperlink"/>
            <w:i/>
            <w:iCs/>
            <w:sz w:val="20"/>
            <w:szCs w:val="20"/>
          </w:rPr>
          <w:t>c.</w:t>
        </w:r>
        <w:r>
          <w:rPr>
            <w:rStyle w:val="Hyperlink"/>
            <w:i/>
            <w:iCs/>
            <w:spacing w:val="1"/>
            <w:sz w:val="20"/>
            <w:szCs w:val="20"/>
          </w:rPr>
          <w:t>n</w:t>
        </w:r>
        <w:r>
          <w:rPr>
            <w:rStyle w:val="Hyperlink"/>
            <w:i/>
            <w:iCs/>
            <w:sz w:val="20"/>
            <w:szCs w:val="20"/>
          </w:rPr>
          <w:t>et.</w:t>
        </w:r>
      </w:hyperlink>
    </w:p>
    <w:p w:rsidR="000A6564" w:rsidRPr="00ED7752" w:rsidRDefault="000A6564" w:rsidP="00ED7752">
      <w:pPr>
        <w:rPr>
          <w:rStyle w:val="DP-HeadingAChar"/>
          <w:b w:val="0"/>
          <w:kern w:val="28"/>
          <w:sz w:val="40"/>
        </w:rPr>
        <w:sectPr w:rsidR="000A6564" w:rsidRPr="00ED7752" w:rsidSect="00B404D3">
          <w:pgSz w:w="12240" w:h="15840" w:code="1"/>
          <w:pgMar w:top="1440" w:right="1440" w:bottom="1440" w:left="1440" w:header="720" w:footer="720" w:gutter="0"/>
          <w:cols w:space="720"/>
          <w:titlePg/>
          <w:docGrid w:linePitch="360"/>
        </w:sectPr>
      </w:pPr>
    </w:p>
    <w:p w:rsidR="00777970" w:rsidRDefault="00E87744" w:rsidP="00116197">
      <w:pPr>
        <w:pStyle w:val="DP-Appendix"/>
      </w:pPr>
      <w:bookmarkStart w:id="787" w:name="_Toc272102798"/>
      <w:bookmarkStart w:id="788" w:name="_Toc293915058"/>
      <w:bookmarkEnd w:id="593"/>
      <w:bookmarkEnd w:id="594"/>
      <w:bookmarkEnd w:id="595"/>
      <w:r>
        <w:lastRenderedPageBreak/>
        <w:t xml:space="preserve">APPENDIX </w:t>
      </w:r>
      <w:bookmarkStart w:id="789" w:name="OLE_LINKD"/>
      <w:bookmarkEnd w:id="787"/>
      <w:r w:rsidR="00417C75">
        <w:t>D</w:t>
      </w:r>
      <w:bookmarkEnd w:id="789"/>
      <w:r w:rsidR="00116197">
        <w:t xml:space="preserve">:  </w:t>
      </w:r>
      <w:r w:rsidR="00384DA2">
        <w:t>THE REDDICK VBA (RVBA) CODING CONVENTIONS (VERSION 0.90)</w:t>
      </w:r>
      <w:bookmarkEnd w:id="788"/>
      <w:r w:rsidR="00777970">
        <w:t xml:space="preserve"> </w:t>
      </w:r>
    </w:p>
    <w:p w:rsidR="00777970" w:rsidRDefault="00777970">
      <w:pPr>
        <w:pStyle w:val="CM27"/>
        <w:spacing w:after="202" w:line="231" w:lineRule="atLeast"/>
        <w:rPr>
          <w:color w:val="000000"/>
          <w:sz w:val="20"/>
          <w:szCs w:val="20"/>
        </w:rPr>
      </w:pPr>
      <w:r>
        <w:rPr>
          <w:i/>
          <w:iCs/>
          <w:color w:val="000000"/>
          <w:sz w:val="20"/>
          <w:szCs w:val="20"/>
        </w:rPr>
        <w:t xml:space="preserve">Copyright © 1999 by Greg Reddick </w:t>
      </w:r>
    </w:p>
    <w:p w:rsidR="00777970" w:rsidRDefault="00777970" w:rsidP="00384DA2">
      <w:pPr>
        <w:pStyle w:val="DP-Bodytext"/>
      </w:pPr>
      <w:r>
        <w:t xml:space="preserve">What follows are the Reddick VBA (RVBA) Coding Conventions. The objectives of the conventions are to make code: </w:t>
      </w:r>
    </w:p>
    <w:p w:rsidR="00777970" w:rsidRDefault="00777970" w:rsidP="00384DA2">
      <w:pPr>
        <w:pStyle w:val="DP-Bodytext"/>
      </w:pPr>
      <w:r>
        <w:t xml:space="preserve">More readable: Conventions allow a reader to understand the meaning of the code with less effort. </w:t>
      </w:r>
    </w:p>
    <w:p w:rsidR="00777970" w:rsidRDefault="00777970" w:rsidP="00384DA2">
      <w:pPr>
        <w:pStyle w:val="DP-1Bullet"/>
      </w:pPr>
      <w:r>
        <w:t xml:space="preserve">More maintainable: The code can be more reliably changed to fix bugs and enhance functionality. </w:t>
      </w:r>
    </w:p>
    <w:p w:rsidR="00777970" w:rsidRDefault="00777970" w:rsidP="00384DA2">
      <w:pPr>
        <w:pStyle w:val="DP-1Bullet"/>
      </w:pPr>
      <w:r>
        <w:t xml:space="preserve">More reliable: The code is more likely to perform as expected. </w:t>
      </w:r>
    </w:p>
    <w:p w:rsidR="00777970" w:rsidRDefault="00777970" w:rsidP="00384DA2">
      <w:pPr>
        <w:pStyle w:val="DP-1Bullet"/>
      </w:pPr>
      <w:r>
        <w:t xml:space="preserve">More efficient: The code performs faster or consumes fewer resources. </w:t>
      </w:r>
    </w:p>
    <w:p w:rsidR="00777970" w:rsidRDefault="00777970" w:rsidP="00384DA2">
      <w:pPr>
        <w:pStyle w:val="DP-Bodytext"/>
      </w:pPr>
      <w:r>
        <w:t xml:space="preserve">These conventions are separate from the RVBA Naming Conventions and may be adopted without adopting the naming conventions. The current version of these conventions can always be found on the Xoc Software web site: http://www.xoc.net. </w:t>
      </w:r>
    </w:p>
    <w:p w:rsidR="00777970" w:rsidRDefault="00777970" w:rsidP="00384DA2">
      <w:pPr>
        <w:pStyle w:val="DP-Bodytext"/>
      </w:pPr>
      <w:r>
        <w:t xml:space="preserve">More rational is provided for these recommendations than is given in the RVBA Naming Conventions. In most cases, there are good rationales for the given conventions. However, in some cases an arbitrary decision was made to select one convention from a set of reasonable alternatives. The other reasonable alternatives to the conventions placed in {braces} at the end of a section. In some cases, a topic only relates to the Visual Basic 6.0 development environment, as opposed to VBA in general. In those cases, the topic is marked with [VB6] after the topic heading. </w:t>
      </w:r>
    </w:p>
    <w:p w:rsidR="00777970" w:rsidRDefault="00777970" w:rsidP="00384DA2">
      <w:pPr>
        <w:pStyle w:val="DP-Bodytext"/>
      </w:pPr>
      <w:r>
        <w:t xml:space="preserve">No set of conventions can cover every case or every consideration. The general rule is that exceptions to the conventions can be made with the approval of the programming team after careful consideration. </w:t>
      </w:r>
    </w:p>
    <w:p w:rsidR="00777970" w:rsidRDefault="00777970" w:rsidP="00384DA2">
      <w:pPr>
        <w:pStyle w:val="DP-Bodytext"/>
      </w:pPr>
      <w:r>
        <w:t xml:space="preserve">The sections are listed in alphabetical order to facilitate their use as a reference work. However, this makes the flow of the document unusual for casual reading as some topics are much more technical than others. </w:t>
      </w:r>
    </w:p>
    <w:p w:rsidR="00777970" w:rsidRPr="00384DA2" w:rsidRDefault="00777970" w:rsidP="00384DA2">
      <w:pPr>
        <w:pStyle w:val="DP-HeadingA"/>
      </w:pPr>
      <w:bookmarkStart w:id="790" w:name="_Toc293915059"/>
      <w:r w:rsidRPr="00384DA2">
        <w:t>Arrays</w:t>
      </w:r>
      <w:bookmarkEnd w:id="790"/>
      <w:r w:rsidRPr="00384DA2">
        <w:t xml:space="preserve"> </w:t>
      </w:r>
    </w:p>
    <w:p w:rsidR="00777970" w:rsidRDefault="00777970" w:rsidP="00384DA2">
      <w:pPr>
        <w:pStyle w:val="DP-Bodytext"/>
      </w:pPr>
      <w:r>
        <w:t>Always specify the both the lower and upper bound of an array. This makes explicit whether element zero of the array is a valid element or not.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Dim </w:t>
      </w:r>
      <w:proofErr w:type="gramStart"/>
      <w:r>
        <w:rPr>
          <w:rFonts w:ascii="Courier Std" w:hAnsi="Courier Std" w:cs="Courier Std"/>
          <w:sz w:val="18"/>
          <w:szCs w:val="18"/>
        </w:rPr>
        <w:t>astrValue(</w:t>
      </w:r>
      <w:proofErr w:type="gramEnd"/>
      <w:r>
        <w:rPr>
          <w:rFonts w:ascii="Courier Std" w:hAnsi="Courier Std" w:cs="Courier Std"/>
          <w:sz w:val="18"/>
          <w:szCs w:val="18"/>
        </w:rPr>
        <w:t xml:space="preserve">1 To 10) As String </w:t>
      </w:r>
    </w:p>
    <w:p w:rsidR="00777970" w:rsidRDefault="00777970" w:rsidP="00384DA2">
      <w:pPr>
        <w:pStyle w:val="DP-Bodytext"/>
      </w:pPr>
      <w:r>
        <w:t xml:space="preserve">By convention the index variable used to walk an array should always be a Long data type. This assures that if the array size grows past 32767 elements when maintaining the program that the index variable can still address all elements in the array </w:t>
      </w:r>
    </w:p>
    <w:p w:rsidR="00777970" w:rsidRDefault="00777970" w:rsidP="00384DA2">
      <w:pPr>
        <w:pStyle w:val="DP-Bodytext"/>
      </w:pPr>
      <w:r>
        <w:lastRenderedPageBreak/>
        <w:t>When walking an array, always use the VBA LBound and UBound functions to visit each item. This makes sure that every item in the array is visited. For example:</w:t>
      </w:r>
    </w:p>
    <w:p w:rsidR="00384DA2"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Dim iastrValue As Long</w:t>
      </w:r>
      <w:r w:rsidR="00384DA2">
        <w:rPr>
          <w:rFonts w:ascii="Courier Std" w:hAnsi="Courier Std" w:cs="Courier Std"/>
          <w:sz w:val="18"/>
          <w:szCs w:val="18"/>
        </w:rPr>
        <w:br/>
      </w:r>
      <w:r>
        <w:rPr>
          <w:rFonts w:ascii="Courier Std" w:hAnsi="Courier Std" w:cs="Courier Std"/>
          <w:sz w:val="18"/>
          <w:szCs w:val="18"/>
        </w:rPr>
        <w:t xml:space="preserve"> For iastrValue = </w:t>
      </w:r>
      <w:proofErr w:type="gramStart"/>
      <w:r>
        <w:rPr>
          <w:rFonts w:ascii="Courier Std" w:hAnsi="Courier Std" w:cs="Courier Std"/>
          <w:sz w:val="18"/>
          <w:szCs w:val="18"/>
        </w:rPr>
        <w:t>LBound(</w:t>
      </w:r>
      <w:proofErr w:type="gramEnd"/>
      <w:r>
        <w:rPr>
          <w:rFonts w:ascii="Courier Std" w:hAnsi="Courier Std" w:cs="Courier Std"/>
          <w:sz w:val="18"/>
          <w:szCs w:val="18"/>
        </w:rPr>
        <w:t>astrValue) To UBound(astrValue)</w:t>
      </w:r>
      <w:r w:rsidR="00384DA2">
        <w:rPr>
          <w:rFonts w:ascii="Courier Std" w:hAnsi="Courier Std" w:cs="Courier Std"/>
          <w:sz w:val="18"/>
          <w:szCs w:val="18"/>
        </w:rPr>
        <w:br/>
      </w:r>
      <w:r>
        <w:rPr>
          <w:rFonts w:ascii="Courier Std" w:hAnsi="Courier Std" w:cs="Courier Std"/>
          <w:sz w:val="18"/>
          <w:szCs w:val="18"/>
        </w:rPr>
        <w:t xml:space="preserve"> MsgBox astrValue(iastrValue)</w:t>
      </w:r>
      <w:r w:rsidR="00384DA2">
        <w:rPr>
          <w:rFonts w:ascii="Courier Std" w:hAnsi="Courier Std" w:cs="Courier Std"/>
          <w:sz w:val="18"/>
          <w:szCs w:val="18"/>
        </w:rPr>
        <w:br/>
      </w:r>
      <w:r>
        <w:rPr>
          <w:rFonts w:ascii="Courier Std" w:hAnsi="Courier Std" w:cs="Courier Std"/>
          <w:sz w:val="18"/>
          <w:szCs w:val="18"/>
        </w:rPr>
        <w:t xml:space="preserve"> Next iastrValue </w:t>
      </w:r>
    </w:p>
    <w:p w:rsidR="00777970" w:rsidRPr="00384DA2" w:rsidRDefault="00777970" w:rsidP="00384DA2">
      <w:pPr>
        <w:pStyle w:val="DP-HeadingA"/>
      </w:pPr>
      <w:bookmarkStart w:id="791" w:name="_Toc293915060"/>
      <w:r w:rsidRPr="00384DA2">
        <w:t>Assertions</w:t>
      </w:r>
      <w:bookmarkEnd w:id="791"/>
      <w:r w:rsidRPr="00384DA2">
        <w:t xml:space="preserve"> </w:t>
      </w:r>
    </w:p>
    <w:p w:rsidR="00777970" w:rsidRDefault="00777970" w:rsidP="00384DA2">
      <w:pPr>
        <w:pStyle w:val="DP-Bodytext"/>
      </w:pPr>
      <w:r>
        <w:t xml:space="preserve">VBA provides a built-in assertion mechanism through Debug.Assert. If the expression following the Debug.Assert evaluates to True, the code continues. If the expression evaluates to False, VBA enters Break mode as if a breakpoint had been set on that line. The </w:t>
      </w:r>
      <w:proofErr w:type="gramStart"/>
      <w:r>
        <w:t>line shown</w:t>
      </w:r>
      <w:proofErr w:type="gramEnd"/>
      <w:r>
        <w:t xml:space="preserve"> here acts as a hard coded breakpoint:</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Debug.Assert False </w:t>
      </w:r>
    </w:p>
    <w:p w:rsidR="00777970" w:rsidRDefault="00777970" w:rsidP="00384DA2">
      <w:pPr>
        <w:pStyle w:val="DP-Bodytext"/>
      </w:pPr>
      <w:r>
        <w:t xml:space="preserve">Assertions that do not include a function call in the expression are removed by the compiler when an executable is made, so they only apply to debugging inside the VBA environment. Assertions with a function call in the expression will remain in the executable, but the resulting value of the expression is discarded. VBA doesn't remove function calls because they may have side effects, but discards the return value from the function. </w:t>
      </w:r>
    </w:p>
    <w:p w:rsidR="00777970" w:rsidRDefault="00777970" w:rsidP="00384DA2">
      <w:pPr>
        <w:pStyle w:val="DP-Bodytext"/>
      </w:pPr>
      <w:r>
        <w:t>Any time that there is an assumption in the code about the state of the program, there should be an assertion that states the assumption. For example, suppose that a procedure includes this code: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Select Case intValue</w:t>
      </w:r>
      <w:r w:rsidR="00384DA2">
        <w:rPr>
          <w:rFonts w:ascii="Courier Std" w:hAnsi="Courier Std" w:cs="Courier Std"/>
          <w:sz w:val="18"/>
          <w:szCs w:val="18"/>
        </w:rPr>
        <w:br/>
      </w:r>
      <w:r>
        <w:rPr>
          <w:rFonts w:ascii="Courier Std" w:hAnsi="Courier Std" w:cs="Courier Std"/>
          <w:sz w:val="18"/>
          <w:szCs w:val="18"/>
        </w:rPr>
        <w:t xml:space="preserve"> Case 1</w:t>
      </w:r>
      <w:r w:rsidR="00384DA2">
        <w:rPr>
          <w:rFonts w:ascii="Courier Std" w:hAnsi="Courier Std" w:cs="Courier Std"/>
          <w:sz w:val="18"/>
          <w:szCs w:val="18"/>
        </w:rPr>
        <w:br/>
      </w:r>
      <w:r>
        <w:rPr>
          <w:rFonts w:ascii="Courier Std" w:hAnsi="Courier Std" w:cs="Courier Std"/>
          <w:sz w:val="18"/>
          <w:szCs w:val="18"/>
        </w:rPr>
        <w:t xml:space="preserve"> MsgBox "Aircraft"</w:t>
      </w:r>
      <w:r w:rsidR="00384DA2">
        <w:rPr>
          <w:rFonts w:ascii="Courier Std" w:hAnsi="Courier Std" w:cs="Courier Std"/>
          <w:sz w:val="18"/>
          <w:szCs w:val="18"/>
        </w:rPr>
        <w:br/>
      </w:r>
      <w:r>
        <w:rPr>
          <w:rFonts w:ascii="Courier Std" w:hAnsi="Courier Std" w:cs="Courier Std"/>
          <w:sz w:val="18"/>
          <w:szCs w:val="18"/>
        </w:rPr>
        <w:t xml:space="preserve"> Case 2</w:t>
      </w:r>
      <w:r w:rsidR="00384DA2">
        <w:rPr>
          <w:rFonts w:ascii="Courier Std" w:hAnsi="Courier Std" w:cs="Courier Std"/>
          <w:sz w:val="18"/>
          <w:szCs w:val="18"/>
        </w:rPr>
        <w:br/>
      </w:r>
      <w:r>
        <w:rPr>
          <w:rFonts w:ascii="Courier Std" w:hAnsi="Courier Std" w:cs="Courier Std"/>
          <w:sz w:val="18"/>
          <w:szCs w:val="18"/>
        </w:rPr>
        <w:t xml:space="preserve"> MsgBox "AutoMobile"</w:t>
      </w:r>
      <w:r w:rsidR="00384DA2">
        <w:rPr>
          <w:rFonts w:ascii="Courier Std" w:hAnsi="Courier Std" w:cs="Courier Std"/>
          <w:sz w:val="18"/>
          <w:szCs w:val="18"/>
        </w:rPr>
        <w:br/>
      </w:r>
      <w:r>
        <w:rPr>
          <w:rFonts w:ascii="Courier Std" w:hAnsi="Courier Std" w:cs="Courier Std"/>
          <w:sz w:val="18"/>
          <w:szCs w:val="18"/>
        </w:rPr>
        <w:t xml:space="preserve"> Case 3</w:t>
      </w:r>
      <w:r w:rsidR="00384DA2">
        <w:rPr>
          <w:rFonts w:ascii="Courier Std" w:hAnsi="Courier Std" w:cs="Courier Std"/>
          <w:sz w:val="18"/>
          <w:szCs w:val="18"/>
        </w:rPr>
        <w:br/>
      </w:r>
      <w:r>
        <w:rPr>
          <w:rFonts w:ascii="Courier Std" w:hAnsi="Courier Std" w:cs="Courier Std"/>
          <w:sz w:val="18"/>
          <w:szCs w:val="18"/>
        </w:rPr>
        <w:t xml:space="preserve"> MsgBox "SnowMobile"</w:t>
      </w:r>
      <w:r w:rsidR="00384DA2">
        <w:rPr>
          <w:rFonts w:ascii="Courier Std" w:hAnsi="Courier Std" w:cs="Courier Std"/>
          <w:sz w:val="18"/>
          <w:szCs w:val="18"/>
        </w:rPr>
        <w:br/>
      </w:r>
      <w:r>
        <w:rPr>
          <w:rFonts w:ascii="Courier Std" w:hAnsi="Courier Std" w:cs="Courier Std"/>
          <w:sz w:val="18"/>
          <w:szCs w:val="18"/>
        </w:rPr>
        <w:t xml:space="preserve"> End Select </w:t>
      </w:r>
    </w:p>
    <w:p w:rsidR="00777970" w:rsidRDefault="00777970" w:rsidP="00384DA2">
      <w:pPr>
        <w:pStyle w:val="DP-Bodytext"/>
      </w:pPr>
      <w:r>
        <w:t>This code assumes that the value of intValue is between one and three. However, if through some bug, intValue had the value of zero or four, this code doesn't work right. The result is that no MsgBox appears at all. Tracking down why the MsgBox doesn't appear is time consuming. Instead, the code could be written one of two other ways. Either:</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Debug.Assert intValue &gt;= 1 And intValue &lt;= 3</w:t>
      </w:r>
      <w:r w:rsidR="00384DA2">
        <w:rPr>
          <w:rFonts w:ascii="Courier Std" w:hAnsi="Courier Std" w:cs="Courier Std"/>
          <w:sz w:val="18"/>
          <w:szCs w:val="18"/>
        </w:rPr>
        <w:br/>
      </w:r>
      <w:r>
        <w:rPr>
          <w:rFonts w:ascii="Courier Std" w:hAnsi="Courier Std" w:cs="Courier Std"/>
          <w:sz w:val="18"/>
          <w:szCs w:val="18"/>
        </w:rPr>
        <w:t xml:space="preserve"> Select Case intValue</w:t>
      </w:r>
      <w:r w:rsidR="00384DA2">
        <w:rPr>
          <w:rFonts w:ascii="Courier Std" w:hAnsi="Courier Std" w:cs="Courier Std"/>
          <w:sz w:val="18"/>
          <w:szCs w:val="18"/>
        </w:rPr>
        <w:br/>
      </w:r>
      <w:r>
        <w:rPr>
          <w:rFonts w:ascii="Courier Std" w:hAnsi="Courier Std" w:cs="Courier Std"/>
          <w:sz w:val="18"/>
          <w:szCs w:val="18"/>
        </w:rPr>
        <w:t xml:space="preserve"> Case 1</w:t>
      </w:r>
      <w:r w:rsidR="00384DA2">
        <w:rPr>
          <w:rFonts w:ascii="Courier Std" w:hAnsi="Courier Std" w:cs="Courier Std"/>
          <w:sz w:val="18"/>
          <w:szCs w:val="18"/>
        </w:rPr>
        <w:br/>
      </w:r>
      <w:r>
        <w:rPr>
          <w:rFonts w:ascii="Courier Std" w:hAnsi="Courier Std" w:cs="Courier Std"/>
          <w:sz w:val="18"/>
          <w:szCs w:val="18"/>
        </w:rPr>
        <w:t xml:space="preserve"> MsgBox "Aircraft"</w:t>
      </w:r>
      <w:r w:rsidR="00384DA2">
        <w:rPr>
          <w:rFonts w:ascii="Courier Std" w:hAnsi="Courier Std" w:cs="Courier Std"/>
          <w:sz w:val="18"/>
          <w:szCs w:val="18"/>
        </w:rPr>
        <w:br/>
      </w:r>
      <w:r>
        <w:rPr>
          <w:rFonts w:ascii="Courier Std" w:hAnsi="Courier Std" w:cs="Courier Std"/>
          <w:sz w:val="18"/>
          <w:szCs w:val="18"/>
        </w:rPr>
        <w:t xml:space="preserve"> Case 2</w:t>
      </w:r>
      <w:r w:rsidR="00384DA2">
        <w:rPr>
          <w:rFonts w:ascii="Courier Std" w:hAnsi="Courier Std" w:cs="Courier Std"/>
          <w:sz w:val="18"/>
          <w:szCs w:val="18"/>
        </w:rPr>
        <w:br/>
      </w:r>
      <w:r>
        <w:rPr>
          <w:rFonts w:ascii="Courier Std" w:hAnsi="Courier Std" w:cs="Courier Std"/>
          <w:sz w:val="18"/>
          <w:szCs w:val="18"/>
        </w:rPr>
        <w:t xml:space="preserve"> MsgBox "AutoMobile"</w:t>
      </w:r>
      <w:r w:rsidR="00384DA2">
        <w:rPr>
          <w:rFonts w:ascii="Courier Std" w:hAnsi="Courier Std" w:cs="Courier Std"/>
          <w:sz w:val="18"/>
          <w:szCs w:val="18"/>
        </w:rPr>
        <w:br/>
      </w:r>
      <w:r>
        <w:rPr>
          <w:rFonts w:ascii="Courier Std" w:hAnsi="Courier Std" w:cs="Courier Std"/>
          <w:sz w:val="18"/>
          <w:szCs w:val="18"/>
        </w:rPr>
        <w:t xml:space="preserve"> Case 3</w:t>
      </w:r>
      <w:r w:rsidR="00384DA2">
        <w:rPr>
          <w:rFonts w:ascii="Courier Std" w:hAnsi="Courier Std" w:cs="Courier Std"/>
          <w:sz w:val="18"/>
          <w:szCs w:val="18"/>
        </w:rPr>
        <w:br/>
      </w:r>
      <w:r>
        <w:rPr>
          <w:rFonts w:ascii="Courier Std" w:hAnsi="Courier Std" w:cs="Courier Std"/>
          <w:sz w:val="18"/>
          <w:szCs w:val="18"/>
        </w:rPr>
        <w:t xml:space="preserve"> MsgBox "SnowMobile"</w:t>
      </w:r>
      <w:r w:rsidR="00384DA2">
        <w:rPr>
          <w:rFonts w:ascii="Courier Std" w:hAnsi="Courier Std" w:cs="Courier Std"/>
          <w:sz w:val="18"/>
          <w:szCs w:val="18"/>
        </w:rPr>
        <w:br/>
      </w:r>
      <w:r>
        <w:rPr>
          <w:rFonts w:ascii="Courier Std" w:hAnsi="Courier Std" w:cs="Courier Std"/>
          <w:sz w:val="18"/>
          <w:szCs w:val="18"/>
        </w:rPr>
        <w:t xml:space="preserve"> End Select </w:t>
      </w:r>
    </w:p>
    <w:p w:rsidR="003F09A7" w:rsidRDefault="003F09A7">
      <w:pPr>
        <w:rPr>
          <w:rFonts w:ascii="Garamond" w:hAnsi="Garamond"/>
        </w:rPr>
      </w:pPr>
      <w:r>
        <w:br w:type="page"/>
      </w:r>
    </w:p>
    <w:p w:rsidR="00777970" w:rsidRDefault="00777970" w:rsidP="00384DA2">
      <w:pPr>
        <w:pStyle w:val="DP-Bodytext"/>
      </w:pPr>
      <w:r>
        <w:lastRenderedPageBreak/>
        <w:t>Or</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Select Case intValue</w:t>
      </w:r>
      <w:r w:rsidR="00384DA2">
        <w:rPr>
          <w:rFonts w:ascii="Courier Std" w:hAnsi="Courier Std" w:cs="Courier Std"/>
          <w:sz w:val="18"/>
          <w:szCs w:val="18"/>
        </w:rPr>
        <w:br/>
      </w:r>
      <w:r>
        <w:rPr>
          <w:rFonts w:ascii="Courier Std" w:hAnsi="Courier Std" w:cs="Courier Std"/>
          <w:sz w:val="18"/>
          <w:szCs w:val="18"/>
        </w:rPr>
        <w:t xml:space="preserve"> Case 1</w:t>
      </w:r>
      <w:r w:rsidR="00384DA2">
        <w:rPr>
          <w:rFonts w:ascii="Courier Std" w:hAnsi="Courier Std" w:cs="Courier Std"/>
          <w:sz w:val="18"/>
          <w:szCs w:val="18"/>
        </w:rPr>
        <w:br/>
      </w:r>
      <w:r>
        <w:rPr>
          <w:rFonts w:ascii="Courier Std" w:hAnsi="Courier Std" w:cs="Courier Std"/>
          <w:sz w:val="18"/>
          <w:szCs w:val="18"/>
        </w:rPr>
        <w:t xml:space="preserve"> MsgBox "Aircraft"</w:t>
      </w:r>
      <w:r w:rsidR="00384DA2">
        <w:rPr>
          <w:rFonts w:ascii="Courier Std" w:hAnsi="Courier Std" w:cs="Courier Std"/>
          <w:sz w:val="18"/>
          <w:szCs w:val="18"/>
        </w:rPr>
        <w:br/>
      </w:r>
      <w:r>
        <w:rPr>
          <w:rFonts w:ascii="Courier Std" w:hAnsi="Courier Std" w:cs="Courier Std"/>
          <w:sz w:val="18"/>
          <w:szCs w:val="18"/>
        </w:rPr>
        <w:t xml:space="preserve"> Case 2</w:t>
      </w:r>
      <w:r w:rsidR="00384DA2">
        <w:rPr>
          <w:rFonts w:ascii="Courier Std" w:hAnsi="Courier Std" w:cs="Courier Std"/>
          <w:sz w:val="18"/>
          <w:szCs w:val="18"/>
        </w:rPr>
        <w:br/>
      </w:r>
      <w:r>
        <w:rPr>
          <w:rFonts w:ascii="Courier Std" w:hAnsi="Courier Std" w:cs="Courier Std"/>
          <w:sz w:val="18"/>
          <w:szCs w:val="18"/>
        </w:rPr>
        <w:t xml:space="preserve"> MsgBox "AutoMobile"</w:t>
      </w:r>
      <w:r w:rsidR="00384DA2">
        <w:rPr>
          <w:rFonts w:ascii="Courier Std" w:hAnsi="Courier Std" w:cs="Courier Std"/>
          <w:sz w:val="18"/>
          <w:szCs w:val="18"/>
        </w:rPr>
        <w:br/>
      </w:r>
      <w:r>
        <w:rPr>
          <w:rFonts w:ascii="Courier Std" w:hAnsi="Courier Std" w:cs="Courier Std"/>
          <w:sz w:val="18"/>
          <w:szCs w:val="18"/>
        </w:rPr>
        <w:t xml:space="preserve"> Case 3</w:t>
      </w:r>
      <w:r w:rsidR="00384DA2">
        <w:rPr>
          <w:rFonts w:ascii="Courier Std" w:hAnsi="Courier Std" w:cs="Courier Std"/>
          <w:sz w:val="18"/>
          <w:szCs w:val="18"/>
        </w:rPr>
        <w:br/>
      </w:r>
      <w:r>
        <w:rPr>
          <w:rFonts w:ascii="Courier Std" w:hAnsi="Courier Std" w:cs="Courier Std"/>
          <w:sz w:val="18"/>
          <w:szCs w:val="18"/>
        </w:rPr>
        <w:t xml:space="preserve"> MsgBox "SnowMobile"</w:t>
      </w:r>
      <w:r w:rsidR="00384DA2">
        <w:rPr>
          <w:rFonts w:ascii="Courier Std" w:hAnsi="Courier Std" w:cs="Courier Std"/>
          <w:sz w:val="18"/>
          <w:szCs w:val="18"/>
        </w:rPr>
        <w:br/>
      </w:r>
      <w:r>
        <w:rPr>
          <w:rFonts w:ascii="Courier Std" w:hAnsi="Courier Std" w:cs="Courier Std"/>
          <w:sz w:val="18"/>
          <w:szCs w:val="18"/>
        </w:rPr>
        <w:t xml:space="preserve"> Case Else</w:t>
      </w:r>
      <w:r w:rsidR="00384DA2">
        <w:rPr>
          <w:rFonts w:ascii="Courier Std" w:hAnsi="Courier Std" w:cs="Courier Std"/>
          <w:sz w:val="18"/>
          <w:szCs w:val="18"/>
        </w:rPr>
        <w:br/>
      </w:r>
      <w:r>
        <w:rPr>
          <w:rFonts w:ascii="Courier Std" w:hAnsi="Courier Std" w:cs="Courier Std"/>
          <w:sz w:val="18"/>
          <w:szCs w:val="18"/>
        </w:rPr>
        <w:t xml:space="preserve"> Debug.Assert False</w:t>
      </w:r>
      <w:r w:rsidR="00384DA2">
        <w:rPr>
          <w:rFonts w:ascii="Courier Std" w:hAnsi="Courier Std" w:cs="Courier Std"/>
          <w:sz w:val="18"/>
          <w:szCs w:val="18"/>
        </w:rPr>
        <w:br/>
      </w:r>
      <w:r>
        <w:rPr>
          <w:rFonts w:ascii="Courier Std" w:hAnsi="Courier Std" w:cs="Courier Std"/>
          <w:sz w:val="18"/>
          <w:szCs w:val="18"/>
        </w:rPr>
        <w:t xml:space="preserve"> End Select </w:t>
      </w:r>
    </w:p>
    <w:p w:rsidR="00777970" w:rsidRDefault="00777970" w:rsidP="00384DA2">
      <w:pPr>
        <w:pStyle w:val="DP-Bodytext"/>
      </w:pPr>
      <w:r>
        <w:t>In general, every Select/End Select block should have a Case Else to trap unexpected values. If the Case Else should never occur, then a Debug.Assert False should be inserted into the block. If the code is correctly written to handle 1 To 3, but zero and four are allowed values, the code should be written with a comment in the Case Else block to indicate that this is expected, like this:</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Select Case intValue</w:t>
      </w:r>
      <w:r w:rsidR="00384DA2">
        <w:rPr>
          <w:rFonts w:ascii="Courier Std" w:hAnsi="Courier Std" w:cs="Courier Std"/>
          <w:sz w:val="18"/>
          <w:szCs w:val="18"/>
        </w:rPr>
        <w:br/>
      </w:r>
      <w:r>
        <w:rPr>
          <w:rFonts w:ascii="Courier Std" w:hAnsi="Courier Std" w:cs="Courier Std"/>
          <w:sz w:val="18"/>
          <w:szCs w:val="18"/>
        </w:rPr>
        <w:t xml:space="preserve"> Case 1</w:t>
      </w:r>
      <w:r w:rsidR="00384DA2">
        <w:rPr>
          <w:rFonts w:ascii="Courier Std" w:hAnsi="Courier Std" w:cs="Courier Std"/>
          <w:sz w:val="18"/>
          <w:szCs w:val="18"/>
        </w:rPr>
        <w:br/>
      </w:r>
      <w:r>
        <w:rPr>
          <w:rFonts w:ascii="Courier Std" w:hAnsi="Courier Std" w:cs="Courier Std"/>
          <w:sz w:val="18"/>
          <w:szCs w:val="18"/>
        </w:rPr>
        <w:t xml:space="preserve"> MsgBox "Aircraft"</w:t>
      </w:r>
      <w:r w:rsidR="00384DA2">
        <w:rPr>
          <w:rFonts w:ascii="Courier Std" w:hAnsi="Courier Std" w:cs="Courier Std"/>
          <w:sz w:val="18"/>
          <w:szCs w:val="18"/>
        </w:rPr>
        <w:br/>
      </w:r>
      <w:r>
        <w:rPr>
          <w:rFonts w:ascii="Courier Std" w:hAnsi="Courier Std" w:cs="Courier Std"/>
          <w:sz w:val="18"/>
          <w:szCs w:val="18"/>
        </w:rPr>
        <w:t xml:space="preserve"> Case 2</w:t>
      </w:r>
      <w:r w:rsidR="00384DA2">
        <w:rPr>
          <w:rFonts w:ascii="Courier Std" w:hAnsi="Courier Std" w:cs="Courier Std"/>
          <w:sz w:val="18"/>
          <w:szCs w:val="18"/>
        </w:rPr>
        <w:br/>
      </w:r>
      <w:r>
        <w:rPr>
          <w:rFonts w:ascii="Courier Std" w:hAnsi="Courier Std" w:cs="Courier Std"/>
          <w:sz w:val="18"/>
          <w:szCs w:val="18"/>
        </w:rPr>
        <w:t xml:space="preserve"> MsgBox "AutoMobile"</w:t>
      </w:r>
      <w:r w:rsidR="00384DA2">
        <w:rPr>
          <w:rFonts w:ascii="Courier Std" w:hAnsi="Courier Std" w:cs="Courier Std"/>
          <w:sz w:val="18"/>
          <w:szCs w:val="18"/>
        </w:rPr>
        <w:br/>
      </w:r>
      <w:r>
        <w:rPr>
          <w:rFonts w:ascii="Courier Std" w:hAnsi="Courier Std" w:cs="Courier Std"/>
          <w:sz w:val="18"/>
          <w:szCs w:val="18"/>
        </w:rPr>
        <w:t xml:space="preserve"> Case 3 </w:t>
      </w:r>
      <w:r w:rsidR="00384DA2">
        <w:rPr>
          <w:rFonts w:ascii="Courier Std" w:hAnsi="Courier Std" w:cs="Courier Std"/>
          <w:sz w:val="18"/>
          <w:szCs w:val="18"/>
        </w:rPr>
        <w:br/>
      </w:r>
      <w:r>
        <w:rPr>
          <w:rFonts w:ascii="Courier Std" w:hAnsi="Courier Std" w:cs="Courier Std"/>
          <w:sz w:val="18"/>
          <w:szCs w:val="18"/>
        </w:rPr>
        <w:t xml:space="preserve"> MsgBox "SnowMobile" </w:t>
      </w:r>
      <w:r w:rsidR="00384DA2">
        <w:rPr>
          <w:rFonts w:ascii="Courier Std" w:hAnsi="Courier Std" w:cs="Courier Std"/>
          <w:sz w:val="18"/>
          <w:szCs w:val="18"/>
        </w:rPr>
        <w:br/>
      </w:r>
      <w:r>
        <w:rPr>
          <w:rFonts w:ascii="Courier Std" w:hAnsi="Courier Std" w:cs="Courier Std"/>
          <w:sz w:val="18"/>
          <w:szCs w:val="18"/>
        </w:rPr>
        <w:t xml:space="preserve">Case Else 'Do nothing </w:t>
      </w:r>
      <w:r w:rsidR="00384DA2">
        <w:rPr>
          <w:rFonts w:ascii="Courier Std" w:hAnsi="Courier Std" w:cs="Courier Std"/>
          <w:sz w:val="18"/>
          <w:szCs w:val="18"/>
        </w:rPr>
        <w:br/>
      </w:r>
      <w:r>
        <w:rPr>
          <w:rFonts w:ascii="Courier Std" w:hAnsi="Courier Std" w:cs="Courier Std"/>
          <w:sz w:val="18"/>
          <w:szCs w:val="18"/>
        </w:rPr>
        <w:t xml:space="preserve">End Select </w:t>
      </w:r>
    </w:p>
    <w:p w:rsidR="00777970" w:rsidRDefault="00777970" w:rsidP="00384DA2">
      <w:pPr>
        <w:pStyle w:val="DP-Bodytext"/>
      </w:pPr>
      <w:r>
        <w:t xml:space="preserve">Assertions trap logic errors early. Rather than waiting to see the results of a bug in the use interface, there is immediate feedback that the bug has occurred. Assertions are only effective if they are present, which means that they have to be added when writing the code. Any logic error that is fixed in the code is a good indication that some additional assertions need to be added. </w:t>
      </w:r>
    </w:p>
    <w:p w:rsidR="00777970" w:rsidRPr="00384DA2" w:rsidRDefault="00777970" w:rsidP="00384DA2">
      <w:pPr>
        <w:pStyle w:val="DP-HeadingA"/>
      </w:pPr>
      <w:bookmarkStart w:id="792" w:name="_Toc293915061"/>
      <w:r w:rsidRPr="00384DA2">
        <w:t>Comments</w:t>
      </w:r>
      <w:bookmarkEnd w:id="792"/>
      <w:r w:rsidRPr="00384DA2">
        <w:t xml:space="preserve"> </w:t>
      </w:r>
    </w:p>
    <w:p w:rsidR="00777970" w:rsidRDefault="00777970" w:rsidP="00384DA2">
      <w:pPr>
        <w:pStyle w:val="DP-Bodytext"/>
      </w:pPr>
      <w:r>
        <w:t xml:space="preserve">A comment in VBA starts with an apostrophe and ends at the end of the line. Comments may be placed on a line by themselves or at the end of a line. A comment starts with the apostrophe followed immediately by the text with no space between the two. </w:t>
      </w:r>
    </w:p>
    <w:p w:rsidR="00777970" w:rsidRDefault="00777970" w:rsidP="00384DA2">
      <w:pPr>
        <w:pStyle w:val="DP-Bodytext"/>
      </w:pPr>
      <w:r>
        <w:t xml:space="preserve">The comment at the end of a line should be used in only a few places: </w:t>
      </w:r>
    </w:p>
    <w:p w:rsidR="00777970" w:rsidRDefault="00777970" w:rsidP="00384DA2">
      <w:pPr>
        <w:pStyle w:val="DP-1Bullet"/>
      </w:pPr>
      <w:r>
        <w:t xml:space="preserve">At the end of a declaration line </w:t>
      </w:r>
    </w:p>
    <w:p w:rsidR="00777970" w:rsidRDefault="00777970" w:rsidP="00384DA2">
      <w:pPr>
        <w:pStyle w:val="DP-1Bullet"/>
      </w:pPr>
      <w:r>
        <w:t xml:space="preserve">On a Case line </w:t>
      </w:r>
    </w:p>
    <w:p w:rsidR="00777970" w:rsidRDefault="00777970" w:rsidP="00384DA2">
      <w:pPr>
        <w:pStyle w:val="DP-1Bullet"/>
      </w:pPr>
      <w:r>
        <w:t xml:space="preserve">On the line that ends a block to indicate what block is being ended. For example on a set of nested If/End If blocks, a comment on the End If line may say what If block is completed. This is especially useful if the block spans several screens. </w:t>
      </w:r>
    </w:p>
    <w:p w:rsidR="00777970" w:rsidRDefault="00777970" w:rsidP="00384DA2">
      <w:pPr>
        <w:pStyle w:val="DP-Bodytext"/>
      </w:pPr>
      <w:r>
        <w:t>Examples:</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Dim dateUTC As String 'time in Univeral Coordinated Time Case 11 'Division by Zero </w:t>
      </w:r>
    </w:p>
    <w:p w:rsidR="003F09A7" w:rsidRDefault="003F09A7">
      <w:pPr>
        <w:rPr>
          <w:rFonts w:ascii="Garamond" w:hAnsi="Garamond"/>
        </w:rPr>
      </w:pPr>
      <w:r>
        <w:br w:type="page"/>
      </w:r>
    </w:p>
    <w:p w:rsidR="00777970" w:rsidRDefault="00777970" w:rsidP="00384DA2">
      <w:pPr>
        <w:pStyle w:val="DP-Bodytext"/>
      </w:pPr>
      <w:r>
        <w:lastRenderedPageBreak/>
        <w:t>If the end of a line comment line exceeds the 80 characters line limit, continue the comment on the next line indented by one tab stop.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Case 35602 'This key is already associated with an element of this 'collection Set nodChild = </w:t>
      </w:r>
      <w:proofErr w:type="gramStart"/>
      <w:r>
        <w:rPr>
          <w:rFonts w:ascii="Courier Std" w:hAnsi="Courier Std" w:cs="Courier Std"/>
          <w:sz w:val="18"/>
          <w:szCs w:val="18"/>
        </w:rPr>
        <w:t>tvw.Nodes.Item(</w:t>
      </w:r>
      <w:proofErr w:type="gramEnd"/>
      <w:r>
        <w:rPr>
          <w:rFonts w:ascii="Courier Std" w:hAnsi="Courier Std" w:cs="Courier Std"/>
          <w:sz w:val="18"/>
          <w:szCs w:val="18"/>
        </w:rPr>
        <w:t xml:space="preserve">cci.Guid) </w:t>
      </w:r>
    </w:p>
    <w:p w:rsidR="00777970" w:rsidRDefault="00777970" w:rsidP="00384DA2">
      <w:pPr>
        <w:pStyle w:val="DP-Bodytext"/>
      </w:pPr>
      <w:r>
        <w:t>All other comments should be placed on a separate line above the line they are documenting and indented to the same level. A comment of this sort is generally preceded by a blank line unless it is the first line of an indented block.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vt</w:t>
      </w:r>
      <w:proofErr w:type="gramEnd"/>
      <w:r>
        <w:rPr>
          <w:rFonts w:ascii="Courier Std" w:hAnsi="Courier Std" w:cs="Courier Std"/>
          <w:sz w:val="18"/>
          <w:szCs w:val="18"/>
        </w:rPr>
        <w:t xml:space="preserve"> = vti.VarType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'Special hack for analyzing my code If LCase$(Left$(strParamName, </w:t>
      </w:r>
      <w:proofErr w:type="gramStart"/>
      <w:r>
        <w:rPr>
          <w:rFonts w:ascii="Courier Std" w:hAnsi="Courier Std" w:cs="Courier Std"/>
          <w:sz w:val="18"/>
          <w:szCs w:val="18"/>
        </w:rPr>
        <w:t>Len(</w:t>
      </w:r>
      <w:proofErr w:type="gramEnd"/>
      <w:r>
        <w:rPr>
          <w:rFonts w:ascii="Courier Std" w:hAnsi="Courier Std" w:cs="Courier Std"/>
          <w:sz w:val="18"/>
          <w:szCs w:val="18"/>
        </w:rPr>
        <w:t xml:space="preserve">strcDecPrefix))) = strcDecPrefix Then strDataType = strDecimal End If </w:t>
      </w:r>
    </w:p>
    <w:p w:rsidR="00777970" w:rsidRDefault="00777970" w:rsidP="00384DA2">
      <w:pPr>
        <w:pStyle w:val="DP-Bodytext"/>
      </w:pPr>
      <w:r>
        <w:t>If it is the first line of an indented block, it is not preceded by a blank line.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If mboolShowProperties </w:t>
      </w:r>
      <w:proofErr w:type="gramStart"/>
      <w:r>
        <w:rPr>
          <w:rFonts w:ascii="Courier Std" w:hAnsi="Courier Std" w:cs="Courier Std"/>
          <w:sz w:val="18"/>
          <w:szCs w:val="18"/>
        </w:rPr>
        <w:t>Then</w:t>
      </w:r>
      <w:proofErr w:type="gramEnd"/>
      <w:r>
        <w:rPr>
          <w:rFonts w:ascii="Courier Std" w:hAnsi="Courier Std" w:cs="Courier Std"/>
          <w:sz w:val="18"/>
          <w:szCs w:val="18"/>
        </w:rPr>
        <w:t xml:space="preserve"> 'Show properties for each member For Each mi In ci.Members </w:t>
      </w:r>
    </w:p>
    <w:p w:rsidR="00777970" w:rsidRDefault="00777970" w:rsidP="00384DA2">
      <w:pPr>
        <w:pStyle w:val="DP-Bodytext"/>
      </w:pPr>
      <w:r>
        <w:t>Comments should state the intention of the code not how it performs the task. This is an example of a worthless comment:</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'Place the VarType into the </w:t>
      </w:r>
      <w:proofErr w:type="gramStart"/>
      <w:r>
        <w:rPr>
          <w:rFonts w:ascii="Courier Std" w:hAnsi="Courier Std" w:cs="Courier Std"/>
          <w:sz w:val="18"/>
          <w:szCs w:val="18"/>
        </w:rPr>
        <w:t>vt</w:t>
      </w:r>
      <w:proofErr w:type="gramEnd"/>
      <w:r>
        <w:rPr>
          <w:rFonts w:ascii="Courier Std" w:hAnsi="Courier Std" w:cs="Courier Std"/>
          <w:sz w:val="18"/>
          <w:szCs w:val="18"/>
        </w:rPr>
        <w:t xml:space="preserve"> variable vt = vti.VarType </w:t>
      </w:r>
    </w:p>
    <w:p w:rsidR="00384DA2" w:rsidRDefault="00777970" w:rsidP="00384DA2">
      <w:pPr>
        <w:pStyle w:val="DP-Bodytext"/>
      </w:pPr>
      <w:r>
        <w:t xml:space="preserve">It is worse than no comment at all. The comment is wrong if the code changes to use the variable name vtCur instead of </w:t>
      </w:r>
      <w:proofErr w:type="gramStart"/>
      <w:r>
        <w:t>vt</w:t>
      </w:r>
      <w:proofErr w:type="gramEnd"/>
      <w:r>
        <w:t xml:space="preserve"> without changing the comment. When reading a comment that doesn't match the code, the question becomes whether the comment is correct or the code is correct. Usually it is the comment that is wrong, but it may take some time to prove that. A wrong comment can be worse than no comment at all. A comment that says the same thing as the following line of code is worthless. In general, don't write comments that have to be maintained, because in the real-world comments frequently aren't maintained. </w:t>
      </w:r>
    </w:p>
    <w:p w:rsidR="00777970" w:rsidRDefault="00777970" w:rsidP="00384DA2">
      <w:pPr>
        <w:pStyle w:val="DP-Bodytext"/>
      </w:pPr>
      <w:r>
        <w:t>A comment that states the intention of the code, though, may be useful.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'Store VarType for recovery in error condition.</w:t>
      </w:r>
      <w:proofErr w:type="gramEnd"/>
      <w:r>
        <w:rPr>
          <w:rFonts w:ascii="Courier Std" w:hAnsi="Courier Std" w:cs="Courier Std"/>
          <w:sz w:val="18"/>
          <w:szCs w:val="18"/>
        </w:rPr>
        <w:t xml:space="preserve"> </w:t>
      </w:r>
      <w:proofErr w:type="gramStart"/>
      <w:r>
        <w:rPr>
          <w:rFonts w:ascii="Courier Std" w:hAnsi="Courier Std" w:cs="Courier Std"/>
          <w:sz w:val="18"/>
          <w:szCs w:val="18"/>
        </w:rPr>
        <w:t>vt</w:t>
      </w:r>
      <w:proofErr w:type="gramEnd"/>
      <w:r>
        <w:rPr>
          <w:rFonts w:ascii="Courier Std" w:hAnsi="Courier Std" w:cs="Courier Std"/>
          <w:sz w:val="18"/>
          <w:szCs w:val="18"/>
        </w:rPr>
        <w:t xml:space="preserve"> = vti.VarType </w:t>
      </w:r>
    </w:p>
    <w:p w:rsidR="00777970" w:rsidRDefault="00777970" w:rsidP="00384DA2">
      <w:pPr>
        <w:pStyle w:val="DP-Bodytext"/>
      </w:pPr>
      <w:r>
        <w:t xml:space="preserve">However, use these comments only when the intention is not immediately clear when reading the code. Instead strive to make the code self explanatory, through good naming and coding conventions. </w:t>
      </w:r>
    </w:p>
    <w:p w:rsidR="00777970" w:rsidRPr="00384DA2" w:rsidRDefault="00777970" w:rsidP="00384DA2">
      <w:pPr>
        <w:pStyle w:val="DP-HeadingA"/>
      </w:pPr>
      <w:bookmarkStart w:id="793" w:name="_Toc293915062"/>
      <w:r w:rsidRPr="00384DA2">
        <w:t>Constants</w:t>
      </w:r>
      <w:bookmarkEnd w:id="793"/>
      <w:r w:rsidRPr="00384DA2">
        <w:t xml:space="preserve"> </w:t>
      </w:r>
    </w:p>
    <w:p w:rsidR="00777970" w:rsidRDefault="00777970" w:rsidP="00384DA2">
      <w:pPr>
        <w:pStyle w:val="DP-Bodytext"/>
      </w:pPr>
      <w:r>
        <w:t xml:space="preserve">Always give constants an explicit data type. For example: </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Private Const dblcPi As Double = 3.14159265358979 </w:t>
      </w:r>
    </w:p>
    <w:p w:rsidR="00777970" w:rsidRDefault="00777970" w:rsidP="00384DA2">
      <w:pPr>
        <w:pStyle w:val="DP-Bodytext"/>
      </w:pPr>
      <w:r>
        <w:t xml:space="preserve">If a literal value other than zero or one appears in the code, consideration should be given to whether it makes things more readable and maintainable to replace it with a constant. Replace a magic number used more than once in the code with a constant. </w:t>
      </w:r>
    </w:p>
    <w:p w:rsidR="00777970" w:rsidRDefault="00777970" w:rsidP="00384DA2">
      <w:pPr>
        <w:pStyle w:val="DP-Bodytext"/>
      </w:pPr>
      <w:r>
        <w:t xml:space="preserve">Global constants are allowed and encouraged. Replace sets of constants of the data type long with enumerated types using Enum. </w:t>
      </w:r>
    </w:p>
    <w:p w:rsidR="003F09A7" w:rsidRDefault="003F09A7">
      <w:pPr>
        <w:rPr>
          <w:rFonts w:ascii="Gill Sans Std" w:hAnsi="Gill Sans Std"/>
          <w:b/>
          <w:sz w:val="32"/>
          <w:szCs w:val="32"/>
        </w:rPr>
      </w:pPr>
      <w:r>
        <w:br w:type="page"/>
      </w:r>
    </w:p>
    <w:p w:rsidR="00777970" w:rsidRPr="00384DA2" w:rsidRDefault="00777970" w:rsidP="00384DA2">
      <w:pPr>
        <w:pStyle w:val="DP-HeadingA"/>
      </w:pPr>
      <w:bookmarkStart w:id="794" w:name="_Toc293915063"/>
      <w:r w:rsidRPr="00384DA2">
        <w:lastRenderedPageBreak/>
        <w:t>Date Functions and Date Variables</w:t>
      </w:r>
      <w:bookmarkEnd w:id="794"/>
      <w:r w:rsidRPr="00384DA2">
        <w:t xml:space="preserve"> </w:t>
      </w:r>
    </w:p>
    <w:p w:rsidR="00777970" w:rsidRDefault="00777970" w:rsidP="00384DA2">
      <w:pPr>
        <w:pStyle w:val="DP-Bodytext"/>
      </w:pPr>
      <w:r>
        <w:t>Be careful about using the VBA date functions: Date, DateAdd, DateSerial, DateValue, and Now. These functions return a variant containing a date. If implicit type conversion to turns the return value into a string, the string representation of the date displays a two-digit year number. That year number is, of course, not Y2K compliant. This also applies to allowing a variable of type Date to be converted into a string. Instead, use the Format$ function to convert the date into a string.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strValue</w:t>
      </w:r>
      <w:proofErr w:type="gramEnd"/>
      <w:r>
        <w:rPr>
          <w:rFonts w:ascii="Courier Std" w:hAnsi="Courier Std" w:cs="Courier Std"/>
          <w:sz w:val="18"/>
          <w:szCs w:val="18"/>
        </w:rPr>
        <w:t xml:space="preserve"> = Format$(Date, "mm/dd/yyyy") </w:t>
      </w:r>
    </w:p>
    <w:p w:rsidR="00777970" w:rsidRPr="00384DA2" w:rsidRDefault="00777970" w:rsidP="00384DA2">
      <w:pPr>
        <w:pStyle w:val="DP-HeadingA"/>
      </w:pPr>
      <w:bookmarkStart w:id="795" w:name="_Toc293915064"/>
      <w:r w:rsidRPr="00384DA2">
        <w:t>Default Properties</w:t>
      </w:r>
      <w:bookmarkEnd w:id="795"/>
      <w:r w:rsidRPr="00384DA2">
        <w:t xml:space="preserve"> </w:t>
      </w:r>
    </w:p>
    <w:p w:rsidR="00777970" w:rsidRDefault="00777970" w:rsidP="00384DA2">
      <w:pPr>
        <w:pStyle w:val="DP-Bodytext"/>
      </w:pPr>
      <w:r>
        <w:t>Using default properties makes code difficult to read. VBA allows you to just use the name of a textbox and looks up the default property, Text. For example: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MsgBox txtValue </w:t>
      </w:r>
    </w:p>
    <w:p w:rsidR="00777970" w:rsidRDefault="00777970" w:rsidP="00384DA2">
      <w:pPr>
        <w:pStyle w:val="DP-Bodytext"/>
      </w:pPr>
      <w:r>
        <w:t>This prints the value of the txtValue textbox. On the other hand, it is much clearer to say:</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MsgBox txtValue.Text </w:t>
      </w:r>
    </w:p>
    <w:p w:rsidR="00777970" w:rsidRDefault="00777970" w:rsidP="00384DA2">
      <w:pPr>
        <w:pStyle w:val="DP-Bodytext"/>
      </w:pPr>
      <w:r>
        <w:t>To even be more explicit, it could even be expressed as:</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MsgBox Me.txtValue.Text </w:t>
      </w:r>
    </w:p>
    <w:p w:rsidR="00777970" w:rsidRDefault="00777970" w:rsidP="00384DA2">
      <w:pPr>
        <w:pStyle w:val="DP-Bodytext"/>
      </w:pPr>
      <w:r>
        <w:t xml:space="preserve">This, however, does not add any additional worth because all references to a control in a module from a form are implicitly on </w:t>
      </w:r>
      <w:proofErr w:type="gramStart"/>
      <w:r>
        <w:t>Me</w:t>
      </w:r>
      <w:proofErr w:type="gramEnd"/>
      <w:r>
        <w:t xml:space="preserve">. </w:t>
      </w:r>
    </w:p>
    <w:p w:rsidR="00777970" w:rsidRDefault="00777970" w:rsidP="00384DA2">
      <w:pPr>
        <w:pStyle w:val="DP-Bodytext"/>
      </w:pPr>
      <w:r>
        <w:t>The reason to be explicit about default properties is to keep the programmer from having to figure out what property is being referenced. This is especially true when referencing ActiveX controls and ActiveX DLLs where the default properties are obscure. For example, when an ADO field is referenced, you are allowed to say:</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varValue</w:t>
      </w:r>
      <w:proofErr w:type="gramEnd"/>
      <w:r>
        <w:rPr>
          <w:rFonts w:ascii="Courier Std" w:hAnsi="Courier Std" w:cs="Courier Std"/>
          <w:sz w:val="18"/>
          <w:szCs w:val="18"/>
        </w:rPr>
        <w:t xml:space="preserve"> = rst!strFirstName </w:t>
      </w:r>
    </w:p>
    <w:p w:rsidR="00777970" w:rsidRDefault="00777970" w:rsidP="00384DA2">
      <w:pPr>
        <w:pStyle w:val="DP-Bodytext"/>
      </w:pPr>
      <w:r>
        <w:t>This references the Value property of the strFirstName field. However, it is much clearer to say:</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varValue</w:t>
      </w:r>
      <w:proofErr w:type="gramEnd"/>
      <w:r>
        <w:rPr>
          <w:rFonts w:ascii="Courier Std" w:hAnsi="Courier Std" w:cs="Courier Std"/>
          <w:sz w:val="18"/>
          <w:szCs w:val="18"/>
        </w:rPr>
        <w:t xml:space="preserve"> = rst.Fields.Item("strFirstName").Value </w:t>
      </w:r>
    </w:p>
    <w:p w:rsidR="00777970" w:rsidRDefault="00777970" w:rsidP="00384DA2">
      <w:pPr>
        <w:pStyle w:val="DP-Bodytext"/>
      </w:pPr>
      <w:r>
        <w:t xml:space="preserve">This code doesn't use any default properties and retrieves the same value. </w:t>
      </w:r>
    </w:p>
    <w:p w:rsidR="00777970" w:rsidRPr="00384DA2" w:rsidRDefault="00777970" w:rsidP="00384DA2">
      <w:pPr>
        <w:pStyle w:val="DP-HeadingA"/>
      </w:pPr>
      <w:bookmarkStart w:id="796" w:name="_Toc293915065"/>
      <w:r w:rsidRPr="00384DA2">
        <w:t>Deprecated Features</w:t>
      </w:r>
      <w:bookmarkEnd w:id="796"/>
      <w:r w:rsidRPr="00384DA2">
        <w:t xml:space="preserve"> </w:t>
      </w:r>
    </w:p>
    <w:p w:rsidR="00777970" w:rsidRDefault="00777970" w:rsidP="00384DA2">
      <w:pPr>
        <w:pStyle w:val="DP-Bodytext"/>
      </w:pPr>
      <w:r>
        <w:t xml:space="preserve">Avoid using features Visual Basic supports only for backwards compatibility. Avoid using undocumented features. Also, avoid using functionality that VBA has replaced with functionality that is more modern. Some examples of these kinds of features: </w:t>
      </w:r>
    </w:p>
    <w:p w:rsidR="00777970" w:rsidRDefault="00777970" w:rsidP="00384DA2">
      <w:pPr>
        <w:pStyle w:val="DP-1Bullet"/>
      </w:pPr>
      <w:r>
        <w:t xml:space="preserve">%, &amp;, $, Etc. in declaration of variables </w:t>
      </w:r>
    </w:p>
    <w:p w:rsidR="00777970" w:rsidRDefault="00777970" w:rsidP="00384DA2">
      <w:pPr>
        <w:pStyle w:val="DP-1Bullet"/>
      </w:pPr>
      <w:r>
        <w:t xml:space="preserve">Rem statements </w:t>
      </w:r>
    </w:p>
    <w:p w:rsidR="00777970" w:rsidRDefault="00777970" w:rsidP="00384DA2">
      <w:pPr>
        <w:pStyle w:val="DP-1Bullet"/>
      </w:pPr>
      <w:r>
        <w:t xml:space="preserve">Line numbers (except in conjunction with the Erl function in special error handling situations) </w:t>
      </w:r>
    </w:p>
    <w:p w:rsidR="00777970" w:rsidRDefault="00777970" w:rsidP="00384DA2">
      <w:pPr>
        <w:pStyle w:val="DP-1Bullet"/>
      </w:pPr>
      <w:r>
        <w:lastRenderedPageBreak/>
        <w:t>Single line If statements (use If/End If blocks instead). For example, don't use:</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If boolValue Then MsgBox "Hi There" </w:t>
      </w:r>
    </w:p>
    <w:p w:rsidR="00777970" w:rsidRDefault="00777970" w:rsidP="00384DA2">
      <w:pPr>
        <w:pStyle w:val="DP-1Bullet"/>
      </w:pPr>
      <w:r>
        <w:t xml:space="preserve">While/Wend loops (replace with Do While/Loop) </w:t>
      </w:r>
    </w:p>
    <w:p w:rsidR="00777970" w:rsidRDefault="00777970" w:rsidP="00384DA2">
      <w:pPr>
        <w:pStyle w:val="DP-1Bullet"/>
      </w:pPr>
      <w:r>
        <w:t xml:space="preserve">Variables declared with Global (use Public instead). Using Dim in the General Declarations section (use Private instead) </w:t>
      </w:r>
    </w:p>
    <w:p w:rsidR="00777970" w:rsidRDefault="00777970" w:rsidP="00384DA2">
      <w:pPr>
        <w:pStyle w:val="DP-1Bullet"/>
      </w:pPr>
      <w:r>
        <w:t xml:space="preserve">Using user defined types except in the case of Windows API calls or reading fixed width record files (use Class modules instead) </w:t>
      </w:r>
    </w:p>
    <w:p w:rsidR="00777970" w:rsidRDefault="00777970" w:rsidP="00384DA2">
      <w:pPr>
        <w:pStyle w:val="DP-1Bullet"/>
      </w:pPr>
      <w:r>
        <w:t xml:space="preserve">Gosub </w:t>
      </w:r>
    </w:p>
    <w:p w:rsidR="00777970" w:rsidRDefault="00777970" w:rsidP="00384DA2">
      <w:pPr>
        <w:pStyle w:val="DP-1Bullet"/>
      </w:pPr>
      <w:r>
        <w:t xml:space="preserve">The End statement in most cases (simply unload the last form in a standard EXE instead) </w:t>
      </w:r>
    </w:p>
    <w:p w:rsidR="00777970" w:rsidRPr="00384DA2" w:rsidRDefault="00777970" w:rsidP="00384DA2">
      <w:pPr>
        <w:pStyle w:val="DP-HeadingA"/>
      </w:pPr>
      <w:bookmarkStart w:id="797" w:name="_Toc293915066"/>
      <w:r w:rsidRPr="00384DA2">
        <w:t>Disambiguation</w:t>
      </w:r>
      <w:bookmarkEnd w:id="797"/>
      <w:r w:rsidRPr="00384DA2">
        <w:t xml:space="preserve"> </w:t>
      </w:r>
    </w:p>
    <w:p w:rsidR="00777970" w:rsidRDefault="00777970" w:rsidP="00384DA2">
      <w:pPr>
        <w:pStyle w:val="DP-Bodytext"/>
      </w:pPr>
      <w:proofErr w:type="gramStart"/>
      <w:r>
        <w:t>When referencing classes from an ActiveX library, always use the library name to explicitly tell VBA from what library to get the class.</w:t>
      </w:r>
      <w:proofErr w:type="gramEnd"/>
      <w:r>
        <w:t xml:space="preserve"> If you don't, then VBA will use the order of the libraries in the References dialog to determine from which library it gets the class. The library name always appears in the upper left-hand listbox of the VBA object browser. For example, if there are references to both the Access and Excel object libraries, then this is ambiguous:</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Dim appObj As Application </w:t>
      </w:r>
    </w:p>
    <w:p w:rsidR="00777970" w:rsidRDefault="00777970" w:rsidP="00384DA2">
      <w:pPr>
        <w:pStyle w:val="DP-Bodytext"/>
      </w:pPr>
      <w:r>
        <w:t>Because both the Access and Excel libraries include an Application class, which Application class is referenced depends on which one appears first in the References dialog. Instead, it should be declared like this:</w:t>
      </w:r>
    </w:p>
    <w:p w:rsidR="00777970" w:rsidRDefault="00777970" w:rsidP="00384DA2">
      <w:pPr>
        <w:pStyle w:val="DP-Bodytext"/>
        <w:rPr>
          <w:rFonts w:ascii="Courier Std" w:hAnsi="Courier Std" w:cs="Courier Std"/>
          <w:sz w:val="18"/>
          <w:szCs w:val="18"/>
        </w:rPr>
      </w:pPr>
      <w:r>
        <w:rPr>
          <w:rFonts w:ascii="Courier Std" w:hAnsi="Courier Std" w:cs="Courier Std"/>
          <w:sz w:val="18"/>
          <w:szCs w:val="18"/>
        </w:rPr>
        <w:t xml:space="preserve"> Dim appObj As Excel.Application </w:t>
      </w:r>
    </w:p>
    <w:p w:rsidR="00777970" w:rsidRDefault="00777970" w:rsidP="00384DA2">
      <w:pPr>
        <w:pStyle w:val="DP-Bodytext"/>
      </w:pPr>
      <w:r>
        <w:t xml:space="preserve">Microsoft refers to this as "disambiguation". With this declaration, it does not matter what the order of the libraries is inside the References dialog, as appObj will always refer to the Excel Application object. All references to class names in libraries should include the disambiguating library name. </w:t>
      </w:r>
    </w:p>
    <w:p w:rsidR="00777970" w:rsidRPr="00384DA2" w:rsidRDefault="00777970" w:rsidP="00384DA2">
      <w:pPr>
        <w:pStyle w:val="DP-HeadingA"/>
      </w:pPr>
      <w:bookmarkStart w:id="798" w:name="_Toc293915067"/>
      <w:r w:rsidRPr="00384DA2">
        <w:t>DLL Base Address [VB6]</w:t>
      </w:r>
      <w:bookmarkEnd w:id="798"/>
      <w:r w:rsidRPr="00384DA2">
        <w:t xml:space="preserve"> </w:t>
      </w:r>
    </w:p>
    <w:p w:rsidR="00777970" w:rsidRDefault="00777970" w:rsidP="00384DA2">
      <w:pPr>
        <w:pStyle w:val="DP-Bodytext"/>
      </w:pPr>
      <w:r>
        <w:t xml:space="preserve">The base address is the location that the DLL is loaded into memory. If two DLLs are loaded into the same base address, then VBA moves the second DLL to a new address. VBA then has to modify the binary code within the DLL's address space to reflect the new address. This slows down loading the second DLL. </w:t>
      </w:r>
    </w:p>
    <w:p w:rsidR="00777970" w:rsidRDefault="00777970" w:rsidP="00384DA2">
      <w:pPr>
        <w:pStyle w:val="DP-Bodytext"/>
      </w:pPr>
      <w:r>
        <w:t xml:space="preserve">Libraries used together should start at different base addresses. In Visual Basic, enter the Base Address for a library in the Project Properties dialog Compile tab. Enter a random number base address different than any other used at the same time. </w:t>
      </w:r>
    </w:p>
    <w:p w:rsidR="003F09A7" w:rsidRDefault="003F09A7">
      <w:pPr>
        <w:rPr>
          <w:rFonts w:ascii="Gill Sans Std" w:hAnsi="Gill Sans Std"/>
          <w:b/>
          <w:sz w:val="32"/>
          <w:szCs w:val="32"/>
        </w:rPr>
      </w:pPr>
      <w:r>
        <w:br w:type="page"/>
      </w:r>
    </w:p>
    <w:p w:rsidR="00777970" w:rsidRPr="00384DA2" w:rsidRDefault="00777970" w:rsidP="00384DA2">
      <w:pPr>
        <w:pStyle w:val="DP-HeadingA"/>
      </w:pPr>
      <w:bookmarkStart w:id="799" w:name="_Toc293915068"/>
      <w:r w:rsidRPr="00384DA2">
        <w:lastRenderedPageBreak/>
        <w:t>Dollar Sign ($) Functions</w:t>
      </w:r>
      <w:bookmarkEnd w:id="799"/>
      <w:r w:rsidRPr="00384DA2">
        <w:t xml:space="preserve"> </w:t>
      </w:r>
    </w:p>
    <w:p w:rsidR="00777970" w:rsidRDefault="00777970" w:rsidP="003F09A7">
      <w:pPr>
        <w:pStyle w:val="DP-Bodytext"/>
      </w:pPr>
      <w:proofErr w:type="gramStart"/>
      <w:r>
        <w:t>If the result of a function is used as a string or assigned it to a string variable, use the $ form of the function.</w:t>
      </w:r>
      <w:proofErr w:type="gramEnd"/>
      <w:r>
        <w:t xml:space="preserve"> This results in faster executing code, because a conversion from a variant to a string is unnecessary. For example, this is proper usage of dollar sign functions: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LCase$(Left$(strParamName, </w:t>
      </w:r>
      <w:proofErr w:type="gramStart"/>
      <w:r>
        <w:rPr>
          <w:rFonts w:ascii="Courier Std" w:hAnsi="Courier Std" w:cs="Courier Std"/>
          <w:sz w:val="18"/>
          <w:szCs w:val="18"/>
        </w:rPr>
        <w:t>Len(</w:t>
      </w:r>
      <w:proofErr w:type="gramEnd"/>
      <w:r>
        <w:rPr>
          <w:rFonts w:ascii="Courier Std" w:hAnsi="Courier Std" w:cs="Courier Std"/>
          <w:sz w:val="18"/>
          <w:szCs w:val="18"/>
        </w:rPr>
        <w:t xml:space="preserve">strcDecPrefix))) = strcDecPrefix Then </w:t>
      </w:r>
    </w:p>
    <w:p w:rsidR="00777970" w:rsidRDefault="00777970" w:rsidP="003F09A7">
      <w:pPr>
        <w:pStyle w:val="DP-Bodytext"/>
      </w:pPr>
      <w:r>
        <w:t xml:space="preserve">This example calls the LCase$ and Left$ functions instead of the LCase and Left functions because the result is used as a String. If the result is used as a Variant, then call the LCase and Left functions instead. </w:t>
      </w:r>
    </w:p>
    <w:p w:rsidR="00777970" w:rsidRDefault="00777970" w:rsidP="003F09A7">
      <w:pPr>
        <w:pStyle w:val="DP-Bodytext"/>
      </w:pPr>
      <w:r>
        <w:t xml:space="preserve">The $ version of the function returns the same value as the Variant version. The one except to the rule is the VBA Date function. The Date function should always be used because the Date$ function doesn't behave correctly. The Date$ always returns information in mm-dd-yyyy format regardless of the Windows localization settings, whereas the Date function uses the localization settings. </w:t>
      </w:r>
    </w:p>
    <w:p w:rsidR="00777970" w:rsidRPr="00384DA2" w:rsidRDefault="00777970" w:rsidP="00384DA2">
      <w:pPr>
        <w:pStyle w:val="DP-HeadingA"/>
      </w:pPr>
      <w:bookmarkStart w:id="800" w:name="_Toc293915069"/>
      <w:r w:rsidRPr="00384DA2">
        <w:t>Error Handling</w:t>
      </w:r>
      <w:bookmarkEnd w:id="800"/>
      <w:r w:rsidRPr="00384DA2">
        <w:t xml:space="preserve"> </w:t>
      </w:r>
    </w:p>
    <w:p w:rsidR="00777970" w:rsidRDefault="00777970" w:rsidP="003F09A7">
      <w:pPr>
        <w:pStyle w:val="DP-Bodytext"/>
      </w:pPr>
      <w:r>
        <w:t xml:space="preserve">A procedure should always include runtime error handling. In general, Error handling should be blocked out the same way in every procedure, as shown in this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Private Sub </w:t>
      </w:r>
      <w:proofErr w:type="gramStart"/>
      <w:r>
        <w:rPr>
          <w:rFonts w:ascii="Courier Std" w:hAnsi="Courier Std" w:cs="Courier Std"/>
          <w:sz w:val="18"/>
          <w:szCs w:val="18"/>
        </w:rPr>
        <w:t>Test(</w:t>
      </w:r>
      <w:proofErr w:type="gramEnd"/>
      <w:r>
        <w:rPr>
          <w:rFonts w:ascii="Courier Std" w:hAnsi="Courier Std" w:cs="Courier Std"/>
          <w:sz w:val="18"/>
          <w:szCs w:val="18"/>
        </w:rPr>
        <w:t>) On Error GoTo ErrorHandler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'Code for the procedure goes here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ExitProcedure: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On Error Resume Next</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'Cleanup code for the procedure goes here Exit Sub ErrorHandler: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Select Case Err.Number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Case statements for expected errors goes</w:t>
      </w:r>
      <w:proofErr w:type="gramEnd"/>
      <w:r>
        <w:rPr>
          <w:rFonts w:ascii="Courier Std" w:hAnsi="Courier Std" w:cs="Courier Std"/>
          <w:sz w:val="18"/>
          <w:szCs w:val="18"/>
        </w:rPr>
        <w:t xml:space="preserve"> here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Case Else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Call </w:t>
      </w:r>
      <w:proofErr w:type="gramStart"/>
      <w:r>
        <w:rPr>
          <w:rFonts w:ascii="Courier Std" w:hAnsi="Courier Std" w:cs="Courier Std"/>
          <w:sz w:val="18"/>
          <w:szCs w:val="18"/>
        </w:rPr>
        <w:t>UnexpectedError(</w:t>
      </w:r>
      <w:proofErr w:type="gramEnd"/>
      <w:r>
        <w:rPr>
          <w:rFonts w:ascii="Courier Std" w:hAnsi="Courier Std" w:cs="Courier Std"/>
          <w:sz w:val="18"/>
          <w:szCs w:val="18"/>
        </w:rPr>
        <w:t>Err.Number, Err.Description, Err.Source, _</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Err.HelpFile, Err.HelpContext)</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End Select</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Resume ExitProcedure End Sub </w:t>
      </w:r>
    </w:p>
    <w:p w:rsidR="00777970" w:rsidRDefault="00777970" w:rsidP="003F09A7">
      <w:pPr>
        <w:pStyle w:val="DP-Bodytext"/>
      </w:pPr>
      <w:r>
        <w:t>Use the label names shown in the example, although the label names have been arbitrarily chosen. Notice that the Exit Sub and ErrorHandler label are left justified making them easily findable. Case statements for expected errors should be given with the error number and a comment with the error message.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Select Case Err.Number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'Case statements for expected errors go here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Case 11 'Division by zero</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MsgBox "Zero isn't a valid divisor", vbExclamation, Me.Caption</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Case Else </w:t>
      </w:r>
    </w:p>
    <w:p w:rsidR="00777970" w:rsidRDefault="00777970" w:rsidP="003F09A7">
      <w:pPr>
        <w:pStyle w:val="DP-Bodytext"/>
      </w:pPr>
      <w:r>
        <w:lastRenderedPageBreak/>
        <w:t xml:space="preserve">The UnexpectedError routine is a global routine that is only called in a condition where a runtime error that isn’t expected is received, so that there is a bug in the problem. This procedure should log the error message. At the absolute minimum it should just look like this, but ideally it should do a lot more to log the error: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Public Sub </w:t>
      </w:r>
      <w:proofErr w:type="gramStart"/>
      <w:r>
        <w:rPr>
          <w:rFonts w:ascii="Courier Std" w:hAnsi="Courier Std" w:cs="Courier Std"/>
          <w:sz w:val="18"/>
          <w:szCs w:val="18"/>
        </w:rPr>
        <w:t>UnexpectedError(</w:t>
      </w:r>
      <w:proofErr w:type="gramEnd"/>
      <w:r>
        <w:rPr>
          <w:rFonts w:ascii="Courier Std" w:hAnsi="Courier Std" w:cs="Courier Std"/>
          <w:sz w:val="18"/>
          <w:szCs w:val="18"/>
        </w:rPr>
        <w:t xml:space="preserve">ByVal lngNumber As Long, _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ByVal strDescription As String, ByVal strSource As String, _ ByVal strHelpfile As String, ByVal lngHelpContext As Long) On Error Resume Next MsgBox "[" &amp; strSource &amp; "]" &amp; vbCrLf &amp; "Run-time error '" _</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&amp; </w:t>
      </w:r>
      <w:proofErr w:type="gramStart"/>
      <w:r>
        <w:rPr>
          <w:rFonts w:ascii="Courier Std" w:hAnsi="Courier Std" w:cs="Courier Std"/>
          <w:sz w:val="18"/>
          <w:szCs w:val="18"/>
        </w:rPr>
        <w:t>CStr(</w:t>
      </w:r>
      <w:proofErr w:type="gramEnd"/>
      <w:r>
        <w:rPr>
          <w:rFonts w:ascii="Courier Std" w:hAnsi="Courier Std" w:cs="Courier Std"/>
          <w:sz w:val="18"/>
          <w:szCs w:val="18"/>
        </w:rPr>
        <w:t>lngNumber) &amp; "':" _ &amp; vbCrLf &amp; vbCrLf &amp; strDescription, vbExclamation, App.Title, _ strHelpfile, lngHelpContext</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Debug.Print "</w:t>
      </w:r>
      <w:proofErr w:type="gramStart"/>
      <w:r>
        <w:rPr>
          <w:rFonts w:ascii="Courier Std" w:hAnsi="Courier Std" w:cs="Courier Std"/>
          <w:sz w:val="18"/>
          <w:szCs w:val="18"/>
        </w:rPr>
        <w:t>Case "</w:t>
      </w:r>
      <w:proofErr w:type="gramEnd"/>
      <w:r>
        <w:rPr>
          <w:rFonts w:ascii="Courier Std" w:hAnsi="Courier Std" w:cs="Courier Std"/>
          <w:sz w:val="18"/>
          <w:szCs w:val="18"/>
        </w:rPr>
        <w:t xml:space="preserve"> &amp; CStr(lngNumber) &amp; " '" &amp; strDescription Debug.Assert False End Sub </w:t>
      </w:r>
    </w:p>
    <w:p w:rsidR="00777970" w:rsidRDefault="00777970" w:rsidP="003F09A7">
      <w:pPr>
        <w:pStyle w:val="DP-Bodytext"/>
      </w:pPr>
      <w:r>
        <w:t xml:space="preserve">The first executable line of every procedure should be the On Error GoTo ErrorHandler line. The only exception to the rule is when a procedure checks the values of its arguments and generates a runtime error when they are invalid. In this case, the checking code comes before the On Error GoTo line. For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Public Sub </w:t>
      </w:r>
      <w:proofErr w:type="gramStart"/>
      <w:r>
        <w:rPr>
          <w:rFonts w:ascii="Courier Std" w:hAnsi="Courier Std" w:cs="Courier Std"/>
          <w:sz w:val="18"/>
          <w:szCs w:val="18"/>
        </w:rPr>
        <w:t>Test(</w:t>
      </w:r>
      <w:proofErr w:type="gramEnd"/>
      <w:r>
        <w:rPr>
          <w:rFonts w:ascii="Courier Std" w:hAnsi="Courier Std" w:cs="Courier Std"/>
          <w:sz w:val="18"/>
          <w:szCs w:val="18"/>
        </w:rPr>
        <w:t>ByVal intValue As Integer) If intValue &lt; 1 Or intValue &gt; 10 Then Call Err.Raise(Number:=lngcInvalidValue, _</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Description</w:t>
      </w:r>
      <w:proofErr w:type="gramStart"/>
      <w:r>
        <w:rPr>
          <w:rFonts w:ascii="Courier Std" w:hAnsi="Courier Std" w:cs="Courier Std"/>
          <w:sz w:val="18"/>
          <w:szCs w:val="18"/>
        </w:rPr>
        <w:t>:=</w:t>
      </w:r>
      <w:proofErr w:type="gramEnd"/>
      <w:r>
        <w:rPr>
          <w:rFonts w:ascii="Courier Std" w:hAnsi="Courier Std" w:cs="Courier Std"/>
          <w:sz w:val="18"/>
          <w:szCs w:val="18"/>
        </w:rPr>
        <w:t xml:space="preserve">strcInvalidValue) End If On Error Goto ErrorHandler </w:t>
      </w:r>
    </w:p>
    <w:p w:rsidR="00777970" w:rsidRPr="00384DA2" w:rsidRDefault="00777970" w:rsidP="00384DA2">
      <w:pPr>
        <w:pStyle w:val="DP-HeadingA"/>
      </w:pPr>
      <w:bookmarkStart w:id="801" w:name="_Toc293915070"/>
      <w:r w:rsidRPr="00384DA2">
        <w:t>Exiting a Procedure</w:t>
      </w:r>
      <w:bookmarkEnd w:id="801"/>
      <w:r w:rsidRPr="00384DA2">
        <w:t xml:space="preserve"> </w:t>
      </w:r>
    </w:p>
    <w:p w:rsidR="00777970" w:rsidRDefault="00777970" w:rsidP="003F09A7">
      <w:pPr>
        <w:pStyle w:val="DP-Bodytext"/>
      </w:pPr>
      <w:r>
        <w:t xml:space="preserve">In general, a procedure should only have one exit point. Having one exit point makes it easier to read the code and understand when and where it exits. </w:t>
      </w:r>
      <w:proofErr w:type="gramStart"/>
      <w:r>
        <w:t>If you use the code mentioned in the Error Handling code section, that exit point is the Exit Sub, Exit Function, or Exit Property line at the top of the error handling.</w:t>
      </w:r>
      <w:proofErr w:type="gramEnd"/>
      <w:r>
        <w:t xml:space="preserve"> The only other way to exit the procedure should be through using Err.Raise. These Err.Raise lines should occur either before the On Error GoTo line when validating the parameters (see Error Handling) or inside the error handler. </w:t>
      </w:r>
    </w:p>
    <w:p w:rsidR="00777970" w:rsidRDefault="00777970" w:rsidP="003F09A7">
      <w:pPr>
        <w:pStyle w:val="DP-Bodytext"/>
      </w:pPr>
      <w:r>
        <w:t xml:space="preserve">In a few cases, there may be a need to raise an error inside the body of the procedure. In such cases, you should explicitly set any object variables to </w:t>
      </w:r>
      <w:proofErr w:type="gramStart"/>
      <w:r>
        <w:t>Nothing</w:t>
      </w:r>
      <w:proofErr w:type="gramEnd"/>
      <w:r>
        <w:t xml:space="preserve"> (see Nothing), and then exit the procedure. In such cases, the exiting the procedure should be explicitly detailed by a comment that shows the exit, consisting of an arrow stretching to 80 character right margin. The On Error GoTo 0 statement has to be used to turn off error handling for this procedure before executing the Err.Raise. For example, if this code appears somewhere after the On Error GoTo line, it should be written like this to make it explicit that there is an exit point in the middle of the procedure: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intValue &gt; 1000 Then 'Raise an Error-------------------------------------------------------&gt; Set rst = Nothing On Error Goto 0 Call </w:t>
      </w:r>
      <w:proofErr w:type="gramStart"/>
      <w:r>
        <w:rPr>
          <w:rFonts w:ascii="Courier Std" w:hAnsi="Courier Std" w:cs="Courier Std"/>
          <w:sz w:val="18"/>
          <w:szCs w:val="18"/>
        </w:rPr>
        <w:t>Err.Raise(</w:t>
      </w:r>
      <w:proofErr w:type="gramEnd"/>
      <w:r>
        <w:rPr>
          <w:rFonts w:ascii="Courier Std" w:hAnsi="Courier Std" w:cs="Courier Std"/>
          <w:sz w:val="18"/>
          <w:szCs w:val="18"/>
        </w:rPr>
        <w:t>Number:=lngcInvalidValue, _</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Description</w:t>
      </w:r>
      <w:proofErr w:type="gramStart"/>
      <w:r>
        <w:rPr>
          <w:rFonts w:ascii="Courier Std" w:hAnsi="Courier Std" w:cs="Courier Std"/>
          <w:sz w:val="18"/>
          <w:szCs w:val="18"/>
        </w:rPr>
        <w:t>:=</w:t>
      </w:r>
      <w:proofErr w:type="gramEnd"/>
      <w:r>
        <w:rPr>
          <w:rFonts w:ascii="Courier Std" w:hAnsi="Courier Std" w:cs="Courier Std"/>
          <w:sz w:val="18"/>
          <w:szCs w:val="18"/>
        </w:rPr>
        <w:t xml:space="preserve">strcInvalidValue) End if </w:t>
      </w:r>
    </w:p>
    <w:p w:rsidR="003F09A7" w:rsidRDefault="003F09A7">
      <w:pPr>
        <w:rPr>
          <w:rFonts w:ascii="Gill Sans Std" w:hAnsi="Gill Sans Std"/>
          <w:b/>
          <w:sz w:val="32"/>
          <w:szCs w:val="32"/>
        </w:rPr>
      </w:pPr>
      <w:r>
        <w:br w:type="page"/>
      </w:r>
    </w:p>
    <w:p w:rsidR="00777970" w:rsidRPr="00384DA2" w:rsidRDefault="00777970" w:rsidP="00384DA2">
      <w:pPr>
        <w:pStyle w:val="DP-HeadingA"/>
      </w:pPr>
      <w:bookmarkStart w:id="802" w:name="_Toc293915071"/>
      <w:r w:rsidRPr="00384DA2">
        <w:lastRenderedPageBreak/>
        <w:t>For/Next and For Each/Next Loops</w:t>
      </w:r>
      <w:bookmarkEnd w:id="802"/>
      <w:r w:rsidRPr="00384DA2">
        <w:t xml:space="preserve"> </w:t>
      </w:r>
    </w:p>
    <w:p w:rsidR="00777970" w:rsidRDefault="00777970" w:rsidP="003F09A7">
      <w:pPr>
        <w:pStyle w:val="DP-Bodytext"/>
      </w:pPr>
      <w:r>
        <w:t xml:space="preserve">The index variable used in the For/Next loop should be specified on the Next line. This makes it explicit which </w:t>
      </w:r>
      <w:proofErr w:type="gramStart"/>
      <w:r>
        <w:t>For</w:t>
      </w:r>
      <w:proofErr w:type="gramEnd"/>
      <w:r>
        <w:t xml:space="preserve"> loop is being completed.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iastrValue As Long For iastrValue = </w:t>
      </w:r>
      <w:proofErr w:type="gramStart"/>
      <w:r>
        <w:rPr>
          <w:rFonts w:ascii="Courier Std" w:hAnsi="Courier Std" w:cs="Courier Std"/>
          <w:sz w:val="18"/>
          <w:szCs w:val="18"/>
        </w:rPr>
        <w:t>LBound(</w:t>
      </w:r>
      <w:proofErr w:type="gramEnd"/>
      <w:r>
        <w:rPr>
          <w:rFonts w:ascii="Courier Std" w:hAnsi="Courier Std" w:cs="Courier Std"/>
          <w:sz w:val="18"/>
          <w:szCs w:val="18"/>
        </w:rPr>
        <w:t xml:space="preserve">astrValue) To UBound(astrValue) MsgBox astrValue(iastrValue) Next iastrValue </w:t>
      </w:r>
    </w:p>
    <w:p w:rsidR="00777970" w:rsidRDefault="00777970" w:rsidP="003F09A7">
      <w:pPr>
        <w:pStyle w:val="DP-Bodytext"/>
      </w:pPr>
      <w:r>
        <w:t>The object variable used to walk the collection should be placed on the Next line in a For Each/Next loop.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frm As Form </w:t>
      </w:r>
      <w:proofErr w:type="gramStart"/>
      <w:r>
        <w:rPr>
          <w:rFonts w:ascii="Courier Std" w:hAnsi="Courier Std" w:cs="Courier Std"/>
          <w:sz w:val="18"/>
          <w:szCs w:val="18"/>
        </w:rPr>
        <w:t>For</w:t>
      </w:r>
      <w:proofErr w:type="gramEnd"/>
      <w:r>
        <w:rPr>
          <w:rFonts w:ascii="Courier Std" w:hAnsi="Courier Std" w:cs="Courier Std"/>
          <w:sz w:val="18"/>
          <w:szCs w:val="18"/>
        </w:rPr>
        <w:t xml:space="preserve"> Each frm in Forms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Not (frm </w:t>
      </w:r>
      <w:proofErr w:type="gramStart"/>
      <w:r>
        <w:rPr>
          <w:rFonts w:ascii="Courier Std" w:hAnsi="Courier Std" w:cs="Courier Std"/>
          <w:sz w:val="18"/>
          <w:szCs w:val="18"/>
        </w:rPr>
        <w:t>Is</w:t>
      </w:r>
      <w:proofErr w:type="gramEnd"/>
      <w:r>
        <w:rPr>
          <w:rFonts w:ascii="Courier Std" w:hAnsi="Courier Std" w:cs="Courier Std"/>
          <w:sz w:val="18"/>
          <w:szCs w:val="18"/>
        </w:rPr>
        <w:t xml:space="preserve"> Me) Then Unload Me End If Next frm </w:t>
      </w:r>
    </w:p>
    <w:p w:rsidR="00777970" w:rsidRPr="00384DA2" w:rsidRDefault="00777970" w:rsidP="00384DA2">
      <w:pPr>
        <w:pStyle w:val="DP-HeadingA"/>
      </w:pPr>
      <w:bookmarkStart w:id="803" w:name="_Toc293915072"/>
      <w:r w:rsidRPr="00384DA2">
        <w:t>GoTo Statements</w:t>
      </w:r>
      <w:bookmarkEnd w:id="803"/>
      <w:r w:rsidRPr="00384DA2">
        <w:t xml:space="preserve"> </w:t>
      </w:r>
    </w:p>
    <w:p w:rsidR="00777970" w:rsidRDefault="00777970" w:rsidP="003F09A7">
      <w:pPr>
        <w:pStyle w:val="DP-Bodytext"/>
      </w:pPr>
      <w:r>
        <w:t>You can usually avoid using GoTo statements in VBA code. Use GoTo statements only when the alternative code is not as clear as the GoTo statement. A common reason to use a GoTo statement is to jump out of nested loops.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For iastrOuterLoop = 1 To 10</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For iastrInnerLoop = 1 To 100 'some other code If </w:t>
      </w:r>
      <w:proofErr w:type="gramStart"/>
      <w:r>
        <w:rPr>
          <w:rFonts w:ascii="Courier Std" w:hAnsi="Courier Std" w:cs="Courier Std"/>
          <w:sz w:val="18"/>
          <w:szCs w:val="18"/>
        </w:rPr>
        <w:t>astr(</w:t>
      </w:r>
      <w:proofErr w:type="gramEnd"/>
      <w:r>
        <w:rPr>
          <w:rFonts w:ascii="Courier Std" w:hAnsi="Courier Std" w:cs="Courier Std"/>
          <w:sz w:val="18"/>
          <w:szCs w:val="18"/>
        </w:rPr>
        <w:t>iastrOuterLoop, iastrInnerLoop) = "Done" Then</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GoTo ExitNestedLoops End If 'some other code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Next iastrInnerLoop Next iastrOuterLoop ExitNestedLoops: 'More code here </w:t>
      </w:r>
    </w:p>
    <w:p w:rsidR="00777970" w:rsidRPr="00384DA2" w:rsidRDefault="00777970" w:rsidP="00384DA2">
      <w:pPr>
        <w:pStyle w:val="DP-HeadingA"/>
      </w:pPr>
      <w:bookmarkStart w:id="804" w:name="_Toc293915073"/>
      <w:r w:rsidRPr="00384DA2">
        <w:t>Headers</w:t>
      </w:r>
      <w:bookmarkEnd w:id="804"/>
      <w:r w:rsidRPr="00384DA2">
        <w:t xml:space="preserve"> </w:t>
      </w:r>
    </w:p>
    <w:p w:rsidR="00777970" w:rsidRDefault="00777970" w:rsidP="003F09A7">
      <w:pPr>
        <w:pStyle w:val="DP-Bodytext"/>
      </w:pPr>
      <w:r>
        <w:t xml:space="preserve">Each module should start with a header code that looks something like this: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'$Header: $ '****************************************************************************** Option Explicit 'This module includes definitions of Windows API calls </w:t>
      </w:r>
    </w:p>
    <w:p w:rsidR="00777970" w:rsidRDefault="00777970" w:rsidP="003F09A7">
      <w:pPr>
        <w:pStyle w:val="DP-Bodytext"/>
      </w:pPr>
      <w:r>
        <w:t xml:space="preserve">The line of asterisks is an apostrophe followed by 79 asterisks. See the section on Long Lines. </w:t>
      </w:r>
    </w:p>
    <w:p w:rsidR="00777970" w:rsidRDefault="00777970" w:rsidP="003F09A7">
      <w:pPr>
        <w:pStyle w:val="DP-Bodytext"/>
      </w:pPr>
      <w:r>
        <w:t xml:space="preserve">Each Public procedure should begin with a header block that looks something like this: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Public Sub Almanac(ByVal lngTrecena As Long, ByVal vein As veinc, _ ByVal lngRows As Long, ByRef alngBlack() As Long, _ ByRef alngRed() As Long, ByRef aveinRowStart() As veinc, _ ByRef aveinAlmanac() As veinc, ByRef lngComplete As Long) 'Generates a Maya almanac</w:t>
      </w:r>
    </w:p>
    <w:p w:rsidR="00777970" w:rsidRDefault="00777970" w:rsidP="003F09A7">
      <w:pPr>
        <w:pStyle w:val="DP-Bodytext"/>
      </w:pPr>
    </w:p>
    <w:p w:rsidR="00777970" w:rsidRDefault="00777970" w:rsidP="003F09A7">
      <w:pPr>
        <w:pStyle w:val="DP-Bodytext"/>
        <w:rPr>
          <w:sz w:val="18"/>
          <w:szCs w:val="18"/>
        </w:rPr>
      </w:pPr>
      <w:r>
        <w:rPr>
          <w:sz w:val="18"/>
          <w:szCs w:val="18"/>
        </w:rPr>
        <w:t xml:space="preserve"> 'If lngComplete returns zero then it is an almanac, if it is non-zero, 'then it misses completing and you'll need to report that. You will still 'need to handle the error encNotAnAlmanac because the black numbers 'in alngBlack must wrap back to the starting lngTrecena. On Error GoTo ErrorHandler </w:t>
      </w:r>
    </w:p>
    <w:p w:rsidR="003D7CA8" w:rsidRDefault="003D7CA8">
      <w:pPr>
        <w:rPr>
          <w:rFonts w:ascii="Garamond" w:hAnsi="Garamond"/>
        </w:rPr>
      </w:pPr>
      <w:r>
        <w:br w:type="page"/>
      </w:r>
    </w:p>
    <w:p w:rsidR="00777970" w:rsidRDefault="00777970" w:rsidP="003F09A7">
      <w:pPr>
        <w:pStyle w:val="DP-Bodytext"/>
      </w:pPr>
      <w:r>
        <w:lastRenderedPageBreak/>
        <w:t xml:space="preserve">Read/write values allowed are [in], [out], and [inout]. </w:t>
      </w:r>
    </w:p>
    <w:p w:rsidR="00777970" w:rsidRDefault="003D7CA8" w:rsidP="003F09A7">
      <w:pPr>
        <w:pStyle w:val="DP-Bodytext"/>
      </w:pPr>
      <w:r>
        <w:rPr>
          <w:noProof/>
        </w:rPr>
        <mc:AlternateContent>
          <mc:Choice Requires="wps">
            <w:drawing>
              <wp:anchor distT="0" distB="0" distL="114300" distR="114300" simplePos="0" relativeHeight="251677184" behindDoc="0" locked="0" layoutInCell="0" allowOverlap="1" wp14:anchorId="23EDB2B2" wp14:editId="70ED1AEC">
                <wp:simplePos x="0" y="0"/>
                <wp:positionH relativeFrom="page">
                  <wp:posOffset>906145</wp:posOffset>
                </wp:positionH>
                <wp:positionV relativeFrom="page">
                  <wp:posOffset>1188085</wp:posOffset>
                </wp:positionV>
                <wp:extent cx="5986145" cy="1386840"/>
                <wp:effectExtent l="0" t="0" r="0" b="3810"/>
                <wp:wrapThrough wrapText="bothSides">
                  <wp:wrapPolygon edited="0">
                    <wp:start x="137" y="0"/>
                    <wp:lineTo x="137" y="21363"/>
                    <wp:lineTo x="21378" y="21363"/>
                    <wp:lineTo x="21378" y="0"/>
                    <wp:lineTo x="137" y="0"/>
                  </wp:wrapPolygon>
                </wp:wrapThrough>
                <wp:docPr id="4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6145" cy="138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tblBorders>
                              <w:tblLayout w:type="fixed"/>
                              <w:tblLook w:val="0000" w:firstRow="0" w:lastRow="0" w:firstColumn="0" w:lastColumn="0" w:noHBand="0" w:noVBand="0"/>
                            </w:tblPr>
                            <w:tblGrid>
                              <w:gridCol w:w="2917"/>
                              <w:gridCol w:w="5710"/>
                            </w:tblGrid>
                            <w:tr w:rsidR="003C0BF4">
                              <w:trPr>
                                <w:trHeight w:val="91"/>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'lngTrecena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Upper left corner trecena</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'vein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Upper left corner veintena</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'lngRows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Number of rows in the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'alngBlack()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Black distance numbers across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'alngRed()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Calculated Red trecena numbers across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'aveinRowStart()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Calculated Leftmost shown veintenas in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'aveinAlmanac()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Actual veintenas implied by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'lngComplete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Number almanac misses completing by.</w:t>
                                  </w:r>
                                </w:p>
                              </w:tc>
                            </w:tr>
                            <w:tr w:rsidR="003C0BF4">
                              <w:trPr>
                                <w:trHeight w:val="68"/>
                              </w:trPr>
                              <w:tc>
                                <w:tcPr>
                                  <w:tcW w:w="2917" w:type="dxa"/>
                                  <w:vAlign w:val="bottom"/>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'Return value: </w:t>
                                  </w:r>
                                </w:p>
                              </w:tc>
                              <w:tc>
                                <w:tcPr>
                                  <w:tcW w:w="5710" w:type="dxa"/>
                                  <w:vAlign w:val="bottom"/>
                                </w:tcPr>
                                <w:p w:rsidR="003C0BF4" w:rsidRDefault="003C0BF4">
                                  <w:pPr>
                                    <w:pStyle w:val="Default"/>
                                    <w:rPr>
                                      <w:rFonts w:ascii="Courier Std" w:hAnsi="Courier Std" w:cs="Courier Std"/>
                                      <w:sz w:val="18"/>
                                      <w:szCs w:val="18"/>
                                    </w:rPr>
                                  </w:pPr>
                                  <w:r>
                                    <w:rPr>
                                      <w:rFonts w:ascii="Courier Std" w:hAnsi="Courier Std" w:cs="Courier Std"/>
                                      <w:sz w:val="18"/>
                                      <w:szCs w:val="18"/>
                                    </w:rPr>
                                    <w:t>None</w:t>
                                  </w:r>
                                </w:p>
                              </w:tc>
                            </w:tr>
                          </w:tbl>
                          <w:p w:rsidR="003C0BF4" w:rsidRDefault="003C0BF4" w:rsidP="003D7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60" type="#_x0000_t202" style="position:absolute;margin-left:71.35pt;margin-top:93.55pt;width:471.35pt;height:109.2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" o:allowincell="f" filled="f" stroked="f">
                <v:textbox>
                  <w:txbxContent>
                    <w:tbl>
                      <w:tblPr>
                        <w:tblW w:w="0" w:type="auto"/>
                        <w:tblBorders>
                          <w:top w:val="nil"/>
                          <w:left w:val="nil"/>
                          <w:bottom w:val="nil"/>
                          <w:right w:val="nil"/>
                        </w:tblBorders>
                        <w:tblLayout w:type="fixed"/>
                        <w:tblLook w:val="0000" w:firstRow="0" w:lastRow="0" w:firstColumn="0" w:lastColumn="0" w:noHBand="0" w:noVBand="0"/>
                      </w:tblPr>
                      <w:tblGrid>
                        <w:gridCol w:w="2917"/>
                        <w:gridCol w:w="5710"/>
                      </w:tblGrid>
                      <w:tr w:rsidR="003C0BF4">
                        <w:trPr>
                          <w:trHeight w:val="91"/>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'lngTrecena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Upper left corner trecena</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'vein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Upper left corner veintena</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'lngRows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Number of rows in the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'alngBlack() [in]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Black distance numbers across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'alngRed()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Calculated Red trecena numbers across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'aveinRowStart()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Calculated Leftmost shown veintenas in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'aveinAlmanac()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Actual veintenas implied by almanac</w:t>
                            </w:r>
                          </w:p>
                        </w:tc>
                      </w:tr>
                      <w:tr w:rsidR="003C0BF4">
                        <w:trPr>
                          <w:trHeight w:val="102"/>
                        </w:trPr>
                        <w:tc>
                          <w:tcPr>
                            <w:tcW w:w="2917" w:type="dxa"/>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'lngComplete [out] </w:t>
                            </w:r>
                          </w:p>
                        </w:tc>
                        <w:tc>
                          <w:tcPr>
                            <w:tcW w:w="5710" w:type="dxa"/>
                          </w:tcPr>
                          <w:p w:rsidR="003C0BF4" w:rsidRDefault="003C0BF4">
                            <w:pPr>
                              <w:pStyle w:val="Default"/>
                              <w:rPr>
                                <w:rFonts w:ascii="Courier Std" w:hAnsi="Courier Std" w:cs="Courier Std"/>
                                <w:sz w:val="18"/>
                                <w:szCs w:val="18"/>
                              </w:rPr>
                            </w:pPr>
                            <w:r>
                              <w:rPr>
                                <w:rFonts w:ascii="Courier Std" w:hAnsi="Courier Std" w:cs="Courier Std"/>
                                <w:sz w:val="18"/>
                                <w:szCs w:val="18"/>
                              </w:rPr>
                              <w:t>Number almanac misses completing by.</w:t>
                            </w:r>
                          </w:p>
                        </w:tc>
                      </w:tr>
                      <w:tr w:rsidR="003C0BF4">
                        <w:trPr>
                          <w:trHeight w:val="68"/>
                        </w:trPr>
                        <w:tc>
                          <w:tcPr>
                            <w:tcW w:w="2917" w:type="dxa"/>
                            <w:vAlign w:val="bottom"/>
                          </w:tcPr>
                          <w:p w:rsidR="003C0BF4" w:rsidRDefault="003C0BF4">
                            <w:pPr>
                              <w:pStyle w:val="Default"/>
                              <w:rPr>
                                <w:rFonts w:ascii="Courier Std" w:hAnsi="Courier Std" w:cs="Courier Std"/>
                                <w:sz w:val="18"/>
                                <w:szCs w:val="18"/>
                              </w:rPr>
                            </w:pPr>
                            <w:r>
                              <w:rPr>
                                <w:rFonts w:ascii="Courier Std" w:hAnsi="Courier Std" w:cs="Courier Std"/>
                                <w:sz w:val="18"/>
                                <w:szCs w:val="18"/>
                              </w:rPr>
                              <w:t xml:space="preserve"> 'Return value: </w:t>
                            </w:r>
                          </w:p>
                        </w:tc>
                        <w:tc>
                          <w:tcPr>
                            <w:tcW w:w="5710" w:type="dxa"/>
                            <w:vAlign w:val="bottom"/>
                          </w:tcPr>
                          <w:p w:rsidR="003C0BF4" w:rsidRDefault="003C0BF4">
                            <w:pPr>
                              <w:pStyle w:val="Default"/>
                              <w:rPr>
                                <w:rFonts w:ascii="Courier Std" w:hAnsi="Courier Std" w:cs="Courier Std"/>
                                <w:sz w:val="18"/>
                                <w:szCs w:val="18"/>
                              </w:rPr>
                            </w:pPr>
                            <w:r>
                              <w:rPr>
                                <w:rFonts w:ascii="Courier Std" w:hAnsi="Courier Std" w:cs="Courier Std"/>
                                <w:sz w:val="18"/>
                                <w:szCs w:val="18"/>
                              </w:rPr>
                              <w:t>None</w:t>
                            </w:r>
                          </w:p>
                        </w:tc>
                      </w:tr>
                    </w:tbl>
                    <w:p w:rsidR="003C0BF4" w:rsidRDefault="003C0BF4" w:rsidP="003D7CA8"/>
                  </w:txbxContent>
                </v:textbox>
                <w10:wrap type="through" anchorx="page" anchory="page"/>
              </v:shape>
            </w:pict>
          </mc:Fallback>
        </mc:AlternateContent>
      </w:r>
      <w:r w:rsidR="00777970">
        <w:t xml:space="preserve">Event procedures do not need a header unless the scope is changed to Public. Private procedures may need the header depending on the context. Note that the name of the routine is not referenced in the comments, making it possible to change the name of the procedure without changing the comments. No change history or coding history is included. Histories should be maintained by source code control systems, not by programmers since they are rarely properly kept up to date. </w:t>
      </w:r>
    </w:p>
    <w:p w:rsidR="00777970" w:rsidRDefault="00777970" w:rsidP="003F09A7">
      <w:pPr>
        <w:pStyle w:val="DP-Bodytext"/>
      </w:pPr>
      <w:r>
        <w:t xml:space="preserve">The comments are addressed to the person calling the procedure, and should include just enough information to tell the person how to call the procedure and use the returned values. After the On Error GoTo, other comments can be placed describing algorithms and other implementation details, if needed (although see the section on Comments). </w:t>
      </w:r>
    </w:p>
    <w:p w:rsidR="00777970" w:rsidRPr="00384DA2" w:rsidRDefault="00777970" w:rsidP="00384DA2">
      <w:pPr>
        <w:pStyle w:val="DP-HeadingA"/>
      </w:pPr>
      <w:bookmarkStart w:id="805" w:name="_Toc293915074"/>
      <w:r w:rsidRPr="00384DA2">
        <w:t>Indenting</w:t>
      </w:r>
      <w:bookmarkEnd w:id="805"/>
      <w:r w:rsidRPr="00384DA2">
        <w:t xml:space="preserve"> </w:t>
      </w:r>
    </w:p>
    <w:p w:rsidR="00777970" w:rsidRDefault="00777970" w:rsidP="003F09A7">
      <w:pPr>
        <w:pStyle w:val="DP-Bodytext"/>
      </w:pPr>
      <w:r>
        <w:t xml:space="preserve">Tab stops should be set at four spaces. No member of a programming team should vary this number, as it makes editing other members of the team's code difficult. </w:t>
      </w:r>
    </w:p>
    <w:p w:rsidR="00777970" w:rsidRDefault="00777970" w:rsidP="003F09A7">
      <w:pPr>
        <w:pStyle w:val="DP-Bodytext"/>
      </w:pPr>
      <w:r>
        <w:t xml:space="preserve">All code inside a block should be indented one tab stop from the surrounding code, with exceptions noted elsewhere in this document. Indenting blocks makes finding the start and end of the block easy. A block is defined as the code that falls between the following keywords: </w:t>
      </w:r>
    </w:p>
    <w:p w:rsidR="00777970" w:rsidRDefault="00777970" w:rsidP="003F09A7">
      <w:pPr>
        <w:pStyle w:val="DP-1Bullet"/>
      </w:pPr>
      <w:r>
        <w:t xml:space="preserve">Do/Loop </w:t>
      </w:r>
    </w:p>
    <w:p w:rsidR="00777970" w:rsidRDefault="00777970" w:rsidP="003F09A7">
      <w:pPr>
        <w:pStyle w:val="DP-1Bullet"/>
      </w:pPr>
      <w:r>
        <w:t xml:space="preserve">Enum/End Enum </w:t>
      </w:r>
    </w:p>
    <w:p w:rsidR="00777970" w:rsidRDefault="00777970" w:rsidP="003F09A7">
      <w:pPr>
        <w:pStyle w:val="DP-1Bullet"/>
      </w:pPr>
      <w:r>
        <w:t xml:space="preserve">For/Next </w:t>
      </w:r>
    </w:p>
    <w:p w:rsidR="00777970" w:rsidRDefault="00777970" w:rsidP="003F09A7">
      <w:pPr>
        <w:pStyle w:val="DP-1Bullet"/>
      </w:pPr>
      <w:r>
        <w:t xml:space="preserve">For Each/Next </w:t>
      </w:r>
    </w:p>
    <w:p w:rsidR="00777970" w:rsidRDefault="00777970" w:rsidP="003F09A7">
      <w:pPr>
        <w:pStyle w:val="DP-1Bullet"/>
      </w:pPr>
      <w:r>
        <w:t xml:space="preserve">Function/Exit Function/End Function </w:t>
      </w:r>
    </w:p>
    <w:p w:rsidR="00777970" w:rsidRDefault="00777970" w:rsidP="003F09A7">
      <w:pPr>
        <w:pStyle w:val="DP-1Bullet"/>
      </w:pPr>
      <w:r>
        <w:t xml:space="preserve">If/Else/ElseIf/End If </w:t>
      </w:r>
    </w:p>
    <w:p w:rsidR="00777970" w:rsidRDefault="00777970" w:rsidP="003F09A7">
      <w:pPr>
        <w:pStyle w:val="DP-1Bullet"/>
      </w:pPr>
      <w:r>
        <w:t xml:space="preserve">#If/#Else/#ElseIf/#End If </w:t>
      </w:r>
    </w:p>
    <w:p w:rsidR="00777970" w:rsidRDefault="00777970" w:rsidP="003F09A7">
      <w:pPr>
        <w:pStyle w:val="DP-1Bullet"/>
      </w:pPr>
      <w:r>
        <w:t xml:space="preserve">Property/Exit Property/End Property </w:t>
      </w:r>
    </w:p>
    <w:p w:rsidR="00777970" w:rsidRDefault="00777970" w:rsidP="003F09A7">
      <w:pPr>
        <w:pStyle w:val="DP-1Bullet"/>
      </w:pPr>
      <w:r>
        <w:t xml:space="preserve">Sub/Exit Sub/End Sub </w:t>
      </w:r>
    </w:p>
    <w:p w:rsidR="00777970" w:rsidRDefault="00777970" w:rsidP="003F09A7">
      <w:pPr>
        <w:pStyle w:val="DP-1Bullet"/>
      </w:pPr>
      <w:r>
        <w:t xml:space="preserve">Type/End Type </w:t>
      </w:r>
    </w:p>
    <w:p w:rsidR="00777970" w:rsidRDefault="00777970" w:rsidP="003F09A7">
      <w:pPr>
        <w:pStyle w:val="DP-1Bullet"/>
      </w:pPr>
      <w:r>
        <w:lastRenderedPageBreak/>
        <w:t xml:space="preserve">With/End With </w:t>
      </w:r>
    </w:p>
    <w:p w:rsidR="00777970" w:rsidRDefault="00777970" w:rsidP="003F09A7">
      <w:pPr>
        <w:pStyle w:val="DP-Bodytext"/>
      </w:pPr>
      <w:r>
        <w:t>For example:</w:t>
      </w:r>
    </w:p>
    <w:p w:rsidR="00777970" w:rsidRDefault="00777970">
      <w:pPr>
        <w:pStyle w:val="CM7"/>
        <w:ind w:left="432"/>
        <w:rPr>
          <w:rFonts w:ascii="Courier Std" w:hAnsi="Courier Std" w:cs="Courier Std"/>
          <w:sz w:val="18"/>
          <w:szCs w:val="18"/>
        </w:rPr>
      </w:pPr>
      <w:r>
        <w:rPr>
          <w:rFonts w:ascii="Courier Std" w:hAnsi="Courier Std" w:cs="Courier Std"/>
          <w:sz w:val="18"/>
          <w:szCs w:val="18"/>
        </w:rPr>
        <w:t xml:space="preserve"> For Each ci </w:t>
      </w:r>
      <w:proofErr w:type="gramStart"/>
      <w:r>
        <w:rPr>
          <w:rFonts w:ascii="Courier Std" w:hAnsi="Courier Std" w:cs="Courier Std"/>
          <w:sz w:val="18"/>
          <w:szCs w:val="18"/>
        </w:rPr>
        <w:t>In</w:t>
      </w:r>
      <w:proofErr w:type="gramEnd"/>
      <w:r>
        <w:rPr>
          <w:rFonts w:ascii="Courier Std" w:hAnsi="Courier Std" w:cs="Courier Std"/>
          <w:sz w:val="18"/>
          <w:szCs w:val="18"/>
        </w:rPr>
        <w:t xml:space="preserve"> tlio.Constants</w:t>
      </w:r>
    </w:p>
    <w:p w:rsidR="00777970" w:rsidRDefault="00777970">
      <w:pPr>
        <w:pStyle w:val="Default"/>
        <w:spacing w:line="206" w:lineRule="atLeast"/>
        <w:ind w:left="1295" w:right="1275" w:hanging="433"/>
        <w:rPr>
          <w:rFonts w:ascii="Courier Std" w:hAnsi="Courier Std" w:cs="Courier Std"/>
          <w:color w:val="auto"/>
          <w:sz w:val="18"/>
          <w:szCs w:val="18"/>
        </w:rPr>
      </w:pPr>
      <w:r>
        <w:rPr>
          <w:rFonts w:ascii="Courier Std" w:hAnsi="Courier Std" w:cs="Courier Std"/>
          <w:color w:val="auto"/>
          <w:sz w:val="18"/>
          <w:szCs w:val="18"/>
        </w:rPr>
        <w:t xml:space="preserve"> Set nodChild = </w:t>
      </w:r>
      <w:proofErr w:type="gramStart"/>
      <w:r>
        <w:rPr>
          <w:rFonts w:ascii="Courier Std" w:hAnsi="Courier Std" w:cs="Courier Std"/>
          <w:color w:val="auto"/>
          <w:sz w:val="18"/>
          <w:szCs w:val="18"/>
        </w:rPr>
        <w:t>tvw.Nodes.Add(</w:t>
      </w:r>
      <w:proofErr w:type="gramEnd"/>
      <w:r>
        <w:rPr>
          <w:rFonts w:ascii="Courier Std" w:hAnsi="Courier Std" w:cs="Courier Std"/>
          <w:color w:val="auto"/>
          <w:sz w:val="18"/>
          <w:szCs w:val="18"/>
        </w:rPr>
        <w:t>Relative:=nod.Key, _ Relationship:=tvwChild, _ Key:=ci.Guid &amp; ci.Name, Text:=ci.Name, Image:=strcEnum)</w:t>
      </w:r>
    </w:p>
    <w:p w:rsidR="00777970" w:rsidRDefault="00777970">
      <w:pPr>
        <w:pStyle w:val="CM8"/>
        <w:ind w:left="865"/>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nodChild.EnsureVisible</w:t>
      </w:r>
      <w:proofErr w:type="gramEnd"/>
      <w:r>
        <w:rPr>
          <w:rFonts w:ascii="Courier Std" w:hAnsi="Courier Std" w:cs="Courier Std"/>
          <w:sz w:val="18"/>
          <w:szCs w:val="18"/>
        </w:rPr>
        <w:t xml:space="preserve"> DoEvents If mboolShowProperties Then</w:t>
      </w:r>
    </w:p>
    <w:p w:rsidR="00777970" w:rsidRDefault="00777970">
      <w:pPr>
        <w:pStyle w:val="CM20"/>
        <w:ind w:left="1295"/>
        <w:rPr>
          <w:rFonts w:ascii="Courier Std" w:hAnsi="Courier Std" w:cs="Courier Std"/>
          <w:sz w:val="18"/>
          <w:szCs w:val="18"/>
        </w:rPr>
      </w:pPr>
      <w:r>
        <w:rPr>
          <w:rFonts w:ascii="Courier Std" w:hAnsi="Courier Std" w:cs="Courier Std"/>
          <w:sz w:val="18"/>
          <w:szCs w:val="18"/>
        </w:rPr>
        <w:t xml:space="preserve"> For Each mi </w:t>
      </w:r>
      <w:proofErr w:type="gramStart"/>
      <w:r>
        <w:rPr>
          <w:rFonts w:ascii="Courier Std" w:hAnsi="Courier Std" w:cs="Courier Std"/>
          <w:sz w:val="18"/>
          <w:szCs w:val="18"/>
        </w:rPr>
        <w:t>In</w:t>
      </w:r>
      <w:proofErr w:type="gramEnd"/>
      <w:r>
        <w:rPr>
          <w:rFonts w:ascii="Courier Std" w:hAnsi="Courier Std" w:cs="Courier Std"/>
          <w:sz w:val="18"/>
          <w:szCs w:val="18"/>
        </w:rPr>
        <w:t xml:space="preserve"> ci.Members</w:t>
      </w:r>
    </w:p>
    <w:p w:rsidR="00777970" w:rsidRDefault="00777970">
      <w:pPr>
        <w:pStyle w:val="Default"/>
        <w:spacing w:line="206" w:lineRule="atLeast"/>
        <w:ind w:left="2160" w:right="517" w:hanging="433"/>
        <w:rPr>
          <w:rFonts w:ascii="Courier Std" w:hAnsi="Courier Std" w:cs="Courier Std"/>
          <w:color w:val="auto"/>
          <w:sz w:val="18"/>
          <w:szCs w:val="18"/>
        </w:rPr>
      </w:pPr>
      <w:r>
        <w:rPr>
          <w:rFonts w:ascii="Courier Std" w:hAnsi="Courier Std" w:cs="Courier Std"/>
          <w:color w:val="auto"/>
          <w:sz w:val="18"/>
          <w:szCs w:val="18"/>
        </w:rPr>
        <w:t xml:space="preserve"> Set nodEnumChild = </w:t>
      </w:r>
      <w:proofErr w:type="gramStart"/>
      <w:r>
        <w:rPr>
          <w:rFonts w:ascii="Courier Std" w:hAnsi="Courier Std" w:cs="Courier Std"/>
          <w:color w:val="auto"/>
          <w:sz w:val="18"/>
          <w:szCs w:val="18"/>
        </w:rPr>
        <w:t>tvw.Nodes.Add(</w:t>
      </w:r>
      <w:proofErr w:type="gramEnd"/>
      <w:r>
        <w:rPr>
          <w:rFonts w:ascii="Courier Std" w:hAnsi="Courier Std" w:cs="Courier Std"/>
          <w:color w:val="auto"/>
          <w:sz w:val="18"/>
          <w:szCs w:val="18"/>
        </w:rPr>
        <w:t>Relative:=nodChild.Key, _ Relationship:=tvwChild, Text:=mi.Name &amp; strcEquals &amp; _ mi.Value, Image:=strcConstant)</w:t>
      </w:r>
    </w:p>
    <w:p w:rsidR="00777970" w:rsidRDefault="00777970">
      <w:pPr>
        <w:pStyle w:val="CM29"/>
        <w:spacing w:after="100" w:line="206" w:lineRule="atLeas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nodEnumChild.EnsureVisible</w:t>
      </w:r>
      <w:proofErr w:type="gramEnd"/>
      <w:r>
        <w:rPr>
          <w:rFonts w:ascii="Courier Std" w:hAnsi="Courier Std" w:cs="Courier Std"/>
          <w:sz w:val="18"/>
          <w:szCs w:val="18"/>
        </w:rPr>
        <w:t xml:space="preserve"> DoEvents Next mi End If Next ci </w:t>
      </w:r>
    </w:p>
    <w:p w:rsidR="00777970" w:rsidRDefault="00777970" w:rsidP="003F09A7">
      <w:pPr>
        <w:pStyle w:val="DP-Bodytext"/>
      </w:pPr>
      <w:r>
        <w:t xml:space="preserve">See also the section on Select/End Select Blocks. </w:t>
      </w:r>
    </w:p>
    <w:p w:rsidR="00777970" w:rsidRDefault="00777970" w:rsidP="003F09A7">
      <w:pPr>
        <w:pStyle w:val="DP-Bodytext"/>
      </w:pPr>
      <w:r>
        <w:t xml:space="preserve">{Alternative: The entire programming team may standardize on another number of spaces.} </w:t>
      </w:r>
    </w:p>
    <w:p w:rsidR="00777970" w:rsidRDefault="00777970" w:rsidP="003F09A7">
      <w:pPr>
        <w:pStyle w:val="DP-Bodytext"/>
      </w:pPr>
      <w:r>
        <w:t xml:space="preserve">{Alternative: Exit Function, Exit Property, and Exit Sub statements may be indented to the level of the surrounding code.} </w:t>
      </w:r>
    </w:p>
    <w:p w:rsidR="00777970" w:rsidRPr="00384DA2" w:rsidRDefault="00777970" w:rsidP="00384DA2">
      <w:pPr>
        <w:pStyle w:val="DP-HeadingA"/>
      </w:pPr>
      <w:bookmarkStart w:id="806" w:name="_Toc293915075"/>
      <w:r w:rsidRPr="00384DA2">
        <w:t>Instantiation</w:t>
      </w:r>
      <w:bookmarkEnd w:id="806"/>
      <w:r w:rsidRPr="00384DA2">
        <w:t xml:space="preserve"> </w:t>
      </w:r>
    </w:p>
    <w:p w:rsidR="00777970" w:rsidRDefault="00777970" w:rsidP="003F09A7">
      <w:pPr>
        <w:pStyle w:val="DP-Bodytext"/>
      </w:pPr>
      <w:r>
        <w:t>An object variable should not be declared with New on the line it is declared on, unless there is a good reason to do so. The declaration should instead be broken into two lines.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rst As ADODB.Recordset Set rst = New ADODB.Recordset </w:t>
      </w:r>
    </w:p>
    <w:p w:rsidR="00777970" w:rsidRDefault="00777970" w:rsidP="003F09A7">
      <w:pPr>
        <w:pStyle w:val="DP-Bodytext"/>
      </w:pPr>
      <w:r>
        <w:t>Not this: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rst As New ADODB.Recordset </w:t>
      </w:r>
    </w:p>
    <w:p w:rsidR="00777970" w:rsidRDefault="00777970" w:rsidP="003F09A7">
      <w:pPr>
        <w:pStyle w:val="DP-Bodytext"/>
      </w:pPr>
      <w:proofErr w:type="gramStart"/>
      <w:r>
        <w:t>Breaking it into two lines causes each reference to the rst variable to execute slightly faster.</w:t>
      </w:r>
      <w:proofErr w:type="gramEnd"/>
      <w:r>
        <w:t xml:space="preserve"> In addition, the object variable can be tested to see if it contains the value </w:t>
      </w:r>
      <w:proofErr w:type="gramStart"/>
      <w:r>
        <w:t>Nothing</w:t>
      </w:r>
      <w:proofErr w:type="gramEnd"/>
      <w:r>
        <w:t>.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rst Is Nothing Then MsgBox "rst not initialized" End If </w:t>
      </w:r>
    </w:p>
    <w:p w:rsidR="00777970" w:rsidRDefault="00777970" w:rsidP="003F09A7">
      <w:pPr>
        <w:pStyle w:val="DP-Bodytext"/>
      </w:pPr>
      <w:r>
        <w:t xml:space="preserve">If a one-line declaration is used, the above code would never execute the MsgBox because the reference to the rst variable in the If statement causes the object to be instantiated before the </w:t>
      </w:r>
      <w:proofErr w:type="gramStart"/>
      <w:r>
        <w:t>Is</w:t>
      </w:r>
      <w:proofErr w:type="gramEnd"/>
      <w:r>
        <w:t xml:space="preserve"> operator is evaluated. For Private and Public object variables, occasionally the convenience of using the </w:t>
      </w:r>
      <w:proofErr w:type="gramStart"/>
      <w:r>
        <w:t>New</w:t>
      </w:r>
      <w:proofErr w:type="gramEnd"/>
      <w:r>
        <w:t xml:space="preserve"> keyword outweighs the performance benefit, so the one-line declaration may still be used. </w:t>
      </w:r>
    </w:p>
    <w:p w:rsidR="00777970" w:rsidRPr="00384DA2" w:rsidRDefault="00777970" w:rsidP="00384DA2">
      <w:pPr>
        <w:pStyle w:val="DP-HeadingA"/>
      </w:pPr>
      <w:bookmarkStart w:id="807" w:name="_Toc293915076"/>
      <w:r w:rsidRPr="00384DA2">
        <w:t>Labels</w:t>
      </w:r>
      <w:bookmarkEnd w:id="807"/>
      <w:r w:rsidRPr="00384DA2">
        <w:t xml:space="preserve"> </w:t>
      </w:r>
    </w:p>
    <w:p w:rsidR="00777970" w:rsidRDefault="00777970" w:rsidP="003F09A7">
      <w:pPr>
        <w:pStyle w:val="DP-Bodytext"/>
      </w:pPr>
      <w:r>
        <w:t xml:space="preserve">Labels in the code should be left justified, regardless of the indenting level of the surrounding code. They should appear on a line by themselves. For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ExitProcedure: On Error Resume Next </w:t>
      </w:r>
    </w:p>
    <w:p w:rsidR="00777970" w:rsidRPr="00384DA2" w:rsidRDefault="00777970" w:rsidP="00384DA2">
      <w:pPr>
        <w:pStyle w:val="DP-HeadingA"/>
      </w:pPr>
      <w:bookmarkStart w:id="808" w:name="_Toc293915077"/>
      <w:r w:rsidRPr="00384DA2">
        <w:t>Long Lines of Code</w:t>
      </w:r>
      <w:bookmarkEnd w:id="808"/>
      <w:r w:rsidRPr="00384DA2">
        <w:t xml:space="preserve"> </w:t>
      </w:r>
    </w:p>
    <w:p w:rsidR="00777970" w:rsidRDefault="00777970" w:rsidP="003F09A7">
      <w:pPr>
        <w:pStyle w:val="DP-Bodytext"/>
      </w:pPr>
      <w:r>
        <w:t xml:space="preserve">VBA code editors will scroll a line of code to make the end visible. However, this makes it difficult to read the code quickly. It also means the code is not understandable if placed into a </w:t>
      </w:r>
      <w:r>
        <w:lastRenderedPageBreak/>
        <w:t xml:space="preserve">media that doesn't scroll, such as a paper print out or a book. For these reasons, the length of lines should be restricted. </w:t>
      </w:r>
    </w:p>
    <w:p w:rsidR="00777970" w:rsidRDefault="00777970" w:rsidP="003F09A7">
      <w:pPr>
        <w:pStyle w:val="DP-Bodytext"/>
      </w:pPr>
      <w:r>
        <w:t xml:space="preserve">A physical line of code should not exceed 80 characters. If a logical line of code exceeds 80 characters, then the line should be broken into two or more physical lines using the underscore line continuation character. All physical lines in the logical line following the first physical line should be indented one tab stop (four spaces) from the first physical line. </w:t>
      </w:r>
    </w:p>
    <w:p w:rsidR="00777970" w:rsidRDefault="00777970" w:rsidP="003F09A7">
      <w:pPr>
        <w:pStyle w:val="DP-Bodytext"/>
      </w:pPr>
      <w:r>
        <w:t xml:space="preserve">It may help to place a line at the top of the module with an apostrophe followed by 79 asterisks. Then the code window of the VBA editor can be sized to barely make the last asterisk visible. A fixed width font, such as Courier New, should be used to display the code in the VBA code window. </w:t>
      </w:r>
    </w:p>
    <w:p w:rsidR="00777970" w:rsidRDefault="00777970" w:rsidP="003F09A7">
      <w:pPr>
        <w:pStyle w:val="DP-Bodytext"/>
      </w:pPr>
      <w:r>
        <w:t xml:space="preserve">You should choose an appropriate place to break the line to enhance the maximum readability of the remaining code. When breaking lines that have a list separated by commas, you should break the line after a comma and before the next non-space character. For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Private Sub </w:t>
      </w:r>
      <w:proofErr w:type="gramStart"/>
      <w:r>
        <w:rPr>
          <w:rFonts w:ascii="Courier Std" w:hAnsi="Courier Std" w:cs="Courier Std"/>
          <w:sz w:val="18"/>
          <w:szCs w:val="18"/>
        </w:rPr>
        <w:t>GetFiles(</w:t>
      </w:r>
      <w:proofErr w:type="gramEnd"/>
      <w:r>
        <w:rPr>
          <w:rFonts w:ascii="Courier Std" w:hAnsi="Courier Std" w:cs="Courier Std"/>
          <w:sz w:val="18"/>
          <w:szCs w:val="18"/>
        </w:rPr>
        <w:t xml:space="preserve">ByRef fso As Scripting.FileSystemObject, _ ByRef fld As Scripting.Folder) </w:t>
      </w:r>
    </w:p>
    <w:p w:rsidR="00777970" w:rsidRDefault="00777970" w:rsidP="003F09A7">
      <w:pPr>
        <w:pStyle w:val="DP-Bodytext"/>
      </w:pPr>
      <w:r>
        <w:t xml:space="preserve">When breaking a line that is an expression built by operators, break the line before an operator of the expression. For example when the expression is built of string concatenation operators, break it like this: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strParameters</w:t>
      </w:r>
      <w:proofErr w:type="gramEnd"/>
      <w:r>
        <w:rPr>
          <w:rFonts w:ascii="Courier Std" w:hAnsi="Courier Std" w:cs="Courier Std"/>
          <w:sz w:val="18"/>
          <w:szCs w:val="18"/>
        </w:rPr>
        <w:t xml:space="preserve"> = strParameters &amp; strAdd _ &amp; strPassingConvention &amp; pmi.Name &amp; strArray _ &amp; strcAs &amp; strDataType &amp; strDefault </w:t>
      </w:r>
    </w:p>
    <w:p w:rsidR="00777970" w:rsidRDefault="00777970" w:rsidP="003F09A7">
      <w:pPr>
        <w:pStyle w:val="DP-Bodytext"/>
      </w:pPr>
      <w:r>
        <w:t xml:space="preserve">The next line becomes more readable this way. </w:t>
      </w:r>
    </w:p>
    <w:p w:rsidR="00777970" w:rsidRDefault="00777970" w:rsidP="003F09A7">
      <w:pPr>
        <w:pStyle w:val="DP-Bodytext"/>
      </w:pPr>
      <w:r>
        <w:t>If you have a long literal string, you may have to break the line like this: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strValue</w:t>
      </w:r>
      <w:proofErr w:type="gramEnd"/>
      <w:r>
        <w:rPr>
          <w:rFonts w:ascii="Courier Std" w:hAnsi="Courier Std" w:cs="Courier Std"/>
          <w:sz w:val="18"/>
          <w:szCs w:val="18"/>
        </w:rPr>
        <w:t xml:space="preserve"> = "This is a very, very long string that will cause the code " _ &amp; "to wrap. Because of this, you will need to break it." </w:t>
      </w:r>
    </w:p>
    <w:p w:rsidR="00777970" w:rsidRDefault="00777970" w:rsidP="003F09A7">
      <w:pPr>
        <w:pStyle w:val="DP-Bodytext"/>
      </w:pPr>
      <w:r>
        <w:t xml:space="preserve">In such cases, break it before the start of a word. Note that VBA performs the string concatenation at runtime, so this has performance considerations. In many cases, the string should be placed into a constant, an entry in resource file, or a database field and retrieved from there. </w:t>
      </w:r>
    </w:p>
    <w:p w:rsidR="00777970" w:rsidRDefault="00777970" w:rsidP="003F09A7">
      <w:pPr>
        <w:pStyle w:val="DP-Bodytext"/>
      </w:pPr>
      <w:r>
        <w:t xml:space="preserve">Comments should never be continued. When a comment exceeds 80 characters, continue the comment on the next line preceded by another apostrophe. See the section on comments. </w:t>
      </w:r>
    </w:p>
    <w:p w:rsidR="00777970" w:rsidRDefault="00777970" w:rsidP="003F09A7">
      <w:pPr>
        <w:pStyle w:val="DP-Bodytext"/>
      </w:pPr>
      <w:r>
        <w:t xml:space="preserve">Don't overly indent lines. Move overly indented code to a new procedure and call it from the original. In general, code should not need to be indented more than eight tab stops. </w:t>
      </w:r>
    </w:p>
    <w:p w:rsidR="00777970" w:rsidRDefault="00777970" w:rsidP="003F09A7">
      <w:pPr>
        <w:pStyle w:val="DP-Bodytext"/>
      </w:pPr>
      <w:r>
        <w:t xml:space="preserve">{Alternative: Place operators at the end of the line before the line continuation character instead of on the next line.} </w:t>
      </w:r>
    </w:p>
    <w:p w:rsidR="00777970" w:rsidRPr="00384DA2" w:rsidRDefault="00777970" w:rsidP="00384DA2">
      <w:pPr>
        <w:pStyle w:val="DP-HeadingA"/>
      </w:pPr>
      <w:bookmarkStart w:id="809" w:name="_Toc293915078"/>
      <w:r w:rsidRPr="00384DA2">
        <w:t>Nothing</w:t>
      </w:r>
      <w:bookmarkEnd w:id="809"/>
      <w:r w:rsidRPr="00384DA2">
        <w:t xml:space="preserve"> </w:t>
      </w:r>
    </w:p>
    <w:p w:rsidR="00777970" w:rsidRDefault="00777970" w:rsidP="003F09A7">
      <w:pPr>
        <w:pStyle w:val="DP-Bodytext"/>
      </w:pPr>
      <w:r>
        <w:t xml:space="preserve">Explicitly set Object variables to </w:t>
      </w:r>
      <w:proofErr w:type="gramStart"/>
      <w:r>
        <w:t>Nothing</w:t>
      </w:r>
      <w:proofErr w:type="gramEnd"/>
      <w:r>
        <w:t xml:space="preserve"> before allowing the variable to be destroyed. This is especially true of object variables declared with the Dim keyword. For Example: </w:t>
      </w:r>
    </w:p>
    <w:p w:rsidR="003D7CA8" w:rsidRDefault="003D7CA8">
      <w:pPr>
        <w:rPr>
          <w:rFonts w:ascii="Courier Std" w:hAnsi="Courier Std" w:cs="Courier Std"/>
          <w:sz w:val="18"/>
          <w:szCs w:val="18"/>
        </w:rPr>
      </w:pPr>
      <w:r>
        <w:rPr>
          <w:rFonts w:ascii="Courier Std" w:hAnsi="Courier Std" w:cs="Courier Std"/>
          <w:sz w:val="18"/>
          <w:szCs w:val="18"/>
        </w:rPr>
        <w:br w:type="page"/>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lastRenderedPageBreak/>
        <w:t xml:space="preserve">Public Sub </w:t>
      </w:r>
      <w:proofErr w:type="gramStart"/>
      <w:r>
        <w:rPr>
          <w:rFonts w:ascii="Courier Std" w:hAnsi="Courier Std" w:cs="Courier Std"/>
          <w:sz w:val="18"/>
          <w:szCs w:val="18"/>
        </w:rPr>
        <w:t>Test(</w:t>
      </w:r>
      <w:proofErr w:type="gramEnd"/>
      <w:r>
        <w:rPr>
          <w:rFonts w:ascii="Courier Std" w:hAnsi="Courier Std" w:cs="Courier Std"/>
          <w:sz w:val="18"/>
          <w:szCs w:val="18"/>
        </w:rPr>
        <w:t>ByVal intValue As Integer)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error</w:t>
      </w:r>
      <w:proofErr w:type="gramEnd"/>
      <w:r>
        <w:rPr>
          <w:rFonts w:ascii="Courier Std" w:hAnsi="Courier Std" w:cs="Courier Std"/>
          <w:sz w:val="18"/>
          <w:szCs w:val="18"/>
        </w:rPr>
        <w:t xml:space="preserve"> handling omitted for clarity Dim rst As ADODB.RecordSet Set rst = New ADODB.RecordSet 'More code here Set rst = Nothing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End Sub </w:t>
      </w:r>
    </w:p>
    <w:p w:rsidR="00777970" w:rsidRDefault="00777970" w:rsidP="003F09A7">
      <w:pPr>
        <w:pStyle w:val="DP-Bodytext"/>
      </w:pPr>
      <w:r>
        <w:t xml:space="preserve">Setting the object variable to </w:t>
      </w:r>
      <w:proofErr w:type="gramStart"/>
      <w:r>
        <w:t>Nothing</w:t>
      </w:r>
      <w:proofErr w:type="gramEnd"/>
      <w:r>
        <w:t xml:space="preserve"> is not just good programming practice. If the rst object has code in its Class_Terminate event </w:t>
      </w:r>
      <w:proofErr w:type="gramStart"/>
      <w:r>
        <w:t>handler, that</w:t>
      </w:r>
      <w:proofErr w:type="gramEnd"/>
      <w:r>
        <w:t xml:space="preserve"> code can mess with global variables and objects. </w:t>
      </w:r>
    </w:p>
    <w:p w:rsidR="00777970" w:rsidRDefault="00777970" w:rsidP="003F09A7">
      <w:pPr>
        <w:pStyle w:val="DP-Bodytext"/>
      </w:pPr>
      <w:r>
        <w:t xml:space="preserve">In addition, set the object variable to </w:t>
      </w:r>
      <w:proofErr w:type="gramStart"/>
      <w:r>
        <w:t>Nothing</w:t>
      </w:r>
      <w:proofErr w:type="gramEnd"/>
      <w:r>
        <w:t xml:space="preserve"> is before exiting the procedure with Err.Raise. For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Private Sub </w:t>
      </w:r>
      <w:proofErr w:type="gramStart"/>
      <w:r>
        <w:rPr>
          <w:rFonts w:ascii="Courier Std" w:hAnsi="Courier Std" w:cs="Courier Std"/>
          <w:sz w:val="18"/>
          <w:szCs w:val="18"/>
        </w:rPr>
        <w:t>Test(</w:t>
      </w:r>
      <w:proofErr w:type="gramEnd"/>
      <w:r>
        <w:rPr>
          <w:rFonts w:ascii="Courier Std" w:hAnsi="Courier Std" w:cs="Courier Std"/>
          <w:sz w:val="18"/>
          <w:szCs w:val="18"/>
        </w:rPr>
        <w:t>ByVal intValue As Integer)</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error</w:t>
      </w:r>
      <w:proofErr w:type="gramEnd"/>
      <w:r>
        <w:rPr>
          <w:rFonts w:ascii="Courier Std" w:hAnsi="Courier Std" w:cs="Courier Std"/>
          <w:sz w:val="18"/>
          <w:szCs w:val="18"/>
        </w:rPr>
        <w:t xml:space="preserve"> handling omitted for clarity Dim rst As ADODB.RecordSet Set rst = New ADODB.RecordSet 'More code here If intValue &gt; 1000 Then</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'Raise an Error------------------------------------------------------&gt; Set rst = Nothing On Error Goto 0 Call </w:t>
      </w:r>
      <w:proofErr w:type="gramStart"/>
      <w:r>
        <w:rPr>
          <w:rFonts w:ascii="Courier Std" w:hAnsi="Courier Std" w:cs="Courier Std"/>
          <w:sz w:val="18"/>
          <w:szCs w:val="18"/>
        </w:rPr>
        <w:t>Err.Raise(</w:t>
      </w:r>
      <w:proofErr w:type="gramEnd"/>
      <w:r>
        <w:rPr>
          <w:rFonts w:ascii="Courier Std" w:hAnsi="Courier Std" w:cs="Courier Std"/>
          <w:sz w:val="18"/>
          <w:szCs w:val="18"/>
        </w:rPr>
        <w:t>Number:=lngcInvalidValue, _</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Description</w:t>
      </w:r>
      <w:proofErr w:type="gramStart"/>
      <w:r>
        <w:rPr>
          <w:rFonts w:ascii="Courier Std" w:hAnsi="Courier Std" w:cs="Courier Std"/>
          <w:sz w:val="18"/>
          <w:szCs w:val="18"/>
        </w:rPr>
        <w:t>:=</w:t>
      </w:r>
      <w:proofErr w:type="gramEnd"/>
      <w:r>
        <w:rPr>
          <w:rFonts w:ascii="Courier Std" w:hAnsi="Courier Std" w:cs="Courier Std"/>
          <w:sz w:val="18"/>
          <w:szCs w:val="18"/>
        </w:rPr>
        <w:t xml:space="preserve">strcInvalidValue) End if Set rst = Nothing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End Sub </w:t>
      </w:r>
    </w:p>
    <w:p w:rsidR="00777970" w:rsidRDefault="00777970" w:rsidP="003F09A7">
      <w:pPr>
        <w:pStyle w:val="DP-Bodytext"/>
      </w:pPr>
      <w:r>
        <w:t xml:space="preserve">In the example just shown, if the rst object variable is not set to </w:t>
      </w:r>
      <w:proofErr w:type="gramStart"/>
      <w:r>
        <w:t>Nothing</w:t>
      </w:r>
      <w:proofErr w:type="gramEnd"/>
      <w:r>
        <w:t xml:space="preserve"> before performing the Err.Raise, the Class_Terminate of the rst object likely will change the properties of the Err object so that it no longer reflects the number given in lngcInvalidValue. This Class_Terminate code executes before the calling routine's error handler is invoked. This weird flow of execution has caused a number of very difficult to track down bugs. </w:t>
      </w:r>
    </w:p>
    <w:p w:rsidR="00777970" w:rsidRPr="00384DA2" w:rsidRDefault="00777970" w:rsidP="00384DA2">
      <w:pPr>
        <w:pStyle w:val="DP-HeadingA"/>
      </w:pPr>
      <w:bookmarkStart w:id="810" w:name="_Toc293915079"/>
      <w:r w:rsidRPr="00384DA2">
        <w:t>Parameters to a Procedure</w:t>
      </w:r>
      <w:bookmarkEnd w:id="810"/>
      <w:r w:rsidRPr="00384DA2">
        <w:t xml:space="preserve"> </w:t>
      </w:r>
    </w:p>
    <w:p w:rsidR="00777970" w:rsidRDefault="00777970" w:rsidP="003F09A7">
      <w:pPr>
        <w:pStyle w:val="DP-Bodytext"/>
      </w:pPr>
      <w:r>
        <w:t xml:space="preserve">Every parameter to a procedure should be given an explicit data type, including variants. Every parameter should be passed by value using the ByVal keyword, with a few exceptions. These are: </w:t>
      </w:r>
    </w:p>
    <w:p w:rsidR="00777970" w:rsidRDefault="00777970" w:rsidP="003F09A7">
      <w:pPr>
        <w:pStyle w:val="DP-1Bullet"/>
      </w:pPr>
      <w:r>
        <w:t xml:space="preserve">VBA doesn't allow certain data types to be passed by value, such as arrays, user-defined types, and objects. </w:t>
      </w:r>
    </w:p>
    <w:p w:rsidR="00777970" w:rsidRDefault="00777970" w:rsidP="003F09A7">
      <w:pPr>
        <w:pStyle w:val="DP-1Bullet"/>
      </w:pPr>
      <w:r>
        <w:t xml:space="preserve">You specifically want to allow the changed value of the parameter to be passed back to the calling routine. </w:t>
      </w:r>
    </w:p>
    <w:p w:rsidR="00777970" w:rsidRDefault="00777970" w:rsidP="003F09A7">
      <w:pPr>
        <w:pStyle w:val="DP-1Bullet"/>
      </w:pPr>
      <w:r>
        <w:t xml:space="preserve">The parameter to event procedure is specified as being by reference when VBA creates it. </w:t>
      </w:r>
    </w:p>
    <w:p w:rsidR="00777970" w:rsidRDefault="00777970" w:rsidP="003F09A7">
      <w:pPr>
        <w:pStyle w:val="DP-1Bullet"/>
      </w:pPr>
      <w:r>
        <w:t xml:space="preserve">The arguments to a Declare statement must match the definition in the DLL. </w:t>
      </w:r>
    </w:p>
    <w:p w:rsidR="00777970" w:rsidRDefault="00777970" w:rsidP="003F09A7">
      <w:pPr>
        <w:pStyle w:val="DP-Bodytext"/>
      </w:pPr>
      <w:r>
        <w:t xml:space="preserve">Even in the cases where the argument should be passed by reference, you should explicitly prefix the parameter with ByRef, even though this is the default in VBA. This makes it explicit that you meant to pass that parameter by reference. </w:t>
      </w:r>
    </w:p>
    <w:p w:rsidR="00777970" w:rsidRDefault="00777970" w:rsidP="003F09A7">
      <w:pPr>
        <w:pStyle w:val="DP-Bodytext"/>
      </w:pPr>
      <w:r>
        <w:t xml:space="preserve">After VBA inserts an event procedure, the parameters to the event procedure should be changed to include ByVal and ByRef keywords, and change the parameter names to use the appropriate naming conventions. For example, VBA inserts the event procedure like this (with the line wrapped in this document):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lastRenderedPageBreak/>
        <w:t>Private Sub Form_</w:t>
      </w:r>
      <w:proofErr w:type="gramStart"/>
      <w:r>
        <w:rPr>
          <w:rFonts w:ascii="Courier Std" w:hAnsi="Courier Std" w:cs="Courier Std"/>
          <w:sz w:val="18"/>
          <w:szCs w:val="18"/>
        </w:rPr>
        <w:t>MouseMove(</w:t>
      </w:r>
      <w:proofErr w:type="gramEnd"/>
      <w:r>
        <w:rPr>
          <w:rFonts w:ascii="Courier Std" w:hAnsi="Courier Std" w:cs="Courier Std"/>
          <w:sz w:val="18"/>
          <w:szCs w:val="18"/>
        </w:rPr>
        <w:t xml:space="preserve">Button As Integer, Shift As Integer, X As Single, Y As Single)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End Sub </w:t>
      </w:r>
    </w:p>
    <w:p w:rsidR="00777970" w:rsidRDefault="00777970" w:rsidP="003F09A7">
      <w:pPr>
        <w:pStyle w:val="DP-Bodytext"/>
      </w:pPr>
      <w:r>
        <w:t xml:space="preserve">This should be changed to read like this: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Private Sub Form_MouseMove(ByRef intButton As Integer, _ Byref intShift As Integer, ByRef sngX As Single, ByRef sngY As Single)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End Sub </w:t>
      </w:r>
    </w:p>
    <w:p w:rsidR="00777970" w:rsidRDefault="00777970" w:rsidP="003F09A7">
      <w:pPr>
        <w:pStyle w:val="DP-Bodytext"/>
      </w:pPr>
      <w:r>
        <w:t xml:space="preserve">By changing it to read like this, the naming conventions indicate the data type and the ByRef keywords indicate that VBA may see the changes to the parameters. </w:t>
      </w:r>
    </w:p>
    <w:p w:rsidR="00777970" w:rsidRPr="00384DA2" w:rsidRDefault="00777970" w:rsidP="00384DA2">
      <w:pPr>
        <w:pStyle w:val="DP-HeadingA"/>
      </w:pPr>
      <w:bookmarkStart w:id="811" w:name="_Toc293915080"/>
      <w:r w:rsidRPr="00384DA2">
        <w:t>Parentheses</w:t>
      </w:r>
      <w:bookmarkEnd w:id="811"/>
      <w:r w:rsidRPr="00384DA2">
        <w:t xml:space="preserve"> </w:t>
      </w:r>
    </w:p>
    <w:p w:rsidR="00777970" w:rsidRDefault="00777970" w:rsidP="003F09A7">
      <w:pPr>
        <w:pStyle w:val="DP-Bodytext"/>
      </w:pPr>
      <w:r>
        <w:t>Always use parentheses where the reading of the line may be unclear. For example, suppose that a line is written:</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Not frmTest Is Nothing Then </w:t>
      </w:r>
    </w:p>
    <w:p w:rsidR="00777970" w:rsidRDefault="00777970" w:rsidP="003F09A7">
      <w:pPr>
        <w:pStyle w:val="DP-Bodytext"/>
      </w:pPr>
      <w:r>
        <w:t xml:space="preserve">It may not be clear that the </w:t>
      </w:r>
      <w:proofErr w:type="gramStart"/>
      <w:r>
        <w:t>Is</w:t>
      </w:r>
      <w:proofErr w:type="gramEnd"/>
      <w:r>
        <w:t xml:space="preserve"> operator has higher precedence than the Not operator in this line. Recode it to read:</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If Not (frmTest </w:t>
      </w:r>
      <w:proofErr w:type="gramStart"/>
      <w:r>
        <w:rPr>
          <w:rFonts w:ascii="Courier Std" w:hAnsi="Courier Std" w:cs="Courier Std"/>
          <w:sz w:val="18"/>
          <w:szCs w:val="18"/>
        </w:rPr>
        <w:t>Is</w:t>
      </w:r>
      <w:proofErr w:type="gramEnd"/>
      <w:r>
        <w:rPr>
          <w:rFonts w:ascii="Courier Std" w:hAnsi="Courier Std" w:cs="Courier Std"/>
          <w:sz w:val="18"/>
          <w:szCs w:val="18"/>
        </w:rPr>
        <w:t xml:space="preserve"> Nothing) Then </w:t>
      </w:r>
    </w:p>
    <w:p w:rsidR="00777970" w:rsidRDefault="00777970" w:rsidP="003F09A7">
      <w:pPr>
        <w:pStyle w:val="DP-Bodytext"/>
      </w:pPr>
      <w:r>
        <w:t xml:space="preserve">This makes it clear what order the operators are evaluated. The general rule is that if there is any question what the operator precedence is, use parentheses to make it clear. </w:t>
      </w:r>
    </w:p>
    <w:p w:rsidR="00777970" w:rsidRPr="00384DA2" w:rsidRDefault="00777970" w:rsidP="00384DA2">
      <w:pPr>
        <w:pStyle w:val="DP-HeadingA"/>
      </w:pPr>
      <w:bookmarkStart w:id="812" w:name="_Toc293915081"/>
      <w:r w:rsidRPr="00384DA2">
        <w:t>Procedure Scope</w:t>
      </w:r>
      <w:bookmarkEnd w:id="812"/>
      <w:r w:rsidRPr="00384DA2">
        <w:t xml:space="preserve"> </w:t>
      </w:r>
    </w:p>
    <w:p w:rsidR="00777970" w:rsidRDefault="00777970" w:rsidP="003F09A7">
      <w:pPr>
        <w:pStyle w:val="DP-Bodytext"/>
      </w:pPr>
      <w:r>
        <w:t xml:space="preserve">Always use the Private scope on a procedure unless you need to expose the procedure outside the current module. In a library, use the Friend scope when you need a larger scope. Use Public only when access to the procedure is required outside the library. For Example: </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Private Sub </w:t>
      </w:r>
      <w:proofErr w:type="gramStart"/>
      <w:r>
        <w:rPr>
          <w:rFonts w:ascii="Courier Std" w:hAnsi="Courier Std" w:cs="Courier Std"/>
          <w:sz w:val="18"/>
          <w:szCs w:val="18"/>
        </w:rPr>
        <w:t>Test()</w:t>
      </w:r>
      <w:proofErr w:type="gramEnd"/>
      <w:r>
        <w:rPr>
          <w:rFonts w:ascii="Courier Std" w:hAnsi="Courier Std" w:cs="Courier Std"/>
          <w:sz w:val="18"/>
          <w:szCs w:val="18"/>
        </w:rPr>
        <w:t xml:space="preserve"> </w:t>
      </w:r>
    </w:p>
    <w:p w:rsidR="00777970" w:rsidRPr="00384DA2" w:rsidRDefault="00777970" w:rsidP="00384DA2">
      <w:pPr>
        <w:pStyle w:val="DP-HeadingA"/>
      </w:pPr>
      <w:bookmarkStart w:id="813" w:name="_Toc293915082"/>
      <w:r w:rsidRPr="00384DA2">
        <w:t>Project Properties [VB6]</w:t>
      </w:r>
      <w:bookmarkEnd w:id="813"/>
      <w:r w:rsidRPr="00384DA2">
        <w:t xml:space="preserve"> </w:t>
      </w:r>
    </w:p>
    <w:p w:rsidR="00777970" w:rsidRDefault="00777970" w:rsidP="003F09A7">
      <w:pPr>
        <w:pStyle w:val="DP-Bodytext"/>
      </w:pPr>
      <w:r>
        <w:t xml:space="preserve">In Visual Basic, the Project Properties dialog should always be filled in. These values may not apply to VBA hosts other than Visual Basic. Most of these fields can be retrieved from the EXE, DLL, or OCX file by right clicking on it in the Windows Explorer, then selecting Properties, then clicking on the Version tab in the dialog that appears. The values can be retrieved from within the program by getting properties of the App global system object. The following fields should be always be filled in: </w:t>
      </w:r>
    </w:p>
    <w:p w:rsidR="00777970" w:rsidRDefault="00777970" w:rsidP="003F09A7">
      <w:pPr>
        <w:pStyle w:val="DP-1Bullet"/>
      </w:pPr>
      <w:r>
        <w:t xml:space="preserve">Project Name: The name of the library or standard EXE name. The library name should always start with a short word or abbreviation indicating the company or organization that is developing the library. For example, the Maya Calendar engine library from Xoc </w:t>
      </w:r>
      <w:proofErr w:type="gramStart"/>
      <w:r>
        <w:t>Software,</w:t>
      </w:r>
      <w:proofErr w:type="gramEnd"/>
      <w:r>
        <w:t xml:space="preserve"> might be named XocEngine or XocMayaEngine. This term is used for disambiguation of libraries and shows in the Object Browser. See the Disambiguation section. This is the internal name of the library. This may have abbreviations in it. </w:t>
      </w:r>
    </w:p>
    <w:p w:rsidR="00777970" w:rsidRDefault="00777970" w:rsidP="003F09A7">
      <w:pPr>
        <w:pStyle w:val="DP-1Bullet"/>
      </w:pPr>
      <w:r>
        <w:lastRenderedPageBreak/>
        <w:t xml:space="preserve">Project Description: This should be the same name as the Project Name, except with spaces between the words. Abbreviations and the company or organization name should be spelled out. For example, use Xoc Maya Engine. These words show up in the VBA References dialog. </w:t>
      </w:r>
    </w:p>
    <w:p w:rsidR="00777970" w:rsidRDefault="00777970" w:rsidP="003F09A7">
      <w:pPr>
        <w:pStyle w:val="DP-1Bullet"/>
      </w:pPr>
      <w:r>
        <w:t xml:space="preserve">Major/Minor/Revision number: These should be filled in with appropriate values. The version number should never be set to a smaller value as installation programs depend on it to determine if they should overwrite an older version with a newer one. </w:t>
      </w:r>
    </w:p>
    <w:p w:rsidR="00777970" w:rsidRDefault="00777970" w:rsidP="003F09A7">
      <w:pPr>
        <w:pStyle w:val="DP-1Bullet"/>
      </w:pPr>
      <w:r>
        <w:t xml:space="preserve">Auto Increment: In most cases this should be checked. This automatically increments the revision number by one every time the project is compiled to a file. </w:t>
      </w:r>
    </w:p>
    <w:p w:rsidR="00777970" w:rsidRDefault="00777970" w:rsidP="003F09A7">
      <w:pPr>
        <w:pStyle w:val="DP-1Bullet"/>
      </w:pPr>
      <w:r>
        <w:t xml:space="preserve">Application Title: The application title should be the name of the product that you expect to show externally, on the Windows Start menu, the Windows task list, the Windows Task Bar, and should be copied to the Caption of the main form in the application when the program starts. For example: Xoc Maya Engine. </w:t>
      </w:r>
    </w:p>
    <w:p w:rsidR="00777970" w:rsidRDefault="00777970" w:rsidP="003F09A7">
      <w:pPr>
        <w:pStyle w:val="DP-1Bullet"/>
      </w:pPr>
      <w:r>
        <w:t xml:space="preserve">Comments: If Visual SourceSafe is used to maintain the project, this should be filled in with $Header: $. If keyword expansion in files is used, then Visual SourceSafe will place the expansion into the comments section of the executable. This gives the source name of the project is, the SourceSafe version number of the VBP file, the date and time the project file was changed, and by whom. This helps roll back the project to a given release to test for bugs. See the section on Source Code Control to configure SourceSafe. </w:t>
      </w:r>
    </w:p>
    <w:p w:rsidR="00777970" w:rsidRDefault="00777970" w:rsidP="003F09A7">
      <w:pPr>
        <w:pStyle w:val="DP-1Bullet"/>
      </w:pPr>
      <w:r>
        <w:t xml:space="preserve">Company Name: Should be filled with your company or organization name. For example: Xoc Software. This is used on splash screens and about dialogs. Therefore, if your company is XYZ Software, Inc., you probably want to use XYZ Software. </w:t>
      </w:r>
    </w:p>
    <w:p w:rsidR="00777970" w:rsidRDefault="00777970" w:rsidP="003F09A7">
      <w:pPr>
        <w:pStyle w:val="DP-1Bullet"/>
      </w:pPr>
      <w:r>
        <w:t xml:space="preserve">File Description: This is the description of how this file fits into the entire package. For example: Xoc Maya Calendar calculation engine or Xoc Maya Calendar UI. </w:t>
      </w:r>
    </w:p>
    <w:p w:rsidR="00777970" w:rsidRDefault="00777970" w:rsidP="003F09A7">
      <w:pPr>
        <w:pStyle w:val="DP-1Bullet"/>
      </w:pPr>
      <w:r>
        <w:t xml:space="preserve">LegalCopyright: Enter the copyright notice for the program. For example: Copyright © 1999 by Xoc Software. You may find it useful to type Alt+0169 on the keypad (not the main keyboard) to get the © symbol in the dialog. </w:t>
      </w:r>
    </w:p>
    <w:p w:rsidR="00777970" w:rsidRDefault="00777970" w:rsidP="003F09A7">
      <w:pPr>
        <w:pStyle w:val="DP-1Bullet"/>
      </w:pPr>
      <w:r>
        <w:t xml:space="preserve">LegalTrademarks: Enter any trademarks or registered trademarks for the company or product. For example: Xoc™ is a trademark of Xoc Software. You may find it useful to type Alt+0153 on the keypad (not the main keyboard) to get the ™ symbol and Alt+0174 to get the ® symbol. Note that these symbols may or may not show correctly in the application depending on the font you choose to display them. </w:t>
      </w:r>
    </w:p>
    <w:p w:rsidR="00777970" w:rsidRDefault="00777970" w:rsidP="003F09A7">
      <w:pPr>
        <w:pStyle w:val="DP-1Bullet"/>
      </w:pPr>
      <w:r>
        <w:t xml:space="preserve">Product Name: This is the name of the product, without the company name. Therefore, if the name of the product elsewhere is Xoc Maya Calendar, the name here should be just Maya Calendar. This value may be used in splash screens and about dialogs. </w:t>
      </w:r>
    </w:p>
    <w:p w:rsidR="00777970" w:rsidRPr="00384DA2" w:rsidRDefault="00777970" w:rsidP="00384DA2">
      <w:pPr>
        <w:pStyle w:val="DP-HeadingA"/>
      </w:pPr>
      <w:bookmarkStart w:id="814" w:name="_Toc293915083"/>
      <w:r w:rsidRPr="00384DA2">
        <w:t>Raising Errors</w:t>
      </w:r>
      <w:bookmarkEnd w:id="814"/>
      <w:r w:rsidRPr="00384DA2">
        <w:t xml:space="preserve"> </w:t>
      </w:r>
    </w:p>
    <w:p w:rsidR="00777970" w:rsidRDefault="00777970" w:rsidP="003F09A7">
      <w:pPr>
        <w:pStyle w:val="DP-Bodytext"/>
      </w:pPr>
      <w:r>
        <w:t xml:space="preserve">When you raise a runtime error from a component, to be trapped in the calling code, the error number that you raise should have a unique error number. For this purpose, VBA </w:t>
      </w:r>
      <w:r>
        <w:lastRenderedPageBreak/>
        <w:t xml:space="preserve">defines a constant vbObjectError that guarantees that errors that you generate will not conflict with ones that VBA defines. However, all libraries use errors in the range larger than vbObjectError, so you should strive to be different from the other libraries with your numbers. There is no way to guarantee this; the chances can be reduced by starting your errors at a random number in the range 512 to 32767 larger than vbObjectError. No library that an organization produces should ever have conflicting error numbers with another library from the same organization. For example: XYZ Software might start numbering its errors at vbObjectError + 4096. The first library produced from XYZ software might generate errors in the range from vbObjectError + 4096 to vbObjectError + 4146, the second library from vbObjectError + 4147 to vbObjectError + 4196, etc. </w:t>
      </w:r>
    </w:p>
    <w:p w:rsidR="00777970" w:rsidRPr="00384DA2" w:rsidRDefault="00777970" w:rsidP="00384DA2">
      <w:pPr>
        <w:pStyle w:val="DP-HeadingA"/>
      </w:pPr>
      <w:bookmarkStart w:id="815" w:name="_Toc293915084"/>
      <w:r w:rsidRPr="00384DA2">
        <w:t>Select/End Select Blocks</w:t>
      </w:r>
      <w:bookmarkEnd w:id="815"/>
      <w:r w:rsidRPr="00384DA2">
        <w:t xml:space="preserve"> </w:t>
      </w:r>
    </w:p>
    <w:p w:rsidR="00777970" w:rsidRDefault="00777970" w:rsidP="003F09A7">
      <w:pPr>
        <w:pStyle w:val="DP-Bodytext"/>
      </w:pPr>
      <w:r>
        <w:t>The Select/End Select block is indented differently from other blocks (see Indenting). The Case blocks within the Select/End Select are lined up with the Select/End Select keywords. Code within a Case block is indented one tab stop from the Case statement. For Example:</w:t>
      </w:r>
    </w:p>
    <w:p w:rsidR="00777970" w:rsidRDefault="00777970">
      <w:pPr>
        <w:pStyle w:val="CM25"/>
        <w:ind w:firstLine="432"/>
        <w:rPr>
          <w:rFonts w:ascii="Courier Std" w:hAnsi="Courier Std" w:cs="Courier Std"/>
          <w:sz w:val="18"/>
          <w:szCs w:val="18"/>
        </w:rPr>
      </w:pPr>
      <w:r>
        <w:rPr>
          <w:rFonts w:ascii="Courier Std" w:hAnsi="Courier Std" w:cs="Courier Std"/>
          <w:sz w:val="18"/>
          <w:szCs w:val="18"/>
        </w:rPr>
        <w:t xml:space="preserve"> Select Case Err.Number</w:t>
      </w:r>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Case tliErrCantLoadLibrary</w:t>
      </w:r>
    </w:p>
    <w:p w:rsidR="00777970" w:rsidRDefault="00777970">
      <w:pPr>
        <w:pStyle w:val="CM17"/>
        <w:ind w:left="865"/>
        <w:rPr>
          <w:rFonts w:ascii="Courier Std" w:hAnsi="Courier Std" w:cs="Courier Std"/>
          <w:sz w:val="18"/>
          <w:szCs w:val="18"/>
        </w:rPr>
      </w:pPr>
      <w:r>
        <w:rPr>
          <w:rFonts w:ascii="Courier Std" w:hAnsi="Courier Std" w:cs="Courier Std"/>
          <w:sz w:val="18"/>
          <w:szCs w:val="18"/>
        </w:rPr>
        <w:t xml:space="preserve"> Err.Raise Number</w:t>
      </w:r>
      <w:proofErr w:type="gramStart"/>
      <w:r>
        <w:rPr>
          <w:rFonts w:ascii="Courier Std" w:hAnsi="Courier Std" w:cs="Courier Std"/>
          <w:sz w:val="18"/>
          <w:szCs w:val="18"/>
        </w:rPr>
        <w:t>:=</w:t>
      </w:r>
      <w:proofErr w:type="gramEnd"/>
      <w:r>
        <w:rPr>
          <w:rFonts w:ascii="Courier Std" w:hAnsi="Courier Std" w:cs="Courier Std"/>
          <w:sz w:val="18"/>
          <w:szCs w:val="18"/>
        </w:rPr>
        <w:t>Err.Number, Description:=Err.Description, _</w:t>
      </w:r>
    </w:p>
    <w:p w:rsidR="00777970" w:rsidRDefault="00777970">
      <w:pPr>
        <w:pStyle w:val="CM26"/>
        <w:ind w:left="1295"/>
        <w:rPr>
          <w:rFonts w:ascii="Courier Std" w:hAnsi="Courier Std" w:cs="Courier Std"/>
          <w:sz w:val="18"/>
          <w:szCs w:val="18"/>
        </w:rPr>
      </w:pPr>
      <w:r>
        <w:rPr>
          <w:rFonts w:ascii="Courier Std" w:hAnsi="Courier Std" w:cs="Courier Std"/>
          <w:sz w:val="18"/>
          <w:szCs w:val="18"/>
        </w:rPr>
        <w:t xml:space="preserve"> Source</w:t>
      </w:r>
      <w:proofErr w:type="gramStart"/>
      <w:r>
        <w:rPr>
          <w:rFonts w:ascii="Courier Std" w:hAnsi="Courier Std" w:cs="Courier Std"/>
          <w:sz w:val="18"/>
          <w:szCs w:val="18"/>
        </w:rPr>
        <w:t>:=</w:t>
      </w:r>
      <w:proofErr w:type="gramEnd"/>
      <w:r>
        <w:rPr>
          <w:rFonts w:ascii="Courier Std" w:hAnsi="Courier Std" w:cs="Courier Std"/>
          <w:sz w:val="18"/>
          <w:szCs w:val="18"/>
        </w:rPr>
        <w:t>Err.Source</w:t>
      </w:r>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Case 35602 'This key is already associated with an element of this</w:t>
      </w:r>
    </w:p>
    <w:p w:rsidR="00777970" w:rsidRDefault="00777970">
      <w:pPr>
        <w:pStyle w:val="CM17"/>
        <w:ind w:left="865"/>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collection</w:t>
      </w:r>
      <w:proofErr w:type="gramEnd"/>
    </w:p>
    <w:p w:rsidR="00777970" w:rsidRDefault="00777970">
      <w:pPr>
        <w:pStyle w:val="CM17"/>
        <w:ind w:left="865"/>
        <w:rPr>
          <w:rFonts w:ascii="Courier Std" w:hAnsi="Courier Std" w:cs="Courier Std"/>
          <w:sz w:val="18"/>
          <w:szCs w:val="18"/>
        </w:rPr>
      </w:pPr>
      <w:r>
        <w:rPr>
          <w:rFonts w:ascii="Courier Std" w:hAnsi="Courier Std" w:cs="Courier Std"/>
          <w:sz w:val="18"/>
          <w:szCs w:val="18"/>
        </w:rPr>
        <w:t xml:space="preserve"> Set nodChild = </w:t>
      </w:r>
      <w:proofErr w:type="gramStart"/>
      <w:r>
        <w:rPr>
          <w:rFonts w:ascii="Courier Std" w:hAnsi="Courier Std" w:cs="Courier Std"/>
          <w:sz w:val="18"/>
          <w:szCs w:val="18"/>
        </w:rPr>
        <w:t>tvw.Nodes.Item(</w:t>
      </w:r>
      <w:proofErr w:type="gramEnd"/>
      <w:r>
        <w:rPr>
          <w:rFonts w:ascii="Courier Std" w:hAnsi="Courier Std" w:cs="Courier Std"/>
          <w:sz w:val="18"/>
          <w:szCs w:val="18"/>
        </w:rPr>
        <w:t>cci.Guid)</w:t>
      </w:r>
    </w:p>
    <w:p w:rsidR="00777970" w:rsidRDefault="00777970">
      <w:pPr>
        <w:pStyle w:val="CM17"/>
        <w:ind w:left="865"/>
        <w:rPr>
          <w:rFonts w:ascii="Courier Std" w:hAnsi="Courier Std" w:cs="Courier Std"/>
          <w:sz w:val="18"/>
          <w:szCs w:val="18"/>
        </w:rPr>
      </w:pPr>
      <w:r>
        <w:rPr>
          <w:rFonts w:ascii="Courier Std" w:hAnsi="Courier Std" w:cs="Courier Std"/>
          <w:sz w:val="18"/>
          <w:szCs w:val="18"/>
        </w:rPr>
        <w:t xml:space="preserve"> nodChild.Image = "InstClass"</w:t>
      </w:r>
    </w:p>
    <w:p w:rsidR="00777970" w:rsidRDefault="00777970">
      <w:pPr>
        <w:pStyle w:val="CM17"/>
        <w:ind w:left="865"/>
        <w:rPr>
          <w:rFonts w:ascii="Courier Std" w:hAnsi="Courier Std" w:cs="Courier Std"/>
          <w:sz w:val="18"/>
          <w:szCs w:val="18"/>
        </w:rPr>
      </w:pPr>
      <w:r>
        <w:rPr>
          <w:rFonts w:ascii="Courier Std" w:hAnsi="Courier Std" w:cs="Courier Std"/>
          <w:sz w:val="18"/>
          <w:szCs w:val="18"/>
        </w:rPr>
        <w:t xml:space="preserve"> Resume NextItem</w:t>
      </w:r>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Case Else</w:t>
      </w:r>
    </w:p>
    <w:p w:rsidR="00777970" w:rsidRDefault="00777970">
      <w:pPr>
        <w:pStyle w:val="Default"/>
        <w:jc w:val="center"/>
        <w:rPr>
          <w:rFonts w:ascii="Courier Std" w:hAnsi="Courier Std" w:cs="Courier Std"/>
          <w:color w:val="auto"/>
          <w:sz w:val="18"/>
          <w:szCs w:val="18"/>
        </w:rPr>
      </w:pPr>
      <w:r>
        <w:rPr>
          <w:rFonts w:ascii="Courier Std" w:hAnsi="Courier Std" w:cs="Courier Std"/>
          <w:color w:val="auto"/>
          <w:sz w:val="18"/>
          <w:szCs w:val="18"/>
        </w:rPr>
        <w:t xml:space="preserve"> Call </w:t>
      </w:r>
      <w:proofErr w:type="gramStart"/>
      <w:r>
        <w:rPr>
          <w:rFonts w:ascii="Courier Std" w:hAnsi="Courier Std" w:cs="Courier Std"/>
          <w:color w:val="auto"/>
          <w:sz w:val="18"/>
          <w:szCs w:val="18"/>
        </w:rPr>
        <w:t>UnexpectedError(</w:t>
      </w:r>
      <w:proofErr w:type="gramEnd"/>
      <w:r>
        <w:rPr>
          <w:rFonts w:ascii="Courier Std" w:hAnsi="Courier Std" w:cs="Courier Std"/>
          <w:color w:val="auto"/>
          <w:sz w:val="18"/>
          <w:szCs w:val="18"/>
        </w:rPr>
        <w:t>Err.Number, Err.Description, Err.Source, _</w:t>
      </w:r>
    </w:p>
    <w:p w:rsidR="00777970" w:rsidRDefault="00777970">
      <w:pPr>
        <w:pStyle w:val="CM26"/>
        <w:ind w:left="1295"/>
        <w:rPr>
          <w:rFonts w:ascii="Courier Std" w:hAnsi="Courier Std" w:cs="Courier Std"/>
          <w:sz w:val="18"/>
          <w:szCs w:val="18"/>
        </w:rPr>
      </w:pPr>
      <w:r>
        <w:rPr>
          <w:rFonts w:ascii="Courier Std" w:hAnsi="Courier Std" w:cs="Courier Std"/>
          <w:sz w:val="18"/>
          <w:szCs w:val="18"/>
        </w:rPr>
        <w:t xml:space="preserve"> Err.HelpFile, Err.HelpContext)</w:t>
      </w:r>
    </w:p>
    <w:p w:rsidR="00777970" w:rsidRDefault="00777970">
      <w:pPr>
        <w:pStyle w:val="CM29"/>
        <w:spacing w:after="100"/>
        <w:ind w:firstLine="432"/>
        <w:rPr>
          <w:rFonts w:ascii="Courier Std" w:hAnsi="Courier Std" w:cs="Courier Std"/>
          <w:sz w:val="18"/>
          <w:szCs w:val="18"/>
        </w:rPr>
      </w:pPr>
      <w:r>
        <w:rPr>
          <w:rFonts w:ascii="Courier Std" w:hAnsi="Courier Std" w:cs="Courier Std"/>
          <w:sz w:val="18"/>
          <w:szCs w:val="18"/>
        </w:rPr>
        <w:t xml:space="preserve"> End Select </w:t>
      </w:r>
    </w:p>
    <w:p w:rsidR="00777970" w:rsidRDefault="00777970" w:rsidP="003F09A7">
      <w:pPr>
        <w:pStyle w:val="DP-Bodytext"/>
      </w:pPr>
      <w:r>
        <w:t xml:space="preserve">In non-RVBA coding standards, it is more common to indent Case blocks one tab stop from the surrounding Select/End Select. However, this causes the actual executing code to be indented two tab stops from the surrounding Select/End Select. The readability of the code is just as good, if not better with this scheme, although it takes some getting use to the first Case block being indented to the same level as the Select line. </w:t>
      </w:r>
    </w:p>
    <w:p w:rsidR="00777970" w:rsidRDefault="00777970" w:rsidP="003F09A7">
      <w:pPr>
        <w:pStyle w:val="DP-Bodytext"/>
      </w:pPr>
      <w:r>
        <w:t xml:space="preserve">See also the note about Case Else blocks in the section on Assertions. </w:t>
      </w:r>
    </w:p>
    <w:p w:rsidR="00777970" w:rsidRDefault="00777970" w:rsidP="003F09A7">
      <w:pPr>
        <w:pStyle w:val="DP-Bodytext"/>
      </w:pPr>
      <w:r>
        <w:t xml:space="preserve">{Alternative: Indent the Case blocks one tab stop from the surrounding Select/End Select. Then indent the code in the case blocks one more tab stop.} </w:t>
      </w:r>
    </w:p>
    <w:p w:rsidR="00777970" w:rsidRPr="00384DA2" w:rsidRDefault="00777970" w:rsidP="00384DA2">
      <w:pPr>
        <w:pStyle w:val="DP-HeadingA"/>
      </w:pPr>
      <w:bookmarkStart w:id="816" w:name="_Toc293915085"/>
      <w:r w:rsidRPr="00384DA2">
        <w:t>Source Code Control [VB6]</w:t>
      </w:r>
      <w:bookmarkEnd w:id="816"/>
      <w:r w:rsidRPr="00384DA2">
        <w:t xml:space="preserve"> </w:t>
      </w:r>
    </w:p>
    <w:p w:rsidR="00777970" w:rsidRDefault="00777970" w:rsidP="003F09A7">
      <w:pPr>
        <w:pStyle w:val="DP-Bodytext"/>
      </w:pPr>
      <w:r>
        <w:t xml:space="preserve">Code should be maintained using some sort of Source Code Control. Microsoft Visual SourceSafe is the most common product used for this. When using Visual SourceSafe, the Administrator should configure it to expand keywords in files in the SourceSafe Administrator Options dialog. The following files should be expanded: *.bas,*.cls,*.ctl,*.frm,*.pag,*.vbp. Entries such as $Header: $ can then be placed into the code and are expanded automatically. See the SourceSafe documentation on keyword expansion. </w:t>
      </w:r>
      <w:r>
        <w:lastRenderedPageBreak/>
        <w:t xml:space="preserve">Also, see the use of the Comments entry in the section on Project Properties in this document. </w:t>
      </w:r>
    </w:p>
    <w:p w:rsidR="00777970" w:rsidRPr="00384DA2" w:rsidRDefault="00777970" w:rsidP="00384DA2">
      <w:pPr>
        <w:pStyle w:val="DP-HeadingA"/>
      </w:pPr>
      <w:bookmarkStart w:id="817" w:name="_Toc293915086"/>
      <w:r w:rsidRPr="00384DA2">
        <w:t>Type Conversion</w:t>
      </w:r>
      <w:bookmarkEnd w:id="817"/>
      <w:r w:rsidRPr="00384DA2">
        <w:t xml:space="preserve"> </w:t>
      </w:r>
    </w:p>
    <w:p w:rsidR="00777970" w:rsidRDefault="00777970" w:rsidP="003F09A7">
      <w:pPr>
        <w:pStyle w:val="DP-Bodytext"/>
      </w:pPr>
      <w:r>
        <w:t>VBA is considered a weakly typed language. You can construct expressions such as this one: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strValue</w:t>
      </w:r>
      <w:proofErr w:type="gramEnd"/>
      <w:r>
        <w:rPr>
          <w:rFonts w:ascii="Courier Std" w:hAnsi="Courier Std" w:cs="Courier Std"/>
          <w:sz w:val="18"/>
          <w:szCs w:val="18"/>
        </w:rPr>
        <w:t xml:space="preserve"> = "Your order came to " &amp; intQuantity * curPrice </w:t>
      </w:r>
    </w:p>
    <w:p w:rsidR="00777970" w:rsidRDefault="00777970" w:rsidP="003F09A7">
      <w:pPr>
        <w:pStyle w:val="DP-Bodytext"/>
      </w:pPr>
      <w:r>
        <w:t>VBA will automatically convert the result of the expression into a string to make the expression work. However, it is better programming practice to make explicit what VBA is doing using the type conversion functions: CBool, CInt, CLng, CStr, etc., plus the Format$ function.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strValue</w:t>
      </w:r>
      <w:proofErr w:type="gramEnd"/>
      <w:r>
        <w:rPr>
          <w:rFonts w:ascii="Courier Std" w:hAnsi="Courier Std" w:cs="Courier Std"/>
          <w:sz w:val="18"/>
          <w:szCs w:val="18"/>
        </w:rPr>
        <w:t xml:space="preserve"> = "Your order came to " _ &amp; Format$(CCur(intQuantity) * curPrice, "$#,###.00") </w:t>
      </w:r>
    </w:p>
    <w:p w:rsidR="00777970" w:rsidRDefault="00777970" w:rsidP="003F09A7">
      <w:pPr>
        <w:pStyle w:val="DP-Bodytext"/>
      </w:pPr>
      <w:r>
        <w:t>The RVBA naming conventions will help point out possible bugs. If you see a line that looks like this, you may have a potential bug:</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intValue</w:t>
      </w:r>
      <w:proofErr w:type="gramEnd"/>
      <w:r>
        <w:rPr>
          <w:rFonts w:ascii="Courier Std" w:hAnsi="Courier Std" w:cs="Courier Std"/>
          <w:sz w:val="18"/>
          <w:szCs w:val="18"/>
        </w:rPr>
        <w:t xml:space="preserve"> = lngInput </w:t>
      </w:r>
    </w:p>
    <w:p w:rsidR="00777970" w:rsidRDefault="00777970" w:rsidP="003F09A7">
      <w:pPr>
        <w:pStyle w:val="DP-Bodytext"/>
      </w:pPr>
      <w:r>
        <w:t>If the value in the variable lngInput is 90,000, this line will cause an Overflow runtime error. The fact that the types of the variables are different is a clear warning sign. If, however, you knew the value in lngInput could only be in the range 1 to 1000, it might be acceptable to do the assignment like this: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Debug.Assert lngValue &gt;= 1 And Debug.Assert lngValue &lt;= 1000 intValue = </w:t>
      </w:r>
      <w:proofErr w:type="gramStart"/>
      <w:r>
        <w:rPr>
          <w:rFonts w:ascii="Courier Std" w:hAnsi="Courier Std" w:cs="Courier Std"/>
          <w:sz w:val="18"/>
          <w:szCs w:val="18"/>
        </w:rPr>
        <w:t>CLng(</w:t>
      </w:r>
      <w:proofErr w:type="gramEnd"/>
      <w:r>
        <w:rPr>
          <w:rFonts w:ascii="Courier Std" w:hAnsi="Courier Std" w:cs="Courier Std"/>
          <w:sz w:val="18"/>
          <w:szCs w:val="18"/>
        </w:rPr>
        <w:t xml:space="preserve">lngInput) </w:t>
      </w:r>
    </w:p>
    <w:p w:rsidR="00777970" w:rsidRDefault="00777970" w:rsidP="003F09A7">
      <w:pPr>
        <w:pStyle w:val="DP-Bodytext"/>
      </w:pPr>
      <w:r>
        <w:t xml:space="preserve">See also the section on Assertions. </w:t>
      </w:r>
    </w:p>
    <w:p w:rsidR="00777970" w:rsidRPr="00384DA2" w:rsidRDefault="00777970" w:rsidP="00384DA2">
      <w:pPr>
        <w:pStyle w:val="DP-HeadingA"/>
      </w:pPr>
      <w:bookmarkStart w:id="818" w:name="_Toc293915087"/>
      <w:r w:rsidRPr="00384DA2">
        <w:t>Variable Declaration</w:t>
      </w:r>
      <w:bookmarkEnd w:id="818"/>
      <w:r w:rsidRPr="00384DA2">
        <w:t xml:space="preserve"> </w:t>
      </w:r>
    </w:p>
    <w:p w:rsidR="00777970" w:rsidRPr="003F09A7" w:rsidRDefault="00777970" w:rsidP="003F09A7">
      <w:pPr>
        <w:pStyle w:val="DP-Bodytext"/>
      </w:pPr>
      <w:r w:rsidRPr="003F09A7">
        <w:rPr>
          <w:rStyle w:val="DP-BodytextCharChar"/>
        </w:rPr>
        <w:t>Every variable should be explicitly declared. Using the Option Explicit keyword at the top of the module will have VBA enforce that. The VBA editor's Tools Options dialog has a setting that will make this be automatically</w:t>
      </w:r>
      <w:r w:rsidRPr="003F09A7">
        <w:t xml:space="preserve"> inserted in all new modules. </w:t>
      </w:r>
    </w:p>
    <w:p w:rsidR="00777970" w:rsidRPr="003F09A7" w:rsidRDefault="00777970" w:rsidP="003F09A7">
      <w:pPr>
        <w:pStyle w:val="DP-Bodytext"/>
      </w:pPr>
      <w:r w:rsidRPr="003F09A7">
        <w:t>Every variable should be given an explicit data type. This includes variants, which are the default. For example, a variant should be declared as: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varValue As Variant </w:t>
      </w:r>
    </w:p>
    <w:p w:rsidR="00777970" w:rsidRPr="003F09A7" w:rsidRDefault="00777970" w:rsidP="003F09A7">
      <w:pPr>
        <w:pStyle w:val="DP-Bodytext"/>
      </w:pPr>
      <w:r w:rsidRPr="003F09A7">
        <w:t>Rather than letting it be implicitly defined or declaring it as:</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varValue </w:t>
      </w:r>
    </w:p>
    <w:p w:rsidR="00777970" w:rsidRPr="003F09A7" w:rsidRDefault="00777970" w:rsidP="003F09A7">
      <w:pPr>
        <w:pStyle w:val="DP-Bodytext"/>
      </w:pPr>
      <w:r w:rsidRPr="003F09A7">
        <w:t>Every variable should be declared on a line by itself. This precludes running into this bug:</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intValue, intTest As Integer </w:t>
      </w:r>
    </w:p>
    <w:p w:rsidR="00777970" w:rsidRPr="003F09A7" w:rsidRDefault="00777970" w:rsidP="003F09A7">
      <w:pPr>
        <w:pStyle w:val="DP-Bodytext"/>
      </w:pPr>
      <w:r w:rsidRPr="003F09A7">
        <w:t>That declaration makes it obvious that the two variables were meant to be declared as integers, but the first variable is defined as a variant. If instead the declarations were made on a line by themselves, the problem goes away. For example:</w:t>
      </w:r>
    </w:p>
    <w:p w:rsidR="00777970" w:rsidRDefault="00777970" w:rsidP="003F09A7">
      <w:pPr>
        <w:pStyle w:val="DP-Bodytext"/>
        <w:rPr>
          <w:rFonts w:ascii="Courier Std" w:hAnsi="Courier Std" w:cs="Courier Std"/>
          <w:sz w:val="18"/>
          <w:szCs w:val="18"/>
        </w:rPr>
      </w:pPr>
      <w:r>
        <w:rPr>
          <w:rFonts w:ascii="Courier Std" w:hAnsi="Courier Std" w:cs="Courier Std"/>
          <w:sz w:val="18"/>
          <w:szCs w:val="18"/>
        </w:rPr>
        <w:t xml:space="preserve"> Dim intValue As Integer Dim intTest As Integer </w:t>
      </w:r>
    </w:p>
    <w:p w:rsidR="00777970" w:rsidRPr="003F09A7" w:rsidRDefault="00777970" w:rsidP="003F09A7">
      <w:pPr>
        <w:pStyle w:val="DP-Bodytext"/>
      </w:pPr>
      <w:r w:rsidRPr="003F09A7">
        <w:lastRenderedPageBreak/>
        <w:t xml:space="preserve">In addition, by declaring each variable on a line by itself, you can use the Ctrl+Y keyboard shortcut to cut the declaration to the clipboard regardless of where the caret is on the line, </w:t>
      </w:r>
      <w:proofErr w:type="gramStart"/>
      <w:r w:rsidRPr="003F09A7">
        <w:t>then</w:t>
      </w:r>
      <w:proofErr w:type="gramEnd"/>
      <w:r w:rsidRPr="003F09A7">
        <w:t xml:space="preserve"> paste it somewhere else. If there are multiple declarations on a line then editing is not as easy. </w:t>
      </w:r>
    </w:p>
    <w:p w:rsidR="00777970" w:rsidRPr="00384DA2" w:rsidRDefault="00777970" w:rsidP="00384DA2">
      <w:pPr>
        <w:pStyle w:val="DP-HeadingA"/>
      </w:pPr>
      <w:bookmarkStart w:id="819" w:name="_Toc293915088"/>
      <w:r w:rsidRPr="00384DA2">
        <w:t>Variable Initialization</w:t>
      </w:r>
      <w:bookmarkEnd w:id="819"/>
      <w:r w:rsidRPr="00384DA2">
        <w:t xml:space="preserve"> </w:t>
      </w:r>
    </w:p>
    <w:p w:rsidR="00777970" w:rsidRDefault="00777970" w:rsidP="003F09A7">
      <w:pPr>
        <w:pStyle w:val="DP-Bodytext"/>
      </w:pPr>
      <w:r>
        <w:t xml:space="preserve">Some languages allow declaring a variable and giving it an initial value at the same time. Visual Basic doesn't allow that. A variable has a default value at the time that it is declared based on its data type. However, a syntax variation can be used inside of a procedure to give the feel of initializing it and assigning the default value. </w:t>
      </w:r>
    </w:p>
    <w:p w:rsidR="00777970" w:rsidRDefault="00777970" w:rsidP="003F09A7">
      <w:pPr>
        <w:pStyle w:val="DP-Bodytext"/>
      </w:pPr>
      <w:r>
        <w:t xml:space="preserve">Visual Basic allows you to place multiple logical lines of code on the same physical line if you separate them with colons. It also allows you to mix the declaration of variables with executable lines of code. Therefore, inside a procedure you can initialize a variable and give it a default value in one physical line like this: </w:t>
      </w:r>
    </w:p>
    <w:p w:rsidR="00777970" w:rsidRDefault="00777970">
      <w:pPr>
        <w:pStyle w:val="Default"/>
        <w:rPr>
          <w:rFonts w:ascii="Courier Std" w:hAnsi="Courier Std" w:cs="Courier Std"/>
          <w:color w:val="auto"/>
          <w:sz w:val="18"/>
          <w:szCs w:val="18"/>
        </w:rPr>
      </w:pPr>
      <w:r>
        <w:rPr>
          <w:rFonts w:ascii="Courier Std" w:hAnsi="Courier Std" w:cs="Courier Std"/>
          <w:color w:val="auto"/>
          <w:sz w:val="18"/>
          <w:szCs w:val="18"/>
        </w:rPr>
        <w:t xml:space="preserve">Public Sub </w:t>
      </w:r>
      <w:proofErr w:type="gramStart"/>
      <w:r>
        <w:rPr>
          <w:rFonts w:ascii="Courier Std" w:hAnsi="Courier Std" w:cs="Courier Std"/>
          <w:color w:val="auto"/>
          <w:sz w:val="18"/>
          <w:szCs w:val="18"/>
        </w:rPr>
        <w:t>Test()</w:t>
      </w:r>
      <w:proofErr w:type="gramEnd"/>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'Error handling omitted for clarity</w:t>
      </w:r>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Dim intValue As Integer: intValue = 7</w:t>
      </w:r>
    </w:p>
    <w:p w:rsidR="00777970" w:rsidRDefault="00777970">
      <w:pPr>
        <w:pStyle w:val="CM6"/>
        <w:ind w:left="432"/>
        <w:rPr>
          <w:rFonts w:ascii="Courier Std" w:hAnsi="Courier Std" w:cs="Courier Std"/>
          <w:sz w:val="18"/>
          <w:szCs w:val="18"/>
        </w:rPr>
      </w:pPr>
      <w:r>
        <w:rPr>
          <w:rFonts w:ascii="Courier Std" w:hAnsi="Courier Std" w:cs="Courier Std"/>
          <w:sz w:val="18"/>
          <w:szCs w:val="18"/>
        </w:rPr>
        <w:t xml:space="preserve"> Dim strTest As String: strTest = "Default Value"</w:t>
      </w:r>
    </w:p>
    <w:p w:rsidR="00777970" w:rsidRDefault="00777970">
      <w:pPr>
        <w:pStyle w:val="CM27"/>
        <w:spacing w:after="202" w:line="206" w:lineRule="atLeast"/>
        <w:ind w:right="7007" w:firstLine="432"/>
        <w:rPr>
          <w:rFonts w:ascii="Courier Std" w:hAnsi="Courier Std" w:cs="Courier Std"/>
          <w:sz w:val="18"/>
          <w:szCs w:val="18"/>
        </w:rPr>
      </w:pPr>
      <w:r>
        <w:rPr>
          <w:rFonts w:ascii="Courier Std" w:hAnsi="Courier Std" w:cs="Courier Std"/>
          <w:sz w:val="18"/>
          <w:szCs w:val="18"/>
        </w:rPr>
        <w:t xml:space="preserve"> '</w:t>
      </w:r>
      <w:proofErr w:type="gramStart"/>
      <w:r>
        <w:rPr>
          <w:rFonts w:ascii="Courier Std" w:hAnsi="Courier Std" w:cs="Courier Std"/>
          <w:sz w:val="18"/>
          <w:szCs w:val="18"/>
        </w:rPr>
        <w:t>other</w:t>
      </w:r>
      <w:proofErr w:type="gramEnd"/>
      <w:r>
        <w:rPr>
          <w:rFonts w:ascii="Courier Std" w:hAnsi="Courier Std" w:cs="Courier Std"/>
          <w:sz w:val="18"/>
          <w:szCs w:val="18"/>
        </w:rPr>
        <w:t xml:space="preserve"> code End Sub </w:t>
      </w:r>
    </w:p>
    <w:p w:rsidR="00777970" w:rsidRPr="00384DA2" w:rsidRDefault="00777970" w:rsidP="00384DA2">
      <w:pPr>
        <w:pStyle w:val="DP-HeadingA"/>
      </w:pPr>
      <w:bookmarkStart w:id="820" w:name="_Toc293915089"/>
      <w:r w:rsidRPr="00384DA2">
        <w:t>Variables Scope and Lifetime</w:t>
      </w:r>
      <w:bookmarkEnd w:id="820"/>
      <w:r w:rsidRPr="00384DA2">
        <w:t xml:space="preserve"> </w:t>
      </w:r>
    </w:p>
    <w:p w:rsidR="00777970" w:rsidRDefault="00777970" w:rsidP="003F09A7">
      <w:pPr>
        <w:pStyle w:val="DP-Bodytext"/>
      </w:pPr>
      <w:r>
        <w:t xml:space="preserve">Variables should always be declared with the smallest level of scope and the shortest lifetime possible. Thus, you should declare variables with Dim inside of procedures by preference. If you need a longer lifetime, then use Static. If you need a wider scope, use Private. Only use Public as a last resort. Public variables declared in standard modules are global and can be changed by any piece of code throughout the entire project. This makes debugging changes to their value very difficult. Global variables of this sort should only be used in the context where they are set during initialization of the program, then remain static for the rest of the time the program executing. </w:t>
      </w:r>
    </w:p>
    <w:p w:rsidR="00777970" w:rsidRDefault="00777970" w:rsidP="003F09A7">
      <w:pPr>
        <w:pStyle w:val="DP-Bodytext"/>
      </w:pPr>
      <w:r>
        <w:t xml:space="preserve">Global variables should never be changed in one part of the program to be retrieved in another part of the program. In such cases, you should use parameters of procedures or properties of forms or objects to pass the information. If there are more than 20 global variables in the program, it is a warning sign that the program design is wrong. </w:t>
      </w:r>
    </w:p>
    <w:p w:rsidR="00777970" w:rsidRDefault="00777970" w:rsidP="003F09A7">
      <w:pPr>
        <w:pStyle w:val="DP-Bodytext"/>
      </w:pPr>
      <w:r>
        <w:t xml:space="preserve">Having Public constants are allowed and encouraged. See the section on constants. </w:t>
      </w:r>
    </w:p>
    <w:p w:rsidR="00777970" w:rsidRPr="00384DA2" w:rsidRDefault="00777970" w:rsidP="00384DA2">
      <w:pPr>
        <w:pStyle w:val="DP-HeadingA"/>
      </w:pPr>
      <w:bookmarkStart w:id="821" w:name="_Toc293915090"/>
      <w:r w:rsidRPr="00384DA2">
        <w:t>Version Compatibility [VB6]</w:t>
      </w:r>
      <w:bookmarkEnd w:id="821"/>
      <w:r w:rsidRPr="00384DA2">
        <w:t xml:space="preserve"> </w:t>
      </w:r>
    </w:p>
    <w:p w:rsidR="00777970" w:rsidRDefault="00777970" w:rsidP="003F09A7">
      <w:pPr>
        <w:pStyle w:val="DP-Bodytext"/>
      </w:pPr>
      <w:r>
        <w:t xml:space="preserve">After building an ActiveX control or ActiveX DLL for the first time in Visual Basic, the project compatibility should be set to Binary Compatibility in the Project Properties dialog. Each time the component is "released," a copy of the component should be made to the same directory, but with the filename extension set to CMP. The binary compatible file entry should point to this file. That means that you can modify the interface to the file within a </w:t>
      </w:r>
      <w:r>
        <w:lastRenderedPageBreak/>
        <w:t xml:space="preserve">release as long as you are still backwards compatible with the last release. The CMP file should be checked into the Source Code Control project, whereas the current copy of the component itself probably should not be checked in (see the section on Source Code Control). </w:t>
      </w:r>
    </w:p>
    <w:p w:rsidR="00777970" w:rsidRDefault="00777970">
      <w:pPr>
        <w:pStyle w:val="CM5"/>
        <w:ind w:right="165"/>
      </w:pPr>
      <w:r>
        <w:rPr>
          <w:i/>
          <w:iCs/>
          <w:sz w:val="20"/>
          <w:szCs w:val="20"/>
        </w:rPr>
        <w:t xml:space="preserve">Greg Reddick is the President of Xoc Software, a software development company developing programs in Visual Basic, Microsoft Access, C/C++, and for the web. He leads training seminars in Visual Basic for Application Developers Training Company (AppDev). In a previous life, he worked for four years on the Access development team at Microsoft. Greg can be reached at mailto:grr@xoc.net or from the Xoc Software web site, http://www.xoc.net. </w:t>
      </w:r>
    </w:p>
    <w:p w:rsidR="00E87744" w:rsidRDefault="00E87744" w:rsidP="00E87744">
      <w:pPr>
        <w:rPr>
          <w:rFonts w:ascii="Arial" w:hAnsi="Arial" w:cs="Arial"/>
          <w:szCs w:val="22"/>
        </w:rPr>
      </w:pPr>
    </w:p>
    <w:p w:rsidR="00ED7752" w:rsidRDefault="00ED7752">
      <w:pPr>
        <w:rPr>
          <w:rFonts w:ascii="Garamond" w:hAnsi="Garamond"/>
          <w:sz w:val="22"/>
        </w:rPr>
      </w:pPr>
      <w:r>
        <w:br w:type="page"/>
      </w:r>
    </w:p>
    <w:p w:rsidR="00ED7752" w:rsidRDefault="00ED7752">
      <w:pPr>
        <w:rPr>
          <w:rFonts w:ascii="Garamond" w:hAnsi="Garamond"/>
          <w:sz w:val="22"/>
        </w:rPr>
      </w:pPr>
      <w:r>
        <w:lastRenderedPageBreak/>
        <w:br w:type="page"/>
      </w:r>
    </w:p>
    <w:p w:rsidR="00AA6AD1" w:rsidRDefault="00AA6AD1" w:rsidP="00AA6AD1">
      <w:pPr>
        <w:pStyle w:val="DP-References"/>
        <w:sectPr w:rsidR="00AA6AD1" w:rsidSect="00B404D3">
          <w:pgSz w:w="12240" w:h="15840" w:code="1"/>
          <w:pgMar w:top="1440" w:right="1440" w:bottom="1440" w:left="1440" w:header="720" w:footer="720" w:gutter="0"/>
          <w:cols w:space="720"/>
          <w:titlePg/>
          <w:docGrid w:linePitch="360"/>
        </w:sectPr>
      </w:pPr>
    </w:p>
    <w:p w:rsidR="00AA6AD1" w:rsidRPr="001F0CD4" w:rsidRDefault="00AA6AD1" w:rsidP="001F0CD4">
      <w:pPr>
        <w:pStyle w:val="DP-Appendix"/>
      </w:pPr>
      <w:bookmarkStart w:id="822" w:name="_Toc293915091"/>
      <w:r w:rsidRPr="001F0CD4">
        <w:lastRenderedPageBreak/>
        <w:t xml:space="preserve">APPENDIX </w:t>
      </w:r>
      <w:bookmarkStart w:id="823" w:name="OLE_LINKE"/>
      <w:r w:rsidR="00417C75" w:rsidRPr="001F0CD4">
        <w:t>E</w:t>
      </w:r>
      <w:bookmarkEnd w:id="823"/>
      <w:r w:rsidR="00116197" w:rsidRPr="001F0CD4">
        <w:t xml:space="preserve">:  </w:t>
      </w:r>
      <w:r w:rsidR="001F0CD4" w:rsidRPr="001F0CD4">
        <w:t>MICROSOFT APPLICATION USER INTERFACE GUIDELINES</w:t>
      </w:r>
      <w:bookmarkEnd w:id="822"/>
    </w:p>
    <w:p w:rsidR="008C0DE5" w:rsidRDefault="008C0DE5" w:rsidP="001F0CD4">
      <w:pPr>
        <w:pStyle w:val="DP-HeadingA"/>
      </w:pPr>
      <w:bookmarkStart w:id="824" w:name="_Toc282608614"/>
      <w:bookmarkStart w:id="825" w:name="_Toc293915092"/>
      <w:r>
        <w:t>Intro</w:t>
      </w:r>
      <w:bookmarkEnd w:id="824"/>
      <w:bookmarkEnd w:id="825"/>
    </w:p>
    <w:p w:rsidR="008C0DE5" w:rsidRDefault="008C0DE5" w:rsidP="008A6DBE">
      <w:pPr>
        <w:pStyle w:val="DP-Bodytext"/>
      </w:pPr>
      <w:r>
        <w:t>By using established guidelines we can ensure that we build our software products with appropriate and consistent appearances.</w:t>
      </w:r>
    </w:p>
    <w:p w:rsidR="008C0DE5" w:rsidRDefault="008C0DE5" w:rsidP="008A6DBE">
      <w:pPr>
        <w:pStyle w:val="DP-Bodytext"/>
      </w:pPr>
      <w:r>
        <w:t>We will follow the standard Windows user interface guidelines as described in “</w:t>
      </w:r>
      <w:r>
        <w:rPr>
          <w:i/>
          <w:iCs/>
        </w:rPr>
        <w:t>Windows User Interface Guide</w:t>
      </w:r>
      <w:r>
        <w:t xml:space="preserve">”, Microsoft Press, 1999, and as described in the three documents that can be found at </w:t>
      </w:r>
      <w:hyperlink r:id="rId113" w:history="1">
        <w:r>
          <w:rPr>
            <w:rStyle w:val="Hyperlink"/>
          </w:rPr>
          <w:t>http://sdg.jsi.com/standards/style-guides/user-interface/windows</w:t>
        </w:r>
      </w:hyperlink>
      <w:r>
        <w:t>.  This document further specifies the guidelines set forth in those documents.</w:t>
      </w:r>
    </w:p>
    <w:p w:rsidR="008C0DE5" w:rsidRDefault="008C0DE5" w:rsidP="001F0CD4">
      <w:pPr>
        <w:pStyle w:val="DP-HeadingA"/>
      </w:pPr>
      <w:bookmarkStart w:id="826" w:name="_Toc282608615"/>
      <w:bookmarkStart w:id="827" w:name="_Toc293915093"/>
      <w:r>
        <w:t>General Properties</w:t>
      </w:r>
      <w:bookmarkEnd w:id="826"/>
      <w:bookmarkEnd w:id="827"/>
    </w:p>
    <w:p w:rsidR="008C0DE5" w:rsidRDefault="008C0DE5" w:rsidP="008A6DBE">
      <w:pPr>
        <w:pStyle w:val="DP-Bodytext"/>
      </w:pPr>
      <w:r>
        <w:t>Some properties are common to pages, controls, and elements.  The rules set forth in this section should suffice in most cases.</w:t>
      </w:r>
    </w:p>
    <w:p w:rsidR="008C0DE5" w:rsidRDefault="008C0DE5" w:rsidP="001F0CD4">
      <w:pPr>
        <w:pStyle w:val="DP-HeadingB"/>
      </w:pPr>
      <w:bookmarkStart w:id="828" w:name="_Toc282608616"/>
      <w:bookmarkStart w:id="829" w:name="_Toc293915094"/>
      <w:r>
        <w:t>Fonts</w:t>
      </w:r>
      <w:bookmarkEnd w:id="828"/>
      <w:bookmarkEnd w:id="829"/>
    </w:p>
    <w:p w:rsidR="008C0DE5" w:rsidRDefault="008C0DE5" w:rsidP="001F0CD4">
      <w:pPr>
        <w:pStyle w:val="DP-HeadingC"/>
      </w:pPr>
      <w:bookmarkStart w:id="830" w:name="_Toc282608617"/>
      <w:bookmarkStart w:id="831" w:name="_Toc293915095"/>
      <w:r>
        <w:t>Face</w:t>
      </w:r>
      <w:bookmarkEnd w:id="830"/>
      <w:bookmarkEnd w:id="831"/>
    </w:p>
    <w:p w:rsidR="008C0DE5" w:rsidRDefault="008C0DE5" w:rsidP="008A6DBE">
      <w:pPr>
        <w:pStyle w:val="DP-Bodytext"/>
      </w:pPr>
      <w:proofErr w:type="gramStart"/>
      <w:r>
        <w:t>When not defaulting to the system font, use Arial.</w:t>
      </w:r>
      <w:proofErr w:type="gramEnd"/>
    </w:p>
    <w:p w:rsidR="008C0DE5" w:rsidRDefault="008C0DE5" w:rsidP="001F0CD4">
      <w:pPr>
        <w:pStyle w:val="DP-HeadingC"/>
      </w:pPr>
      <w:bookmarkStart w:id="832" w:name="_Toc282608618"/>
      <w:bookmarkStart w:id="833" w:name="_Toc293915096"/>
      <w:r>
        <w:t>Size</w:t>
      </w:r>
      <w:bookmarkEnd w:id="832"/>
      <w:bookmarkEnd w:id="833"/>
    </w:p>
    <w:p w:rsidR="008C0DE5" w:rsidRDefault="008C0DE5" w:rsidP="001F0CD4">
      <w:pPr>
        <w:pStyle w:val="DP-HeadingD"/>
      </w:pPr>
      <w:bookmarkStart w:id="834" w:name="_Toc293915097"/>
      <w:r>
        <w:t>Text</w:t>
      </w:r>
      <w:bookmarkEnd w:id="834"/>
    </w:p>
    <w:p w:rsidR="008C0DE5" w:rsidRDefault="008C0DE5" w:rsidP="008A6DBE">
      <w:pPr>
        <w:pStyle w:val="DP-Bodytext"/>
      </w:pPr>
      <w:r>
        <w:t>Use 8 point, normal.</w:t>
      </w:r>
    </w:p>
    <w:p w:rsidR="008C0DE5" w:rsidRDefault="008C0DE5" w:rsidP="001F0CD4">
      <w:pPr>
        <w:pStyle w:val="DP-HeadingD"/>
      </w:pPr>
      <w:bookmarkStart w:id="835" w:name="_Toc293915098"/>
      <w:r>
        <w:t>Customer/Client</w:t>
      </w:r>
      <w:bookmarkEnd w:id="835"/>
    </w:p>
    <w:p w:rsidR="008C0DE5" w:rsidRDefault="008C0DE5" w:rsidP="008A6DBE">
      <w:pPr>
        <w:pStyle w:val="DP-Bodytext"/>
      </w:pPr>
      <w:r>
        <w:t>Use 12 point, normal.</w:t>
      </w:r>
    </w:p>
    <w:p w:rsidR="008C0DE5" w:rsidRDefault="008C0DE5" w:rsidP="001F0CD4">
      <w:pPr>
        <w:pStyle w:val="DP-HeadingD"/>
      </w:pPr>
      <w:bookmarkStart w:id="836" w:name="_Toc293915099"/>
      <w:r>
        <w:t>Page Title</w:t>
      </w:r>
      <w:bookmarkEnd w:id="836"/>
    </w:p>
    <w:p w:rsidR="008C0DE5" w:rsidRDefault="008C0DE5" w:rsidP="008A6DBE">
      <w:pPr>
        <w:pStyle w:val="DP-Bodytext"/>
      </w:pPr>
      <w:r>
        <w:t>Use 14 point, bold.</w:t>
      </w:r>
    </w:p>
    <w:p w:rsidR="008C0DE5" w:rsidRDefault="008C0DE5" w:rsidP="001F0CD4">
      <w:pPr>
        <w:pStyle w:val="DP-HeadingC"/>
      </w:pPr>
      <w:bookmarkStart w:id="837" w:name="_Toc282608619"/>
      <w:bookmarkStart w:id="838" w:name="_Toc293915100"/>
      <w:r>
        <w:t>Type</w:t>
      </w:r>
      <w:bookmarkEnd w:id="837"/>
      <w:bookmarkEnd w:id="838"/>
    </w:p>
    <w:p w:rsidR="008C0DE5" w:rsidRDefault="008C0DE5" w:rsidP="008A6DBE">
      <w:pPr>
        <w:pStyle w:val="DP-Bodytext"/>
      </w:pPr>
      <w:r>
        <w:t>Use boldface type for titles.  Use normal type elsewhere.  Never use underlined or italic typefaces.</w:t>
      </w:r>
    </w:p>
    <w:p w:rsidR="008C0DE5" w:rsidRDefault="008C0DE5" w:rsidP="001F0CD4">
      <w:pPr>
        <w:pStyle w:val="DP-HeadingC"/>
      </w:pPr>
      <w:bookmarkStart w:id="839" w:name="_Toc282608620"/>
      <w:bookmarkStart w:id="840" w:name="_Toc293915101"/>
      <w:r>
        <w:t>Color</w:t>
      </w:r>
      <w:bookmarkEnd w:id="839"/>
      <w:bookmarkEnd w:id="840"/>
    </w:p>
    <w:p w:rsidR="008C0DE5" w:rsidRDefault="008C0DE5" w:rsidP="008A6DBE">
      <w:pPr>
        <w:pStyle w:val="DP-Bodytext"/>
      </w:pPr>
      <w:r>
        <w:t>All text should be black.</w:t>
      </w:r>
    </w:p>
    <w:p w:rsidR="008C0DE5" w:rsidRDefault="008C0DE5" w:rsidP="001F0CD4">
      <w:pPr>
        <w:pStyle w:val="DP-HeadingC"/>
      </w:pPr>
      <w:bookmarkStart w:id="841" w:name="_Toc282608621"/>
      <w:bookmarkStart w:id="842" w:name="_Toc293915102"/>
      <w:r>
        <w:t>Background Color</w:t>
      </w:r>
      <w:bookmarkEnd w:id="841"/>
      <w:bookmarkEnd w:id="842"/>
    </w:p>
    <w:p w:rsidR="008C0DE5" w:rsidRDefault="008C0DE5" w:rsidP="008A6DBE">
      <w:pPr>
        <w:pStyle w:val="DP-Bodytext"/>
      </w:pPr>
      <w:r>
        <w:t>The font background should always be transparent, thereby defaulting to the background color of the font’s parent form or control.</w:t>
      </w:r>
    </w:p>
    <w:p w:rsidR="008C0DE5" w:rsidRDefault="008C0DE5" w:rsidP="001F0CD4">
      <w:pPr>
        <w:pStyle w:val="DP-HeadingC"/>
      </w:pPr>
      <w:bookmarkStart w:id="843" w:name="_Toc282608622"/>
      <w:bookmarkStart w:id="844" w:name="_Toc293915103"/>
      <w:r>
        <w:lastRenderedPageBreak/>
        <w:t>Case</w:t>
      </w:r>
      <w:bookmarkEnd w:id="843"/>
      <w:bookmarkEnd w:id="844"/>
    </w:p>
    <w:p w:rsidR="008C0DE5" w:rsidRDefault="008C0DE5" w:rsidP="008A6DBE">
      <w:pPr>
        <w:pStyle w:val="DP-Bodytext"/>
      </w:pPr>
      <w:r>
        <w:t>Use title case for all labels, names, and titles.  Do not use either all UPPERCASE or all lowercase.</w:t>
      </w:r>
    </w:p>
    <w:p w:rsidR="008C0DE5" w:rsidRDefault="008C0DE5" w:rsidP="001F0CD4">
      <w:pPr>
        <w:pStyle w:val="DP-HeadingB"/>
      </w:pPr>
      <w:bookmarkStart w:id="845" w:name="_Toc282608623"/>
      <w:bookmarkStart w:id="846" w:name="_Toc293915104"/>
      <w:r>
        <w:t>Color</w:t>
      </w:r>
      <w:bookmarkEnd w:id="845"/>
      <w:bookmarkEnd w:id="846"/>
    </w:p>
    <w:p w:rsidR="008C0DE5" w:rsidRDefault="008C0DE5" w:rsidP="001F0CD4">
      <w:pPr>
        <w:pStyle w:val="DP-HeadingC"/>
      </w:pPr>
      <w:bookmarkStart w:id="847" w:name="_Toc282608624"/>
      <w:bookmarkStart w:id="848" w:name="_Toc293915105"/>
      <w:r>
        <w:t>Palette</w:t>
      </w:r>
      <w:bookmarkEnd w:id="847"/>
      <w:bookmarkEnd w:id="848"/>
    </w:p>
    <w:p w:rsidR="008C0DE5" w:rsidRDefault="008C0DE5" w:rsidP="008A6DBE">
      <w:pPr>
        <w:pStyle w:val="DP-Bodytext"/>
      </w:pPr>
      <w:r>
        <w:t>Deliver has selected a palette of five colors:  red, orange, gold, green, and blue.</w:t>
      </w:r>
    </w:p>
    <w:p w:rsidR="008C0DE5" w:rsidRDefault="008C0DE5" w:rsidP="008C0DE5">
      <w:pPr>
        <w:pStyle w:val="Header"/>
        <w:tabs>
          <w:tab w:val="clear" w:pos="4320"/>
          <w:tab w:val="clear" w:pos="8640"/>
        </w:tabs>
      </w:pPr>
    </w:p>
    <w:tbl>
      <w:tblPr>
        <w:tblW w:w="0" w:type="auto"/>
        <w:tblLook w:val="0000" w:firstRow="0" w:lastRow="0" w:firstColumn="0" w:lastColumn="0" w:noHBand="0" w:noVBand="0"/>
      </w:tblPr>
      <w:tblGrid>
        <w:gridCol w:w="1908"/>
        <w:gridCol w:w="4680"/>
        <w:gridCol w:w="2268"/>
      </w:tblGrid>
      <w:tr w:rsidR="008C0DE5" w:rsidTr="00720AD8">
        <w:tc>
          <w:tcPr>
            <w:tcW w:w="1908" w:type="dxa"/>
          </w:tcPr>
          <w:p w:rsidR="008C0DE5" w:rsidRDefault="008C0DE5" w:rsidP="008A6DBE">
            <w:pPr>
              <w:pStyle w:val="DP-TableRowText"/>
            </w:pPr>
            <w:r>
              <w:t>Red</w:t>
            </w:r>
          </w:p>
        </w:tc>
        <w:tc>
          <w:tcPr>
            <w:tcW w:w="4680" w:type="dxa"/>
          </w:tcPr>
          <w:p w:rsidR="008C0DE5" w:rsidRDefault="008C0DE5" w:rsidP="008A6DBE">
            <w:pPr>
              <w:pStyle w:val="DP-TableRowText"/>
            </w:pPr>
            <w:r>
              <w:t>HSL: 234, 195, 85</w:t>
            </w:r>
          </w:p>
          <w:p w:rsidR="008C0DE5" w:rsidRDefault="008C0DE5" w:rsidP="008A6DBE">
            <w:pPr>
              <w:pStyle w:val="DP-TableRowText"/>
            </w:pPr>
            <w:r>
              <w:t>PMS: 194</w:t>
            </w:r>
          </w:p>
          <w:p w:rsidR="008C0DE5" w:rsidRDefault="008C0DE5" w:rsidP="008A6DBE">
            <w:pPr>
              <w:pStyle w:val="DP-TableRowText"/>
            </w:pPr>
            <w:r>
              <w:t>RGB (decimal): 164, 17, 40</w:t>
            </w:r>
          </w:p>
          <w:p w:rsidR="008C0DE5" w:rsidRDefault="008C0DE5" w:rsidP="008A6DBE">
            <w:pPr>
              <w:pStyle w:val="DP-TableRowText"/>
            </w:pPr>
            <w:r>
              <w:t>RGB (hexadecimal):  #A41128</w:t>
            </w:r>
          </w:p>
          <w:p w:rsidR="008C0DE5" w:rsidRDefault="008C0DE5" w:rsidP="008A6DBE">
            <w:pPr>
              <w:pStyle w:val="DP-TableRowText"/>
            </w:pPr>
            <w:r>
              <w:t>Windows: 2625956</w:t>
            </w:r>
          </w:p>
          <w:p w:rsidR="008C0DE5" w:rsidRDefault="008C0DE5" w:rsidP="008A6DBE">
            <w:pPr>
              <w:pStyle w:val="DP-TableRowText"/>
            </w:pPr>
          </w:p>
        </w:tc>
        <w:tc>
          <w:tcPr>
            <w:tcW w:w="2268" w:type="dxa"/>
          </w:tcPr>
          <w:p w:rsidR="008C0DE5" w:rsidRDefault="008C0DE5" w:rsidP="008A6DBE">
            <w:pPr>
              <w:pStyle w:val="DP-TableRowText"/>
            </w:pPr>
            <w:r>
              <w:object w:dxaOrig="1440" w:dyaOrig="1440">
                <v:shape id="_x0000_i1028" type="#_x0000_t75" style="width:1in;height:1in" o:ole="">
                  <v:imagedata r:id="rId114" o:title=""/>
                </v:shape>
                <o:OLEObject Type="Embed" ProgID="Word.Picture.8" ShapeID="_x0000_i1028" DrawAspect="Content" ObjectID="_1367656930" r:id="rId115"/>
              </w:object>
            </w:r>
          </w:p>
        </w:tc>
      </w:tr>
      <w:tr w:rsidR="008C0DE5" w:rsidTr="00720AD8">
        <w:tc>
          <w:tcPr>
            <w:tcW w:w="1908" w:type="dxa"/>
          </w:tcPr>
          <w:p w:rsidR="008C0DE5" w:rsidRDefault="008C0DE5" w:rsidP="008A6DBE">
            <w:pPr>
              <w:pStyle w:val="DP-TableRowText"/>
            </w:pPr>
            <w:r>
              <w:t>Orange</w:t>
            </w:r>
          </w:p>
        </w:tc>
        <w:tc>
          <w:tcPr>
            <w:tcW w:w="4680" w:type="dxa"/>
          </w:tcPr>
          <w:p w:rsidR="008C0DE5" w:rsidRDefault="008C0DE5" w:rsidP="008A6DBE">
            <w:pPr>
              <w:pStyle w:val="DP-TableRowText"/>
            </w:pPr>
            <w:r>
              <w:t>HSL: 20, 40, 120</w:t>
            </w:r>
          </w:p>
          <w:p w:rsidR="008C0DE5" w:rsidRDefault="008C0DE5" w:rsidP="008A6DBE">
            <w:pPr>
              <w:pStyle w:val="DP-TableRowText"/>
            </w:pPr>
            <w:r>
              <w:t>PMS: 152</w:t>
            </w:r>
          </w:p>
          <w:p w:rsidR="008C0DE5" w:rsidRDefault="008C0DE5" w:rsidP="008A6DBE">
            <w:pPr>
              <w:pStyle w:val="DP-TableRowText"/>
            </w:pPr>
            <w:r>
              <w:t>RGB (decimal): 255,125,0</w:t>
            </w:r>
          </w:p>
          <w:p w:rsidR="008C0DE5" w:rsidRDefault="008C0DE5" w:rsidP="008A6DBE">
            <w:pPr>
              <w:pStyle w:val="DP-TableRowText"/>
            </w:pPr>
            <w:r>
              <w:t>RGB (hexadecimal): #FF7D00</w:t>
            </w:r>
          </w:p>
          <w:p w:rsidR="008C0DE5" w:rsidRDefault="008C0DE5" w:rsidP="008A6DBE">
            <w:pPr>
              <w:pStyle w:val="DP-TableRowText"/>
            </w:pPr>
            <w:r>
              <w:t>Windows: 32255</w:t>
            </w:r>
          </w:p>
          <w:p w:rsidR="008C0DE5" w:rsidRDefault="008C0DE5" w:rsidP="008A6DBE">
            <w:pPr>
              <w:pStyle w:val="DP-TableRowText"/>
            </w:pPr>
          </w:p>
        </w:tc>
        <w:tc>
          <w:tcPr>
            <w:tcW w:w="2268" w:type="dxa"/>
          </w:tcPr>
          <w:p w:rsidR="008C0DE5" w:rsidRDefault="00661274" w:rsidP="008A6DBE">
            <w:pPr>
              <w:pStyle w:val="DP-TableRowText"/>
            </w:pPr>
            <w:r>
              <w:rPr>
                <w:noProof/>
              </w:rPr>
              <w:drawing>
                <wp:inline distT="0" distB="0" distL="0" distR="0" wp14:anchorId="532EBBC8" wp14:editId="42E6BEA6">
                  <wp:extent cx="914400" cy="914400"/>
                  <wp:effectExtent l="0" t="0" r="0" b="0"/>
                  <wp:docPr id="7" name="Picture 7" descr="deliver-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iver-oran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solidFill>
                            <a:srgbClr val="FF7D00"/>
                          </a:solidFill>
                          <a:ln>
                            <a:noFill/>
                          </a:ln>
                        </pic:spPr>
                      </pic:pic>
                    </a:graphicData>
                  </a:graphic>
                </wp:inline>
              </w:drawing>
            </w:r>
          </w:p>
        </w:tc>
      </w:tr>
      <w:tr w:rsidR="008C0DE5" w:rsidTr="00720AD8">
        <w:tc>
          <w:tcPr>
            <w:tcW w:w="1908" w:type="dxa"/>
          </w:tcPr>
          <w:p w:rsidR="008C0DE5" w:rsidRDefault="008C0DE5" w:rsidP="008A6DBE">
            <w:pPr>
              <w:pStyle w:val="DP-TableRowText"/>
            </w:pPr>
            <w:r>
              <w:t>Gold</w:t>
            </w:r>
          </w:p>
        </w:tc>
        <w:tc>
          <w:tcPr>
            <w:tcW w:w="4680" w:type="dxa"/>
          </w:tcPr>
          <w:p w:rsidR="008C0DE5" w:rsidRDefault="008C0DE5" w:rsidP="008A6DBE">
            <w:pPr>
              <w:pStyle w:val="DP-TableRowText"/>
            </w:pPr>
            <w:r>
              <w:t>HSL: 25, 240, 129</w:t>
            </w:r>
          </w:p>
          <w:p w:rsidR="008C0DE5" w:rsidRDefault="008C0DE5" w:rsidP="008A6DBE">
            <w:pPr>
              <w:pStyle w:val="DP-TableRowText"/>
            </w:pPr>
            <w:r>
              <w:t xml:space="preserve">PMS: 137 </w:t>
            </w:r>
          </w:p>
          <w:p w:rsidR="008C0DE5" w:rsidRDefault="008C0DE5" w:rsidP="008A6DBE">
            <w:pPr>
              <w:pStyle w:val="DP-TableRowText"/>
            </w:pPr>
            <w:r>
              <w:t>RGB (decimal): 255, 168, 20</w:t>
            </w:r>
          </w:p>
          <w:p w:rsidR="008C0DE5" w:rsidRDefault="008C0DE5" w:rsidP="008A6DBE">
            <w:pPr>
              <w:pStyle w:val="DP-TableRowText"/>
            </w:pPr>
            <w:r>
              <w:t>RGB (hexadecimal): #FFA814</w:t>
            </w:r>
          </w:p>
          <w:p w:rsidR="008C0DE5" w:rsidRDefault="008C0DE5" w:rsidP="008A6DBE">
            <w:pPr>
              <w:pStyle w:val="DP-TableRowText"/>
            </w:pPr>
            <w:r>
              <w:t>Windows: 1353983</w:t>
            </w:r>
          </w:p>
          <w:p w:rsidR="008C0DE5" w:rsidRDefault="008C0DE5" w:rsidP="008A6DBE">
            <w:pPr>
              <w:pStyle w:val="DP-TableRowText"/>
            </w:pPr>
          </w:p>
        </w:tc>
        <w:tc>
          <w:tcPr>
            <w:tcW w:w="2268" w:type="dxa"/>
          </w:tcPr>
          <w:p w:rsidR="008C0DE5" w:rsidRDefault="008C0DE5" w:rsidP="008A6DBE">
            <w:pPr>
              <w:pStyle w:val="DP-TableRowText"/>
            </w:pPr>
            <w:r>
              <w:object w:dxaOrig="1440" w:dyaOrig="1440">
                <v:shape id="_x0000_i1029" type="#_x0000_t75" style="width:1in;height:1in" o:ole="">
                  <v:imagedata r:id="rId117" o:title=""/>
                </v:shape>
                <o:OLEObject Type="Embed" ProgID="Word.Picture.8" ShapeID="_x0000_i1029" DrawAspect="Content" ObjectID="_1367656931" r:id="rId118"/>
              </w:object>
            </w:r>
          </w:p>
        </w:tc>
      </w:tr>
      <w:tr w:rsidR="008C0DE5" w:rsidTr="00720AD8">
        <w:tc>
          <w:tcPr>
            <w:tcW w:w="1908" w:type="dxa"/>
          </w:tcPr>
          <w:p w:rsidR="008C0DE5" w:rsidRDefault="008C0DE5" w:rsidP="008A6DBE">
            <w:pPr>
              <w:pStyle w:val="DP-TableRowText"/>
            </w:pPr>
            <w:r>
              <w:t>Green</w:t>
            </w:r>
          </w:p>
        </w:tc>
        <w:tc>
          <w:tcPr>
            <w:tcW w:w="4680" w:type="dxa"/>
          </w:tcPr>
          <w:p w:rsidR="008C0DE5" w:rsidRDefault="008C0DE5" w:rsidP="008A6DBE">
            <w:pPr>
              <w:pStyle w:val="DP-TableRowText"/>
            </w:pPr>
            <w:r>
              <w:t>HSL: 74, 143, 74</w:t>
            </w:r>
          </w:p>
          <w:p w:rsidR="008C0DE5" w:rsidRDefault="008C0DE5" w:rsidP="008A6DBE">
            <w:pPr>
              <w:pStyle w:val="DP-TableRowText"/>
            </w:pPr>
            <w:r>
              <w:t>PMS: 363</w:t>
            </w:r>
          </w:p>
          <w:p w:rsidR="008C0DE5" w:rsidRDefault="008C0DE5" w:rsidP="008A6DBE">
            <w:pPr>
              <w:pStyle w:val="DP-TableRowText"/>
            </w:pPr>
            <w:r>
              <w:t>RGB (decimal): 47, 126, 32</w:t>
            </w:r>
          </w:p>
          <w:p w:rsidR="008C0DE5" w:rsidRDefault="008C0DE5" w:rsidP="008A6DBE">
            <w:pPr>
              <w:pStyle w:val="DP-TableRowText"/>
            </w:pPr>
            <w:r>
              <w:t>RGB (hexadecimal): #2F7E20</w:t>
            </w:r>
          </w:p>
          <w:p w:rsidR="008C0DE5" w:rsidRDefault="008C0DE5" w:rsidP="008A6DBE">
            <w:pPr>
              <w:pStyle w:val="DP-TableRowText"/>
            </w:pPr>
            <w:r>
              <w:t>Windows: 2129455</w:t>
            </w:r>
          </w:p>
          <w:p w:rsidR="008C0DE5" w:rsidRDefault="008C0DE5" w:rsidP="008A6DBE">
            <w:pPr>
              <w:pStyle w:val="DP-TableRowText"/>
            </w:pPr>
          </w:p>
        </w:tc>
        <w:tc>
          <w:tcPr>
            <w:tcW w:w="2268" w:type="dxa"/>
          </w:tcPr>
          <w:p w:rsidR="008C0DE5" w:rsidRDefault="008C0DE5" w:rsidP="008A6DBE">
            <w:pPr>
              <w:pStyle w:val="DP-TableRowText"/>
            </w:pPr>
            <w:r>
              <w:rPr>
                <w:iCs/>
              </w:rPr>
              <w:object w:dxaOrig="1440" w:dyaOrig="1440">
                <v:shape id="_x0000_i1030" type="#_x0000_t75" style="width:1in;height:1in" o:ole="">
                  <v:imagedata r:id="rId119" o:title=""/>
                </v:shape>
                <o:OLEObject Type="Embed" ProgID="Word.Picture.8" ShapeID="_x0000_i1030" DrawAspect="Content" ObjectID="_1367656932" r:id="rId120"/>
              </w:object>
            </w:r>
          </w:p>
        </w:tc>
      </w:tr>
      <w:tr w:rsidR="008C0DE5" w:rsidTr="00720AD8">
        <w:tc>
          <w:tcPr>
            <w:tcW w:w="1908" w:type="dxa"/>
          </w:tcPr>
          <w:p w:rsidR="008C0DE5" w:rsidRDefault="008C0DE5" w:rsidP="008A6DBE">
            <w:pPr>
              <w:pStyle w:val="DP-TableRowText"/>
            </w:pPr>
            <w:r>
              <w:t>Blue</w:t>
            </w:r>
          </w:p>
        </w:tc>
        <w:tc>
          <w:tcPr>
            <w:tcW w:w="4680" w:type="dxa"/>
          </w:tcPr>
          <w:p w:rsidR="008C0DE5" w:rsidRDefault="008C0DE5" w:rsidP="008A6DBE">
            <w:pPr>
              <w:pStyle w:val="DP-TableRowText"/>
            </w:pPr>
            <w:r>
              <w:t>HSL: 138, 229, 64</w:t>
            </w:r>
          </w:p>
          <w:p w:rsidR="008C0DE5" w:rsidRDefault="008C0DE5" w:rsidP="008A6DBE">
            <w:pPr>
              <w:pStyle w:val="DP-TableRowText"/>
            </w:pPr>
            <w:r>
              <w:t>PMS: 541</w:t>
            </w:r>
          </w:p>
          <w:p w:rsidR="008C0DE5" w:rsidRDefault="008C0DE5" w:rsidP="008A6DBE">
            <w:pPr>
              <w:pStyle w:val="DP-TableRowText"/>
            </w:pPr>
            <w:r>
              <w:t>RGB (decimal): 3, 76, 133</w:t>
            </w:r>
          </w:p>
          <w:p w:rsidR="008C0DE5" w:rsidRDefault="008C0DE5" w:rsidP="008A6DBE">
            <w:pPr>
              <w:pStyle w:val="DP-TableRowText"/>
            </w:pPr>
            <w:r>
              <w:t>RGB (hexadecimal): #034C85</w:t>
            </w:r>
          </w:p>
          <w:p w:rsidR="008C0DE5" w:rsidRDefault="008C0DE5" w:rsidP="008A6DBE">
            <w:pPr>
              <w:pStyle w:val="DP-TableRowText"/>
            </w:pPr>
            <w:r>
              <w:t>Windows: 8735747</w:t>
            </w:r>
          </w:p>
          <w:p w:rsidR="008C0DE5" w:rsidRDefault="008C0DE5" w:rsidP="008A6DBE">
            <w:pPr>
              <w:pStyle w:val="DP-TableRowText"/>
            </w:pPr>
          </w:p>
        </w:tc>
        <w:tc>
          <w:tcPr>
            <w:tcW w:w="2268" w:type="dxa"/>
          </w:tcPr>
          <w:p w:rsidR="008C0DE5" w:rsidRDefault="008C0DE5" w:rsidP="008A6DBE">
            <w:pPr>
              <w:pStyle w:val="DP-TableRowText"/>
            </w:pPr>
            <w:r>
              <w:object w:dxaOrig="1440" w:dyaOrig="1440">
                <v:shape id="_x0000_i1031" type="#_x0000_t75" style="width:1in;height:1in" o:ole="">
                  <v:imagedata r:id="rId121" o:title=""/>
                </v:shape>
                <o:OLEObject Type="Embed" ProgID="Word.Picture.8" ShapeID="_x0000_i1031" DrawAspect="Content" ObjectID="_1367656933" r:id="rId122"/>
              </w:object>
            </w:r>
          </w:p>
        </w:tc>
      </w:tr>
    </w:tbl>
    <w:p w:rsidR="008C0DE5" w:rsidRDefault="008C0DE5" w:rsidP="008C0DE5"/>
    <w:p w:rsidR="008C0DE5" w:rsidRDefault="008C0DE5" w:rsidP="001F0CD4">
      <w:pPr>
        <w:pStyle w:val="DP-HeadingC"/>
      </w:pPr>
      <w:bookmarkStart w:id="849" w:name="_Toc282608625"/>
      <w:bookmarkStart w:id="850" w:name="_Toc293915106"/>
      <w:r>
        <w:t>Text</w:t>
      </w:r>
      <w:bookmarkEnd w:id="849"/>
      <w:bookmarkEnd w:id="850"/>
    </w:p>
    <w:p w:rsidR="008C0DE5" w:rsidRDefault="008C0DE5" w:rsidP="008A6DBE">
      <w:pPr>
        <w:pStyle w:val="DP-Bodytext"/>
      </w:pPr>
      <w:r>
        <w:t>All text should be black.  For further info on text properties, see the section on “Fonts”.</w:t>
      </w:r>
    </w:p>
    <w:p w:rsidR="008C0DE5" w:rsidRDefault="008C0DE5" w:rsidP="001F0CD4">
      <w:pPr>
        <w:pStyle w:val="DP-HeadingB"/>
      </w:pPr>
      <w:bookmarkStart w:id="851" w:name="_Toc282608626"/>
      <w:bookmarkStart w:id="852" w:name="_Toc293915107"/>
      <w:r>
        <w:lastRenderedPageBreak/>
        <w:t>Dimensions</w:t>
      </w:r>
      <w:bookmarkEnd w:id="851"/>
      <w:bookmarkEnd w:id="852"/>
    </w:p>
    <w:p w:rsidR="008C0DE5" w:rsidRDefault="008C0DE5" w:rsidP="001F0CD4">
      <w:pPr>
        <w:pStyle w:val="DP-HeadingC"/>
      </w:pPr>
      <w:bookmarkStart w:id="853" w:name="_Toc282608627"/>
      <w:bookmarkStart w:id="854" w:name="_Toc293915108"/>
      <w:r>
        <w:t>Screen</w:t>
      </w:r>
      <w:bookmarkEnd w:id="853"/>
      <w:bookmarkEnd w:id="854"/>
    </w:p>
    <w:p w:rsidR="008C0DE5" w:rsidRDefault="008C0DE5" w:rsidP="001F0CD4">
      <w:pPr>
        <w:pStyle w:val="DP-HeadingD"/>
      </w:pPr>
      <w:bookmarkStart w:id="855" w:name="_Toc293915109"/>
      <w:r>
        <w:t>Height</w:t>
      </w:r>
      <w:bookmarkEnd w:id="855"/>
    </w:p>
    <w:p w:rsidR="008C0DE5" w:rsidRDefault="008C0DE5" w:rsidP="008A6DBE">
      <w:pPr>
        <w:pStyle w:val="DP-Bodytext"/>
      </w:pPr>
      <w:r>
        <w:t>All screens will fit onto a medium resolution terminal, i.e., 600 pixels high.  If at all possible, no data will be displayed below the viewable area of the screen.  In other words, avoid vertical scrolling.</w:t>
      </w:r>
    </w:p>
    <w:p w:rsidR="008C0DE5" w:rsidRDefault="008C0DE5" w:rsidP="001F0CD4">
      <w:pPr>
        <w:pStyle w:val="DP-HeadingD"/>
      </w:pPr>
      <w:bookmarkStart w:id="856" w:name="_Toc293915110"/>
      <w:r>
        <w:t>Width</w:t>
      </w:r>
      <w:bookmarkEnd w:id="856"/>
    </w:p>
    <w:p w:rsidR="008C0DE5" w:rsidRDefault="008C0DE5" w:rsidP="008A6DBE">
      <w:pPr>
        <w:pStyle w:val="DP-Bodytext"/>
      </w:pPr>
      <w:r>
        <w:t>All screens will fit onto a medium resolution terminal, i.e., 800 pixels wide.  No data should ever be displayed to the right of the viewable area of the screen.  In other words, horizontal scrolling is forbidden.</w:t>
      </w:r>
    </w:p>
    <w:p w:rsidR="008C0DE5" w:rsidRDefault="008C0DE5" w:rsidP="001F0CD4">
      <w:pPr>
        <w:pStyle w:val="DP-HeadingC"/>
      </w:pPr>
      <w:bookmarkStart w:id="857" w:name="_Toc282608628"/>
      <w:bookmarkStart w:id="858" w:name="_Toc293915111"/>
      <w:r>
        <w:t>Regions</w:t>
      </w:r>
      <w:bookmarkEnd w:id="857"/>
      <w:bookmarkEnd w:id="858"/>
    </w:p>
    <w:p w:rsidR="008C0DE5" w:rsidRDefault="008C0DE5" w:rsidP="001F0CD4">
      <w:pPr>
        <w:pStyle w:val="DP-HeadingD"/>
      </w:pPr>
      <w:bookmarkStart w:id="859" w:name="_Toc293915112"/>
      <w:r>
        <w:t>Header &amp; Primary Navigation</w:t>
      </w:r>
      <w:bookmarkEnd w:id="859"/>
    </w:p>
    <w:p w:rsidR="008C0DE5" w:rsidRDefault="008C0DE5" w:rsidP="008A6DBE">
      <w:pPr>
        <w:pStyle w:val="DP-Bodytext"/>
      </w:pPr>
      <w:r>
        <w:t>The header and primary navigation area will span the entire width of the page, occupying no more than the top 75 pixels of the screens height.</w:t>
      </w:r>
    </w:p>
    <w:p w:rsidR="008C0DE5" w:rsidRDefault="008C0DE5" w:rsidP="001F0CD4">
      <w:pPr>
        <w:pStyle w:val="DP-HeadingD"/>
      </w:pPr>
      <w:bookmarkStart w:id="860" w:name="_Toc293915113"/>
      <w:r>
        <w:t>Secondary Navigation</w:t>
      </w:r>
      <w:bookmarkEnd w:id="860"/>
    </w:p>
    <w:p w:rsidR="008C0DE5" w:rsidRDefault="008C0DE5" w:rsidP="008A6DBE">
      <w:pPr>
        <w:pStyle w:val="DP-Bodytext"/>
      </w:pPr>
      <w:r>
        <w:t>The secondary navigation area will run down the left side of the screen, below the header.  Of this space, the secondary navigation bar will occupy no more than 15% of the screen’s width.</w:t>
      </w:r>
    </w:p>
    <w:p w:rsidR="008C0DE5" w:rsidRDefault="008C0DE5" w:rsidP="001F0CD4">
      <w:pPr>
        <w:pStyle w:val="DP-HeadingD"/>
      </w:pPr>
      <w:bookmarkStart w:id="861" w:name="_Toc293915114"/>
      <w:r>
        <w:t>Content</w:t>
      </w:r>
      <w:bookmarkEnd w:id="861"/>
      <w:r>
        <w:t xml:space="preserve"> </w:t>
      </w:r>
    </w:p>
    <w:p w:rsidR="008C0DE5" w:rsidRDefault="008C0DE5" w:rsidP="008A6DBE">
      <w:pPr>
        <w:pStyle w:val="DP-Bodytext"/>
      </w:pPr>
      <w:r>
        <w:t>The content area will fill the area from the bottom of the header to the top of the footer, and from the right edge of the secondary navigation area to the right edge of the screen.</w:t>
      </w:r>
    </w:p>
    <w:p w:rsidR="008C0DE5" w:rsidRDefault="008C0DE5" w:rsidP="008A6DBE">
      <w:pPr>
        <w:pStyle w:val="DP-Bodytext"/>
      </w:pPr>
      <w:r>
        <w:t>Ordinarily, this region will be subdivided into other regions dictated by the application and the application’s purpose.</w:t>
      </w:r>
    </w:p>
    <w:p w:rsidR="008C0DE5" w:rsidRDefault="008C0DE5" w:rsidP="001F0CD4">
      <w:pPr>
        <w:pStyle w:val="DP-HeadingD"/>
      </w:pPr>
      <w:bookmarkStart w:id="862" w:name="_Toc293915115"/>
      <w:r>
        <w:t>Footer</w:t>
      </w:r>
      <w:bookmarkEnd w:id="862"/>
    </w:p>
    <w:p w:rsidR="008C0DE5" w:rsidRDefault="008C0DE5" w:rsidP="008A6DBE">
      <w:pPr>
        <w:pStyle w:val="DP-Bodytext"/>
      </w:pPr>
      <w:r>
        <w:t>The footer will span the breadth of the page, occupying no more than the bottom 40 pixels of the screen’s height.</w:t>
      </w:r>
    </w:p>
    <w:p w:rsidR="008C0DE5" w:rsidRDefault="008C0DE5" w:rsidP="001F0CD4">
      <w:pPr>
        <w:pStyle w:val="DP-HeadingC"/>
      </w:pPr>
      <w:bookmarkStart w:id="863" w:name="_Toc282608629"/>
      <w:bookmarkStart w:id="864" w:name="_Toc293915116"/>
      <w:r>
        <w:t>Controls</w:t>
      </w:r>
      <w:bookmarkEnd w:id="863"/>
      <w:bookmarkEnd w:id="864"/>
    </w:p>
    <w:p w:rsidR="008C0DE5" w:rsidRDefault="008C0DE5" w:rsidP="008A6DBE">
      <w:pPr>
        <w:pStyle w:val="DP-Bodytext"/>
      </w:pPr>
      <w:r>
        <w:t>Controls should be of uniform dimensions.</w:t>
      </w:r>
    </w:p>
    <w:p w:rsidR="008C0DE5" w:rsidRDefault="008C0DE5" w:rsidP="001F0CD4">
      <w:pPr>
        <w:pStyle w:val="DP-HeadingD"/>
      </w:pPr>
      <w:bookmarkStart w:id="865" w:name="_Toc293915117"/>
      <w:r>
        <w:t>Buttons</w:t>
      </w:r>
      <w:bookmarkEnd w:id="865"/>
    </w:p>
    <w:p w:rsidR="008C0DE5" w:rsidRDefault="008C0DE5" w:rsidP="008A6DBE">
      <w:pPr>
        <w:pStyle w:val="DP-Bodytext"/>
      </w:pPr>
      <w:r>
        <w:t>(Borrowed from GUI LNF Standards – DENR (Interact))</w:t>
      </w:r>
    </w:p>
    <w:p w:rsidR="008C0DE5" w:rsidRDefault="008C0DE5" w:rsidP="008A6DBE">
      <w:pPr>
        <w:pStyle w:val="DP-Bodytext"/>
        <w:rPr>
          <w:sz w:val="22"/>
          <w:szCs w:val="22"/>
        </w:rPr>
      </w:pPr>
      <w:r>
        <w:rPr>
          <w:sz w:val="22"/>
          <w:szCs w:val="22"/>
        </w:rPr>
        <w:t>If the length of text for a series of command buttons in a dialog box is similar, make all the buttons in the dialog box the size of the largest button</w:t>
      </w:r>
    </w:p>
    <w:p w:rsidR="008C0DE5" w:rsidRDefault="008C0DE5" w:rsidP="008A6DBE">
      <w:pPr>
        <w:pStyle w:val="DP-Bodytext"/>
        <w:rPr>
          <w:sz w:val="22"/>
          <w:szCs w:val="22"/>
        </w:rPr>
      </w:pPr>
      <w:r>
        <w:rPr>
          <w:sz w:val="22"/>
          <w:szCs w:val="22"/>
        </w:rPr>
        <w:t>If the text length for a series of command buttons in a dialog box varies, use two button sizes—one for shorter text and another for longer text.  Do not use more than two different button sizes in a dialog box.</w:t>
      </w:r>
    </w:p>
    <w:p w:rsidR="008C0DE5" w:rsidRDefault="008C0DE5" w:rsidP="001F0CD4">
      <w:pPr>
        <w:pStyle w:val="DP-HeadingD"/>
      </w:pPr>
      <w:bookmarkStart w:id="866" w:name="_Toc293915118"/>
      <w:r>
        <w:t>Text Boxes</w:t>
      </w:r>
      <w:bookmarkEnd w:id="866"/>
    </w:p>
    <w:p w:rsidR="008C0DE5" w:rsidRDefault="008C0DE5" w:rsidP="008A6DBE">
      <w:pPr>
        <w:pStyle w:val="DP-Bodytext"/>
      </w:pPr>
      <w:r>
        <w:t>(Borrowed from GUI LNF Standards – DENR (Interact))</w:t>
      </w:r>
    </w:p>
    <w:p w:rsidR="008C0DE5" w:rsidRDefault="008C0DE5" w:rsidP="008A6DBE">
      <w:pPr>
        <w:pStyle w:val="DP-Bodytext"/>
        <w:rPr>
          <w:sz w:val="22"/>
          <w:szCs w:val="22"/>
        </w:rPr>
      </w:pPr>
      <w:r>
        <w:rPr>
          <w:sz w:val="22"/>
          <w:szCs w:val="22"/>
        </w:rPr>
        <w:t xml:space="preserve">Size text boxes to indicate the approximate length of the field. If you have text boxes of similar length, make them the same length unless you need to show the exact size of the field. </w:t>
      </w:r>
      <w:proofErr w:type="gramStart"/>
      <w:r>
        <w:rPr>
          <w:sz w:val="22"/>
          <w:szCs w:val="22"/>
        </w:rPr>
        <w:t>If  the</w:t>
      </w:r>
      <w:proofErr w:type="gramEnd"/>
      <w:r>
        <w:rPr>
          <w:sz w:val="22"/>
          <w:szCs w:val="22"/>
        </w:rPr>
        <w:t xml:space="preserve"> length of the </w:t>
      </w:r>
      <w:r>
        <w:rPr>
          <w:sz w:val="22"/>
          <w:szCs w:val="22"/>
        </w:rPr>
        <w:lastRenderedPageBreak/>
        <w:t>field can vary, use text boxes of the same length to minimize the number of unique margins on the screen.</w:t>
      </w:r>
    </w:p>
    <w:p w:rsidR="008C0DE5" w:rsidRDefault="008C0DE5" w:rsidP="008A6DBE">
      <w:pPr>
        <w:pStyle w:val="DP-Bodytext"/>
        <w:rPr>
          <w:sz w:val="22"/>
          <w:szCs w:val="22"/>
        </w:rPr>
      </w:pPr>
      <w:r>
        <w:rPr>
          <w:sz w:val="22"/>
          <w:szCs w:val="22"/>
        </w:rPr>
        <w:t>Left align text boxes on the screen to minimize the number of different margins.  If a particular text box has a long label, use a different margin for that text box. Limit the number of unique margins to two.</w:t>
      </w:r>
    </w:p>
    <w:p w:rsidR="008C0DE5" w:rsidRDefault="008C0DE5" w:rsidP="001F0CD4">
      <w:pPr>
        <w:pStyle w:val="DP-HeadingD"/>
      </w:pPr>
      <w:bookmarkStart w:id="867" w:name="_Toc293915119"/>
      <w:r>
        <w:t>List Boxes</w:t>
      </w:r>
      <w:bookmarkEnd w:id="867"/>
    </w:p>
    <w:p w:rsidR="008C0DE5" w:rsidRDefault="008C0DE5" w:rsidP="008A6DBE">
      <w:pPr>
        <w:pStyle w:val="DP-Bodytext"/>
      </w:pPr>
      <w:r>
        <w:t>Show at least three, but no more than eight items in a list box at a time. If you have more items use a scroll bar to view the rest of the items.</w:t>
      </w:r>
    </w:p>
    <w:p w:rsidR="008C0DE5" w:rsidRDefault="008C0DE5" w:rsidP="001F0CD4">
      <w:pPr>
        <w:pStyle w:val="DP-HeadingB"/>
      </w:pPr>
      <w:bookmarkStart w:id="868" w:name="_Toc282608630"/>
      <w:bookmarkStart w:id="869" w:name="_Toc293915120"/>
      <w:r>
        <w:t>Flow</w:t>
      </w:r>
      <w:bookmarkEnd w:id="868"/>
      <w:bookmarkEnd w:id="869"/>
    </w:p>
    <w:p w:rsidR="008C0DE5" w:rsidRDefault="008C0DE5" w:rsidP="008A6DBE">
      <w:pPr>
        <w:pStyle w:val="DP-Bodytext"/>
      </w:pPr>
      <w:r>
        <w:t>Tabbing from control to control will go from top to bottom, then left to right.</w:t>
      </w:r>
    </w:p>
    <w:p w:rsidR="008C0DE5" w:rsidRDefault="008C0DE5" w:rsidP="001F0CD4">
      <w:pPr>
        <w:pStyle w:val="DP-HeadingB"/>
      </w:pPr>
      <w:bookmarkStart w:id="870" w:name="_Toc282608631"/>
      <w:bookmarkStart w:id="871" w:name="_Toc293915121"/>
      <w:r>
        <w:t>Usability</w:t>
      </w:r>
      <w:bookmarkEnd w:id="870"/>
      <w:bookmarkEnd w:id="871"/>
    </w:p>
    <w:p w:rsidR="008C0DE5" w:rsidRDefault="008C0DE5" w:rsidP="001F0CD4">
      <w:pPr>
        <w:pStyle w:val="DP-HeadingC"/>
      </w:pPr>
      <w:bookmarkStart w:id="872" w:name="_Toc282608632"/>
      <w:bookmarkStart w:id="873" w:name="_Toc293915122"/>
      <w:r>
        <w:t>Keyboard vs. Mouse</w:t>
      </w:r>
      <w:bookmarkEnd w:id="872"/>
      <w:bookmarkEnd w:id="873"/>
    </w:p>
    <w:p w:rsidR="008C0DE5" w:rsidRDefault="008C0DE5" w:rsidP="008A6DBE">
      <w:pPr>
        <w:pStyle w:val="DP-Bodytext"/>
      </w:pPr>
      <w:r>
        <w:t>All applications will be fully usable without a mouse, i.e., all functionality will be readily accessible from the keyboard.</w:t>
      </w:r>
    </w:p>
    <w:p w:rsidR="008C0DE5" w:rsidRDefault="008C0DE5" w:rsidP="001F0CD4">
      <w:pPr>
        <w:pStyle w:val="DP-HeadingC"/>
      </w:pPr>
      <w:bookmarkStart w:id="874" w:name="_Toc282608633"/>
      <w:bookmarkStart w:id="875" w:name="_Toc293915123"/>
      <w:r>
        <w:t>Section 508</w:t>
      </w:r>
      <w:bookmarkEnd w:id="874"/>
      <w:bookmarkEnd w:id="875"/>
    </w:p>
    <w:p w:rsidR="008C0DE5" w:rsidRDefault="008C0DE5" w:rsidP="008A6DBE">
      <w:pPr>
        <w:pStyle w:val="DP-Bodytext"/>
      </w:pPr>
      <w:r>
        <w:t>All applications will be Section 508 compliant.</w:t>
      </w:r>
    </w:p>
    <w:p w:rsidR="008C0DE5" w:rsidRDefault="008C0DE5" w:rsidP="001F0CD4">
      <w:pPr>
        <w:pStyle w:val="DP-HeadingC"/>
      </w:pPr>
      <w:bookmarkStart w:id="876" w:name="_Toc282608634"/>
      <w:bookmarkStart w:id="877" w:name="_Toc293915124"/>
      <w:r>
        <w:t>Performance</w:t>
      </w:r>
      <w:bookmarkEnd w:id="876"/>
      <w:bookmarkEnd w:id="877"/>
    </w:p>
    <w:p w:rsidR="008C0DE5" w:rsidRDefault="008C0DE5" w:rsidP="008A6DBE">
      <w:pPr>
        <w:pStyle w:val="DP-Bodytext"/>
      </w:pPr>
      <w:r>
        <w:t>The system will always provide some visual feedback to the user as soon as possible.  For desktop applications, this feedback must occur within one second.  For web applications, the feedback must occur within five seconds.</w:t>
      </w:r>
    </w:p>
    <w:p w:rsidR="008C0DE5" w:rsidRDefault="008C0DE5" w:rsidP="001F0CD4">
      <w:pPr>
        <w:pStyle w:val="DP-HeadingB"/>
      </w:pPr>
      <w:bookmarkStart w:id="878" w:name="_Toc282608635"/>
      <w:bookmarkStart w:id="879" w:name="_Toc293915125"/>
      <w:r>
        <w:t>Internationalization</w:t>
      </w:r>
      <w:bookmarkEnd w:id="878"/>
      <w:bookmarkEnd w:id="879"/>
    </w:p>
    <w:p w:rsidR="008C0DE5" w:rsidRDefault="008C0DE5" w:rsidP="001F0CD4">
      <w:pPr>
        <w:pStyle w:val="DP-HeadingC"/>
      </w:pPr>
      <w:bookmarkStart w:id="880" w:name="_Toc282608636"/>
      <w:bookmarkStart w:id="881" w:name="_Toc293915126"/>
      <w:r>
        <w:t>Multi-Language support</w:t>
      </w:r>
      <w:bookmarkEnd w:id="880"/>
      <w:bookmarkEnd w:id="881"/>
    </w:p>
    <w:p w:rsidR="008C0DE5" w:rsidRDefault="008C0DE5" w:rsidP="008A6DBE">
      <w:pPr>
        <w:pStyle w:val="DP-Bodytext"/>
      </w:pPr>
      <w:r>
        <w:t>All apps will provide Unicode (wide character) multi-language support.  This may mean that dialogs &amp; screens have to be somewhat auto-sizing.</w:t>
      </w:r>
    </w:p>
    <w:p w:rsidR="008C0DE5" w:rsidRDefault="008C0DE5" w:rsidP="001F0CD4">
      <w:pPr>
        <w:pStyle w:val="DP-HeadingC"/>
      </w:pPr>
      <w:bookmarkStart w:id="882" w:name="_Toc282608637"/>
      <w:bookmarkStart w:id="883" w:name="_Toc293915127"/>
      <w:r>
        <w:t>Date &amp; Time</w:t>
      </w:r>
      <w:bookmarkEnd w:id="882"/>
      <w:bookmarkEnd w:id="883"/>
    </w:p>
    <w:p w:rsidR="008C0DE5" w:rsidRDefault="008C0DE5" w:rsidP="008A6DBE">
      <w:pPr>
        <w:pStyle w:val="DP-Bodytext"/>
      </w:pPr>
      <w:r>
        <w:t>All applications will use the system-defined date and time formats.</w:t>
      </w:r>
    </w:p>
    <w:p w:rsidR="008C0DE5" w:rsidRDefault="008C0DE5" w:rsidP="001F0CD4">
      <w:pPr>
        <w:pStyle w:val="DP-HeadingA"/>
      </w:pPr>
      <w:bookmarkStart w:id="884" w:name="_Toc282608638"/>
      <w:bookmarkStart w:id="885" w:name="_Toc293915128"/>
      <w:r>
        <w:t>Applications</w:t>
      </w:r>
      <w:bookmarkEnd w:id="884"/>
      <w:bookmarkEnd w:id="885"/>
    </w:p>
    <w:p w:rsidR="008C0DE5" w:rsidRDefault="008C0DE5" w:rsidP="008C0DE5">
      <w:r>
        <w:t>Aside from the general, overarching principles used to govern screen layout and design, the various types of applications have their own special constraints.</w:t>
      </w:r>
    </w:p>
    <w:p w:rsidR="008C0DE5" w:rsidRDefault="008C0DE5" w:rsidP="001F0CD4">
      <w:pPr>
        <w:pStyle w:val="DP-HeadingB"/>
      </w:pPr>
      <w:bookmarkStart w:id="886" w:name="_Toc282608639"/>
      <w:bookmarkStart w:id="887" w:name="_Toc293915129"/>
      <w:r>
        <w:t>Desktop</w:t>
      </w:r>
      <w:bookmarkEnd w:id="886"/>
      <w:bookmarkEnd w:id="887"/>
    </w:p>
    <w:p w:rsidR="008C0DE5" w:rsidRDefault="008C0DE5" w:rsidP="008C0DE5">
      <w:r>
        <w:t>Desktop applications are applications that can be run in standalone mode without the use of a browser.  These are traditional Windows applications.</w:t>
      </w:r>
    </w:p>
    <w:p w:rsidR="008C0DE5" w:rsidRDefault="008C0DE5" w:rsidP="001F0CD4">
      <w:pPr>
        <w:pStyle w:val="DP-HeadingC"/>
      </w:pPr>
      <w:bookmarkStart w:id="888" w:name="_Toc282608640"/>
      <w:bookmarkStart w:id="889" w:name="_Toc293915130"/>
      <w:r>
        <w:lastRenderedPageBreak/>
        <w:t>Page</w:t>
      </w:r>
      <w:bookmarkEnd w:id="888"/>
      <w:bookmarkEnd w:id="889"/>
    </w:p>
    <w:p w:rsidR="008C0DE5" w:rsidRDefault="008C0DE5" w:rsidP="001F0CD4">
      <w:pPr>
        <w:pStyle w:val="DP-HeadingD"/>
      </w:pPr>
      <w:bookmarkStart w:id="890" w:name="_Toc293915131"/>
      <w:r>
        <w:t>Splash Screen</w:t>
      </w:r>
      <w:bookmarkEnd w:id="890"/>
    </w:p>
    <w:p w:rsidR="008C0DE5" w:rsidRDefault="008C0DE5" w:rsidP="008A6DBE">
      <w:pPr>
        <w:pStyle w:val="DP-Bodytext"/>
      </w:pPr>
      <w:r>
        <w:t xml:space="preserve">Each Deliver app will feature a splash screen of uniform layout (actual layout is to be determined by the communications group).  This splash screen will be 300 pixels by 400 pixels.  The splash screen will persist for 5 seconds.  The splash screen will be available from Help </w:t>
      </w:r>
      <w:r>
        <w:sym w:font="Wingdings" w:char="F0E0"/>
      </w:r>
      <w:r>
        <w:t xml:space="preserve"> </w:t>
      </w:r>
      <w:proofErr w:type="gramStart"/>
      <w:r>
        <w:t>About</w:t>
      </w:r>
      <w:proofErr w:type="gramEnd"/>
      <w:r>
        <w:t xml:space="preserve"> &lt;appname&gt;.</w:t>
      </w:r>
    </w:p>
    <w:p w:rsidR="008C0DE5" w:rsidRDefault="008C0DE5" w:rsidP="001F0CD4">
      <w:pPr>
        <w:pStyle w:val="DP-HeadingD"/>
      </w:pPr>
      <w:bookmarkStart w:id="891" w:name="_Toc293915132"/>
      <w:r>
        <w:t>Framework</w:t>
      </w:r>
      <w:bookmarkEnd w:id="891"/>
    </w:p>
    <w:p w:rsidR="008C0DE5" w:rsidRDefault="008C0DE5" w:rsidP="008A6DBE">
      <w:pPr>
        <w:pStyle w:val="DP-Bodytext"/>
      </w:pPr>
      <w:r>
        <w:t>Each application will feature a title bar, a menu bar, a tool bar, and a status bar.</w:t>
      </w:r>
    </w:p>
    <w:p w:rsidR="008C0DE5" w:rsidRDefault="008C0DE5" w:rsidP="008A6DBE">
      <w:pPr>
        <w:pStyle w:val="DP-Bodytext"/>
      </w:pPr>
      <w:r>
        <w:t>(Microsoft Access-based applications will use the framework provided by Access.)</w:t>
      </w:r>
    </w:p>
    <w:p w:rsidR="008C0DE5" w:rsidRDefault="008C0DE5" w:rsidP="008A6DBE">
      <w:pPr>
        <w:pStyle w:val="DP-HeadingE"/>
      </w:pPr>
      <w:bookmarkStart w:id="892" w:name="_Toc293915133"/>
      <w:r>
        <w:t>Title Bar</w:t>
      </w:r>
      <w:bookmarkEnd w:id="892"/>
    </w:p>
    <w:p w:rsidR="008C0DE5" w:rsidRDefault="008C0DE5" w:rsidP="008A6DBE">
      <w:pPr>
        <w:pStyle w:val="DP-Bodytext"/>
      </w:pPr>
      <w:r>
        <w:t xml:space="preserve">The title bar is the line at the very top of the application or dialog, just above the menu bar (if the menu bar is present).  The title bar contains </w:t>
      </w:r>
      <w:proofErr w:type="gramStart"/>
      <w:r>
        <w:t>the minimize</w:t>
      </w:r>
      <w:proofErr w:type="gramEnd"/>
      <w:r>
        <w:t>, maximize, and restore buttons.</w:t>
      </w:r>
    </w:p>
    <w:p w:rsidR="008C0DE5" w:rsidRDefault="008C0DE5" w:rsidP="008A6DBE">
      <w:pPr>
        <w:pStyle w:val="DP-HeadingF"/>
      </w:pPr>
      <w:bookmarkStart w:id="893" w:name="_Toc293915134"/>
      <w:r>
        <w:t>Font</w:t>
      </w:r>
      <w:bookmarkEnd w:id="893"/>
    </w:p>
    <w:p w:rsidR="008C0DE5" w:rsidRDefault="008C0DE5" w:rsidP="008A6DBE">
      <w:pPr>
        <w:pStyle w:val="DP-Bodytext"/>
      </w:pPr>
      <w:r>
        <w:t>The font should be Arial 12, bold.</w:t>
      </w:r>
    </w:p>
    <w:p w:rsidR="008C0DE5" w:rsidRDefault="008C0DE5" w:rsidP="008A6DBE">
      <w:pPr>
        <w:pStyle w:val="DP-HeadingF"/>
      </w:pPr>
      <w:bookmarkStart w:id="894" w:name="_Toc293915135"/>
      <w:r>
        <w:t>Color</w:t>
      </w:r>
      <w:bookmarkEnd w:id="894"/>
    </w:p>
    <w:p w:rsidR="008C0DE5" w:rsidRDefault="008C0DE5" w:rsidP="008A6DBE">
      <w:pPr>
        <w:pStyle w:val="DP-Bodytext"/>
      </w:pPr>
      <w:r>
        <w:t>The title bar should be either the system color, or the appropriate color from the Deliver palette.  Which one?</w:t>
      </w:r>
    </w:p>
    <w:p w:rsidR="008C0DE5" w:rsidRDefault="008C0DE5" w:rsidP="008A6DBE">
      <w:pPr>
        <w:pStyle w:val="DP-HeadingF"/>
      </w:pPr>
      <w:bookmarkStart w:id="895" w:name="_Toc293915136"/>
      <w:r>
        <w:t>Content</w:t>
      </w:r>
      <w:bookmarkEnd w:id="895"/>
    </w:p>
    <w:p w:rsidR="008C0DE5" w:rsidRDefault="008C0DE5" w:rsidP="008A6DBE">
      <w:pPr>
        <w:pStyle w:val="DP-Bodytext"/>
      </w:pPr>
      <w:r>
        <w:t>The title bar should read “Page Name – Application Name”.</w:t>
      </w:r>
    </w:p>
    <w:p w:rsidR="008C0DE5" w:rsidRDefault="008C0DE5" w:rsidP="008A6DBE">
      <w:pPr>
        <w:pStyle w:val="DP-HeadingF"/>
      </w:pPr>
      <w:bookmarkStart w:id="896" w:name="_Toc293915137"/>
      <w:r>
        <w:t>Case</w:t>
      </w:r>
      <w:bookmarkEnd w:id="896"/>
    </w:p>
    <w:p w:rsidR="008C0DE5" w:rsidRDefault="008C0DE5" w:rsidP="008A6DBE">
      <w:pPr>
        <w:pStyle w:val="DP-Bodytext"/>
      </w:pPr>
      <w:r>
        <w:t>Titles should be in Proper Case, except in the case of logos.</w:t>
      </w:r>
    </w:p>
    <w:p w:rsidR="008C0DE5" w:rsidRDefault="008C0DE5" w:rsidP="008A6DBE">
      <w:pPr>
        <w:pStyle w:val="DP-HeadingE"/>
      </w:pPr>
      <w:bookmarkStart w:id="897" w:name="_Toc293915138"/>
      <w:r>
        <w:t>Menu Bar</w:t>
      </w:r>
      <w:bookmarkEnd w:id="897"/>
    </w:p>
    <w:p w:rsidR="008C0DE5" w:rsidRDefault="008C0DE5" w:rsidP="008A6DBE">
      <w:pPr>
        <w:pStyle w:val="DP-Bodytext"/>
      </w:pPr>
      <w:r>
        <w:t>Standard menu bar names and positions will be used.</w:t>
      </w:r>
    </w:p>
    <w:p w:rsidR="008C0DE5" w:rsidRDefault="008C0DE5" w:rsidP="008A6DBE">
      <w:pPr>
        <w:pStyle w:val="DP-HeadingE"/>
      </w:pPr>
      <w:bookmarkStart w:id="898" w:name="_Toc293915139"/>
      <w:r>
        <w:t>Tool Bars</w:t>
      </w:r>
      <w:bookmarkEnd w:id="898"/>
    </w:p>
    <w:p w:rsidR="008C0DE5" w:rsidRDefault="008C0DE5" w:rsidP="008A6DBE">
      <w:pPr>
        <w:pStyle w:val="DP-Bodytext"/>
      </w:pPr>
      <w:r>
        <w:t>Tool bars will use standard Windows icons.</w:t>
      </w:r>
    </w:p>
    <w:p w:rsidR="008C0DE5" w:rsidRDefault="008C0DE5" w:rsidP="008A6DBE">
      <w:pPr>
        <w:pStyle w:val="DP-HeadingF"/>
      </w:pPr>
      <w:bookmarkStart w:id="899" w:name="_Toc293915140"/>
      <w:r>
        <w:t>Icon Size</w:t>
      </w:r>
      <w:bookmarkEnd w:id="899"/>
    </w:p>
    <w:p w:rsidR="008C0DE5" w:rsidRDefault="008C0DE5" w:rsidP="008A6DBE">
      <w:pPr>
        <w:pStyle w:val="DP-Bodytext"/>
      </w:pPr>
      <w:r>
        <w:t>There are two sizes, small and large.  Small is 16x16 pixels, large is 20x20 pixels.  Prefer the small icons.</w:t>
      </w:r>
    </w:p>
    <w:p w:rsidR="008C0DE5" w:rsidRDefault="008C0DE5" w:rsidP="008A6DBE">
      <w:pPr>
        <w:pStyle w:val="DP-HeadingF"/>
      </w:pPr>
      <w:bookmarkStart w:id="900" w:name="_Toc293915141"/>
      <w:r>
        <w:t>Spacing</w:t>
      </w:r>
      <w:bookmarkEnd w:id="900"/>
    </w:p>
    <w:p w:rsidR="008C0DE5" w:rsidRDefault="008C0DE5" w:rsidP="008A6DBE">
      <w:pPr>
        <w:pStyle w:val="DP-Bodytext"/>
      </w:pPr>
      <w:r>
        <w:t>For each size, there should be 3 pixels between a toolbar button and its text label.</w:t>
      </w:r>
    </w:p>
    <w:p w:rsidR="008C0DE5" w:rsidRDefault="008C0DE5" w:rsidP="008A6DBE">
      <w:pPr>
        <w:pStyle w:val="DP-HeadingE"/>
      </w:pPr>
      <w:bookmarkStart w:id="901" w:name="_Toc293915142"/>
      <w:r>
        <w:t>Status Bar</w:t>
      </w:r>
      <w:bookmarkEnd w:id="901"/>
    </w:p>
    <w:p w:rsidR="008C0DE5" w:rsidRDefault="008C0DE5" w:rsidP="008A6DBE">
      <w:pPr>
        <w:pStyle w:val="DP-Bodytext"/>
      </w:pPr>
      <w:r>
        <w:t>The status bar will be the Windows standard 1 line tall.  It should be used to provide the user with information about the status of the application.</w:t>
      </w:r>
    </w:p>
    <w:p w:rsidR="008C0DE5" w:rsidRDefault="008C0DE5" w:rsidP="008A6DBE">
      <w:pPr>
        <w:pStyle w:val="DP-HeadingE"/>
      </w:pPr>
      <w:bookmarkStart w:id="902" w:name="_Toc293915143"/>
      <w:r>
        <w:t>Sizing</w:t>
      </w:r>
      <w:bookmarkEnd w:id="902"/>
    </w:p>
    <w:p w:rsidR="008C0DE5" w:rsidRDefault="008C0DE5" w:rsidP="008A6DBE">
      <w:pPr>
        <w:pStyle w:val="DP-Bodytext"/>
      </w:pPr>
      <w:r>
        <w:t>All screens will support minimizing, maximizing, and custom sizing.</w:t>
      </w:r>
    </w:p>
    <w:p w:rsidR="008C0DE5" w:rsidRDefault="008C0DE5" w:rsidP="001F0CD4">
      <w:pPr>
        <w:pStyle w:val="DP-HeadingD"/>
      </w:pPr>
      <w:bookmarkStart w:id="903" w:name="_Toc293915144"/>
      <w:r>
        <w:t>Layout</w:t>
      </w:r>
      <w:bookmarkEnd w:id="903"/>
    </w:p>
    <w:p w:rsidR="008C0DE5" w:rsidRDefault="008C0DE5" w:rsidP="008A6DBE">
      <w:pPr>
        <w:pStyle w:val="DP-HeadingE"/>
      </w:pPr>
      <w:bookmarkStart w:id="904" w:name="_Toc293915145"/>
      <w:r>
        <w:t>General</w:t>
      </w:r>
      <w:bookmarkEnd w:id="904"/>
    </w:p>
    <w:p w:rsidR="008C0DE5" w:rsidRDefault="008C0DE5" w:rsidP="008A6DBE">
      <w:pPr>
        <w:pStyle w:val="DP-Bodytext"/>
      </w:pPr>
      <w:r>
        <w:t>Deliver uses “explorer” style applications.  This provides for easiest navigation of the application’s screens.</w:t>
      </w:r>
    </w:p>
    <w:p w:rsidR="008C0DE5" w:rsidRDefault="008C0DE5" w:rsidP="008A6DBE">
      <w:pPr>
        <w:pStyle w:val="DP-Bodytext"/>
      </w:pPr>
      <w:r>
        <w:lastRenderedPageBreak/>
        <w:t>The following drawing defines the recognized screen regions and their sizes.</w:t>
      </w:r>
    </w:p>
    <w:p w:rsidR="008C0DE5" w:rsidRDefault="00661274" w:rsidP="008C0DE5">
      <w:pPr>
        <w:pStyle w:val="Header"/>
        <w:tabs>
          <w:tab w:val="clear" w:pos="4320"/>
          <w:tab w:val="clear" w:pos="8640"/>
        </w:tabs>
        <w:rPr>
          <w:iCs/>
        </w:rPr>
      </w:pPr>
      <w:r>
        <w:rPr>
          <w:iCs/>
          <w:noProof/>
        </w:rPr>
        <w:drawing>
          <wp:inline distT="0" distB="0" distL="0" distR="0" wp14:anchorId="292CBBBA" wp14:editId="342A84BF">
            <wp:extent cx="5486400" cy="4118610"/>
            <wp:effectExtent l="0" t="0" r="0" b="0"/>
            <wp:docPr id="11" name="Picture 11" descr="app-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ayou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p>
    <w:p w:rsidR="008C0DE5" w:rsidRDefault="008C0DE5" w:rsidP="008C0DE5"/>
    <w:p w:rsidR="008C0DE5" w:rsidRDefault="008C0DE5" w:rsidP="008A6DBE">
      <w:pPr>
        <w:pStyle w:val="DP-HeadingE"/>
      </w:pPr>
      <w:bookmarkStart w:id="905" w:name="_Toc293915146"/>
      <w:r>
        <w:t>Size</w:t>
      </w:r>
      <w:bookmarkEnd w:id="905"/>
    </w:p>
    <w:p w:rsidR="008C0DE5" w:rsidRDefault="008C0DE5" w:rsidP="008A6DBE">
      <w:pPr>
        <w:pStyle w:val="DP-Bodytext"/>
      </w:pPr>
      <w:r>
        <w:t>Target screen resolution:  all apps should be presentable at 600 x 800.</w:t>
      </w:r>
    </w:p>
    <w:p w:rsidR="008C0DE5" w:rsidRDefault="008C0DE5" w:rsidP="008A6DBE">
      <w:pPr>
        <w:pStyle w:val="DP-Bodytext"/>
      </w:pPr>
      <w:r>
        <w:t>Each pane in the window can be resized.</w:t>
      </w:r>
    </w:p>
    <w:p w:rsidR="008C0DE5" w:rsidRDefault="008C0DE5" w:rsidP="008A6DBE">
      <w:pPr>
        <w:pStyle w:val="DP-Bodytext"/>
      </w:pPr>
      <w:r>
        <w:t>Windows will control the heights of standard Windows elements such as title bar, menu bar, tool bar, and status bar.</w:t>
      </w:r>
    </w:p>
    <w:p w:rsidR="008C0DE5" w:rsidRDefault="008C0DE5" w:rsidP="008A6DBE">
      <w:pPr>
        <w:pStyle w:val="DP-HeadingE"/>
      </w:pPr>
      <w:bookmarkStart w:id="906" w:name="_Toc293915147"/>
      <w:r>
        <w:t>Font</w:t>
      </w:r>
      <w:bookmarkEnd w:id="906"/>
    </w:p>
    <w:p w:rsidR="008C0DE5" w:rsidRDefault="008C0DE5" w:rsidP="008A6DBE">
      <w:pPr>
        <w:pStyle w:val="DP-Bodytext"/>
      </w:pPr>
      <w:r>
        <w:t>Windows will control the fonts in the title bar, menu bar, tool bar, and status bar.</w:t>
      </w:r>
    </w:p>
    <w:p w:rsidR="008C0DE5" w:rsidRDefault="008C0DE5" w:rsidP="008A6DBE">
      <w:pPr>
        <w:pStyle w:val="DP-HeadingE"/>
      </w:pPr>
      <w:bookmarkStart w:id="907" w:name="_Toc293915148"/>
      <w:r>
        <w:t>Color</w:t>
      </w:r>
      <w:bookmarkEnd w:id="907"/>
    </w:p>
    <w:p w:rsidR="008C0DE5" w:rsidRDefault="008C0DE5" w:rsidP="008A6DBE">
      <w:pPr>
        <w:pStyle w:val="DP-Bodytext"/>
      </w:pPr>
      <w:r>
        <w:t>Windows will control the colors in the title bar, menu bar, tool bar, and status bar.</w:t>
      </w:r>
    </w:p>
    <w:p w:rsidR="008C0DE5" w:rsidRDefault="008C0DE5" w:rsidP="008A6DBE">
      <w:pPr>
        <w:pStyle w:val="DP-HeadingE"/>
      </w:pPr>
      <w:bookmarkStart w:id="908" w:name="_Toc293915149"/>
      <w:r>
        <w:t>Graphics</w:t>
      </w:r>
      <w:bookmarkEnd w:id="908"/>
    </w:p>
    <w:p w:rsidR="008C0DE5" w:rsidRDefault="008C0DE5" w:rsidP="008A6DBE">
      <w:pPr>
        <w:pStyle w:val="DP-HeadingF"/>
      </w:pPr>
      <w:bookmarkStart w:id="909" w:name="_Toc293915150"/>
      <w:r>
        <w:t>Splash Screen</w:t>
      </w:r>
      <w:bookmarkEnd w:id="909"/>
    </w:p>
    <w:p w:rsidR="008C0DE5" w:rsidRDefault="008C0DE5" w:rsidP="008A6DBE">
      <w:pPr>
        <w:pStyle w:val="DP-Bodytext"/>
      </w:pPr>
      <w:proofErr w:type="gramStart"/>
      <w:r>
        <w:t>Has</w:t>
      </w:r>
      <w:proofErr w:type="gramEnd"/>
      <w:r>
        <w:t xml:space="preserve"> the app logo, product version info, JSI logo, funding source (customer) logo, and application image.</w:t>
      </w:r>
    </w:p>
    <w:p w:rsidR="008C0DE5" w:rsidRDefault="008C0DE5" w:rsidP="008A6DBE">
      <w:pPr>
        <w:pStyle w:val="DP-HeadingF"/>
      </w:pPr>
      <w:bookmarkStart w:id="910" w:name="_Toc293915151"/>
      <w:r>
        <w:t>About</w:t>
      </w:r>
      <w:bookmarkEnd w:id="910"/>
    </w:p>
    <w:p w:rsidR="008C0DE5" w:rsidRDefault="008C0DE5" w:rsidP="008A6DBE">
      <w:pPr>
        <w:pStyle w:val="DP-Bodytext"/>
      </w:pPr>
      <w:r>
        <w:t xml:space="preserve">Use the same info as the splash screen, add links to websites, </w:t>
      </w:r>
      <w:proofErr w:type="gramStart"/>
      <w:r>
        <w:t>email</w:t>
      </w:r>
      <w:proofErr w:type="gramEnd"/>
      <w:r>
        <w:t xml:space="preserve"> address.</w:t>
      </w:r>
    </w:p>
    <w:p w:rsidR="008C0DE5" w:rsidRDefault="008C0DE5" w:rsidP="001F0CD4">
      <w:pPr>
        <w:pStyle w:val="DP-HeadingD"/>
      </w:pPr>
      <w:bookmarkStart w:id="911" w:name="_Toc293915152"/>
      <w:r>
        <w:t>Regions</w:t>
      </w:r>
      <w:bookmarkEnd w:id="911"/>
    </w:p>
    <w:p w:rsidR="008C0DE5" w:rsidRDefault="008C0DE5" w:rsidP="008A6DBE">
      <w:pPr>
        <w:pStyle w:val="DP-Bodytext"/>
      </w:pPr>
      <w:r>
        <w:t>The screen is divided into number of regions, each of which has a purpose.</w:t>
      </w:r>
    </w:p>
    <w:p w:rsidR="008C0DE5" w:rsidRDefault="008C0DE5" w:rsidP="008A6DBE">
      <w:pPr>
        <w:pStyle w:val="DP-HeadingE"/>
      </w:pPr>
      <w:bookmarkStart w:id="912" w:name="_Toc293915153"/>
      <w:r>
        <w:lastRenderedPageBreak/>
        <w:t>Tree View</w:t>
      </w:r>
      <w:bookmarkEnd w:id="912"/>
    </w:p>
    <w:p w:rsidR="008C0DE5" w:rsidRDefault="008C0DE5" w:rsidP="008A6DBE">
      <w:pPr>
        <w:pStyle w:val="DP-Bodytext"/>
      </w:pPr>
      <w:r>
        <w:t>The Tree View is used to navigate the application.</w:t>
      </w:r>
    </w:p>
    <w:p w:rsidR="008C0DE5" w:rsidRDefault="008C0DE5" w:rsidP="008A6DBE">
      <w:pPr>
        <w:pStyle w:val="DP-HeadingF"/>
      </w:pPr>
      <w:bookmarkStart w:id="913" w:name="_Toc293915154"/>
      <w:r>
        <w:t>Icons</w:t>
      </w:r>
      <w:bookmarkEnd w:id="913"/>
    </w:p>
    <w:p w:rsidR="008C0DE5" w:rsidRDefault="008C0DE5" w:rsidP="008A6DBE">
      <w:pPr>
        <w:pStyle w:val="DP-Bodytext"/>
      </w:pPr>
      <w:r>
        <w:t>We will use the following standard icons for the following purposes:</w:t>
      </w:r>
    </w:p>
    <w:p w:rsidR="008C0DE5" w:rsidRDefault="008C0DE5" w:rsidP="008A6DBE">
      <w:pPr>
        <w:pStyle w:val="DP-HeadingG"/>
      </w:pPr>
      <w:bookmarkStart w:id="914" w:name="_Toc293915155"/>
      <w:r>
        <w:t>Form</w:t>
      </w:r>
      <w:bookmarkEnd w:id="914"/>
    </w:p>
    <w:p w:rsidR="008C0DE5" w:rsidRDefault="008C0DE5" w:rsidP="008A6DBE">
      <w:pPr>
        <w:pStyle w:val="DP-Bodytext"/>
      </w:pPr>
      <w:r>
        <w:t>Forms will be represented by a little picture of a form.  (</w:t>
      </w:r>
      <w:proofErr w:type="gramStart"/>
      <w:r>
        <w:t>need</w:t>
      </w:r>
      <w:proofErr w:type="gramEnd"/>
      <w:r>
        <w:t xml:space="preserve"> sample)</w:t>
      </w:r>
    </w:p>
    <w:p w:rsidR="008C0DE5" w:rsidRDefault="008C0DE5" w:rsidP="008A6DBE">
      <w:pPr>
        <w:pStyle w:val="DP-HeadingG"/>
      </w:pPr>
      <w:bookmarkStart w:id="915" w:name="_Toc293915156"/>
      <w:r>
        <w:t>Report</w:t>
      </w:r>
      <w:bookmarkEnd w:id="915"/>
    </w:p>
    <w:p w:rsidR="008C0DE5" w:rsidRDefault="008C0DE5" w:rsidP="008A6DBE">
      <w:pPr>
        <w:pStyle w:val="DP-Bodytext"/>
      </w:pPr>
      <w:r>
        <w:t>Reports will be represented by a piece of paper with writing on it.  (</w:t>
      </w:r>
      <w:proofErr w:type="gramStart"/>
      <w:r>
        <w:t>need</w:t>
      </w:r>
      <w:proofErr w:type="gramEnd"/>
      <w:r>
        <w:t xml:space="preserve"> sample)</w:t>
      </w:r>
    </w:p>
    <w:p w:rsidR="008C0DE5" w:rsidRDefault="008C0DE5" w:rsidP="008A6DBE">
      <w:pPr>
        <w:pStyle w:val="DP-HeadingG"/>
      </w:pPr>
      <w:bookmarkStart w:id="916" w:name="_Toc293915157"/>
      <w:r>
        <w:t>Question</w:t>
      </w:r>
      <w:bookmarkEnd w:id="916"/>
    </w:p>
    <w:p w:rsidR="008C0DE5" w:rsidRDefault="008C0DE5" w:rsidP="008A6DBE">
      <w:pPr>
        <w:pStyle w:val="DP-Bodytext"/>
      </w:pPr>
      <w:r>
        <w:t>Question marks are commonly used for this.  (</w:t>
      </w:r>
      <w:proofErr w:type="gramStart"/>
      <w:r>
        <w:t>need</w:t>
      </w:r>
      <w:proofErr w:type="gramEnd"/>
      <w:r>
        <w:t xml:space="preserve"> sample)</w:t>
      </w:r>
    </w:p>
    <w:p w:rsidR="008C0DE5" w:rsidRDefault="008C0DE5" w:rsidP="008A6DBE">
      <w:pPr>
        <w:pStyle w:val="DP-HeadingG"/>
      </w:pPr>
      <w:bookmarkStart w:id="917" w:name="_Toc293915158"/>
      <w:r>
        <w:t>Configuration</w:t>
      </w:r>
      <w:bookmarkEnd w:id="917"/>
    </w:p>
    <w:p w:rsidR="008C0DE5" w:rsidRDefault="008C0DE5" w:rsidP="008A6DBE">
      <w:pPr>
        <w:pStyle w:val="DP-Bodytext"/>
      </w:pPr>
      <w:r>
        <w:t>A picture of tools will represent configuration screens.  (</w:t>
      </w:r>
      <w:proofErr w:type="gramStart"/>
      <w:r>
        <w:t>need</w:t>
      </w:r>
      <w:proofErr w:type="gramEnd"/>
      <w:r>
        <w:t xml:space="preserve"> sample)</w:t>
      </w:r>
    </w:p>
    <w:p w:rsidR="008C0DE5" w:rsidRDefault="008C0DE5" w:rsidP="008A6DBE">
      <w:pPr>
        <w:pStyle w:val="DP-HeadingG"/>
      </w:pPr>
      <w:bookmarkStart w:id="918" w:name="_Toc293915159"/>
      <w:r>
        <w:t>Group/Section</w:t>
      </w:r>
      <w:bookmarkEnd w:id="918"/>
    </w:p>
    <w:p w:rsidR="008C0DE5" w:rsidRDefault="008C0DE5" w:rsidP="008A6DBE">
      <w:pPr>
        <w:pStyle w:val="DP-Bodytext"/>
      </w:pPr>
      <w:r>
        <w:t xml:space="preserve">This could be </w:t>
      </w:r>
      <w:proofErr w:type="gramStart"/>
      <w:r>
        <w:t>either plus sign for closed groups, and</w:t>
      </w:r>
      <w:proofErr w:type="gramEnd"/>
      <w:r>
        <w:t xml:space="preserve"> a minus sign for open groups, or opened and closed folders.  Either set of icons is commonly used in Windows apps.  (</w:t>
      </w:r>
      <w:proofErr w:type="gramStart"/>
      <w:r>
        <w:t>need</w:t>
      </w:r>
      <w:proofErr w:type="gramEnd"/>
      <w:r>
        <w:t xml:space="preserve"> sample)</w:t>
      </w:r>
    </w:p>
    <w:p w:rsidR="008C0DE5" w:rsidRDefault="008C0DE5" w:rsidP="008A6DBE">
      <w:pPr>
        <w:pStyle w:val="DP-HeadingE"/>
      </w:pPr>
      <w:bookmarkStart w:id="919" w:name="_Toc293915160"/>
      <w:r>
        <w:t>Forms</w:t>
      </w:r>
      <w:bookmarkEnd w:id="919"/>
    </w:p>
    <w:p w:rsidR="008C0DE5" w:rsidRDefault="008C0DE5" w:rsidP="008A6DBE">
      <w:pPr>
        <w:pStyle w:val="DP-Bodytext"/>
      </w:pPr>
      <w:r>
        <w:t xml:space="preserve">Forms are essentially dialogs that do not pop up, but remain embedded in the application framework.  Whereas dialogs will contain a title bar and minimize/maximize/close buttons, </w:t>
      </w:r>
      <w:proofErr w:type="gramStart"/>
      <w:r>
        <w:t>a forms</w:t>
      </w:r>
      <w:proofErr w:type="gramEnd"/>
      <w:r>
        <w:t xml:space="preserve"> do not.</w:t>
      </w:r>
    </w:p>
    <w:p w:rsidR="008C0DE5" w:rsidRDefault="008C0DE5" w:rsidP="008A6DBE">
      <w:pPr>
        <w:pStyle w:val="DP-HeadingF"/>
      </w:pPr>
      <w:bookmarkStart w:id="920" w:name="_Toc293915161"/>
      <w:r>
        <w:t>Layout</w:t>
      </w:r>
      <w:bookmarkEnd w:id="920"/>
    </w:p>
    <w:p w:rsidR="008C0DE5" w:rsidRDefault="008C0DE5" w:rsidP="008A6DBE">
      <w:pPr>
        <w:pStyle w:val="DP-Bodytext"/>
      </w:pPr>
      <w:r>
        <w:t>For controls that do not contain their own labels, the label should be placed to the left or above the related control.  This makes it easier for users to associate the label with the corresponding control.</w:t>
      </w:r>
    </w:p>
    <w:p w:rsidR="008C0DE5" w:rsidRDefault="008C0DE5" w:rsidP="008A6DBE">
      <w:pPr>
        <w:pStyle w:val="DP-Bodytext"/>
      </w:pPr>
      <w:r>
        <w:t>The logo should go in the upper right corner.</w:t>
      </w:r>
    </w:p>
    <w:p w:rsidR="008C0DE5" w:rsidRDefault="008C0DE5" w:rsidP="008A6DBE">
      <w:pPr>
        <w:pStyle w:val="DP-Bodytext"/>
      </w:pPr>
      <w:r>
        <w:t>All forms will support resizing, minimizing, and maximizing.</w:t>
      </w:r>
    </w:p>
    <w:p w:rsidR="008C0DE5" w:rsidRDefault="008C0DE5" w:rsidP="008A6DBE">
      <w:pPr>
        <w:pStyle w:val="DP-HeadingF"/>
      </w:pPr>
      <w:bookmarkStart w:id="921" w:name="_Toc293915162"/>
      <w:r>
        <w:t>Logos</w:t>
      </w:r>
      <w:bookmarkEnd w:id="921"/>
    </w:p>
    <w:p w:rsidR="008C0DE5" w:rsidRDefault="008C0DE5" w:rsidP="008A6DBE">
      <w:pPr>
        <w:pStyle w:val="DP-Bodytext"/>
      </w:pPr>
      <w:r>
        <w:t xml:space="preserve">All Deliver sw has a logo area in top right area of each screen.  This logo area will be used to brand the product as a Deliver app.  This area will likely contain only the application’s logo.  The </w:t>
      </w:r>
      <w:proofErr w:type="gramStart"/>
      <w:r>
        <w:t>JSI  and</w:t>
      </w:r>
      <w:proofErr w:type="gramEnd"/>
      <w:r>
        <w:t xml:space="preserve"> customer logos would appear on the splash screen and in the “About” dialog.</w:t>
      </w:r>
    </w:p>
    <w:p w:rsidR="008C0DE5" w:rsidRDefault="008C0DE5" w:rsidP="008A6DBE">
      <w:pPr>
        <w:pStyle w:val="DP-HeadingF"/>
      </w:pPr>
      <w:bookmarkStart w:id="922" w:name="_Toc293915163"/>
      <w:r>
        <w:t>Style (Special Effect)</w:t>
      </w:r>
      <w:bookmarkEnd w:id="922"/>
    </w:p>
    <w:p w:rsidR="008C0DE5" w:rsidRDefault="008C0DE5" w:rsidP="008A6DBE">
      <w:pPr>
        <w:pStyle w:val="DP-Bodytext"/>
      </w:pPr>
      <w:r>
        <w:t>Dialogs and forms should be flat.</w:t>
      </w:r>
    </w:p>
    <w:p w:rsidR="008C0DE5" w:rsidRDefault="008C0DE5" w:rsidP="008A6DBE">
      <w:pPr>
        <w:pStyle w:val="DP-HeadingF"/>
      </w:pPr>
      <w:bookmarkStart w:id="923" w:name="_Toc293915164"/>
      <w:r>
        <w:t>Elements</w:t>
      </w:r>
      <w:bookmarkEnd w:id="923"/>
    </w:p>
    <w:p w:rsidR="008C0DE5" w:rsidRDefault="008C0DE5" w:rsidP="008A6DBE">
      <w:pPr>
        <w:pStyle w:val="DP-Bodytext"/>
      </w:pPr>
      <w:r>
        <w:t>Screen elements are the things that go in the regions.  These are things like tool bars, labels, and titles.</w:t>
      </w:r>
    </w:p>
    <w:p w:rsidR="008C0DE5" w:rsidRDefault="008C0DE5" w:rsidP="008A6DBE">
      <w:pPr>
        <w:pStyle w:val="DP-HeadingG"/>
      </w:pPr>
      <w:bookmarkStart w:id="924" w:name="_Toc293915165"/>
      <w:r>
        <w:t>Title Bar</w:t>
      </w:r>
      <w:bookmarkEnd w:id="924"/>
    </w:p>
    <w:p w:rsidR="008C0DE5" w:rsidRDefault="008C0DE5" w:rsidP="008A6DBE">
      <w:pPr>
        <w:pStyle w:val="DP-Bodytext"/>
      </w:pPr>
      <w:r>
        <w:t xml:space="preserve">This is the same as standard definition for a title bar, except that the dialog title bar should not include the </w:t>
      </w:r>
      <w:proofErr w:type="gramStart"/>
      <w:r>
        <w:t>“ –</w:t>
      </w:r>
      <w:proofErr w:type="gramEnd"/>
      <w:r>
        <w:t xml:space="preserve"> Application Name”.</w:t>
      </w:r>
    </w:p>
    <w:p w:rsidR="008C0DE5" w:rsidRDefault="008C0DE5" w:rsidP="008A6DBE">
      <w:pPr>
        <w:pStyle w:val="DP-HeadingG"/>
      </w:pPr>
      <w:bookmarkStart w:id="925" w:name="_Toc293915166"/>
      <w:r>
        <w:t>Title</w:t>
      </w:r>
      <w:bookmarkEnd w:id="925"/>
    </w:p>
    <w:p w:rsidR="008C0DE5" w:rsidRDefault="008C0DE5" w:rsidP="008A6DBE">
      <w:pPr>
        <w:pStyle w:val="DP-Bodytext"/>
      </w:pPr>
      <w:proofErr w:type="gramStart"/>
      <w:r>
        <w:t>If  a</w:t>
      </w:r>
      <w:proofErr w:type="gramEnd"/>
      <w:r>
        <w:t xml:space="preserve"> title is present it should be bold, 12pt, default font, proper case.  No italics; no underline.</w:t>
      </w:r>
    </w:p>
    <w:p w:rsidR="008C0DE5" w:rsidRDefault="008C0DE5" w:rsidP="008A6DBE">
      <w:pPr>
        <w:pStyle w:val="DP-HeadingG"/>
      </w:pPr>
      <w:bookmarkStart w:id="926" w:name="_Toc293915167"/>
      <w:r>
        <w:t>Menu Bar</w:t>
      </w:r>
      <w:bookmarkEnd w:id="926"/>
    </w:p>
    <w:p w:rsidR="008C0DE5" w:rsidRDefault="008C0DE5" w:rsidP="008A6DBE">
      <w:pPr>
        <w:pStyle w:val="DP-Bodytext"/>
      </w:pPr>
      <w:r>
        <w:lastRenderedPageBreak/>
        <w:t>Use standard menu bar.</w:t>
      </w:r>
    </w:p>
    <w:p w:rsidR="008C0DE5" w:rsidRDefault="008C0DE5" w:rsidP="008A6DBE">
      <w:pPr>
        <w:pStyle w:val="DP-HeadingG"/>
      </w:pPr>
      <w:bookmarkStart w:id="927" w:name="_Toc293915168"/>
      <w:r>
        <w:t>Tool Bar</w:t>
      </w:r>
      <w:bookmarkEnd w:id="927"/>
    </w:p>
    <w:p w:rsidR="008C0DE5" w:rsidRDefault="008C0DE5" w:rsidP="008A6DBE">
      <w:pPr>
        <w:pStyle w:val="DP-Bodytext"/>
      </w:pPr>
      <w:r>
        <w:t>Use standard tool bar.</w:t>
      </w:r>
    </w:p>
    <w:p w:rsidR="008C0DE5" w:rsidRDefault="008C0DE5" w:rsidP="008A6DBE">
      <w:pPr>
        <w:pStyle w:val="DP-HeadingG"/>
      </w:pPr>
      <w:bookmarkStart w:id="928" w:name="_Toc293915169"/>
      <w:r>
        <w:t>Labels</w:t>
      </w:r>
      <w:bookmarkEnd w:id="928"/>
    </w:p>
    <w:p w:rsidR="008C0DE5" w:rsidRDefault="008C0DE5" w:rsidP="008A6DBE">
      <w:pPr>
        <w:pStyle w:val="DP-Bodytext"/>
      </w:pPr>
      <w:r>
        <w:t>Use the default font.</w:t>
      </w:r>
    </w:p>
    <w:p w:rsidR="008C0DE5" w:rsidRDefault="008C0DE5" w:rsidP="001F0CD4">
      <w:pPr>
        <w:pStyle w:val="DP-HeadingC"/>
      </w:pPr>
      <w:bookmarkStart w:id="929" w:name="_Toc282608641"/>
      <w:bookmarkStart w:id="930" w:name="_Toc293915170"/>
      <w:r>
        <w:t>Pop Up Dialogs</w:t>
      </w:r>
      <w:bookmarkEnd w:id="929"/>
      <w:bookmarkEnd w:id="930"/>
    </w:p>
    <w:p w:rsidR="008C0DE5" w:rsidRDefault="008C0DE5" w:rsidP="001F0CD4">
      <w:pPr>
        <w:pStyle w:val="DP-HeadingD"/>
      </w:pPr>
      <w:bookmarkStart w:id="931" w:name="_Toc293915171"/>
      <w:r>
        <w:t>Modal</w:t>
      </w:r>
      <w:bookmarkEnd w:id="931"/>
    </w:p>
    <w:p w:rsidR="008C0DE5" w:rsidRDefault="008C0DE5" w:rsidP="008A6DBE">
      <w:pPr>
        <w:pStyle w:val="DP-HeadingE"/>
      </w:pPr>
      <w:bookmarkStart w:id="932" w:name="_Toc293915172"/>
      <w:r>
        <w:t>When to use</w:t>
      </w:r>
      <w:bookmarkEnd w:id="932"/>
    </w:p>
    <w:p w:rsidR="008C0DE5" w:rsidRDefault="008C0DE5" w:rsidP="00A02798">
      <w:pPr>
        <w:pStyle w:val="DP-Bodytext"/>
      </w:pPr>
      <w:r>
        <w:t>Modal dialogs are used whenever the application absolutely cannot continue without user input.  In most cases, though, this can be handled with an “Apply” button.</w:t>
      </w:r>
    </w:p>
    <w:p w:rsidR="008C0DE5" w:rsidRDefault="008C0DE5" w:rsidP="008A6DBE">
      <w:pPr>
        <w:pStyle w:val="DP-HeadingE"/>
      </w:pPr>
      <w:bookmarkStart w:id="933" w:name="_Toc293915173"/>
      <w:r>
        <w:t>Buttons</w:t>
      </w:r>
      <w:bookmarkEnd w:id="933"/>
    </w:p>
    <w:p w:rsidR="008C0DE5" w:rsidRDefault="008C0DE5" w:rsidP="00A02798">
      <w:pPr>
        <w:pStyle w:val="DP-Bodytext"/>
      </w:pPr>
      <w:r>
        <w:t>As a minimum, modal dialogs will have “OK”, “Cancel”, and “Help” buttons.</w:t>
      </w:r>
    </w:p>
    <w:p w:rsidR="008C0DE5" w:rsidRDefault="008C0DE5" w:rsidP="001F0CD4">
      <w:pPr>
        <w:pStyle w:val="DP-HeadingD"/>
      </w:pPr>
      <w:bookmarkStart w:id="934" w:name="_Toc293915174"/>
      <w:r>
        <w:t>Modeless</w:t>
      </w:r>
      <w:bookmarkEnd w:id="934"/>
    </w:p>
    <w:p w:rsidR="008C0DE5" w:rsidRDefault="008C0DE5" w:rsidP="008A6DBE">
      <w:pPr>
        <w:pStyle w:val="DP-HeadingE"/>
      </w:pPr>
      <w:bookmarkStart w:id="935" w:name="_Toc293915175"/>
      <w:r>
        <w:t>When to use</w:t>
      </w:r>
      <w:bookmarkEnd w:id="935"/>
    </w:p>
    <w:p w:rsidR="008C0DE5" w:rsidRDefault="008C0DE5" w:rsidP="00A02798">
      <w:pPr>
        <w:pStyle w:val="DP-Bodytext"/>
      </w:pPr>
      <w:r>
        <w:t>Modeless dialogs are to be used unless the criteria for using a modal dialog are met.</w:t>
      </w:r>
    </w:p>
    <w:p w:rsidR="008C0DE5" w:rsidRDefault="008C0DE5" w:rsidP="008A6DBE">
      <w:pPr>
        <w:pStyle w:val="DP-HeadingE"/>
      </w:pPr>
      <w:bookmarkStart w:id="936" w:name="_Toc293915176"/>
      <w:r>
        <w:t>Buttons</w:t>
      </w:r>
      <w:bookmarkEnd w:id="936"/>
    </w:p>
    <w:p w:rsidR="008C0DE5" w:rsidRDefault="008C0DE5" w:rsidP="00A02798">
      <w:pPr>
        <w:pStyle w:val="DP-Bodytext"/>
      </w:pPr>
      <w:r>
        <w:t xml:space="preserve">As a minimum, modeless dialogs will have “OK”, “Cancel”, and “Help” buttons.  “Apply” is almost meaningless – the user must hit either “OK” or “Cancel” to close the dialog, and the functionality of “OK” is a superset </w:t>
      </w:r>
      <w:proofErr w:type="gramStart"/>
      <w:r>
        <w:t>of  that</w:t>
      </w:r>
      <w:proofErr w:type="gramEnd"/>
      <w:r>
        <w:t xml:space="preserve"> of “Apply”.</w:t>
      </w:r>
    </w:p>
    <w:p w:rsidR="008C0DE5" w:rsidRDefault="008C0DE5" w:rsidP="001F0CD4">
      <w:pPr>
        <w:pStyle w:val="DP-HeadingD"/>
      </w:pPr>
      <w:bookmarkStart w:id="937" w:name="_Toc293915177"/>
      <w:r>
        <w:t>Tabbed</w:t>
      </w:r>
      <w:bookmarkEnd w:id="937"/>
    </w:p>
    <w:p w:rsidR="008C0DE5" w:rsidRDefault="008C0DE5" w:rsidP="008A6DBE">
      <w:pPr>
        <w:pStyle w:val="DP-HeadingE"/>
      </w:pPr>
      <w:bookmarkStart w:id="938" w:name="_Toc293915178"/>
      <w:r>
        <w:t>When to use</w:t>
      </w:r>
      <w:bookmarkEnd w:id="938"/>
    </w:p>
    <w:p w:rsidR="008C0DE5" w:rsidRDefault="008C0DE5" w:rsidP="00A02798">
      <w:pPr>
        <w:pStyle w:val="DP-Bodytext"/>
      </w:pPr>
      <w:r>
        <w:t>Use tabbed dialogs when the dialog uses more controls than can be fit on a single screen.</w:t>
      </w:r>
    </w:p>
    <w:p w:rsidR="008C0DE5" w:rsidRDefault="008C0DE5" w:rsidP="008A6DBE">
      <w:pPr>
        <w:pStyle w:val="DP-HeadingE"/>
      </w:pPr>
      <w:bookmarkStart w:id="939" w:name="_Toc293915179"/>
      <w:r>
        <w:t>Layout</w:t>
      </w:r>
      <w:bookmarkEnd w:id="939"/>
    </w:p>
    <w:p w:rsidR="008C0DE5" w:rsidRPr="00A02798" w:rsidRDefault="008C0DE5" w:rsidP="008C0DE5">
      <w:pPr>
        <w:rPr>
          <w:rStyle w:val="DP-BodytextCharChar"/>
        </w:rPr>
      </w:pPr>
      <w:r w:rsidRPr="00A02798">
        <w:rPr>
          <w:rStyle w:val="DP-BodytextCharChar"/>
        </w:rPr>
        <w:t>Each tab should contain controls that relate to a particular dialog subtopic.  If a control does not</w:t>
      </w:r>
      <w:r>
        <w:t xml:space="preserve"> </w:t>
      </w:r>
      <w:r w:rsidRPr="00A02798">
        <w:rPr>
          <w:rStyle w:val="DP-BodytextCharChar"/>
        </w:rPr>
        <w:t>pertain to the topic of the overall dialog, then it should not be included on any of the tabs.</w:t>
      </w:r>
    </w:p>
    <w:p w:rsidR="008C0DE5" w:rsidRDefault="008C0DE5" w:rsidP="008A6DBE">
      <w:pPr>
        <w:pStyle w:val="DP-HeadingE"/>
      </w:pPr>
      <w:bookmarkStart w:id="940" w:name="_Toc293915180"/>
      <w:r>
        <w:t>Buttons</w:t>
      </w:r>
      <w:bookmarkEnd w:id="940"/>
    </w:p>
    <w:p w:rsidR="008C0DE5" w:rsidRDefault="008C0DE5" w:rsidP="00A02798">
      <w:pPr>
        <w:pStyle w:val="DP-Bodytext"/>
      </w:pPr>
      <w:r>
        <w:t xml:space="preserve">Use consistent tab </w:t>
      </w:r>
      <w:proofErr w:type="gramStart"/>
      <w:r>
        <w:t>width, allowing the longest tab label dictate</w:t>
      </w:r>
      <w:proofErr w:type="gramEnd"/>
      <w:r>
        <w:t xml:space="preserve"> the tab width.</w:t>
      </w:r>
    </w:p>
    <w:p w:rsidR="008C0DE5" w:rsidRDefault="008C0DE5" w:rsidP="00A02798">
      <w:pPr>
        <w:pStyle w:val="DP-Bodytext"/>
      </w:pPr>
      <w:r>
        <w:t>Each page of the tabbed dialog will feature, as a minimum, “OK”, “Cancel”, and “Apply” buttons.  The buttons will follow the properties set forth in the General Properties section of this document.</w:t>
      </w:r>
    </w:p>
    <w:p w:rsidR="008C0DE5" w:rsidRDefault="008C0DE5" w:rsidP="001F0CD4">
      <w:pPr>
        <w:pStyle w:val="DP-HeadingD"/>
      </w:pPr>
      <w:bookmarkStart w:id="941" w:name="_Toc293915181"/>
      <w:r>
        <w:t>Elements</w:t>
      </w:r>
      <w:bookmarkEnd w:id="941"/>
    </w:p>
    <w:p w:rsidR="008C0DE5" w:rsidRDefault="008C0DE5" w:rsidP="008A6DBE">
      <w:pPr>
        <w:pStyle w:val="DP-HeadingE"/>
      </w:pPr>
      <w:bookmarkStart w:id="942" w:name="_Toc293915182"/>
      <w:r>
        <w:t>Title Bar</w:t>
      </w:r>
      <w:bookmarkEnd w:id="942"/>
    </w:p>
    <w:p w:rsidR="008C0DE5" w:rsidRDefault="008C0DE5" w:rsidP="00A02798">
      <w:pPr>
        <w:pStyle w:val="DP-Bodytext"/>
      </w:pPr>
      <w:r>
        <w:t xml:space="preserve">Same as standard definition for a title bar, except that the dialog title bar should not include the </w:t>
      </w:r>
      <w:proofErr w:type="gramStart"/>
      <w:r>
        <w:t>“ –</w:t>
      </w:r>
      <w:proofErr w:type="gramEnd"/>
      <w:r>
        <w:t xml:space="preserve"> Application Name”.</w:t>
      </w:r>
    </w:p>
    <w:p w:rsidR="008C0DE5" w:rsidRDefault="008C0DE5" w:rsidP="008A6DBE">
      <w:pPr>
        <w:pStyle w:val="DP-HeadingE"/>
      </w:pPr>
      <w:bookmarkStart w:id="943" w:name="_Toc293915183"/>
      <w:r>
        <w:t>Title</w:t>
      </w:r>
      <w:bookmarkEnd w:id="943"/>
    </w:p>
    <w:p w:rsidR="008C0DE5" w:rsidRDefault="008C0DE5" w:rsidP="00A02798">
      <w:pPr>
        <w:pStyle w:val="DP-Bodytext"/>
      </w:pPr>
      <w:proofErr w:type="gramStart"/>
      <w:r>
        <w:t>If  a</w:t>
      </w:r>
      <w:proofErr w:type="gramEnd"/>
      <w:r>
        <w:t xml:space="preserve"> title is present it should be bold, 12pt, default font, proper case.  No italics; no underline.</w:t>
      </w:r>
    </w:p>
    <w:p w:rsidR="008C0DE5" w:rsidRDefault="008C0DE5" w:rsidP="008A6DBE">
      <w:pPr>
        <w:pStyle w:val="DP-HeadingE"/>
      </w:pPr>
      <w:bookmarkStart w:id="944" w:name="_Toc293915184"/>
      <w:r>
        <w:t>Menu Bar</w:t>
      </w:r>
      <w:bookmarkEnd w:id="944"/>
    </w:p>
    <w:p w:rsidR="008C0DE5" w:rsidRDefault="008C0DE5" w:rsidP="00A02798">
      <w:pPr>
        <w:pStyle w:val="DP-Bodytext"/>
      </w:pPr>
      <w:r>
        <w:t>Do not use menu bars in dialogs except in exceptional circumstances.</w:t>
      </w:r>
    </w:p>
    <w:p w:rsidR="008C0DE5" w:rsidRDefault="008C0DE5" w:rsidP="008A6DBE">
      <w:pPr>
        <w:pStyle w:val="DP-HeadingE"/>
      </w:pPr>
      <w:bookmarkStart w:id="945" w:name="_Toc293915185"/>
      <w:r>
        <w:t>Tool Bar</w:t>
      </w:r>
      <w:bookmarkEnd w:id="945"/>
    </w:p>
    <w:p w:rsidR="008C0DE5" w:rsidRDefault="008C0DE5" w:rsidP="00A02798">
      <w:pPr>
        <w:pStyle w:val="DP-Bodytext"/>
      </w:pPr>
      <w:r>
        <w:lastRenderedPageBreak/>
        <w:t>Do not use tool bars on dialogs except in exceptional circumstances.</w:t>
      </w:r>
    </w:p>
    <w:p w:rsidR="008C0DE5" w:rsidRDefault="008C0DE5" w:rsidP="008A6DBE">
      <w:pPr>
        <w:pStyle w:val="DP-HeadingE"/>
      </w:pPr>
      <w:bookmarkStart w:id="946" w:name="_Toc293915186"/>
      <w:r>
        <w:t>Labels</w:t>
      </w:r>
      <w:bookmarkEnd w:id="946"/>
    </w:p>
    <w:p w:rsidR="008C0DE5" w:rsidRDefault="008C0DE5" w:rsidP="00A02798">
      <w:pPr>
        <w:pStyle w:val="DP-Bodytext"/>
      </w:pPr>
      <w:r>
        <w:t>Use the default font.</w:t>
      </w:r>
    </w:p>
    <w:p w:rsidR="008C0DE5" w:rsidRDefault="008C0DE5" w:rsidP="001F0CD4">
      <w:pPr>
        <w:pStyle w:val="DP-HeadingD"/>
      </w:pPr>
      <w:bookmarkStart w:id="947" w:name="_Toc293915187"/>
      <w:r>
        <w:t>Style (Special Effect)</w:t>
      </w:r>
      <w:bookmarkEnd w:id="947"/>
    </w:p>
    <w:p w:rsidR="008C0DE5" w:rsidRDefault="008C0DE5" w:rsidP="00A02798">
      <w:pPr>
        <w:pStyle w:val="DP-Bodytext"/>
      </w:pPr>
      <w:r>
        <w:t>Dialogs should be flat.</w:t>
      </w:r>
    </w:p>
    <w:p w:rsidR="008C0DE5" w:rsidRDefault="008C0DE5" w:rsidP="001F0CD4">
      <w:pPr>
        <w:pStyle w:val="DP-HeadingC"/>
      </w:pPr>
      <w:bookmarkStart w:id="948" w:name="_Toc282608642"/>
      <w:bookmarkStart w:id="949" w:name="_Toc293915188"/>
      <w:r>
        <w:t>Reports</w:t>
      </w:r>
      <w:bookmarkEnd w:id="948"/>
      <w:bookmarkEnd w:id="949"/>
    </w:p>
    <w:p w:rsidR="008C0DE5" w:rsidRDefault="008C0DE5" w:rsidP="001F0CD4">
      <w:pPr>
        <w:pStyle w:val="DP-HeadingD"/>
      </w:pPr>
      <w:bookmarkStart w:id="950" w:name="_Toc293915189"/>
      <w:r>
        <w:t>Size</w:t>
      </w:r>
      <w:bookmarkEnd w:id="950"/>
    </w:p>
    <w:p w:rsidR="008C0DE5" w:rsidRDefault="00A02798" w:rsidP="001F0CD4">
      <w:pPr>
        <w:pStyle w:val="DP-HeadingD"/>
      </w:pPr>
      <w:bookmarkStart w:id="951" w:name="_Toc293915190"/>
      <w:r>
        <w:t>DP-Body text</w:t>
      </w:r>
      <w:r w:rsidR="008C0DE5">
        <w:t>Format</w:t>
      </w:r>
      <w:bookmarkEnd w:id="951"/>
    </w:p>
    <w:p w:rsidR="008C0DE5" w:rsidRDefault="008C0DE5" w:rsidP="008A6DBE">
      <w:pPr>
        <w:pStyle w:val="DP-HeadingE"/>
      </w:pPr>
      <w:bookmarkStart w:id="952" w:name="_Toc293915191"/>
      <w:r>
        <w:t>Paper Size</w:t>
      </w:r>
      <w:bookmarkEnd w:id="952"/>
    </w:p>
    <w:p w:rsidR="008C0DE5" w:rsidRDefault="00A02798" w:rsidP="008A6DBE">
      <w:pPr>
        <w:pStyle w:val="DP-HeadingE"/>
      </w:pPr>
      <w:bookmarkStart w:id="953" w:name="_Toc293915192"/>
      <w:r>
        <w:t>DP-Body text</w:t>
      </w:r>
      <w:r w:rsidR="008C0DE5">
        <w:t>Margins</w:t>
      </w:r>
      <w:bookmarkEnd w:id="953"/>
    </w:p>
    <w:p w:rsidR="008C0DE5" w:rsidRDefault="00A02798" w:rsidP="008A6DBE">
      <w:pPr>
        <w:pStyle w:val="DP-HeadingE"/>
      </w:pPr>
      <w:bookmarkStart w:id="954" w:name="_Toc293915193"/>
      <w:r>
        <w:t>DP-Body text</w:t>
      </w:r>
      <w:r w:rsidR="008C0DE5">
        <w:t>Layout</w:t>
      </w:r>
      <w:bookmarkEnd w:id="954"/>
    </w:p>
    <w:p w:rsidR="008C0DE5" w:rsidRDefault="00A02798" w:rsidP="00A02798">
      <w:pPr>
        <w:pStyle w:val="DP-Bodytext"/>
      </w:pPr>
      <w:r>
        <w:t>DP-Body text</w:t>
      </w:r>
    </w:p>
    <w:p w:rsidR="008C0DE5" w:rsidRDefault="008C0DE5" w:rsidP="001F0CD4">
      <w:pPr>
        <w:pStyle w:val="DP-HeadingC"/>
      </w:pPr>
      <w:bookmarkStart w:id="955" w:name="_Toc282608643"/>
      <w:bookmarkStart w:id="956" w:name="_Toc293915194"/>
      <w:r>
        <w:t>Controls</w:t>
      </w:r>
      <w:bookmarkEnd w:id="955"/>
      <w:bookmarkEnd w:id="956"/>
    </w:p>
    <w:p w:rsidR="008C0DE5" w:rsidRDefault="00A02798" w:rsidP="001F0CD4">
      <w:pPr>
        <w:pStyle w:val="DP-HeadingD"/>
      </w:pPr>
      <w:bookmarkStart w:id="957" w:name="_Toc293915195"/>
      <w:r>
        <w:t>DP-Body text</w:t>
      </w:r>
      <w:r w:rsidR="008C0DE5">
        <w:t>General</w:t>
      </w:r>
      <w:bookmarkEnd w:id="957"/>
    </w:p>
    <w:p w:rsidR="008C0DE5" w:rsidRDefault="008C0DE5" w:rsidP="008A6DBE">
      <w:pPr>
        <w:pStyle w:val="DP-HeadingE"/>
      </w:pPr>
      <w:bookmarkStart w:id="958" w:name="_Toc293915196"/>
      <w:r>
        <w:t>Dialog Base Units</w:t>
      </w:r>
      <w:bookmarkEnd w:id="958"/>
    </w:p>
    <w:p w:rsidR="008C0DE5" w:rsidRDefault="00A02798" w:rsidP="008A6DBE">
      <w:pPr>
        <w:pStyle w:val="DP-HeadingE"/>
      </w:pPr>
      <w:bookmarkStart w:id="959" w:name="_Toc293915197"/>
      <w:r>
        <w:t>DP-Body text</w:t>
      </w:r>
      <w:r w:rsidR="008C0DE5">
        <w:t>Size</w:t>
      </w:r>
      <w:bookmarkEnd w:id="959"/>
    </w:p>
    <w:p w:rsidR="008C0DE5" w:rsidRDefault="00A02798" w:rsidP="008A6DBE">
      <w:pPr>
        <w:pStyle w:val="DP-HeadingF"/>
      </w:pPr>
      <w:bookmarkStart w:id="960" w:name="_Toc293915198"/>
      <w:r>
        <w:t>DP-Body text</w:t>
      </w:r>
      <w:r w:rsidR="008C0DE5">
        <w:t>Examples:</w:t>
      </w:r>
      <w:bookmarkEnd w:id="960"/>
    </w:p>
    <w:p w:rsidR="008C0DE5" w:rsidRDefault="00A02798" w:rsidP="008A6DBE">
      <w:pPr>
        <w:pStyle w:val="DP-HeadingE"/>
      </w:pPr>
      <w:bookmarkStart w:id="961" w:name="_Toc293915199"/>
      <w:r>
        <w:t>DP-Body text</w:t>
      </w:r>
      <w:r w:rsidR="008C0DE5">
        <w:t>Spacing</w:t>
      </w:r>
      <w:bookmarkEnd w:id="961"/>
    </w:p>
    <w:p w:rsidR="008C0DE5" w:rsidRDefault="00A02798" w:rsidP="008A6DBE">
      <w:pPr>
        <w:pStyle w:val="DP-HeadingF"/>
      </w:pPr>
      <w:bookmarkStart w:id="962" w:name="_Toc293915200"/>
      <w:r>
        <w:t>DP-Body text</w:t>
      </w:r>
      <w:r w:rsidR="008C0DE5">
        <w:t>Controls</w:t>
      </w:r>
      <w:bookmarkEnd w:id="962"/>
    </w:p>
    <w:p w:rsidR="008C0DE5" w:rsidRDefault="00A02798" w:rsidP="00A02798">
      <w:pPr>
        <w:pStyle w:val="DP-Bodytext"/>
      </w:pPr>
      <w:r>
        <w:t>DP-Body text</w:t>
      </w:r>
      <w:r w:rsidR="008C0DE5">
        <w:t>The absolute smallest space between controls is 2 DLUs.</w:t>
      </w:r>
    </w:p>
    <w:p w:rsidR="008C0DE5" w:rsidRDefault="008C0DE5" w:rsidP="008A6DBE">
      <w:pPr>
        <w:pStyle w:val="DP-HeadingF"/>
      </w:pPr>
      <w:bookmarkStart w:id="963" w:name="_Toc293915201"/>
      <w:r>
        <w:t>Dialogs</w:t>
      </w:r>
      <w:bookmarkEnd w:id="963"/>
    </w:p>
    <w:p w:rsidR="008C0DE5" w:rsidRDefault="008C0DE5" w:rsidP="00A02798">
      <w:pPr>
        <w:pStyle w:val="DP-Bodytext"/>
      </w:pPr>
      <w:r>
        <w:t xml:space="preserve">There should be </w:t>
      </w:r>
      <w:proofErr w:type="gramStart"/>
      <w:r>
        <w:t>a 7</w:t>
      </w:r>
      <w:proofErr w:type="gramEnd"/>
      <w:r>
        <w:t xml:space="preserve"> DLUs between the edge of the dialog box and the text or frame.</w:t>
      </w:r>
    </w:p>
    <w:p w:rsidR="008C0DE5" w:rsidRDefault="008C0DE5" w:rsidP="008A6DBE">
      <w:pPr>
        <w:pStyle w:val="DP-HeadingF"/>
      </w:pPr>
      <w:bookmarkStart w:id="964" w:name="_Toc293915202"/>
      <w:r>
        <w:t>Paragraphs</w:t>
      </w:r>
      <w:bookmarkEnd w:id="964"/>
    </w:p>
    <w:p w:rsidR="008C0DE5" w:rsidRDefault="008C0DE5" w:rsidP="00A02798">
      <w:pPr>
        <w:pStyle w:val="DP-Bodytext"/>
      </w:pPr>
      <w:r>
        <w:t>There should be 7 DLUs between paragraphs of text.</w:t>
      </w:r>
    </w:p>
    <w:p w:rsidR="008C0DE5" w:rsidRDefault="008C0DE5" w:rsidP="008A6DBE">
      <w:pPr>
        <w:pStyle w:val="DP-HeadingF"/>
      </w:pPr>
      <w:bookmarkStart w:id="965" w:name="_Toc293915203"/>
      <w:r>
        <w:t>Text Labels</w:t>
      </w:r>
      <w:bookmarkEnd w:id="965"/>
    </w:p>
    <w:p w:rsidR="008C0DE5" w:rsidRDefault="008C0DE5" w:rsidP="00A02798">
      <w:pPr>
        <w:pStyle w:val="DP-Bodytext"/>
      </w:pPr>
      <w:r>
        <w:t>There should be 3 DLUs between text labels and their controls.</w:t>
      </w:r>
    </w:p>
    <w:p w:rsidR="008C0DE5" w:rsidRDefault="008C0DE5" w:rsidP="008A6DBE">
      <w:pPr>
        <w:pStyle w:val="DP-HeadingF"/>
      </w:pPr>
      <w:bookmarkStart w:id="966" w:name="_Toc293915204"/>
      <w:r>
        <w:t>Group Boxes</w:t>
      </w:r>
      <w:bookmarkEnd w:id="966"/>
    </w:p>
    <w:p w:rsidR="008C0DE5" w:rsidRDefault="008C0DE5" w:rsidP="00A02798">
      <w:pPr>
        <w:pStyle w:val="DP-Bodytext"/>
      </w:pPr>
      <w:r>
        <w:t>The first control in a group box should be 11 DLUs down from the top of said group box.</w:t>
      </w:r>
    </w:p>
    <w:p w:rsidR="008C0DE5" w:rsidRDefault="008C0DE5" w:rsidP="00A02798">
      <w:pPr>
        <w:pStyle w:val="DP-Bodytext"/>
      </w:pPr>
      <w:r>
        <w:t>Controls in a group box should be aligned vertically to the group box title.</w:t>
      </w:r>
    </w:p>
    <w:p w:rsidR="008C0DE5" w:rsidRDefault="008C0DE5" w:rsidP="00A02798">
      <w:pPr>
        <w:pStyle w:val="DP-Bodytext"/>
      </w:pPr>
      <w:r>
        <w:t>The last control in a group box should be 7 DLUs above the bottom of the group box.</w:t>
      </w:r>
    </w:p>
    <w:p w:rsidR="008C0DE5" w:rsidRDefault="008C0DE5" w:rsidP="008A6DBE">
      <w:pPr>
        <w:pStyle w:val="DP-HeadingF"/>
      </w:pPr>
      <w:bookmarkStart w:id="967" w:name="_Toc293915205"/>
      <w:r>
        <w:t>Buttons</w:t>
      </w:r>
      <w:bookmarkEnd w:id="967"/>
    </w:p>
    <w:p w:rsidR="008C0DE5" w:rsidRDefault="008C0DE5" w:rsidP="00A02798">
      <w:pPr>
        <w:pStyle w:val="DP-Bodytext"/>
      </w:pPr>
      <w:r>
        <w:t>If a text label is beside a button, it should be 3 DLUs down from the top of the button.</w:t>
      </w:r>
    </w:p>
    <w:p w:rsidR="008C0DE5" w:rsidRDefault="008C0DE5" w:rsidP="00A02798">
      <w:pPr>
        <w:pStyle w:val="DP-Bodytext"/>
      </w:pPr>
      <w:r>
        <w:t>A check box, list box, or option button beside a button should be 2 DLUs down from the top of the button.</w:t>
      </w:r>
    </w:p>
    <w:p w:rsidR="008C0DE5" w:rsidRDefault="008C0DE5" w:rsidP="008A6DBE">
      <w:pPr>
        <w:pStyle w:val="DP-HeadingE"/>
      </w:pPr>
      <w:bookmarkStart w:id="968" w:name="_Toc293915206"/>
      <w:r>
        <w:t>Grouping</w:t>
      </w:r>
      <w:bookmarkEnd w:id="968"/>
    </w:p>
    <w:p w:rsidR="008C0DE5" w:rsidRDefault="008C0DE5" w:rsidP="00A02798">
      <w:pPr>
        <w:pStyle w:val="DP-Bodytext"/>
      </w:pPr>
      <w:r>
        <w:t>The following rules apply to grouping:</w:t>
      </w:r>
    </w:p>
    <w:p w:rsidR="008C0DE5" w:rsidRDefault="008C0DE5" w:rsidP="00A02798">
      <w:pPr>
        <w:pStyle w:val="DP-1Bullet"/>
      </w:pPr>
      <w:r>
        <w:t>Group related components</w:t>
      </w:r>
    </w:p>
    <w:p w:rsidR="008C0DE5" w:rsidRDefault="008C0DE5" w:rsidP="00A02798">
      <w:pPr>
        <w:pStyle w:val="DP-1Bullet"/>
      </w:pPr>
      <w:r>
        <w:t>Group box controls</w:t>
      </w:r>
    </w:p>
    <w:p w:rsidR="008C0DE5" w:rsidRDefault="008C0DE5" w:rsidP="00A02798">
      <w:pPr>
        <w:pStyle w:val="DP-1Bullet"/>
      </w:pPr>
      <w:r>
        <w:lastRenderedPageBreak/>
        <w:t>Use separator lines on menus</w:t>
      </w:r>
    </w:p>
    <w:p w:rsidR="008C0DE5" w:rsidRDefault="008C0DE5" w:rsidP="00A02798">
      <w:pPr>
        <w:pStyle w:val="DP-Bodytext"/>
      </w:pPr>
      <w:r>
        <w:t>Much more comprehensive discussions of grouping are available in the resources cited in the introduction to this document.</w:t>
      </w:r>
    </w:p>
    <w:p w:rsidR="008C0DE5" w:rsidRDefault="008C0DE5" w:rsidP="008A6DBE">
      <w:pPr>
        <w:pStyle w:val="DP-HeadingE"/>
      </w:pPr>
      <w:bookmarkStart w:id="969" w:name="_Toc293915207"/>
      <w:r>
        <w:t>Color</w:t>
      </w:r>
      <w:bookmarkEnd w:id="969"/>
    </w:p>
    <w:p w:rsidR="008C0DE5" w:rsidRDefault="008C0DE5" w:rsidP="00A02798">
      <w:pPr>
        <w:pStyle w:val="DP-Bodytext"/>
      </w:pPr>
      <w:r>
        <w:t>Color can be used, but is not recommended.  Allow the user to change color schemes.</w:t>
      </w:r>
    </w:p>
    <w:p w:rsidR="008C0DE5" w:rsidRDefault="008C0DE5" w:rsidP="008A6DBE">
      <w:pPr>
        <w:pStyle w:val="DP-HeadingE"/>
      </w:pPr>
      <w:bookmarkStart w:id="970" w:name="_Toc293915208"/>
      <w:r>
        <w:t>Other considerations</w:t>
      </w:r>
      <w:bookmarkEnd w:id="970"/>
    </w:p>
    <w:p w:rsidR="008C0DE5" w:rsidRDefault="008C0DE5" w:rsidP="00A02798">
      <w:pPr>
        <w:pStyle w:val="DP-Bodytext"/>
      </w:pPr>
      <w:r>
        <w:t>Main command buttons in a secondary window should be stacked in the upper right corner or in a row along the bottom.  If there is a default button, it should always be the first one in the set.  OK and Cancel buttons should be placed next to each other.</w:t>
      </w:r>
    </w:p>
    <w:p w:rsidR="008C0DE5" w:rsidRDefault="008C0DE5" w:rsidP="008A6DBE">
      <w:pPr>
        <w:pStyle w:val="DP-HeadingE"/>
      </w:pPr>
      <w:bookmarkStart w:id="971" w:name="_Toc293915209"/>
      <w:r>
        <w:t>Alignment</w:t>
      </w:r>
      <w:bookmarkEnd w:id="971"/>
    </w:p>
    <w:p w:rsidR="008C0DE5" w:rsidRDefault="008C0DE5" w:rsidP="00A02798">
      <w:pPr>
        <w:pStyle w:val="DP-Bodytext"/>
      </w:pPr>
      <w:r>
        <w:t>In group boxes, controls should be left-aligned with the text label of the group.</w:t>
      </w:r>
    </w:p>
    <w:p w:rsidR="008C0DE5" w:rsidRDefault="008C0DE5" w:rsidP="00A02798">
      <w:pPr>
        <w:pStyle w:val="DP-Bodytext"/>
      </w:pPr>
      <w:r>
        <w:t>Command buttons in the group should be right-aligned.</w:t>
      </w:r>
    </w:p>
    <w:p w:rsidR="008C0DE5" w:rsidRDefault="008C0DE5" w:rsidP="00A02798">
      <w:pPr>
        <w:pStyle w:val="DP-Bodytext"/>
      </w:pPr>
      <w:r>
        <w:t>In toolbar arrangements, buttons and other controls are typically left-aligned or top-aligned</w:t>
      </w:r>
    </w:p>
    <w:p w:rsidR="008C0DE5" w:rsidRDefault="008C0DE5" w:rsidP="001F0CD4">
      <w:pPr>
        <w:pStyle w:val="DP-HeadingD"/>
      </w:pPr>
      <w:bookmarkStart w:id="972" w:name="_Toc293915210"/>
      <w:r>
        <w:t>Text box</w:t>
      </w:r>
      <w:bookmarkEnd w:id="972"/>
    </w:p>
    <w:p w:rsidR="008C0DE5" w:rsidRDefault="008C0DE5" w:rsidP="008A6DBE">
      <w:pPr>
        <w:pStyle w:val="DP-HeadingE"/>
      </w:pPr>
      <w:bookmarkStart w:id="973" w:name="_Toc293915211"/>
      <w:r>
        <w:t>Layout</w:t>
      </w:r>
      <w:bookmarkEnd w:id="973"/>
    </w:p>
    <w:p w:rsidR="008C0DE5" w:rsidRDefault="008C0DE5" w:rsidP="00A02798">
      <w:pPr>
        <w:pStyle w:val="DP-Bodytext"/>
      </w:pPr>
      <w:r>
        <w:t>Use a consistent width between boxes.   Flow should be from top to bottom, left to right.</w:t>
      </w:r>
    </w:p>
    <w:p w:rsidR="008C0DE5" w:rsidRDefault="008C0DE5" w:rsidP="008A6DBE">
      <w:pPr>
        <w:pStyle w:val="DP-HeadingE"/>
      </w:pPr>
      <w:bookmarkStart w:id="974" w:name="_Toc293915212"/>
      <w:r>
        <w:t>Unlocked</w:t>
      </w:r>
      <w:bookmarkEnd w:id="974"/>
    </w:p>
    <w:p w:rsidR="008C0DE5" w:rsidRDefault="008C0DE5" w:rsidP="008A6DBE">
      <w:pPr>
        <w:pStyle w:val="DP-HeadingF"/>
      </w:pPr>
      <w:bookmarkStart w:id="975" w:name="_Toc293915213"/>
      <w:r>
        <w:t>Font</w:t>
      </w:r>
      <w:bookmarkEnd w:id="975"/>
    </w:p>
    <w:p w:rsidR="008C0DE5" w:rsidRDefault="008C0DE5" w:rsidP="00A02798">
      <w:pPr>
        <w:pStyle w:val="DP-Bodytext"/>
      </w:pPr>
      <w:r>
        <w:t>Use the standard default.</w:t>
      </w:r>
    </w:p>
    <w:p w:rsidR="008C0DE5" w:rsidRDefault="008C0DE5" w:rsidP="008A6DBE">
      <w:pPr>
        <w:pStyle w:val="DP-HeadingF"/>
      </w:pPr>
      <w:bookmarkStart w:id="976" w:name="_Toc293915214"/>
      <w:r>
        <w:t>Color</w:t>
      </w:r>
      <w:bookmarkEnd w:id="976"/>
    </w:p>
    <w:p w:rsidR="008C0DE5" w:rsidRDefault="008C0DE5" w:rsidP="008A6DBE">
      <w:pPr>
        <w:pStyle w:val="DP-HeadingG"/>
      </w:pPr>
      <w:bookmarkStart w:id="977" w:name="_Toc293915215"/>
      <w:r>
        <w:t>Text</w:t>
      </w:r>
      <w:bookmarkEnd w:id="977"/>
    </w:p>
    <w:p w:rsidR="008C0DE5" w:rsidRDefault="008C0DE5" w:rsidP="00A02798">
      <w:pPr>
        <w:pStyle w:val="DP-Bodytext"/>
      </w:pPr>
      <w:r>
        <w:t>Use the standard text color.</w:t>
      </w:r>
    </w:p>
    <w:p w:rsidR="008C0DE5" w:rsidRDefault="008C0DE5" w:rsidP="008A6DBE">
      <w:pPr>
        <w:pStyle w:val="DP-HeadingG"/>
      </w:pPr>
      <w:bookmarkStart w:id="978" w:name="_Toc293915216"/>
      <w:r>
        <w:t>Background</w:t>
      </w:r>
      <w:bookmarkEnd w:id="978"/>
    </w:p>
    <w:p w:rsidR="008C0DE5" w:rsidRDefault="008C0DE5" w:rsidP="00A02798">
      <w:pPr>
        <w:pStyle w:val="DP-Bodytext"/>
      </w:pPr>
      <w:r>
        <w:t>White is the standard Windows color for the background of unlocked text boxes.  We will let the system control this color.</w:t>
      </w:r>
    </w:p>
    <w:p w:rsidR="008C0DE5" w:rsidRDefault="008C0DE5" w:rsidP="008A6DBE">
      <w:pPr>
        <w:pStyle w:val="DP-HeadingF"/>
      </w:pPr>
      <w:bookmarkStart w:id="979" w:name="_Toc293915217"/>
      <w:r>
        <w:t>Size</w:t>
      </w:r>
      <w:bookmarkEnd w:id="979"/>
    </w:p>
    <w:p w:rsidR="008C0DE5" w:rsidRDefault="008C0DE5" w:rsidP="00A02798">
      <w:pPr>
        <w:pStyle w:val="DP-Bodytext"/>
      </w:pPr>
      <w:r>
        <w:t>Text boxes should be of uniform length, unless there is a requirement to show the user how large the data field is.</w:t>
      </w:r>
    </w:p>
    <w:p w:rsidR="008C0DE5" w:rsidRDefault="008C0DE5" w:rsidP="008A6DBE">
      <w:pPr>
        <w:pStyle w:val="DP-HeadingE"/>
      </w:pPr>
      <w:bookmarkStart w:id="980" w:name="_Toc293915218"/>
      <w:r>
        <w:t>Locked</w:t>
      </w:r>
      <w:bookmarkEnd w:id="980"/>
    </w:p>
    <w:p w:rsidR="008C0DE5" w:rsidRDefault="008C0DE5" w:rsidP="008A6DBE">
      <w:pPr>
        <w:pStyle w:val="DP-HeadingF"/>
      </w:pPr>
      <w:bookmarkStart w:id="981" w:name="_Toc293915219"/>
      <w:r>
        <w:t>Font</w:t>
      </w:r>
      <w:bookmarkEnd w:id="981"/>
    </w:p>
    <w:p w:rsidR="008C0DE5" w:rsidRDefault="008C0DE5" w:rsidP="00A02798">
      <w:pPr>
        <w:pStyle w:val="DP-Bodytext"/>
      </w:pPr>
      <w:r>
        <w:t>Use Deliver default.</w:t>
      </w:r>
    </w:p>
    <w:p w:rsidR="008C0DE5" w:rsidRDefault="008C0DE5" w:rsidP="008A6DBE">
      <w:pPr>
        <w:pStyle w:val="DP-HeadingF"/>
      </w:pPr>
      <w:bookmarkStart w:id="982" w:name="_Toc293915220"/>
      <w:r>
        <w:t>Color</w:t>
      </w:r>
      <w:bookmarkEnd w:id="982"/>
    </w:p>
    <w:p w:rsidR="008C0DE5" w:rsidRDefault="008C0DE5" w:rsidP="008A6DBE">
      <w:pPr>
        <w:pStyle w:val="DP-HeadingG"/>
      </w:pPr>
      <w:bookmarkStart w:id="983" w:name="_Toc293915221"/>
      <w:r>
        <w:t>Text</w:t>
      </w:r>
      <w:bookmarkEnd w:id="983"/>
    </w:p>
    <w:p w:rsidR="008C0DE5" w:rsidRDefault="008C0DE5" w:rsidP="00A02798">
      <w:pPr>
        <w:pStyle w:val="DP-Bodytext"/>
      </w:pPr>
      <w:r>
        <w:t>Use the standard text color.</w:t>
      </w:r>
    </w:p>
    <w:p w:rsidR="008C0DE5" w:rsidRDefault="008C0DE5" w:rsidP="008A6DBE">
      <w:pPr>
        <w:pStyle w:val="DP-HeadingG"/>
      </w:pPr>
      <w:bookmarkStart w:id="984" w:name="_Toc293915222"/>
      <w:r>
        <w:t>Background</w:t>
      </w:r>
      <w:bookmarkEnd w:id="984"/>
    </w:p>
    <w:p w:rsidR="008C0DE5" w:rsidRDefault="008C0DE5" w:rsidP="00A02798">
      <w:pPr>
        <w:pStyle w:val="DP-Bodytext"/>
      </w:pPr>
      <w:r>
        <w:t>The Windows standard color for locked text boxes is light gray, but we will let the system control this color.</w:t>
      </w:r>
    </w:p>
    <w:p w:rsidR="008C0DE5" w:rsidRDefault="008C0DE5" w:rsidP="008A6DBE">
      <w:pPr>
        <w:pStyle w:val="DP-HeadingF"/>
      </w:pPr>
      <w:bookmarkStart w:id="985" w:name="_Toc293915223"/>
      <w:r>
        <w:t>Size</w:t>
      </w:r>
      <w:bookmarkEnd w:id="985"/>
    </w:p>
    <w:p w:rsidR="008C0DE5" w:rsidRDefault="008C0DE5" w:rsidP="00A02798">
      <w:pPr>
        <w:pStyle w:val="DP-Bodytext"/>
      </w:pPr>
      <w:r>
        <w:t>Text boxes should be of uniform length, unless there is a requirement to show the user how large the data field is.</w:t>
      </w:r>
    </w:p>
    <w:p w:rsidR="008C0DE5" w:rsidRDefault="008C0DE5" w:rsidP="001F0CD4">
      <w:pPr>
        <w:pStyle w:val="DP-HeadingD"/>
      </w:pPr>
      <w:bookmarkStart w:id="986" w:name="_Toc293915224"/>
      <w:r>
        <w:lastRenderedPageBreak/>
        <w:t>List box</w:t>
      </w:r>
      <w:bookmarkEnd w:id="986"/>
    </w:p>
    <w:p w:rsidR="008C0DE5" w:rsidRDefault="008C0DE5" w:rsidP="008A6DBE">
      <w:pPr>
        <w:pStyle w:val="DP-HeadingE"/>
      </w:pPr>
      <w:bookmarkStart w:id="987" w:name="_Toc293915225"/>
      <w:r>
        <w:t>Font</w:t>
      </w:r>
      <w:bookmarkEnd w:id="987"/>
    </w:p>
    <w:p w:rsidR="008C0DE5" w:rsidRDefault="008C0DE5" w:rsidP="00A02798">
      <w:pPr>
        <w:pStyle w:val="DP-Bodytext"/>
      </w:pPr>
      <w:r>
        <w:t>Use default.</w:t>
      </w:r>
    </w:p>
    <w:p w:rsidR="008C0DE5" w:rsidRDefault="008C0DE5" w:rsidP="008A6DBE">
      <w:pPr>
        <w:pStyle w:val="DP-HeadingE"/>
      </w:pPr>
      <w:bookmarkStart w:id="988" w:name="_Toc293915226"/>
      <w:r>
        <w:t>Color</w:t>
      </w:r>
      <w:bookmarkEnd w:id="988"/>
    </w:p>
    <w:p w:rsidR="008C0DE5" w:rsidRDefault="008C0DE5" w:rsidP="00A02798">
      <w:pPr>
        <w:pStyle w:val="DP-Bodytext"/>
      </w:pPr>
      <w:r>
        <w:t>Use default.</w:t>
      </w:r>
    </w:p>
    <w:p w:rsidR="008C0DE5" w:rsidRDefault="008C0DE5" w:rsidP="008A6DBE">
      <w:pPr>
        <w:pStyle w:val="DP-HeadingE"/>
      </w:pPr>
      <w:bookmarkStart w:id="989" w:name="_Toc293915227"/>
      <w:r>
        <w:t>Size</w:t>
      </w:r>
      <w:bookmarkEnd w:id="989"/>
    </w:p>
    <w:p w:rsidR="008C0DE5" w:rsidRDefault="008C0DE5" w:rsidP="00A02798">
      <w:pPr>
        <w:pStyle w:val="DP-Bodytext"/>
      </w:pPr>
      <w:r>
        <w:t>Display from 3 to 8 rows.  Allow vertical scrolling if there are more than 8 items on the list.</w:t>
      </w:r>
    </w:p>
    <w:p w:rsidR="008C0DE5" w:rsidRDefault="008C0DE5" w:rsidP="00A02798">
      <w:pPr>
        <w:pStyle w:val="DP-Bodytext"/>
      </w:pPr>
      <w:r>
        <w:t>Avoid horizontal scrolling.</w:t>
      </w:r>
    </w:p>
    <w:p w:rsidR="008C0DE5" w:rsidRDefault="008C0DE5" w:rsidP="001F0CD4">
      <w:pPr>
        <w:pStyle w:val="DP-HeadingD"/>
      </w:pPr>
      <w:bookmarkStart w:id="990" w:name="_Toc293915228"/>
      <w:r>
        <w:t>Combo box</w:t>
      </w:r>
      <w:bookmarkEnd w:id="990"/>
    </w:p>
    <w:p w:rsidR="008C0DE5" w:rsidRDefault="008C0DE5" w:rsidP="008A6DBE">
      <w:pPr>
        <w:pStyle w:val="DP-HeadingE"/>
      </w:pPr>
      <w:bookmarkStart w:id="991" w:name="_Toc293915229"/>
      <w:r>
        <w:t>Font</w:t>
      </w:r>
      <w:bookmarkEnd w:id="991"/>
    </w:p>
    <w:p w:rsidR="008C0DE5" w:rsidRDefault="008C0DE5" w:rsidP="00A02798">
      <w:pPr>
        <w:pStyle w:val="DP-Bodytext"/>
      </w:pPr>
      <w:r>
        <w:t>Use default.</w:t>
      </w:r>
    </w:p>
    <w:p w:rsidR="008C0DE5" w:rsidRDefault="008C0DE5" w:rsidP="008A6DBE">
      <w:pPr>
        <w:pStyle w:val="DP-HeadingE"/>
      </w:pPr>
      <w:bookmarkStart w:id="992" w:name="_Toc293915230"/>
      <w:r>
        <w:t>Color</w:t>
      </w:r>
      <w:bookmarkEnd w:id="992"/>
    </w:p>
    <w:p w:rsidR="008C0DE5" w:rsidRDefault="008C0DE5" w:rsidP="00A02798">
      <w:pPr>
        <w:pStyle w:val="DP-Bodytext"/>
      </w:pPr>
      <w:r>
        <w:t>Use default.</w:t>
      </w:r>
    </w:p>
    <w:p w:rsidR="008C0DE5" w:rsidRDefault="008C0DE5" w:rsidP="008A6DBE">
      <w:pPr>
        <w:pStyle w:val="DP-HeadingE"/>
      </w:pPr>
      <w:bookmarkStart w:id="993" w:name="_Toc293915231"/>
      <w:r>
        <w:t>Size</w:t>
      </w:r>
      <w:bookmarkEnd w:id="993"/>
    </w:p>
    <w:p w:rsidR="008C0DE5" w:rsidRDefault="008C0DE5" w:rsidP="00A02798">
      <w:pPr>
        <w:pStyle w:val="DP-Bodytext"/>
      </w:pPr>
      <w:r>
        <w:t>Display from 3 to 8 rows.  Allow vertical scrolling if there are more than 8 items on the list.</w:t>
      </w:r>
    </w:p>
    <w:p w:rsidR="008C0DE5" w:rsidRDefault="008C0DE5" w:rsidP="00A02798">
      <w:pPr>
        <w:pStyle w:val="DP-Bodytext"/>
      </w:pPr>
      <w:r>
        <w:t>Avoid horizontal scrolling.</w:t>
      </w:r>
    </w:p>
    <w:p w:rsidR="008C0DE5" w:rsidRDefault="008C0DE5" w:rsidP="001F0CD4">
      <w:pPr>
        <w:pStyle w:val="DP-HeadingD"/>
      </w:pPr>
      <w:bookmarkStart w:id="994" w:name="_Toc293915232"/>
      <w:r>
        <w:t>Radio buttons</w:t>
      </w:r>
      <w:bookmarkEnd w:id="994"/>
    </w:p>
    <w:p w:rsidR="008C0DE5" w:rsidRDefault="008C0DE5" w:rsidP="008A6DBE">
      <w:pPr>
        <w:pStyle w:val="DP-HeadingE"/>
      </w:pPr>
      <w:bookmarkStart w:id="995" w:name="_Toc293915233"/>
      <w:r>
        <w:t>When to use</w:t>
      </w:r>
      <w:bookmarkEnd w:id="995"/>
    </w:p>
    <w:p w:rsidR="008C0DE5" w:rsidRDefault="008C0DE5" w:rsidP="00A02798">
      <w:pPr>
        <w:pStyle w:val="DP-Bodytext"/>
        <w:rPr>
          <w:i/>
        </w:rPr>
      </w:pPr>
      <w:r>
        <w:rPr>
          <w:snapToGrid w:val="0"/>
        </w:rPr>
        <w:t>Use option buttons when users should pick one mutually exclusive choice from a list of options, for example, choosing a pay period in a personnel application.</w:t>
      </w:r>
    </w:p>
    <w:p w:rsidR="008C0DE5" w:rsidRDefault="008C0DE5" w:rsidP="008A6DBE">
      <w:pPr>
        <w:pStyle w:val="DP-HeadingE"/>
      </w:pPr>
      <w:bookmarkStart w:id="996" w:name="_Toc293915234"/>
      <w:r>
        <w:t>Colors</w:t>
      </w:r>
      <w:bookmarkEnd w:id="996"/>
    </w:p>
    <w:p w:rsidR="008C0DE5" w:rsidRDefault="008C0DE5" w:rsidP="00A02798">
      <w:pPr>
        <w:pStyle w:val="DP-Bodytext"/>
      </w:pPr>
      <w:r>
        <w:t>Let the system decide.</w:t>
      </w:r>
    </w:p>
    <w:p w:rsidR="008C0DE5" w:rsidRDefault="008C0DE5" w:rsidP="008A6DBE">
      <w:pPr>
        <w:pStyle w:val="DP-HeadingE"/>
      </w:pPr>
      <w:bookmarkStart w:id="997" w:name="_Toc293915235"/>
      <w:r>
        <w:t>Size</w:t>
      </w:r>
      <w:bookmarkEnd w:id="997"/>
    </w:p>
    <w:p w:rsidR="008C0DE5" w:rsidRDefault="008C0DE5" w:rsidP="00A02798">
      <w:pPr>
        <w:pStyle w:val="DP-Bodytext"/>
      </w:pPr>
      <w:r>
        <w:t>Use default.</w:t>
      </w:r>
    </w:p>
    <w:p w:rsidR="008C0DE5" w:rsidRDefault="008C0DE5" w:rsidP="008A6DBE">
      <w:pPr>
        <w:pStyle w:val="DP-HeadingE"/>
      </w:pPr>
      <w:bookmarkStart w:id="998" w:name="_Toc293915236"/>
      <w:r>
        <w:t>Arrangement</w:t>
      </w:r>
      <w:bookmarkEnd w:id="998"/>
    </w:p>
    <w:p w:rsidR="008C0DE5" w:rsidRDefault="008C0DE5" w:rsidP="00A02798">
      <w:pPr>
        <w:pStyle w:val="DP-Bodytext"/>
      </w:pPr>
      <w:r>
        <w:t>Lay these out vertically, using an outline to group them.</w:t>
      </w:r>
    </w:p>
    <w:p w:rsidR="008C0DE5" w:rsidRDefault="008C0DE5" w:rsidP="001F0CD4">
      <w:pPr>
        <w:pStyle w:val="DP-HeadingD"/>
      </w:pPr>
      <w:bookmarkStart w:id="999" w:name="_Toc293915237"/>
      <w:r>
        <w:t>Check boxes</w:t>
      </w:r>
      <w:bookmarkEnd w:id="999"/>
    </w:p>
    <w:p w:rsidR="008C0DE5" w:rsidRDefault="008C0DE5" w:rsidP="008A6DBE">
      <w:pPr>
        <w:pStyle w:val="DP-HeadingE"/>
      </w:pPr>
      <w:bookmarkStart w:id="1000" w:name="_Toc293915238"/>
      <w:r>
        <w:t>When to use</w:t>
      </w:r>
      <w:bookmarkEnd w:id="1000"/>
    </w:p>
    <w:p w:rsidR="008C0DE5" w:rsidRDefault="008C0DE5" w:rsidP="00A02798">
      <w:pPr>
        <w:pStyle w:val="DP-Bodytext"/>
        <w:rPr>
          <w:snapToGrid w:val="0"/>
        </w:rPr>
      </w:pPr>
      <w:r>
        <w:rPr>
          <w:snapToGrid w:val="0"/>
        </w:rPr>
        <w:t>Use check boxes when users can choose one or more options, but these choices are not mutually exclusive.</w:t>
      </w:r>
    </w:p>
    <w:p w:rsidR="008C0DE5" w:rsidRDefault="008C0DE5" w:rsidP="00A02798">
      <w:pPr>
        <w:pStyle w:val="DP-Bodytext"/>
        <w:rPr>
          <w:snapToGrid w:val="0"/>
        </w:rPr>
      </w:pPr>
      <w:r>
        <w:rPr>
          <w:snapToGrid w:val="0"/>
        </w:rPr>
        <w:t>Use check boxes for toggling a single value on or off.  It is okay to have just one check box.</w:t>
      </w:r>
    </w:p>
    <w:p w:rsidR="008C0DE5" w:rsidRDefault="008C0DE5" w:rsidP="008A6DBE">
      <w:pPr>
        <w:pStyle w:val="DP-HeadingE"/>
      </w:pPr>
      <w:bookmarkStart w:id="1001" w:name="_Toc293915239"/>
      <w:r>
        <w:t>Colors</w:t>
      </w:r>
      <w:bookmarkEnd w:id="1001"/>
    </w:p>
    <w:p w:rsidR="008C0DE5" w:rsidRDefault="008C0DE5" w:rsidP="00A02798">
      <w:pPr>
        <w:pStyle w:val="DP-Bodytext"/>
      </w:pPr>
      <w:r>
        <w:t>Let the system decide.</w:t>
      </w:r>
    </w:p>
    <w:p w:rsidR="008C0DE5" w:rsidRDefault="008C0DE5" w:rsidP="008A6DBE">
      <w:pPr>
        <w:pStyle w:val="DP-HeadingE"/>
      </w:pPr>
      <w:bookmarkStart w:id="1002" w:name="_Toc293915240"/>
      <w:r>
        <w:t>Size</w:t>
      </w:r>
      <w:bookmarkEnd w:id="1002"/>
    </w:p>
    <w:p w:rsidR="008C0DE5" w:rsidRDefault="008C0DE5" w:rsidP="008C0DE5">
      <w:r>
        <w:t>Use default.</w:t>
      </w:r>
    </w:p>
    <w:p w:rsidR="008C0DE5" w:rsidRDefault="008C0DE5" w:rsidP="00A02798">
      <w:pPr>
        <w:pStyle w:val="DP-HeadingE"/>
      </w:pPr>
      <w:bookmarkStart w:id="1003" w:name="_Toc293915241"/>
      <w:r>
        <w:t>Arrangement</w:t>
      </w:r>
      <w:bookmarkEnd w:id="1003"/>
    </w:p>
    <w:p w:rsidR="008C0DE5" w:rsidRDefault="008C0DE5" w:rsidP="00A02798">
      <w:pPr>
        <w:pStyle w:val="DP-Bodytext"/>
      </w:pPr>
      <w:r>
        <w:t>Lay these out vertically, using an outline to group them.</w:t>
      </w:r>
    </w:p>
    <w:p w:rsidR="008C0DE5" w:rsidRDefault="008C0DE5" w:rsidP="001F0CD4">
      <w:pPr>
        <w:pStyle w:val="DP-HeadingD"/>
      </w:pPr>
      <w:bookmarkStart w:id="1004" w:name="_Toc293915242"/>
      <w:r>
        <w:t>Command Buttons</w:t>
      </w:r>
      <w:bookmarkEnd w:id="1004"/>
    </w:p>
    <w:p w:rsidR="008C0DE5" w:rsidRDefault="008C0DE5" w:rsidP="008A6DBE">
      <w:pPr>
        <w:pStyle w:val="DP-HeadingE"/>
      </w:pPr>
      <w:bookmarkStart w:id="1005" w:name="_Toc293915243"/>
      <w:r>
        <w:t>Size</w:t>
      </w:r>
      <w:bookmarkEnd w:id="1005"/>
    </w:p>
    <w:p w:rsidR="008C0DE5" w:rsidRDefault="008C0DE5" w:rsidP="00A02798">
      <w:pPr>
        <w:pStyle w:val="DP-Bodytext"/>
      </w:pPr>
      <w:r>
        <w:t>See the description of Buttons in General/Dimensions/Buttons.</w:t>
      </w:r>
    </w:p>
    <w:p w:rsidR="008C0DE5" w:rsidRDefault="008C0DE5" w:rsidP="008A6DBE">
      <w:pPr>
        <w:pStyle w:val="DP-HeadingE"/>
      </w:pPr>
      <w:bookmarkStart w:id="1006" w:name="_Toc293915244"/>
      <w:r>
        <w:lastRenderedPageBreak/>
        <w:t>Behavior</w:t>
      </w:r>
      <w:bookmarkEnd w:id="1006"/>
    </w:p>
    <w:p w:rsidR="008C0DE5" w:rsidRDefault="008C0DE5" w:rsidP="008A6DBE">
      <w:pPr>
        <w:pStyle w:val="DP-HeadingF"/>
      </w:pPr>
      <w:bookmarkStart w:id="1007" w:name="_Toc293915245"/>
      <w:r>
        <w:t>Ok</w:t>
      </w:r>
      <w:bookmarkEnd w:id="1007"/>
    </w:p>
    <w:p w:rsidR="008C0DE5" w:rsidRDefault="008C0DE5" w:rsidP="00A02798">
      <w:pPr>
        <w:pStyle w:val="DP-Bodytext"/>
      </w:pPr>
      <w:r>
        <w:t>Saves settings and closes screen.</w:t>
      </w:r>
    </w:p>
    <w:p w:rsidR="008C0DE5" w:rsidRDefault="008C0DE5" w:rsidP="008A6DBE">
      <w:pPr>
        <w:pStyle w:val="DP-HeadingF"/>
      </w:pPr>
      <w:bookmarkStart w:id="1008" w:name="_Toc293915246"/>
      <w:r>
        <w:t>Cancel</w:t>
      </w:r>
      <w:bookmarkEnd w:id="1008"/>
    </w:p>
    <w:p w:rsidR="008C0DE5" w:rsidRDefault="008C0DE5" w:rsidP="00A02798">
      <w:pPr>
        <w:pStyle w:val="DP-Bodytext"/>
      </w:pPr>
      <w:r>
        <w:t>Discards changes and closes screen.</w:t>
      </w:r>
    </w:p>
    <w:p w:rsidR="008C0DE5" w:rsidRDefault="008C0DE5" w:rsidP="008A6DBE">
      <w:pPr>
        <w:pStyle w:val="DP-HeadingF"/>
      </w:pPr>
      <w:bookmarkStart w:id="1009" w:name="_Toc293915247"/>
      <w:r>
        <w:t>Apply</w:t>
      </w:r>
      <w:bookmarkEnd w:id="1009"/>
    </w:p>
    <w:p w:rsidR="008C0DE5" w:rsidRDefault="008C0DE5" w:rsidP="00A02798">
      <w:pPr>
        <w:pStyle w:val="DP-Bodytext"/>
      </w:pPr>
      <w:r>
        <w:t>Saves changes and keeps user on current screen.</w:t>
      </w:r>
    </w:p>
    <w:p w:rsidR="008C0DE5" w:rsidRDefault="008C0DE5" w:rsidP="008A6DBE">
      <w:pPr>
        <w:pStyle w:val="DP-HeadingF"/>
      </w:pPr>
      <w:bookmarkStart w:id="1010" w:name="_Toc293915248"/>
      <w:r>
        <w:t>Clear</w:t>
      </w:r>
      <w:bookmarkEnd w:id="1010"/>
    </w:p>
    <w:p w:rsidR="008C0DE5" w:rsidRDefault="008C0DE5" w:rsidP="00A02798">
      <w:pPr>
        <w:pStyle w:val="DP-Bodytext"/>
      </w:pPr>
      <w:r>
        <w:t>Discards changes and keeps user on current screen.</w:t>
      </w:r>
    </w:p>
    <w:p w:rsidR="008C0DE5" w:rsidRDefault="008C0DE5" w:rsidP="008A6DBE">
      <w:pPr>
        <w:pStyle w:val="DP-HeadingF"/>
      </w:pPr>
      <w:bookmarkStart w:id="1011" w:name="_Toc293915249"/>
      <w:r>
        <w:t>Next</w:t>
      </w:r>
      <w:bookmarkEnd w:id="1011"/>
    </w:p>
    <w:p w:rsidR="008C0DE5" w:rsidRDefault="008C0DE5" w:rsidP="00A02798">
      <w:pPr>
        <w:pStyle w:val="DP-Bodytext"/>
      </w:pPr>
      <w:proofErr w:type="gramStart"/>
      <w:r>
        <w:t>Takes user to the next logical screen.</w:t>
      </w:r>
      <w:proofErr w:type="gramEnd"/>
      <w:r>
        <w:t xml:space="preserve">  </w:t>
      </w:r>
      <w:proofErr w:type="gramStart"/>
      <w:r>
        <w:t>Does not implicitly save changes.</w:t>
      </w:r>
      <w:proofErr w:type="gramEnd"/>
    </w:p>
    <w:p w:rsidR="008C0DE5" w:rsidRDefault="008C0DE5" w:rsidP="008A6DBE">
      <w:pPr>
        <w:pStyle w:val="DP-HeadingF"/>
      </w:pPr>
      <w:bookmarkStart w:id="1012" w:name="_Toc293915250"/>
      <w:r>
        <w:t>Previous</w:t>
      </w:r>
      <w:bookmarkEnd w:id="1012"/>
    </w:p>
    <w:p w:rsidR="008C0DE5" w:rsidRDefault="008C0DE5" w:rsidP="00A02798">
      <w:pPr>
        <w:pStyle w:val="DP-Bodytext"/>
      </w:pPr>
      <w:proofErr w:type="gramStart"/>
      <w:r>
        <w:t>Takes user to the next logical screen.</w:t>
      </w:r>
      <w:proofErr w:type="gramEnd"/>
      <w:r>
        <w:t xml:space="preserve">  </w:t>
      </w:r>
      <w:proofErr w:type="gramStart"/>
      <w:r>
        <w:t>Does not implicitly save changes.</w:t>
      </w:r>
      <w:proofErr w:type="gramEnd"/>
    </w:p>
    <w:p w:rsidR="008C0DE5" w:rsidRDefault="008C0DE5" w:rsidP="008A6DBE">
      <w:pPr>
        <w:pStyle w:val="DP-HeadingF"/>
      </w:pPr>
      <w:bookmarkStart w:id="1013" w:name="_Toc293915251"/>
      <w:r>
        <w:t>Help</w:t>
      </w:r>
      <w:bookmarkEnd w:id="1013"/>
    </w:p>
    <w:p w:rsidR="008C0DE5" w:rsidRDefault="008C0DE5" w:rsidP="00A02798">
      <w:pPr>
        <w:pStyle w:val="DP-Bodytext"/>
      </w:pPr>
      <w:r>
        <w:t>Displays help text.</w:t>
      </w:r>
    </w:p>
    <w:p w:rsidR="00A60B77" w:rsidRDefault="00A60B77" w:rsidP="00A60B77">
      <w:pPr>
        <w:pStyle w:val="DP-Bodytext"/>
      </w:pPr>
    </w:p>
    <w:p w:rsidR="00A60B77" w:rsidRDefault="00A60B77" w:rsidP="00A60B77">
      <w:pPr>
        <w:pStyle w:val="ChapterTitle"/>
        <w:sectPr w:rsidR="00A60B77" w:rsidSect="00B404D3">
          <w:pgSz w:w="12240" w:h="15840" w:code="1"/>
          <w:pgMar w:top="1440" w:right="1440" w:bottom="1440" w:left="1440" w:header="720" w:footer="720" w:gutter="0"/>
          <w:cols w:space="720"/>
          <w:titlePg/>
          <w:docGrid w:linePitch="360"/>
        </w:sectPr>
      </w:pPr>
    </w:p>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132"/>
    <w:bookmarkEnd w:id="133"/>
    <w:bookmarkEnd w:id="134"/>
    <w:p w:rsidR="0029303C" w:rsidRPr="003F6984" w:rsidRDefault="0029303C" w:rsidP="0029303C">
      <w:pPr>
        <w:pStyle w:val="DP-Bodytext"/>
        <w:jc w:val="center"/>
      </w:pPr>
      <w:r w:rsidRPr="003F6984">
        <w:lastRenderedPageBreak/>
        <w:t>For mor</w:t>
      </w:r>
      <w:r>
        <w:t xml:space="preserve">e information, please visit </w:t>
      </w:r>
      <w:r w:rsidRPr="00320F2A">
        <w:t>deliver.jsi.com</w:t>
      </w:r>
      <w:r w:rsidRPr="003F6984">
        <w:t>.</w:t>
      </w:r>
    </w:p>
    <w:p w:rsidR="0029303C" w:rsidRDefault="0029303C" w:rsidP="0029303C">
      <w:pPr>
        <w:pStyle w:val="ChapterTitle"/>
        <w:sectPr w:rsidR="0029303C" w:rsidSect="004A3569">
          <w:footerReference w:type="first" r:id="rId123"/>
          <w:pgSz w:w="12240" w:h="15840" w:code="1"/>
          <w:pgMar w:top="7920" w:right="1440" w:bottom="1440" w:left="1440" w:header="720" w:footer="720" w:gutter="0"/>
          <w:cols w:space="720"/>
          <w:titlePg/>
          <w:docGrid w:linePitch="360"/>
        </w:sectPr>
      </w:pPr>
    </w:p>
    <w:p w:rsidR="0029303C" w:rsidRDefault="00661274" w:rsidP="0029303C">
      <w:pPr>
        <w:pStyle w:val="ChapterTitle"/>
      </w:pPr>
      <w:r>
        <w:rPr>
          <w:noProof/>
        </w:rPr>
        <w:lastRenderedPageBreak/>
        <mc:AlternateContent>
          <mc:Choice Requires="wps">
            <w:drawing>
              <wp:anchor distT="0" distB="0" distL="114300" distR="114300" simplePos="0" relativeHeight="251664896" behindDoc="0" locked="0" layoutInCell="1" allowOverlap="1" wp14:anchorId="1E30FB0B" wp14:editId="581BA29F">
                <wp:simplePos x="0" y="0"/>
                <wp:positionH relativeFrom="column">
                  <wp:posOffset>-914400</wp:posOffset>
                </wp:positionH>
                <wp:positionV relativeFrom="paragraph">
                  <wp:posOffset>7200900</wp:posOffset>
                </wp:positionV>
                <wp:extent cx="7772400" cy="1943100"/>
                <wp:effectExtent l="0" t="0" r="0" b="0"/>
                <wp:wrapSquare wrapText="bothSides"/>
                <wp:docPr id="9"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943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0BF4" w:rsidRPr="000C46C6" w:rsidRDefault="003C0BF4" w:rsidP="0029303C">
                            <w:pPr>
                              <w:pStyle w:val="DP-Backpage-addressbold"/>
                            </w:pPr>
                            <w:bookmarkStart w:id="1014" w:name="OLE_LINK3"/>
                            <w:bookmarkStart w:id="1015" w:name="OLE_LINK6"/>
                            <w:r w:rsidRPr="000C46C6">
                              <w:t>USAID | DELIVER PROJECT</w:t>
                            </w:r>
                          </w:p>
                          <w:p w:rsidR="003C0BF4" w:rsidRPr="00163F6B" w:rsidRDefault="003C0BF4" w:rsidP="0029303C">
                            <w:pPr>
                              <w:pStyle w:val="DP-Backpage-address"/>
                            </w:pPr>
                            <w:r w:rsidRPr="00163F6B">
                              <w:t>John Snow, Inc.</w:t>
                            </w:r>
                          </w:p>
                          <w:p w:rsidR="003C0BF4" w:rsidRPr="00163F6B" w:rsidRDefault="003C0BF4" w:rsidP="0029303C">
                            <w:pPr>
                              <w:pStyle w:val="DP-Backpage-address"/>
                            </w:pPr>
                            <w:smartTag w:uri="urn:schemas-microsoft-com:office:smarttags" w:element="Street">
                              <w:smartTag w:uri="urn:schemas-microsoft-com:office:smarttags" w:element="address">
                                <w:r w:rsidRPr="00163F6B">
                                  <w:t>1616 Fort Myer Drive</w:t>
                                </w:r>
                              </w:smartTag>
                            </w:smartTag>
                            <w:r w:rsidRPr="00163F6B">
                              <w:t>, 11th Floor</w:t>
                            </w:r>
                          </w:p>
                          <w:p w:rsidR="003C0BF4" w:rsidRPr="00163F6B" w:rsidRDefault="003C0BF4" w:rsidP="0029303C">
                            <w:pPr>
                              <w:pStyle w:val="DP-Backpage-address"/>
                            </w:pPr>
                            <w:smartTag w:uri="urn:schemas-microsoft-com:office:smarttags" w:element="place">
                              <w:smartTag w:uri="urn:schemas-microsoft-com:office:smarttags" w:element="City">
                                <w:r w:rsidRPr="00163F6B">
                                  <w:t>Arlington</w:t>
                                </w:r>
                              </w:smartTag>
                              <w:r w:rsidRPr="00163F6B">
                                <w:t xml:space="preserve">, </w:t>
                              </w:r>
                              <w:smartTag w:uri="urn:schemas-microsoft-com:office:smarttags" w:element="State">
                                <w:r w:rsidRPr="00163F6B">
                                  <w:t>VA</w:t>
                                </w:r>
                              </w:smartTag>
                              <w:r w:rsidRPr="00163F6B">
                                <w:t xml:space="preserve"> </w:t>
                              </w:r>
                              <w:smartTag w:uri="urn:schemas-microsoft-com:office:smarttags" w:element="PostalCode">
                                <w:r w:rsidRPr="00163F6B">
                                  <w:t>22209</w:t>
                                </w:r>
                              </w:smartTag>
                              <w:r w:rsidRPr="00163F6B">
                                <w:t xml:space="preserve"> </w:t>
                              </w:r>
                              <w:smartTag w:uri="urn:schemas-microsoft-com:office:smarttags" w:element="country-region">
                                <w:r w:rsidRPr="00163F6B">
                                  <w:t>USA</w:t>
                                </w:r>
                              </w:smartTag>
                            </w:smartTag>
                          </w:p>
                          <w:p w:rsidR="003C0BF4" w:rsidRPr="0031780F" w:rsidRDefault="003C0BF4" w:rsidP="0029303C">
                            <w:pPr>
                              <w:pStyle w:val="DP-Backpage-address"/>
                              <w:rPr>
                                <w:lang w:val="fr-FR"/>
                              </w:rPr>
                            </w:pPr>
                            <w:r w:rsidRPr="0031780F">
                              <w:rPr>
                                <w:lang w:val="fr-FR"/>
                              </w:rPr>
                              <w:t>Phone: 703-528-7474</w:t>
                            </w:r>
                          </w:p>
                          <w:p w:rsidR="003C0BF4" w:rsidRPr="0031780F" w:rsidRDefault="003C0BF4" w:rsidP="0029303C">
                            <w:pPr>
                              <w:pStyle w:val="DP-Backpage-address"/>
                              <w:rPr>
                                <w:lang w:val="fr-FR"/>
                              </w:rPr>
                            </w:pPr>
                            <w:r w:rsidRPr="0031780F">
                              <w:rPr>
                                <w:lang w:val="fr-FR"/>
                              </w:rPr>
                              <w:t>Fax: 703-528-7480</w:t>
                            </w:r>
                          </w:p>
                          <w:p w:rsidR="003C0BF4" w:rsidRPr="0031780F" w:rsidRDefault="003C0BF4" w:rsidP="0029303C">
                            <w:pPr>
                              <w:pStyle w:val="DP-Backpage-address"/>
                              <w:rPr>
                                <w:lang w:val="fr-FR"/>
                              </w:rPr>
                            </w:pPr>
                            <w:r w:rsidRPr="0031780F">
                              <w:rPr>
                                <w:lang w:val="fr-FR"/>
                              </w:rPr>
                              <w:t>Email: ask</w:t>
                            </w:r>
                            <w:hyperlink r:id="rId124" w:history="1">
                              <w:r w:rsidRPr="0031780F">
                                <w:rPr>
                                  <w:rStyle w:val="Hyperlink"/>
                                  <w:color w:val="auto"/>
                                  <w:u w:val="none"/>
                                  <w:lang w:val="fr-FR"/>
                                </w:rPr>
                                <w:t>deliver@jsi.com</w:t>
                              </w:r>
                            </w:hyperlink>
                          </w:p>
                          <w:p w:rsidR="003C0BF4" w:rsidRPr="00163F6B" w:rsidRDefault="003C0BF4" w:rsidP="0029303C">
                            <w:pPr>
                              <w:pStyle w:val="DP-Backpage-address"/>
                            </w:pPr>
                            <w:r w:rsidRPr="00163F6B">
                              <w:t>Internet: deliver.jsi.com</w:t>
                            </w:r>
                            <w:bookmarkEnd w:id="1014"/>
                            <w:bookmarkEnd w:id="101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061" type="#_x0000_t202" style="position:absolute;margin-left:-1in;margin-top:567pt;width:612pt;height:15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G2KhAIAABo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" stroked="f">
                <v:textbox>
                  <w:txbxContent>
                    <w:p w:rsidR="003C0BF4" w:rsidRPr="000C46C6" w:rsidRDefault="003C0BF4" w:rsidP="0029303C">
                      <w:pPr>
                        <w:pStyle w:val="DP-Backpage-addressbold"/>
                      </w:pPr>
                      <w:bookmarkStart w:id="1016" w:name="OLE_LINK3"/>
                      <w:bookmarkStart w:id="1017" w:name="OLE_LINK6"/>
                      <w:r w:rsidRPr="000C46C6">
                        <w:t>USAID | DELIVER PROJECT</w:t>
                      </w:r>
                    </w:p>
                    <w:p w:rsidR="003C0BF4" w:rsidRPr="00163F6B" w:rsidRDefault="003C0BF4" w:rsidP="0029303C">
                      <w:pPr>
                        <w:pStyle w:val="DP-Backpage-address"/>
                      </w:pPr>
                      <w:r w:rsidRPr="00163F6B">
                        <w:t>John Snow, Inc.</w:t>
                      </w:r>
                    </w:p>
                    <w:p w:rsidR="003C0BF4" w:rsidRPr="00163F6B" w:rsidRDefault="003C0BF4" w:rsidP="0029303C">
                      <w:pPr>
                        <w:pStyle w:val="DP-Backpage-address"/>
                      </w:pPr>
                      <w:smartTag w:uri="urn:schemas-microsoft-com:office:smarttags" w:element="Street">
                        <w:smartTag w:uri="urn:schemas-microsoft-com:office:smarttags" w:element="address">
                          <w:r w:rsidRPr="00163F6B">
                            <w:t>1616 Fort Myer Drive</w:t>
                          </w:r>
                        </w:smartTag>
                      </w:smartTag>
                      <w:r w:rsidRPr="00163F6B">
                        <w:t>, 11th Floor</w:t>
                      </w:r>
                    </w:p>
                    <w:p w:rsidR="003C0BF4" w:rsidRPr="00163F6B" w:rsidRDefault="003C0BF4" w:rsidP="0029303C">
                      <w:pPr>
                        <w:pStyle w:val="DP-Backpage-address"/>
                      </w:pPr>
                      <w:smartTag w:uri="urn:schemas-microsoft-com:office:smarttags" w:element="place">
                        <w:smartTag w:uri="urn:schemas-microsoft-com:office:smarttags" w:element="City">
                          <w:r w:rsidRPr="00163F6B">
                            <w:t>Arlington</w:t>
                          </w:r>
                        </w:smartTag>
                        <w:r w:rsidRPr="00163F6B">
                          <w:t xml:space="preserve">, </w:t>
                        </w:r>
                        <w:smartTag w:uri="urn:schemas-microsoft-com:office:smarttags" w:element="State">
                          <w:r w:rsidRPr="00163F6B">
                            <w:t>VA</w:t>
                          </w:r>
                        </w:smartTag>
                        <w:r w:rsidRPr="00163F6B">
                          <w:t xml:space="preserve"> </w:t>
                        </w:r>
                        <w:smartTag w:uri="urn:schemas-microsoft-com:office:smarttags" w:element="PostalCode">
                          <w:r w:rsidRPr="00163F6B">
                            <w:t>22209</w:t>
                          </w:r>
                        </w:smartTag>
                        <w:r w:rsidRPr="00163F6B">
                          <w:t xml:space="preserve"> </w:t>
                        </w:r>
                        <w:smartTag w:uri="urn:schemas-microsoft-com:office:smarttags" w:element="country-region">
                          <w:r w:rsidRPr="00163F6B">
                            <w:t>USA</w:t>
                          </w:r>
                        </w:smartTag>
                      </w:smartTag>
                    </w:p>
                    <w:p w:rsidR="003C0BF4" w:rsidRPr="0031780F" w:rsidRDefault="003C0BF4" w:rsidP="0029303C">
                      <w:pPr>
                        <w:pStyle w:val="DP-Backpage-address"/>
                        <w:rPr>
                          <w:lang w:val="fr-FR"/>
                        </w:rPr>
                      </w:pPr>
                      <w:r w:rsidRPr="0031780F">
                        <w:rPr>
                          <w:lang w:val="fr-FR"/>
                        </w:rPr>
                        <w:t>Phone: 703-528-7474</w:t>
                      </w:r>
                    </w:p>
                    <w:p w:rsidR="003C0BF4" w:rsidRPr="0031780F" w:rsidRDefault="003C0BF4" w:rsidP="0029303C">
                      <w:pPr>
                        <w:pStyle w:val="DP-Backpage-address"/>
                        <w:rPr>
                          <w:lang w:val="fr-FR"/>
                        </w:rPr>
                      </w:pPr>
                      <w:r w:rsidRPr="0031780F">
                        <w:rPr>
                          <w:lang w:val="fr-FR"/>
                        </w:rPr>
                        <w:t>Fax: 703-528-7480</w:t>
                      </w:r>
                    </w:p>
                    <w:p w:rsidR="003C0BF4" w:rsidRPr="0031780F" w:rsidRDefault="003C0BF4" w:rsidP="0029303C">
                      <w:pPr>
                        <w:pStyle w:val="DP-Backpage-address"/>
                        <w:rPr>
                          <w:lang w:val="fr-FR"/>
                        </w:rPr>
                      </w:pPr>
                      <w:r w:rsidRPr="0031780F">
                        <w:rPr>
                          <w:lang w:val="fr-FR"/>
                        </w:rPr>
                        <w:t>Email: ask</w:t>
                      </w:r>
                      <w:hyperlink r:id="rId125" w:history="1">
                        <w:r w:rsidRPr="0031780F">
                          <w:rPr>
                            <w:rStyle w:val="Hyperlink"/>
                            <w:color w:val="auto"/>
                            <w:u w:val="none"/>
                            <w:lang w:val="fr-FR"/>
                          </w:rPr>
                          <w:t>deliver@jsi.com</w:t>
                        </w:r>
                      </w:hyperlink>
                    </w:p>
                    <w:p w:rsidR="003C0BF4" w:rsidRPr="00163F6B" w:rsidRDefault="003C0BF4" w:rsidP="0029303C">
                      <w:pPr>
                        <w:pStyle w:val="DP-Backpage-address"/>
                      </w:pPr>
                      <w:r w:rsidRPr="00163F6B">
                        <w:t>Internet: deliver.jsi.com</w:t>
                      </w:r>
                      <w:bookmarkEnd w:id="1016"/>
                      <w:bookmarkEnd w:id="1017"/>
                    </w:p>
                  </w:txbxContent>
                </v:textbox>
                <w10:wrap type="square"/>
              </v:shape>
            </w:pict>
          </mc:Fallback>
        </mc:AlternateContent>
      </w:r>
      <w:r>
        <w:rPr>
          <w:noProof/>
        </w:rPr>
        <mc:AlternateContent>
          <mc:Choice Requires="wps">
            <w:drawing>
              <wp:anchor distT="0" distB="0" distL="114300" distR="114300" simplePos="0" relativeHeight="251665920" behindDoc="1" locked="0" layoutInCell="1" allowOverlap="1" wp14:anchorId="373A8E7F" wp14:editId="5C7964B8">
                <wp:simplePos x="0" y="0"/>
                <wp:positionH relativeFrom="column">
                  <wp:posOffset>-949960</wp:posOffset>
                </wp:positionH>
                <wp:positionV relativeFrom="paragraph">
                  <wp:posOffset>-949960</wp:posOffset>
                </wp:positionV>
                <wp:extent cx="7955915" cy="8074660"/>
                <wp:effectExtent l="2540" t="2540" r="4445" b="0"/>
                <wp:wrapNone/>
                <wp:docPr id="8"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5915" cy="8074660"/>
                        </a:xfrm>
                        <a:prstGeom prst="rect">
                          <a:avLst/>
                        </a:prstGeom>
                        <a:solidFill>
                          <a:srgbClr val="003D6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rect id="Rectangle 163" o:spid="_x0000_s1026" style="position:absolute;margin-left:-74.8pt;margin-top:-74.8pt;width:626.45pt;height:635.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" fillcolor="#003d6b" stroked="f"/>
            </w:pict>
          </mc:Fallback>
        </mc:AlternateContent>
      </w:r>
    </w:p>
    <w:p w:rsidR="00322869" w:rsidRDefault="00322869" w:rsidP="0029303C">
      <w:pPr>
        <w:pStyle w:val="DP-Bodytext"/>
        <w:jc w:val="center"/>
      </w:pPr>
    </w:p>
    <w:sectPr w:rsidR="00322869" w:rsidSect="00B404D3">
      <w:headerReference w:type="even" r:id="rId12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1B43" w:rsidRDefault="00BB1B43">
      <w:r>
        <w:separator/>
      </w:r>
    </w:p>
    <w:p w:rsidR="00BB1B43" w:rsidRDefault="00BB1B43"/>
  </w:endnote>
  <w:endnote w:type="continuationSeparator" w:id="0">
    <w:p w:rsidR="00BB1B43" w:rsidRDefault="00BB1B43">
      <w:r>
        <w:continuationSeparator/>
      </w:r>
    </w:p>
    <w:p w:rsidR="00BB1B43" w:rsidRDefault="00BB1B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St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wis721 BT">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GillSansStd">
    <w:panose1 w:val="00000000000000000000"/>
    <w:charset w:val="00"/>
    <w:family w:val="auto"/>
    <w:notTrueType/>
    <w:pitch w:val="default"/>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TimesNewRoman,Italic">
    <w:panose1 w:val="00000000000000000000"/>
    <w:charset w:val="00"/>
    <w:family w:val="roman"/>
    <w:notTrueType/>
    <w:pitch w:val="default"/>
    <w:sig w:usb0="00000003" w:usb1="00000000" w:usb2="00000000" w:usb3="00000000" w:csb0="00000001" w:csb1="00000000"/>
  </w:font>
  <w:font w:name="Courier Std">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707EAE" w:rsidRDefault="003C0BF4" w:rsidP="009A1711">
    <w:pPr>
      <w:pStyle w:val="DP-Pagenumber-oddfooter-right"/>
    </w:pPr>
    <w:r>
      <w:fldChar w:fldCharType="begin"/>
    </w:r>
    <w:r>
      <w:instrText xml:space="preserve"> PAGE </w:instrText>
    </w:r>
    <w:r>
      <w:fldChar w:fldCharType="separate"/>
    </w:r>
    <w:r>
      <w:rPr>
        <w:noProof/>
      </w:rPr>
      <w:t>iv</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B12B5A" w:rsidRDefault="003C0BF4" w:rsidP="00E32547">
    <w:pPr>
      <w:pStyle w:val="DP-Pagenumber-evenfooter-left"/>
      <w:ind w:right="1440"/>
      <w:jc w:val="right"/>
    </w:pPr>
    <w:r>
      <w:fldChar w:fldCharType="begin"/>
    </w:r>
    <w:r>
      <w:instrText xml:space="preserve">PAGE  </w:instrText>
    </w:r>
    <w:r>
      <w:fldChar w:fldCharType="separate"/>
    </w:r>
    <w:r w:rsidR="00ED7752">
      <w:rPr>
        <w:noProof/>
      </w:rPr>
      <w:t>xix</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B12B5A" w:rsidRDefault="003C0BF4" w:rsidP="00365B6F">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E8769D" w:rsidRDefault="003C0BF4" w:rsidP="00B9558C">
    <w:pPr>
      <w:pStyle w:val="DP-Pagenumber-oddfooter-right"/>
    </w:pPr>
    <w:r>
      <w:fldChar w:fldCharType="begin"/>
    </w:r>
    <w:r>
      <w:instrText xml:space="preserve"> PAGE </w:instrText>
    </w:r>
    <w:r>
      <w:fldChar w:fldCharType="separate"/>
    </w:r>
    <w:r w:rsidR="00455BF2">
      <w:rPr>
        <w:noProof/>
      </w:rPr>
      <w:t>25</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pPr>
      <w:pStyle w:val="Footer"/>
    </w:pPr>
    <w:r>
      <w:rPr>
        <w:noProof/>
      </w:rPr>
      <mc:AlternateContent>
        <mc:Choice Requires="wps">
          <w:drawing>
            <wp:anchor distT="0" distB="0" distL="114300" distR="114300" simplePos="0" relativeHeight="251657216" behindDoc="0" locked="0" layoutInCell="1" allowOverlap="1" wp14:anchorId="3AEBA6F3" wp14:editId="7D7093B0">
              <wp:simplePos x="0" y="0"/>
              <wp:positionH relativeFrom="column">
                <wp:posOffset>-109855</wp:posOffset>
              </wp:positionH>
              <wp:positionV relativeFrom="paragraph">
                <wp:posOffset>213360</wp:posOffset>
              </wp:positionV>
              <wp:extent cx="6293485" cy="712470"/>
              <wp:effectExtent l="4445" t="381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3485" cy="712470"/>
                      </a:xfrm>
                      <a:prstGeom prst="rect">
                        <a:avLst/>
                      </a:prstGeom>
                      <a:noFill/>
                      <a:ln>
                        <a:noFill/>
                      </a:ln>
                      <a:extLst>
                        <a:ext uri="{909E8E84-426E-40DD-AFC4-6F175D3DCCD1}">
                          <a14:hiddenFill xmlns:a14="http://schemas.microsoft.com/office/drawing/2010/main">
                            <a:solidFill>
                              <a:srgbClr val="FFFFFF">
                                <a:alpha val="39999"/>
                              </a:srgb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86124C" w:rsidRDefault="003C0BF4" w:rsidP="0086124C">
                          <w:pPr>
                            <w:pStyle w:val="DP-DATE"/>
                          </w:pPr>
                          <w:r>
                            <w:t>[</w:t>
                          </w:r>
                          <w:r>
                            <w:fldChar w:fldCharType="begin"/>
                          </w:r>
                          <w:r>
                            <w:instrText xml:space="preserve"> DATE  \@ "MMMM yyyy" </w:instrText>
                          </w:r>
                          <w:r>
                            <w:fldChar w:fldCharType="separate"/>
                          </w:r>
                          <w:r>
                            <w:rPr>
                              <w:noProof/>
                            </w:rPr>
                            <w:t>May 2011</w:t>
                          </w:r>
                          <w:r>
                            <w:fldChar w:fldCharType="end"/>
                          </w:r>
                          <w:r>
                            <w:t>]</w:t>
                          </w:r>
                        </w:p>
                        <w:p w:rsidR="003C0BF4" w:rsidRPr="0086124C" w:rsidRDefault="003C0BF4" w:rsidP="0086124C">
                          <w:pPr>
                            <w:pStyle w:val="DP-Disclaimer"/>
                          </w:pPr>
                          <w:r w:rsidRPr="0086124C">
                            <w:t>This publication was produced for review by the U.S. Agency for International Development. It was prepared by the</w:t>
                          </w:r>
                          <w:r>
                            <w:t xml:space="preserve"> </w:t>
                          </w:r>
                          <w:r w:rsidRPr="0086124C">
                            <w:t>USAID | DELIVER PROJECT</w:t>
                          </w:r>
                          <w:r>
                            <w:t>, Task Order 1</w:t>
                          </w:r>
                          <w:r w:rsidRPr="0086124C">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62" type="#_x0000_t202" style="position:absolute;margin-left:-8.65pt;margin-top:16.8pt;width:495.55pt;height:56.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" filled="f" stroked="f">
              <v:fill opacity="26214f"/>
              <v:textbox>
                <w:txbxContent>
                  <w:p w:rsidR="003C0BF4" w:rsidRPr="0086124C" w:rsidRDefault="003C0BF4" w:rsidP="0086124C">
                    <w:pPr>
                      <w:pStyle w:val="DP-DATE"/>
                    </w:pPr>
                    <w:r>
                      <w:t>[</w:t>
                    </w:r>
                    <w:r>
                      <w:fldChar w:fldCharType="begin"/>
                    </w:r>
                    <w:r>
                      <w:instrText xml:space="preserve"> DATE  \@ "MMMM yyyy" </w:instrText>
                    </w:r>
                    <w:r>
                      <w:fldChar w:fldCharType="separate"/>
                    </w:r>
                    <w:r>
                      <w:rPr>
                        <w:noProof/>
                      </w:rPr>
                      <w:t>May 2011</w:t>
                    </w:r>
                    <w:r>
                      <w:fldChar w:fldCharType="end"/>
                    </w:r>
                    <w:r>
                      <w:t>]</w:t>
                    </w:r>
                  </w:p>
                  <w:p w:rsidR="003C0BF4" w:rsidRPr="0086124C" w:rsidRDefault="003C0BF4" w:rsidP="0086124C">
                    <w:pPr>
                      <w:pStyle w:val="DP-Disclaimer"/>
                    </w:pPr>
                    <w:r w:rsidRPr="0086124C">
                      <w:t>This publication was produced for review by the U.S. Agency for International Development. It was prepared by the</w:t>
                    </w:r>
                    <w:r>
                      <w:t xml:space="preserve"> </w:t>
                    </w:r>
                    <w:r w:rsidRPr="0086124C">
                      <w:t>USAID | DELIVER PROJECT</w:t>
                    </w:r>
                    <w:r>
                      <w:t>, Task Order 1</w:t>
                    </w:r>
                    <w:r w:rsidRPr="0086124C">
                      <w:t>.</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pPr>
      <w:pStyle w:val="Footer"/>
    </w:pPr>
    <w:r>
      <w:rPr>
        <w:noProof/>
      </w:rPr>
      <mc:AlternateContent>
        <mc:Choice Requires="wps">
          <w:drawing>
            <wp:anchor distT="0" distB="0" distL="114300" distR="114300" simplePos="0" relativeHeight="251658240" behindDoc="0" locked="0" layoutInCell="1" allowOverlap="1" wp14:anchorId="62DEB7DA" wp14:editId="15401C36">
              <wp:simplePos x="0" y="0"/>
              <wp:positionH relativeFrom="column">
                <wp:posOffset>9525</wp:posOffset>
              </wp:positionH>
              <wp:positionV relativeFrom="paragraph">
                <wp:posOffset>-302260</wp:posOffset>
              </wp:positionV>
              <wp:extent cx="6191885" cy="628650"/>
              <wp:effectExtent l="0" t="254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885"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0BF4" w:rsidRPr="00227140" w:rsidRDefault="003C0BF4" w:rsidP="00227140">
                          <w:pPr>
                            <w:pStyle w:val="DP-Disclaimer"/>
                          </w:pPr>
                          <w:r w:rsidRPr="00227140">
                            <w:t>The authors' views expressed in this publication do not necessarily reflect the views of the U.S. Agency for International Development or the U</w:t>
                          </w:r>
                          <w:r>
                            <w:t>nited States</w:t>
                          </w:r>
                          <w:r w:rsidRPr="00227140">
                            <w:t xml:space="preserve"> Government.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63" type="#_x0000_t202" style="position:absolute;margin-left:.75pt;margin-top:-23.8pt;width:487.55pt;height:4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" filled="f" stroked="f">
              <v:textbox>
                <w:txbxContent>
                  <w:p w:rsidR="003C0BF4" w:rsidRPr="00227140" w:rsidRDefault="003C0BF4" w:rsidP="00227140">
                    <w:pPr>
                      <w:pStyle w:val="DP-Disclaimer"/>
                    </w:pPr>
                    <w:r w:rsidRPr="00227140">
                      <w:t>The authors' views expressed in this publication do not necessarily reflect the views of the U.S. Agency for International Development or the U</w:t>
                    </w:r>
                    <w:r>
                      <w:t>nited States</w:t>
                    </w:r>
                    <w:r w:rsidRPr="00227140">
                      <w:t xml:space="preserve"> Government.</w:t>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B12B5A" w:rsidRDefault="003C0BF4" w:rsidP="00B12B5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707EAE" w:rsidRDefault="003C0BF4" w:rsidP="0083402C">
    <w:pPr>
      <w:pStyle w:val="DP-Pagenumber-oddfooter-right"/>
      <w:jc w:val="left"/>
    </w:pPr>
    <w:r>
      <w:fldChar w:fldCharType="begin"/>
    </w:r>
    <w:r>
      <w:instrText xml:space="preserve"> PAGE </w:instrText>
    </w:r>
    <w:r>
      <w:fldChar w:fldCharType="separate"/>
    </w:r>
    <w:r>
      <w:rPr>
        <w:noProof/>
      </w:rPr>
      <w:t>vi</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B12B5A" w:rsidRDefault="003C0BF4" w:rsidP="0083402C">
    <w:pPr>
      <w:pStyle w:val="DP-Pagenumber-evenfooter-left"/>
      <w:jc w:val="right"/>
    </w:pPr>
    <w:r>
      <w:fldChar w:fldCharType="begin"/>
    </w:r>
    <w:r>
      <w:instrText xml:space="preserve">PAGE  </w:instrText>
    </w:r>
    <w:r>
      <w:fldChar w:fldCharType="separate"/>
    </w:r>
    <w:r w:rsidR="00ED7752">
      <w:rPr>
        <w:noProof/>
      </w:rPr>
      <w:t>iii</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975F36" w:rsidRDefault="003C0BF4" w:rsidP="00B9558C">
    <w:pPr>
      <w:pStyle w:val="DP-Pagenumber-evenfooter-left"/>
    </w:pPr>
    <w:r>
      <w:fldChar w:fldCharType="begin"/>
    </w:r>
    <w:r>
      <w:instrText xml:space="preserve"> PAGE </w:instrText>
    </w:r>
    <w:r>
      <w:fldChar w:fldCharType="separate"/>
    </w:r>
    <w:r>
      <w:rPr>
        <w:noProof/>
      </w:rPr>
      <w:t>84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1B43" w:rsidRDefault="00BB1B43">
      <w:r>
        <w:separator/>
      </w:r>
    </w:p>
    <w:p w:rsidR="00BB1B43" w:rsidRDefault="00BB1B43"/>
  </w:footnote>
  <w:footnote w:type="continuationSeparator" w:id="0">
    <w:p w:rsidR="00BB1B43" w:rsidRDefault="00BB1B43">
      <w:r>
        <w:continuationSeparator/>
      </w:r>
    </w:p>
    <w:p w:rsidR="00BB1B43" w:rsidRDefault="00BB1B4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rsidP="00055D2E">
    <w:pPr>
      <w:pStyle w:val="Header"/>
      <w:ind w:left="-720"/>
    </w:pPr>
    <w:r>
      <w:rPr>
        <w:noProof/>
      </w:rPr>
      <w:drawing>
        <wp:inline distT="0" distB="0" distL="0" distR="0" wp14:anchorId="43541844" wp14:editId="0C33D128">
          <wp:extent cx="6400800" cy="843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84391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Pr="007E0713" w:rsidRDefault="003C0BF4" w:rsidP="007E071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BF4" w:rsidRDefault="003C0BF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A78DD4"/>
    <w:multiLevelType w:val="hybridMultilevel"/>
    <w:tmpl w:val="BD28366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A909C647"/>
    <w:multiLevelType w:val="hybridMultilevel"/>
    <w:tmpl w:val="AB9D2F8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B38F5E98"/>
    <w:multiLevelType w:val="hybridMultilevel"/>
    <w:tmpl w:val="845292C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C21E2F8A"/>
    <w:multiLevelType w:val="hybridMultilevel"/>
    <w:tmpl w:val="28D0AEE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C36E06EC"/>
    <w:multiLevelType w:val="hybridMultilevel"/>
    <w:tmpl w:val="8313312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27026FF"/>
    <w:multiLevelType w:val="hybridMultilevel"/>
    <w:tmpl w:val="79148078"/>
    <w:lvl w:ilvl="0" w:tplc="4D40F5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E904CB"/>
    <w:multiLevelType w:val="hybridMultilevel"/>
    <w:tmpl w:val="0BD8D1AC"/>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79726D"/>
    <w:multiLevelType w:val="hybridMultilevel"/>
    <w:tmpl w:val="92CAC43A"/>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EB655D"/>
    <w:multiLevelType w:val="hybridMultilevel"/>
    <w:tmpl w:val="AB404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2B04B1"/>
    <w:multiLevelType w:val="hybridMultilevel"/>
    <w:tmpl w:val="70EC9026"/>
    <w:lvl w:ilvl="0" w:tplc="84F2B31E">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1BAB1D74"/>
    <w:multiLevelType w:val="hybridMultilevel"/>
    <w:tmpl w:val="AB404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C32CBD"/>
    <w:multiLevelType w:val="hybridMultilevel"/>
    <w:tmpl w:val="5B623D8E"/>
    <w:lvl w:ilvl="0" w:tplc="D1600258">
      <w:start w:val="1"/>
      <w:numFmt w:val="bullet"/>
      <w:pStyle w:val="DP-1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1A15D0C"/>
    <w:multiLevelType w:val="hybridMultilevel"/>
    <w:tmpl w:val="F1BEC1D0"/>
    <w:lvl w:ilvl="0" w:tplc="84F2B31E">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nsid w:val="26460C14"/>
    <w:multiLevelType w:val="hybridMultilevel"/>
    <w:tmpl w:val="33A4A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9330A3"/>
    <w:multiLevelType w:val="hybridMultilevel"/>
    <w:tmpl w:val="B6FA4192"/>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A21FC1"/>
    <w:multiLevelType w:val="hybridMultilevel"/>
    <w:tmpl w:val="FDD80882"/>
    <w:lvl w:ilvl="0" w:tplc="84F2B31E">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nsid w:val="3172288E"/>
    <w:multiLevelType w:val="hybridMultilevel"/>
    <w:tmpl w:val="1090B352"/>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701D4F"/>
    <w:multiLevelType w:val="hybridMultilevel"/>
    <w:tmpl w:val="E99C9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E35519"/>
    <w:multiLevelType w:val="hybridMultilevel"/>
    <w:tmpl w:val="E0247D6E"/>
    <w:lvl w:ilvl="0" w:tplc="84F2B31E">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nsid w:val="34705B68"/>
    <w:multiLevelType w:val="multilevel"/>
    <w:tmpl w:val="D3B69BC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0">
    <w:nsid w:val="3A0D3188"/>
    <w:multiLevelType w:val="hybridMultilevel"/>
    <w:tmpl w:val="E4F8B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224412"/>
    <w:multiLevelType w:val="singleLevel"/>
    <w:tmpl w:val="B0CAD1F4"/>
    <w:lvl w:ilvl="0">
      <w:start w:val="1"/>
      <w:numFmt w:val="bullet"/>
      <w:pStyle w:val="press"/>
      <w:lvlText w:val=""/>
      <w:lvlJc w:val="left"/>
      <w:pPr>
        <w:tabs>
          <w:tab w:val="num" w:pos="504"/>
        </w:tabs>
        <w:ind w:left="504" w:hanging="360"/>
      </w:pPr>
      <w:rPr>
        <w:rFonts w:ascii="Symbol" w:hAnsi="Symbol" w:hint="default"/>
        <w:sz w:val="24"/>
      </w:rPr>
    </w:lvl>
  </w:abstractNum>
  <w:abstractNum w:abstractNumId="22">
    <w:nsid w:val="3E8A7301"/>
    <w:multiLevelType w:val="hybridMultilevel"/>
    <w:tmpl w:val="5CC20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7D2845"/>
    <w:multiLevelType w:val="hybridMultilevel"/>
    <w:tmpl w:val="37FE8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E2CB89"/>
    <w:multiLevelType w:val="hybridMultilevel"/>
    <w:tmpl w:val="8B6F0B7D"/>
    <w:lvl w:ilvl="0" w:tplc="BEF2FB18">
      <w:start w:val="1"/>
      <w:numFmt w:val="bullet"/>
      <w:lvlText w:val="•"/>
      <w:lvlJc w:val="left"/>
    </w:lvl>
    <w:lvl w:ilvl="1" w:tplc="56A69A2A">
      <w:numFmt w:val="decimal"/>
      <w:lvlText w:val=""/>
      <w:lvlJc w:val="left"/>
    </w:lvl>
    <w:lvl w:ilvl="2" w:tplc="D17E6B24">
      <w:numFmt w:val="decimal"/>
      <w:lvlText w:val=""/>
      <w:lvlJc w:val="left"/>
    </w:lvl>
    <w:lvl w:ilvl="3" w:tplc="AD8EB116">
      <w:numFmt w:val="decimal"/>
      <w:lvlText w:val=""/>
      <w:lvlJc w:val="left"/>
    </w:lvl>
    <w:lvl w:ilvl="4" w:tplc="20560964">
      <w:numFmt w:val="decimal"/>
      <w:lvlText w:val=""/>
      <w:lvlJc w:val="left"/>
    </w:lvl>
    <w:lvl w:ilvl="5" w:tplc="A2869F2A">
      <w:numFmt w:val="decimal"/>
      <w:lvlText w:val=""/>
      <w:lvlJc w:val="left"/>
    </w:lvl>
    <w:lvl w:ilvl="6" w:tplc="AF5831CE">
      <w:numFmt w:val="decimal"/>
      <w:lvlText w:val=""/>
      <w:lvlJc w:val="left"/>
    </w:lvl>
    <w:lvl w:ilvl="7" w:tplc="030E9B1A">
      <w:numFmt w:val="decimal"/>
      <w:lvlText w:val=""/>
      <w:lvlJc w:val="left"/>
    </w:lvl>
    <w:lvl w:ilvl="8" w:tplc="E1B460CC">
      <w:numFmt w:val="decimal"/>
      <w:lvlText w:val=""/>
      <w:lvlJc w:val="left"/>
    </w:lvl>
  </w:abstractNum>
  <w:abstractNum w:abstractNumId="25">
    <w:nsid w:val="5AF70EEC"/>
    <w:multiLevelType w:val="hybridMultilevel"/>
    <w:tmpl w:val="4A0ADBAC"/>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1542414"/>
    <w:multiLevelType w:val="hybridMultilevel"/>
    <w:tmpl w:val="BA3650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A923891"/>
    <w:multiLevelType w:val="singleLevel"/>
    <w:tmpl w:val="0409000F"/>
    <w:lvl w:ilvl="0">
      <w:start w:val="1"/>
      <w:numFmt w:val="decimal"/>
      <w:lvlText w:val="%1."/>
      <w:lvlJc w:val="left"/>
      <w:pPr>
        <w:tabs>
          <w:tab w:val="num" w:pos="360"/>
        </w:tabs>
        <w:ind w:left="360" w:hanging="360"/>
      </w:pPr>
    </w:lvl>
  </w:abstractNum>
  <w:abstractNum w:abstractNumId="28">
    <w:nsid w:val="6F2C35BB"/>
    <w:multiLevelType w:val="hybridMultilevel"/>
    <w:tmpl w:val="FA067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14252F5"/>
    <w:multiLevelType w:val="hybridMultilevel"/>
    <w:tmpl w:val="AABC73E6"/>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142914"/>
    <w:multiLevelType w:val="hybridMultilevel"/>
    <w:tmpl w:val="92CAC43A"/>
    <w:lvl w:ilvl="0" w:tplc="4D40F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346390"/>
    <w:multiLevelType w:val="hybridMultilevel"/>
    <w:tmpl w:val="CA7A4F7A"/>
    <w:lvl w:ilvl="0" w:tplc="84F2B31E">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nsid w:val="7D4958D6"/>
    <w:multiLevelType w:val="hybridMultilevel"/>
    <w:tmpl w:val="A9AB8D9C"/>
    <w:lvl w:ilvl="0" w:tplc="D4BE3184">
      <w:start w:val="1"/>
      <w:numFmt w:val="bullet"/>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num w:numId="1">
    <w:abstractNumId w:val="11"/>
  </w:num>
  <w:num w:numId="2">
    <w:abstractNumId w:val="19"/>
  </w:num>
  <w:num w:numId="3">
    <w:abstractNumId w:val="9"/>
  </w:num>
  <w:num w:numId="4">
    <w:abstractNumId w:val="1"/>
  </w:num>
  <w:num w:numId="5">
    <w:abstractNumId w:val="32"/>
  </w:num>
  <w:num w:numId="6">
    <w:abstractNumId w:val="0"/>
  </w:num>
  <w:num w:numId="7">
    <w:abstractNumId w:val="2"/>
  </w:num>
  <w:num w:numId="8">
    <w:abstractNumId w:val="3"/>
  </w:num>
  <w:num w:numId="9">
    <w:abstractNumId w:val="24"/>
  </w:num>
  <w:num w:numId="10">
    <w:abstractNumId w:val="4"/>
  </w:num>
  <w:num w:numId="11">
    <w:abstractNumId w:val="27"/>
  </w:num>
  <w:num w:numId="12">
    <w:abstractNumId w:val="26"/>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0"/>
  </w:num>
  <w:num w:numId="16">
    <w:abstractNumId w:val="22"/>
  </w:num>
  <w:num w:numId="17">
    <w:abstractNumId w:val="23"/>
  </w:num>
  <w:num w:numId="18">
    <w:abstractNumId w:val="8"/>
  </w:num>
  <w:num w:numId="19">
    <w:abstractNumId w:val="31"/>
  </w:num>
  <w:num w:numId="20">
    <w:abstractNumId w:val="15"/>
  </w:num>
  <w:num w:numId="21">
    <w:abstractNumId w:val="18"/>
  </w:num>
  <w:num w:numId="22">
    <w:abstractNumId w:val="12"/>
  </w:num>
  <w:num w:numId="23">
    <w:abstractNumId w:val="17"/>
  </w:num>
  <w:num w:numId="24">
    <w:abstractNumId w:val="10"/>
  </w:num>
  <w:num w:numId="25">
    <w:abstractNumId w:val="13"/>
  </w:num>
  <w:num w:numId="26">
    <w:abstractNumId w:val="28"/>
  </w:num>
  <w:num w:numId="27">
    <w:abstractNumId w:val="5"/>
  </w:num>
  <w:num w:numId="28">
    <w:abstractNumId w:val="25"/>
  </w:num>
  <w:num w:numId="29">
    <w:abstractNumId w:val="7"/>
  </w:num>
  <w:num w:numId="30">
    <w:abstractNumId w:val="30"/>
  </w:num>
  <w:num w:numId="31">
    <w:abstractNumId w:val="29"/>
  </w:num>
  <w:num w:numId="32">
    <w:abstractNumId w:val="16"/>
  </w:num>
  <w:num w:numId="33">
    <w:abstractNumId w:val="14"/>
  </w:num>
  <w:num w:numId="34">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360"/>
  <w:noPunctuationKerning/>
  <w:characterSpacingControl w:val="doNotCompress"/>
  <w:hdrShapeDefaults>
    <o:shapedefaults v:ext="edit" spidmax="2049">
      <o:colormru v:ext="edit" colors="#eaeaea,silver,#ddd,#9dbfe5"/>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549C"/>
    <w:rsid w:val="000001F5"/>
    <w:rsid w:val="00001C18"/>
    <w:rsid w:val="00002467"/>
    <w:rsid w:val="00004A00"/>
    <w:rsid w:val="00004D82"/>
    <w:rsid w:val="0000637C"/>
    <w:rsid w:val="00023787"/>
    <w:rsid w:val="0002417B"/>
    <w:rsid w:val="000272D0"/>
    <w:rsid w:val="00032A42"/>
    <w:rsid w:val="0003479B"/>
    <w:rsid w:val="00034A89"/>
    <w:rsid w:val="00036D25"/>
    <w:rsid w:val="00047D26"/>
    <w:rsid w:val="00053497"/>
    <w:rsid w:val="00055D2E"/>
    <w:rsid w:val="00056F6B"/>
    <w:rsid w:val="00057271"/>
    <w:rsid w:val="0006605E"/>
    <w:rsid w:val="00077FFB"/>
    <w:rsid w:val="00084C52"/>
    <w:rsid w:val="00087AD6"/>
    <w:rsid w:val="00090E75"/>
    <w:rsid w:val="00093C6E"/>
    <w:rsid w:val="000953CB"/>
    <w:rsid w:val="000A1172"/>
    <w:rsid w:val="000A6564"/>
    <w:rsid w:val="000B346E"/>
    <w:rsid w:val="000B5221"/>
    <w:rsid w:val="000C2E99"/>
    <w:rsid w:val="000C46C6"/>
    <w:rsid w:val="000C59E1"/>
    <w:rsid w:val="000C5AD4"/>
    <w:rsid w:val="000C77B7"/>
    <w:rsid w:val="000D0483"/>
    <w:rsid w:val="000D2EA4"/>
    <w:rsid w:val="000D4BFD"/>
    <w:rsid w:val="000D7269"/>
    <w:rsid w:val="000E1B6C"/>
    <w:rsid w:val="000F104F"/>
    <w:rsid w:val="000F1791"/>
    <w:rsid w:val="000F3856"/>
    <w:rsid w:val="000F4276"/>
    <w:rsid w:val="001055B8"/>
    <w:rsid w:val="00107E70"/>
    <w:rsid w:val="00113BF2"/>
    <w:rsid w:val="00116197"/>
    <w:rsid w:val="00117BAD"/>
    <w:rsid w:val="00131831"/>
    <w:rsid w:val="00136FBE"/>
    <w:rsid w:val="00146668"/>
    <w:rsid w:val="001504F1"/>
    <w:rsid w:val="001523AB"/>
    <w:rsid w:val="001551A3"/>
    <w:rsid w:val="00157CDC"/>
    <w:rsid w:val="00163F6B"/>
    <w:rsid w:val="00166080"/>
    <w:rsid w:val="001673AB"/>
    <w:rsid w:val="0017026A"/>
    <w:rsid w:val="00170AC3"/>
    <w:rsid w:val="0017485C"/>
    <w:rsid w:val="001863FD"/>
    <w:rsid w:val="00191AC1"/>
    <w:rsid w:val="001B1EC3"/>
    <w:rsid w:val="001C1434"/>
    <w:rsid w:val="001C17B8"/>
    <w:rsid w:val="001D7D65"/>
    <w:rsid w:val="001E4BF5"/>
    <w:rsid w:val="001E537D"/>
    <w:rsid w:val="001F0CD4"/>
    <w:rsid w:val="001F1932"/>
    <w:rsid w:val="001F3982"/>
    <w:rsid w:val="001F4748"/>
    <w:rsid w:val="001F7343"/>
    <w:rsid w:val="002040F4"/>
    <w:rsid w:val="002041F9"/>
    <w:rsid w:val="00211B8E"/>
    <w:rsid w:val="00214674"/>
    <w:rsid w:val="00214957"/>
    <w:rsid w:val="002156F5"/>
    <w:rsid w:val="002253A0"/>
    <w:rsid w:val="00227140"/>
    <w:rsid w:val="0023125C"/>
    <w:rsid w:val="00231260"/>
    <w:rsid w:val="00233C18"/>
    <w:rsid w:val="002378A0"/>
    <w:rsid w:val="00243A8C"/>
    <w:rsid w:val="0024595B"/>
    <w:rsid w:val="00247C30"/>
    <w:rsid w:val="002657FD"/>
    <w:rsid w:val="00267455"/>
    <w:rsid w:val="002677F7"/>
    <w:rsid w:val="0026783A"/>
    <w:rsid w:val="00275BE0"/>
    <w:rsid w:val="00277789"/>
    <w:rsid w:val="00277A3E"/>
    <w:rsid w:val="00287C4B"/>
    <w:rsid w:val="0029303C"/>
    <w:rsid w:val="00293C39"/>
    <w:rsid w:val="002A0015"/>
    <w:rsid w:val="002A02E3"/>
    <w:rsid w:val="002A0C87"/>
    <w:rsid w:val="002A2D1A"/>
    <w:rsid w:val="002A332F"/>
    <w:rsid w:val="002A3BA2"/>
    <w:rsid w:val="002A6176"/>
    <w:rsid w:val="002B349A"/>
    <w:rsid w:val="002B41FF"/>
    <w:rsid w:val="002B420F"/>
    <w:rsid w:val="002C38EF"/>
    <w:rsid w:val="002C6B34"/>
    <w:rsid w:val="002C7E7C"/>
    <w:rsid w:val="002E08A7"/>
    <w:rsid w:val="002F3FD5"/>
    <w:rsid w:val="002F47BC"/>
    <w:rsid w:val="002F5354"/>
    <w:rsid w:val="00304448"/>
    <w:rsid w:val="00306D7A"/>
    <w:rsid w:val="003137D7"/>
    <w:rsid w:val="003166B3"/>
    <w:rsid w:val="003169D3"/>
    <w:rsid w:val="0031780F"/>
    <w:rsid w:val="00320F2A"/>
    <w:rsid w:val="00322869"/>
    <w:rsid w:val="003328A1"/>
    <w:rsid w:val="00337D78"/>
    <w:rsid w:val="003429D9"/>
    <w:rsid w:val="00343B1C"/>
    <w:rsid w:val="003506BA"/>
    <w:rsid w:val="00360A08"/>
    <w:rsid w:val="00361849"/>
    <w:rsid w:val="00361E40"/>
    <w:rsid w:val="003632DB"/>
    <w:rsid w:val="00365B6F"/>
    <w:rsid w:val="00366AB6"/>
    <w:rsid w:val="00367994"/>
    <w:rsid w:val="00367FD0"/>
    <w:rsid w:val="003801D7"/>
    <w:rsid w:val="00382E52"/>
    <w:rsid w:val="00384DA2"/>
    <w:rsid w:val="00387EB9"/>
    <w:rsid w:val="003928EA"/>
    <w:rsid w:val="003A0429"/>
    <w:rsid w:val="003A104C"/>
    <w:rsid w:val="003A36E8"/>
    <w:rsid w:val="003A7376"/>
    <w:rsid w:val="003B251B"/>
    <w:rsid w:val="003C0503"/>
    <w:rsid w:val="003C0BF4"/>
    <w:rsid w:val="003C35BD"/>
    <w:rsid w:val="003C58BB"/>
    <w:rsid w:val="003C7812"/>
    <w:rsid w:val="003D64A5"/>
    <w:rsid w:val="003D7CA8"/>
    <w:rsid w:val="003E0A62"/>
    <w:rsid w:val="003E5F37"/>
    <w:rsid w:val="003F09A7"/>
    <w:rsid w:val="003F6984"/>
    <w:rsid w:val="00401CBB"/>
    <w:rsid w:val="004101C0"/>
    <w:rsid w:val="00411BC9"/>
    <w:rsid w:val="00412115"/>
    <w:rsid w:val="00415E47"/>
    <w:rsid w:val="00417C75"/>
    <w:rsid w:val="00420F91"/>
    <w:rsid w:val="004224CD"/>
    <w:rsid w:val="00423D02"/>
    <w:rsid w:val="00426805"/>
    <w:rsid w:val="00434589"/>
    <w:rsid w:val="00435826"/>
    <w:rsid w:val="004416EA"/>
    <w:rsid w:val="00445459"/>
    <w:rsid w:val="00445575"/>
    <w:rsid w:val="004465A4"/>
    <w:rsid w:val="00454171"/>
    <w:rsid w:val="00454B0C"/>
    <w:rsid w:val="00455BF2"/>
    <w:rsid w:val="0046032A"/>
    <w:rsid w:val="00472381"/>
    <w:rsid w:val="00474C4B"/>
    <w:rsid w:val="00482EBF"/>
    <w:rsid w:val="00485036"/>
    <w:rsid w:val="004851A8"/>
    <w:rsid w:val="004872AC"/>
    <w:rsid w:val="00496C15"/>
    <w:rsid w:val="004A22BB"/>
    <w:rsid w:val="004A2E0A"/>
    <w:rsid w:val="004A3569"/>
    <w:rsid w:val="004A62A6"/>
    <w:rsid w:val="004A660F"/>
    <w:rsid w:val="004B186A"/>
    <w:rsid w:val="004B1EE9"/>
    <w:rsid w:val="004B3118"/>
    <w:rsid w:val="004B35B6"/>
    <w:rsid w:val="004D25D4"/>
    <w:rsid w:val="004D362B"/>
    <w:rsid w:val="004D3BF3"/>
    <w:rsid w:val="004D7A84"/>
    <w:rsid w:val="004E0775"/>
    <w:rsid w:val="004E0A03"/>
    <w:rsid w:val="004E248B"/>
    <w:rsid w:val="004E5869"/>
    <w:rsid w:val="004E76D6"/>
    <w:rsid w:val="004E77FC"/>
    <w:rsid w:val="004E7CF0"/>
    <w:rsid w:val="0050076E"/>
    <w:rsid w:val="00516447"/>
    <w:rsid w:val="00526C9B"/>
    <w:rsid w:val="00534B01"/>
    <w:rsid w:val="005363D3"/>
    <w:rsid w:val="00551015"/>
    <w:rsid w:val="00554C4E"/>
    <w:rsid w:val="00564B72"/>
    <w:rsid w:val="005739C8"/>
    <w:rsid w:val="00577A23"/>
    <w:rsid w:val="00577EF6"/>
    <w:rsid w:val="00590D2A"/>
    <w:rsid w:val="00596004"/>
    <w:rsid w:val="005964EF"/>
    <w:rsid w:val="00596AC3"/>
    <w:rsid w:val="005B4974"/>
    <w:rsid w:val="005B6DA8"/>
    <w:rsid w:val="005C0ABC"/>
    <w:rsid w:val="005C3739"/>
    <w:rsid w:val="005C530B"/>
    <w:rsid w:val="005C58A4"/>
    <w:rsid w:val="005D64D2"/>
    <w:rsid w:val="005D77CC"/>
    <w:rsid w:val="005E1605"/>
    <w:rsid w:val="005E70E6"/>
    <w:rsid w:val="005E757E"/>
    <w:rsid w:val="005F516B"/>
    <w:rsid w:val="006022B1"/>
    <w:rsid w:val="00602357"/>
    <w:rsid w:val="00611D23"/>
    <w:rsid w:val="00614C09"/>
    <w:rsid w:val="00620414"/>
    <w:rsid w:val="00623F10"/>
    <w:rsid w:val="00626B08"/>
    <w:rsid w:val="00632E36"/>
    <w:rsid w:val="00635B45"/>
    <w:rsid w:val="0064271B"/>
    <w:rsid w:val="0064362D"/>
    <w:rsid w:val="00645185"/>
    <w:rsid w:val="0065330E"/>
    <w:rsid w:val="00653A5A"/>
    <w:rsid w:val="00660251"/>
    <w:rsid w:val="00661274"/>
    <w:rsid w:val="006616DF"/>
    <w:rsid w:val="006644FB"/>
    <w:rsid w:val="0066606C"/>
    <w:rsid w:val="00666CC9"/>
    <w:rsid w:val="006711FE"/>
    <w:rsid w:val="0067489E"/>
    <w:rsid w:val="00674C60"/>
    <w:rsid w:val="006836D9"/>
    <w:rsid w:val="00687338"/>
    <w:rsid w:val="00690121"/>
    <w:rsid w:val="006A2604"/>
    <w:rsid w:val="006A2C80"/>
    <w:rsid w:val="006A717D"/>
    <w:rsid w:val="006B13E8"/>
    <w:rsid w:val="006B2285"/>
    <w:rsid w:val="006B2983"/>
    <w:rsid w:val="006B2C13"/>
    <w:rsid w:val="006B4E1C"/>
    <w:rsid w:val="006B61C4"/>
    <w:rsid w:val="006D19C3"/>
    <w:rsid w:val="006E4261"/>
    <w:rsid w:val="006E60C4"/>
    <w:rsid w:val="006E714E"/>
    <w:rsid w:val="006E7C3D"/>
    <w:rsid w:val="006F1CAB"/>
    <w:rsid w:val="006F3713"/>
    <w:rsid w:val="00705D11"/>
    <w:rsid w:val="00707EAE"/>
    <w:rsid w:val="007108DE"/>
    <w:rsid w:val="0071210E"/>
    <w:rsid w:val="007128DD"/>
    <w:rsid w:val="00720AD8"/>
    <w:rsid w:val="00721851"/>
    <w:rsid w:val="0072347D"/>
    <w:rsid w:val="00725532"/>
    <w:rsid w:val="00727132"/>
    <w:rsid w:val="0073122B"/>
    <w:rsid w:val="00733713"/>
    <w:rsid w:val="007371C9"/>
    <w:rsid w:val="00737B2D"/>
    <w:rsid w:val="00737E6A"/>
    <w:rsid w:val="00741257"/>
    <w:rsid w:val="007451ED"/>
    <w:rsid w:val="00751A53"/>
    <w:rsid w:val="00753CFE"/>
    <w:rsid w:val="00754A65"/>
    <w:rsid w:val="007558A7"/>
    <w:rsid w:val="00756ADC"/>
    <w:rsid w:val="0076404A"/>
    <w:rsid w:val="00770670"/>
    <w:rsid w:val="00777970"/>
    <w:rsid w:val="00785F8C"/>
    <w:rsid w:val="00787010"/>
    <w:rsid w:val="007875EF"/>
    <w:rsid w:val="007A0E89"/>
    <w:rsid w:val="007A31FA"/>
    <w:rsid w:val="007A3940"/>
    <w:rsid w:val="007B45E0"/>
    <w:rsid w:val="007B7020"/>
    <w:rsid w:val="007C4A49"/>
    <w:rsid w:val="007C62D1"/>
    <w:rsid w:val="007D3F89"/>
    <w:rsid w:val="007D79A5"/>
    <w:rsid w:val="007E0713"/>
    <w:rsid w:val="007F1648"/>
    <w:rsid w:val="007F1BFE"/>
    <w:rsid w:val="00802E0F"/>
    <w:rsid w:val="008171A2"/>
    <w:rsid w:val="00820BD2"/>
    <w:rsid w:val="00826822"/>
    <w:rsid w:val="0083402C"/>
    <w:rsid w:val="00834AE5"/>
    <w:rsid w:val="00840CE7"/>
    <w:rsid w:val="00840D4C"/>
    <w:rsid w:val="008470B4"/>
    <w:rsid w:val="008477F0"/>
    <w:rsid w:val="0085207E"/>
    <w:rsid w:val="008543FE"/>
    <w:rsid w:val="00854B7E"/>
    <w:rsid w:val="008550FE"/>
    <w:rsid w:val="0086124C"/>
    <w:rsid w:val="00863D0E"/>
    <w:rsid w:val="00864557"/>
    <w:rsid w:val="008646D8"/>
    <w:rsid w:val="00864B89"/>
    <w:rsid w:val="00871F58"/>
    <w:rsid w:val="00881DD1"/>
    <w:rsid w:val="00883275"/>
    <w:rsid w:val="00890300"/>
    <w:rsid w:val="00891DCB"/>
    <w:rsid w:val="008937ED"/>
    <w:rsid w:val="008978FC"/>
    <w:rsid w:val="008A2ACF"/>
    <w:rsid w:val="008A3A48"/>
    <w:rsid w:val="008A432F"/>
    <w:rsid w:val="008A4556"/>
    <w:rsid w:val="008A6DBE"/>
    <w:rsid w:val="008B58A7"/>
    <w:rsid w:val="008C0DE5"/>
    <w:rsid w:val="008C6172"/>
    <w:rsid w:val="008D0841"/>
    <w:rsid w:val="008D6333"/>
    <w:rsid w:val="008D752F"/>
    <w:rsid w:val="008E1624"/>
    <w:rsid w:val="00902DAC"/>
    <w:rsid w:val="00904AF6"/>
    <w:rsid w:val="0091549C"/>
    <w:rsid w:val="00920F41"/>
    <w:rsid w:val="00922AE1"/>
    <w:rsid w:val="00925A0A"/>
    <w:rsid w:val="0093049C"/>
    <w:rsid w:val="00933214"/>
    <w:rsid w:val="00934DB0"/>
    <w:rsid w:val="009421C1"/>
    <w:rsid w:val="0094686A"/>
    <w:rsid w:val="00947D89"/>
    <w:rsid w:val="00950205"/>
    <w:rsid w:val="00951D08"/>
    <w:rsid w:val="009520C4"/>
    <w:rsid w:val="009539EC"/>
    <w:rsid w:val="00957EAE"/>
    <w:rsid w:val="009608F8"/>
    <w:rsid w:val="00964FA6"/>
    <w:rsid w:val="00970641"/>
    <w:rsid w:val="00970CAA"/>
    <w:rsid w:val="00971612"/>
    <w:rsid w:val="0097189B"/>
    <w:rsid w:val="0097317C"/>
    <w:rsid w:val="00975332"/>
    <w:rsid w:val="00975F36"/>
    <w:rsid w:val="00975FA1"/>
    <w:rsid w:val="0099564C"/>
    <w:rsid w:val="009959E2"/>
    <w:rsid w:val="00995EBA"/>
    <w:rsid w:val="009969AF"/>
    <w:rsid w:val="009975F2"/>
    <w:rsid w:val="009A1711"/>
    <w:rsid w:val="009A28CB"/>
    <w:rsid w:val="009B1C77"/>
    <w:rsid w:val="009B1CCD"/>
    <w:rsid w:val="009C57A7"/>
    <w:rsid w:val="009D4520"/>
    <w:rsid w:val="009E119A"/>
    <w:rsid w:val="009E34A0"/>
    <w:rsid w:val="009E3F76"/>
    <w:rsid w:val="009E51D0"/>
    <w:rsid w:val="009E75C7"/>
    <w:rsid w:val="009F22A1"/>
    <w:rsid w:val="009F25D2"/>
    <w:rsid w:val="009F48A9"/>
    <w:rsid w:val="009F7695"/>
    <w:rsid w:val="00A02798"/>
    <w:rsid w:val="00A1427A"/>
    <w:rsid w:val="00A156F9"/>
    <w:rsid w:val="00A161C1"/>
    <w:rsid w:val="00A16D17"/>
    <w:rsid w:val="00A20021"/>
    <w:rsid w:val="00A20CBF"/>
    <w:rsid w:val="00A21F1E"/>
    <w:rsid w:val="00A34D72"/>
    <w:rsid w:val="00A37C50"/>
    <w:rsid w:val="00A41079"/>
    <w:rsid w:val="00A418D7"/>
    <w:rsid w:val="00A451E2"/>
    <w:rsid w:val="00A516B1"/>
    <w:rsid w:val="00A60B77"/>
    <w:rsid w:val="00A61986"/>
    <w:rsid w:val="00A63A57"/>
    <w:rsid w:val="00A66C98"/>
    <w:rsid w:val="00A753CC"/>
    <w:rsid w:val="00A763A4"/>
    <w:rsid w:val="00A8096D"/>
    <w:rsid w:val="00A81DFA"/>
    <w:rsid w:val="00A84A9E"/>
    <w:rsid w:val="00A9634A"/>
    <w:rsid w:val="00A971D5"/>
    <w:rsid w:val="00AA02EC"/>
    <w:rsid w:val="00AA56FE"/>
    <w:rsid w:val="00AA6147"/>
    <w:rsid w:val="00AA6AD1"/>
    <w:rsid w:val="00AB28DE"/>
    <w:rsid w:val="00AB3034"/>
    <w:rsid w:val="00AB440B"/>
    <w:rsid w:val="00AC61A9"/>
    <w:rsid w:val="00AC7FAE"/>
    <w:rsid w:val="00AD5931"/>
    <w:rsid w:val="00AD6BDF"/>
    <w:rsid w:val="00AE1C3F"/>
    <w:rsid w:val="00AE2B04"/>
    <w:rsid w:val="00AE44DB"/>
    <w:rsid w:val="00AE4B50"/>
    <w:rsid w:val="00AF4248"/>
    <w:rsid w:val="00AF56A1"/>
    <w:rsid w:val="00B0147B"/>
    <w:rsid w:val="00B12B5A"/>
    <w:rsid w:val="00B12B86"/>
    <w:rsid w:val="00B312BE"/>
    <w:rsid w:val="00B3661D"/>
    <w:rsid w:val="00B36C03"/>
    <w:rsid w:val="00B404D3"/>
    <w:rsid w:val="00B5053F"/>
    <w:rsid w:val="00B51DFA"/>
    <w:rsid w:val="00B554DE"/>
    <w:rsid w:val="00B564F7"/>
    <w:rsid w:val="00B5729E"/>
    <w:rsid w:val="00B6076F"/>
    <w:rsid w:val="00B65D35"/>
    <w:rsid w:val="00B77CAB"/>
    <w:rsid w:val="00B81C12"/>
    <w:rsid w:val="00B86E0F"/>
    <w:rsid w:val="00B91ACA"/>
    <w:rsid w:val="00B93B38"/>
    <w:rsid w:val="00B9558C"/>
    <w:rsid w:val="00B95600"/>
    <w:rsid w:val="00B975E7"/>
    <w:rsid w:val="00BA40CB"/>
    <w:rsid w:val="00BB1B43"/>
    <w:rsid w:val="00BB465E"/>
    <w:rsid w:val="00BB5261"/>
    <w:rsid w:val="00BC4F02"/>
    <w:rsid w:val="00BC5740"/>
    <w:rsid w:val="00BC5DB9"/>
    <w:rsid w:val="00BD27C5"/>
    <w:rsid w:val="00BD32B5"/>
    <w:rsid w:val="00BD6DBB"/>
    <w:rsid w:val="00BD7159"/>
    <w:rsid w:val="00BE3C4D"/>
    <w:rsid w:val="00BF1972"/>
    <w:rsid w:val="00C016A1"/>
    <w:rsid w:val="00C031D4"/>
    <w:rsid w:val="00C15ED8"/>
    <w:rsid w:val="00C23B56"/>
    <w:rsid w:val="00C33116"/>
    <w:rsid w:val="00C3320E"/>
    <w:rsid w:val="00C34595"/>
    <w:rsid w:val="00C50D1C"/>
    <w:rsid w:val="00C5285D"/>
    <w:rsid w:val="00C619F2"/>
    <w:rsid w:val="00C71276"/>
    <w:rsid w:val="00C735D2"/>
    <w:rsid w:val="00C736A8"/>
    <w:rsid w:val="00C802B1"/>
    <w:rsid w:val="00C81407"/>
    <w:rsid w:val="00C91255"/>
    <w:rsid w:val="00C949B5"/>
    <w:rsid w:val="00C94C74"/>
    <w:rsid w:val="00C95E42"/>
    <w:rsid w:val="00C95EFA"/>
    <w:rsid w:val="00C96871"/>
    <w:rsid w:val="00C97A41"/>
    <w:rsid w:val="00CA0982"/>
    <w:rsid w:val="00CA3760"/>
    <w:rsid w:val="00CB0726"/>
    <w:rsid w:val="00CB38AE"/>
    <w:rsid w:val="00CB7D8C"/>
    <w:rsid w:val="00CC072D"/>
    <w:rsid w:val="00CC3FF5"/>
    <w:rsid w:val="00CC43E3"/>
    <w:rsid w:val="00CC58F7"/>
    <w:rsid w:val="00CD09F9"/>
    <w:rsid w:val="00CD14FF"/>
    <w:rsid w:val="00CE18E7"/>
    <w:rsid w:val="00CE3C61"/>
    <w:rsid w:val="00CE4F0E"/>
    <w:rsid w:val="00CF10BE"/>
    <w:rsid w:val="00CF1E91"/>
    <w:rsid w:val="00D004A3"/>
    <w:rsid w:val="00D02356"/>
    <w:rsid w:val="00D04F96"/>
    <w:rsid w:val="00D14978"/>
    <w:rsid w:val="00D16ADB"/>
    <w:rsid w:val="00D20C50"/>
    <w:rsid w:val="00D25819"/>
    <w:rsid w:val="00D26C01"/>
    <w:rsid w:val="00D27125"/>
    <w:rsid w:val="00D35E84"/>
    <w:rsid w:val="00D4057E"/>
    <w:rsid w:val="00D42C05"/>
    <w:rsid w:val="00D43644"/>
    <w:rsid w:val="00D476C6"/>
    <w:rsid w:val="00D5047A"/>
    <w:rsid w:val="00D52C0B"/>
    <w:rsid w:val="00D53DE7"/>
    <w:rsid w:val="00D63D65"/>
    <w:rsid w:val="00D64048"/>
    <w:rsid w:val="00D643E8"/>
    <w:rsid w:val="00D66161"/>
    <w:rsid w:val="00D7135A"/>
    <w:rsid w:val="00D71B0B"/>
    <w:rsid w:val="00D72085"/>
    <w:rsid w:val="00D72088"/>
    <w:rsid w:val="00D81AE4"/>
    <w:rsid w:val="00D95CE8"/>
    <w:rsid w:val="00DA26EC"/>
    <w:rsid w:val="00DA6927"/>
    <w:rsid w:val="00DA79A8"/>
    <w:rsid w:val="00DB3FD7"/>
    <w:rsid w:val="00DB428C"/>
    <w:rsid w:val="00DB67A6"/>
    <w:rsid w:val="00DB7876"/>
    <w:rsid w:val="00DC1807"/>
    <w:rsid w:val="00DC2431"/>
    <w:rsid w:val="00DD0CDF"/>
    <w:rsid w:val="00DD1C4B"/>
    <w:rsid w:val="00DD27FF"/>
    <w:rsid w:val="00DD2BE4"/>
    <w:rsid w:val="00DD4D74"/>
    <w:rsid w:val="00DD6023"/>
    <w:rsid w:val="00DD7427"/>
    <w:rsid w:val="00DE5110"/>
    <w:rsid w:val="00DE67EC"/>
    <w:rsid w:val="00DE723B"/>
    <w:rsid w:val="00DF00F8"/>
    <w:rsid w:val="00DF2BBB"/>
    <w:rsid w:val="00DF2E71"/>
    <w:rsid w:val="00DF3DE8"/>
    <w:rsid w:val="00DF558E"/>
    <w:rsid w:val="00DF5880"/>
    <w:rsid w:val="00E02A6A"/>
    <w:rsid w:val="00E10426"/>
    <w:rsid w:val="00E16A65"/>
    <w:rsid w:val="00E17631"/>
    <w:rsid w:val="00E17873"/>
    <w:rsid w:val="00E218DF"/>
    <w:rsid w:val="00E27E13"/>
    <w:rsid w:val="00E32547"/>
    <w:rsid w:val="00E32B05"/>
    <w:rsid w:val="00E36333"/>
    <w:rsid w:val="00E4748E"/>
    <w:rsid w:val="00E52848"/>
    <w:rsid w:val="00E57768"/>
    <w:rsid w:val="00E63617"/>
    <w:rsid w:val="00E65DC2"/>
    <w:rsid w:val="00E84618"/>
    <w:rsid w:val="00E86CCC"/>
    <w:rsid w:val="00E8748C"/>
    <w:rsid w:val="00E8769D"/>
    <w:rsid w:val="00E87744"/>
    <w:rsid w:val="00E917E3"/>
    <w:rsid w:val="00E93334"/>
    <w:rsid w:val="00E95E3E"/>
    <w:rsid w:val="00E975A8"/>
    <w:rsid w:val="00EA047F"/>
    <w:rsid w:val="00EB1663"/>
    <w:rsid w:val="00EB558E"/>
    <w:rsid w:val="00EB76AD"/>
    <w:rsid w:val="00EB7BF3"/>
    <w:rsid w:val="00EC121C"/>
    <w:rsid w:val="00EC38BB"/>
    <w:rsid w:val="00EC3901"/>
    <w:rsid w:val="00ED0108"/>
    <w:rsid w:val="00ED2FB2"/>
    <w:rsid w:val="00ED4CF8"/>
    <w:rsid w:val="00ED580B"/>
    <w:rsid w:val="00ED5B08"/>
    <w:rsid w:val="00ED73F2"/>
    <w:rsid w:val="00ED7752"/>
    <w:rsid w:val="00EE0131"/>
    <w:rsid w:val="00EE1373"/>
    <w:rsid w:val="00EE52DB"/>
    <w:rsid w:val="00EE6614"/>
    <w:rsid w:val="00EE7366"/>
    <w:rsid w:val="00EF204B"/>
    <w:rsid w:val="00EF4E61"/>
    <w:rsid w:val="00EF57C2"/>
    <w:rsid w:val="00EF5835"/>
    <w:rsid w:val="00EF793F"/>
    <w:rsid w:val="00F04672"/>
    <w:rsid w:val="00F06A2F"/>
    <w:rsid w:val="00F07E33"/>
    <w:rsid w:val="00F117BC"/>
    <w:rsid w:val="00F1345A"/>
    <w:rsid w:val="00F21261"/>
    <w:rsid w:val="00F24050"/>
    <w:rsid w:val="00F25391"/>
    <w:rsid w:val="00F35758"/>
    <w:rsid w:val="00F36343"/>
    <w:rsid w:val="00F37463"/>
    <w:rsid w:val="00F378C6"/>
    <w:rsid w:val="00F433A9"/>
    <w:rsid w:val="00F43C93"/>
    <w:rsid w:val="00F5077E"/>
    <w:rsid w:val="00F53553"/>
    <w:rsid w:val="00F6027A"/>
    <w:rsid w:val="00F620BE"/>
    <w:rsid w:val="00F62A37"/>
    <w:rsid w:val="00F65C91"/>
    <w:rsid w:val="00F679AD"/>
    <w:rsid w:val="00F74411"/>
    <w:rsid w:val="00F74732"/>
    <w:rsid w:val="00F80320"/>
    <w:rsid w:val="00F829C3"/>
    <w:rsid w:val="00F87274"/>
    <w:rsid w:val="00F872BD"/>
    <w:rsid w:val="00F903BA"/>
    <w:rsid w:val="00F92A54"/>
    <w:rsid w:val="00F93391"/>
    <w:rsid w:val="00FA6880"/>
    <w:rsid w:val="00FA7F7D"/>
    <w:rsid w:val="00FB0D9C"/>
    <w:rsid w:val="00FB465F"/>
    <w:rsid w:val="00FC2C54"/>
    <w:rsid w:val="00FC4E62"/>
    <w:rsid w:val="00FC6FCD"/>
    <w:rsid w:val="00FE570A"/>
    <w:rsid w:val="00FF0713"/>
    <w:rsid w:val="00FF2600"/>
    <w:rsid w:val="00FF5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City"/>
  <w:smartTagType w:namespaceuri="urn:schemas-microsoft-com:office:smarttags" w:name="State"/>
  <w:smartTagType w:namespaceuri="urn:schemas-microsoft-com:office:smarttags" w:name="PostalCode"/>
  <w:smartTagType w:namespaceuri="urn:schemas-microsoft-com:office:smarttags" w:name="Street"/>
  <w:smartTagType w:namespaceuri="urn:schemas-microsoft-com:office:smarttags" w:name="address"/>
  <w:shapeDefaults>
    <o:shapedefaults v:ext="edit" spidmax="2049">
      <o:colormru v:ext="edit" colors="#eaeaea,silver,#ddd,#9dbfe5"/>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No List"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1DCB"/>
    <w:rPr>
      <w:sz w:val="24"/>
      <w:szCs w:val="24"/>
    </w:rPr>
  </w:style>
  <w:style w:type="paragraph" w:styleId="Heading1">
    <w:name w:val="heading 1"/>
    <w:basedOn w:val="Normal"/>
    <w:next w:val="Normal"/>
    <w:link w:val="Heading1Char"/>
    <w:qFormat/>
    <w:rsid w:val="0097317C"/>
    <w:pPr>
      <w:keepNext/>
      <w:numPr>
        <w:numId w:val="2"/>
      </w:numPr>
      <w:spacing w:after="120"/>
      <w:outlineLvl w:val="0"/>
    </w:pPr>
    <w:rPr>
      <w:rFonts w:ascii="Gill Sans Std" w:hAnsi="Gill Sans Std" w:cs="Arial"/>
      <w:b/>
      <w:bCs/>
      <w:caps/>
      <w:kern w:val="32"/>
      <w:sz w:val="30"/>
      <w:szCs w:val="30"/>
    </w:rPr>
  </w:style>
  <w:style w:type="paragraph" w:styleId="Heading2">
    <w:name w:val="heading 2"/>
    <w:basedOn w:val="Normal"/>
    <w:next w:val="Normal"/>
    <w:link w:val="Heading2Char"/>
    <w:qFormat/>
    <w:rsid w:val="0097317C"/>
    <w:pPr>
      <w:keepNext/>
      <w:numPr>
        <w:ilvl w:val="1"/>
        <w:numId w:val="2"/>
      </w:numPr>
      <w:spacing w:after="60"/>
      <w:outlineLvl w:val="1"/>
    </w:pPr>
    <w:rPr>
      <w:rFonts w:ascii="Gill Sans Std" w:hAnsi="Gill Sans Std" w:cs="Arial"/>
      <w:b/>
      <w:bCs/>
      <w:iCs/>
      <w:caps/>
      <w:sz w:val="26"/>
      <w:szCs w:val="26"/>
    </w:rPr>
  </w:style>
  <w:style w:type="paragraph" w:styleId="Heading3">
    <w:name w:val="heading 3"/>
    <w:basedOn w:val="Normal"/>
    <w:next w:val="Normal"/>
    <w:link w:val="Heading3Char"/>
    <w:qFormat/>
    <w:rsid w:val="0097317C"/>
    <w:pPr>
      <w:keepNext/>
      <w:numPr>
        <w:ilvl w:val="2"/>
        <w:numId w:val="2"/>
      </w:numPr>
      <w:spacing w:after="60"/>
      <w:outlineLvl w:val="2"/>
    </w:pPr>
    <w:rPr>
      <w:rFonts w:ascii="Gill Sans Std" w:hAnsi="Gill Sans Std" w:cs="Arial"/>
      <w:b/>
      <w:bCs/>
      <w:sz w:val="26"/>
      <w:szCs w:val="26"/>
    </w:rPr>
  </w:style>
  <w:style w:type="paragraph" w:styleId="Heading4">
    <w:name w:val="heading 4"/>
    <w:basedOn w:val="Normal"/>
    <w:next w:val="Normal"/>
    <w:link w:val="Heading4Char"/>
    <w:qFormat/>
    <w:rsid w:val="0097317C"/>
    <w:pPr>
      <w:keepNext/>
      <w:numPr>
        <w:ilvl w:val="3"/>
        <w:numId w:val="2"/>
      </w:numPr>
      <w:outlineLvl w:val="3"/>
    </w:pPr>
    <w:rPr>
      <w:rFonts w:ascii="Gill Sans Std" w:hAnsi="Gill Sans Std"/>
      <w:b/>
      <w:bCs/>
      <w:i/>
      <w:sz w:val="22"/>
      <w:szCs w:val="22"/>
    </w:rPr>
  </w:style>
  <w:style w:type="paragraph" w:styleId="Heading5">
    <w:name w:val="heading 5"/>
    <w:basedOn w:val="Normal"/>
    <w:next w:val="Normal"/>
    <w:link w:val="Heading5Char"/>
    <w:qFormat/>
    <w:rsid w:val="0097317C"/>
    <w:pPr>
      <w:numPr>
        <w:ilvl w:val="4"/>
        <w:numId w:val="2"/>
      </w:numPr>
      <w:outlineLvl w:val="4"/>
    </w:pPr>
    <w:rPr>
      <w:rFonts w:ascii="Gill Sans Std" w:hAnsi="Gill Sans Std"/>
      <w:bCs/>
      <w:i/>
      <w:iCs/>
      <w:sz w:val="22"/>
      <w:szCs w:val="26"/>
    </w:rPr>
  </w:style>
  <w:style w:type="paragraph" w:styleId="Heading6">
    <w:name w:val="heading 6"/>
    <w:basedOn w:val="Normal"/>
    <w:next w:val="Normal"/>
    <w:link w:val="Heading6Char"/>
    <w:qFormat/>
    <w:rsid w:val="0097317C"/>
    <w:pPr>
      <w:numPr>
        <w:ilvl w:val="5"/>
        <w:numId w:val="2"/>
      </w:numPr>
      <w:outlineLvl w:val="5"/>
    </w:pPr>
    <w:rPr>
      <w:rFonts w:ascii="Gill Sans Std" w:hAnsi="Gill Sans Std"/>
      <w:bCs/>
      <w:i/>
      <w:sz w:val="22"/>
      <w:szCs w:val="22"/>
    </w:rPr>
  </w:style>
  <w:style w:type="paragraph" w:styleId="Heading7">
    <w:name w:val="heading 7"/>
    <w:basedOn w:val="Normal"/>
    <w:next w:val="Normal"/>
    <w:link w:val="Heading7Char"/>
    <w:qFormat/>
    <w:rsid w:val="0097317C"/>
    <w:pPr>
      <w:numPr>
        <w:ilvl w:val="6"/>
        <w:numId w:val="2"/>
      </w:numPr>
      <w:outlineLvl w:val="6"/>
    </w:pPr>
    <w:rPr>
      <w:rFonts w:ascii="Gill Sans Std" w:hAnsi="Gill Sans Std"/>
      <w:i/>
      <w:sz w:val="22"/>
    </w:rPr>
  </w:style>
  <w:style w:type="paragraph" w:styleId="Heading8">
    <w:name w:val="heading 8"/>
    <w:basedOn w:val="Normal"/>
    <w:next w:val="Normal"/>
    <w:link w:val="Heading8Char"/>
    <w:qFormat/>
    <w:rsid w:val="0097317C"/>
    <w:pPr>
      <w:numPr>
        <w:ilvl w:val="7"/>
        <w:numId w:val="2"/>
      </w:numPr>
      <w:outlineLvl w:val="7"/>
    </w:pPr>
    <w:rPr>
      <w:rFonts w:ascii="Gill Sans Std" w:hAnsi="Gill Sans Std"/>
      <w:i/>
      <w:iCs/>
      <w:sz w:val="22"/>
    </w:rPr>
  </w:style>
  <w:style w:type="paragraph" w:styleId="Heading9">
    <w:name w:val="heading 9"/>
    <w:basedOn w:val="Normal"/>
    <w:next w:val="Normal"/>
    <w:link w:val="Heading9Char"/>
    <w:qFormat/>
    <w:rsid w:val="0097317C"/>
    <w:pPr>
      <w:numPr>
        <w:ilvl w:val="8"/>
        <w:numId w:val="2"/>
      </w:numPr>
      <w:outlineLvl w:val="8"/>
    </w:pPr>
    <w:rPr>
      <w:rFonts w:ascii="Gill Sans Std" w:hAnsi="Gill Sans Std"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Pr>
      <w:rFonts w:ascii="Gill Sans Std" w:hAnsi="Gill Sans Std" w:cs="Arial"/>
      <w:b/>
      <w:bCs/>
      <w:caps/>
      <w:kern w:val="32"/>
      <w:sz w:val="30"/>
      <w:szCs w:val="30"/>
    </w:rPr>
  </w:style>
  <w:style w:type="character" w:customStyle="1" w:styleId="Heading2Char">
    <w:name w:val="Heading 2 Char"/>
    <w:basedOn w:val="DefaultParagraphFont"/>
    <w:link w:val="Heading2"/>
    <w:locked/>
    <w:rPr>
      <w:rFonts w:ascii="Gill Sans Std" w:hAnsi="Gill Sans Std" w:cs="Arial"/>
      <w:b/>
      <w:bCs/>
      <w:iCs/>
      <w:caps/>
      <w:sz w:val="26"/>
      <w:szCs w:val="26"/>
    </w:rPr>
  </w:style>
  <w:style w:type="character" w:customStyle="1" w:styleId="Heading3Char">
    <w:name w:val="Heading 3 Char"/>
    <w:basedOn w:val="DefaultParagraphFont"/>
    <w:link w:val="Heading3"/>
    <w:locked/>
    <w:rPr>
      <w:rFonts w:ascii="Gill Sans Std" w:hAnsi="Gill Sans Std" w:cs="Arial"/>
      <w:b/>
      <w:bCs/>
      <w:sz w:val="26"/>
      <w:szCs w:val="26"/>
    </w:rPr>
  </w:style>
  <w:style w:type="character" w:customStyle="1" w:styleId="Heading4Char">
    <w:name w:val="Heading 4 Char"/>
    <w:basedOn w:val="DefaultParagraphFont"/>
    <w:link w:val="Heading4"/>
    <w:locked/>
    <w:rPr>
      <w:rFonts w:ascii="Gill Sans Std" w:hAnsi="Gill Sans Std"/>
      <w:b/>
      <w:bCs/>
      <w:i/>
      <w:sz w:val="22"/>
      <w:szCs w:val="22"/>
    </w:rPr>
  </w:style>
  <w:style w:type="character" w:customStyle="1" w:styleId="Heading5Char">
    <w:name w:val="Heading 5 Char"/>
    <w:basedOn w:val="DefaultParagraphFont"/>
    <w:link w:val="Heading5"/>
    <w:locked/>
    <w:rPr>
      <w:rFonts w:ascii="Gill Sans Std" w:hAnsi="Gill Sans Std"/>
      <w:bCs/>
      <w:i/>
      <w:iCs/>
      <w:sz w:val="22"/>
      <w:szCs w:val="26"/>
    </w:rPr>
  </w:style>
  <w:style w:type="character" w:customStyle="1" w:styleId="Heading6Char">
    <w:name w:val="Heading 6 Char"/>
    <w:basedOn w:val="DefaultParagraphFont"/>
    <w:link w:val="Heading6"/>
    <w:locked/>
    <w:rPr>
      <w:rFonts w:ascii="Gill Sans Std" w:hAnsi="Gill Sans Std"/>
      <w:bCs/>
      <w:i/>
      <w:sz w:val="22"/>
      <w:szCs w:val="22"/>
    </w:rPr>
  </w:style>
  <w:style w:type="character" w:customStyle="1" w:styleId="Heading7Char">
    <w:name w:val="Heading 7 Char"/>
    <w:basedOn w:val="DefaultParagraphFont"/>
    <w:link w:val="Heading7"/>
    <w:locked/>
    <w:rPr>
      <w:rFonts w:ascii="Gill Sans Std" w:hAnsi="Gill Sans Std"/>
      <w:i/>
      <w:sz w:val="22"/>
      <w:szCs w:val="24"/>
    </w:rPr>
  </w:style>
  <w:style w:type="character" w:customStyle="1" w:styleId="Heading8Char">
    <w:name w:val="Heading 8 Char"/>
    <w:basedOn w:val="DefaultParagraphFont"/>
    <w:link w:val="Heading8"/>
    <w:locked/>
    <w:rPr>
      <w:rFonts w:ascii="Gill Sans Std" w:hAnsi="Gill Sans Std"/>
      <w:i/>
      <w:iCs/>
      <w:sz w:val="22"/>
      <w:szCs w:val="24"/>
    </w:rPr>
  </w:style>
  <w:style w:type="character" w:customStyle="1" w:styleId="Heading9Char">
    <w:name w:val="Heading 9 Char"/>
    <w:basedOn w:val="DefaultParagraphFont"/>
    <w:link w:val="Heading9"/>
    <w:locked/>
    <w:rPr>
      <w:rFonts w:ascii="Gill Sans Std" w:hAnsi="Gill Sans Std" w:cs="Arial"/>
      <w:i/>
      <w:sz w:val="22"/>
      <w:szCs w:val="22"/>
    </w:rPr>
  </w:style>
  <w:style w:type="paragraph" w:customStyle="1" w:styleId="DP-Covertitle">
    <w:name w:val="DP-Cover title"/>
    <w:basedOn w:val="Normal"/>
    <w:rsid w:val="00F65C91"/>
    <w:pPr>
      <w:spacing w:before="240" w:after="240" w:line="720" w:lineRule="exact"/>
      <w:ind w:left="720" w:right="600"/>
    </w:pPr>
    <w:rPr>
      <w:rFonts w:ascii="Gill Sans Std" w:hAnsi="Gill Sans Std"/>
      <w:b/>
      <w:color w:val="FFFFFF"/>
      <w:spacing w:val="-14"/>
      <w:sz w:val="60"/>
      <w:szCs w:val="60"/>
    </w:rPr>
  </w:style>
  <w:style w:type="paragraph" w:customStyle="1" w:styleId="DP-CoverTitleSubhead1">
    <w:name w:val="DP-Cover Title Subhead1"/>
    <w:link w:val="DP-CoverTitleSubhead1CharChar"/>
    <w:rsid w:val="00DA79A8"/>
    <w:pPr>
      <w:spacing w:before="120" w:after="120"/>
      <w:ind w:left="720" w:right="600"/>
    </w:pPr>
    <w:rPr>
      <w:rFonts w:ascii="Gill Sans Std" w:hAnsi="Gill Sans Std"/>
      <w:color w:val="FFFFFF"/>
      <w:sz w:val="44"/>
      <w:szCs w:val="44"/>
    </w:rPr>
  </w:style>
  <w:style w:type="character" w:customStyle="1" w:styleId="DP-CoverTitleSubhead1CharChar">
    <w:name w:val="DP-Cover Title Subhead1 Char Char"/>
    <w:basedOn w:val="DefaultParagraphFont"/>
    <w:link w:val="DP-CoverTitleSubhead1"/>
    <w:locked/>
    <w:rsid w:val="00DA79A8"/>
    <w:rPr>
      <w:rFonts w:ascii="Gill Sans Std" w:hAnsi="Gill Sans Std" w:cs="Times New Roman"/>
      <w:color w:val="FFFFFF"/>
      <w:sz w:val="44"/>
      <w:szCs w:val="44"/>
      <w:lang w:val="en-US" w:eastAsia="en-US" w:bidi="ar-SA"/>
    </w:rPr>
  </w:style>
  <w:style w:type="paragraph" w:customStyle="1" w:styleId="DP-CoverTitleSubhead2">
    <w:name w:val="DP-Cover Title Subhead2"/>
    <w:basedOn w:val="DP-CoverTitleSubhead1"/>
    <w:link w:val="DP-CoverTitleSubhead2CharChar"/>
    <w:rsid w:val="00474C4B"/>
    <w:pPr>
      <w:spacing w:before="0" w:after="0"/>
      <w:outlineLvl w:val="0"/>
    </w:pPr>
    <w:rPr>
      <w:i/>
      <w:sz w:val="40"/>
      <w:szCs w:val="40"/>
    </w:rPr>
  </w:style>
  <w:style w:type="character" w:customStyle="1" w:styleId="DP-CoverTitleSubhead2CharChar">
    <w:name w:val="DP-Cover Title Subhead2 Char Char"/>
    <w:basedOn w:val="DP-CoverTitleSubhead1CharChar"/>
    <w:link w:val="DP-CoverTitleSubhead2"/>
    <w:locked/>
    <w:rsid w:val="00474C4B"/>
    <w:rPr>
      <w:rFonts w:ascii="Gill Sans Std" w:hAnsi="Gill Sans Std" w:cs="Times New Roman"/>
      <w:i/>
      <w:color w:val="FFFFFF"/>
      <w:sz w:val="40"/>
      <w:szCs w:val="40"/>
      <w:lang w:val="en-US" w:eastAsia="en-US" w:bidi="ar-SA"/>
    </w:rPr>
  </w:style>
  <w:style w:type="paragraph" w:customStyle="1" w:styleId="DP-Disclaimer">
    <w:name w:val="DP-Disclaimer"/>
    <w:rsid w:val="00B404D3"/>
    <w:rPr>
      <w:rFonts w:ascii="Gill Sans Std" w:hAnsi="Gill Sans Std"/>
    </w:rPr>
  </w:style>
  <w:style w:type="paragraph" w:customStyle="1" w:styleId="DP-DATE">
    <w:name w:val="DP-DATE"/>
    <w:basedOn w:val="Normal"/>
    <w:rsid w:val="0086124C"/>
    <w:pPr>
      <w:spacing w:after="80"/>
    </w:pPr>
    <w:rPr>
      <w:rFonts w:ascii="Gill Sans Std" w:hAnsi="Gill Sans Std"/>
      <w:b/>
      <w:caps/>
      <w:sz w:val="20"/>
      <w:szCs w:val="20"/>
    </w:rPr>
  </w:style>
  <w:style w:type="paragraph" w:styleId="Header">
    <w:name w:val="header"/>
    <w:basedOn w:val="Normal"/>
    <w:link w:val="HeaderChar"/>
    <w:semiHidden/>
    <w:rsid w:val="0086124C"/>
    <w:pPr>
      <w:tabs>
        <w:tab w:val="center" w:pos="4320"/>
        <w:tab w:val="right" w:pos="8640"/>
      </w:tabs>
    </w:pPr>
  </w:style>
  <w:style w:type="character" w:customStyle="1" w:styleId="HeaderChar">
    <w:name w:val="Header Char"/>
    <w:basedOn w:val="DefaultParagraphFont"/>
    <w:link w:val="Header"/>
    <w:semiHidden/>
    <w:locked/>
    <w:rPr>
      <w:rFonts w:cs="Times New Roman"/>
      <w:sz w:val="24"/>
      <w:szCs w:val="24"/>
    </w:rPr>
  </w:style>
  <w:style w:type="paragraph" w:styleId="Footer">
    <w:name w:val="footer"/>
    <w:basedOn w:val="Normal"/>
    <w:link w:val="FooterChar"/>
    <w:semiHidden/>
    <w:rsid w:val="0086124C"/>
    <w:pPr>
      <w:tabs>
        <w:tab w:val="center" w:pos="4320"/>
        <w:tab w:val="right" w:pos="8640"/>
      </w:tabs>
    </w:pPr>
  </w:style>
  <w:style w:type="character" w:customStyle="1" w:styleId="FooterChar">
    <w:name w:val="Footer Char"/>
    <w:basedOn w:val="DefaultParagraphFont"/>
    <w:link w:val="Footer"/>
    <w:semiHidden/>
    <w:locked/>
    <w:rPr>
      <w:rFonts w:cs="Times New Roman"/>
      <w:sz w:val="24"/>
      <w:szCs w:val="24"/>
    </w:rPr>
  </w:style>
  <w:style w:type="paragraph" w:customStyle="1" w:styleId="DP-Bodytext">
    <w:name w:val="DP-Body text"/>
    <w:basedOn w:val="Normal"/>
    <w:link w:val="DP-BodytextCharChar"/>
    <w:rsid w:val="00D52C0B"/>
    <w:pPr>
      <w:spacing w:after="120"/>
    </w:pPr>
    <w:rPr>
      <w:rFonts w:ascii="Garamond" w:hAnsi="Garamond"/>
    </w:rPr>
  </w:style>
  <w:style w:type="character" w:customStyle="1" w:styleId="DP-BodytextCharChar">
    <w:name w:val="DP-Body text Char Char"/>
    <w:basedOn w:val="DefaultParagraphFont"/>
    <w:link w:val="DP-Bodytext"/>
    <w:locked/>
    <w:rsid w:val="0024595B"/>
    <w:rPr>
      <w:rFonts w:ascii="Garamond" w:hAnsi="Garamond" w:cs="Times New Roman"/>
      <w:sz w:val="24"/>
      <w:szCs w:val="24"/>
      <w:lang w:val="en-US" w:eastAsia="en-US" w:bidi="ar-SA"/>
    </w:rPr>
  </w:style>
  <w:style w:type="paragraph" w:customStyle="1" w:styleId="DP-TitlePageHead">
    <w:name w:val="DP-Title Page Head"/>
    <w:basedOn w:val="Normal"/>
    <w:rsid w:val="00E86CCC"/>
    <w:pPr>
      <w:spacing w:before="2000" w:after="240"/>
    </w:pPr>
    <w:rPr>
      <w:rFonts w:ascii="Gill Sans Std" w:hAnsi="Gill Sans Std"/>
      <w:b/>
      <w:sz w:val="60"/>
      <w:szCs w:val="60"/>
    </w:rPr>
  </w:style>
  <w:style w:type="paragraph" w:customStyle="1" w:styleId="DP-TitlePageSubhead1">
    <w:name w:val="DP-Title Page Subhead 1"/>
    <w:basedOn w:val="DP-TitlePageHead"/>
    <w:rsid w:val="00E86CCC"/>
    <w:pPr>
      <w:spacing w:before="120" w:after="120"/>
    </w:pPr>
    <w:rPr>
      <w:b w:val="0"/>
      <w:sz w:val="40"/>
      <w:szCs w:val="40"/>
    </w:rPr>
  </w:style>
  <w:style w:type="paragraph" w:customStyle="1" w:styleId="DP-TitlePageSubhead2">
    <w:name w:val="DP-Title Page Subhead 2"/>
    <w:basedOn w:val="DP-TitlePageSubhead1"/>
    <w:rsid w:val="00AB440B"/>
    <w:pPr>
      <w:spacing w:before="0" w:after="1200"/>
    </w:pPr>
    <w:rPr>
      <w:i/>
      <w:sz w:val="32"/>
    </w:rPr>
  </w:style>
  <w:style w:type="paragraph" w:customStyle="1" w:styleId="ChapterTitle">
    <w:name w:val="Chapter Title"/>
    <w:semiHidden/>
    <w:rsid w:val="00EB1663"/>
    <w:pPr>
      <w:spacing w:before="400" w:after="720"/>
    </w:pPr>
    <w:rPr>
      <w:rFonts w:ascii="Gill Sans Std" w:hAnsi="Gill Sans Std"/>
      <w:b/>
      <w:caps/>
      <w:sz w:val="60"/>
      <w:szCs w:val="60"/>
    </w:rPr>
  </w:style>
  <w:style w:type="paragraph" w:customStyle="1" w:styleId="DP-Pagenumber-evenfooter-left">
    <w:name w:val="DP-Page number-even footer-left"/>
    <w:basedOn w:val="DP-Pagenumber-oddfooter-right"/>
    <w:rsid w:val="00474C4B"/>
    <w:pPr>
      <w:jc w:val="left"/>
    </w:pPr>
    <w:rPr>
      <w:szCs w:val="20"/>
    </w:rPr>
  </w:style>
  <w:style w:type="paragraph" w:customStyle="1" w:styleId="DP-Pagenumber-oddfooter-right">
    <w:name w:val="DP-Page number-odd footer-right"/>
    <w:rsid w:val="00DA79A8"/>
    <w:pPr>
      <w:jc w:val="right"/>
    </w:pPr>
    <w:rPr>
      <w:rFonts w:ascii="Gill Sans Std" w:hAnsi="Gill Sans Std"/>
      <w:szCs w:val="18"/>
    </w:rPr>
  </w:style>
  <w:style w:type="paragraph" w:customStyle="1" w:styleId="DP-ROT">
    <w:name w:val="DP-ROT"/>
    <w:rsid w:val="00F80320"/>
    <w:pPr>
      <w:spacing w:after="120"/>
    </w:pPr>
    <w:rPr>
      <w:rFonts w:ascii="Garamond" w:hAnsi="Garamond"/>
      <w:sz w:val="22"/>
    </w:rPr>
  </w:style>
  <w:style w:type="paragraph" w:customStyle="1" w:styleId="DP-ROTlast">
    <w:name w:val="DP-ROT last"/>
    <w:basedOn w:val="DP-ROT"/>
    <w:rsid w:val="00F80320"/>
    <w:pPr>
      <w:spacing w:after="240"/>
    </w:pPr>
  </w:style>
  <w:style w:type="paragraph" w:customStyle="1" w:styleId="DP-ROTHead">
    <w:name w:val="DP-ROT Head"/>
    <w:basedOn w:val="Normal"/>
    <w:rsid w:val="002C6B34"/>
    <w:pPr>
      <w:widowControl w:val="0"/>
      <w:autoSpaceDE w:val="0"/>
      <w:autoSpaceDN w:val="0"/>
    </w:pPr>
    <w:rPr>
      <w:rFonts w:ascii="Gill Sans Std" w:hAnsi="Gill Sans Std" w:cs="Arial"/>
      <w:b/>
      <w:spacing w:val="-7"/>
      <w:sz w:val="20"/>
      <w:szCs w:val="20"/>
    </w:rPr>
  </w:style>
  <w:style w:type="paragraph" w:customStyle="1" w:styleId="DP-ROTaddressDeliver">
    <w:name w:val="DP-ROTaddressDeliver"/>
    <w:basedOn w:val="DP-ROT"/>
    <w:rsid w:val="00F80320"/>
    <w:pPr>
      <w:spacing w:after="0"/>
    </w:pPr>
    <w:rPr>
      <w:rFonts w:ascii="Gill Sans Std" w:hAnsi="Gill Sans Std"/>
      <w:noProof/>
      <w:sz w:val="20"/>
    </w:rPr>
  </w:style>
  <w:style w:type="character" w:styleId="Hyperlink">
    <w:name w:val="Hyperlink"/>
    <w:basedOn w:val="DefaultParagraphFont"/>
    <w:uiPriority w:val="99"/>
    <w:rsid w:val="002C6B34"/>
    <w:rPr>
      <w:rFonts w:cs="Times New Roman"/>
      <w:color w:val="0000FF"/>
      <w:u w:val="single"/>
    </w:rPr>
  </w:style>
  <w:style w:type="paragraph" w:styleId="BalloonText">
    <w:name w:val="Balloon Text"/>
    <w:basedOn w:val="Normal"/>
    <w:link w:val="BalloonTextChar"/>
    <w:semiHidden/>
    <w:rsid w:val="00DD6023"/>
    <w:rPr>
      <w:rFonts w:ascii="Tahoma" w:hAnsi="Tahoma" w:cs="Tahoma"/>
      <w:sz w:val="16"/>
      <w:szCs w:val="16"/>
    </w:rPr>
  </w:style>
  <w:style w:type="character" w:customStyle="1" w:styleId="BalloonTextChar">
    <w:name w:val="Balloon Text Char"/>
    <w:basedOn w:val="DefaultParagraphFont"/>
    <w:link w:val="BalloonText"/>
    <w:semiHidden/>
    <w:locked/>
    <w:rPr>
      <w:rFonts w:cs="Times New Roman"/>
      <w:sz w:val="2"/>
    </w:rPr>
  </w:style>
  <w:style w:type="paragraph" w:customStyle="1" w:styleId="DP-TOC">
    <w:name w:val="DP-TOC"/>
    <w:rsid w:val="00084C52"/>
    <w:pPr>
      <w:tabs>
        <w:tab w:val="left" w:pos="480"/>
        <w:tab w:val="right" w:leader="dot" w:pos="9346"/>
      </w:tabs>
      <w:spacing w:before="60"/>
      <w:ind w:left="475"/>
    </w:pPr>
    <w:rPr>
      <w:rFonts w:ascii="Gill Sans Std" w:hAnsi="Gill Sans Std"/>
      <w:sz w:val="22"/>
      <w:szCs w:val="24"/>
    </w:rPr>
  </w:style>
  <w:style w:type="paragraph" w:customStyle="1" w:styleId="DP-1Bulletlast">
    <w:name w:val="DP-1Bullet last"/>
    <w:basedOn w:val="DP-1Bullet"/>
    <w:link w:val="DP-1BulletlastChar"/>
    <w:rsid w:val="00F433A9"/>
    <w:pPr>
      <w:spacing w:after="240"/>
    </w:pPr>
  </w:style>
  <w:style w:type="paragraph" w:customStyle="1" w:styleId="DP-1Bullet">
    <w:name w:val="DP-1Bullet"/>
    <w:basedOn w:val="DP-Bodytext"/>
    <w:link w:val="DP-1BulletChar"/>
    <w:rsid w:val="00D52C0B"/>
    <w:pPr>
      <w:numPr>
        <w:numId w:val="1"/>
      </w:numPr>
    </w:pPr>
  </w:style>
  <w:style w:type="character" w:customStyle="1" w:styleId="DP-1BulletChar">
    <w:name w:val="DP-1Bullet Char"/>
    <w:basedOn w:val="DP-BodytextCharChar"/>
    <w:link w:val="DP-1Bullet"/>
    <w:rsid w:val="00DF3DE8"/>
    <w:rPr>
      <w:rFonts w:ascii="Garamond" w:hAnsi="Garamond" w:cs="Times New Roman"/>
      <w:sz w:val="24"/>
      <w:szCs w:val="24"/>
      <w:lang w:val="en-US" w:eastAsia="en-US" w:bidi="ar-SA"/>
    </w:rPr>
  </w:style>
  <w:style w:type="character" w:customStyle="1" w:styleId="DP-1BulletlastChar">
    <w:name w:val="DP-1Bullet last Char"/>
    <w:basedOn w:val="DP-1BulletChar"/>
    <w:link w:val="DP-1Bulletlast"/>
    <w:rsid w:val="00E87744"/>
    <w:rPr>
      <w:rFonts w:ascii="Garamond" w:hAnsi="Garamond" w:cs="Times New Roman"/>
      <w:sz w:val="24"/>
      <w:szCs w:val="24"/>
      <w:lang w:val="en-US" w:eastAsia="en-US" w:bidi="ar-SA"/>
    </w:rPr>
  </w:style>
  <w:style w:type="paragraph" w:customStyle="1" w:styleId="DP-Acronyms">
    <w:name w:val="DP-Acronyms"/>
    <w:rsid w:val="00157CDC"/>
    <w:pPr>
      <w:tabs>
        <w:tab w:val="left" w:pos="1440"/>
      </w:tabs>
      <w:spacing w:after="120"/>
      <w:ind w:left="1440" w:hanging="1440"/>
    </w:pPr>
    <w:rPr>
      <w:rFonts w:ascii="Garamond" w:hAnsi="Garamond"/>
      <w:sz w:val="24"/>
      <w:szCs w:val="22"/>
    </w:rPr>
  </w:style>
  <w:style w:type="paragraph" w:customStyle="1" w:styleId="DP-Bodytextlast">
    <w:name w:val="DP-Body text last"/>
    <w:basedOn w:val="DP-Bodytext"/>
    <w:link w:val="DP-BodytextlastChar"/>
    <w:rsid w:val="00D52C0B"/>
    <w:pPr>
      <w:spacing w:after="240"/>
    </w:pPr>
  </w:style>
  <w:style w:type="character" w:customStyle="1" w:styleId="DP-BodytextlastChar">
    <w:name w:val="DP-Body text last Char"/>
    <w:basedOn w:val="DP-BodytextCharChar"/>
    <w:link w:val="DP-Bodytextlast"/>
    <w:rsid w:val="0017485C"/>
    <w:rPr>
      <w:rFonts w:ascii="Garamond" w:hAnsi="Garamond" w:cs="Times New Roman"/>
      <w:sz w:val="24"/>
      <w:szCs w:val="24"/>
      <w:lang w:val="en-US" w:eastAsia="en-US" w:bidi="ar-SA"/>
    </w:rPr>
  </w:style>
  <w:style w:type="paragraph" w:customStyle="1" w:styleId="DP-2Bullet">
    <w:name w:val="DP-2Bullet"/>
    <w:basedOn w:val="DP-1Bullet"/>
    <w:rsid w:val="00D52C0B"/>
    <w:pPr>
      <w:numPr>
        <w:numId w:val="0"/>
      </w:numPr>
      <w:tabs>
        <w:tab w:val="num" w:pos="720"/>
      </w:tabs>
      <w:ind w:left="720" w:hanging="360"/>
    </w:pPr>
  </w:style>
  <w:style w:type="paragraph" w:customStyle="1" w:styleId="DP-3Bullet">
    <w:name w:val="DP-3Bullet"/>
    <w:basedOn w:val="DP-2Bullet"/>
    <w:rsid w:val="00D52C0B"/>
    <w:pPr>
      <w:tabs>
        <w:tab w:val="clear" w:pos="720"/>
        <w:tab w:val="num" w:pos="1080"/>
      </w:tabs>
      <w:ind w:left="1080"/>
    </w:pPr>
  </w:style>
  <w:style w:type="paragraph" w:customStyle="1" w:styleId="DP-NumberList">
    <w:name w:val="DP-NumberList"/>
    <w:basedOn w:val="DP-1Bullet"/>
    <w:link w:val="DP-NumberListChar"/>
    <w:rsid w:val="008543FE"/>
    <w:pPr>
      <w:numPr>
        <w:numId w:val="0"/>
      </w:numPr>
      <w:tabs>
        <w:tab w:val="num" w:pos="360"/>
      </w:tabs>
      <w:ind w:left="360" w:hanging="360"/>
    </w:pPr>
  </w:style>
  <w:style w:type="character" w:customStyle="1" w:styleId="DP-NumberListChar">
    <w:name w:val="DP-NumberList Char"/>
    <w:basedOn w:val="DP-1BulletChar"/>
    <w:link w:val="DP-NumberList"/>
    <w:rsid w:val="00DF3DE8"/>
    <w:rPr>
      <w:rFonts w:ascii="Garamond" w:hAnsi="Garamond" w:cs="Times New Roman"/>
      <w:sz w:val="24"/>
      <w:szCs w:val="24"/>
      <w:lang w:val="en-US" w:eastAsia="en-US" w:bidi="ar-SA"/>
    </w:rPr>
  </w:style>
  <w:style w:type="paragraph" w:customStyle="1" w:styleId="DP-NumberListletters">
    <w:name w:val="DP-NumberList_letters"/>
    <w:basedOn w:val="DP-2Bullet"/>
    <w:rsid w:val="00DF2BBB"/>
    <w:pPr>
      <w:tabs>
        <w:tab w:val="clear" w:pos="720"/>
        <w:tab w:val="num" w:pos="360"/>
      </w:tabs>
    </w:pPr>
  </w:style>
  <w:style w:type="paragraph" w:customStyle="1" w:styleId="DP-Footnote">
    <w:name w:val="DP-Footnote"/>
    <w:rsid w:val="00B81C12"/>
    <w:pPr>
      <w:spacing w:after="40"/>
    </w:pPr>
    <w:rPr>
      <w:rFonts w:ascii="Gill Sans Std" w:hAnsi="Gill Sans Std"/>
      <w:sz w:val="16"/>
      <w:szCs w:val="24"/>
    </w:rPr>
  </w:style>
  <w:style w:type="paragraph" w:customStyle="1" w:styleId="DP-TableTitle">
    <w:name w:val="DP-Table Title"/>
    <w:rsid w:val="00A1427A"/>
    <w:pPr>
      <w:spacing w:before="240" w:after="160"/>
    </w:pPr>
    <w:rPr>
      <w:rFonts w:ascii="Gill Sans Std" w:hAnsi="Gill Sans Std"/>
      <w:b/>
      <w:sz w:val="22"/>
      <w:szCs w:val="24"/>
    </w:rPr>
  </w:style>
  <w:style w:type="paragraph" w:customStyle="1" w:styleId="DP-Notetext">
    <w:name w:val="DP-Note text"/>
    <w:basedOn w:val="DP-Noteheader"/>
    <w:rsid w:val="009B1CCD"/>
    <w:pPr>
      <w:spacing w:before="0" w:after="60"/>
    </w:pPr>
    <w:rPr>
      <w:b w:val="0"/>
    </w:rPr>
  </w:style>
  <w:style w:type="paragraph" w:customStyle="1" w:styleId="DP-Noteheader">
    <w:name w:val="DP-Note header"/>
    <w:rsid w:val="00E16A65"/>
    <w:pPr>
      <w:spacing w:before="40"/>
    </w:pPr>
    <w:rPr>
      <w:rFonts w:ascii="Gill Sans Std" w:hAnsi="Gill Sans Std"/>
      <w:b/>
      <w:sz w:val="16"/>
      <w:szCs w:val="24"/>
    </w:rPr>
  </w:style>
  <w:style w:type="paragraph" w:customStyle="1" w:styleId="DP-TableHeaderRow">
    <w:name w:val="DP-Table Header Row"/>
    <w:rsid w:val="00107E70"/>
    <w:pPr>
      <w:spacing w:before="40" w:after="40"/>
    </w:pPr>
    <w:rPr>
      <w:rFonts w:ascii="Gill Sans Std" w:hAnsi="Gill Sans Std"/>
      <w:b/>
      <w:sz w:val="22"/>
      <w:szCs w:val="24"/>
    </w:rPr>
  </w:style>
  <w:style w:type="paragraph" w:customStyle="1" w:styleId="DP-TableRowText">
    <w:name w:val="DP-Table Row Text"/>
    <w:rsid w:val="00107E70"/>
    <w:pPr>
      <w:spacing w:before="40" w:after="40"/>
    </w:pPr>
    <w:rPr>
      <w:rFonts w:ascii="Gill Sans Std" w:hAnsi="Gill Sans Std"/>
      <w:szCs w:val="24"/>
    </w:rPr>
  </w:style>
  <w:style w:type="paragraph" w:customStyle="1" w:styleId="DP-TableSubheadRow">
    <w:name w:val="DP-Table Subhead Row"/>
    <w:rsid w:val="00CF10BE"/>
    <w:pPr>
      <w:spacing w:before="40" w:after="40"/>
    </w:pPr>
    <w:rPr>
      <w:rFonts w:ascii="Gill Sans Std" w:hAnsi="Gill Sans Std"/>
      <w:b/>
      <w:sz w:val="22"/>
      <w:szCs w:val="24"/>
    </w:rPr>
  </w:style>
  <w:style w:type="table" w:styleId="TableGrid">
    <w:name w:val="Table Grid"/>
    <w:basedOn w:val="TableNormal"/>
    <w:semiHidden/>
    <w:rsid w:val="00A142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P-Backpage-addressbold">
    <w:name w:val="DP-Back page-address bold"/>
    <w:basedOn w:val="DP-Bodytext"/>
    <w:rsid w:val="0076404A"/>
    <w:pPr>
      <w:spacing w:after="80"/>
      <w:jc w:val="center"/>
    </w:pPr>
    <w:rPr>
      <w:rFonts w:ascii="Gill Sans Std" w:hAnsi="Gill Sans Std"/>
      <w:b/>
    </w:rPr>
  </w:style>
  <w:style w:type="paragraph" w:customStyle="1" w:styleId="DP-FigureTitle">
    <w:name w:val="DP-Figure Title"/>
    <w:rsid w:val="00AC61A9"/>
    <w:pPr>
      <w:spacing w:before="240" w:after="120"/>
    </w:pPr>
    <w:rPr>
      <w:rFonts w:ascii="Gill Sans Std" w:hAnsi="Gill Sans Std"/>
      <w:b/>
      <w:sz w:val="22"/>
      <w:szCs w:val="24"/>
    </w:rPr>
  </w:style>
  <w:style w:type="paragraph" w:customStyle="1" w:styleId="DP-Backpage-address">
    <w:name w:val="DP-Back page-address"/>
    <w:rsid w:val="00163F6B"/>
    <w:pPr>
      <w:spacing w:after="80"/>
      <w:jc w:val="center"/>
    </w:pPr>
    <w:rPr>
      <w:rFonts w:ascii="Gill Sans Std" w:hAnsi="Gill Sans Std"/>
      <w:sz w:val="22"/>
      <w:szCs w:val="24"/>
    </w:rPr>
  </w:style>
  <w:style w:type="table" w:styleId="TableProfessional">
    <w:name w:val="Table Professional"/>
    <w:basedOn w:val="TableNormal"/>
    <w:rsid w:val="00E86CCC"/>
    <w:rPr>
      <w:rFonts w:ascii="Gill Sans Std" w:hAnsi="Gill Sans Std"/>
    </w:rPr>
    <w:tblPr>
      <w:tblInd w:w="0" w:type="dxa"/>
      <w:tblBorders>
        <w:top w:val="single" w:sz="12" w:space="0" w:color="auto"/>
        <w:insideH w:val="single" w:sz="2" w:space="0" w:color="auto"/>
        <w:insideV w:val="single" w:sz="2" w:space="0" w:color="auto"/>
      </w:tblBorders>
      <w:tblCellMar>
        <w:top w:w="0" w:type="dxa"/>
        <w:left w:w="108" w:type="dxa"/>
        <w:bottom w:w="0" w:type="dxa"/>
        <w:right w:w="108" w:type="dxa"/>
      </w:tblCellMar>
    </w:tblPr>
    <w:tblStylePr w:type="firstRow">
      <w:rPr>
        <w:rFonts w:ascii="Arial" w:hAnsi="Arial" w:cs="Times New Roman"/>
        <w:b w:val="0"/>
        <w:bCs/>
        <w:i w:val="0"/>
        <w:color w:val="auto"/>
        <w:sz w:val="20"/>
        <w:szCs w:val="20"/>
      </w:rPr>
      <w:tblPr/>
      <w:tcPr>
        <w:tcBorders>
          <w:top w:val="single" w:sz="12" w:space="0" w:color="auto"/>
          <w:bottom w:val="single" w:sz="12" w:space="0" w:color="auto"/>
        </w:tcBorders>
        <w:shd w:val="clear" w:color="auto" w:fill="auto"/>
      </w:tcPr>
    </w:tblStylePr>
    <w:tblStylePr w:type="lastRow">
      <w:rPr>
        <w:rFonts w:cs="Times New Roman"/>
      </w:rPr>
      <w:tblPr/>
      <w:tcPr>
        <w:tcBorders>
          <w:top w:val="nil"/>
          <w:left w:val="nil"/>
          <w:bottom w:val="single" w:sz="12" w:space="0" w:color="auto"/>
          <w:right w:val="nil"/>
          <w:insideH w:val="nil"/>
          <w:insideV w:val="single" w:sz="4" w:space="0" w:color="auto"/>
          <w:tl2br w:val="nil"/>
          <w:tr2bl w:val="nil"/>
        </w:tcBorders>
        <w:shd w:val="clear" w:color="auto" w:fill="auto"/>
      </w:tcPr>
    </w:tblStylePr>
  </w:style>
  <w:style w:type="paragraph" w:customStyle="1" w:styleId="DP-References">
    <w:name w:val="DP-References"/>
    <w:rsid w:val="00756ADC"/>
    <w:pPr>
      <w:spacing w:before="120" w:after="120"/>
      <w:ind w:left="360" w:hanging="360"/>
    </w:pPr>
    <w:rPr>
      <w:rFonts w:ascii="Garamond" w:hAnsi="Garamond"/>
      <w:sz w:val="22"/>
      <w:szCs w:val="24"/>
    </w:rPr>
  </w:style>
  <w:style w:type="paragraph" w:customStyle="1" w:styleId="DP-Appendix">
    <w:name w:val="DP-Appendix"/>
    <w:basedOn w:val="ChapterTitle"/>
    <w:rsid w:val="00DA79A8"/>
    <w:pPr>
      <w:keepNext/>
      <w:keepLines/>
      <w:spacing w:after="120"/>
      <w:outlineLvl w:val="0"/>
    </w:pPr>
    <w:rPr>
      <w:caps w:val="0"/>
      <w:kern w:val="28"/>
      <w:sz w:val="40"/>
      <w:szCs w:val="40"/>
    </w:rPr>
  </w:style>
  <w:style w:type="paragraph" w:customStyle="1" w:styleId="DP-2Bulletlast">
    <w:name w:val="DP-2Bullet last"/>
    <w:basedOn w:val="DP-2Bullet"/>
    <w:rsid w:val="00F433A9"/>
    <w:pPr>
      <w:spacing w:after="240"/>
    </w:pPr>
  </w:style>
  <w:style w:type="paragraph" w:styleId="TOC1">
    <w:name w:val="toc 1"/>
    <w:basedOn w:val="Normal"/>
    <w:next w:val="Normal"/>
    <w:autoRedefine/>
    <w:uiPriority w:val="39"/>
    <w:rsid w:val="003C58BB"/>
    <w:pPr>
      <w:tabs>
        <w:tab w:val="right" w:leader="dot" w:pos="9350"/>
      </w:tabs>
      <w:spacing w:before="120"/>
    </w:pPr>
    <w:rPr>
      <w:rFonts w:ascii="Gill Sans Std" w:hAnsi="Gill Sans Std"/>
      <w:noProof/>
      <w:sz w:val="22"/>
      <w:szCs w:val="22"/>
    </w:rPr>
  </w:style>
  <w:style w:type="paragraph" w:styleId="TOC2">
    <w:name w:val="toc 2"/>
    <w:basedOn w:val="DP-TOC"/>
    <w:next w:val="Normal"/>
    <w:autoRedefine/>
    <w:uiPriority w:val="39"/>
    <w:rsid w:val="00F1345A"/>
    <w:pPr>
      <w:ind w:left="240"/>
    </w:pPr>
    <w:rPr>
      <w:noProof/>
    </w:rPr>
  </w:style>
  <w:style w:type="paragraph" w:customStyle="1" w:styleId="DP-3Bulletlast">
    <w:name w:val="DP-3Bullet last"/>
    <w:basedOn w:val="DP-3Bullet"/>
    <w:rsid w:val="00F433A9"/>
    <w:pPr>
      <w:spacing w:after="240"/>
    </w:pPr>
  </w:style>
  <w:style w:type="paragraph" w:customStyle="1" w:styleId="DP-NumberListlast">
    <w:name w:val="DP-NumberList last"/>
    <w:basedOn w:val="DP-NumberList"/>
    <w:link w:val="DP-NumberListlastChar"/>
    <w:rsid w:val="00F433A9"/>
    <w:pPr>
      <w:spacing w:after="240"/>
    </w:pPr>
  </w:style>
  <w:style w:type="character" w:customStyle="1" w:styleId="DP-NumberListlastChar">
    <w:name w:val="DP-NumberList last Char"/>
    <w:basedOn w:val="DP-NumberListChar"/>
    <w:link w:val="DP-NumberListlast"/>
    <w:rsid w:val="00DF3DE8"/>
    <w:rPr>
      <w:rFonts w:ascii="Garamond" w:hAnsi="Garamond" w:cs="Times New Roman"/>
      <w:sz w:val="24"/>
      <w:szCs w:val="24"/>
      <w:lang w:val="en-US" w:eastAsia="en-US" w:bidi="ar-SA"/>
    </w:rPr>
  </w:style>
  <w:style w:type="paragraph" w:customStyle="1" w:styleId="DP-HeadingA">
    <w:name w:val="DP-Heading A"/>
    <w:link w:val="DP-HeadingAChar"/>
    <w:rsid w:val="00F65C91"/>
    <w:pPr>
      <w:spacing w:before="240" w:after="120"/>
    </w:pPr>
    <w:rPr>
      <w:rFonts w:ascii="Gill Sans Std" w:hAnsi="Gill Sans Std"/>
      <w:b/>
      <w:sz w:val="32"/>
      <w:szCs w:val="32"/>
    </w:rPr>
  </w:style>
  <w:style w:type="character" w:customStyle="1" w:styleId="DP-HeadingAChar">
    <w:name w:val="DP-Heading A Char"/>
    <w:basedOn w:val="DefaultParagraphFont"/>
    <w:link w:val="DP-HeadingA"/>
    <w:rsid w:val="00116197"/>
    <w:rPr>
      <w:rFonts w:ascii="Gill Sans Std" w:hAnsi="Gill Sans Std"/>
      <w:b/>
      <w:sz w:val="32"/>
      <w:szCs w:val="32"/>
      <w:lang w:val="en-US" w:eastAsia="en-US" w:bidi="ar-SA"/>
    </w:rPr>
  </w:style>
  <w:style w:type="paragraph" w:customStyle="1" w:styleId="DP-HeadingB">
    <w:name w:val="DP-Heading B"/>
    <w:basedOn w:val="Heading2"/>
    <w:link w:val="DP-HeadingBChar"/>
    <w:rsid w:val="00AD6BDF"/>
    <w:pPr>
      <w:numPr>
        <w:ilvl w:val="0"/>
        <w:numId w:val="0"/>
      </w:numPr>
      <w:spacing w:before="280" w:after="80"/>
    </w:pPr>
    <w:rPr>
      <w:caps w:val="0"/>
      <w:sz w:val="28"/>
    </w:rPr>
  </w:style>
  <w:style w:type="character" w:customStyle="1" w:styleId="DP-HeadingBChar">
    <w:name w:val="DP-Heading B Char"/>
    <w:basedOn w:val="Heading2Char"/>
    <w:link w:val="DP-HeadingB"/>
    <w:rsid w:val="006B61C4"/>
    <w:rPr>
      <w:rFonts w:ascii="Gill Sans Std" w:hAnsi="Gill Sans Std" w:cs="Arial"/>
      <w:b/>
      <w:bCs/>
      <w:iCs/>
      <w:caps w:val="0"/>
      <w:sz w:val="28"/>
      <w:szCs w:val="26"/>
      <w:lang w:val="en-US" w:eastAsia="en-US" w:bidi="ar-SA"/>
    </w:rPr>
  </w:style>
  <w:style w:type="paragraph" w:customStyle="1" w:styleId="DP-HeadingC">
    <w:name w:val="DP-Heading C"/>
    <w:basedOn w:val="Heading3"/>
    <w:rsid w:val="00AD6BDF"/>
    <w:pPr>
      <w:numPr>
        <w:ilvl w:val="0"/>
        <w:numId w:val="0"/>
      </w:numPr>
      <w:spacing w:before="280" w:after="40"/>
    </w:pPr>
    <w:rPr>
      <w:sz w:val="24"/>
    </w:rPr>
  </w:style>
  <w:style w:type="paragraph" w:customStyle="1" w:styleId="DP-HeadingD">
    <w:name w:val="DP-Heading D"/>
    <w:basedOn w:val="Heading4"/>
    <w:link w:val="DP-HeadingDChar"/>
    <w:rsid w:val="00146668"/>
    <w:pPr>
      <w:numPr>
        <w:ilvl w:val="0"/>
        <w:numId w:val="0"/>
      </w:numPr>
    </w:pPr>
    <w:rPr>
      <w:sz w:val="24"/>
    </w:rPr>
  </w:style>
  <w:style w:type="character" w:customStyle="1" w:styleId="DP-HeadingDChar">
    <w:name w:val="DP-Heading D Char"/>
    <w:basedOn w:val="DP-HeadingBChar"/>
    <w:link w:val="DP-HeadingD"/>
    <w:rsid w:val="00146668"/>
    <w:rPr>
      <w:rFonts w:ascii="Gill Sans Std" w:hAnsi="Gill Sans Std" w:cs="Arial"/>
      <w:b/>
      <w:bCs/>
      <w:i/>
      <w:iCs w:val="0"/>
      <w:caps w:val="0"/>
      <w:sz w:val="24"/>
      <w:szCs w:val="22"/>
      <w:lang w:val="en-US" w:eastAsia="en-US" w:bidi="ar-SA"/>
    </w:rPr>
  </w:style>
  <w:style w:type="paragraph" w:styleId="TOC3">
    <w:name w:val="toc 3"/>
    <w:basedOn w:val="Normal"/>
    <w:next w:val="Normal"/>
    <w:autoRedefine/>
    <w:uiPriority w:val="39"/>
    <w:rsid w:val="00E57768"/>
    <w:pPr>
      <w:ind w:left="480"/>
    </w:pPr>
  </w:style>
  <w:style w:type="character" w:styleId="FollowedHyperlink">
    <w:name w:val="FollowedHyperlink"/>
    <w:basedOn w:val="DefaultParagraphFont"/>
    <w:rsid w:val="00320F2A"/>
    <w:rPr>
      <w:rFonts w:ascii="Garamond" w:hAnsi="Garamond" w:cs="Times New Roman"/>
      <w:color w:val="0000FF"/>
      <w:sz w:val="24"/>
      <w:u w:val="none"/>
    </w:rPr>
  </w:style>
  <w:style w:type="paragraph" w:customStyle="1" w:styleId="DP-Coverphotonote">
    <w:name w:val="DP-Cover photo note"/>
    <w:basedOn w:val="Normal"/>
    <w:rsid w:val="00F80320"/>
    <w:pPr>
      <w:ind w:left="30"/>
    </w:pPr>
    <w:rPr>
      <w:rFonts w:ascii="Gill Sans Std" w:hAnsi="Gill Sans Std"/>
      <w:sz w:val="20"/>
      <w:szCs w:val="18"/>
    </w:rPr>
  </w:style>
  <w:style w:type="paragraph" w:customStyle="1" w:styleId="NormalParagraphStyle">
    <w:name w:val="NormalParagraphStyle"/>
    <w:basedOn w:val="Normal"/>
    <w:semiHidden/>
    <w:rsid w:val="00EB558E"/>
    <w:pPr>
      <w:autoSpaceDE w:val="0"/>
      <w:autoSpaceDN w:val="0"/>
      <w:adjustRightInd w:val="0"/>
      <w:spacing w:line="288" w:lineRule="auto"/>
      <w:textAlignment w:val="center"/>
    </w:pPr>
    <w:rPr>
      <w:color w:val="000000"/>
    </w:rPr>
  </w:style>
  <w:style w:type="paragraph" w:customStyle="1" w:styleId="DP-TOCHeader">
    <w:name w:val="DP-TOC Header"/>
    <w:basedOn w:val="Normal"/>
    <w:rsid w:val="00474C4B"/>
    <w:pPr>
      <w:tabs>
        <w:tab w:val="right" w:leader="dot" w:pos="9346"/>
      </w:tabs>
      <w:spacing w:before="120"/>
    </w:pPr>
    <w:rPr>
      <w:rFonts w:ascii="Gill Sans Std" w:hAnsi="Gill Sans Std"/>
      <w:noProof/>
      <w:sz w:val="22"/>
      <w:szCs w:val="22"/>
    </w:rPr>
  </w:style>
  <w:style w:type="paragraph" w:customStyle="1" w:styleId="DP-TOC-Figs-Tables">
    <w:name w:val="DP-TOC-Figs-Tables"/>
    <w:basedOn w:val="DP-TOC"/>
    <w:rsid w:val="00690121"/>
    <w:pPr>
      <w:tabs>
        <w:tab w:val="clear" w:pos="480"/>
        <w:tab w:val="left" w:pos="540"/>
      </w:tabs>
      <w:ind w:left="540" w:hanging="288"/>
    </w:pPr>
    <w:rPr>
      <w:noProof/>
    </w:rPr>
  </w:style>
  <w:style w:type="paragraph" w:customStyle="1" w:styleId="DP-NumberListletterslast">
    <w:name w:val="DP-NumberList_letters last"/>
    <w:basedOn w:val="DP-NumberListletters"/>
    <w:rsid w:val="00F433A9"/>
    <w:pPr>
      <w:spacing w:after="240"/>
    </w:pPr>
  </w:style>
  <w:style w:type="paragraph" w:customStyle="1" w:styleId="DP-HeadingC-afterB">
    <w:name w:val="DP-Heading C-after B"/>
    <w:basedOn w:val="Normal"/>
    <w:rsid w:val="00E86CCC"/>
    <w:pPr>
      <w:keepNext/>
      <w:spacing w:before="120" w:after="40"/>
      <w:outlineLvl w:val="2"/>
    </w:pPr>
    <w:rPr>
      <w:rFonts w:ascii="Gill Sans Std" w:hAnsi="Gill Sans Std" w:cs="Arial"/>
      <w:b/>
      <w:bCs/>
      <w:szCs w:val="26"/>
    </w:rPr>
  </w:style>
  <w:style w:type="paragraph" w:customStyle="1" w:styleId="DP-HeadingB-afterA">
    <w:name w:val="DP-Heading B-after A"/>
    <w:basedOn w:val="Normal"/>
    <w:rsid w:val="00ED580B"/>
    <w:pPr>
      <w:keepNext/>
      <w:spacing w:before="120" w:after="80"/>
      <w:outlineLvl w:val="1"/>
    </w:pPr>
    <w:rPr>
      <w:rFonts w:ascii="Gill Sans Std" w:hAnsi="Gill Sans Std" w:cs="Arial"/>
      <w:b/>
      <w:bCs/>
      <w:iCs/>
      <w:sz w:val="28"/>
      <w:szCs w:val="26"/>
    </w:rPr>
  </w:style>
  <w:style w:type="paragraph" w:customStyle="1" w:styleId="DP-HeadingD-afterC">
    <w:name w:val="DP-Heading D-after C"/>
    <w:basedOn w:val="DP-HeadingD"/>
    <w:rsid w:val="00E86CCC"/>
    <w:pPr>
      <w:spacing w:before="120"/>
    </w:pPr>
  </w:style>
  <w:style w:type="paragraph" w:customStyle="1" w:styleId="DP-TOCTitle">
    <w:name w:val="DP-TOC Title"/>
    <w:basedOn w:val="ChapterTitle"/>
    <w:rsid w:val="00474C4B"/>
  </w:style>
  <w:style w:type="paragraph" w:customStyle="1" w:styleId="DP-BoxTextTitle">
    <w:name w:val="DP-Box Text Title"/>
    <w:basedOn w:val="Normal"/>
    <w:rsid w:val="00B9558C"/>
    <w:pPr>
      <w:spacing w:before="40"/>
    </w:pPr>
    <w:rPr>
      <w:rFonts w:ascii="Gill Sans Std" w:hAnsi="Gill Sans Std"/>
      <w:b/>
      <w:sz w:val="20"/>
      <w:szCs w:val="20"/>
      <w:lang w:val="fr-FR"/>
    </w:rPr>
  </w:style>
  <w:style w:type="paragraph" w:customStyle="1" w:styleId="DP-Boxtext">
    <w:name w:val="DP-Box text"/>
    <w:basedOn w:val="Normal"/>
    <w:rsid w:val="00B9558C"/>
    <w:pPr>
      <w:spacing w:before="40" w:after="40"/>
    </w:pPr>
    <w:rPr>
      <w:rFonts w:ascii="Gill Sans Std" w:hAnsi="Gill Sans Std"/>
      <w:sz w:val="20"/>
      <w:szCs w:val="20"/>
      <w:lang w:val="fr-FR"/>
    </w:rPr>
  </w:style>
  <w:style w:type="paragraph" w:customStyle="1" w:styleId="DP-ChapterTitle">
    <w:name w:val="DP-Chapter Title"/>
    <w:basedOn w:val="ChapterTitle"/>
    <w:rsid w:val="00B9558C"/>
    <w:rPr>
      <w:caps w:val="0"/>
    </w:rPr>
  </w:style>
  <w:style w:type="paragraph" w:customStyle="1" w:styleId="DP-Photocaption">
    <w:name w:val="DP-Photo caption"/>
    <w:basedOn w:val="Normal"/>
    <w:rsid w:val="00964FA6"/>
    <w:pPr>
      <w:autoSpaceDE w:val="0"/>
      <w:autoSpaceDN w:val="0"/>
      <w:adjustRightInd w:val="0"/>
      <w:spacing w:before="40"/>
    </w:pPr>
    <w:rPr>
      <w:rFonts w:ascii="Gill Sans Std" w:hAnsi="Gill Sans Std" w:cs="Arial"/>
      <w:sz w:val="18"/>
      <w:szCs w:val="18"/>
    </w:rPr>
  </w:style>
  <w:style w:type="character" w:styleId="CommentReference">
    <w:name w:val="annotation reference"/>
    <w:basedOn w:val="DefaultParagraphFont"/>
    <w:rsid w:val="00E02A6A"/>
    <w:rPr>
      <w:rFonts w:cs="Times New Roman"/>
      <w:sz w:val="16"/>
      <w:szCs w:val="16"/>
    </w:rPr>
  </w:style>
  <w:style w:type="paragraph" w:styleId="CommentText">
    <w:name w:val="annotation text"/>
    <w:basedOn w:val="Normal"/>
    <w:link w:val="CommentTextChar"/>
    <w:rsid w:val="00E02A6A"/>
    <w:rPr>
      <w:sz w:val="20"/>
      <w:szCs w:val="20"/>
    </w:rPr>
  </w:style>
  <w:style w:type="character" w:customStyle="1" w:styleId="CommentTextChar">
    <w:name w:val="Comment Text Char"/>
    <w:basedOn w:val="DefaultParagraphFont"/>
    <w:link w:val="CommentText"/>
    <w:locked/>
    <w:rsid w:val="00E02A6A"/>
    <w:rPr>
      <w:rFonts w:cs="Times New Roman"/>
    </w:rPr>
  </w:style>
  <w:style w:type="paragraph" w:styleId="CommentSubject">
    <w:name w:val="annotation subject"/>
    <w:basedOn w:val="CommentText"/>
    <w:next w:val="CommentText"/>
    <w:link w:val="CommentSubjectChar"/>
    <w:rsid w:val="00E02A6A"/>
    <w:rPr>
      <w:b/>
      <w:bCs/>
    </w:rPr>
  </w:style>
  <w:style w:type="character" w:customStyle="1" w:styleId="CommentSubjectChar">
    <w:name w:val="Comment Subject Char"/>
    <w:basedOn w:val="CommentTextChar"/>
    <w:link w:val="CommentSubject"/>
    <w:locked/>
    <w:rsid w:val="00E02A6A"/>
    <w:rPr>
      <w:rFonts w:cs="Times New Roman"/>
      <w:b/>
      <w:bCs/>
    </w:rPr>
  </w:style>
  <w:style w:type="paragraph" w:styleId="Revision">
    <w:name w:val="Revision"/>
    <w:hidden/>
    <w:semiHidden/>
    <w:rsid w:val="00E02A6A"/>
    <w:rPr>
      <w:sz w:val="24"/>
      <w:szCs w:val="24"/>
    </w:rPr>
  </w:style>
  <w:style w:type="paragraph" w:styleId="TableofFigures">
    <w:name w:val="table of figures"/>
    <w:basedOn w:val="Normal"/>
    <w:next w:val="Normal"/>
    <w:uiPriority w:val="99"/>
    <w:rsid w:val="00957EAE"/>
  </w:style>
  <w:style w:type="paragraph" w:customStyle="1" w:styleId="DP-Indentedtext">
    <w:name w:val="DP-Indented text"/>
    <w:rsid w:val="006022B1"/>
    <w:pPr>
      <w:spacing w:after="120"/>
      <w:ind w:left="720"/>
    </w:pPr>
    <w:rPr>
      <w:rFonts w:ascii="Garamond" w:hAnsi="Garamond"/>
      <w:sz w:val="24"/>
      <w:szCs w:val="24"/>
      <w:lang w:val="fr-FR"/>
    </w:rPr>
  </w:style>
  <w:style w:type="paragraph" w:styleId="TOC4">
    <w:name w:val="toc 4"/>
    <w:basedOn w:val="Normal"/>
    <w:next w:val="Normal"/>
    <w:autoRedefine/>
    <w:uiPriority w:val="39"/>
    <w:locked/>
    <w:rsid w:val="0017485C"/>
    <w:pPr>
      <w:ind w:left="720"/>
    </w:pPr>
  </w:style>
  <w:style w:type="character" w:customStyle="1" w:styleId="SubtitleChar">
    <w:name w:val="Subtitle Char"/>
    <w:link w:val="Subtitle"/>
    <w:rsid w:val="00DF3DE8"/>
    <w:rPr>
      <w:rFonts w:ascii="Cambria" w:hAnsi="Cambria"/>
      <w:i/>
      <w:iCs/>
      <w:color w:val="4F81BD"/>
      <w:spacing w:val="15"/>
      <w:sz w:val="24"/>
      <w:szCs w:val="24"/>
      <w:lang w:bidi="ar-SA"/>
    </w:rPr>
  </w:style>
  <w:style w:type="paragraph" w:styleId="Subtitle">
    <w:name w:val="Subtitle"/>
    <w:basedOn w:val="Normal"/>
    <w:next w:val="Normal"/>
    <w:link w:val="SubtitleChar"/>
    <w:qFormat/>
    <w:locked/>
    <w:rsid w:val="00DF3DE8"/>
    <w:pPr>
      <w:numPr>
        <w:ilvl w:val="1"/>
      </w:numPr>
      <w:spacing w:after="200" w:line="276" w:lineRule="auto"/>
    </w:pPr>
    <w:rPr>
      <w:rFonts w:ascii="Cambria" w:hAnsi="Cambria"/>
      <w:i/>
      <w:iCs/>
      <w:color w:val="4F81BD"/>
      <w:spacing w:val="15"/>
    </w:rPr>
  </w:style>
  <w:style w:type="character" w:customStyle="1" w:styleId="CharChar5">
    <w:name w:val="Char Char5"/>
    <w:rsid w:val="00E87744"/>
    <w:rPr>
      <w:rFonts w:ascii="Arial" w:hAnsi="Arial"/>
      <w:b/>
      <w:i/>
      <w:snapToGrid w:val="0"/>
      <w:color w:val="8DB3E2"/>
      <w:sz w:val="24"/>
    </w:rPr>
  </w:style>
  <w:style w:type="character" w:styleId="PageNumber">
    <w:name w:val="page number"/>
    <w:basedOn w:val="DefaultParagraphFont"/>
    <w:rsid w:val="00E87744"/>
  </w:style>
  <w:style w:type="paragraph" w:styleId="BodyText">
    <w:name w:val="Body Text"/>
    <w:basedOn w:val="Normal"/>
    <w:link w:val="BodyTextChar"/>
    <w:rsid w:val="00E87744"/>
    <w:pPr>
      <w:widowControl w:val="0"/>
      <w:tabs>
        <w:tab w:val="left" w:pos="576"/>
      </w:tabs>
      <w:spacing w:before="120" w:after="120"/>
    </w:pPr>
    <w:rPr>
      <w:rFonts w:ascii="Swis721 BT" w:hAnsi="Swis721 BT"/>
      <w:snapToGrid w:val="0"/>
      <w:sz w:val="22"/>
      <w:szCs w:val="20"/>
    </w:rPr>
  </w:style>
  <w:style w:type="character" w:customStyle="1" w:styleId="BodyTextChar">
    <w:name w:val="Body Text Char"/>
    <w:basedOn w:val="DefaultParagraphFont"/>
    <w:link w:val="BodyText"/>
    <w:rsid w:val="00117BAD"/>
    <w:rPr>
      <w:rFonts w:ascii="Swis721 BT" w:hAnsi="Swis721 BT"/>
      <w:snapToGrid w:val="0"/>
      <w:sz w:val="22"/>
      <w:lang w:val="en-US" w:eastAsia="en-US" w:bidi="ar-SA"/>
    </w:rPr>
  </w:style>
  <w:style w:type="paragraph" w:styleId="BodyTextIndent">
    <w:name w:val="Body Text Indent"/>
    <w:basedOn w:val="Normal"/>
    <w:rsid w:val="00E87744"/>
    <w:pPr>
      <w:widowControl w:val="0"/>
      <w:tabs>
        <w:tab w:val="left" w:pos="576"/>
      </w:tabs>
      <w:spacing w:after="120"/>
      <w:ind w:left="360"/>
    </w:pPr>
    <w:rPr>
      <w:rFonts w:ascii="Swis721 BT" w:hAnsi="Swis721 BT"/>
      <w:snapToGrid w:val="0"/>
      <w:sz w:val="22"/>
      <w:szCs w:val="20"/>
    </w:rPr>
  </w:style>
  <w:style w:type="paragraph" w:customStyle="1" w:styleId="Norm-2">
    <w:name w:val="Norm - 2"/>
    <w:basedOn w:val="Normal"/>
    <w:rsid w:val="00E87744"/>
    <w:pPr>
      <w:widowControl w:val="0"/>
      <w:spacing w:after="120"/>
      <w:ind w:left="446"/>
    </w:pPr>
    <w:rPr>
      <w:rFonts w:ascii="Swis721 BT" w:hAnsi="Swis721 BT"/>
      <w:snapToGrid w:val="0"/>
      <w:sz w:val="22"/>
      <w:szCs w:val="20"/>
    </w:rPr>
  </w:style>
  <w:style w:type="paragraph" w:customStyle="1" w:styleId="StyleHeading1Arial">
    <w:name w:val="Style Heading 1 + Arial"/>
    <w:basedOn w:val="Heading1"/>
    <w:rsid w:val="00E87744"/>
    <w:pPr>
      <w:widowControl w:val="0"/>
      <w:numPr>
        <w:numId w:val="0"/>
      </w:numPr>
      <w:tabs>
        <w:tab w:val="right" w:leader="dot" w:pos="576"/>
      </w:tabs>
      <w:spacing w:before="240"/>
    </w:pPr>
    <w:rPr>
      <w:rFonts w:ascii="Arial" w:hAnsi="Arial" w:cs="Times New Roman"/>
      <w:snapToGrid w:val="0"/>
      <w:color w:val="4F81BD"/>
      <w:kern w:val="28"/>
      <w:sz w:val="28"/>
      <w:szCs w:val="20"/>
    </w:rPr>
  </w:style>
  <w:style w:type="paragraph" w:customStyle="1" w:styleId="action">
    <w:name w:val="action"/>
    <w:basedOn w:val="Normal"/>
    <w:rsid w:val="00E87744"/>
    <w:pPr>
      <w:tabs>
        <w:tab w:val="num" w:pos="360"/>
      </w:tabs>
      <w:ind w:left="360" w:hanging="360"/>
    </w:pPr>
    <w:rPr>
      <w:rFonts w:ascii="Arial" w:hAnsi="Arial"/>
      <w:szCs w:val="20"/>
    </w:rPr>
  </w:style>
  <w:style w:type="character" w:customStyle="1" w:styleId="CharChar1">
    <w:name w:val="Char Char1"/>
    <w:basedOn w:val="DefaultParagraphFont"/>
    <w:rsid w:val="00E87744"/>
  </w:style>
  <w:style w:type="paragraph" w:styleId="Date">
    <w:name w:val="Date"/>
    <w:basedOn w:val="Normal"/>
    <w:next w:val="Normal"/>
    <w:link w:val="DateChar"/>
    <w:rsid w:val="00E87744"/>
    <w:pPr>
      <w:tabs>
        <w:tab w:val="left" w:pos="720"/>
      </w:tabs>
    </w:pPr>
    <w:rPr>
      <w:szCs w:val="20"/>
    </w:rPr>
  </w:style>
  <w:style w:type="character" w:customStyle="1" w:styleId="DateChar">
    <w:name w:val="Date Char"/>
    <w:link w:val="Date"/>
    <w:rsid w:val="00E87744"/>
    <w:rPr>
      <w:sz w:val="24"/>
      <w:lang w:val="en-US" w:eastAsia="en-US" w:bidi="ar-SA"/>
    </w:rPr>
  </w:style>
  <w:style w:type="paragraph" w:customStyle="1" w:styleId="Cp-ch">
    <w:name w:val="Cp-ch"/>
    <w:basedOn w:val="StyleHeading1Arial"/>
    <w:rsid w:val="00A60B77"/>
  </w:style>
  <w:style w:type="paragraph" w:customStyle="1" w:styleId="AllotherpreviousversionsofPipeLinecannotberunonthesamecomputerasPipeLine5WhenyouinstallPipeLine5">
    <w:name w:val="All other previous versions of PipeLine cannot be run on the same computer as PipeLine 5.  When you install PipeLine 5"/>
    <w:aliases w:val="the installer will automatically remove the previous version of PipeLine prior to installing PipeLine 5."/>
    <w:basedOn w:val="Normal"/>
    <w:rsid w:val="00B5729E"/>
    <w:pPr>
      <w:tabs>
        <w:tab w:val="left" w:pos="360"/>
      </w:tabs>
      <w:spacing w:before="120" w:after="120"/>
      <w:ind w:left="360"/>
    </w:pPr>
  </w:style>
  <w:style w:type="paragraph" w:customStyle="1" w:styleId="Default">
    <w:name w:val="Default"/>
    <w:rsid w:val="00777970"/>
    <w:pPr>
      <w:widowControl w:val="0"/>
      <w:autoSpaceDE w:val="0"/>
      <w:autoSpaceDN w:val="0"/>
      <w:adjustRightInd w:val="0"/>
    </w:pPr>
    <w:rPr>
      <w:color w:val="000000"/>
      <w:sz w:val="24"/>
      <w:szCs w:val="24"/>
    </w:rPr>
  </w:style>
  <w:style w:type="paragraph" w:customStyle="1" w:styleId="CM27">
    <w:name w:val="CM27"/>
    <w:basedOn w:val="Default"/>
    <w:next w:val="Default"/>
    <w:rsid w:val="00777970"/>
    <w:rPr>
      <w:color w:val="auto"/>
    </w:rPr>
  </w:style>
  <w:style w:type="paragraph" w:customStyle="1" w:styleId="CM1">
    <w:name w:val="CM1"/>
    <w:basedOn w:val="Default"/>
    <w:next w:val="Default"/>
    <w:rsid w:val="00777970"/>
    <w:pPr>
      <w:spacing w:line="231" w:lineRule="atLeast"/>
    </w:pPr>
    <w:rPr>
      <w:color w:val="auto"/>
    </w:rPr>
  </w:style>
  <w:style w:type="paragraph" w:customStyle="1" w:styleId="CM3">
    <w:name w:val="CM3"/>
    <w:basedOn w:val="Default"/>
    <w:next w:val="Default"/>
    <w:rsid w:val="00777970"/>
    <w:pPr>
      <w:spacing w:line="231" w:lineRule="atLeast"/>
    </w:pPr>
    <w:rPr>
      <w:color w:val="auto"/>
    </w:rPr>
  </w:style>
  <w:style w:type="paragraph" w:customStyle="1" w:styleId="CM4">
    <w:name w:val="CM4"/>
    <w:basedOn w:val="Default"/>
    <w:next w:val="Default"/>
    <w:rsid w:val="00777970"/>
    <w:pPr>
      <w:spacing w:line="231" w:lineRule="atLeast"/>
    </w:pPr>
    <w:rPr>
      <w:color w:val="auto"/>
    </w:rPr>
  </w:style>
  <w:style w:type="paragraph" w:customStyle="1" w:styleId="CM28">
    <w:name w:val="CM28"/>
    <w:basedOn w:val="Default"/>
    <w:next w:val="Default"/>
    <w:rsid w:val="00777970"/>
    <w:rPr>
      <w:color w:val="auto"/>
    </w:rPr>
  </w:style>
  <w:style w:type="paragraph" w:customStyle="1" w:styleId="CM5">
    <w:name w:val="CM5"/>
    <w:basedOn w:val="Default"/>
    <w:next w:val="Default"/>
    <w:rsid w:val="00777970"/>
    <w:pPr>
      <w:spacing w:line="231" w:lineRule="atLeast"/>
    </w:pPr>
    <w:rPr>
      <w:color w:val="auto"/>
    </w:rPr>
  </w:style>
  <w:style w:type="paragraph" w:customStyle="1" w:styleId="CM29">
    <w:name w:val="CM29"/>
    <w:basedOn w:val="Default"/>
    <w:next w:val="Default"/>
    <w:rsid w:val="00777970"/>
    <w:rPr>
      <w:color w:val="auto"/>
    </w:rPr>
  </w:style>
  <w:style w:type="paragraph" w:customStyle="1" w:styleId="CM6">
    <w:name w:val="CM6"/>
    <w:basedOn w:val="Default"/>
    <w:next w:val="Default"/>
    <w:rsid w:val="00777970"/>
    <w:rPr>
      <w:color w:val="auto"/>
    </w:rPr>
  </w:style>
  <w:style w:type="paragraph" w:customStyle="1" w:styleId="CM7">
    <w:name w:val="CM7"/>
    <w:basedOn w:val="Default"/>
    <w:next w:val="Default"/>
    <w:rsid w:val="00777970"/>
    <w:pPr>
      <w:spacing w:line="206" w:lineRule="atLeast"/>
    </w:pPr>
    <w:rPr>
      <w:color w:val="auto"/>
    </w:rPr>
  </w:style>
  <w:style w:type="paragraph" w:customStyle="1" w:styleId="CM8">
    <w:name w:val="CM8"/>
    <w:basedOn w:val="Default"/>
    <w:next w:val="Default"/>
    <w:rsid w:val="00777970"/>
    <w:pPr>
      <w:spacing w:line="206" w:lineRule="atLeast"/>
    </w:pPr>
    <w:rPr>
      <w:color w:val="auto"/>
    </w:rPr>
  </w:style>
  <w:style w:type="paragraph" w:customStyle="1" w:styleId="CM11">
    <w:name w:val="CM11"/>
    <w:basedOn w:val="Default"/>
    <w:next w:val="Default"/>
    <w:rsid w:val="00777970"/>
    <w:pPr>
      <w:spacing w:line="231" w:lineRule="atLeast"/>
    </w:pPr>
    <w:rPr>
      <w:color w:val="auto"/>
    </w:rPr>
  </w:style>
  <w:style w:type="paragraph" w:customStyle="1" w:styleId="CM12">
    <w:name w:val="CM12"/>
    <w:basedOn w:val="Default"/>
    <w:next w:val="Default"/>
    <w:rsid w:val="00777970"/>
    <w:pPr>
      <w:spacing w:line="206" w:lineRule="atLeast"/>
    </w:pPr>
    <w:rPr>
      <w:color w:val="auto"/>
    </w:rPr>
  </w:style>
  <w:style w:type="paragraph" w:customStyle="1" w:styleId="CM15">
    <w:name w:val="CM15"/>
    <w:basedOn w:val="Default"/>
    <w:next w:val="Default"/>
    <w:rsid w:val="00777970"/>
    <w:pPr>
      <w:spacing w:line="206" w:lineRule="atLeast"/>
    </w:pPr>
    <w:rPr>
      <w:color w:val="auto"/>
    </w:rPr>
  </w:style>
  <w:style w:type="paragraph" w:customStyle="1" w:styleId="CM17">
    <w:name w:val="CM17"/>
    <w:basedOn w:val="Default"/>
    <w:next w:val="Default"/>
    <w:rsid w:val="00777970"/>
    <w:rPr>
      <w:color w:val="auto"/>
    </w:rPr>
  </w:style>
  <w:style w:type="paragraph" w:customStyle="1" w:styleId="CM19">
    <w:name w:val="CM19"/>
    <w:basedOn w:val="Default"/>
    <w:next w:val="Default"/>
    <w:rsid w:val="00777970"/>
    <w:pPr>
      <w:spacing w:line="206" w:lineRule="atLeast"/>
    </w:pPr>
    <w:rPr>
      <w:color w:val="auto"/>
    </w:rPr>
  </w:style>
  <w:style w:type="paragraph" w:customStyle="1" w:styleId="CM20">
    <w:name w:val="CM20"/>
    <w:basedOn w:val="Default"/>
    <w:next w:val="Default"/>
    <w:rsid w:val="00777970"/>
    <w:pPr>
      <w:spacing w:line="203" w:lineRule="atLeast"/>
    </w:pPr>
    <w:rPr>
      <w:color w:val="auto"/>
    </w:rPr>
  </w:style>
  <w:style w:type="paragraph" w:customStyle="1" w:styleId="CM21">
    <w:name w:val="CM21"/>
    <w:basedOn w:val="Default"/>
    <w:next w:val="Default"/>
    <w:rsid w:val="00777970"/>
    <w:pPr>
      <w:spacing w:line="206" w:lineRule="atLeast"/>
    </w:pPr>
    <w:rPr>
      <w:color w:val="auto"/>
    </w:rPr>
  </w:style>
  <w:style w:type="paragraph" w:customStyle="1" w:styleId="CM22">
    <w:name w:val="CM22"/>
    <w:basedOn w:val="Default"/>
    <w:next w:val="Default"/>
    <w:rsid w:val="00777970"/>
    <w:pPr>
      <w:spacing w:line="206" w:lineRule="atLeast"/>
    </w:pPr>
    <w:rPr>
      <w:color w:val="auto"/>
    </w:rPr>
  </w:style>
  <w:style w:type="paragraph" w:customStyle="1" w:styleId="CM23">
    <w:name w:val="CM23"/>
    <w:basedOn w:val="Default"/>
    <w:next w:val="Default"/>
    <w:rsid w:val="00777970"/>
    <w:pPr>
      <w:spacing w:line="206" w:lineRule="atLeast"/>
    </w:pPr>
    <w:rPr>
      <w:color w:val="auto"/>
    </w:rPr>
  </w:style>
  <w:style w:type="paragraph" w:customStyle="1" w:styleId="CM25">
    <w:name w:val="CM25"/>
    <w:basedOn w:val="Default"/>
    <w:next w:val="Default"/>
    <w:rsid w:val="00777970"/>
    <w:rPr>
      <w:color w:val="auto"/>
    </w:rPr>
  </w:style>
  <w:style w:type="paragraph" w:customStyle="1" w:styleId="CM26">
    <w:name w:val="CM26"/>
    <w:basedOn w:val="Default"/>
    <w:next w:val="Default"/>
    <w:rsid w:val="00777970"/>
    <w:rPr>
      <w:color w:val="auto"/>
    </w:rPr>
  </w:style>
  <w:style w:type="paragraph" w:customStyle="1" w:styleId="HeadingBase">
    <w:name w:val="Heading Base"/>
    <w:basedOn w:val="Normal"/>
    <w:next w:val="BodyText"/>
    <w:rsid w:val="00F6027A"/>
    <w:pPr>
      <w:keepNext/>
      <w:keepLines/>
      <w:spacing w:before="140" w:line="220" w:lineRule="atLeast"/>
      <w:ind w:left="1080"/>
    </w:pPr>
    <w:rPr>
      <w:rFonts w:ascii="Arial" w:hAnsi="Arial"/>
      <w:spacing w:val="-4"/>
      <w:kern w:val="28"/>
      <w:sz w:val="22"/>
      <w:szCs w:val="20"/>
    </w:rPr>
  </w:style>
  <w:style w:type="paragraph" w:styleId="Caption">
    <w:name w:val="caption"/>
    <w:basedOn w:val="Picture"/>
    <w:next w:val="BodyText"/>
    <w:qFormat/>
    <w:locked/>
    <w:rsid w:val="00F6027A"/>
    <w:pPr>
      <w:spacing w:before="60" w:after="240" w:line="220" w:lineRule="atLeast"/>
      <w:ind w:left="1920" w:hanging="120"/>
    </w:pPr>
    <w:rPr>
      <w:rFonts w:ascii="Arial Narrow" w:hAnsi="Arial Narrow"/>
      <w:spacing w:val="0"/>
      <w:sz w:val="18"/>
    </w:rPr>
  </w:style>
  <w:style w:type="paragraph" w:customStyle="1" w:styleId="Picture">
    <w:name w:val="Picture"/>
    <w:basedOn w:val="Normal"/>
    <w:next w:val="Caption"/>
    <w:rsid w:val="00F6027A"/>
    <w:pPr>
      <w:keepNext/>
      <w:ind w:left="1080"/>
    </w:pPr>
    <w:rPr>
      <w:rFonts w:ascii="Arial" w:hAnsi="Arial"/>
      <w:spacing w:val="-5"/>
      <w:sz w:val="20"/>
      <w:szCs w:val="20"/>
    </w:rPr>
  </w:style>
  <w:style w:type="paragraph" w:customStyle="1" w:styleId="TableText">
    <w:name w:val="Table Text"/>
    <w:basedOn w:val="Normal"/>
    <w:rsid w:val="00F6027A"/>
    <w:pPr>
      <w:spacing w:before="60"/>
    </w:pPr>
    <w:rPr>
      <w:rFonts w:ascii="Arial" w:hAnsi="Arial"/>
      <w:spacing w:val="-5"/>
      <w:sz w:val="16"/>
      <w:szCs w:val="20"/>
    </w:rPr>
  </w:style>
  <w:style w:type="paragraph" w:styleId="ListContinue">
    <w:name w:val="List Continue"/>
    <w:basedOn w:val="List"/>
    <w:rsid w:val="00F6027A"/>
    <w:pPr>
      <w:spacing w:after="240" w:line="240" w:lineRule="atLeast"/>
      <w:ind w:left="1440" w:firstLine="0"/>
      <w:jc w:val="both"/>
    </w:pPr>
    <w:rPr>
      <w:rFonts w:ascii="Arial" w:hAnsi="Arial"/>
      <w:spacing w:val="-5"/>
      <w:sz w:val="20"/>
      <w:szCs w:val="20"/>
    </w:rPr>
  </w:style>
  <w:style w:type="paragraph" w:styleId="List">
    <w:name w:val="List"/>
    <w:basedOn w:val="Normal"/>
    <w:rsid w:val="00F6027A"/>
    <w:pPr>
      <w:ind w:left="360" w:hanging="360"/>
    </w:pPr>
  </w:style>
  <w:style w:type="paragraph" w:customStyle="1" w:styleId="TOCBase">
    <w:name w:val="TOC Base"/>
    <w:basedOn w:val="Normal"/>
    <w:rsid w:val="00F6027A"/>
    <w:pPr>
      <w:tabs>
        <w:tab w:val="right" w:leader="dot" w:pos="6480"/>
      </w:tabs>
      <w:spacing w:after="240" w:line="240" w:lineRule="atLeast"/>
    </w:pPr>
    <w:rPr>
      <w:rFonts w:ascii="Arial" w:hAnsi="Arial"/>
      <w:spacing w:val="-5"/>
      <w:sz w:val="20"/>
      <w:szCs w:val="20"/>
    </w:rPr>
  </w:style>
  <w:style w:type="paragraph" w:styleId="NormalWeb">
    <w:name w:val="Normal (Web)"/>
    <w:basedOn w:val="Normal"/>
    <w:uiPriority w:val="99"/>
    <w:rsid w:val="00F6027A"/>
    <w:pPr>
      <w:spacing w:before="100" w:beforeAutospacing="1" w:after="100" w:afterAutospacing="1"/>
    </w:pPr>
  </w:style>
  <w:style w:type="character" w:customStyle="1" w:styleId="apple-converted-space">
    <w:name w:val="apple-converted-space"/>
    <w:basedOn w:val="DefaultParagraphFont"/>
    <w:rsid w:val="00F6027A"/>
  </w:style>
  <w:style w:type="character" w:customStyle="1" w:styleId="editsection">
    <w:name w:val="editsection"/>
    <w:basedOn w:val="DefaultParagraphFont"/>
    <w:rsid w:val="00F6027A"/>
  </w:style>
  <w:style w:type="character" w:customStyle="1" w:styleId="mw-headline">
    <w:name w:val="mw-headline"/>
    <w:basedOn w:val="DefaultParagraphFont"/>
    <w:rsid w:val="00F6027A"/>
  </w:style>
  <w:style w:type="paragraph" w:customStyle="1" w:styleId="Heading3After12pt">
    <w:name w:val="Heading 3 + After:  12 pt"/>
    <w:aliases w:val="Line spacing:  DP-Heading bleast 12 pt"/>
    <w:basedOn w:val="Heading3"/>
    <w:rsid w:val="005C530B"/>
    <w:pPr>
      <w:keepLines/>
      <w:spacing w:after="240" w:line="240" w:lineRule="atLeast"/>
      <w:ind w:left="0" w:firstLine="0"/>
    </w:pPr>
  </w:style>
  <w:style w:type="paragraph" w:styleId="DocumentMap">
    <w:name w:val="Document Map"/>
    <w:basedOn w:val="Normal"/>
    <w:semiHidden/>
    <w:rsid w:val="00920F41"/>
    <w:pPr>
      <w:shd w:val="clear" w:color="auto" w:fill="000080"/>
    </w:pPr>
    <w:rPr>
      <w:rFonts w:ascii="Tahoma" w:hAnsi="Tahoma" w:cs="Tahoma"/>
      <w:sz w:val="20"/>
      <w:szCs w:val="20"/>
    </w:rPr>
  </w:style>
  <w:style w:type="paragraph" w:customStyle="1" w:styleId="CM2716pt">
    <w:name w:val="CM27 + 16 pt"/>
    <w:aliases w:val="Bold,Black"/>
    <w:basedOn w:val="Heading3"/>
    <w:rsid w:val="00116197"/>
    <w:rPr>
      <w:rFonts w:ascii="Verdana" w:hAnsi="Verdana"/>
      <w:color w:val="CD5C5C"/>
    </w:rPr>
  </w:style>
  <w:style w:type="paragraph" w:styleId="HTMLPreformatted">
    <w:name w:val="HTML Preformatted"/>
    <w:basedOn w:val="Normal"/>
    <w:rsid w:val="00116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Default10pt">
    <w:name w:val="Default + 10 pt"/>
    <w:aliases w:val="After:  10.1 pt,Line spacing:  At least 11.55 pt"/>
    <w:basedOn w:val="NormalWeb"/>
    <w:rsid w:val="00117BAD"/>
    <w:rPr>
      <w:rFonts w:ascii="Verdana" w:hAnsi="Verdana"/>
      <w:color w:val="000000"/>
      <w:sz w:val="27"/>
      <w:szCs w:val="27"/>
    </w:rPr>
  </w:style>
  <w:style w:type="paragraph" w:customStyle="1" w:styleId="HTMLPreformattedBlack">
    <w:name w:val="HTML Preformatted + Black"/>
    <w:basedOn w:val="HTMLPreformatted"/>
    <w:rsid w:val="00117BAD"/>
    <w:rPr>
      <w:color w:val="000000"/>
    </w:rPr>
  </w:style>
  <w:style w:type="character" w:customStyle="1" w:styleId="CharChar18">
    <w:name w:val="Char Char18"/>
    <w:locked/>
    <w:rsid w:val="0029303C"/>
    <w:rPr>
      <w:rFonts w:ascii="Gill Sans Std" w:hAnsi="Gill Sans Std" w:cs="Arial"/>
      <w:b/>
      <w:bCs/>
      <w:caps/>
      <w:kern w:val="32"/>
      <w:sz w:val="30"/>
      <w:szCs w:val="30"/>
      <w:lang w:val="en-US" w:eastAsia="en-US" w:bidi="ar-SA"/>
    </w:rPr>
  </w:style>
  <w:style w:type="character" w:customStyle="1" w:styleId="CharChar17">
    <w:name w:val="Char Char17"/>
    <w:semiHidden/>
    <w:locked/>
    <w:rsid w:val="0029303C"/>
    <w:rPr>
      <w:rFonts w:ascii="Gill Sans Std" w:hAnsi="Gill Sans Std" w:cs="Arial"/>
      <w:b/>
      <w:bCs/>
      <w:iCs/>
      <w:caps/>
      <w:sz w:val="26"/>
      <w:szCs w:val="26"/>
      <w:lang w:val="en-US" w:eastAsia="en-US" w:bidi="ar-SA"/>
    </w:rPr>
  </w:style>
  <w:style w:type="character" w:customStyle="1" w:styleId="CharChar16">
    <w:name w:val="Char Char16"/>
    <w:semiHidden/>
    <w:locked/>
    <w:rsid w:val="0029303C"/>
    <w:rPr>
      <w:rFonts w:ascii="Gill Sans Std" w:hAnsi="Gill Sans Std" w:cs="Arial"/>
      <w:b/>
      <w:bCs/>
      <w:sz w:val="26"/>
      <w:szCs w:val="26"/>
      <w:lang w:val="en-US" w:eastAsia="en-US" w:bidi="ar-SA"/>
    </w:rPr>
  </w:style>
  <w:style w:type="character" w:customStyle="1" w:styleId="CharChar15">
    <w:name w:val="Char Char15"/>
    <w:semiHidden/>
    <w:locked/>
    <w:rsid w:val="0029303C"/>
    <w:rPr>
      <w:rFonts w:ascii="Gill Sans Std" w:hAnsi="Gill Sans Std"/>
      <w:b/>
      <w:bCs/>
      <w:i/>
      <w:sz w:val="22"/>
      <w:szCs w:val="22"/>
      <w:lang w:val="en-US" w:eastAsia="en-US" w:bidi="ar-SA"/>
    </w:rPr>
  </w:style>
  <w:style w:type="character" w:customStyle="1" w:styleId="CharChar8">
    <w:name w:val="Char Char8"/>
    <w:semiHidden/>
    <w:locked/>
    <w:rsid w:val="0029303C"/>
    <w:rPr>
      <w:rFonts w:cs="Times New Roman"/>
      <w:sz w:val="24"/>
      <w:szCs w:val="24"/>
    </w:rPr>
  </w:style>
  <w:style w:type="paragraph" w:customStyle="1" w:styleId="DP-HeadingE">
    <w:name w:val="DP-Heading E"/>
    <w:basedOn w:val="Heading5"/>
    <w:link w:val="DP-HeadingEChar"/>
    <w:qFormat/>
    <w:rsid w:val="00146668"/>
    <w:pPr>
      <w:numPr>
        <w:ilvl w:val="0"/>
        <w:numId w:val="0"/>
      </w:numPr>
    </w:pPr>
    <w:rPr>
      <w:b/>
      <w:i w:val="0"/>
    </w:rPr>
  </w:style>
  <w:style w:type="character" w:customStyle="1" w:styleId="DP-HeadingEChar">
    <w:name w:val="DP-Heading E Char"/>
    <w:basedOn w:val="DP-HeadingDChar"/>
    <w:link w:val="DP-HeadingE"/>
    <w:rsid w:val="00146668"/>
    <w:rPr>
      <w:rFonts w:ascii="Gill Sans Std" w:hAnsi="Gill Sans Std" w:cs="Arial"/>
      <w:b/>
      <w:bCs/>
      <w:i w:val="0"/>
      <w:iCs/>
      <w:caps w:val="0"/>
      <w:sz w:val="22"/>
      <w:szCs w:val="26"/>
      <w:lang w:val="en-US" w:eastAsia="en-US" w:bidi="ar-SA"/>
    </w:rPr>
  </w:style>
  <w:style w:type="paragraph" w:customStyle="1" w:styleId="DP-HeadingF">
    <w:name w:val="DP-Heading F"/>
    <w:basedOn w:val="Heading6"/>
    <w:link w:val="DP-HeadingFChar"/>
    <w:qFormat/>
    <w:rsid w:val="00146668"/>
    <w:pPr>
      <w:numPr>
        <w:ilvl w:val="0"/>
        <w:numId w:val="0"/>
      </w:numPr>
    </w:pPr>
    <w:rPr>
      <w:b/>
      <w:i w:val="0"/>
    </w:rPr>
  </w:style>
  <w:style w:type="character" w:customStyle="1" w:styleId="DP-HeadingFChar">
    <w:name w:val="DP-Heading F Char"/>
    <w:basedOn w:val="DP-HeadingEChar"/>
    <w:link w:val="DP-HeadingF"/>
    <w:rsid w:val="00146668"/>
    <w:rPr>
      <w:rFonts w:ascii="Gill Sans Std" w:hAnsi="Gill Sans Std" w:cs="Arial"/>
      <w:b/>
      <w:bCs/>
      <w:i w:val="0"/>
      <w:iCs w:val="0"/>
      <w:caps w:val="0"/>
      <w:sz w:val="22"/>
      <w:szCs w:val="22"/>
      <w:lang w:val="en-US" w:eastAsia="en-US" w:bidi="ar-SA"/>
    </w:rPr>
  </w:style>
  <w:style w:type="paragraph" w:customStyle="1" w:styleId="DP-HeadingG">
    <w:name w:val="DP-Heading G"/>
    <w:basedOn w:val="Heading7"/>
    <w:link w:val="DP-HeadingGChar"/>
    <w:qFormat/>
    <w:rsid w:val="00146668"/>
    <w:pPr>
      <w:numPr>
        <w:ilvl w:val="0"/>
        <w:numId w:val="0"/>
      </w:numPr>
    </w:pPr>
    <w:rPr>
      <w:b/>
      <w:i w:val="0"/>
      <w:sz w:val="20"/>
      <w:szCs w:val="20"/>
    </w:rPr>
  </w:style>
  <w:style w:type="character" w:customStyle="1" w:styleId="DP-HeadingGChar">
    <w:name w:val="DP-Heading G Char"/>
    <w:basedOn w:val="DP-HeadingFChar"/>
    <w:link w:val="DP-HeadingG"/>
    <w:rsid w:val="00146668"/>
    <w:rPr>
      <w:rFonts w:ascii="Gill Sans Std" w:hAnsi="Gill Sans Std" w:cs="Arial"/>
      <w:b/>
      <w:bCs w:val="0"/>
      <w:i w:val="0"/>
      <w:iCs w:val="0"/>
      <w:caps w:val="0"/>
      <w:sz w:val="22"/>
      <w:szCs w:val="22"/>
      <w:lang w:val="en-US" w:eastAsia="en-US" w:bidi="ar-SA"/>
    </w:rPr>
  </w:style>
  <w:style w:type="paragraph" w:styleId="TOC5">
    <w:name w:val="toc 5"/>
    <w:basedOn w:val="Normal"/>
    <w:next w:val="Normal"/>
    <w:autoRedefine/>
    <w:uiPriority w:val="39"/>
    <w:locked/>
    <w:rsid w:val="00293C39"/>
    <w:pPr>
      <w:spacing w:after="100"/>
      <w:ind w:left="960"/>
    </w:pPr>
  </w:style>
  <w:style w:type="paragraph" w:styleId="TOC6">
    <w:name w:val="toc 6"/>
    <w:basedOn w:val="Normal"/>
    <w:next w:val="Normal"/>
    <w:autoRedefine/>
    <w:uiPriority w:val="39"/>
    <w:locked/>
    <w:rsid w:val="00293C39"/>
    <w:pPr>
      <w:spacing w:after="100"/>
      <w:ind w:left="1200"/>
    </w:pPr>
  </w:style>
  <w:style w:type="paragraph" w:styleId="TOC7">
    <w:name w:val="toc 7"/>
    <w:basedOn w:val="Normal"/>
    <w:next w:val="Normal"/>
    <w:autoRedefine/>
    <w:uiPriority w:val="39"/>
    <w:locked/>
    <w:rsid w:val="00293C39"/>
    <w:pPr>
      <w:spacing w:after="100"/>
      <w:ind w:left="1440"/>
    </w:pPr>
  </w:style>
  <w:style w:type="paragraph" w:styleId="TOC8">
    <w:name w:val="toc 8"/>
    <w:basedOn w:val="Normal"/>
    <w:next w:val="Normal"/>
    <w:autoRedefine/>
    <w:uiPriority w:val="39"/>
    <w:locked/>
    <w:rsid w:val="00293C39"/>
    <w:pPr>
      <w:spacing w:after="100"/>
      <w:ind w:left="1680"/>
    </w:pPr>
  </w:style>
  <w:style w:type="paragraph" w:customStyle="1" w:styleId="code">
    <w:name w:val="code"/>
    <w:basedOn w:val="Normal"/>
    <w:rsid w:val="00AC7FAE"/>
    <w:pPr>
      <w:tabs>
        <w:tab w:val="left" w:pos="720"/>
      </w:tabs>
      <w:spacing w:after="200"/>
      <w:ind w:left="720"/>
    </w:pPr>
    <w:rPr>
      <w:rFonts w:ascii="Courier New" w:hAnsi="Courier New"/>
      <w:szCs w:val="20"/>
    </w:rPr>
  </w:style>
  <w:style w:type="paragraph" w:customStyle="1" w:styleId="press">
    <w:name w:val="press"/>
    <w:basedOn w:val="Normal"/>
    <w:rsid w:val="00AC7FAE"/>
    <w:pPr>
      <w:numPr>
        <w:numId w:val="14"/>
      </w:numPr>
      <w:tabs>
        <w:tab w:val="left" w:pos="720"/>
      </w:tabs>
    </w:pPr>
    <w:rPr>
      <w:szCs w:val="20"/>
    </w:rPr>
  </w:style>
  <w:style w:type="paragraph" w:styleId="TOC9">
    <w:name w:val="toc 9"/>
    <w:basedOn w:val="Normal"/>
    <w:next w:val="Normal"/>
    <w:autoRedefine/>
    <w:uiPriority w:val="39"/>
    <w:unhideWhenUsed/>
    <w:locked/>
    <w:rsid w:val="003C0503"/>
    <w:pPr>
      <w:spacing w:after="100" w:line="276" w:lineRule="auto"/>
      <w:ind w:left="1760"/>
    </w:pPr>
    <w:rPr>
      <w:rFonts w:asciiTheme="minorHAnsi" w:eastAsiaTheme="minorEastAsia" w:hAnsiTheme="minorHAnsi" w:cstheme="minorBidi"/>
      <w:sz w:val="22"/>
      <w:szCs w:val="22"/>
    </w:rPr>
  </w:style>
  <w:style w:type="paragraph" w:customStyle="1" w:styleId="Figure31-FileDropdownMenu">
    <w:name w:val="Figure 31 - File Dropdown Menu"/>
    <w:basedOn w:val="Caption"/>
    <w:qFormat/>
    <w:rsid w:val="008B58A7"/>
  </w:style>
  <w:style w:type="table" w:customStyle="1" w:styleId="Style1">
    <w:name w:val="Style1"/>
    <w:basedOn w:val="TableNormal"/>
    <w:uiPriority w:val="99"/>
    <w:rsid w:val="00FE570A"/>
    <w:tblP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qFormat="1"/>
    <w:lsdException w:name="table of figures"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No List"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1DCB"/>
    <w:rPr>
      <w:sz w:val="24"/>
      <w:szCs w:val="24"/>
    </w:rPr>
  </w:style>
  <w:style w:type="paragraph" w:styleId="Heading1">
    <w:name w:val="heading 1"/>
    <w:basedOn w:val="Normal"/>
    <w:next w:val="Normal"/>
    <w:link w:val="Heading1Char"/>
    <w:qFormat/>
    <w:rsid w:val="0097317C"/>
    <w:pPr>
      <w:keepNext/>
      <w:numPr>
        <w:numId w:val="2"/>
      </w:numPr>
      <w:spacing w:after="120"/>
      <w:outlineLvl w:val="0"/>
    </w:pPr>
    <w:rPr>
      <w:rFonts w:ascii="Gill Sans Std" w:hAnsi="Gill Sans Std" w:cs="Arial"/>
      <w:b/>
      <w:bCs/>
      <w:caps/>
      <w:kern w:val="32"/>
      <w:sz w:val="30"/>
      <w:szCs w:val="30"/>
    </w:rPr>
  </w:style>
  <w:style w:type="paragraph" w:styleId="Heading2">
    <w:name w:val="heading 2"/>
    <w:basedOn w:val="Normal"/>
    <w:next w:val="Normal"/>
    <w:link w:val="Heading2Char"/>
    <w:qFormat/>
    <w:rsid w:val="0097317C"/>
    <w:pPr>
      <w:keepNext/>
      <w:numPr>
        <w:ilvl w:val="1"/>
        <w:numId w:val="2"/>
      </w:numPr>
      <w:spacing w:after="60"/>
      <w:outlineLvl w:val="1"/>
    </w:pPr>
    <w:rPr>
      <w:rFonts w:ascii="Gill Sans Std" w:hAnsi="Gill Sans Std" w:cs="Arial"/>
      <w:b/>
      <w:bCs/>
      <w:iCs/>
      <w:caps/>
      <w:sz w:val="26"/>
      <w:szCs w:val="26"/>
    </w:rPr>
  </w:style>
  <w:style w:type="paragraph" w:styleId="Heading3">
    <w:name w:val="heading 3"/>
    <w:basedOn w:val="Normal"/>
    <w:next w:val="Normal"/>
    <w:link w:val="Heading3Char"/>
    <w:qFormat/>
    <w:rsid w:val="0097317C"/>
    <w:pPr>
      <w:keepNext/>
      <w:numPr>
        <w:ilvl w:val="2"/>
        <w:numId w:val="2"/>
      </w:numPr>
      <w:spacing w:after="60"/>
      <w:outlineLvl w:val="2"/>
    </w:pPr>
    <w:rPr>
      <w:rFonts w:ascii="Gill Sans Std" w:hAnsi="Gill Sans Std" w:cs="Arial"/>
      <w:b/>
      <w:bCs/>
      <w:sz w:val="26"/>
      <w:szCs w:val="26"/>
    </w:rPr>
  </w:style>
  <w:style w:type="paragraph" w:styleId="Heading4">
    <w:name w:val="heading 4"/>
    <w:basedOn w:val="Normal"/>
    <w:next w:val="Normal"/>
    <w:link w:val="Heading4Char"/>
    <w:qFormat/>
    <w:rsid w:val="0097317C"/>
    <w:pPr>
      <w:keepNext/>
      <w:numPr>
        <w:ilvl w:val="3"/>
        <w:numId w:val="2"/>
      </w:numPr>
      <w:outlineLvl w:val="3"/>
    </w:pPr>
    <w:rPr>
      <w:rFonts w:ascii="Gill Sans Std" w:hAnsi="Gill Sans Std"/>
      <w:b/>
      <w:bCs/>
      <w:i/>
      <w:sz w:val="22"/>
      <w:szCs w:val="22"/>
    </w:rPr>
  </w:style>
  <w:style w:type="paragraph" w:styleId="Heading5">
    <w:name w:val="heading 5"/>
    <w:basedOn w:val="Normal"/>
    <w:next w:val="Normal"/>
    <w:link w:val="Heading5Char"/>
    <w:qFormat/>
    <w:rsid w:val="0097317C"/>
    <w:pPr>
      <w:numPr>
        <w:ilvl w:val="4"/>
        <w:numId w:val="2"/>
      </w:numPr>
      <w:outlineLvl w:val="4"/>
    </w:pPr>
    <w:rPr>
      <w:rFonts w:ascii="Gill Sans Std" w:hAnsi="Gill Sans Std"/>
      <w:bCs/>
      <w:i/>
      <w:iCs/>
      <w:sz w:val="22"/>
      <w:szCs w:val="26"/>
    </w:rPr>
  </w:style>
  <w:style w:type="paragraph" w:styleId="Heading6">
    <w:name w:val="heading 6"/>
    <w:basedOn w:val="Normal"/>
    <w:next w:val="Normal"/>
    <w:link w:val="Heading6Char"/>
    <w:qFormat/>
    <w:rsid w:val="0097317C"/>
    <w:pPr>
      <w:numPr>
        <w:ilvl w:val="5"/>
        <w:numId w:val="2"/>
      </w:numPr>
      <w:outlineLvl w:val="5"/>
    </w:pPr>
    <w:rPr>
      <w:rFonts w:ascii="Gill Sans Std" w:hAnsi="Gill Sans Std"/>
      <w:bCs/>
      <w:i/>
      <w:sz w:val="22"/>
      <w:szCs w:val="22"/>
    </w:rPr>
  </w:style>
  <w:style w:type="paragraph" w:styleId="Heading7">
    <w:name w:val="heading 7"/>
    <w:basedOn w:val="Normal"/>
    <w:next w:val="Normal"/>
    <w:link w:val="Heading7Char"/>
    <w:qFormat/>
    <w:rsid w:val="0097317C"/>
    <w:pPr>
      <w:numPr>
        <w:ilvl w:val="6"/>
        <w:numId w:val="2"/>
      </w:numPr>
      <w:outlineLvl w:val="6"/>
    </w:pPr>
    <w:rPr>
      <w:rFonts w:ascii="Gill Sans Std" w:hAnsi="Gill Sans Std"/>
      <w:i/>
      <w:sz w:val="22"/>
    </w:rPr>
  </w:style>
  <w:style w:type="paragraph" w:styleId="Heading8">
    <w:name w:val="heading 8"/>
    <w:basedOn w:val="Normal"/>
    <w:next w:val="Normal"/>
    <w:link w:val="Heading8Char"/>
    <w:qFormat/>
    <w:rsid w:val="0097317C"/>
    <w:pPr>
      <w:numPr>
        <w:ilvl w:val="7"/>
        <w:numId w:val="2"/>
      </w:numPr>
      <w:outlineLvl w:val="7"/>
    </w:pPr>
    <w:rPr>
      <w:rFonts w:ascii="Gill Sans Std" w:hAnsi="Gill Sans Std"/>
      <w:i/>
      <w:iCs/>
      <w:sz w:val="22"/>
    </w:rPr>
  </w:style>
  <w:style w:type="paragraph" w:styleId="Heading9">
    <w:name w:val="heading 9"/>
    <w:basedOn w:val="Normal"/>
    <w:next w:val="Normal"/>
    <w:link w:val="Heading9Char"/>
    <w:qFormat/>
    <w:rsid w:val="0097317C"/>
    <w:pPr>
      <w:numPr>
        <w:ilvl w:val="8"/>
        <w:numId w:val="2"/>
      </w:numPr>
      <w:outlineLvl w:val="8"/>
    </w:pPr>
    <w:rPr>
      <w:rFonts w:ascii="Gill Sans Std" w:hAnsi="Gill Sans Std"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Pr>
      <w:rFonts w:ascii="Gill Sans Std" w:hAnsi="Gill Sans Std" w:cs="Arial"/>
      <w:b/>
      <w:bCs/>
      <w:caps/>
      <w:kern w:val="32"/>
      <w:sz w:val="30"/>
      <w:szCs w:val="30"/>
    </w:rPr>
  </w:style>
  <w:style w:type="character" w:customStyle="1" w:styleId="Heading2Char">
    <w:name w:val="Heading 2 Char"/>
    <w:basedOn w:val="DefaultParagraphFont"/>
    <w:link w:val="Heading2"/>
    <w:locked/>
    <w:rPr>
      <w:rFonts w:ascii="Gill Sans Std" w:hAnsi="Gill Sans Std" w:cs="Arial"/>
      <w:b/>
      <w:bCs/>
      <w:iCs/>
      <w:caps/>
      <w:sz w:val="26"/>
      <w:szCs w:val="26"/>
    </w:rPr>
  </w:style>
  <w:style w:type="character" w:customStyle="1" w:styleId="Heading3Char">
    <w:name w:val="Heading 3 Char"/>
    <w:basedOn w:val="DefaultParagraphFont"/>
    <w:link w:val="Heading3"/>
    <w:locked/>
    <w:rPr>
      <w:rFonts w:ascii="Gill Sans Std" w:hAnsi="Gill Sans Std" w:cs="Arial"/>
      <w:b/>
      <w:bCs/>
      <w:sz w:val="26"/>
      <w:szCs w:val="26"/>
    </w:rPr>
  </w:style>
  <w:style w:type="character" w:customStyle="1" w:styleId="Heading4Char">
    <w:name w:val="Heading 4 Char"/>
    <w:basedOn w:val="DefaultParagraphFont"/>
    <w:link w:val="Heading4"/>
    <w:locked/>
    <w:rPr>
      <w:rFonts w:ascii="Gill Sans Std" w:hAnsi="Gill Sans Std"/>
      <w:b/>
      <w:bCs/>
      <w:i/>
      <w:sz w:val="22"/>
      <w:szCs w:val="22"/>
    </w:rPr>
  </w:style>
  <w:style w:type="character" w:customStyle="1" w:styleId="Heading5Char">
    <w:name w:val="Heading 5 Char"/>
    <w:basedOn w:val="DefaultParagraphFont"/>
    <w:link w:val="Heading5"/>
    <w:locked/>
    <w:rPr>
      <w:rFonts w:ascii="Gill Sans Std" w:hAnsi="Gill Sans Std"/>
      <w:bCs/>
      <w:i/>
      <w:iCs/>
      <w:sz w:val="22"/>
      <w:szCs w:val="26"/>
    </w:rPr>
  </w:style>
  <w:style w:type="character" w:customStyle="1" w:styleId="Heading6Char">
    <w:name w:val="Heading 6 Char"/>
    <w:basedOn w:val="DefaultParagraphFont"/>
    <w:link w:val="Heading6"/>
    <w:locked/>
    <w:rPr>
      <w:rFonts w:ascii="Gill Sans Std" w:hAnsi="Gill Sans Std"/>
      <w:bCs/>
      <w:i/>
      <w:sz w:val="22"/>
      <w:szCs w:val="22"/>
    </w:rPr>
  </w:style>
  <w:style w:type="character" w:customStyle="1" w:styleId="Heading7Char">
    <w:name w:val="Heading 7 Char"/>
    <w:basedOn w:val="DefaultParagraphFont"/>
    <w:link w:val="Heading7"/>
    <w:locked/>
    <w:rPr>
      <w:rFonts w:ascii="Gill Sans Std" w:hAnsi="Gill Sans Std"/>
      <w:i/>
      <w:sz w:val="22"/>
      <w:szCs w:val="24"/>
    </w:rPr>
  </w:style>
  <w:style w:type="character" w:customStyle="1" w:styleId="Heading8Char">
    <w:name w:val="Heading 8 Char"/>
    <w:basedOn w:val="DefaultParagraphFont"/>
    <w:link w:val="Heading8"/>
    <w:locked/>
    <w:rPr>
      <w:rFonts w:ascii="Gill Sans Std" w:hAnsi="Gill Sans Std"/>
      <w:i/>
      <w:iCs/>
      <w:sz w:val="22"/>
      <w:szCs w:val="24"/>
    </w:rPr>
  </w:style>
  <w:style w:type="character" w:customStyle="1" w:styleId="Heading9Char">
    <w:name w:val="Heading 9 Char"/>
    <w:basedOn w:val="DefaultParagraphFont"/>
    <w:link w:val="Heading9"/>
    <w:locked/>
    <w:rPr>
      <w:rFonts w:ascii="Gill Sans Std" w:hAnsi="Gill Sans Std" w:cs="Arial"/>
      <w:i/>
      <w:sz w:val="22"/>
      <w:szCs w:val="22"/>
    </w:rPr>
  </w:style>
  <w:style w:type="paragraph" w:customStyle="1" w:styleId="DP-Covertitle">
    <w:name w:val="DP-Cover title"/>
    <w:basedOn w:val="Normal"/>
    <w:rsid w:val="00F65C91"/>
    <w:pPr>
      <w:spacing w:before="240" w:after="240" w:line="720" w:lineRule="exact"/>
      <w:ind w:left="720" w:right="600"/>
    </w:pPr>
    <w:rPr>
      <w:rFonts w:ascii="Gill Sans Std" w:hAnsi="Gill Sans Std"/>
      <w:b/>
      <w:color w:val="FFFFFF"/>
      <w:spacing w:val="-14"/>
      <w:sz w:val="60"/>
      <w:szCs w:val="60"/>
    </w:rPr>
  </w:style>
  <w:style w:type="paragraph" w:customStyle="1" w:styleId="DP-CoverTitleSubhead1">
    <w:name w:val="DP-Cover Title Subhead1"/>
    <w:link w:val="DP-CoverTitleSubhead1CharChar"/>
    <w:rsid w:val="00DA79A8"/>
    <w:pPr>
      <w:spacing w:before="120" w:after="120"/>
      <w:ind w:left="720" w:right="600"/>
    </w:pPr>
    <w:rPr>
      <w:rFonts w:ascii="Gill Sans Std" w:hAnsi="Gill Sans Std"/>
      <w:color w:val="FFFFFF"/>
      <w:sz w:val="44"/>
      <w:szCs w:val="44"/>
    </w:rPr>
  </w:style>
  <w:style w:type="character" w:customStyle="1" w:styleId="DP-CoverTitleSubhead1CharChar">
    <w:name w:val="DP-Cover Title Subhead1 Char Char"/>
    <w:basedOn w:val="DefaultParagraphFont"/>
    <w:link w:val="DP-CoverTitleSubhead1"/>
    <w:locked/>
    <w:rsid w:val="00DA79A8"/>
    <w:rPr>
      <w:rFonts w:ascii="Gill Sans Std" w:hAnsi="Gill Sans Std" w:cs="Times New Roman"/>
      <w:color w:val="FFFFFF"/>
      <w:sz w:val="44"/>
      <w:szCs w:val="44"/>
      <w:lang w:val="en-US" w:eastAsia="en-US" w:bidi="ar-SA"/>
    </w:rPr>
  </w:style>
  <w:style w:type="paragraph" w:customStyle="1" w:styleId="DP-CoverTitleSubhead2">
    <w:name w:val="DP-Cover Title Subhead2"/>
    <w:basedOn w:val="DP-CoverTitleSubhead1"/>
    <w:link w:val="DP-CoverTitleSubhead2CharChar"/>
    <w:rsid w:val="00474C4B"/>
    <w:pPr>
      <w:spacing w:before="0" w:after="0"/>
      <w:outlineLvl w:val="0"/>
    </w:pPr>
    <w:rPr>
      <w:i/>
      <w:sz w:val="40"/>
      <w:szCs w:val="40"/>
    </w:rPr>
  </w:style>
  <w:style w:type="character" w:customStyle="1" w:styleId="DP-CoverTitleSubhead2CharChar">
    <w:name w:val="DP-Cover Title Subhead2 Char Char"/>
    <w:basedOn w:val="DP-CoverTitleSubhead1CharChar"/>
    <w:link w:val="DP-CoverTitleSubhead2"/>
    <w:locked/>
    <w:rsid w:val="00474C4B"/>
    <w:rPr>
      <w:rFonts w:ascii="Gill Sans Std" w:hAnsi="Gill Sans Std" w:cs="Times New Roman"/>
      <w:i/>
      <w:color w:val="FFFFFF"/>
      <w:sz w:val="40"/>
      <w:szCs w:val="40"/>
      <w:lang w:val="en-US" w:eastAsia="en-US" w:bidi="ar-SA"/>
    </w:rPr>
  </w:style>
  <w:style w:type="paragraph" w:customStyle="1" w:styleId="DP-Disclaimer">
    <w:name w:val="DP-Disclaimer"/>
    <w:rsid w:val="00B404D3"/>
    <w:rPr>
      <w:rFonts w:ascii="Gill Sans Std" w:hAnsi="Gill Sans Std"/>
    </w:rPr>
  </w:style>
  <w:style w:type="paragraph" w:customStyle="1" w:styleId="DP-DATE">
    <w:name w:val="DP-DATE"/>
    <w:basedOn w:val="Normal"/>
    <w:rsid w:val="0086124C"/>
    <w:pPr>
      <w:spacing w:after="80"/>
    </w:pPr>
    <w:rPr>
      <w:rFonts w:ascii="Gill Sans Std" w:hAnsi="Gill Sans Std"/>
      <w:b/>
      <w:caps/>
      <w:sz w:val="20"/>
      <w:szCs w:val="20"/>
    </w:rPr>
  </w:style>
  <w:style w:type="paragraph" w:styleId="Header">
    <w:name w:val="header"/>
    <w:basedOn w:val="Normal"/>
    <w:link w:val="HeaderChar"/>
    <w:semiHidden/>
    <w:rsid w:val="0086124C"/>
    <w:pPr>
      <w:tabs>
        <w:tab w:val="center" w:pos="4320"/>
        <w:tab w:val="right" w:pos="8640"/>
      </w:tabs>
    </w:pPr>
  </w:style>
  <w:style w:type="character" w:customStyle="1" w:styleId="HeaderChar">
    <w:name w:val="Header Char"/>
    <w:basedOn w:val="DefaultParagraphFont"/>
    <w:link w:val="Header"/>
    <w:semiHidden/>
    <w:locked/>
    <w:rPr>
      <w:rFonts w:cs="Times New Roman"/>
      <w:sz w:val="24"/>
      <w:szCs w:val="24"/>
    </w:rPr>
  </w:style>
  <w:style w:type="paragraph" w:styleId="Footer">
    <w:name w:val="footer"/>
    <w:basedOn w:val="Normal"/>
    <w:link w:val="FooterChar"/>
    <w:semiHidden/>
    <w:rsid w:val="0086124C"/>
    <w:pPr>
      <w:tabs>
        <w:tab w:val="center" w:pos="4320"/>
        <w:tab w:val="right" w:pos="8640"/>
      </w:tabs>
    </w:pPr>
  </w:style>
  <w:style w:type="character" w:customStyle="1" w:styleId="FooterChar">
    <w:name w:val="Footer Char"/>
    <w:basedOn w:val="DefaultParagraphFont"/>
    <w:link w:val="Footer"/>
    <w:semiHidden/>
    <w:locked/>
    <w:rPr>
      <w:rFonts w:cs="Times New Roman"/>
      <w:sz w:val="24"/>
      <w:szCs w:val="24"/>
    </w:rPr>
  </w:style>
  <w:style w:type="paragraph" w:customStyle="1" w:styleId="DP-Bodytext">
    <w:name w:val="DP-Body text"/>
    <w:basedOn w:val="Normal"/>
    <w:link w:val="DP-BodytextCharChar"/>
    <w:rsid w:val="00D52C0B"/>
    <w:pPr>
      <w:spacing w:after="120"/>
    </w:pPr>
    <w:rPr>
      <w:rFonts w:ascii="Garamond" w:hAnsi="Garamond"/>
    </w:rPr>
  </w:style>
  <w:style w:type="character" w:customStyle="1" w:styleId="DP-BodytextCharChar">
    <w:name w:val="DP-Body text Char Char"/>
    <w:basedOn w:val="DefaultParagraphFont"/>
    <w:link w:val="DP-Bodytext"/>
    <w:locked/>
    <w:rsid w:val="0024595B"/>
    <w:rPr>
      <w:rFonts w:ascii="Garamond" w:hAnsi="Garamond" w:cs="Times New Roman"/>
      <w:sz w:val="24"/>
      <w:szCs w:val="24"/>
      <w:lang w:val="en-US" w:eastAsia="en-US" w:bidi="ar-SA"/>
    </w:rPr>
  </w:style>
  <w:style w:type="paragraph" w:customStyle="1" w:styleId="DP-TitlePageHead">
    <w:name w:val="DP-Title Page Head"/>
    <w:basedOn w:val="Normal"/>
    <w:rsid w:val="00E86CCC"/>
    <w:pPr>
      <w:spacing w:before="2000" w:after="240"/>
    </w:pPr>
    <w:rPr>
      <w:rFonts w:ascii="Gill Sans Std" w:hAnsi="Gill Sans Std"/>
      <w:b/>
      <w:sz w:val="60"/>
      <w:szCs w:val="60"/>
    </w:rPr>
  </w:style>
  <w:style w:type="paragraph" w:customStyle="1" w:styleId="DP-TitlePageSubhead1">
    <w:name w:val="DP-Title Page Subhead 1"/>
    <w:basedOn w:val="DP-TitlePageHead"/>
    <w:rsid w:val="00E86CCC"/>
    <w:pPr>
      <w:spacing w:before="120" w:after="120"/>
    </w:pPr>
    <w:rPr>
      <w:b w:val="0"/>
      <w:sz w:val="40"/>
      <w:szCs w:val="40"/>
    </w:rPr>
  </w:style>
  <w:style w:type="paragraph" w:customStyle="1" w:styleId="DP-TitlePageSubhead2">
    <w:name w:val="DP-Title Page Subhead 2"/>
    <w:basedOn w:val="DP-TitlePageSubhead1"/>
    <w:rsid w:val="00AB440B"/>
    <w:pPr>
      <w:spacing w:before="0" w:after="1200"/>
    </w:pPr>
    <w:rPr>
      <w:i/>
      <w:sz w:val="32"/>
    </w:rPr>
  </w:style>
  <w:style w:type="paragraph" w:customStyle="1" w:styleId="ChapterTitle">
    <w:name w:val="Chapter Title"/>
    <w:semiHidden/>
    <w:rsid w:val="00EB1663"/>
    <w:pPr>
      <w:spacing w:before="400" w:after="720"/>
    </w:pPr>
    <w:rPr>
      <w:rFonts w:ascii="Gill Sans Std" w:hAnsi="Gill Sans Std"/>
      <w:b/>
      <w:caps/>
      <w:sz w:val="60"/>
      <w:szCs w:val="60"/>
    </w:rPr>
  </w:style>
  <w:style w:type="paragraph" w:customStyle="1" w:styleId="DP-Pagenumber-evenfooter-left">
    <w:name w:val="DP-Page number-even footer-left"/>
    <w:basedOn w:val="DP-Pagenumber-oddfooter-right"/>
    <w:rsid w:val="00474C4B"/>
    <w:pPr>
      <w:jc w:val="left"/>
    </w:pPr>
    <w:rPr>
      <w:szCs w:val="20"/>
    </w:rPr>
  </w:style>
  <w:style w:type="paragraph" w:customStyle="1" w:styleId="DP-Pagenumber-oddfooter-right">
    <w:name w:val="DP-Page number-odd footer-right"/>
    <w:rsid w:val="00DA79A8"/>
    <w:pPr>
      <w:jc w:val="right"/>
    </w:pPr>
    <w:rPr>
      <w:rFonts w:ascii="Gill Sans Std" w:hAnsi="Gill Sans Std"/>
      <w:szCs w:val="18"/>
    </w:rPr>
  </w:style>
  <w:style w:type="paragraph" w:customStyle="1" w:styleId="DP-ROT">
    <w:name w:val="DP-ROT"/>
    <w:rsid w:val="00F80320"/>
    <w:pPr>
      <w:spacing w:after="120"/>
    </w:pPr>
    <w:rPr>
      <w:rFonts w:ascii="Garamond" w:hAnsi="Garamond"/>
      <w:sz w:val="22"/>
    </w:rPr>
  </w:style>
  <w:style w:type="paragraph" w:customStyle="1" w:styleId="DP-ROTlast">
    <w:name w:val="DP-ROT last"/>
    <w:basedOn w:val="DP-ROT"/>
    <w:rsid w:val="00F80320"/>
    <w:pPr>
      <w:spacing w:after="240"/>
    </w:pPr>
  </w:style>
  <w:style w:type="paragraph" w:customStyle="1" w:styleId="DP-ROTHead">
    <w:name w:val="DP-ROT Head"/>
    <w:basedOn w:val="Normal"/>
    <w:rsid w:val="002C6B34"/>
    <w:pPr>
      <w:widowControl w:val="0"/>
      <w:autoSpaceDE w:val="0"/>
      <w:autoSpaceDN w:val="0"/>
    </w:pPr>
    <w:rPr>
      <w:rFonts w:ascii="Gill Sans Std" w:hAnsi="Gill Sans Std" w:cs="Arial"/>
      <w:b/>
      <w:spacing w:val="-7"/>
      <w:sz w:val="20"/>
      <w:szCs w:val="20"/>
    </w:rPr>
  </w:style>
  <w:style w:type="paragraph" w:customStyle="1" w:styleId="DP-ROTaddressDeliver">
    <w:name w:val="DP-ROTaddressDeliver"/>
    <w:basedOn w:val="DP-ROT"/>
    <w:rsid w:val="00F80320"/>
    <w:pPr>
      <w:spacing w:after="0"/>
    </w:pPr>
    <w:rPr>
      <w:rFonts w:ascii="Gill Sans Std" w:hAnsi="Gill Sans Std"/>
      <w:noProof/>
      <w:sz w:val="20"/>
    </w:rPr>
  </w:style>
  <w:style w:type="character" w:styleId="Hyperlink">
    <w:name w:val="Hyperlink"/>
    <w:basedOn w:val="DefaultParagraphFont"/>
    <w:uiPriority w:val="99"/>
    <w:rsid w:val="002C6B34"/>
    <w:rPr>
      <w:rFonts w:cs="Times New Roman"/>
      <w:color w:val="0000FF"/>
      <w:u w:val="single"/>
    </w:rPr>
  </w:style>
  <w:style w:type="paragraph" w:styleId="BalloonText">
    <w:name w:val="Balloon Text"/>
    <w:basedOn w:val="Normal"/>
    <w:link w:val="BalloonTextChar"/>
    <w:semiHidden/>
    <w:rsid w:val="00DD6023"/>
    <w:rPr>
      <w:rFonts w:ascii="Tahoma" w:hAnsi="Tahoma" w:cs="Tahoma"/>
      <w:sz w:val="16"/>
      <w:szCs w:val="16"/>
    </w:rPr>
  </w:style>
  <w:style w:type="character" w:customStyle="1" w:styleId="BalloonTextChar">
    <w:name w:val="Balloon Text Char"/>
    <w:basedOn w:val="DefaultParagraphFont"/>
    <w:link w:val="BalloonText"/>
    <w:semiHidden/>
    <w:locked/>
    <w:rPr>
      <w:rFonts w:cs="Times New Roman"/>
      <w:sz w:val="2"/>
    </w:rPr>
  </w:style>
  <w:style w:type="paragraph" w:customStyle="1" w:styleId="DP-TOC">
    <w:name w:val="DP-TOC"/>
    <w:rsid w:val="00084C52"/>
    <w:pPr>
      <w:tabs>
        <w:tab w:val="left" w:pos="480"/>
        <w:tab w:val="right" w:leader="dot" w:pos="9346"/>
      </w:tabs>
      <w:spacing w:before="60"/>
      <w:ind w:left="475"/>
    </w:pPr>
    <w:rPr>
      <w:rFonts w:ascii="Gill Sans Std" w:hAnsi="Gill Sans Std"/>
      <w:sz w:val="22"/>
      <w:szCs w:val="24"/>
    </w:rPr>
  </w:style>
  <w:style w:type="paragraph" w:customStyle="1" w:styleId="DP-1Bulletlast">
    <w:name w:val="DP-1Bullet last"/>
    <w:basedOn w:val="DP-1Bullet"/>
    <w:link w:val="DP-1BulletlastChar"/>
    <w:rsid w:val="00F433A9"/>
    <w:pPr>
      <w:spacing w:after="240"/>
    </w:pPr>
  </w:style>
  <w:style w:type="paragraph" w:customStyle="1" w:styleId="DP-1Bullet">
    <w:name w:val="DP-1Bullet"/>
    <w:basedOn w:val="DP-Bodytext"/>
    <w:link w:val="DP-1BulletChar"/>
    <w:rsid w:val="00D52C0B"/>
    <w:pPr>
      <w:numPr>
        <w:numId w:val="1"/>
      </w:numPr>
    </w:pPr>
  </w:style>
  <w:style w:type="character" w:customStyle="1" w:styleId="DP-1BulletChar">
    <w:name w:val="DP-1Bullet Char"/>
    <w:basedOn w:val="DP-BodytextCharChar"/>
    <w:link w:val="DP-1Bullet"/>
    <w:rsid w:val="00DF3DE8"/>
    <w:rPr>
      <w:rFonts w:ascii="Garamond" w:hAnsi="Garamond" w:cs="Times New Roman"/>
      <w:sz w:val="24"/>
      <w:szCs w:val="24"/>
      <w:lang w:val="en-US" w:eastAsia="en-US" w:bidi="ar-SA"/>
    </w:rPr>
  </w:style>
  <w:style w:type="character" w:customStyle="1" w:styleId="DP-1BulletlastChar">
    <w:name w:val="DP-1Bullet last Char"/>
    <w:basedOn w:val="DP-1BulletChar"/>
    <w:link w:val="DP-1Bulletlast"/>
    <w:rsid w:val="00E87744"/>
    <w:rPr>
      <w:rFonts w:ascii="Garamond" w:hAnsi="Garamond" w:cs="Times New Roman"/>
      <w:sz w:val="24"/>
      <w:szCs w:val="24"/>
      <w:lang w:val="en-US" w:eastAsia="en-US" w:bidi="ar-SA"/>
    </w:rPr>
  </w:style>
  <w:style w:type="paragraph" w:customStyle="1" w:styleId="DP-Acronyms">
    <w:name w:val="DP-Acronyms"/>
    <w:rsid w:val="00157CDC"/>
    <w:pPr>
      <w:tabs>
        <w:tab w:val="left" w:pos="1440"/>
      </w:tabs>
      <w:spacing w:after="120"/>
      <w:ind w:left="1440" w:hanging="1440"/>
    </w:pPr>
    <w:rPr>
      <w:rFonts w:ascii="Garamond" w:hAnsi="Garamond"/>
      <w:sz w:val="24"/>
      <w:szCs w:val="22"/>
    </w:rPr>
  </w:style>
  <w:style w:type="paragraph" w:customStyle="1" w:styleId="DP-Bodytextlast">
    <w:name w:val="DP-Body text last"/>
    <w:basedOn w:val="DP-Bodytext"/>
    <w:link w:val="DP-BodytextlastChar"/>
    <w:rsid w:val="00D52C0B"/>
    <w:pPr>
      <w:spacing w:after="240"/>
    </w:pPr>
  </w:style>
  <w:style w:type="character" w:customStyle="1" w:styleId="DP-BodytextlastChar">
    <w:name w:val="DP-Body text last Char"/>
    <w:basedOn w:val="DP-BodytextCharChar"/>
    <w:link w:val="DP-Bodytextlast"/>
    <w:rsid w:val="0017485C"/>
    <w:rPr>
      <w:rFonts w:ascii="Garamond" w:hAnsi="Garamond" w:cs="Times New Roman"/>
      <w:sz w:val="24"/>
      <w:szCs w:val="24"/>
      <w:lang w:val="en-US" w:eastAsia="en-US" w:bidi="ar-SA"/>
    </w:rPr>
  </w:style>
  <w:style w:type="paragraph" w:customStyle="1" w:styleId="DP-2Bullet">
    <w:name w:val="DP-2Bullet"/>
    <w:basedOn w:val="DP-1Bullet"/>
    <w:rsid w:val="00D52C0B"/>
    <w:pPr>
      <w:numPr>
        <w:numId w:val="0"/>
      </w:numPr>
      <w:tabs>
        <w:tab w:val="num" w:pos="720"/>
      </w:tabs>
      <w:ind w:left="720" w:hanging="360"/>
    </w:pPr>
  </w:style>
  <w:style w:type="paragraph" w:customStyle="1" w:styleId="DP-3Bullet">
    <w:name w:val="DP-3Bullet"/>
    <w:basedOn w:val="DP-2Bullet"/>
    <w:rsid w:val="00D52C0B"/>
    <w:pPr>
      <w:tabs>
        <w:tab w:val="clear" w:pos="720"/>
        <w:tab w:val="num" w:pos="1080"/>
      </w:tabs>
      <w:ind w:left="1080"/>
    </w:pPr>
  </w:style>
  <w:style w:type="paragraph" w:customStyle="1" w:styleId="DP-NumberList">
    <w:name w:val="DP-NumberList"/>
    <w:basedOn w:val="DP-1Bullet"/>
    <w:link w:val="DP-NumberListChar"/>
    <w:rsid w:val="008543FE"/>
    <w:pPr>
      <w:numPr>
        <w:numId w:val="0"/>
      </w:numPr>
      <w:tabs>
        <w:tab w:val="num" w:pos="360"/>
      </w:tabs>
      <w:ind w:left="360" w:hanging="360"/>
    </w:pPr>
  </w:style>
  <w:style w:type="character" w:customStyle="1" w:styleId="DP-NumberListChar">
    <w:name w:val="DP-NumberList Char"/>
    <w:basedOn w:val="DP-1BulletChar"/>
    <w:link w:val="DP-NumberList"/>
    <w:rsid w:val="00DF3DE8"/>
    <w:rPr>
      <w:rFonts w:ascii="Garamond" w:hAnsi="Garamond" w:cs="Times New Roman"/>
      <w:sz w:val="24"/>
      <w:szCs w:val="24"/>
      <w:lang w:val="en-US" w:eastAsia="en-US" w:bidi="ar-SA"/>
    </w:rPr>
  </w:style>
  <w:style w:type="paragraph" w:customStyle="1" w:styleId="DP-NumberListletters">
    <w:name w:val="DP-NumberList_letters"/>
    <w:basedOn w:val="DP-2Bullet"/>
    <w:rsid w:val="00DF2BBB"/>
    <w:pPr>
      <w:tabs>
        <w:tab w:val="clear" w:pos="720"/>
        <w:tab w:val="num" w:pos="360"/>
      </w:tabs>
    </w:pPr>
  </w:style>
  <w:style w:type="paragraph" w:customStyle="1" w:styleId="DP-Footnote">
    <w:name w:val="DP-Footnote"/>
    <w:rsid w:val="00B81C12"/>
    <w:pPr>
      <w:spacing w:after="40"/>
    </w:pPr>
    <w:rPr>
      <w:rFonts w:ascii="Gill Sans Std" w:hAnsi="Gill Sans Std"/>
      <w:sz w:val="16"/>
      <w:szCs w:val="24"/>
    </w:rPr>
  </w:style>
  <w:style w:type="paragraph" w:customStyle="1" w:styleId="DP-TableTitle">
    <w:name w:val="DP-Table Title"/>
    <w:rsid w:val="00A1427A"/>
    <w:pPr>
      <w:spacing w:before="240" w:after="160"/>
    </w:pPr>
    <w:rPr>
      <w:rFonts w:ascii="Gill Sans Std" w:hAnsi="Gill Sans Std"/>
      <w:b/>
      <w:sz w:val="22"/>
      <w:szCs w:val="24"/>
    </w:rPr>
  </w:style>
  <w:style w:type="paragraph" w:customStyle="1" w:styleId="DP-Notetext">
    <w:name w:val="DP-Note text"/>
    <w:basedOn w:val="DP-Noteheader"/>
    <w:rsid w:val="009B1CCD"/>
    <w:pPr>
      <w:spacing w:before="0" w:after="60"/>
    </w:pPr>
    <w:rPr>
      <w:b w:val="0"/>
    </w:rPr>
  </w:style>
  <w:style w:type="paragraph" w:customStyle="1" w:styleId="DP-Noteheader">
    <w:name w:val="DP-Note header"/>
    <w:rsid w:val="00E16A65"/>
    <w:pPr>
      <w:spacing w:before="40"/>
    </w:pPr>
    <w:rPr>
      <w:rFonts w:ascii="Gill Sans Std" w:hAnsi="Gill Sans Std"/>
      <w:b/>
      <w:sz w:val="16"/>
      <w:szCs w:val="24"/>
    </w:rPr>
  </w:style>
  <w:style w:type="paragraph" w:customStyle="1" w:styleId="DP-TableHeaderRow">
    <w:name w:val="DP-Table Header Row"/>
    <w:rsid w:val="00107E70"/>
    <w:pPr>
      <w:spacing w:before="40" w:after="40"/>
    </w:pPr>
    <w:rPr>
      <w:rFonts w:ascii="Gill Sans Std" w:hAnsi="Gill Sans Std"/>
      <w:b/>
      <w:sz w:val="22"/>
      <w:szCs w:val="24"/>
    </w:rPr>
  </w:style>
  <w:style w:type="paragraph" w:customStyle="1" w:styleId="DP-TableRowText">
    <w:name w:val="DP-Table Row Text"/>
    <w:rsid w:val="00107E70"/>
    <w:pPr>
      <w:spacing w:before="40" w:after="40"/>
    </w:pPr>
    <w:rPr>
      <w:rFonts w:ascii="Gill Sans Std" w:hAnsi="Gill Sans Std"/>
      <w:szCs w:val="24"/>
    </w:rPr>
  </w:style>
  <w:style w:type="paragraph" w:customStyle="1" w:styleId="DP-TableSubheadRow">
    <w:name w:val="DP-Table Subhead Row"/>
    <w:rsid w:val="00CF10BE"/>
    <w:pPr>
      <w:spacing w:before="40" w:after="40"/>
    </w:pPr>
    <w:rPr>
      <w:rFonts w:ascii="Gill Sans Std" w:hAnsi="Gill Sans Std"/>
      <w:b/>
      <w:sz w:val="22"/>
      <w:szCs w:val="24"/>
    </w:rPr>
  </w:style>
  <w:style w:type="table" w:styleId="TableGrid">
    <w:name w:val="Table Grid"/>
    <w:basedOn w:val="TableNormal"/>
    <w:semiHidden/>
    <w:rsid w:val="00A142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P-Backpage-addressbold">
    <w:name w:val="DP-Back page-address bold"/>
    <w:basedOn w:val="DP-Bodytext"/>
    <w:rsid w:val="0076404A"/>
    <w:pPr>
      <w:spacing w:after="80"/>
      <w:jc w:val="center"/>
    </w:pPr>
    <w:rPr>
      <w:rFonts w:ascii="Gill Sans Std" w:hAnsi="Gill Sans Std"/>
      <w:b/>
    </w:rPr>
  </w:style>
  <w:style w:type="paragraph" w:customStyle="1" w:styleId="DP-FigureTitle">
    <w:name w:val="DP-Figure Title"/>
    <w:rsid w:val="00AC61A9"/>
    <w:pPr>
      <w:spacing w:before="240" w:after="120"/>
    </w:pPr>
    <w:rPr>
      <w:rFonts w:ascii="Gill Sans Std" w:hAnsi="Gill Sans Std"/>
      <w:b/>
      <w:sz w:val="22"/>
      <w:szCs w:val="24"/>
    </w:rPr>
  </w:style>
  <w:style w:type="paragraph" w:customStyle="1" w:styleId="DP-Backpage-address">
    <w:name w:val="DP-Back page-address"/>
    <w:rsid w:val="00163F6B"/>
    <w:pPr>
      <w:spacing w:after="80"/>
      <w:jc w:val="center"/>
    </w:pPr>
    <w:rPr>
      <w:rFonts w:ascii="Gill Sans Std" w:hAnsi="Gill Sans Std"/>
      <w:sz w:val="22"/>
      <w:szCs w:val="24"/>
    </w:rPr>
  </w:style>
  <w:style w:type="table" w:styleId="TableProfessional">
    <w:name w:val="Table Professional"/>
    <w:basedOn w:val="TableNormal"/>
    <w:rsid w:val="00E86CCC"/>
    <w:rPr>
      <w:rFonts w:ascii="Gill Sans Std" w:hAnsi="Gill Sans Std"/>
    </w:rPr>
    <w:tblPr>
      <w:tblInd w:w="0" w:type="dxa"/>
      <w:tblBorders>
        <w:top w:val="single" w:sz="12" w:space="0" w:color="auto"/>
        <w:insideH w:val="single" w:sz="2" w:space="0" w:color="auto"/>
        <w:insideV w:val="single" w:sz="2" w:space="0" w:color="auto"/>
      </w:tblBorders>
      <w:tblCellMar>
        <w:top w:w="0" w:type="dxa"/>
        <w:left w:w="108" w:type="dxa"/>
        <w:bottom w:w="0" w:type="dxa"/>
        <w:right w:w="108" w:type="dxa"/>
      </w:tblCellMar>
    </w:tblPr>
    <w:tblStylePr w:type="firstRow">
      <w:rPr>
        <w:rFonts w:ascii="Arial" w:hAnsi="Arial" w:cs="Times New Roman"/>
        <w:b w:val="0"/>
        <w:bCs/>
        <w:i w:val="0"/>
        <w:color w:val="auto"/>
        <w:sz w:val="20"/>
        <w:szCs w:val="20"/>
      </w:rPr>
      <w:tblPr/>
      <w:tcPr>
        <w:tcBorders>
          <w:top w:val="single" w:sz="12" w:space="0" w:color="auto"/>
          <w:bottom w:val="single" w:sz="12" w:space="0" w:color="auto"/>
        </w:tcBorders>
        <w:shd w:val="clear" w:color="auto" w:fill="auto"/>
      </w:tcPr>
    </w:tblStylePr>
    <w:tblStylePr w:type="lastRow">
      <w:rPr>
        <w:rFonts w:cs="Times New Roman"/>
      </w:rPr>
      <w:tblPr/>
      <w:tcPr>
        <w:tcBorders>
          <w:top w:val="nil"/>
          <w:left w:val="nil"/>
          <w:bottom w:val="single" w:sz="12" w:space="0" w:color="auto"/>
          <w:right w:val="nil"/>
          <w:insideH w:val="nil"/>
          <w:insideV w:val="single" w:sz="4" w:space="0" w:color="auto"/>
          <w:tl2br w:val="nil"/>
          <w:tr2bl w:val="nil"/>
        </w:tcBorders>
        <w:shd w:val="clear" w:color="auto" w:fill="auto"/>
      </w:tcPr>
    </w:tblStylePr>
  </w:style>
  <w:style w:type="paragraph" w:customStyle="1" w:styleId="DP-References">
    <w:name w:val="DP-References"/>
    <w:rsid w:val="00756ADC"/>
    <w:pPr>
      <w:spacing w:before="120" w:after="120"/>
      <w:ind w:left="360" w:hanging="360"/>
    </w:pPr>
    <w:rPr>
      <w:rFonts w:ascii="Garamond" w:hAnsi="Garamond"/>
      <w:sz w:val="22"/>
      <w:szCs w:val="24"/>
    </w:rPr>
  </w:style>
  <w:style w:type="paragraph" w:customStyle="1" w:styleId="DP-Appendix">
    <w:name w:val="DP-Appendix"/>
    <w:basedOn w:val="ChapterTitle"/>
    <w:rsid w:val="00DA79A8"/>
    <w:pPr>
      <w:keepNext/>
      <w:keepLines/>
      <w:spacing w:after="120"/>
      <w:outlineLvl w:val="0"/>
    </w:pPr>
    <w:rPr>
      <w:caps w:val="0"/>
      <w:kern w:val="28"/>
      <w:sz w:val="40"/>
      <w:szCs w:val="40"/>
    </w:rPr>
  </w:style>
  <w:style w:type="paragraph" w:customStyle="1" w:styleId="DP-2Bulletlast">
    <w:name w:val="DP-2Bullet last"/>
    <w:basedOn w:val="DP-2Bullet"/>
    <w:rsid w:val="00F433A9"/>
    <w:pPr>
      <w:spacing w:after="240"/>
    </w:pPr>
  </w:style>
  <w:style w:type="paragraph" w:styleId="TOC1">
    <w:name w:val="toc 1"/>
    <w:basedOn w:val="Normal"/>
    <w:next w:val="Normal"/>
    <w:autoRedefine/>
    <w:uiPriority w:val="39"/>
    <w:rsid w:val="003C58BB"/>
    <w:pPr>
      <w:tabs>
        <w:tab w:val="right" w:leader="dot" w:pos="9350"/>
      </w:tabs>
      <w:spacing w:before="120"/>
    </w:pPr>
    <w:rPr>
      <w:rFonts w:ascii="Gill Sans Std" w:hAnsi="Gill Sans Std"/>
      <w:noProof/>
      <w:sz w:val="22"/>
      <w:szCs w:val="22"/>
    </w:rPr>
  </w:style>
  <w:style w:type="paragraph" w:styleId="TOC2">
    <w:name w:val="toc 2"/>
    <w:basedOn w:val="DP-TOC"/>
    <w:next w:val="Normal"/>
    <w:autoRedefine/>
    <w:uiPriority w:val="39"/>
    <w:rsid w:val="00F1345A"/>
    <w:pPr>
      <w:ind w:left="240"/>
    </w:pPr>
    <w:rPr>
      <w:noProof/>
    </w:rPr>
  </w:style>
  <w:style w:type="paragraph" w:customStyle="1" w:styleId="DP-3Bulletlast">
    <w:name w:val="DP-3Bullet last"/>
    <w:basedOn w:val="DP-3Bullet"/>
    <w:rsid w:val="00F433A9"/>
    <w:pPr>
      <w:spacing w:after="240"/>
    </w:pPr>
  </w:style>
  <w:style w:type="paragraph" w:customStyle="1" w:styleId="DP-NumberListlast">
    <w:name w:val="DP-NumberList last"/>
    <w:basedOn w:val="DP-NumberList"/>
    <w:link w:val="DP-NumberListlastChar"/>
    <w:rsid w:val="00F433A9"/>
    <w:pPr>
      <w:spacing w:after="240"/>
    </w:pPr>
  </w:style>
  <w:style w:type="character" w:customStyle="1" w:styleId="DP-NumberListlastChar">
    <w:name w:val="DP-NumberList last Char"/>
    <w:basedOn w:val="DP-NumberListChar"/>
    <w:link w:val="DP-NumberListlast"/>
    <w:rsid w:val="00DF3DE8"/>
    <w:rPr>
      <w:rFonts w:ascii="Garamond" w:hAnsi="Garamond" w:cs="Times New Roman"/>
      <w:sz w:val="24"/>
      <w:szCs w:val="24"/>
      <w:lang w:val="en-US" w:eastAsia="en-US" w:bidi="ar-SA"/>
    </w:rPr>
  </w:style>
  <w:style w:type="paragraph" w:customStyle="1" w:styleId="DP-HeadingA">
    <w:name w:val="DP-Heading A"/>
    <w:link w:val="DP-HeadingAChar"/>
    <w:rsid w:val="00F65C91"/>
    <w:pPr>
      <w:spacing w:before="240" w:after="120"/>
    </w:pPr>
    <w:rPr>
      <w:rFonts w:ascii="Gill Sans Std" w:hAnsi="Gill Sans Std"/>
      <w:b/>
      <w:sz w:val="32"/>
      <w:szCs w:val="32"/>
    </w:rPr>
  </w:style>
  <w:style w:type="character" w:customStyle="1" w:styleId="DP-HeadingAChar">
    <w:name w:val="DP-Heading A Char"/>
    <w:basedOn w:val="DefaultParagraphFont"/>
    <w:link w:val="DP-HeadingA"/>
    <w:rsid w:val="00116197"/>
    <w:rPr>
      <w:rFonts w:ascii="Gill Sans Std" w:hAnsi="Gill Sans Std"/>
      <w:b/>
      <w:sz w:val="32"/>
      <w:szCs w:val="32"/>
      <w:lang w:val="en-US" w:eastAsia="en-US" w:bidi="ar-SA"/>
    </w:rPr>
  </w:style>
  <w:style w:type="paragraph" w:customStyle="1" w:styleId="DP-HeadingB">
    <w:name w:val="DP-Heading B"/>
    <w:basedOn w:val="Heading2"/>
    <w:link w:val="DP-HeadingBChar"/>
    <w:rsid w:val="00AD6BDF"/>
    <w:pPr>
      <w:numPr>
        <w:ilvl w:val="0"/>
        <w:numId w:val="0"/>
      </w:numPr>
      <w:spacing w:before="280" w:after="80"/>
    </w:pPr>
    <w:rPr>
      <w:caps w:val="0"/>
      <w:sz w:val="28"/>
    </w:rPr>
  </w:style>
  <w:style w:type="character" w:customStyle="1" w:styleId="DP-HeadingBChar">
    <w:name w:val="DP-Heading B Char"/>
    <w:basedOn w:val="Heading2Char"/>
    <w:link w:val="DP-HeadingB"/>
    <w:rsid w:val="006B61C4"/>
    <w:rPr>
      <w:rFonts w:ascii="Gill Sans Std" w:hAnsi="Gill Sans Std" w:cs="Arial"/>
      <w:b/>
      <w:bCs/>
      <w:iCs/>
      <w:caps w:val="0"/>
      <w:sz w:val="28"/>
      <w:szCs w:val="26"/>
      <w:lang w:val="en-US" w:eastAsia="en-US" w:bidi="ar-SA"/>
    </w:rPr>
  </w:style>
  <w:style w:type="paragraph" w:customStyle="1" w:styleId="DP-HeadingC">
    <w:name w:val="DP-Heading C"/>
    <w:basedOn w:val="Heading3"/>
    <w:rsid w:val="00AD6BDF"/>
    <w:pPr>
      <w:numPr>
        <w:ilvl w:val="0"/>
        <w:numId w:val="0"/>
      </w:numPr>
      <w:spacing w:before="280" w:after="40"/>
    </w:pPr>
    <w:rPr>
      <w:sz w:val="24"/>
    </w:rPr>
  </w:style>
  <w:style w:type="paragraph" w:customStyle="1" w:styleId="DP-HeadingD">
    <w:name w:val="DP-Heading D"/>
    <w:basedOn w:val="Heading4"/>
    <w:link w:val="DP-HeadingDChar"/>
    <w:rsid w:val="00146668"/>
    <w:pPr>
      <w:numPr>
        <w:ilvl w:val="0"/>
        <w:numId w:val="0"/>
      </w:numPr>
    </w:pPr>
    <w:rPr>
      <w:sz w:val="24"/>
    </w:rPr>
  </w:style>
  <w:style w:type="character" w:customStyle="1" w:styleId="DP-HeadingDChar">
    <w:name w:val="DP-Heading D Char"/>
    <w:basedOn w:val="DP-HeadingBChar"/>
    <w:link w:val="DP-HeadingD"/>
    <w:rsid w:val="00146668"/>
    <w:rPr>
      <w:rFonts w:ascii="Gill Sans Std" w:hAnsi="Gill Sans Std" w:cs="Arial"/>
      <w:b/>
      <w:bCs/>
      <w:i/>
      <w:iCs w:val="0"/>
      <w:caps w:val="0"/>
      <w:sz w:val="24"/>
      <w:szCs w:val="22"/>
      <w:lang w:val="en-US" w:eastAsia="en-US" w:bidi="ar-SA"/>
    </w:rPr>
  </w:style>
  <w:style w:type="paragraph" w:styleId="TOC3">
    <w:name w:val="toc 3"/>
    <w:basedOn w:val="Normal"/>
    <w:next w:val="Normal"/>
    <w:autoRedefine/>
    <w:uiPriority w:val="39"/>
    <w:rsid w:val="00E57768"/>
    <w:pPr>
      <w:ind w:left="480"/>
    </w:pPr>
  </w:style>
  <w:style w:type="character" w:styleId="FollowedHyperlink">
    <w:name w:val="FollowedHyperlink"/>
    <w:basedOn w:val="DefaultParagraphFont"/>
    <w:rsid w:val="00320F2A"/>
    <w:rPr>
      <w:rFonts w:ascii="Garamond" w:hAnsi="Garamond" w:cs="Times New Roman"/>
      <w:color w:val="0000FF"/>
      <w:sz w:val="24"/>
      <w:u w:val="none"/>
    </w:rPr>
  </w:style>
  <w:style w:type="paragraph" w:customStyle="1" w:styleId="DP-Coverphotonote">
    <w:name w:val="DP-Cover photo note"/>
    <w:basedOn w:val="Normal"/>
    <w:rsid w:val="00F80320"/>
    <w:pPr>
      <w:ind w:left="30"/>
    </w:pPr>
    <w:rPr>
      <w:rFonts w:ascii="Gill Sans Std" w:hAnsi="Gill Sans Std"/>
      <w:sz w:val="20"/>
      <w:szCs w:val="18"/>
    </w:rPr>
  </w:style>
  <w:style w:type="paragraph" w:customStyle="1" w:styleId="NormalParagraphStyle">
    <w:name w:val="NormalParagraphStyle"/>
    <w:basedOn w:val="Normal"/>
    <w:semiHidden/>
    <w:rsid w:val="00EB558E"/>
    <w:pPr>
      <w:autoSpaceDE w:val="0"/>
      <w:autoSpaceDN w:val="0"/>
      <w:adjustRightInd w:val="0"/>
      <w:spacing w:line="288" w:lineRule="auto"/>
      <w:textAlignment w:val="center"/>
    </w:pPr>
    <w:rPr>
      <w:color w:val="000000"/>
    </w:rPr>
  </w:style>
  <w:style w:type="paragraph" w:customStyle="1" w:styleId="DP-TOCHeader">
    <w:name w:val="DP-TOC Header"/>
    <w:basedOn w:val="Normal"/>
    <w:rsid w:val="00474C4B"/>
    <w:pPr>
      <w:tabs>
        <w:tab w:val="right" w:leader="dot" w:pos="9346"/>
      </w:tabs>
      <w:spacing w:before="120"/>
    </w:pPr>
    <w:rPr>
      <w:rFonts w:ascii="Gill Sans Std" w:hAnsi="Gill Sans Std"/>
      <w:noProof/>
      <w:sz w:val="22"/>
      <w:szCs w:val="22"/>
    </w:rPr>
  </w:style>
  <w:style w:type="paragraph" w:customStyle="1" w:styleId="DP-TOC-Figs-Tables">
    <w:name w:val="DP-TOC-Figs-Tables"/>
    <w:basedOn w:val="DP-TOC"/>
    <w:rsid w:val="00690121"/>
    <w:pPr>
      <w:tabs>
        <w:tab w:val="clear" w:pos="480"/>
        <w:tab w:val="left" w:pos="540"/>
      </w:tabs>
      <w:ind w:left="540" w:hanging="288"/>
    </w:pPr>
    <w:rPr>
      <w:noProof/>
    </w:rPr>
  </w:style>
  <w:style w:type="paragraph" w:customStyle="1" w:styleId="DP-NumberListletterslast">
    <w:name w:val="DP-NumberList_letters last"/>
    <w:basedOn w:val="DP-NumberListletters"/>
    <w:rsid w:val="00F433A9"/>
    <w:pPr>
      <w:spacing w:after="240"/>
    </w:pPr>
  </w:style>
  <w:style w:type="paragraph" w:customStyle="1" w:styleId="DP-HeadingC-afterB">
    <w:name w:val="DP-Heading C-after B"/>
    <w:basedOn w:val="Normal"/>
    <w:rsid w:val="00E86CCC"/>
    <w:pPr>
      <w:keepNext/>
      <w:spacing w:before="120" w:after="40"/>
      <w:outlineLvl w:val="2"/>
    </w:pPr>
    <w:rPr>
      <w:rFonts w:ascii="Gill Sans Std" w:hAnsi="Gill Sans Std" w:cs="Arial"/>
      <w:b/>
      <w:bCs/>
      <w:szCs w:val="26"/>
    </w:rPr>
  </w:style>
  <w:style w:type="paragraph" w:customStyle="1" w:styleId="DP-HeadingB-afterA">
    <w:name w:val="DP-Heading B-after A"/>
    <w:basedOn w:val="Normal"/>
    <w:rsid w:val="00ED580B"/>
    <w:pPr>
      <w:keepNext/>
      <w:spacing w:before="120" w:after="80"/>
      <w:outlineLvl w:val="1"/>
    </w:pPr>
    <w:rPr>
      <w:rFonts w:ascii="Gill Sans Std" w:hAnsi="Gill Sans Std" w:cs="Arial"/>
      <w:b/>
      <w:bCs/>
      <w:iCs/>
      <w:sz w:val="28"/>
      <w:szCs w:val="26"/>
    </w:rPr>
  </w:style>
  <w:style w:type="paragraph" w:customStyle="1" w:styleId="DP-HeadingD-afterC">
    <w:name w:val="DP-Heading D-after C"/>
    <w:basedOn w:val="DP-HeadingD"/>
    <w:rsid w:val="00E86CCC"/>
    <w:pPr>
      <w:spacing w:before="120"/>
    </w:pPr>
  </w:style>
  <w:style w:type="paragraph" w:customStyle="1" w:styleId="DP-TOCTitle">
    <w:name w:val="DP-TOC Title"/>
    <w:basedOn w:val="ChapterTitle"/>
    <w:rsid w:val="00474C4B"/>
  </w:style>
  <w:style w:type="paragraph" w:customStyle="1" w:styleId="DP-BoxTextTitle">
    <w:name w:val="DP-Box Text Title"/>
    <w:basedOn w:val="Normal"/>
    <w:rsid w:val="00B9558C"/>
    <w:pPr>
      <w:spacing w:before="40"/>
    </w:pPr>
    <w:rPr>
      <w:rFonts w:ascii="Gill Sans Std" w:hAnsi="Gill Sans Std"/>
      <w:b/>
      <w:sz w:val="20"/>
      <w:szCs w:val="20"/>
      <w:lang w:val="fr-FR"/>
    </w:rPr>
  </w:style>
  <w:style w:type="paragraph" w:customStyle="1" w:styleId="DP-Boxtext">
    <w:name w:val="DP-Box text"/>
    <w:basedOn w:val="Normal"/>
    <w:rsid w:val="00B9558C"/>
    <w:pPr>
      <w:spacing w:before="40" w:after="40"/>
    </w:pPr>
    <w:rPr>
      <w:rFonts w:ascii="Gill Sans Std" w:hAnsi="Gill Sans Std"/>
      <w:sz w:val="20"/>
      <w:szCs w:val="20"/>
      <w:lang w:val="fr-FR"/>
    </w:rPr>
  </w:style>
  <w:style w:type="paragraph" w:customStyle="1" w:styleId="DP-ChapterTitle">
    <w:name w:val="DP-Chapter Title"/>
    <w:basedOn w:val="ChapterTitle"/>
    <w:rsid w:val="00B9558C"/>
    <w:rPr>
      <w:caps w:val="0"/>
    </w:rPr>
  </w:style>
  <w:style w:type="paragraph" w:customStyle="1" w:styleId="DP-Photocaption">
    <w:name w:val="DP-Photo caption"/>
    <w:basedOn w:val="Normal"/>
    <w:rsid w:val="00964FA6"/>
    <w:pPr>
      <w:autoSpaceDE w:val="0"/>
      <w:autoSpaceDN w:val="0"/>
      <w:adjustRightInd w:val="0"/>
      <w:spacing w:before="40"/>
    </w:pPr>
    <w:rPr>
      <w:rFonts w:ascii="Gill Sans Std" w:hAnsi="Gill Sans Std" w:cs="Arial"/>
      <w:sz w:val="18"/>
      <w:szCs w:val="18"/>
    </w:rPr>
  </w:style>
  <w:style w:type="character" w:styleId="CommentReference">
    <w:name w:val="annotation reference"/>
    <w:basedOn w:val="DefaultParagraphFont"/>
    <w:rsid w:val="00E02A6A"/>
    <w:rPr>
      <w:rFonts w:cs="Times New Roman"/>
      <w:sz w:val="16"/>
      <w:szCs w:val="16"/>
    </w:rPr>
  </w:style>
  <w:style w:type="paragraph" w:styleId="CommentText">
    <w:name w:val="annotation text"/>
    <w:basedOn w:val="Normal"/>
    <w:link w:val="CommentTextChar"/>
    <w:rsid w:val="00E02A6A"/>
    <w:rPr>
      <w:sz w:val="20"/>
      <w:szCs w:val="20"/>
    </w:rPr>
  </w:style>
  <w:style w:type="character" w:customStyle="1" w:styleId="CommentTextChar">
    <w:name w:val="Comment Text Char"/>
    <w:basedOn w:val="DefaultParagraphFont"/>
    <w:link w:val="CommentText"/>
    <w:locked/>
    <w:rsid w:val="00E02A6A"/>
    <w:rPr>
      <w:rFonts w:cs="Times New Roman"/>
    </w:rPr>
  </w:style>
  <w:style w:type="paragraph" w:styleId="CommentSubject">
    <w:name w:val="annotation subject"/>
    <w:basedOn w:val="CommentText"/>
    <w:next w:val="CommentText"/>
    <w:link w:val="CommentSubjectChar"/>
    <w:rsid w:val="00E02A6A"/>
    <w:rPr>
      <w:b/>
      <w:bCs/>
    </w:rPr>
  </w:style>
  <w:style w:type="character" w:customStyle="1" w:styleId="CommentSubjectChar">
    <w:name w:val="Comment Subject Char"/>
    <w:basedOn w:val="CommentTextChar"/>
    <w:link w:val="CommentSubject"/>
    <w:locked/>
    <w:rsid w:val="00E02A6A"/>
    <w:rPr>
      <w:rFonts w:cs="Times New Roman"/>
      <w:b/>
      <w:bCs/>
    </w:rPr>
  </w:style>
  <w:style w:type="paragraph" w:styleId="Revision">
    <w:name w:val="Revision"/>
    <w:hidden/>
    <w:semiHidden/>
    <w:rsid w:val="00E02A6A"/>
    <w:rPr>
      <w:sz w:val="24"/>
      <w:szCs w:val="24"/>
    </w:rPr>
  </w:style>
  <w:style w:type="paragraph" w:styleId="TableofFigures">
    <w:name w:val="table of figures"/>
    <w:basedOn w:val="Normal"/>
    <w:next w:val="Normal"/>
    <w:uiPriority w:val="99"/>
    <w:rsid w:val="00957EAE"/>
  </w:style>
  <w:style w:type="paragraph" w:customStyle="1" w:styleId="DP-Indentedtext">
    <w:name w:val="DP-Indented text"/>
    <w:rsid w:val="006022B1"/>
    <w:pPr>
      <w:spacing w:after="120"/>
      <w:ind w:left="720"/>
    </w:pPr>
    <w:rPr>
      <w:rFonts w:ascii="Garamond" w:hAnsi="Garamond"/>
      <w:sz w:val="24"/>
      <w:szCs w:val="24"/>
      <w:lang w:val="fr-FR"/>
    </w:rPr>
  </w:style>
  <w:style w:type="paragraph" w:styleId="TOC4">
    <w:name w:val="toc 4"/>
    <w:basedOn w:val="Normal"/>
    <w:next w:val="Normal"/>
    <w:autoRedefine/>
    <w:uiPriority w:val="39"/>
    <w:locked/>
    <w:rsid w:val="0017485C"/>
    <w:pPr>
      <w:ind w:left="720"/>
    </w:pPr>
  </w:style>
  <w:style w:type="character" w:customStyle="1" w:styleId="SubtitleChar">
    <w:name w:val="Subtitle Char"/>
    <w:link w:val="Subtitle"/>
    <w:rsid w:val="00DF3DE8"/>
    <w:rPr>
      <w:rFonts w:ascii="Cambria" w:hAnsi="Cambria"/>
      <w:i/>
      <w:iCs/>
      <w:color w:val="4F81BD"/>
      <w:spacing w:val="15"/>
      <w:sz w:val="24"/>
      <w:szCs w:val="24"/>
      <w:lang w:bidi="ar-SA"/>
    </w:rPr>
  </w:style>
  <w:style w:type="paragraph" w:styleId="Subtitle">
    <w:name w:val="Subtitle"/>
    <w:basedOn w:val="Normal"/>
    <w:next w:val="Normal"/>
    <w:link w:val="SubtitleChar"/>
    <w:qFormat/>
    <w:locked/>
    <w:rsid w:val="00DF3DE8"/>
    <w:pPr>
      <w:numPr>
        <w:ilvl w:val="1"/>
      </w:numPr>
      <w:spacing w:after="200" w:line="276" w:lineRule="auto"/>
    </w:pPr>
    <w:rPr>
      <w:rFonts w:ascii="Cambria" w:hAnsi="Cambria"/>
      <w:i/>
      <w:iCs/>
      <w:color w:val="4F81BD"/>
      <w:spacing w:val="15"/>
    </w:rPr>
  </w:style>
  <w:style w:type="character" w:customStyle="1" w:styleId="CharChar5">
    <w:name w:val="Char Char5"/>
    <w:rsid w:val="00E87744"/>
    <w:rPr>
      <w:rFonts w:ascii="Arial" w:hAnsi="Arial"/>
      <w:b/>
      <w:i/>
      <w:snapToGrid w:val="0"/>
      <w:color w:val="8DB3E2"/>
      <w:sz w:val="24"/>
    </w:rPr>
  </w:style>
  <w:style w:type="character" w:styleId="PageNumber">
    <w:name w:val="page number"/>
    <w:basedOn w:val="DefaultParagraphFont"/>
    <w:rsid w:val="00E87744"/>
  </w:style>
  <w:style w:type="paragraph" w:styleId="BodyText">
    <w:name w:val="Body Text"/>
    <w:basedOn w:val="Normal"/>
    <w:link w:val="BodyTextChar"/>
    <w:rsid w:val="00E87744"/>
    <w:pPr>
      <w:widowControl w:val="0"/>
      <w:tabs>
        <w:tab w:val="left" w:pos="576"/>
      </w:tabs>
      <w:spacing w:before="120" w:after="120"/>
    </w:pPr>
    <w:rPr>
      <w:rFonts w:ascii="Swis721 BT" w:hAnsi="Swis721 BT"/>
      <w:snapToGrid w:val="0"/>
      <w:sz w:val="22"/>
      <w:szCs w:val="20"/>
    </w:rPr>
  </w:style>
  <w:style w:type="character" w:customStyle="1" w:styleId="BodyTextChar">
    <w:name w:val="Body Text Char"/>
    <w:basedOn w:val="DefaultParagraphFont"/>
    <w:link w:val="BodyText"/>
    <w:rsid w:val="00117BAD"/>
    <w:rPr>
      <w:rFonts w:ascii="Swis721 BT" w:hAnsi="Swis721 BT"/>
      <w:snapToGrid w:val="0"/>
      <w:sz w:val="22"/>
      <w:lang w:val="en-US" w:eastAsia="en-US" w:bidi="ar-SA"/>
    </w:rPr>
  </w:style>
  <w:style w:type="paragraph" w:styleId="BodyTextIndent">
    <w:name w:val="Body Text Indent"/>
    <w:basedOn w:val="Normal"/>
    <w:rsid w:val="00E87744"/>
    <w:pPr>
      <w:widowControl w:val="0"/>
      <w:tabs>
        <w:tab w:val="left" w:pos="576"/>
      </w:tabs>
      <w:spacing w:after="120"/>
      <w:ind w:left="360"/>
    </w:pPr>
    <w:rPr>
      <w:rFonts w:ascii="Swis721 BT" w:hAnsi="Swis721 BT"/>
      <w:snapToGrid w:val="0"/>
      <w:sz w:val="22"/>
      <w:szCs w:val="20"/>
    </w:rPr>
  </w:style>
  <w:style w:type="paragraph" w:customStyle="1" w:styleId="Norm-2">
    <w:name w:val="Norm - 2"/>
    <w:basedOn w:val="Normal"/>
    <w:rsid w:val="00E87744"/>
    <w:pPr>
      <w:widowControl w:val="0"/>
      <w:spacing w:after="120"/>
      <w:ind w:left="446"/>
    </w:pPr>
    <w:rPr>
      <w:rFonts w:ascii="Swis721 BT" w:hAnsi="Swis721 BT"/>
      <w:snapToGrid w:val="0"/>
      <w:sz w:val="22"/>
      <w:szCs w:val="20"/>
    </w:rPr>
  </w:style>
  <w:style w:type="paragraph" w:customStyle="1" w:styleId="StyleHeading1Arial">
    <w:name w:val="Style Heading 1 + Arial"/>
    <w:basedOn w:val="Heading1"/>
    <w:rsid w:val="00E87744"/>
    <w:pPr>
      <w:widowControl w:val="0"/>
      <w:numPr>
        <w:numId w:val="0"/>
      </w:numPr>
      <w:tabs>
        <w:tab w:val="right" w:leader="dot" w:pos="576"/>
      </w:tabs>
      <w:spacing w:before="240"/>
    </w:pPr>
    <w:rPr>
      <w:rFonts w:ascii="Arial" w:hAnsi="Arial" w:cs="Times New Roman"/>
      <w:snapToGrid w:val="0"/>
      <w:color w:val="4F81BD"/>
      <w:kern w:val="28"/>
      <w:sz w:val="28"/>
      <w:szCs w:val="20"/>
    </w:rPr>
  </w:style>
  <w:style w:type="paragraph" w:customStyle="1" w:styleId="action">
    <w:name w:val="action"/>
    <w:basedOn w:val="Normal"/>
    <w:rsid w:val="00E87744"/>
    <w:pPr>
      <w:tabs>
        <w:tab w:val="num" w:pos="360"/>
      </w:tabs>
      <w:ind w:left="360" w:hanging="360"/>
    </w:pPr>
    <w:rPr>
      <w:rFonts w:ascii="Arial" w:hAnsi="Arial"/>
      <w:szCs w:val="20"/>
    </w:rPr>
  </w:style>
  <w:style w:type="character" w:customStyle="1" w:styleId="CharChar1">
    <w:name w:val="Char Char1"/>
    <w:basedOn w:val="DefaultParagraphFont"/>
    <w:rsid w:val="00E87744"/>
  </w:style>
  <w:style w:type="paragraph" w:styleId="Date">
    <w:name w:val="Date"/>
    <w:basedOn w:val="Normal"/>
    <w:next w:val="Normal"/>
    <w:link w:val="DateChar"/>
    <w:rsid w:val="00E87744"/>
    <w:pPr>
      <w:tabs>
        <w:tab w:val="left" w:pos="720"/>
      </w:tabs>
    </w:pPr>
    <w:rPr>
      <w:szCs w:val="20"/>
    </w:rPr>
  </w:style>
  <w:style w:type="character" w:customStyle="1" w:styleId="DateChar">
    <w:name w:val="Date Char"/>
    <w:link w:val="Date"/>
    <w:rsid w:val="00E87744"/>
    <w:rPr>
      <w:sz w:val="24"/>
      <w:lang w:val="en-US" w:eastAsia="en-US" w:bidi="ar-SA"/>
    </w:rPr>
  </w:style>
  <w:style w:type="paragraph" w:customStyle="1" w:styleId="Cp-ch">
    <w:name w:val="Cp-ch"/>
    <w:basedOn w:val="StyleHeading1Arial"/>
    <w:rsid w:val="00A60B77"/>
  </w:style>
  <w:style w:type="paragraph" w:customStyle="1" w:styleId="AllotherpreviousversionsofPipeLinecannotberunonthesamecomputerasPipeLine5WhenyouinstallPipeLine5">
    <w:name w:val="All other previous versions of PipeLine cannot be run on the same computer as PipeLine 5.  When you install PipeLine 5"/>
    <w:aliases w:val="the installer will automatically remove the previous version of PipeLine prior to installing PipeLine 5."/>
    <w:basedOn w:val="Normal"/>
    <w:rsid w:val="00B5729E"/>
    <w:pPr>
      <w:tabs>
        <w:tab w:val="left" w:pos="360"/>
      </w:tabs>
      <w:spacing w:before="120" w:after="120"/>
      <w:ind w:left="360"/>
    </w:pPr>
  </w:style>
  <w:style w:type="paragraph" w:customStyle="1" w:styleId="Default">
    <w:name w:val="Default"/>
    <w:rsid w:val="00777970"/>
    <w:pPr>
      <w:widowControl w:val="0"/>
      <w:autoSpaceDE w:val="0"/>
      <w:autoSpaceDN w:val="0"/>
      <w:adjustRightInd w:val="0"/>
    </w:pPr>
    <w:rPr>
      <w:color w:val="000000"/>
      <w:sz w:val="24"/>
      <w:szCs w:val="24"/>
    </w:rPr>
  </w:style>
  <w:style w:type="paragraph" w:customStyle="1" w:styleId="CM27">
    <w:name w:val="CM27"/>
    <w:basedOn w:val="Default"/>
    <w:next w:val="Default"/>
    <w:rsid w:val="00777970"/>
    <w:rPr>
      <w:color w:val="auto"/>
    </w:rPr>
  </w:style>
  <w:style w:type="paragraph" w:customStyle="1" w:styleId="CM1">
    <w:name w:val="CM1"/>
    <w:basedOn w:val="Default"/>
    <w:next w:val="Default"/>
    <w:rsid w:val="00777970"/>
    <w:pPr>
      <w:spacing w:line="231" w:lineRule="atLeast"/>
    </w:pPr>
    <w:rPr>
      <w:color w:val="auto"/>
    </w:rPr>
  </w:style>
  <w:style w:type="paragraph" w:customStyle="1" w:styleId="CM3">
    <w:name w:val="CM3"/>
    <w:basedOn w:val="Default"/>
    <w:next w:val="Default"/>
    <w:rsid w:val="00777970"/>
    <w:pPr>
      <w:spacing w:line="231" w:lineRule="atLeast"/>
    </w:pPr>
    <w:rPr>
      <w:color w:val="auto"/>
    </w:rPr>
  </w:style>
  <w:style w:type="paragraph" w:customStyle="1" w:styleId="CM4">
    <w:name w:val="CM4"/>
    <w:basedOn w:val="Default"/>
    <w:next w:val="Default"/>
    <w:rsid w:val="00777970"/>
    <w:pPr>
      <w:spacing w:line="231" w:lineRule="atLeast"/>
    </w:pPr>
    <w:rPr>
      <w:color w:val="auto"/>
    </w:rPr>
  </w:style>
  <w:style w:type="paragraph" w:customStyle="1" w:styleId="CM28">
    <w:name w:val="CM28"/>
    <w:basedOn w:val="Default"/>
    <w:next w:val="Default"/>
    <w:rsid w:val="00777970"/>
    <w:rPr>
      <w:color w:val="auto"/>
    </w:rPr>
  </w:style>
  <w:style w:type="paragraph" w:customStyle="1" w:styleId="CM5">
    <w:name w:val="CM5"/>
    <w:basedOn w:val="Default"/>
    <w:next w:val="Default"/>
    <w:rsid w:val="00777970"/>
    <w:pPr>
      <w:spacing w:line="231" w:lineRule="atLeast"/>
    </w:pPr>
    <w:rPr>
      <w:color w:val="auto"/>
    </w:rPr>
  </w:style>
  <w:style w:type="paragraph" w:customStyle="1" w:styleId="CM29">
    <w:name w:val="CM29"/>
    <w:basedOn w:val="Default"/>
    <w:next w:val="Default"/>
    <w:rsid w:val="00777970"/>
    <w:rPr>
      <w:color w:val="auto"/>
    </w:rPr>
  </w:style>
  <w:style w:type="paragraph" w:customStyle="1" w:styleId="CM6">
    <w:name w:val="CM6"/>
    <w:basedOn w:val="Default"/>
    <w:next w:val="Default"/>
    <w:rsid w:val="00777970"/>
    <w:rPr>
      <w:color w:val="auto"/>
    </w:rPr>
  </w:style>
  <w:style w:type="paragraph" w:customStyle="1" w:styleId="CM7">
    <w:name w:val="CM7"/>
    <w:basedOn w:val="Default"/>
    <w:next w:val="Default"/>
    <w:rsid w:val="00777970"/>
    <w:pPr>
      <w:spacing w:line="206" w:lineRule="atLeast"/>
    </w:pPr>
    <w:rPr>
      <w:color w:val="auto"/>
    </w:rPr>
  </w:style>
  <w:style w:type="paragraph" w:customStyle="1" w:styleId="CM8">
    <w:name w:val="CM8"/>
    <w:basedOn w:val="Default"/>
    <w:next w:val="Default"/>
    <w:rsid w:val="00777970"/>
    <w:pPr>
      <w:spacing w:line="206" w:lineRule="atLeast"/>
    </w:pPr>
    <w:rPr>
      <w:color w:val="auto"/>
    </w:rPr>
  </w:style>
  <w:style w:type="paragraph" w:customStyle="1" w:styleId="CM11">
    <w:name w:val="CM11"/>
    <w:basedOn w:val="Default"/>
    <w:next w:val="Default"/>
    <w:rsid w:val="00777970"/>
    <w:pPr>
      <w:spacing w:line="231" w:lineRule="atLeast"/>
    </w:pPr>
    <w:rPr>
      <w:color w:val="auto"/>
    </w:rPr>
  </w:style>
  <w:style w:type="paragraph" w:customStyle="1" w:styleId="CM12">
    <w:name w:val="CM12"/>
    <w:basedOn w:val="Default"/>
    <w:next w:val="Default"/>
    <w:rsid w:val="00777970"/>
    <w:pPr>
      <w:spacing w:line="206" w:lineRule="atLeast"/>
    </w:pPr>
    <w:rPr>
      <w:color w:val="auto"/>
    </w:rPr>
  </w:style>
  <w:style w:type="paragraph" w:customStyle="1" w:styleId="CM15">
    <w:name w:val="CM15"/>
    <w:basedOn w:val="Default"/>
    <w:next w:val="Default"/>
    <w:rsid w:val="00777970"/>
    <w:pPr>
      <w:spacing w:line="206" w:lineRule="atLeast"/>
    </w:pPr>
    <w:rPr>
      <w:color w:val="auto"/>
    </w:rPr>
  </w:style>
  <w:style w:type="paragraph" w:customStyle="1" w:styleId="CM17">
    <w:name w:val="CM17"/>
    <w:basedOn w:val="Default"/>
    <w:next w:val="Default"/>
    <w:rsid w:val="00777970"/>
    <w:rPr>
      <w:color w:val="auto"/>
    </w:rPr>
  </w:style>
  <w:style w:type="paragraph" w:customStyle="1" w:styleId="CM19">
    <w:name w:val="CM19"/>
    <w:basedOn w:val="Default"/>
    <w:next w:val="Default"/>
    <w:rsid w:val="00777970"/>
    <w:pPr>
      <w:spacing w:line="206" w:lineRule="atLeast"/>
    </w:pPr>
    <w:rPr>
      <w:color w:val="auto"/>
    </w:rPr>
  </w:style>
  <w:style w:type="paragraph" w:customStyle="1" w:styleId="CM20">
    <w:name w:val="CM20"/>
    <w:basedOn w:val="Default"/>
    <w:next w:val="Default"/>
    <w:rsid w:val="00777970"/>
    <w:pPr>
      <w:spacing w:line="203" w:lineRule="atLeast"/>
    </w:pPr>
    <w:rPr>
      <w:color w:val="auto"/>
    </w:rPr>
  </w:style>
  <w:style w:type="paragraph" w:customStyle="1" w:styleId="CM21">
    <w:name w:val="CM21"/>
    <w:basedOn w:val="Default"/>
    <w:next w:val="Default"/>
    <w:rsid w:val="00777970"/>
    <w:pPr>
      <w:spacing w:line="206" w:lineRule="atLeast"/>
    </w:pPr>
    <w:rPr>
      <w:color w:val="auto"/>
    </w:rPr>
  </w:style>
  <w:style w:type="paragraph" w:customStyle="1" w:styleId="CM22">
    <w:name w:val="CM22"/>
    <w:basedOn w:val="Default"/>
    <w:next w:val="Default"/>
    <w:rsid w:val="00777970"/>
    <w:pPr>
      <w:spacing w:line="206" w:lineRule="atLeast"/>
    </w:pPr>
    <w:rPr>
      <w:color w:val="auto"/>
    </w:rPr>
  </w:style>
  <w:style w:type="paragraph" w:customStyle="1" w:styleId="CM23">
    <w:name w:val="CM23"/>
    <w:basedOn w:val="Default"/>
    <w:next w:val="Default"/>
    <w:rsid w:val="00777970"/>
    <w:pPr>
      <w:spacing w:line="206" w:lineRule="atLeast"/>
    </w:pPr>
    <w:rPr>
      <w:color w:val="auto"/>
    </w:rPr>
  </w:style>
  <w:style w:type="paragraph" w:customStyle="1" w:styleId="CM25">
    <w:name w:val="CM25"/>
    <w:basedOn w:val="Default"/>
    <w:next w:val="Default"/>
    <w:rsid w:val="00777970"/>
    <w:rPr>
      <w:color w:val="auto"/>
    </w:rPr>
  </w:style>
  <w:style w:type="paragraph" w:customStyle="1" w:styleId="CM26">
    <w:name w:val="CM26"/>
    <w:basedOn w:val="Default"/>
    <w:next w:val="Default"/>
    <w:rsid w:val="00777970"/>
    <w:rPr>
      <w:color w:val="auto"/>
    </w:rPr>
  </w:style>
  <w:style w:type="paragraph" w:customStyle="1" w:styleId="HeadingBase">
    <w:name w:val="Heading Base"/>
    <w:basedOn w:val="Normal"/>
    <w:next w:val="BodyText"/>
    <w:rsid w:val="00F6027A"/>
    <w:pPr>
      <w:keepNext/>
      <w:keepLines/>
      <w:spacing w:before="140" w:line="220" w:lineRule="atLeast"/>
      <w:ind w:left="1080"/>
    </w:pPr>
    <w:rPr>
      <w:rFonts w:ascii="Arial" w:hAnsi="Arial"/>
      <w:spacing w:val="-4"/>
      <w:kern w:val="28"/>
      <w:sz w:val="22"/>
      <w:szCs w:val="20"/>
    </w:rPr>
  </w:style>
  <w:style w:type="paragraph" w:styleId="Caption">
    <w:name w:val="caption"/>
    <w:basedOn w:val="Picture"/>
    <w:next w:val="BodyText"/>
    <w:qFormat/>
    <w:locked/>
    <w:rsid w:val="00F6027A"/>
    <w:pPr>
      <w:spacing w:before="60" w:after="240" w:line="220" w:lineRule="atLeast"/>
      <w:ind w:left="1920" w:hanging="120"/>
    </w:pPr>
    <w:rPr>
      <w:rFonts w:ascii="Arial Narrow" w:hAnsi="Arial Narrow"/>
      <w:spacing w:val="0"/>
      <w:sz w:val="18"/>
    </w:rPr>
  </w:style>
  <w:style w:type="paragraph" w:customStyle="1" w:styleId="Picture">
    <w:name w:val="Picture"/>
    <w:basedOn w:val="Normal"/>
    <w:next w:val="Caption"/>
    <w:rsid w:val="00F6027A"/>
    <w:pPr>
      <w:keepNext/>
      <w:ind w:left="1080"/>
    </w:pPr>
    <w:rPr>
      <w:rFonts w:ascii="Arial" w:hAnsi="Arial"/>
      <w:spacing w:val="-5"/>
      <w:sz w:val="20"/>
      <w:szCs w:val="20"/>
    </w:rPr>
  </w:style>
  <w:style w:type="paragraph" w:customStyle="1" w:styleId="TableText">
    <w:name w:val="Table Text"/>
    <w:basedOn w:val="Normal"/>
    <w:rsid w:val="00F6027A"/>
    <w:pPr>
      <w:spacing w:before="60"/>
    </w:pPr>
    <w:rPr>
      <w:rFonts w:ascii="Arial" w:hAnsi="Arial"/>
      <w:spacing w:val="-5"/>
      <w:sz w:val="16"/>
      <w:szCs w:val="20"/>
    </w:rPr>
  </w:style>
  <w:style w:type="paragraph" w:styleId="ListContinue">
    <w:name w:val="List Continue"/>
    <w:basedOn w:val="List"/>
    <w:rsid w:val="00F6027A"/>
    <w:pPr>
      <w:spacing w:after="240" w:line="240" w:lineRule="atLeast"/>
      <w:ind w:left="1440" w:firstLine="0"/>
      <w:jc w:val="both"/>
    </w:pPr>
    <w:rPr>
      <w:rFonts w:ascii="Arial" w:hAnsi="Arial"/>
      <w:spacing w:val="-5"/>
      <w:sz w:val="20"/>
      <w:szCs w:val="20"/>
    </w:rPr>
  </w:style>
  <w:style w:type="paragraph" w:styleId="List">
    <w:name w:val="List"/>
    <w:basedOn w:val="Normal"/>
    <w:rsid w:val="00F6027A"/>
    <w:pPr>
      <w:ind w:left="360" w:hanging="360"/>
    </w:pPr>
  </w:style>
  <w:style w:type="paragraph" w:customStyle="1" w:styleId="TOCBase">
    <w:name w:val="TOC Base"/>
    <w:basedOn w:val="Normal"/>
    <w:rsid w:val="00F6027A"/>
    <w:pPr>
      <w:tabs>
        <w:tab w:val="right" w:leader="dot" w:pos="6480"/>
      </w:tabs>
      <w:spacing w:after="240" w:line="240" w:lineRule="atLeast"/>
    </w:pPr>
    <w:rPr>
      <w:rFonts w:ascii="Arial" w:hAnsi="Arial"/>
      <w:spacing w:val="-5"/>
      <w:sz w:val="20"/>
      <w:szCs w:val="20"/>
    </w:rPr>
  </w:style>
  <w:style w:type="paragraph" w:styleId="NormalWeb">
    <w:name w:val="Normal (Web)"/>
    <w:basedOn w:val="Normal"/>
    <w:uiPriority w:val="99"/>
    <w:rsid w:val="00F6027A"/>
    <w:pPr>
      <w:spacing w:before="100" w:beforeAutospacing="1" w:after="100" w:afterAutospacing="1"/>
    </w:pPr>
  </w:style>
  <w:style w:type="character" w:customStyle="1" w:styleId="apple-converted-space">
    <w:name w:val="apple-converted-space"/>
    <w:basedOn w:val="DefaultParagraphFont"/>
    <w:rsid w:val="00F6027A"/>
  </w:style>
  <w:style w:type="character" w:customStyle="1" w:styleId="editsection">
    <w:name w:val="editsection"/>
    <w:basedOn w:val="DefaultParagraphFont"/>
    <w:rsid w:val="00F6027A"/>
  </w:style>
  <w:style w:type="character" w:customStyle="1" w:styleId="mw-headline">
    <w:name w:val="mw-headline"/>
    <w:basedOn w:val="DefaultParagraphFont"/>
    <w:rsid w:val="00F6027A"/>
  </w:style>
  <w:style w:type="paragraph" w:customStyle="1" w:styleId="Heading3After12pt">
    <w:name w:val="Heading 3 + After:  12 pt"/>
    <w:aliases w:val="Line spacing:  DP-Heading bleast 12 pt"/>
    <w:basedOn w:val="Heading3"/>
    <w:rsid w:val="005C530B"/>
    <w:pPr>
      <w:keepLines/>
      <w:spacing w:after="240" w:line="240" w:lineRule="atLeast"/>
      <w:ind w:left="0" w:firstLine="0"/>
    </w:pPr>
  </w:style>
  <w:style w:type="paragraph" w:styleId="DocumentMap">
    <w:name w:val="Document Map"/>
    <w:basedOn w:val="Normal"/>
    <w:semiHidden/>
    <w:rsid w:val="00920F41"/>
    <w:pPr>
      <w:shd w:val="clear" w:color="auto" w:fill="000080"/>
    </w:pPr>
    <w:rPr>
      <w:rFonts w:ascii="Tahoma" w:hAnsi="Tahoma" w:cs="Tahoma"/>
      <w:sz w:val="20"/>
      <w:szCs w:val="20"/>
    </w:rPr>
  </w:style>
  <w:style w:type="paragraph" w:customStyle="1" w:styleId="CM2716pt">
    <w:name w:val="CM27 + 16 pt"/>
    <w:aliases w:val="Bold,Black"/>
    <w:basedOn w:val="Heading3"/>
    <w:rsid w:val="00116197"/>
    <w:rPr>
      <w:rFonts w:ascii="Verdana" w:hAnsi="Verdana"/>
      <w:color w:val="CD5C5C"/>
    </w:rPr>
  </w:style>
  <w:style w:type="paragraph" w:styleId="HTMLPreformatted">
    <w:name w:val="HTML Preformatted"/>
    <w:basedOn w:val="Normal"/>
    <w:rsid w:val="00116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Default10pt">
    <w:name w:val="Default + 10 pt"/>
    <w:aliases w:val="After:  10.1 pt,Line spacing:  At least 11.55 pt"/>
    <w:basedOn w:val="NormalWeb"/>
    <w:rsid w:val="00117BAD"/>
    <w:rPr>
      <w:rFonts w:ascii="Verdana" w:hAnsi="Verdana"/>
      <w:color w:val="000000"/>
      <w:sz w:val="27"/>
      <w:szCs w:val="27"/>
    </w:rPr>
  </w:style>
  <w:style w:type="paragraph" w:customStyle="1" w:styleId="HTMLPreformattedBlack">
    <w:name w:val="HTML Preformatted + Black"/>
    <w:basedOn w:val="HTMLPreformatted"/>
    <w:rsid w:val="00117BAD"/>
    <w:rPr>
      <w:color w:val="000000"/>
    </w:rPr>
  </w:style>
  <w:style w:type="character" w:customStyle="1" w:styleId="CharChar18">
    <w:name w:val="Char Char18"/>
    <w:locked/>
    <w:rsid w:val="0029303C"/>
    <w:rPr>
      <w:rFonts w:ascii="Gill Sans Std" w:hAnsi="Gill Sans Std" w:cs="Arial"/>
      <w:b/>
      <w:bCs/>
      <w:caps/>
      <w:kern w:val="32"/>
      <w:sz w:val="30"/>
      <w:szCs w:val="30"/>
      <w:lang w:val="en-US" w:eastAsia="en-US" w:bidi="ar-SA"/>
    </w:rPr>
  </w:style>
  <w:style w:type="character" w:customStyle="1" w:styleId="CharChar17">
    <w:name w:val="Char Char17"/>
    <w:semiHidden/>
    <w:locked/>
    <w:rsid w:val="0029303C"/>
    <w:rPr>
      <w:rFonts w:ascii="Gill Sans Std" w:hAnsi="Gill Sans Std" w:cs="Arial"/>
      <w:b/>
      <w:bCs/>
      <w:iCs/>
      <w:caps/>
      <w:sz w:val="26"/>
      <w:szCs w:val="26"/>
      <w:lang w:val="en-US" w:eastAsia="en-US" w:bidi="ar-SA"/>
    </w:rPr>
  </w:style>
  <w:style w:type="character" w:customStyle="1" w:styleId="CharChar16">
    <w:name w:val="Char Char16"/>
    <w:semiHidden/>
    <w:locked/>
    <w:rsid w:val="0029303C"/>
    <w:rPr>
      <w:rFonts w:ascii="Gill Sans Std" w:hAnsi="Gill Sans Std" w:cs="Arial"/>
      <w:b/>
      <w:bCs/>
      <w:sz w:val="26"/>
      <w:szCs w:val="26"/>
      <w:lang w:val="en-US" w:eastAsia="en-US" w:bidi="ar-SA"/>
    </w:rPr>
  </w:style>
  <w:style w:type="character" w:customStyle="1" w:styleId="CharChar15">
    <w:name w:val="Char Char15"/>
    <w:semiHidden/>
    <w:locked/>
    <w:rsid w:val="0029303C"/>
    <w:rPr>
      <w:rFonts w:ascii="Gill Sans Std" w:hAnsi="Gill Sans Std"/>
      <w:b/>
      <w:bCs/>
      <w:i/>
      <w:sz w:val="22"/>
      <w:szCs w:val="22"/>
      <w:lang w:val="en-US" w:eastAsia="en-US" w:bidi="ar-SA"/>
    </w:rPr>
  </w:style>
  <w:style w:type="character" w:customStyle="1" w:styleId="CharChar8">
    <w:name w:val="Char Char8"/>
    <w:semiHidden/>
    <w:locked/>
    <w:rsid w:val="0029303C"/>
    <w:rPr>
      <w:rFonts w:cs="Times New Roman"/>
      <w:sz w:val="24"/>
      <w:szCs w:val="24"/>
    </w:rPr>
  </w:style>
  <w:style w:type="paragraph" w:customStyle="1" w:styleId="DP-HeadingE">
    <w:name w:val="DP-Heading E"/>
    <w:basedOn w:val="Heading5"/>
    <w:link w:val="DP-HeadingEChar"/>
    <w:qFormat/>
    <w:rsid w:val="00146668"/>
    <w:pPr>
      <w:numPr>
        <w:ilvl w:val="0"/>
        <w:numId w:val="0"/>
      </w:numPr>
    </w:pPr>
    <w:rPr>
      <w:b/>
      <w:i w:val="0"/>
    </w:rPr>
  </w:style>
  <w:style w:type="character" w:customStyle="1" w:styleId="DP-HeadingEChar">
    <w:name w:val="DP-Heading E Char"/>
    <w:basedOn w:val="DP-HeadingDChar"/>
    <w:link w:val="DP-HeadingE"/>
    <w:rsid w:val="00146668"/>
    <w:rPr>
      <w:rFonts w:ascii="Gill Sans Std" w:hAnsi="Gill Sans Std" w:cs="Arial"/>
      <w:b/>
      <w:bCs/>
      <w:i w:val="0"/>
      <w:iCs/>
      <w:caps w:val="0"/>
      <w:sz w:val="22"/>
      <w:szCs w:val="26"/>
      <w:lang w:val="en-US" w:eastAsia="en-US" w:bidi="ar-SA"/>
    </w:rPr>
  </w:style>
  <w:style w:type="paragraph" w:customStyle="1" w:styleId="DP-HeadingF">
    <w:name w:val="DP-Heading F"/>
    <w:basedOn w:val="Heading6"/>
    <w:link w:val="DP-HeadingFChar"/>
    <w:qFormat/>
    <w:rsid w:val="00146668"/>
    <w:pPr>
      <w:numPr>
        <w:ilvl w:val="0"/>
        <w:numId w:val="0"/>
      </w:numPr>
    </w:pPr>
    <w:rPr>
      <w:b/>
      <w:i w:val="0"/>
    </w:rPr>
  </w:style>
  <w:style w:type="character" w:customStyle="1" w:styleId="DP-HeadingFChar">
    <w:name w:val="DP-Heading F Char"/>
    <w:basedOn w:val="DP-HeadingEChar"/>
    <w:link w:val="DP-HeadingF"/>
    <w:rsid w:val="00146668"/>
    <w:rPr>
      <w:rFonts w:ascii="Gill Sans Std" w:hAnsi="Gill Sans Std" w:cs="Arial"/>
      <w:b/>
      <w:bCs/>
      <w:i w:val="0"/>
      <w:iCs w:val="0"/>
      <w:caps w:val="0"/>
      <w:sz w:val="22"/>
      <w:szCs w:val="22"/>
      <w:lang w:val="en-US" w:eastAsia="en-US" w:bidi="ar-SA"/>
    </w:rPr>
  </w:style>
  <w:style w:type="paragraph" w:customStyle="1" w:styleId="DP-HeadingG">
    <w:name w:val="DP-Heading G"/>
    <w:basedOn w:val="Heading7"/>
    <w:link w:val="DP-HeadingGChar"/>
    <w:qFormat/>
    <w:rsid w:val="00146668"/>
    <w:pPr>
      <w:numPr>
        <w:ilvl w:val="0"/>
        <w:numId w:val="0"/>
      </w:numPr>
    </w:pPr>
    <w:rPr>
      <w:b/>
      <w:i w:val="0"/>
      <w:sz w:val="20"/>
      <w:szCs w:val="20"/>
    </w:rPr>
  </w:style>
  <w:style w:type="character" w:customStyle="1" w:styleId="DP-HeadingGChar">
    <w:name w:val="DP-Heading G Char"/>
    <w:basedOn w:val="DP-HeadingFChar"/>
    <w:link w:val="DP-HeadingG"/>
    <w:rsid w:val="00146668"/>
    <w:rPr>
      <w:rFonts w:ascii="Gill Sans Std" w:hAnsi="Gill Sans Std" w:cs="Arial"/>
      <w:b/>
      <w:bCs w:val="0"/>
      <w:i w:val="0"/>
      <w:iCs w:val="0"/>
      <w:caps w:val="0"/>
      <w:sz w:val="22"/>
      <w:szCs w:val="22"/>
      <w:lang w:val="en-US" w:eastAsia="en-US" w:bidi="ar-SA"/>
    </w:rPr>
  </w:style>
  <w:style w:type="paragraph" w:styleId="TOC5">
    <w:name w:val="toc 5"/>
    <w:basedOn w:val="Normal"/>
    <w:next w:val="Normal"/>
    <w:autoRedefine/>
    <w:uiPriority w:val="39"/>
    <w:locked/>
    <w:rsid w:val="00293C39"/>
    <w:pPr>
      <w:spacing w:after="100"/>
      <w:ind w:left="960"/>
    </w:pPr>
  </w:style>
  <w:style w:type="paragraph" w:styleId="TOC6">
    <w:name w:val="toc 6"/>
    <w:basedOn w:val="Normal"/>
    <w:next w:val="Normal"/>
    <w:autoRedefine/>
    <w:uiPriority w:val="39"/>
    <w:locked/>
    <w:rsid w:val="00293C39"/>
    <w:pPr>
      <w:spacing w:after="100"/>
      <w:ind w:left="1200"/>
    </w:pPr>
  </w:style>
  <w:style w:type="paragraph" w:styleId="TOC7">
    <w:name w:val="toc 7"/>
    <w:basedOn w:val="Normal"/>
    <w:next w:val="Normal"/>
    <w:autoRedefine/>
    <w:uiPriority w:val="39"/>
    <w:locked/>
    <w:rsid w:val="00293C39"/>
    <w:pPr>
      <w:spacing w:after="100"/>
      <w:ind w:left="1440"/>
    </w:pPr>
  </w:style>
  <w:style w:type="paragraph" w:styleId="TOC8">
    <w:name w:val="toc 8"/>
    <w:basedOn w:val="Normal"/>
    <w:next w:val="Normal"/>
    <w:autoRedefine/>
    <w:uiPriority w:val="39"/>
    <w:locked/>
    <w:rsid w:val="00293C39"/>
    <w:pPr>
      <w:spacing w:after="100"/>
      <w:ind w:left="1680"/>
    </w:pPr>
  </w:style>
  <w:style w:type="paragraph" w:customStyle="1" w:styleId="code">
    <w:name w:val="code"/>
    <w:basedOn w:val="Normal"/>
    <w:rsid w:val="00AC7FAE"/>
    <w:pPr>
      <w:tabs>
        <w:tab w:val="left" w:pos="720"/>
      </w:tabs>
      <w:spacing w:after="200"/>
      <w:ind w:left="720"/>
    </w:pPr>
    <w:rPr>
      <w:rFonts w:ascii="Courier New" w:hAnsi="Courier New"/>
      <w:szCs w:val="20"/>
    </w:rPr>
  </w:style>
  <w:style w:type="paragraph" w:customStyle="1" w:styleId="press">
    <w:name w:val="press"/>
    <w:basedOn w:val="Normal"/>
    <w:rsid w:val="00AC7FAE"/>
    <w:pPr>
      <w:numPr>
        <w:numId w:val="14"/>
      </w:numPr>
      <w:tabs>
        <w:tab w:val="left" w:pos="720"/>
      </w:tabs>
    </w:pPr>
    <w:rPr>
      <w:szCs w:val="20"/>
    </w:rPr>
  </w:style>
  <w:style w:type="paragraph" w:styleId="TOC9">
    <w:name w:val="toc 9"/>
    <w:basedOn w:val="Normal"/>
    <w:next w:val="Normal"/>
    <w:autoRedefine/>
    <w:uiPriority w:val="39"/>
    <w:unhideWhenUsed/>
    <w:locked/>
    <w:rsid w:val="003C0503"/>
    <w:pPr>
      <w:spacing w:after="100" w:line="276" w:lineRule="auto"/>
      <w:ind w:left="1760"/>
    </w:pPr>
    <w:rPr>
      <w:rFonts w:asciiTheme="minorHAnsi" w:eastAsiaTheme="minorEastAsia" w:hAnsiTheme="minorHAnsi" w:cstheme="minorBidi"/>
      <w:sz w:val="22"/>
      <w:szCs w:val="22"/>
    </w:rPr>
  </w:style>
  <w:style w:type="paragraph" w:customStyle="1" w:styleId="Figure31-FileDropdownMenu">
    <w:name w:val="Figure 31 - File Dropdown Menu"/>
    <w:basedOn w:val="Caption"/>
    <w:qFormat/>
    <w:rsid w:val="008B58A7"/>
  </w:style>
  <w:style w:type="table" w:customStyle="1" w:styleId="Style1">
    <w:name w:val="Style1"/>
    <w:basedOn w:val="TableNormal"/>
    <w:uiPriority w:val="99"/>
    <w:rsid w:val="00FE570A"/>
    <w:tblP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41662">
      <w:bodyDiv w:val="1"/>
      <w:marLeft w:val="0"/>
      <w:marRight w:val="0"/>
      <w:marTop w:val="0"/>
      <w:marBottom w:val="0"/>
      <w:divBdr>
        <w:top w:val="none" w:sz="0" w:space="0" w:color="auto"/>
        <w:left w:val="none" w:sz="0" w:space="0" w:color="auto"/>
        <w:bottom w:val="none" w:sz="0" w:space="0" w:color="auto"/>
        <w:right w:val="none" w:sz="0" w:space="0" w:color="auto"/>
      </w:divBdr>
    </w:div>
    <w:div w:id="108088295">
      <w:bodyDiv w:val="1"/>
      <w:marLeft w:val="0"/>
      <w:marRight w:val="0"/>
      <w:marTop w:val="0"/>
      <w:marBottom w:val="0"/>
      <w:divBdr>
        <w:top w:val="none" w:sz="0" w:space="0" w:color="auto"/>
        <w:left w:val="none" w:sz="0" w:space="0" w:color="auto"/>
        <w:bottom w:val="none" w:sz="0" w:space="0" w:color="auto"/>
        <w:right w:val="none" w:sz="0" w:space="0" w:color="auto"/>
      </w:divBdr>
    </w:div>
    <w:div w:id="155464472">
      <w:bodyDiv w:val="1"/>
      <w:marLeft w:val="0"/>
      <w:marRight w:val="0"/>
      <w:marTop w:val="0"/>
      <w:marBottom w:val="0"/>
      <w:divBdr>
        <w:top w:val="none" w:sz="0" w:space="0" w:color="auto"/>
        <w:left w:val="none" w:sz="0" w:space="0" w:color="auto"/>
        <w:bottom w:val="none" w:sz="0" w:space="0" w:color="auto"/>
        <w:right w:val="none" w:sz="0" w:space="0" w:color="auto"/>
      </w:divBdr>
    </w:div>
    <w:div w:id="204491751">
      <w:bodyDiv w:val="1"/>
      <w:marLeft w:val="0"/>
      <w:marRight w:val="0"/>
      <w:marTop w:val="0"/>
      <w:marBottom w:val="0"/>
      <w:divBdr>
        <w:top w:val="none" w:sz="0" w:space="0" w:color="auto"/>
        <w:left w:val="none" w:sz="0" w:space="0" w:color="auto"/>
        <w:bottom w:val="none" w:sz="0" w:space="0" w:color="auto"/>
        <w:right w:val="none" w:sz="0" w:space="0" w:color="auto"/>
      </w:divBdr>
    </w:div>
    <w:div w:id="246502199">
      <w:bodyDiv w:val="1"/>
      <w:marLeft w:val="0"/>
      <w:marRight w:val="0"/>
      <w:marTop w:val="0"/>
      <w:marBottom w:val="0"/>
      <w:divBdr>
        <w:top w:val="none" w:sz="0" w:space="0" w:color="auto"/>
        <w:left w:val="none" w:sz="0" w:space="0" w:color="auto"/>
        <w:bottom w:val="none" w:sz="0" w:space="0" w:color="auto"/>
        <w:right w:val="none" w:sz="0" w:space="0" w:color="auto"/>
      </w:divBdr>
    </w:div>
    <w:div w:id="298582885">
      <w:bodyDiv w:val="1"/>
      <w:marLeft w:val="0"/>
      <w:marRight w:val="0"/>
      <w:marTop w:val="0"/>
      <w:marBottom w:val="0"/>
      <w:divBdr>
        <w:top w:val="none" w:sz="0" w:space="0" w:color="auto"/>
        <w:left w:val="none" w:sz="0" w:space="0" w:color="auto"/>
        <w:bottom w:val="none" w:sz="0" w:space="0" w:color="auto"/>
        <w:right w:val="none" w:sz="0" w:space="0" w:color="auto"/>
      </w:divBdr>
    </w:div>
    <w:div w:id="371808685">
      <w:bodyDiv w:val="1"/>
      <w:marLeft w:val="0"/>
      <w:marRight w:val="0"/>
      <w:marTop w:val="0"/>
      <w:marBottom w:val="0"/>
      <w:divBdr>
        <w:top w:val="none" w:sz="0" w:space="0" w:color="auto"/>
        <w:left w:val="none" w:sz="0" w:space="0" w:color="auto"/>
        <w:bottom w:val="none" w:sz="0" w:space="0" w:color="auto"/>
        <w:right w:val="none" w:sz="0" w:space="0" w:color="auto"/>
      </w:divBdr>
    </w:div>
    <w:div w:id="610480991">
      <w:bodyDiv w:val="1"/>
      <w:marLeft w:val="0"/>
      <w:marRight w:val="0"/>
      <w:marTop w:val="0"/>
      <w:marBottom w:val="0"/>
      <w:divBdr>
        <w:top w:val="none" w:sz="0" w:space="0" w:color="auto"/>
        <w:left w:val="none" w:sz="0" w:space="0" w:color="auto"/>
        <w:bottom w:val="none" w:sz="0" w:space="0" w:color="auto"/>
        <w:right w:val="none" w:sz="0" w:space="0" w:color="auto"/>
      </w:divBdr>
    </w:div>
    <w:div w:id="667563451">
      <w:bodyDiv w:val="1"/>
      <w:marLeft w:val="0"/>
      <w:marRight w:val="0"/>
      <w:marTop w:val="0"/>
      <w:marBottom w:val="0"/>
      <w:divBdr>
        <w:top w:val="none" w:sz="0" w:space="0" w:color="auto"/>
        <w:left w:val="none" w:sz="0" w:space="0" w:color="auto"/>
        <w:bottom w:val="none" w:sz="0" w:space="0" w:color="auto"/>
        <w:right w:val="none" w:sz="0" w:space="0" w:color="auto"/>
      </w:divBdr>
    </w:div>
    <w:div w:id="704913635">
      <w:bodyDiv w:val="1"/>
      <w:marLeft w:val="0"/>
      <w:marRight w:val="0"/>
      <w:marTop w:val="0"/>
      <w:marBottom w:val="0"/>
      <w:divBdr>
        <w:top w:val="none" w:sz="0" w:space="0" w:color="auto"/>
        <w:left w:val="none" w:sz="0" w:space="0" w:color="auto"/>
        <w:bottom w:val="none" w:sz="0" w:space="0" w:color="auto"/>
        <w:right w:val="none" w:sz="0" w:space="0" w:color="auto"/>
      </w:divBdr>
    </w:div>
    <w:div w:id="705371693">
      <w:bodyDiv w:val="1"/>
      <w:marLeft w:val="0"/>
      <w:marRight w:val="0"/>
      <w:marTop w:val="0"/>
      <w:marBottom w:val="0"/>
      <w:divBdr>
        <w:top w:val="none" w:sz="0" w:space="0" w:color="auto"/>
        <w:left w:val="none" w:sz="0" w:space="0" w:color="auto"/>
        <w:bottom w:val="none" w:sz="0" w:space="0" w:color="auto"/>
        <w:right w:val="none" w:sz="0" w:space="0" w:color="auto"/>
      </w:divBdr>
    </w:div>
    <w:div w:id="757478347">
      <w:bodyDiv w:val="1"/>
      <w:marLeft w:val="0"/>
      <w:marRight w:val="0"/>
      <w:marTop w:val="0"/>
      <w:marBottom w:val="0"/>
      <w:divBdr>
        <w:top w:val="none" w:sz="0" w:space="0" w:color="auto"/>
        <w:left w:val="none" w:sz="0" w:space="0" w:color="auto"/>
        <w:bottom w:val="none" w:sz="0" w:space="0" w:color="auto"/>
        <w:right w:val="none" w:sz="0" w:space="0" w:color="auto"/>
      </w:divBdr>
    </w:div>
    <w:div w:id="767580062">
      <w:bodyDiv w:val="1"/>
      <w:marLeft w:val="0"/>
      <w:marRight w:val="0"/>
      <w:marTop w:val="0"/>
      <w:marBottom w:val="0"/>
      <w:divBdr>
        <w:top w:val="none" w:sz="0" w:space="0" w:color="auto"/>
        <w:left w:val="none" w:sz="0" w:space="0" w:color="auto"/>
        <w:bottom w:val="none" w:sz="0" w:space="0" w:color="auto"/>
        <w:right w:val="none" w:sz="0" w:space="0" w:color="auto"/>
      </w:divBdr>
    </w:div>
    <w:div w:id="779448507">
      <w:bodyDiv w:val="1"/>
      <w:marLeft w:val="0"/>
      <w:marRight w:val="0"/>
      <w:marTop w:val="0"/>
      <w:marBottom w:val="0"/>
      <w:divBdr>
        <w:top w:val="none" w:sz="0" w:space="0" w:color="auto"/>
        <w:left w:val="none" w:sz="0" w:space="0" w:color="auto"/>
        <w:bottom w:val="none" w:sz="0" w:space="0" w:color="auto"/>
        <w:right w:val="none" w:sz="0" w:space="0" w:color="auto"/>
      </w:divBdr>
    </w:div>
    <w:div w:id="794906445">
      <w:bodyDiv w:val="1"/>
      <w:marLeft w:val="0"/>
      <w:marRight w:val="0"/>
      <w:marTop w:val="0"/>
      <w:marBottom w:val="0"/>
      <w:divBdr>
        <w:top w:val="none" w:sz="0" w:space="0" w:color="auto"/>
        <w:left w:val="none" w:sz="0" w:space="0" w:color="auto"/>
        <w:bottom w:val="none" w:sz="0" w:space="0" w:color="auto"/>
        <w:right w:val="none" w:sz="0" w:space="0" w:color="auto"/>
      </w:divBdr>
    </w:div>
    <w:div w:id="803086783">
      <w:bodyDiv w:val="1"/>
      <w:marLeft w:val="0"/>
      <w:marRight w:val="0"/>
      <w:marTop w:val="0"/>
      <w:marBottom w:val="0"/>
      <w:divBdr>
        <w:top w:val="none" w:sz="0" w:space="0" w:color="auto"/>
        <w:left w:val="none" w:sz="0" w:space="0" w:color="auto"/>
        <w:bottom w:val="none" w:sz="0" w:space="0" w:color="auto"/>
        <w:right w:val="none" w:sz="0" w:space="0" w:color="auto"/>
      </w:divBdr>
    </w:div>
    <w:div w:id="814686705">
      <w:bodyDiv w:val="1"/>
      <w:marLeft w:val="0"/>
      <w:marRight w:val="0"/>
      <w:marTop w:val="0"/>
      <w:marBottom w:val="0"/>
      <w:divBdr>
        <w:top w:val="none" w:sz="0" w:space="0" w:color="auto"/>
        <w:left w:val="none" w:sz="0" w:space="0" w:color="auto"/>
        <w:bottom w:val="none" w:sz="0" w:space="0" w:color="auto"/>
        <w:right w:val="none" w:sz="0" w:space="0" w:color="auto"/>
      </w:divBdr>
    </w:div>
    <w:div w:id="930890803">
      <w:bodyDiv w:val="1"/>
      <w:marLeft w:val="0"/>
      <w:marRight w:val="0"/>
      <w:marTop w:val="0"/>
      <w:marBottom w:val="0"/>
      <w:divBdr>
        <w:top w:val="none" w:sz="0" w:space="0" w:color="auto"/>
        <w:left w:val="none" w:sz="0" w:space="0" w:color="auto"/>
        <w:bottom w:val="none" w:sz="0" w:space="0" w:color="auto"/>
        <w:right w:val="none" w:sz="0" w:space="0" w:color="auto"/>
      </w:divBdr>
    </w:div>
    <w:div w:id="955720085">
      <w:bodyDiv w:val="1"/>
      <w:marLeft w:val="0"/>
      <w:marRight w:val="0"/>
      <w:marTop w:val="0"/>
      <w:marBottom w:val="0"/>
      <w:divBdr>
        <w:top w:val="none" w:sz="0" w:space="0" w:color="auto"/>
        <w:left w:val="none" w:sz="0" w:space="0" w:color="auto"/>
        <w:bottom w:val="none" w:sz="0" w:space="0" w:color="auto"/>
        <w:right w:val="none" w:sz="0" w:space="0" w:color="auto"/>
      </w:divBdr>
    </w:div>
    <w:div w:id="976177621">
      <w:bodyDiv w:val="1"/>
      <w:marLeft w:val="0"/>
      <w:marRight w:val="0"/>
      <w:marTop w:val="0"/>
      <w:marBottom w:val="0"/>
      <w:divBdr>
        <w:top w:val="none" w:sz="0" w:space="0" w:color="auto"/>
        <w:left w:val="none" w:sz="0" w:space="0" w:color="auto"/>
        <w:bottom w:val="none" w:sz="0" w:space="0" w:color="auto"/>
        <w:right w:val="none" w:sz="0" w:space="0" w:color="auto"/>
      </w:divBdr>
    </w:div>
    <w:div w:id="1025787699">
      <w:bodyDiv w:val="1"/>
      <w:marLeft w:val="0"/>
      <w:marRight w:val="0"/>
      <w:marTop w:val="0"/>
      <w:marBottom w:val="0"/>
      <w:divBdr>
        <w:top w:val="none" w:sz="0" w:space="0" w:color="auto"/>
        <w:left w:val="none" w:sz="0" w:space="0" w:color="auto"/>
        <w:bottom w:val="none" w:sz="0" w:space="0" w:color="auto"/>
        <w:right w:val="none" w:sz="0" w:space="0" w:color="auto"/>
      </w:divBdr>
    </w:div>
    <w:div w:id="1034768842">
      <w:bodyDiv w:val="1"/>
      <w:marLeft w:val="0"/>
      <w:marRight w:val="0"/>
      <w:marTop w:val="0"/>
      <w:marBottom w:val="0"/>
      <w:divBdr>
        <w:top w:val="none" w:sz="0" w:space="0" w:color="auto"/>
        <w:left w:val="none" w:sz="0" w:space="0" w:color="auto"/>
        <w:bottom w:val="none" w:sz="0" w:space="0" w:color="auto"/>
        <w:right w:val="none" w:sz="0" w:space="0" w:color="auto"/>
      </w:divBdr>
    </w:div>
    <w:div w:id="1101493573">
      <w:bodyDiv w:val="1"/>
      <w:marLeft w:val="0"/>
      <w:marRight w:val="0"/>
      <w:marTop w:val="0"/>
      <w:marBottom w:val="0"/>
      <w:divBdr>
        <w:top w:val="none" w:sz="0" w:space="0" w:color="auto"/>
        <w:left w:val="none" w:sz="0" w:space="0" w:color="auto"/>
        <w:bottom w:val="none" w:sz="0" w:space="0" w:color="auto"/>
        <w:right w:val="none" w:sz="0" w:space="0" w:color="auto"/>
      </w:divBdr>
    </w:div>
    <w:div w:id="1141578682">
      <w:bodyDiv w:val="1"/>
      <w:marLeft w:val="0"/>
      <w:marRight w:val="0"/>
      <w:marTop w:val="0"/>
      <w:marBottom w:val="0"/>
      <w:divBdr>
        <w:top w:val="none" w:sz="0" w:space="0" w:color="auto"/>
        <w:left w:val="none" w:sz="0" w:space="0" w:color="auto"/>
        <w:bottom w:val="none" w:sz="0" w:space="0" w:color="auto"/>
        <w:right w:val="none" w:sz="0" w:space="0" w:color="auto"/>
      </w:divBdr>
    </w:div>
    <w:div w:id="1209028405">
      <w:bodyDiv w:val="1"/>
      <w:marLeft w:val="0"/>
      <w:marRight w:val="0"/>
      <w:marTop w:val="0"/>
      <w:marBottom w:val="0"/>
      <w:divBdr>
        <w:top w:val="none" w:sz="0" w:space="0" w:color="auto"/>
        <w:left w:val="none" w:sz="0" w:space="0" w:color="auto"/>
        <w:bottom w:val="none" w:sz="0" w:space="0" w:color="auto"/>
        <w:right w:val="none" w:sz="0" w:space="0" w:color="auto"/>
      </w:divBdr>
    </w:div>
    <w:div w:id="1277173266">
      <w:bodyDiv w:val="1"/>
      <w:marLeft w:val="0"/>
      <w:marRight w:val="0"/>
      <w:marTop w:val="0"/>
      <w:marBottom w:val="0"/>
      <w:divBdr>
        <w:top w:val="none" w:sz="0" w:space="0" w:color="auto"/>
        <w:left w:val="none" w:sz="0" w:space="0" w:color="auto"/>
        <w:bottom w:val="none" w:sz="0" w:space="0" w:color="auto"/>
        <w:right w:val="none" w:sz="0" w:space="0" w:color="auto"/>
      </w:divBdr>
    </w:div>
    <w:div w:id="1410348749">
      <w:bodyDiv w:val="1"/>
      <w:marLeft w:val="0"/>
      <w:marRight w:val="0"/>
      <w:marTop w:val="0"/>
      <w:marBottom w:val="0"/>
      <w:divBdr>
        <w:top w:val="none" w:sz="0" w:space="0" w:color="auto"/>
        <w:left w:val="none" w:sz="0" w:space="0" w:color="auto"/>
        <w:bottom w:val="none" w:sz="0" w:space="0" w:color="auto"/>
        <w:right w:val="none" w:sz="0" w:space="0" w:color="auto"/>
      </w:divBdr>
    </w:div>
    <w:div w:id="1485196040">
      <w:bodyDiv w:val="1"/>
      <w:marLeft w:val="0"/>
      <w:marRight w:val="0"/>
      <w:marTop w:val="0"/>
      <w:marBottom w:val="0"/>
      <w:divBdr>
        <w:top w:val="none" w:sz="0" w:space="0" w:color="auto"/>
        <w:left w:val="none" w:sz="0" w:space="0" w:color="auto"/>
        <w:bottom w:val="none" w:sz="0" w:space="0" w:color="auto"/>
        <w:right w:val="none" w:sz="0" w:space="0" w:color="auto"/>
      </w:divBdr>
    </w:div>
    <w:div w:id="1809087309">
      <w:bodyDiv w:val="1"/>
      <w:marLeft w:val="0"/>
      <w:marRight w:val="0"/>
      <w:marTop w:val="0"/>
      <w:marBottom w:val="0"/>
      <w:divBdr>
        <w:top w:val="none" w:sz="0" w:space="0" w:color="auto"/>
        <w:left w:val="none" w:sz="0" w:space="0" w:color="auto"/>
        <w:bottom w:val="none" w:sz="0" w:space="0" w:color="auto"/>
        <w:right w:val="none" w:sz="0" w:space="0" w:color="auto"/>
      </w:divBdr>
    </w:div>
    <w:div w:id="1813788682">
      <w:bodyDiv w:val="1"/>
      <w:marLeft w:val="0"/>
      <w:marRight w:val="0"/>
      <w:marTop w:val="0"/>
      <w:marBottom w:val="0"/>
      <w:divBdr>
        <w:top w:val="none" w:sz="0" w:space="0" w:color="auto"/>
        <w:left w:val="none" w:sz="0" w:space="0" w:color="auto"/>
        <w:bottom w:val="none" w:sz="0" w:space="0" w:color="auto"/>
        <w:right w:val="none" w:sz="0" w:space="0" w:color="auto"/>
      </w:divBdr>
    </w:div>
    <w:div w:id="1882590177">
      <w:bodyDiv w:val="1"/>
      <w:marLeft w:val="0"/>
      <w:marRight w:val="0"/>
      <w:marTop w:val="0"/>
      <w:marBottom w:val="0"/>
      <w:divBdr>
        <w:top w:val="none" w:sz="0" w:space="0" w:color="auto"/>
        <w:left w:val="none" w:sz="0" w:space="0" w:color="auto"/>
        <w:bottom w:val="none" w:sz="0" w:space="0" w:color="auto"/>
        <w:right w:val="none" w:sz="0" w:space="0" w:color="auto"/>
      </w:divBdr>
    </w:div>
    <w:div w:id="1885170316">
      <w:bodyDiv w:val="1"/>
      <w:marLeft w:val="0"/>
      <w:marRight w:val="0"/>
      <w:marTop w:val="0"/>
      <w:marBottom w:val="0"/>
      <w:divBdr>
        <w:top w:val="none" w:sz="0" w:space="0" w:color="auto"/>
        <w:left w:val="none" w:sz="0" w:space="0" w:color="auto"/>
        <w:bottom w:val="none" w:sz="0" w:space="0" w:color="auto"/>
        <w:right w:val="none" w:sz="0" w:space="0" w:color="auto"/>
      </w:divBdr>
    </w:div>
    <w:div w:id="1970896519">
      <w:bodyDiv w:val="1"/>
      <w:marLeft w:val="0"/>
      <w:marRight w:val="0"/>
      <w:marTop w:val="0"/>
      <w:marBottom w:val="0"/>
      <w:divBdr>
        <w:top w:val="none" w:sz="0" w:space="0" w:color="auto"/>
        <w:left w:val="none" w:sz="0" w:space="0" w:color="auto"/>
        <w:bottom w:val="none" w:sz="0" w:space="0" w:color="auto"/>
        <w:right w:val="none" w:sz="0" w:space="0" w:color="auto"/>
      </w:divBdr>
    </w:div>
    <w:div w:id="2009400749">
      <w:bodyDiv w:val="1"/>
      <w:marLeft w:val="0"/>
      <w:marRight w:val="0"/>
      <w:marTop w:val="0"/>
      <w:marBottom w:val="0"/>
      <w:divBdr>
        <w:top w:val="none" w:sz="0" w:space="0" w:color="auto"/>
        <w:left w:val="none" w:sz="0" w:space="0" w:color="auto"/>
        <w:bottom w:val="none" w:sz="0" w:space="0" w:color="auto"/>
        <w:right w:val="none" w:sz="0" w:space="0" w:color="auto"/>
      </w:divBdr>
    </w:div>
    <w:div w:id="2013676137">
      <w:bodyDiv w:val="1"/>
      <w:marLeft w:val="0"/>
      <w:marRight w:val="0"/>
      <w:marTop w:val="0"/>
      <w:marBottom w:val="0"/>
      <w:divBdr>
        <w:top w:val="none" w:sz="0" w:space="0" w:color="auto"/>
        <w:left w:val="none" w:sz="0" w:space="0" w:color="auto"/>
        <w:bottom w:val="none" w:sz="0" w:space="0" w:color="auto"/>
        <w:right w:val="none" w:sz="0" w:space="0" w:color="auto"/>
      </w:divBdr>
    </w:div>
    <w:div w:id="2092701596">
      <w:bodyDiv w:val="1"/>
      <w:marLeft w:val="0"/>
      <w:marRight w:val="0"/>
      <w:marTop w:val="0"/>
      <w:marBottom w:val="0"/>
      <w:divBdr>
        <w:top w:val="none" w:sz="0" w:space="0" w:color="auto"/>
        <w:left w:val="none" w:sz="0" w:space="0" w:color="auto"/>
        <w:bottom w:val="none" w:sz="0" w:space="0" w:color="auto"/>
        <w:right w:val="none" w:sz="0" w:space="0" w:color="auto"/>
      </w:divBdr>
    </w:div>
    <w:div w:id="2130737948">
      <w:bodyDiv w:val="1"/>
      <w:marLeft w:val="0"/>
      <w:marRight w:val="0"/>
      <w:marTop w:val="0"/>
      <w:marBottom w:val="0"/>
      <w:divBdr>
        <w:top w:val="none" w:sz="0" w:space="0" w:color="auto"/>
        <w:left w:val="none" w:sz="0" w:space="0" w:color="auto"/>
        <w:bottom w:val="none" w:sz="0" w:space="0" w:color="auto"/>
        <w:right w:val="none" w:sz="0" w:space="0" w:color="auto"/>
      </w:divBdr>
    </w:div>
    <w:div w:id="2132749530">
      <w:bodyDiv w:val="1"/>
      <w:marLeft w:val="0"/>
      <w:marRight w:val="0"/>
      <w:marTop w:val="0"/>
      <w:marBottom w:val="0"/>
      <w:divBdr>
        <w:top w:val="none" w:sz="0" w:space="0" w:color="auto"/>
        <w:left w:val="none" w:sz="0" w:space="0" w:color="auto"/>
        <w:bottom w:val="none" w:sz="0" w:space="0" w:color="auto"/>
        <w:right w:val="none" w:sz="0" w:space="0" w:color="auto"/>
      </w:divBdr>
    </w:div>
    <w:div w:id="2141682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80.wmf"/><Relationship Id="rId21" Type="http://schemas.openxmlformats.org/officeDocument/2006/relationships/footer" Target="footer8.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oleObject" Target="embeddings/oleObject2.bin"/><Relationship Id="rId89" Type="http://schemas.openxmlformats.org/officeDocument/2006/relationships/image" Target="media/image58.png"/><Relationship Id="rId112" Type="http://schemas.openxmlformats.org/officeDocument/2006/relationships/hyperlink" Target="http://www.xoc.net/" TargetMode="External"/><Relationship Id="rId16" Type="http://schemas.openxmlformats.org/officeDocument/2006/relationships/footer" Target="footer5.xml"/><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2.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footer" Target="footer11.xm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hyperlink" Target="file:///C:\Users\lblanken\Documents%20and%20Settings\plancaster\Local%20Settings\Temp\XPgrpwise\www.deliver.jsi.com" TargetMode="External"/><Relationship Id="rId14" Type="http://schemas.openxmlformats.org/officeDocument/2006/relationships/header" Target="header2.xml"/><Relationship Id="rId22" Type="http://schemas.openxmlformats.org/officeDocument/2006/relationships/footer" Target="footer9.xml"/><Relationship Id="rId27" Type="http://schemas.openxmlformats.org/officeDocument/2006/relationships/hyperlink" Target="http://www.longtion.com" TargetMode="External"/><Relationship Id="rId30" Type="http://schemas.openxmlformats.org/officeDocument/2006/relationships/image" Target="media/image7.pn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dg.jsi.com" TargetMode="External"/><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hyperlink" Target="http://sdg.jsi.com/standards/style-guides/user-interface/windows" TargetMode="External"/><Relationship Id="rId118" Type="http://schemas.openxmlformats.org/officeDocument/2006/relationships/oleObject" Target="embeddings/oleObject6.bin"/><Relationship Id="rId12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2.png"/><Relationship Id="rId85" Type="http://schemas.openxmlformats.org/officeDocument/2006/relationships/image" Target="media/image55.emf"/><Relationship Id="rId93" Type="http://schemas.openxmlformats.org/officeDocument/2006/relationships/image" Target="media/image62.png"/><Relationship Id="rId98" Type="http://schemas.openxmlformats.org/officeDocument/2006/relationships/image" Target="media/image66.png"/><Relationship Id="rId121" Type="http://schemas.openxmlformats.org/officeDocument/2006/relationships/image" Target="media/image82.wm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mailto:deliver@jsi.com" TargetMode="External"/><Relationship Id="rId25" Type="http://schemas.openxmlformats.org/officeDocument/2006/relationships/image" Target="media/image3.png"/><Relationship Id="rId33" Type="http://schemas.openxmlformats.org/officeDocument/2006/relationships/hyperlink" Target="http://msdn2.microsoft.com/en-us/library/aa368007.aspx" TargetMode="External"/><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79.png"/><Relationship Id="rId124" Type="http://schemas.openxmlformats.org/officeDocument/2006/relationships/hyperlink" Target="mailto:deliver@jsi.com" TargetMode="External"/><Relationship Id="rId20" Type="http://schemas.openxmlformats.org/officeDocument/2006/relationships/footer" Target="footer7.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4.emf"/><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wmf"/><Relationship Id="rId111" Type="http://schemas.openxmlformats.org/officeDocument/2006/relationships/hyperlink" Target="mailto:mailto:grr@xoc.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0.xm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4.png"/><Relationship Id="rId114" Type="http://schemas.openxmlformats.org/officeDocument/2006/relationships/image" Target="media/image78.wmf"/><Relationship Id="rId119" Type="http://schemas.openxmlformats.org/officeDocument/2006/relationships/image" Target="media/image81.wmf"/><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hyperlink" Target="http://en.wikipedia.org/wiki/Microsoft_Access" TargetMode="External"/><Relationship Id="rId81" Type="http://schemas.openxmlformats.org/officeDocument/2006/relationships/image" Target="media/image53.emf"/><Relationship Id="rId86" Type="http://schemas.openxmlformats.org/officeDocument/2006/relationships/oleObject" Target="embeddings/oleObject3.bin"/><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oleObject" Target="embeddings/oleObject8.bin"/><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footer" Target="footer6.xml"/><Relationship Id="rId39" Type="http://schemas.openxmlformats.org/officeDocument/2006/relationships/hyperlink" Target="http://www.longtion.com/autorunenterpriseii/autorunpro.htm" TargetMode="External"/><Relationship Id="rId109" Type="http://schemas.openxmlformats.org/officeDocument/2006/relationships/image" Target="media/image77.png"/><Relationship Id="rId34" Type="http://schemas.openxmlformats.org/officeDocument/2006/relationships/hyperlink" Target="http://msdn2.microsoft.com/en-us/library/aa368007.aspx"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oleObject" Target="embeddings/oleObject4.bin"/><Relationship Id="rId104" Type="http://schemas.openxmlformats.org/officeDocument/2006/relationships/image" Target="media/image72.png"/><Relationship Id="rId120" Type="http://schemas.openxmlformats.org/officeDocument/2006/relationships/oleObject" Target="embeddings/oleObject7.bin"/><Relationship Id="rId125" Type="http://schemas.openxmlformats.org/officeDocument/2006/relationships/hyperlink" Target="mailto:deliver@jsi.com" TargetMode="Externa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3.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6.png"/><Relationship Id="rId110" Type="http://schemas.openxmlformats.org/officeDocument/2006/relationships/hyperlink" Target="http://www.xoc.net/" TargetMode="External"/><Relationship Id="rId115" Type="http://schemas.openxmlformats.org/officeDocument/2006/relationships/oleObject" Target="embeddings/oleObject5.bin"/><Relationship Id="rId61" Type="http://schemas.openxmlformats.org/officeDocument/2006/relationships/image" Target="media/image35.png"/><Relationship Id="rId82"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blanken\Downloads\DELIVER-Report-template-TO1-EN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71B986-B01E-4492-8D9F-41475ECBB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DELIVER-Report-template-TO1-ENG.dot</Template>
  <TotalTime>1103</TotalTime>
  <Pages>1</Pages>
  <Words>60576</Words>
  <Characters>345287</Characters>
  <Application>Microsoft Office Word</Application>
  <DocSecurity>0</DocSecurity>
  <Lines>2877</Lines>
  <Paragraphs>810</Paragraphs>
  <ScaleCrop>false</ScaleCrop>
  <HeadingPairs>
    <vt:vector size="2" baseType="variant">
      <vt:variant>
        <vt:lpstr>Title</vt:lpstr>
      </vt:variant>
      <vt:variant>
        <vt:i4>1</vt:i4>
      </vt:variant>
    </vt:vector>
  </HeadingPairs>
  <TitlesOfParts>
    <vt:vector size="1" baseType="lpstr">
      <vt:lpstr>USAID | DELIVER PROJECT Report Template for T.O. 1, June 2007</vt:lpstr>
    </vt:vector>
  </TitlesOfParts>
  <Company>Hewlett-Packard</Company>
  <LinksUpToDate>false</LinksUpToDate>
  <CharactersWithSpaces>405053</CharactersWithSpaces>
  <SharedDoc>false</SharedDoc>
  <HLinks>
    <vt:vector size="534" baseType="variant">
      <vt:variant>
        <vt:i4>6422631</vt:i4>
      </vt:variant>
      <vt:variant>
        <vt:i4>549</vt:i4>
      </vt:variant>
      <vt:variant>
        <vt:i4>0</vt:i4>
      </vt:variant>
      <vt:variant>
        <vt:i4>5</vt:i4>
      </vt:variant>
      <vt:variant>
        <vt:lpwstr>http://www.longtion.com/autorunenterpriseii/autorunpro.htm</vt:lpwstr>
      </vt:variant>
      <vt:variant>
        <vt:lpwstr/>
      </vt:variant>
      <vt:variant>
        <vt:i4>4980827</vt:i4>
      </vt:variant>
      <vt:variant>
        <vt:i4>546</vt:i4>
      </vt:variant>
      <vt:variant>
        <vt:i4>0</vt:i4>
      </vt:variant>
      <vt:variant>
        <vt:i4>5</vt:i4>
      </vt:variant>
      <vt:variant>
        <vt:lpwstr>http://www.globalhealth.org/</vt:lpwstr>
      </vt:variant>
      <vt:variant>
        <vt:lpwstr/>
      </vt:variant>
      <vt:variant>
        <vt:i4>2883630</vt:i4>
      </vt:variant>
      <vt:variant>
        <vt:i4>543</vt:i4>
      </vt:variant>
      <vt:variant>
        <vt:i4>0</vt:i4>
      </vt:variant>
      <vt:variant>
        <vt:i4>5</vt:i4>
      </vt:variant>
      <vt:variant>
        <vt:lpwstr>http://www.planet.org/</vt:lpwstr>
      </vt:variant>
      <vt:variant>
        <vt:lpwstr/>
      </vt:variant>
      <vt:variant>
        <vt:i4>65631</vt:i4>
      </vt:variant>
      <vt:variant>
        <vt:i4>525</vt:i4>
      </vt:variant>
      <vt:variant>
        <vt:i4>0</vt:i4>
      </vt:variant>
      <vt:variant>
        <vt:i4>5</vt:i4>
      </vt:variant>
      <vt:variant>
        <vt:lpwstr>http://sdg.jsi.com/standards/style-guides/user-interface/windows</vt:lpwstr>
      </vt:variant>
      <vt:variant>
        <vt:lpwstr/>
      </vt:variant>
      <vt:variant>
        <vt:i4>2752628</vt:i4>
      </vt:variant>
      <vt:variant>
        <vt:i4>522</vt:i4>
      </vt:variant>
      <vt:variant>
        <vt:i4>0</vt:i4>
      </vt:variant>
      <vt:variant>
        <vt:i4>5</vt:i4>
      </vt:variant>
      <vt:variant>
        <vt:lpwstr>http://www.xoc.net/</vt:lpwstr>
      </vt:variant>
      <vt:variant>
        <vt:lpwstr/>
      </vt:variant>
      <vt:variant>
        <vt:i4>4063304</vt:i4>
      </vt:variant>
      <vt:variant>
        <vt:i4>519</vt:i4>
      </vt:variant>
      <vt:variant>
        <vt:i4>0</vt:i4>
      </vt:variant>
      <vt:variant>
        <vt:i4>5</vt:i4>
      </vt:variant>
      <vt:variant>
        <vt:lpwstr>mailto:mailto:grr@xoc.net</vt:lpwstr>
      </vt:variant>
      <vt:variant>
        <vt:lpwstr/>
      </vt:variant>
      <vt:variant>
        <vt:i4>2752628</vt:i4>
      </vt:variant>
      <vt:variant>
        <vt:i4>516</vt:i4>
      </vt:variant>
      <vt:variant>
        <vt:i4>0</vt:i4>
      </vt:variant>
      <vt:variant>
        <vt:i4>5</vt:i4>
      </vt:variant>
      <vt:variant>
        <vt:lpwstr>http://www.xoc.net/</vt:lpwstr>
      </vt:variant>
      <vt:variant>
        <vt:lpwstr/>
      </vt:variant>
      <vt:variant>
        <vt:i4>3080224</vt:i4>
      </vt:variant>
      <vt:variant>
        <vt:i4>477</vt:i4>
      </vt:variant>
      <vt:variant>
        <vt:i4>0</vt:i4>
      </vt:variant>
      <vt:variant>
        <vt:i4>5</vt:i4>
      </vt:variant>
      <vt:variant>
        <vt:lpwstr>http://en.wikipedia.org/wiki/Microsoft_Access</vt:lpwstr>
      </vt:variant>
      <vt:variant>
        <vt:lpwstr>cite_note-7</vt:lpwstr>
      </vt:variant>
      <vt:variant>
        <vt:i4>1966137</vt:i4>
      </vt:variant>
      <vt:variant>
        <vt:i4>464</vt:i4>
      </vt:variant>
      <vt:variant>
        <vt:i4>0</vt:i4>
      </vt:variant>
      <vt:variant>
        <vt:i4>5</vt:i4>
      </vt:variant>
      <vt:variant>
        <vt:lpwstr/>
      </vt:variant>
      <vt:variant>
        <vt:lpwstr>_Toc232309903</vt:lpwstr>
      </vt:variant>
      <vt:variant>
        <vt:i4>1638456</vt:i4>
      </vt:variant>
      <vt:variant>
        <vt:i4>455</vt:i4>
      </vt:variant>
      <vt:variant>
        <vt:i4>0</vt:i4>
      </vt:variant>
      <vt:variant>
        <vt:i4>5</vt:i4>
      </vt:variant>
      <vt:variant>
        <vt:lpwstr/>
      </vt:variant>
      <vt:variant>
        <vt:lpwstr>_Toc232309872</vt:lpwstr>
      </vt:variant>
      <vt:variant>
        <vt:i4>1179699</vt:i4>
      </vt:variant>
      <vt:variant>
        <vt:i4>446</vt:i4>
      </vt:variant>
      <vt:variant>
        <vt:i4>0</vt:i4>
      </vt:variant>
      <vt:variant>
        <vt:i4>5</vt:i4>
      </vt:variant>
      <vt:variant>
        <vt:lpwstr/>
      </vt:variant>
      <vt:variant>
        <vt:lpwstr>_Toc281208071</vt:lpwstr>
      </vt:variant>
      <vt:variant>
        <vt:i4>1179699</vt:i4>
      </vt:variant>
      <vt:variant>
        <vt:i4>440</vt:i4>
      </vt:variant>
      <vt:variant>
        <vt:i4>0</vt:i4>
      </vt:variant>
      <vt:variant>
        <vt:i4>5</vt:i4>
      </vt:variant>
      <vt:variant>
        <vt:lpwstr/>
      </vt:variant>
      <vt:variant>
        <vt:lpwstr>_Toc281208070</vt:lpwstr>
      </vt:variant>
      <vt:variant>
        <vt:i4>1245235</vt:i4>
      </vt:variant>
      <vt:variant>
        <vt:i4>434</vt:i4>
      </vt:variant>
      <vt:variant>
        <vt:i4>0</vt:i4>
      </vt:variant>
      <vt:variant>
        <vt:i4>5</vt:i4>
      </vt:variant>
      <vt:variant>
        <vt:lpwstr/>
      </vt:variant>
      <vt:variant>
        <vt:lpwstr>_Toc281208069</vt:lpwstr>
      </vt:variant>
      <vt:variant>
        <vt:i4>1245235</vt:i4>
      </vt:variant>
      <vt:variant>
        <vt:i4>428</vt:i4>
      </vt:variant>
      <vt:variant>
        <vt:i4>0</vt:i4>
      </vt:variant>
      <vt:variant>
        <vt:i4>5</vt:i4>
      </vt:variant>
      <vt:variant>
        <vt:lpwstr/>
      </vt:variant>
      <vt:variant>
        <vt:lpwstr>_Toc281208068</vt:lpwstr>
      </vt:variant>
      <vt:variant>
        <vt:i4>1245235</vt:i4>
      </vt:variant>
      <vt:variant>
        <vt:i4>422</vt:i4>
      </vt:variant>
      <vt:variant>
        <vt:i4>0</vt:i4>
      </vt:variant>
      <vt:variant>
        <vt:i4>5</vt:i4>
      </vt:variant>
      <vt:variant>
        <vt:lpwstr/>
      </vt:variant>
      <vt:variant>
        <vt:lpwstr>_Toc281208067</vt:lpwstr>
      </vt:variant>
      <vt:variant>
        <vt:i4>1245235</vt:i4>
      </vt:variant>
      <vt:variant>
        <vt:i4>416</vt:i4>
      </vt:variant>
      <vt:variant>
        <vt:i4>0</vt:i4>
      </vt:variant>
      <vt:variant>
        <vt:i4>5</vt:i4>
      </vt:variant>
      <vt:variant>
        <vt:lpwstr/>
      </vt:variant>
      <vt:variant>
        <vt:lpwstr>_Toc281208066</vt:lpwstr>
      </vt:variant>
      <vt:variant>
        <vt:i4>1245235</vt:i4>
      </vt:variant>
      <vt:variant>
        <vt:i4>410</vt:i4>
      </vt:variant>
      <vt:variant>
        <vt:i4>0</vt:i4>
      </vt:variant>
      <vt:variant>
        <vt:i4>5</vt:i4>
      </vt:variant>
      <vt:variant>
        <vt:lpwstr/>
      </vt:variant>
      <vt:variant>
        <vt:lpwstr>_Toc281208065</vt:lpwstr>
      </vt:variant>
      <vt:variant>
        <vt:i4>1245235</vt:i4>
      </vt:variant>
      <vt:variant>
        <vt:i4>404</vt:i4>
      </vt:variant>
      <vt:variant>
        <vt:i4>0</vt:i4>
      </vt:variant>
      <vt:variant>
        <vt:i4>5</vt:i4>
      </vt:variant>
      <vt:variant>
        <vt:lpwstr/>
      </vt:variant>
      <vt:variant>
        <vt:lpwstr>_Toc281208064</vt:lpwstr>
      </vt:variant>
      <vt:variant>
        <vt:i4>1245235</vt:i4>
      </vt:variant>
      <vt:variant>
        <vt:i4>398</vt:i4>
      </vt:variant>
      <vt:variant>
        <vt:i4>0</vt:i4>
      </vt:variant>
      <vt:variant>
        <vt:i4>5</vt:i4>
      </vt:variant>
      <vt:variant>
        <vt:lpwstr/>
      </vt:variant>
      <vt:variant>
        <vt:lpwstr>_Toc281208063</vt:lpwstr>
      </vt:variant>
      <vt:variant>
        <vt:i4>1245235</vt:i4>
      </vt:variant>
      <vt:variant>
        <vt:i4>392</vt:i4>
      </vt:variant>
      <vt:variant>
        <vt:i4>0</vt:i4>
      </vt:variant>
      <vt:variant>
        <vt:i4>5</vt:i4>
      </vt:variant>
      <vt:variant>
        <vt:lpwstr/>
      </vt:variant>
      <vt:variant>
        <vt:lpwstr>_Toc281208062</vt:lpwstr>
      </vt:variant>
      <vt:variant>
        <vt:i4>1245235</vt:i4>
      </vt:variant>
      <vt:variant>
        <vt:i4>386</vt:i4>
      </vt:variant>
      <vt:variant>
        <vt:i4>0</vt:i4>
      </vt:variant>
      <vt:variant>
        <vt:i4>5</vt:i4>
      </vt:variant>
      <vt:variant>
        <vt:lpwstr/>
      </vt:variant>
      <vt:variant>
        <vt:lpwstr>_Toc281208061</vt:lpwstr>
      </vt:variant>
      <vt:variant>
        <vt:i4>1245235</vt:i4>
      </vt:variant>
      <vt:variant>
        <vt:i4>380</vt:i4>
      </vt:variant>
      <vt:variant>
        <vt:i4>0</vt:i4>
      </vt:variant>
      <vt:variant>
        <vt:i4>5</vt:i4>
      </vt:variant>
      <vt:variant>
        <vt:lpwstr/>
      </vt:variant>
      <vt:variant>
        <vt:lpwstr>_Toc281208060</vt:lpwstr>
      </vt:variant>
      <vt:variant>
        <vt:i4>1048627</vt:i4>
      </vt:variant>
      <vt:variant>
        <vt:i4>374</vt:i4>
      </vt:variant>
      <vt:variant>
        <vt:i4>0</vt:i4>
      </vt:variant>
      <vt:variant>
        <vt:i4>5</vt:i4>
      </vt:variant>
      <vt:variant>
        <vt:lpwstr/>
      </vt:variant>
      <vt:variant>
        <vt:lpwstr>_Toc281208059</vt:lpwstr>
      </vt:variant>
      <vt:variant>
        <vt:i4>1048627</vt:i4>
      </vt:variant>
      <vt:variant>
        <vt:i4>368</vt:i4>
      </vt:variant>
      <vt:variant>
        <vt:i4>0</vt:i4>
      </vt:variant>
      <vt:variant>
        <vt:i4>5</vt:i4>
      </vt:variant>
      <vt:variant>
        <vt:lpwstr/>
      </vt:variant>
      <vt:variant>
        <vt:lpwstr>_Toc281208058</vt:lpwstr>
      </vt:variant>
      <vt:variant>
        <vt:i4>1048627</vt:i4>
      </vt:variant>
      <vt:variant>
        <vt:i4>362</vt:i4>
      </vt:variant>
      <vt:variant>
        <vt:i4>0</vt:i4>
      </vt:variant>
      <vt:variant>
        <vt:i4>5</vt:i4>
      </vt:variant>
      <vt:variant>
        <vt:lpwstr/>
      </vt:variant>
      <vt:variant>
        <vt:lpwstr>_Toc281208057</vt:lpwstr>
      </vt:variant>
      <vt:variant>
        <vt:i4>1048627</vt:i4>
      </vt:variant>
      <vt:variant>
        <vt:i4>356</vt:i4>
      </vt:variant>
      <vt:variant>
        <vt:i4>0</vt:i4>
      </vt:variant>
      <vt:variant>
        <vt:i4>5</vt:i4>
      </vt:variant>
      <vt:variant>
        <vt:lpwstr/>
      </vt:variant>
      <vt:variant>
        <vt:lpwstr>_Toc281208056</vt:lpwstr>
      </vt:variant>
      <vt:variant>
        <vt:i4>1048627</vt:i4>
      </vt:variant>
      <vt:variant>
        <vt:i4>350</vt:i4>
      </vt:variant>
      <vt:variant>
        <vt:i4>0</vt:i4>
      </vt:variant>
      <vt:variant>
        <vt:i4>5</vt:i4>
      </vt:variant>
      <vt:variant>
        <vt:lpwstr/>
      </vt:variant>
      <vt:variant>
        <vt:lpwstr>_Toc281208055</vt:lpwstr>
      </vt:variant>
      <vt:variant>
        <vt:i4>1048627</vt:i4>
      </vt:variant>
      <vt:variant>
        <vt:i4>344</vt:i4>
      </vt:variant>
      <vt:variant>
        <vt:i4>0</vt:i4>
      </vt:variant>
      <vt:variant>
        <vt:i4>5</vt:i4>
      </vt:variant>
      <vt:variant>
        <vt:lpwstr/>
      </vt:variant>
      <vt:variant>
        <vt:lpwstr>_Toc281208054</vt:lpwstr>
      </vt:variant>
      <vt:variant>
        <vt:i4>1048627</vt:i4>
      </vt:variant>
      <vt:variant>
        <vt:i4>338</vt:i4>
      </vt:variant>
      <vt:variant>
        <vt:i4>0</vt:i4>
      </vt:variant>
      <vt:variant>
        <vt:i4>5</vt:i4>
      </vt:variant>
      <vt:variant>
        <vt:lpwstr/>
      </vt:variant>
      <vt:variant>
        <vt:lpwstr>_Toc281208053</vt:lpwstr>
      </vt:variant>
      <vt:variant>
        <vt:i4>1048627</vt:i4>
      </vt:variant>
      <vt:variant>
        <vt:i4>332</vt:i4>
      </vt:variant>
      <vt:variant>
        <vt:i4>0</vt:i4>
      </vt:variant>
      <vt:variant>
        <vt:i4>5</vt:i4>
      </vt:variant>
      <vt:variant>
        <vt:lpwstr/>
      </vt:variant>
      <vt:variant>
        <vt:lpwstr>_Toc281208052</vt:lpwstr>
      </vt:variant>
      <vt:variant>
        <vt:i4>1048627</vt:i4>
      </vt:variant>
      <vt:variant>
        <vt:i4>326</vt:i4>
      </vt:variant>
      <vt:variant>
        <vt:i4>0</vt:i4>
      </vt:variant>
      <vt:variant>
        <vt:i4>5</vt:i4>
      </vt:variant>
      <vt:variant>
        <vt:lpwstr/>
      </vt:variant>
      <vt:variant>
        <vt:lpwstr>_Toc281208051</vt:lpwstr>
      </vt:variant>
      <vt:variant>
        <vt:i4>1048627</vt:i4>
      </vt:variant>
      <vt:variant>
        <vt:i4>320</vt:i4>
      </vt:variant>
      <vt:variant>
        <vt:i4>0</vt:i4>
      </vt:variant>
      <vt:variant>
        <vt:i4>5</vt:i4>
      </vt:variant>
      <vt:variant>
        <vt:lpwstr/>
      </vt:variant>
      <vt:variant>
        <vt:lpwstr>_Toc281208050</vt:lpwstr>
      </vt:variant>
      <vt:variant>
        <vt:i4>1114163</vt:i4>
      </vt:variant>
      <vt:variant>
        <vt:i4>314</vt:i4>
      </vt:variant>
      <vt:variant>
        <vt:i4>0</vt:i4>
      </vt:variant>
      <vt:variant>
        <vt:i4>5</vt:i4>
      </vt:variant>
      <vt:variant>
        <vt:lpwstr/>
      </vt:variant>
      <vt:variant>
        <vt:lpwstr>_Toc281208049</vt:lpwstr>
      </vt:variant>
      <vt:variant>
        <vt:i4>1114163</vt:i4>
      </vt:variant>
      <vt:variant>
        <vt:i4>308</vt:i4>
      </vt:variant>
      <vt:variant>
        <vt:i4>0</vt:i4>
      </vt:variant>
      <vt:variant>
        <vt:i4>5</vt:i4>
      </vt:variant>
      <vt:variant>
        <vt:lpwstr/>
      </vt:variant>
      <vt:variant>
        <vt:lpwstr>_Toc281208048</vt:lpwstr>
      </vt:variant>
      <vt:variant>
        <vt:i4>1114163</vt:i4>
      </vt:variant>
      <vt:variant>
        <vt:i4>302</vt:i4>
      </vt:variant>
      <vt:variant>
        <vt:i4>0</vt:i4>
      </vt:variant>
      <vt:variant>
        <vt:i4>5</vt:i4>
      </vt:variant>
      <vt:variant>
        <vt:lpwstr/>
      </vt:variant>
      <vt:variant>
        <vt:lpwstr>_Toc281208047</vt:lpwstr>
      </vt:variant>
      <vt:variant>
        <vt:i4>1114163</vt:i4>
      </vt:variant>
      <vt:variant>
        <vt:i4>296</vt:i4>
      </vt:variant>
      <vt:variant>
        <vt:i4>0</vt:i4>
      </vt:variant>
      <vt:variant>
        <vt:i4>5</vt:i4>
      </vt:variant>
      <vt:variant>
        <vt:lpwstr/>
      </vt:variant>
      <vt:variant>
        <vt:lpwstr>_Toc281208046</vt:lpwstr>
      </vt:variant>
      <vt:variant>
        <vt:i4>1114163</vt:i4>
      </vt:variant>
      <vt:variant>
        <vt:i4>290</vt:i4>
      </vt:variant>
      <vt:variant>
        <vt:i4>0</vt:i4>
      </vt:variant>
      <vt:variant>
        <vt:i4>5</vt:i4>
      </vt:variant>
      <vt:variant>
        <vt:lpwstr/>
      </vt:variant>
      <vt:variant>
        <vt:lpwstr>_Toc281208045</vt:lpwstr>
      </vt:variant>
      <vt:variant>
        <vt:i4>1114163</vt:i4>
      </vt:variant>
      <vt:variant>
        <vt:i4>284</vt:i4>
      </vt:variant>
      <vt:variant>
        <vt:i4>0</vt:i4>
      </vt:variant>
      <vt:variant>
        <vt:i4>5</vt:i4>
      </vt:variant>
      <vt:variant>
        <vt:lpwstr/>
      </vt:variant>
      <vt:variant>
        <vt:lpwstr>_Toc281208044</vt:lpwstr>
      </vt:variant>
      <vt:variant>
        <vt:i4>1114163</vt:i4>
      </vt:variant>
      <vt:variant>
        <vt:i4>278</vt:i4>
      </vt:variant>
      <vt:variant>
        <vt:i4>0</vt:i4>
      </vt:variant>
      <vt:variant>
        <vt:i4>5</vt:i4>
      </vt:variant>
      <vt:variant>
        <vt:lpwstr/>
      </vt:variant>
      <vt:variant>
        <vt:lpwstr>_Toc281208043</vt:lpwstr>
      </vt:variant>
      <vt:variant>
        <vt:i4>1114163</vt:i4>
      </vt:variant>
      <vt:variant>
        <vt:i4>272</vt:i4>
      </vt:variant>
      <vt:variant>
        <vt:i4>0</vt:i4>
      </vt:variant>
      <vt:variant>
        <vt:i4>5</vt:i4>
      </vt:variant>
      <vt:variant>
        <vt:lpwstr/>
      </vt:variant>
      <vt:variant>
        <vt:lpwstr>_Toc281208042</vt:lpwstr>
      </vt:variant>
      <vt:variant>
        <vt:i4>1114163</vt:i4>
      </vt:variant>
      <vt:variant>
        <vt:i4>266</vt:i4>
      </vt:variant>
      <vt:variant>
        <vt:i4>0</vt:i4>
      </vt:variant>
      <vt:variant>
        <vt:i4>5</vt:i4>
      </vt:variant>
      <vt:variant>
        <vt:lpwstr/>
      </vt:variant>
      <vt:variant>
        <vt:lpwstr>_Toc281208041</vt:lpwstr>
      </vt:variant>
      <vt:variant>
        <vt:i4>1114163</vt:i4>
      </vt:variant>
      <vt:variant>
        <vt:i4>260</vt:i4>
      </vt:variant>
      <vt:variant>
        <vt:i4>0</vt:i4>
      </vt:variant>
      <vt:variant>
        <vt:i4>5</vt:i4>
      </vt:variant>
      <vt:variant>
        <vt:lpwstr/>
      </vt:variant>
      <vt:variant>
        <vt:lpwstr>_Toc281208040</vt:lpwstr>
      </vt:variant>
      <vt:variant>
        <vt:i4>1441843</vt:i4>
      </vt:variant>
      <vt:variant>
        <vt:i4>254</vt:i4>
      </vt:variant>
      <vt:variant>
        <vt:i4>0</vt:i4>
      </vt:variant>
      <vt:variant>
        <vt:i4>5</vt:i4>
      </vt:variant>
      <vt:variant>
        <vt:lpwstr/>
      </vt:variant>
      <vt:variant>
        <vt:lpwstr>_Toc281208039</vt:lpwstr>
      </vt:variant>
      <vt:variant>
        <vt:i4>1441843</vt:i4>
      </vt:variant>
      <vt:variant>
        <vt:i4>248</vt:i4>
      </vt:variant>
      <vt:variant>
        <vt:i4>0</vt:i4>
      </vt:variant>
      <vt:variant>
        <vt:i4>5</vt:i4>
      </vt:variant>
      <vt:variant>
        <vt:lpwstr/>
      </vt:variant>
      <vt:variant>
        <vt:lpwstr>_Toc281208038</vt:lpwstr>
      </vt:variant>
      <vt:variant>
        <vt:i4>1441843</vt:i4>
      </vt:variant>
      <vt:variant>
        <vt:i4>242</vt:i4>
      </vt:variant>
      <vt:variant>
        <vt:i4>0</vt:i4>
      </vt:variant>
      <vt:variant>
        <vt:i4>5</vt:i4>
      </vt:variant>
      <vt:variant>
        <vt:lpwstr/>
      </vt:variant>
      <vt:variant>
        <vt:lpwstr>_Toc281208037</vt:lpwstr>
      </vt:variant>
      <vt:variant>
        <vt:i4>1441843</vt:i4>
      </vt:variant>
      <vt:variant>
        <vt:i4>236</vt:i4>
      </vt:variant>
      <vt:variant>
        <vt:i4>0</vt:i4>
      </vt:variant>
      <vt:variant>
        <vt:i4>5</vt:i4>
      </vt:variant>
      <vt:variant>
        <vt:lpwstr/>
      </vt:variant>
      <vt:variant>
        <vt:lpwstr>_Toc281208036</vt:lpwstr>
      </vt:variant>
      <vt:variant>
        <vt:i4>1441843</vt:i4>
      </vt:variant>
      <vt:variant>
        <vt:i4>230</vt:i4>
      </vt:variant>
      <vt:variant>
        <vt:i4>0</vt:i4>
      </vt:variant>
      <vt:variant>
        <vt:i4>5</vt:i4>
      </vt:variant>
      <vt:variant>
        <vt:lpwstr/>
      </vt:variant>
      <vt:variant>
        <vt:lpwstr>_Toc281208035</vt:lpwstr>
      </vt:variant>
      <vt:variant>
        <vt:i4>1441843</vt:i4>
      </vt:variant>
      <vt:variant>
        <vt:i4>224</vt:i4>
      </vt:variant>
      <vt:variant>
        <vt:i4>0</vt:i4>
      </vt:variant>
      <vt:variant>
        <vt:i4>5</vt:i4>
      </vt:variant>
      <vt:variant>
        <vt:lpwstr/>
      </vt:variant>
      <vt:variant>
        <vt:lpwstr>_Toc281208034</vt:lpwstr>
      </vt:variant>
      <vt:variant>
        <vt:i4>1441843</vt:i4>
      </vt:variant>
      <vt:variant>
        <vt:i4>218</vt:i4>
      </vt:variant>
      <vt:variant>
        <vt:i4>0</vt:i4>
      </vt:variant>
      <vt:variant>
        <vt:i4>5</vt:i4>
      </vt:variant>
      <vt:variant>
        <vt:lpwstr/>
      </vt:variant>
      <vt:variant>
        <vt:lpwstr>_Toc281208033</vt:lpwstr>
      </vt:variant>
      <vt:variant>
        <vt:i4>1441843</vt:i4>
      </vt:variant>
      <vt:variant>
        <vt:i4>212</vt:i4>
      </vt:variant>
      <vt:variant>
        <vt:i4>0</vt:i4>
      </vt:variant>
      <vt:variant>
        <vt:i4>5</vt:i4>
      </vt:variant>
      <vt:variant>
        <vt:lpwstr/>
      </vt:variant>
      <vt:variant>
        <vt:lpwstr>_Toc281208032</vt:lpwstr>
      </vt:variant>
      <vt:variant>
        <vt:i4>1441843</vt:i4>
      </vt:variant>
      <vt:variant>
        <vt:i4>206</vt:i4>
      </vt:variant>
      <vt:variant>
        <vt:i4>0</vt:i4>
      </vt:variant>
      <vt:variant>
        <vt:i4>5</vt:i4>
      </vt:variant>
      <vt:variant>
        <vt:lpwstr/>
      </vt:variant>
      <vt:variant>
        <vt:lpwstr>_Toc281208031</vt:lpwstr>
      </vt:variant>
      <vt:variant>
        <vt:i4>1441843</vt:i4>
      </vt:variant>
      <vt:variant>
        <vt:i4>200</vt:i4>
      </vt:variant>
      <vt:variant>
        <vt:i4>0</vt:i4>
      </vt:variant>
      <vt:variant>
        <vt:i4>5</vt:i4>
      </vt:variant>
      <vt:variant>
        <vt:lpwstr/>
      </vt:variant>
      <vt:variant>
        <vt:lpwstr>_Toc281208030</vt:lpwstr>
      </vt:variant>
      <vt:variant>
        <vt:i4>1507379</vt:i4>
      </vt:variant>
      <vt:variant>
        <vt:i4>194</vt:i4>
      </vt:variant>
      <vt:variant>
        <vt:i4>0</vt:i4>
      </vt:variant>
      <vt:variant>
        <vt:i4>5</vt:i4>
      </vt:variant>
      <vt:variant>
        <vt:lpwstr/>
      </vt:variant>
      <vt:variant>
        <vt:lpwstr>_Toc281208029</vt:lpwstr>
      </vt:variant>
      <vt:variant>
        <vt:i4>1507379</vt:i4>
      </vt:variant>
      <vt:variant>
        <vt:i4>188</vt:i4>
      </vt:variant>
      <vt:variant>
        <vt:i4>0</vt:i4>
      </vt:variant>
      <vt:variant>
        <vt:i4>5</vt:i4>
      </vt:variant>
      <vt:variant>
        <vt:lpwstr/>
      </vt:variant>
      <vt:variant>
        <vt:lpwstr>_Toc281208028</vt:lpwstr>
      </vt:variant>
      <vt:variant>
        <vt:i4>1507379</vt:i4>
      </vt:variant>
      <vt:variant>
        <vt:i4>182</vt:i4>
      </vt:variant>
      <vt:variant>
        <vt:i4>0</vt:i4>
      </vt:variant>
      <vt:variant>
        <vt:i4>5</vt:i4>
      </vt:variant>
      <vt:variant>
        <vt:lpwstr/>
      </vt:variant>
      <vt:variant>
        <vt:lpwstr>_Toc281208027</vt:lpwstr>
      </vt:variant>
      <vt:variant>
        <vt:i4>1507379</vt:i4>
      </vt:variant>
      <vt:variant>
        <vt:i4>176</vt:i4>
      </vt:variant>
      <vt:variant>
        <vt:i4>0</vt:i4>
      </vt:variant>
      <vt:variant>
        <vt:i4>5</vt:i4>
      </vt:variant>
      <vt:variant>
        <vt:lpwstr/>
      </vt:variant>
      <vt:variant>
        <vt:lpwstr>_Toc281208026</vt:lpwstr>
      </vt:variant>
      <vt:variant>
        <vt:i4>1507379</vt:i4>
      </vt:variant>
      <vt:variant>
        <vt:i4>170</vt:i4>
      </vt:variant>
      <vt:variant>
        <vt:i4>0</vt:i4>
      </vt:variant>
      <vt:variant>
        <vt:i4>5</vt:i4>
      </vt:variant>
      <vt:variant>
        <vt:lpwstr/>
      </vt:variant>
      <vt:variant>
        <vt:lpwstr>_Toc281208025</vt:lpwstr>
      </vt:variant>
      <vt:variant>
        <vt:i4>1507379</vt:i4>
      </vt:variant>
      <vt:variant>
        <vt:i4>164</vt:i4>
      </vt:variant>
      <vt:variant>
        <vt:i4>0</vt:i4>
      </vt:variant>
      <vt:variant>
        <vt:i4>5</vt:i4>
      </vt:variant>
      <vt:variant>
        <vt:lpwstr/>
      </vt:variant>
      <vt:variant>
        <vt:lpwstr>_Toc281208024</vt:lpwstr>
      </vt:variant>
      <vt:variant>
        <vt:i4>1507379</vt:i4>
      </vt:variant>
      <vt:variant>
        <vt:i4>158</vt:i4>
      </vt:variant>
      <vt:variant>
        <vt:i4>0</vt:i4>
      </vt:variant>
      <vt:variant>
        <vt:i4>5</vt:i4>
      </vt:variant>
      <vt:variant>
        <vt:lpwstr/>
      </vt:variant>
      <vt:variant>
        <vt:lpwstr>_Toc281208023</vt:lpwstr>
      </vt:variant>
      <vt:variant>
        <vt:i4>1507379</vt:i4>
      </vt:variant>
      <vt:variant>
        <vt:i4>152</vt:i4>
      </vt:variant>
      <vt:variant>
        <vt:i4>0</vt:i4>
      </vt:variant>
      <vt:variant>
        <vt:i4>5</vt:i4>
      </vt:variant>
      <vt:variant>
        <vt:lpwstr/>
      </vt:variant>
      <vt:variant>
        <vt:lpwstr>_Toc281208022</vt:lpwstr>
      </vt:variant>
      <vt:variant>
        <vt:i4>1507379</vt:i4>
      </vt:variant>
      <vt:variant>
        <vt:i4>146</vt:i4>
      </vt:variant>
      <vt:variant>
        <vt:i4>0</vt:i4>
      </vt:variant>
      <vt:variant>
        <vt:i4>5</vt:i4>
      </vt:variant>
      <vt:variant>
        <vt:lpwstr/>
      </vt:variant>
      <vt:variant>
        <vt:lpwstr>_Toc281208021</vt:lpwstr>
      </vt:variant>
      <vt:variant>
        <vt:i4>1507379</vt:i4>
      </vt:variant>
      <vt:variant>
        <vt:i4>140</vt:i4>
      </vt:variant>
      <vt:variant>
        <vt:i4>0</vt:i4>
      </vt:variant>
      <vt:variant>
        <vt:i4>5</vt:i4>
      </vt:variant>
      <vt:variant>
        <vt:lpwstr/>
      </vt:variant>
      <vt:variant>
        <vt:lpwstr>_Toc281208020</vt:lpwstr>
      </vt:variant>
      <vt:variant>
        <vt:i4>1310771</vt:i4>
      </vt:variant>
      <vt:variant>
        <vt:i4>134</vt:i4>
      </vt:variant>
      <vt:variant>
        <vt:i4>0</vt:i4>
      </vt:variant>
      <vt:variant>
        <vt:i4>5</vt:i4>
      </vt:variant>
      <vt:variant>
        <vt:lpwstr/>
      </vt:variant>
      <vt:variant>
        <vt:lpwstr>_Toc281208019</vt:lpwstr>
      </vt:variant>
      <vt:variant>
        <vt:i4>1310771</vt:i4>
      </vt:variant>
      <vt:variant>
        <vt:i4>128</vt:i4>
      </vt:variant>
      <vt:variant>
        <vt:i4>0</vt:i4>
      </vt:variant>
      <vt:variant>
        <vt:i4>5</vt:i4>
      </vt:variant>
      <vt:variant>
        <vt:lpwstr/>
      </vt:variant>
      <vt:variant>
        <vt:lpwstr>_Toc281208018</vt:lpwstr>
      </vt:variant>
      <vt:variant>
        <vt:i4>1310771</vt:i4>
      </vt:variant>
      <vt:variant>
        <vt:i4>122</vt:i4>
      </vt:variant>
      <vt:variant>
        <vt:i4>0</vt:i4>
      </vt:variant>
      <vt:variant>
        <vt:i4>5</vt:i4>
      </vt:variant>
      <vt:variant>
        <vt:lpwstr/>
      </vt:variant>
      <vt:variant>
        <vt:lpwstr>_Toc281208017</vt:lpwstr>
      </vt:variant>
      <vt:variant>
        <vt:i4>1310771</vt:i4>
      </vt:variant>
      <vt:variant>
        <vt:i4>116</vt:i4>
      </vt:variant>
      <vt:variant>
        <vt:i4>0</vt:i4>
      </vt:variant>
      <vt:variant>
        <vt:i4>5</vt:i4>
      </vt:variant>
      <vt:variant>
        <vt:lpwstr/>
      </vt:variant>
      <vt:variant>
        <vt:lpwstr>_Toc281208016</vt:lpwstr>
      </vt:variant>
      <vt:variant>
        <vt:i4>1310771</vt:i4>
      </vt:variant>
      <vt:variant>
        <vt:i4>110</vt:i4>
      </vt:variant>
      <vt:variant>
        <vt:i4>0</vt:i4>
      </vt:variant>
      <vt:variant>
        <vt:i4>5</vt:i4>
      </vt:variant>
      <vt:variant>
        <vt:lpwstr/>
      </vt:variant>
      <vt:variant>
        <vt:lpwstr>_Toc281208015</vt:lpwstr>
      </vt:variant>
      <vt:variant>
        <vt:i4>1310771</vt:i4>
      </vt:variant>
      <vt:variant>
        <vt:i4>104</vt:i4>
      </vt:variant>
      <vt:variant>
        <vt:i4>0</vt:i4>
      </vt:variant>
      <vt:variant>
        <vt:i4>5</vt:i4>
      </vt:variant>
      <vt:variant>
        <vt:lpwstr/>
      </vt:variant>
      <vt:variant>
        <vt:lpwstr>_Toc281208014</vt:lpwstr>
      </vt:variant>
      <vt:variant>
        <vt:i4>1310771</vt:i4>
      </vt:variant>
      <vt:variant>
        <vt:i4>98</vt:i4>
      </vt:variant>
      <vt:variant>
        <vt:i4>0</vt:i4>
      </vt:variant>
      <vt:variant>
        <vt:i4>5</vt:i4>
      </vt:variant>
      <vt:variant>
        <vt:lpwstr/>
      </vt:variant>
      <vt:variant>
        <vt:lpwstr>_Toc281208013</vt:lpwstr>
      </vt:variant>
      <vt:variant>
        <vt:i4>1310771</vt:i4>
      </vt:variant>
      <vt:variant>
        <vt:i4>92</vt:i4>
      </vt:variant>
      <vt:variant>
        <vt:i4>0</vt:i4>
      </vt:variant>
      <vt:variant>
        <vt:i4>5</vt:i4>
      </vt:variant>
      <vt:variant>
        <vt:lpwstr/>
      </vt:variant>
      <vt:variant>
        <vt:lpwstr>_Toc281208012</vt:lpwstr>
      </vt:variant>
      <vt:variant>
        <vt:i4>1310771</vt:i4>
      </vt:variant>
      <vt:variant>
        <vt:i4>86</vt:i4>
      </vt:variant>
      <vt:variant>
        <vt:i4>0</vt:i4>
      </vt:variant>
      <vt:variant>
        <vt:i4>5</vt:i4>
      </vt:variant>
      <vt:variant>
        <vt:lpwstr/>
      </vt:variant>
      <vt:variant>
        <vt:lpwstr>_Toc281208011</vt:lpwstr>
      </vt:variant>
      <vt:variant>
        <vt:i4>1310771</vt:i4>
      </vt:variant>
      <vt:variant>
        <vt:i4>80</vt:i4>
      </vt:variant>
      <vt:variant>
        <vt:i4>0</vt:i4>
      </vt:variant>
      <vt:variant>
        <vt:i4>5</vt:i4>
      </vt:variant>
      <vt:variant>
        <vt:lpwstr/>
      </vt:variant>
      <vt:variant>
        <vt:lpwstr>_Toc281208010</vt:lpwstr>
      </vt:variant>
      <vt:variant>
        <vt:i4>1376307</vt:i4>
      </vt:variant>
      <vt:variant>
        <vt:i4>74</vt:i4>
      </vt:variant>
      <vt:variant>
        <vt:i4>0</vt:i4>
      </vt:variant>
      <vt:variant>
        <vt:i4>5</vt:i4>
      </vt:variant>
      <vt:variant>
        <vt:lpwstr/>
      </vt:variant>
      <vt:variant>
        <vt:lpwstr>_Toc281208009</vt:lpwstr>
      </vt:variant>
      <vt:variant>
        <vt:i4>1376307</vt:i4>
      </vt:variant>
      <vt:variant>
        <vt:i4>68</vt:i4>
      </vt:variant>
      <vt:variant>
        <vt:i4>0</vt:i4>
      </vt:variant>
      <vt:variant>
        <vt:i4>5</vt:i4>
      </vt:variant>
      <vt:variant>
        <vt:lpwstr/>
      </vt:variant>
      <vt:variant>
        <vt:lpwstr>_Toc281208008</vt:lpwstr>
      </vt:variant>
      <vt:variant>
        <vt:i4>1376307</vt:i4>
      </vt:variant>
      <vt:variant>
        <vt:i4>62</vt:i4>
      </vt:variant>
      <vt:variant>
        <vt:i4>0</vt:i4>
      </vt:variant>
      <vt:variant>
        <vt:i4>5</vt:i4>
      </vt:variant>
      <vt:variant>
        <vt:lpwstr/>
      </vt:variant>
      <vt:variant>
        <vt:lpwstr>_Toc281208007</vt:lpwstr>
      </vt:variant>
      <vt:variant>
        <vt:i4>1376307</vt:i4>
      </vt:variant>
      <vt:variant>
        <vt:i4>56</vt:i4>
      </vt:variant>
      <vt:variant>
        <vt:i4>0</vt:i4>
      </vt:variant>
      <vt:variant>
        <vt:i4>5</vt:i4>
      </vt:variant>
      <vt:variant>
        <vt:lpwstr/>
      </vt:variant>
      <vt:variant>
        <vt:lpwstr>_Toc281208006</vt:lpwstr>
      </vt:variant>
      <vt:variant>
        <vt:i4>1376307</vt:i4>
      </vt:variant>
      <vt:variant>
        <vt:i4>50</vt:i4>
      </vt:variant>
      <vt:variant>
        <vt:i4>0</vt:i4>
      </vt:variant>
      <vt:variant>
        <vt:i4>5</vt:i4>
      </vt:variant>
      <vt:variant>
        <vt:lpwstr/>
      </vt:variant>
      <vt:variant>
        <vt:lpwstr>_Toc281208005</vt:lpwstr>
      </vt:variant>
      <vt:variant>
        <vt:i4>1376307</vt:i4>
      </vt:variant>
      <vt:variant>
        <vt:i4>44</vt:i4>
      </vt:variant>
      <vt:variant>
        <vt:i4>0</vt:i4>
      </vt:variant>
      <vt:variant>
        <vt:i4>5</vt:i4>
      </vt:variant>
      <vt:variant>
        <vt:lpwstr/>
      </vt:variant>
      <vt:variant>
        <vt:lpwstr>_Toc281208004</vt:lpwstr>
      </vt:variant>
      <vt:variant>
        <vt:i4>1376307</vt:i4>
      </vt:variant>
      <vt:variant>
        <vt:i4>38</vt:i4>
      </vt:variant>
      <vt:variant>
        <vt:i4>0</vt:i4>
      </vt:variant>
      <vt:variant>
        <vt:i4>5</vt:i4>
      </vt:variant>
      <vt:variant>
        <vt:lpwstr/>
      </vt:variant>
      <vt:variant>
        <vt:lpwstr>_Toc281208003</vt:lpwstr>
      </vt:variant>
      <vt:variant>
        <vt:i4>1376307</vt:i4>
      </vt:variant>
      <vt:variant>
        <vt:i4>32</vt:i4>
      </vt:variant>
      <vt:variant>
        <vt:i4>0</vt:i4>
      </vt:variant>
      <vt:variant>
        <vt:i4>5</vt:i4>
      </vt:variant>
      <vt:variant>
        <vt:lpwstr/>
      </vt:variant>
      <vt:variant>
        <vt:lpwstr>_Toc281208002</vt:lpwstr>
      </vt:variant>
      <vt:variant>
        <vt:i4>1376307</vt:i4>
      </vt:variant>
      <vt:variant>
        <vt:i4>26</vt:i4>
      </vt:variant>
      <vt:variant>
        <vt:i4>0</vt:i4>
      </vt:variant>
      <vt:variant>
        <vt:i4>5</vt:i4>
      </vt:variant>
      <vt:variant>
        <vt:lpwstr/>
      </vt:variant>
      <vt:variant>
        <vt:lpwstr>_Toc281208001</vt:lpwstr>
      </vt:variant>
      <vt:variant>
        <vt:i4>1376307</vt:i4>
      </vt:variant>
      <vt:variant>
        <vt:i4>20</vt:i4>
      </vt:variant>
      <vt:variant>
        <vt:i4>0</vt:i4>
      </vt:variant>
      <vt:variant>
        <vt:i4>5</vt:i4>
      </vt:variant>
      <vt:variant>
        <vt:lpwstr/>
      </vt:variant>
      <vt:variant>
        <vt:lpwstr>_Toc281208000</vt:lpwstr>
      </vt:variant>
      <vt:variant>
        <vt:i4>1245242</vt:i4>
      </vt:variant>
      <vt:variant>
        <vt:i4>14</vt:i4>
      </vt:variant>
      <vt:variant>
        <vt:i4>0</vt:i4>
      </vt:variant>
      <vt:variant>
        <vt:i4>5</vt:i4>
      </vt:variant>
      <vt:variant>
        <vt:lpwstr/>
      </vt:variant>
      <vt:variant>
        <vt:lpwstr>_Toc281207999</vt:lpwstr>
      </vt:variant>
      <vt:variant>
        <vt:i4>1245242</vt:i4>
      </vt:variant>
      <vt:variant>
        <vt:i4>8</vt:i4>
      </vt:variant>
      <vt:variant>
        <vt:i4>0</vt:i4>
      </vt:variant>
      <vt:variant>
        <vt:i4>5</vt:i4>
      </vt:variant>
      <vt:variant>
        <vt:lpwstr/>
      </vt:variant>
      <vt:variant>
        <vt:lpwstr>_Toc281207998</vt:lpwstr>
      </vt:variant>
      <vt:variant>
        <vt:i4>131101</vt:i4>
      </vt:variant>
      <vt:variant>
        <vt:i4>3</vt:i4>
      </vt:variant>
      <vt:variant>
        <vt:i4>0</vt:i4>
      </vt:variant>
      <vt:variant>
        <vt:i4>5</vt:i4>
      </vt:variant>
      <vt:variant>
        <vt:lpwstr>../../../Documents and Settings/plancaster/Local Settings/Temp/XPgrpwise/www.deliver.jsi.com</vt:lpwstr>
      </vt:variant>
      <vt:variant>
        <vt:lpwstr/>
      </vt:variant>
      <vt:variant>
        <vt:i4>6488145</vt:i4>
      </vt:variant>
      <vt:variant>
        <vt:i4>0</vt:i4>
      </vt:variant>
      <vt:variant>
        <vt:i4>0</vt:i4>
      </vt:variant>
      <vt:variant>
        <vt:i4>5</vt:i4>
      </vt:variant>
      <vt:variant>
        <vt:lpwstr>mailto:deliver@jsi.com</vt:lpwstr>
      </vt:variant>
      <vt:variant>
        <vt:lpwstr/>
      </vt:variant>
      <vt:variant>
        <vt:i4>6488145</vt:i4>
      </vt:variant>
      <vt:variant>
        <vt:i4>12</vt:i4>
      </vt:variant>
      <vt:variant>
        <vt:i4>0</vt:i4>
      </vt:variant>
      <vt:variant>
        <vt:i4>5</vt:i4>
      </vt:variant>
      <vt:variant>
        <vt:lpwstr>mailto:deliver@jsi.com</vt:lpwstr>
      </vt:variant>
      <vt:variant>
        <vt:lpwstr/>
      </vt:variant>
      <vt:variant>
        <vt:i4>2752549</vt:i4>
      </vt:variant>
      <vt:variant>
        <vt:i4>9</vt:i4>
      </vt:variant>
      <vt:variant>
        <vt:i4>0</vt:i4>
      </vt:variant>
      <vt:variant>
        <vt:i4>5</vt:i4>
      </vt:variant>
      <vt:variant>
        <vt:lpwstr>http://www.deliver.jsi.com/</vt:lpwstr>
      </vt:variant>
      <vt:variant>
        <vt:lpwstr/>
      </vt:variant>
      <vt:variant>
        <vt:i4>2752549</vt:i4>
      </vt:variant>
      <vt:variant>
        <vt:i4>0</vt:i4>
      </vt:variant>
      <vt:variant>
        <vt:i4>0</vt:i4>
      </vt:variant>
      <vt:variant>
        <vt:i4>5</vt:i4>
      </vt:variant>
      <vt:variant>
        <vt:lpwstr>http://www.deliver.jsi.com/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USAID | DELIVER PROJECT Report Template for T.O. 1, June 2007</dc:title>
  <dc:subject>Report template for staff use.</dc:subject>
  <dc:creator>JSI</dc:creator>
  <cp:keywords>USAID, report, template, Task Order 1</cp:keywords>
  <cp:lastModifiedBy>Lisa Blankenship</cp:lastModifiedBy>
  <cp:revision>29</cp:revision>
  <cp:lastPrinted>2009-09-03T15:28:00Z</cp:lastPrinted>
  <dcterms:created xsi:type="dcterms:W3CDTF">2011-05-18T15:02:00Z</dcterms:created>
  <dcterms:modified xsi:type="dcterms:W3CDTF">2011-05-23T15:55:00Z</dcterms:modified>
</cp:coreProperties>
</file>